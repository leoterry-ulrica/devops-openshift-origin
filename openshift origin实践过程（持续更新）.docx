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5742376"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13307945" w14:textId="77777777" w:rsidR="0082065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5742376" w:history="1">
            <w:r w:rsidR="0082065C" w:rsidRPr="00895CE1">
              <w:rPr>
                <w:rStyle w:val="ac"/>
                <w:noProof/>
              </w:rPr>
              <w:t>1</w:t>
            </w:r>
            <w:r w:rsidR="0082065C">
              <w:rPr>
                <w:rFonts w:asciiTheme="minorHAnsi" w:eastAsiaTheme="minorEastAsia" w:hAnsiTheme="minorHAnsi" w:cstheme="minorBidi"/>
                <w:noProof/>
                <w:szCs w:val="22"/>
              </w:rPr>
              <w:tab/>
            </w:r>
            <w:r w:rsidR="0082065C" w:rsidRPr="00895CE1">
              <w:rPr>
                <w:rStyle w:val="ac"/>
                <w:rFonts w:hint="eastAsia"/>
                <w:noProof/>
                <w:lang w:val="zh-CN"/>
              </w:rPr>
              <w:t>目录</w:t>
            </w:r>
            <w:r w:rsidR="0082065C">
              <w:rPr>
                <w:noProof/>
                <w:webHidden/>
              </w:rPr>
              <w:tab/>
            </w:r>
            <w:r w:rsidR="0082065C">
              <w:rPr>
                <w:noProof/>
                <w:webHidden/>
              </w:rPr>
              <w:fldChar w:fldCharType="begin"/>
            </w:r>
            <w:r w:rsidR="0082065C">
              <w:rPr>
                <w:noProof/>
                <w:webHidden/>
              </w:rPr>
              <w:instrText xml:space="preserve"> PAGEREF _Toc495742376 \h </w:instrText>
            </w:r>
            <w:r w:rsidR="0082065C">
              <w:rPr>
                <w:noProof/>
                <w:webHidden/>
              </w:rPr>
            </w:r>
            <w:r w:rsidR="0082065C">
              <w:rPr>
                <w:noProof/>
                <w:webHidden/>
              </w:rPr>
              <w:fldChar w:fldCharType="separate"/>
            </w:r>
            <w:r w:rsidR="0082065C">
              <w:rPr>
                <w:noProof/>
                <w:webHidden/>
              </w:rPr>
              <w:t>1</w:t>
            </w:r>
            <w:r w:rsidR="0082065C">
              <w:rPr>
                <w:noProof/>
                <w:webHidden/>
              </w:rPr>
              <w:fldChar w:fldCharType="end"/>
            </w:r>
          </w:hyperlink>
        </w:p>
        <w:p w14:paraId="45A8FDE5"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77" w:history="1">
            <w:r w:rsidR="0082065C" w:rsidRPr="00895CE1">
              <w:rPr>
                <w:rStyle w:val="ac"/>
                <w:noProof/>
              </w:rPr>
              <w:t>2</w:t>
            </w:r>
            <w:r w:rsidR="0082065C">
              <w:rPr>
                <w:rFonts w:asciiTheme="minorHAnsi" w:eastAsiaTheme="minorEastAsia" w:hAnsiTheme="minorHAnsi" w:cstheme="minorBidi"/>
                <w:noProof/>
                <w:szCs w:val="22"/>
              </w:rPr>
              <w:tab/>
            </w:r>
            <w:r w:rsidR="0082065C" w:rsidRPr="00895CE1">
              <w:rPr>
                <w:rStyle w:val="ac"/>
                <w:rFonts w:hint="eastAsia"/>
                <w:noProof/>
              </w:rPr>
              <w:t>作者</w:t>
            </w:r>
            <w:r w:rsidR="0082065C">
              <w:rPr>
                <w:noProof/>
                <w:webHidden/>
              </w:rPr>
              <w:tab/>
            </w:r>
            <w:r w:rsidR="0082065C">
              <w:rPr>
                <w:noProof/>
                <w:webHidden/>
              </w:rPr>
              <w:fldChar w:fldCharType="begin"/>
            </w:r>
            <w:r w:rsidR="0082065C">
              <w:rPr>
                <w:noProof/>
                <w:webHidden/>
              </w:rPr>
              <w:instrText xml:space="preserve"> PAGEREF _Toc495742377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7F210C02"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78" w:history="1">
            <w:r w:rsidR="0082065C" w:rsidRPr="00895CE1">
              <w:rPr>
                <w:rStyle w:val="ac"/>
                <w:noProof/>
              </w:rPr>
              <w:t>3</w:t>
            </w:r>
            <w:r w:rsidR="0082065C">
              <w:rPr>
                <w:rFonts w:asciiTheme="minorHAnsi" w:eastAsiaTheme="minorEastAsia" w:hAnsiTheme="minorHAnsi" w:cstheme="minorBidi"/>
                <w:noProof/>
                <w:szCs w:val="22"/>
              </w:rPr>
              <w:tab/>
            </w:r>
            <w:r w:rsidR="0082065C" w:rsidRPr="00895CE1">
              <w:rPr>
                <w:rStyle w:val="ac"/>
                <w:rFonts w:hint="eastAsia"/>
                <w:noProof/>
              </w:rPr>
              <w:t>版本</w:t>
            </w:r>
            <w:r w:rsidR="0082065C">
              <w:rPr>
                <w:noProof/>
                <w:webHidden/>
              </w:rPr>
              <w:tab/>
            </w:r>
            <w:r w:rsidR="0082065C">
              <w:rPr>
                <w:noProof/>
                <w:webHidden/>
              </w:rPr>
              <w:fldChar w:fldCharType="begin"/>
            </w:r>
            <w:r w:rsidR="0082065C">
              <w:rPr>
                <w:noProof/>
                <w:webHidden/>
              </w:rPr>
              <w:instrText xml:space="preserve"> PAGEREF _Toc495742378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31D6B66B"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79" w:history="1">
            <w:r w:rsidR="0082065C" w:rsidRPr="00895CE1">
              <w:rPr>
                <w:rStyle w:val="ac"/>
                <w:noProof/>
              </w:rPr>
              <w:t>4</w:t>
            </w:r>
            <w:r w:rsidR="0082065C">
              <w:rPr>
                <w:rFonts w:asciiTheme="minorHAnsi" w:eastAsiaTheme="minorEastAsia" w:hAnsiTheme="minorHAnsi" w:cstheme="minorBidi"/>
                <w:noProof/>
                <w:szCs w:val="22"/>
              </w:rPr>
              <w:tab/>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_Toc495742379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1520ECEF"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80" w:history="1">
            <w:r w:rsidR="0082065C" w:rsidRPr="00895CE1">
              <w:rPr>
                <w:rStyle w:val="ac"/>
                <w:noProof/>
              </w:rPr>
              <w:t>5</w:t>
            </w:r>
            <w:r w:rsidR="0082065C">
              <w:rPr>
                <w:rFonts w:asciiTheme="minorHAnsi" w:eastAsiaTheme="minorEastAsia" w:hAnsiTheme="minorHAnsi" w:cstheme="minorBidi"/>
                <w:noProof/>
                <w:szCs w:val="22"/>
              </w:rPr>
              <w:tab/>
            </w:r>
            <w:r w:rsidR="0082065C" w:rsidRPr="00895CE1">
              <w:rPr>
                <w:rStyle w:val="ac"/>
                <w:rFonts w:hint="eastAsia"/>
                <w:noProof/>
              </w:rPr>
              <w:t>项目列表</w:t>
            </w:r>
            <w:r w:rsidR="0082065C">
              <w:rPr>
                <w:noProof/>
                <w:webHidden/>
              </w:rPr>
              <w:tab/>
            </w:r>
            <w:r w:rsidR="0082065C">
              <w:rPr>
                <w:noProof/>
                <w:webHidden/>
              </w:rPr>
              <w:fldChar w:fldCharType="begin"/>
            </w:r>
            <w:r w:rsidR="0082065C">
              <w:rPr>
                <w:noProof/>
                <w:webHidden/>
              </w:rPr>
              <w:instrText xml:space="preserve"> PAGEREF _Toc495742380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B2E39EF"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81" w:history="1">
            <w:r w:rsidR="0082065C" w:rsidRPr="00895CE1">
              <w:rPr>
                <w:rStyle w:val="ac"/>
                <w:noProof/>
              </w:rPr>
              <w:t>6</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与</w:t>
            </w:r>
            <w:r w:rsidR="0082065C" w:rsidRPr="00895CE1">
              <w:rPr>
                <w:rStyle w:val="ac"/>
                <w:noProof/>
              </w:rPr>
              <w:t>jenkins</w:t>
            </w:r>
            <w:r w:rsidR="0082065C" w:rsidRPr="00895CE1">
              <w:rPr>
                <w:rStyle w:val="ac"/>
                <w:rFonts w:hint="eastAsia"/>
                <w:noProof/>
              </w:rPr>
              <w:t>集成</w:t>
            </w:r>
            <w:r w:rsidR="0082065C">
              <w:rPr>
                <w:noProof/>
                <w:webHidden/>
              </w:rPr>
              <w:tab/>
            </w:r>
            <w:r w:rsidR="0082065C">
              <w:rPr>
                <w:noProof/>
                <w:webHidden/>
              </w:rPr>
              <w:fldChar w:fldCharType="begin"/>
            </w:r>
            <w:r w:rsidR="0082065C">
              <w:rPr>
                <w:noProof/>
                <w:webHidden/>
              </w:rPr>
              <w:instrText xml:space="preserve"> PAGEREF _Toc495742381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77146A4"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82" w:history="1">
            <w:r w:rsidR="0082065C" w:rsidRPr="00895CE1">
              <w:rPr>
                <w:rStyle w:val="ac"/>
                <w:noProof/>
              </w:rPr>
              <w:t>7</w:t>
            </w:r>
            <w:r w:rsidR="0082065C">
              <w:rPr>
                <w:rFonts w:asciiTheme="minorHAnsi" w:eastAsiaTheme="minorEastAsia" w:hAnsiTheme="minorHAnsi" w:cstheme="minorBidi"/>
                <w:noProof/>
                <w:szCs w:val="22"/>
              </w:rPr>
              <w:tab/>
            </w:r>
            <w:r w:rsidR="0082065C" w:rsidRPr="00895CE1">
              <w:rPr>
                <w:rStyle w:val="ac"/>
                <w:rFonts w:hint="eastAsia"/>
                <w:noProof/>
              </w:rPr>
              <w:t>构建部署流水线</w:t>
            </w:r>
            <w:r w:rsidR="0082065C">
              <w:rPr>
                <w:noProof/>
                <w:webHidden/>
              </w:rPr>
              <w:tab/>
            </w:r>
            <w:r w:rsidR="0082065C">
              <w:rPr>
                <w:noProof/>
                <w:webHidden/>
              </w:rPr>
              <w:fldChar w:fldCharType="begin"/>
            </w:r>
            <w:r w:rsidR="0082065C">
              <w:rPr>
                <w:noProof/>
                <w:webHidden/>
              </w:rPr>
              <w:instrText xml:space="preserve"> PAGEREF _Toc495742382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3FAFB9A0" w14:textId="77777777" w:rsidR="0082065C" w:rsidRDefault="003D03DA">
          <w:pPr>
            <w:pStyle w:val="20"/>
            <w:rPr>
              <w:rFonts w:asciiTheme="minorHAnsi" w:eastAsiaTheme="minorEastAsia" w:hAnsiTheme="minorHAnsi" w:cstheme="minorBidi"/>
              <w:noProof/>
              <w:szCs w:val="22"/>
            </w:rPr>
          </w:pPr>
          <w:hyperlink w:anchor="_Toc495742383" w:history="1">
            <w:r w:rsidR="0082065C" w:rsidRPr="00895CE1">
              <w:rPr>
                <w:rStyle w:val="ac"/>
                <w:noProof/>
              </w:rPr>
              <w:t>7.1</w:t>
            </w:r>
            <w:r w:rsidR="0082065C">
              <w:rPr>
                <w:rFonts w:asciiTheme="minorHAnsi" w:eastAsiaTheme="minorEastAsia" w:hAnsiTheme="minorHAnsi" w:cstheme="minorBidi"/>
                <w:noProof/>
                <w:szCs w:val="22"/>
              </w:rPr>
              <w:tab/>
            </w:r>
            <w:r w:rsidR="0082065C" w:rsidRPr="00895CE1">
              <w:rPr>
                <w:rStyle w:val="ac"/>
                <w:rFonts w:hint="eastAsia"/>
                <w:noProof/>
              </w:rPr>
              <w:t>创建三个环境</w:t>
            </w:r>
            <w:r w:rsidR="0082065C">
              <w:rPr>
                <w:noProof/>
                <w:webHidden/>
              </w:rPr>
              <w:tab/>
            </w:r>
            <w:r w:rsidR="0082065C">
              <w:rPr>
                <w:noProof/>
                <w:webHidden/>
              </w:rPr>
              <w:fldChar w:fldCharType="begin"/>
            </w:r>
            <w:r w:rsidR="0082065C">
              <w:rPr>
                <w:noProof/>
                <w:webHidden/>
              </w:rPr>
              <w:instrText xml:space="preserve"> PAGEREF _Toc495742383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537103DE" w14:textId="77777777" w:rsidR="0082065C" w:rsidRDefault="003D03DA">
          <w:pPr>
            <w:pStyle w:val="20"/>
            <w:rPr>
              <w:rFonts w:asciiTheme="minorHAnsi" w:eastAsiaTheme="minorEastAsia" w:hAnsiTheme="minorHAnsi" w:cstheme="minorBidi"/>
              <w:noProof/>
              <w:szCs w:val="22"/>
            </w:rPr>
          </w:pPr>
          <w:hyperlink w:anchor="_Toc495742384" w:history="1">
            <w:r w:rsidR="0082065C" w:rsidRPr="00895CE1">
              <w:rPr>
                <w:rStyle w:val="ac"/>
                <w:noProof/>
              </w:rPr>
              <w:t>7.2</w:t>
            </w:r>
            <w:r w:rsidR="0082065C">
              <w:rPr>
                <w:rFonts w:asciiTheme="minorHAnsi" w:eastAsiaTheme="minorEastAsia" w:hAnsiTheme="minorHAnsi" w:cstheme="minorBidi"/>
                <w:noProof/>
                <w:szCs w:val="22"/>
              </w:rPr>
              <w:tab/>
            </w:r>
            <w:r w:rsidR="0082065C" w:rsidRPr="00895CE1">
              <w:rPr>
                <w:rStyle w:val="ac"/>
                <w:rFonts w:hint="eastAsia"/>
                <w:noProof/>
              </w:rPr>
              <w:t>配置访问权限</w:t>
            </w:r>
            <w:r w:rsidR="0082065C">
              <w:rPr>
                <w:noProof/>
                <w:webHidden/>
              </w:rPr>
              <w:tab/>
            </w:r>
            <w:r w:rsidR="0082065C">
              <w:rPr>
                <w:noProof/>
                <w:webHidden/>
              </w:rPr>
              <w:fldChar w:fldCharType="begin"/>
            </w:r>
            <w:r w:rsidR="0082065C">
              <w:rPr>
                <w:noProof/>
                <w:webHidden/>
              </w:rPr>
              <w:instrText xml:space="preserve"> PAGEREF _Toc495742384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31AE4633" w14:textId="77777777" w:rsidR="0082065C" w:rsidRDefault="003D03DA">
          <w:pPr>
            <w:pStyle w:val="20"/>
            <w:rPr>
              <w:rFonts w:asciiTheme="minorHAnsi" w:eastAsiaTheme="minorEastAsia" w:hAnsiTheme="minorHAnsi" w:cstheme="minorBidi"/>
              <w:noProof/>
              <w:szCs w:val="22"/>
            </w:rPr>
          </w:pPr>
          <w:hyperlink w:anchor="_Toc495742385" w:history="1">
            <w:r w:rsidR="0082065C" w:rsidRPr="00895CE1">
              <w:rPr>
                <w:rStyle w:val="ac"/>
                <w:noProof/>
              </w:rPr>
              <w:t>7.3</w:t>
            </w:r>
            <w:r w:rsidR="0082065C">
              <w:rPr>
                <w:rFonts w:asciiTheme="minorHAnsi" w:eastAsiaTheme="minorEastAsia" w:hAnsiTheme="minorHAnsi" w:cstheme="minorBidi"/>
                <w:noProof/>
                <w:szCs w:val="22"/>
              </w:rPr>
              <w:tab/>
            </w:r>
            <w:r w:rsidR="0082065C" w:rsidRPr="00895CE1">
              <w:rPr>
                <w:rStyle w:val="ac"/>
                <w:rFonts w:hint="eastAsia"/>
                <w:noProof/>
              </w:rPr>
              <w:t>创建集成测试环境部署配置</w:t>
            </w:r>
            <w:r w:rsidR="0082065C">
              <w:rPr>
                <w:noProof/>
                <w:webHidden/>
              </w:rPr>
              <w:tab/>
            </w:r>
            <w:r w:rsidR="0082065C">
              <w:rPr>
                <w:noProof/>
                <w:webHidden/>
              </w:rPr>
              <w:fldChar w:fldCharType="begin"/>
            </w:r>
            <w:r w:rsidR="0082065C">
              <w:rPr>
                <w:noProof/>
                <w:webHidden/>
              </w:rPr>
              <w:instrText xml:space="preserve"> PAGEREF _Toc495742385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05C7D13F" w14:textId="77777777" w:rsidR="0082065C" w:rsidRDefault="003D03DA">
          <w:pPr>
            <w:pStyle w:val="20"/>
            <w:rPr>
              <w:rFonts w:asciiTheme="minorHAnsi" w:eastAsiaTheme="minorEastAsia" w:hAnsiTheme="minorHAnsi" w:cstheme="minorBidi"/>
              <w:noProof/>
              <w:szCs w:val="22"/>
            </w:rPr>
          </w:pPr>
          <w:hyperlink w:anchor="_Toc495742386" w:history="1">
            <w:r w:rsidR="0082065C" w:rsidRPr="00895CE1">
              <w:rPr>
                <w:rStyle w:val="ac"/>
                <w:noProof/>
              </w:rPr>
              <w:t>7.4</w:t>
            </w:r>
            <w:r w:rsidR="0082065C">
              <w:rPr>
                <w:rFonts w:asciiTheme="minorHAnsi" w:eastAsiaTheme="minorEastAsia" w:hAnsiTheme="minorHAnsi" w:cstheme="minorBidi"/>
                <w:noProof/>
                <w:szCs w:val="22"/>
              </w:rPr>
              <w:tab/>
            </w:r>
            <w:r w:rsidR="0082065C" w:rsidRPr="00895CE1">
              <w:rPr>
                <w:rStyle w:val="ac"/>
                <w:rFonts w:hint="eastAsia"/>
                <w:noProof/>
              </w:rPr>
              <w:t>创建生产环境部署配置</w:t>
            </w:r>
            <w:r w:rsidR="0082065C">
              <w:rPr>
                <w:noProof/>
                <w:webHidden/>
              </w:rPr>
              <w:tab/>
            </w:r>
            <w:r w:rsidR="0082065C">
              <w:rPr>
                <w:noProof/>
                <w:webHidden/>
              </w:rPr>
              <w:fldChar w:fldCharType="begin"/>
            </w:r>
            <w:r w:rsidR="0082065C">
              <w:rPr>
                <w:noProof/>
                <w:webHidden/>
              </w:rPr>
              <w:instrText xml:space="preserve"> PAGEREF _Toc495742386 \h </w:instrText>
            </w:r>
            <w:r w:rsidR="0082065C">
              <w:rPr>
                <w:noProof/>
                <w:webHidden/>
              </w:rPr>
            </w:r>
            <w:r w:rsidR="0082065C">
              <w:rPr>
                <w:noProof/>
                <w:webHidden/>
              </w:rPr>
              <w:fldChar w:fldCharType="separate"/>
            </w:r>
            <w:r w:rsidR="0082065C">
              <w:rPr>
                <w:noProof/>
                <w:webHidden/>
              </w:rPr>
              <w:t>14</w:t>
            </w:r>
            <w:r w:rsidR="0082065C">
              <w:rPr>
                <w:noProof/>
                <w:webHidden/>
              </w:rPr>
              <w:fldChar w:fldCharType="end"/>
            </w:r>
          </w:hyperlink>
        </w:p>
        <w:p w14:paraId="5DB312A2" w14:textId="77777777" w:rsidR="0082065C" w:rsidRDefault="003D03DA">
          <w:pPr>
            <w:pStyle w:val="20"/>
            <w:rPr>
              <w:rFonts w:asciiTheme="minorHAnsi" w:eastAsiaTheme="minorEastAsia" w:hAnsiTheme="minorHAnsi" w:cstheme="minorBidi"/>
              <w:noProof/>
              <w:szCs w:val="22"/>
            </w:rPr>
          </w:pPr>
          <w:hyperlink w:anchor="_Toc495742387" w:history="1">
            <w:r w:rsidR="0082065C" w:rsidRPr="00895CE1">
              <w:rPr>
                <w:rStyle w:val="ac"/>
                <w:noProof/>
              </w:rPr>
              <w:t>7.5</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DEV</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_Toc495742387 \h </w:instrText>
            </w:r>
            <w:r w:rsidR="0082065C">
              <w:rPr>
                <w:noProof/>
                <w:webHidden/>
              </w:rPr>
            </w:r>
            <w:r w:rsidR="0082065C">
              <w:rPr>
                <w:noProof/>
                <w:webHidden/>
              </w:rPr>
              <w:fldChar w:fldCharType="separate"/>
            </w:r>
            <w:r w:rsidR="0082065C">
              <w:rPr>
                <w:noProof/>
                <w:webHidden/>
              </w:rPr>
              <w:t>16</w:t>
            </w:r>
            <w:r w:rsidR="0082065C">
              <w:rPr>
                <w:noProof/>
                <w:webHidden/>
              </w:rPr>
              <w:fldChar w:fldCharType="end"/>
            </w:r>
          </w:hyperlink>
        </w:p>
        <w:p w14:paraId="39DECC42" w14:textId="77777777" w:rsidR="0082065C" w:rsidRDefault="003D03DA">
          <w:pPr>
            <w:pStyle w:val="20"/>
            <w:rPr>
              <w:rFonts w:asciiTheme="minorHAnsi" w:eastAsiaTheme="minorEastAsia" w:hAnsiTheme="minorHAnsi" w:cstheme="minorBidi"/>
              <w:noProof/>
              <w:szCs w:val="22"/>
            </w:rPr>
          </w:pPr>
          <w:hyperlink w:anchor="_Toc495742388" w:history="1">
            <w:r w:rsidR="0082065C" w:rsidRPr="00895CE1">
              <w:rPr>
                <w:rStyle w:val="ac"/>
                <w:noProof/>
              </w:rPr>
              <w:t>7.6</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SIT</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_Toc495742388 \h </w:instrText>
            </w:r>
            <w:r w:rsidR="0082065C">
              <w:rPr>
                <w:noProof/>
                <w:webHidden/>
              </w:rPr>
            </w:r>
            <w:r w:rsidR="0082065C">
              <w:rPr>
                <w:noProof/>
                <w:webHidden/>
              </w:rPr>
              <w:fldChar w:fldCharType="separate"/>
            </w:r>
            <w:r w:rsidR="0082065C">
              <w:rPr>
                <w:noProof/>
                <w:webHidden/>
              </w:rPr>
              <w:t>21</w:t>
            </w:r>
            <w:r w:rsidR="0082065C">
              <w:rPr>
                <w:noProof/>
                <w:webHidden/>
              </w:rPr>
              <w:fldChar w:fldCharType="end"/>
            </w:r>
          </w:hyperlink>
        </w:p>
        <w:p w14:paraId="334EE009" w14:textId="77777777" w:rsidR="0082065C" w:rsidRDefault="003D03DA">
          <w:pPr>
            <w:pStyle w:val="20"/>
            <w:rPr>
              <w:rFonts w:asciiTheme="minorHAnsi" w:eastAsiaTheme="minorEastAsia" w:hAnsiTheme="minorHAnsi" w:cstheme="minorBidi"/>
              <w:noProof/>
              <w:szCs w:val="22"/>
            </w:rPr>
          </w:pPr>
          <w:hyperlink w:anchor="_Toc495742389" w:history="1">
            <w:r w:rsidR="0082065C" w:rsidRPr="00895CE1">
              <w:rPr>
                <w:rStyle w:val="ac"/>
                <w:noProof/>
              </w:rPr>
              <w:t>7.7</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RELEASE</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_Toc495742389 \h </w:instrText>
            </w:r>
            <w:r w:rsidR="0082065C">
              <w:rPr>
                <w:noProof/>
                <w:webHidden/>
              </w:rPr>
            </w:r>
            <w:r w:rsidR="0082065C">
              <w:rPr>
                <w:noProof/>
                <w:webHidden/>
              </w:rPr>
              <w:fldChar w:fldCharType="separate"/>
            </w:r>
            <w:r w:rsidR="0082065C">
              <w:rPr>
                <w:noProof/>
                <w:webHidden/>
              </w:rPr>
              <w:t>25</w:t>
            </w:r>
            <w:r w:rsidR="0082065C">
              <w:rPr>
                <w:noProof/>
                <w:webHidden/>
              </w:rPr>
              <w:fldChar w:fldCharType="end"/>
            </w:r>
          </w:hyperlink>
        </w:p>
        <w:p w14:paraId="73F58DDC" w14:textId="77777777" w:rsidR="0082065C" w:rsidRDefault="003D03DA">
          <w:pPr>
            <w:pStyle w:val="20"/>
            <w:rPr>
              <w:rFonts w:asciiTheme="minorHAnsi" w:eastAsiaTheme="minorEastAsia" w:hAnsiTheme="minorHAnsi" w:cstheme="minorBidi"/>
              <w:noProof/>
              <w:szCs w:val="22"/>
            </w:rPr>
          </w:pPr>
          <w:hyperlink w:anchor="_Toc495742390" w:history="1">
            <w:r w:rsidR="0082065C" w:rsidRPr="00895CE1">
              <w:rPr>
                <w:rStyle w:val="ac"/>
                <w:noProof/>
              </w:rPr>
              <w:t>7.8</w:t>
            </w:r>
            <w:r w:rsidR="0082065C">
              <w:rPr>
                <w:rFonts w:asciiTheme="minorHAnsi" w:eastAsiaTheme="minorEastAsia" w:hAnsiTheme="minorHAnsi" w:cstheme="minorBidi"/>
                <w:noProof/>
                <w:szCs w:val="22"/>
              </w:rPr>
              <w:tab/>
            </w:r>
            <w:r w:rsidR="0082065C" w:rsidRPr="00895CE1">
              <w:rPr>
                <w:rStyle w:val="ac"/>
                <w:rFonts w:hint="eastAsia"/>
                <w:noProof/>
              </w:rPr>
              <w:t>配置流水线</w:t>
            </w:r>
            <w:r w:rsidR="0082065C">
              <w:rPr>
                <w:noProof/>
                <w:webHidden/>
              </w:rPr>
              <w:tab/>
            </w:r>
            <w:r w:rsidR="0082065C">
              <w:rPr>
                <w:noProof/>
                <w:webHidden/>
              </w:rPr>
              <w:fldChar w:fldCharType="begin"/>
            </w:r>
            <w:r w:rsidR="0082065C">
              <w:rPr>
                <w:noProof/>
                <w:webHidden/>
              </w:rPr>
              <w:instrText xml:space="preserve"> PAGEREF _Toc495742390 \h </w:instrText>
            </w:r>
            <w:r w:rsidR="0082065C">
              <w:rPr>
                <w:noProof/>
                <w:webHidden/>
              </w:rPr>
            </w:r>
            <w:r w:rsidR="0082065C">
              <w:rPr>
                <w:noProof/>
                <w:webHidden/>
              </w:rPr>
              <w:fldChar w:fldCharType="separate"/>
            </w:r>
            <w:r w:rsidR="0082065C">
              <w:rPr>
                <w:noProof/>
                <w:webHidden/>
              </w:rPr>
              <w:t>26</w:t>
            </w:r>
            <w:r w:rsidR="0082065C">
              <w:rPr>
                <w:noProof/>
                <w:webHidden/>
              </w:rPr>
              <w:fldChar w:fldCharType="end"/>
            </w:r>
          </w:hyperlink>
        </w:p>
        <w:p w14:paraId="2E5033E6" w14:textId="77777777" w:rsidR="0082065C" w:rsidRDefault="003D03DA">
          <w:pPr>
            <w:pStyle w:val="20"/>
            <w:rPr>
              <w:rFonts w:asciiTheme="minorHAnsi" w:eastAsiaTheme="minorEastAsia" w:hAnsiTheme="minorHAnsi" w:cstheme="minorBidi"/>
              <w:noProof/>
              <w:szCs w:val="22"/>
            </w:rPr>
          </w:pPr>
          <w:hyperlink w:anchor="_Toc495742391" w:history="1">
            <w:r w:rsidR="0082065C" w:rsidRPr="00895CE1">
              <w:rPr>
                <w:rStyle w:val="ac"/>
                <w:noProof/>
              </w:rPr>
              <w:t>7.9</w:t>
            </w:r>
            <w:r w:rsidR="0082065C">
              <w:rPr>
                <w:rFonts w:asciiTheme="minorHAnsi" w:eastAsiaTheme="minorEastAsia" w:hAnsiTheme="minorHAnsi" w:cstheme="minorBidi"/>
                <w:noProof/>
                <w:szCs w:val="22"/>
              </w:rPr>
              <w:tab/>
            </w:r>
            <w:r w:rsidR="0082065C" w:rsidRPr="00895CE1">
              <w:rPr>
                <w:rStyle w:val="ac"/>
                <w:rFonts w:hint="eastAsia"/>
                <w:noProof/>
              </w:rPr>
              <w:t>查看各个</w:t>
            </w:r>
            <w:r w:rsidR="0082065C" w:rsidRPr="00895CE1">
              <w:rPr>
                <w:rStyle w:val="ac"/>
                <w:noProof/>
              </w:rPr>
              <w:t>build</w:t>
            </w:r>
            <w:r w:rsidR="0082065C" w:rsidRPr="00895CE1">
              <w:rPr>
                <w:rStyle w:val="ac"/>
                <w:rFonts w:hint="eastAsia"/>
                <w:noProof/>
              </w:rPr>
              <w:t>汇总情况</w:t>
            </w:r>
            <w:r w:rsidR="0082065C">
              <w:rPr>
                <w:noProof/>
                <w:webHidden/>
              </w:rPr>
              <w:tab/>
            </w:r>
            <w:r w:rsidR="0082065C">
              <w:rPr>
                <w:noProof/>
                <w:webHidden/>
              </w:rPr>
              <w:fldChar w:fldCharType="begin"/>
            </w:r>
            <w:r w:rsidR="0082065C">
              <w:rPr>
                <w:noProof/>
                <w:webHidden/>
              </w:rPr>
              <w:instrText xml:space="preserve"> PAGEREF _Toc495742391 \h </w:instrText>
            </w:r>
            <w:r w:rsidR="0082065C">
              <w:rPr>
                <w:noProof/>
                <w:webHidden/>
              </w:rPr>
            </w:r>
            <w:r w:rsidR="0082065C">
              <w:rPr>
                <w:noProof/>
                <w:webHidden/>
              </w:rPr>
              <w:fldChar w:fldCharType="separate"/>
            </w:r>
            <w:r w:rsidR="0082065C">
              <w:rPr>
                <w:noProof/>
                <w:webHidden/>
              </w:rPr>
              <w:t>28</w:t>
            </w:r>
            <w:r w:rsidR="0082065C">
              <w:rPr>
                <w:noProof/>
                <w:webHidden/>
              </w:rPr>
              <w:fldChar w:fldCharType="end"/>
            </w:r>
          </w:hyperlink>
        </w:p>
        <w:p w14:paraId="55E3C583"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92" w:history="1">
            <w:r w:rsidR="0082065C" w:rsidRPr="00895CE1">
              <w:rPr>
                <w:rStyle w:val="ac"/>
                <w:noProof/>
              </w:rPr>
              <w:t>8</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流水线</w:t>
            </w:r>
            <w:r w:rsidR="0082065C">
              <w:rPr>
                <w:noProof/>
                <w:webHidden/>
              </w:rPr>
              <w:tab/>
            </w:r>
            <w:r w:rsidR="0082065C">
              <w:rPr>
                <w:noProof/>
                <w:webHidden/>
              </w:rPr>
              <w:fldChar w:fldCharType="begin"/>
            </w:r>
            <w:r w:rsidR="0082065C">
              <w:rPr>
                <w:noProof/>
                <w:webHidden/>
              </w:rPr>
              <w:instrText xml:space="preserve"> PAGEREF _Toc495742392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1E1D0CF5" w14:textId="77777777" w:rsidR="0082065C" w:rsidRDefault="003D03DA">
          <w:pPr>
            <w:pStyle w:val="20"/>
            <w:rPr>
              <w:rFonts w:asciiTheme="minorHAnsi" w:eastAsiaTheme="minorEastAsia" w:hAnsiTheme="minorHAnsi" w:cstheme="minorBidi"/>
              <w:noProof/>
              <w:szCs w:val="22"/>
            </w:rPr>
          </w:pPr>
          <w:hyperlink w:anchor="_Toc495742393" w:history="1">
            <w:r w:rsidR="0082065C" w:rsidRPr="00895CE1">
              <w:rPr>
                <w:rStyle w:val="ac"/>
                <w:noProof/>
              </w:rPr>
              <w:t>8.1</w:t>
            </w:r>
            <w:r w:rsidR="0082065C">
              <w:rPr>
                <w:rFonts w:asciiTheme="minorHAnsi" w:eastAsiaTheme="minorEastAsia" w:hAnsiTheme="minorHAnsi" w:cstheme="minorBidi"/>
                <w:noProof/>
                <w:szCs w:val="22"/>
              </w:rPr>
              <w:tab/>
            </w:r>
            <w:r w:rsidR="0082065C" w:rsidRPr="00895CE1">
              <w:rPr>
                <w:rStyle w:val="ac"/>
                <w:rFonts w:hint="eastAsia"/>
                <w:noProof/>
              </w:rPr>
              <w:t>部署一个</w:t>
            </w:r>
            <w:r w:rsidR="0082065C" w:rsidRPr="00895CE1">
              <w:rPr>
                <w:rStyle w:val="ac"/>
                <w:noProof/>
              </w:rPr>
              <w:t>jenkins</w:t>
            </w:r>
            <w:r w:rsidR="0082065C" w:rsidRPr="00895CE1">
              <w:rPr>
                <w:rStyle w:val="ac"/>
                <w:rFonts w:hint="eastAsia"/>
                <w:noProof/>
              </w:rPr>
              <w:t>实例</w:t>
            </w:r>
            <w:r w:rsidR="0082065C">
              <w:rPr>
                <w:noProof/>
                <w:webHidden/>
              </w:rPr>
              <w:tab/>
            </w:r>
            <w:r w:rsidR="0082065C">
              <w:rPr>
                <w:noProof/>
                <w:webHidden/>
              </w:rPr>
              <w:fldChar w:fldCharType="begin"/>
            </w:r>
            <w:r w:rsidR="0082065C">
              <w:rPr>
                <w:noProof/>
                <w:webHidden/>
              </w:rPr>
              <w:instrText xml:space="preserve"> PAGEREF _Toc495742393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5B86C8BA" w14:textId="77777777" w:rsidR="0082065C" w:rsidRDefault="003D03DA">
          <w:pPr>
            <w:pStyle w:val="20"/>
            <w:rPr>
              <w:rFonts w:asciiTheme="minorHAnsi" w:eastAsiaTheme="minorEastAsia" w:hAnsiTheme="minorHAnsi" w:cstheme="minorBidi"/>
              <w:noProof/>
              <w:szCs w:val="22"/>
            </w:rPr>
          </w:pPr>
          <w:hyperlink w:anchor="_Toc495742394" w:history="1">
            <w:r w:rsidR="0082065C" w:rsidRPr="00895CE1">
              <w:rPr>
                <w:rStyle w:val="ac"/>
                <w:noProof/>
              </w:rPr>
              <w:t>8.2</w:t>
            </w:r>
            <w:r w:rsidR="0082065C">
              <w:rPr>
                <w:rFonts w:asciiTheme="minorHAnsi" w:eastAsiaTheme="minorEastAsia" w:hAnsiTheme="minorHAnsi" w:cstheme="minorBidi"/>
                <w:noProof/>
                <w:szCs w:val="22"/>
              </w:rPr>
              <w:tab/>
            </w:r>
            <w:r w:rsidR="0082065C" w:rsidRPr="00895CE1">
              <w:rPr>
                <w:rStyle w:val="ac"/>
                <w:rFonts w:hint="eastAsia"/>
                <w:noProof/>
              </w:rPr>
              <w:t>部署示例应用</w:t>
            </w:r>
            <w:r w:rsidR="0082065C">
              <w:rPr>
                <w:noProof/>
                <w:webHidden/>
              </w:rPr>
              <w:tab/>
            </w:r>
            <w:r w:rsidR="0082065C">
              <w:rPr>
                <w:noProof/>
                <w:webHidden/>
              </w:rPr>
              <w:fldChar w:fldCharType="begin"/>
            </w:r>
            <w:r w:rsidR="0082065C">
              <w:rPr>
                <w:noProof/>
                <w:webHidden/>
              </w:rPr>
              <w:instrText xml:space="preserve"> PAGEREF _Toc495742394 \h </w:instrText>
            </w:r>
            <w:r w:rsidR="0082065C">
              <w:rPr>
                <w:noProof/>
                <w:webHidden/>
              </w:rPr>
            </w:r>
            <w:r w:rsidR="0082065C">
              <w:rPr>
                <w:noProof/>
                <w:webHidden/>
              </w:rPr>
              <w:fldChar w:fldCharType="separate"/>
            </w:r>
            <w:r w:rsidR="0082065C">
              <w:rPr>
                <w:noProof/>
                <w:webHidden/>
              </w:rPr>
              <w:t>32</w:t>
            </w:r>
            <w:r w:rsidR="0082065C">
              <w:rPr>
                <w:noProof/>
                <w:webHidden/>
              </w:rPr>
              <w:fldChar w:fldCharType="end"/>
            </w:r>
          </w:hyperlink>
        </w:p>
        <w:p w14:paraId="5CCF6A79" w14:textId="77777777" w:rsidR="0082065C" w:rsidRDefault="003D03DA">
          <w:pPr>
            <w:pStyle w:val="20"/>
            <w:rPr>
              <w:rFonts w:asciiTheme="minorHAnsi" w:eastAsiaTheme="minorEastAsia" w:hAnsiTheme="minorHAnsi" w:cstheme="minorBidi"/>
              <w:noProof/>
              <w:szCs w:val="22"/>
            </w:rPr>
          </w:pPr>
          <w:hyperlink w:anchor="_Toc495742395" w:history="1">
            <w:r w:rsidR="0082065C" w:rsidRPr="00895CE1">
              <w:rPr>
                <w:rStyle w:val="ac"/>
                <w:noProof/>
              </w:rPr>
              <w:t>8.3</w:t>
            </w:r>
            <w:r w:rsidR="0082065C">
              <w:rPr>
                <w:rFonts w:asciiTheme="minorHAnsi" w:eastAsiaTheme="minorEastAsia" w:hAnsiTheme="minorHAnsi" w:cstheme="minorBidi"/>
                <w:noProof/>
                <w:szCs w:val="22"/>
              </w:rPr>
              <w:tab/>
            </w:r>
            <w:r w:rsidR="0082065C" w:rsidRPr="00895CE1">
              <w:rPr>
                <w:rStyle w:val="ac"/>
                <w:rFonts w:hint="eastAsia"/>
                <w:noProof/>
              </w:rPr>
              <w:t>触发流水线构建</w:t>
            </w:r>
            <w:r w:rsidR="0082065C">
              <w:rPr>
                <w:noProof/>
                <w:webHidden/>
              </w:rPr>
              <w:tab/>
            </w:r>
            <w:r w:rsidR="0082065C">
              <w:rPr>
                <w:noProof/>
                <w:webHidden/>
              </w:rPr>
              <w:fldChar w:fldCharType="begin"/>
            </w:r>
            <w:r w:rsidR="0082065C">
              <w:rPr>
                <w:noProof/>
                <w:webHidden/>
              </w:rPr>
              <w:instrText xml:space="preserve"> PAGEREF _Toc495742395 \h </w:instrText>
            </w:r>
            <w:r w:rsidR="0082065C">
              <w:rPr>
                <w:noProof/>
                <w:webHidden/>
              </w:rPr>
            </w:r>
            <w:r w:rsidR="0082065C">
              <w:rPr>
                <w:noProof/>
                <w:webHidden/>
              </w:rPr>
              <w:fldChar w:fldCharType="separate"/>
            </w:r>
            <w:r w:rsidR="0082065C">
              <w:rPr>
                <w:noProof/>
                <w:webHidden/>
              </w:rPr>
              <w:t>34</w:t>
            </w:r>
            <w:r w:rsidR="0082065C">
              <w:rPr>
                <w:noProof/>
                <w:webHidden/>
              </w:rPr>
              <w:fldChar w:fldCharType="end"/>
            </w:r>
          </w:hyperlink>
        </w:p>
        <w:p w14:paraId="1C349B2C"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396" w:history="1">
            <w:r w:rsidR="0082065C" w:rsidRPr="00895CE1">
              <w:rPr>
                <w:rStyle w:val="ac"/>
                <w:noProof/>
              </w:rPr>
              <w:t>9</w:t>
            </w:r>
            <w:r w:rsidR="0082065C">
              <w:rPr>
                <w:rFonts w:asciiTheme="minorHAnsi" w:eastAsiaTheme="minorEastAsia" w:hAnsiTheme="minorHAnsi" w:cstheme="minorBidi"/>
                <w:noProof/>
                <w:szCs w:val="22"/>
              </w:rPr>
              <w:tab/>
            </w:r>
            <w:r w:rsidR="0082065C" w:rsidRPr="00895CE1">
              <w:rPr>
                <w:rStyle w:val="ac"/>
                <w:rFonts w:hint="eastAsia"/>
                <w:noProof/>
              </w:rPr>
              <w:t>蓝绿</w:t>
            </w:r>
            <w:r w:rsidR="0082065C" w:rsidRPr="00895CE1">
              <w:rPr>
                <w:rStyle w:val="ac"/>
                <w:noProof/>
              </w:rPr>
              <w:t>pipeline</w:t>
            </w:r>
            <w:r w:rsidR="0082065C">
              <w:rPr>
                <w:noProof/>
                <w:webHidden/>
              </w:rPr>
              <w:tab/>
            </w:r>
            <w:r w:rsidR="0082065C">
              <w:rPr>
                <w:noProof/>
                <w:webHidden/>
              </w:rPr>
              <w:fldChar w:fldCharType="begin"/>
            </w:r>
            <w:r w:rsidR="0082065C">
              <w:rPr>
                <w:noProof/>
                <w:webHidden/>
              </w:rPr>
              <w:instrText xml:space="preserve"> PAGEREF _Toc495742396 \h </w:instrText>
            </w:r>
            <w:r w:rsidR="0082065C">
              <w:rPr>
                <w:noProof/>
                <w:webHidden/>
              </w:rPr>
            </w:r>
            <w:r w:rsidR="0082065C">
              <w:rPr>
                <w:noProof/>
                <w:webHidden/>
              </w:rPr>
              <w:fldChar w:fldCharType="separate"/>
            </w:r>
            <w:r w:rsidR="0082065C">
              <w:rPr>
                <w:noProof/>
                <w:webHidden/>
              </w:rPr>
              <w:t>36</w:t>
            </w:r>
            <w:r w:rsidR="0082065C">
              <w:rPr>
                <w:noProof/>
                <w:webHidden/>
              </w:rPr>
              <w:fldChar w:fldCharType="end"/>
            </w:r>
          </w:hyperlink>
        </w:p>
        <w:p w14:paraId="29319A16" w14:textId="77777777" w:rsidR="0082065C" w:rsidRDefault="003D03DA">
          <w:pPr>
            <w:pStyle w:val="10"/>
            <w:tabs>
              <w:tab w:val="left" w:pos="630"/>
              <w:tab w:val="right" w:leader="dot" w:pos="9678"/>
            </w:tabs>
            <w:rPr>
              <w:rFonts w:asciiTheme="minorHAnsi" w:eastAsiaTheme="minorEastAsia" w:hAnsiTheme="minorHAnsi" w:cstheme="minorBidi"/>
              <w:noProof/>
              <w:szCs w:val="22"/>
            </w:rPr>
          </w:pPr>
          <w:hyperlink w:anchor="_Toc495742397" w:history="1">
            <w:r w:rsidR="0082065C" w:rsidRPr="00895CE1">
              <w:rPr>
                <w:rStyle w:val="ac"/>
                <w:noProof/>
              </w:rPr>
              <w:t>10</w:t>
            </w:r>
            <w:r w:rsidR="0082065C">
              <w:rPr>
                <w:rFonts w:asciiTheme="minorHAnsi" w:eastAsiaTheme="minorEastAsia" w:hAnsiTheme="minorHAnsi" w:cstheme="minorBidi"/>
                <w:noProof/>
                <w:szCs w:val="22"/>
              </w:rPr>
              <w:tab/>
            </w:r>
            <w:r w:rsidR="0082065C" w:rsidRPr="00895CE1">
              <w:rPr>
                <w:rStyle w:val="ac"/>
                <w:noProof/>
              </w:rPr>
              <w:t>A/B</w:t>
            </w:r>
            <w:r w:rsidR="0082065C" w:rsidRPr="00895CE1">
              <w:rPr>
                <w:rStyle w:val="ac"/>
                <w:rFonts w:hint="eastAsia"/>
                <w:noProof/>
              </w:rPr>
              <w:t>部署</w:t>
            </w:r>
            <w:r w:rsidR="0082065C">
              <w:rPr>
                <w:noProof/>
                <w:webHidden/>
              </w:rPr>
              <w:tab/>
            </w:r>
            <w:r w:rsidR="0082065C">
              <w:rPr>
                <w:noProof/>
                <w:webHidden/>
              </w:rPr>
              <w:fldChar w:fldCharType="begin"/>
            </w:r>
            <w:r w:rsidR="0082065C">
              <w:rPr>
                <w:noProof/>
                <w:webHidden/>
              </w:rPr>
              <w:instrText xml:space="preserve"> PAGEREF _Toc495742397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6EF1132F" w14:textId="77777777" w:rsidR="0082065C" w:rsidRDefault="003D03DA">
          <w:pPr>
            <w:pStyle w:val="20"/>
            <w:rPr>
              <w:rFonts w:asciiTheme="minorHAnsi" w:eastAsiaTheme="minorEastAsia" w:hAnsiTheme="minorHAnsi" w:cstheme="minorBidi"/>
              <w:noProof/>
              <w:szCs w:val="22"/>
            </w:rPr>
          </w:pPr>
          <w:hyperlink w:anchor="_Toc495742398" w:history="1">
            <w:r w:rsidR="0082065C" w:rsidRPr="00895CE1">
              <w:rPr>
                <w:rStyle w:val="ac"/>
                <w:noProof/>
              </w:rPr>
              <w:t>10.1</w:t>
            </w:r>
            <w:r w:rsidR="0082065C">
              <w:rPr>
                <w:rFonts w:asciiTheme="minorHAnsi" w:eastAsiaTheme="minorEastAsia" w:hAnsiTheme="minorHAnsi" w:cstheme="minorBidi"/>
                <w:noProof/>
                <w:szCs w:val="22"/>
              </w:rPr>
              <w:tab/>
            </w:r>
            <w:r w:rsidR="0082065C" w:rsidRPr="00895CE1">
              <w:rPr>
                <w:rStyle w:val="ac"/>
                <w:rFonts w:hint="eastAsia"/>
                <w:noProof/>
              </w:rPr>
              <w:t>创建项目</w:t>
            </w:r>
            <w:r w:rsidR="0082065C">
              <w:rPr>
                <w:noProof/>
                <w:webHidden/>
              </w:rPr>
              <w:tab/>
            </w:r>
            <w:r w:rsidR="0082065C">
              <w:rPr>
                <w:noProof/>
                <w:webHidden/>
              </w:rPr>
              <w:fldChar w:fldCharType="begin"/>
            </w:r>
            <w:r w:rsidR="0082065C">
              <w:rPr>
                <w:noProof/>
                <w:webHidden/>
              </w:rPr>
              <w:instrText xml:space="preserve"> PAGEREF _Toc495742398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3179E012" w14:textId="77777777" w:rsidR="0082065C" w:rsidRDefault="003D03DA">
          <w:pPr>
            <w:pStyle w:val="20"/>
            <w:rPr>
              <w:rFonts w:asciiTheme="minorHAnsi" w:eastAsiaTheme="minorEastAsia" w:hAnsiTheme="minorHAnsi" w:cstheme="minorBidi"/>
              <w:noProof/>
              <w:szCs w:val="22"/>
            </w:rPr>
          </w:pPr>
          <w:hyperlink w:anchor="_Toc495742399" w:history="1">
            <w:r w:rsidR="0082065C" w:rsidRPr="00895CE1">
              <w:rPr>
                <w:rStyle w:val="ac"/>
                <w:noProof/>
              </w:rPr>
              <w:t>10.2</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A</w:t>
            </w:r>
            <w:r w:rsidR="0082065C">
              <w:rPr>
                <w:noProof/>
                <w:webHidden/>
              </w:rPr>
              <w:tab/>
            </w:r>
            <w:r w:rsidR="0082065C">
              <w:rPr>
                <w:noProof/>
                <w:webHidden/>
              </w:rPr>
              <w:fldChar w:fldCharType="begin"/>
            </w:r>
            <w:r w:rsidR="0082065C">
              <w:rPr>
                <w:noProof/>
                <w:webHidden/>
              </w:rPr>
              <w:instrText xml:space="preserve"> PAGEREF _Toc495742399 \h </w:instrText>
            </w:r>
            <w:r w:rsidR="0082065C">
              <w:rPr>
                <w:noProof/>
                <w:webHidden/>
              </w:rPr>
            </w:r>
            <w:r w:rsidR="0082065C">
              <w:rPr>
                <w:noProof/>
                <w:webHidden/>
              </w:rPr>
              <w:fldChar w:fldCharType="separate"/>
            </w:r>
            <w:r w:rsidR="0082065C">
              <w:rPr>
                <w:noProof/>
                <w:webHidden/>
              </w:rPr>
              <w:t>40</w:t>
            </w:r>
            <w:r w:rsidR="0082065C">
              <w:rPr>
                <w:noProof/>
                <w:webHidden/>
              </w:rPr>
              <w:fldChar w:fldCharType="end"/>
            </w:r>
          </w:hyperlink>
        </w:p>
        <w:p w14:paraId="2B95DEE4" w14:textId="77777777" w:rsidR="0082065C" w:rsidRDefault="003D03DA">
          <w:pPr>
            <w:pStyle w:val="20"/>
            <w:rPr>
              <w:rFonts w:asciiTheme="minorHAnsi" w:eastAsiaTheme="minorEastAsia" w:hAnsiTheme="minorHAnsi" w:cstheme="minorBidi"/>
              <w:noProof/>
              <w:szCs w:val="22"/>
            </w:rPr>
          </w:pPr>
          <w:hyperlink w:anchor="_Toc495742400" w:history="1">
            <w:r w:rsidR="0082065C" w:rsidRPr="00895CE1">
              <w:rPr>
                <w:rStyle w:val="ac"/>
                <w:noProof/>
              </w:rPr>
              <w:t>10.3</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B</w:t>
            </w:r>
            <w:r w:rsidR="0082065C">
              <w:rPr>
                <w:noProof/>
                <w:webHidden/>
              </w:rPr>
              <w:tab/>
            </w:r>
            <w:r w:rsidR="0082065C">
              <w:rPr>
                <w:noProof/>
                <w:webHidden/>
              </w:rPr>
              <w:fldChar w:fldCharType="begin"/>
            </w:r>
            <w:r w:rsidR="0082065C">
              <w:rPr>
                <w:noProof/>
                <w:webHidden/>
              </w:rPr>
              <w:instrText xml:space="preserve"> PAGEREF _Toc495742400 \h </w:instrText>
            </w:r>
            <w:r w:rsidR="0082065C">
              <w:rPr>
                <w:noProof/>
                <w:webHidden/>
              </w:rPr>
            </w:r>
            <w:r w:rsidR="0082065C">
              <w:rPr>
                <w:noProof/>
                <w:webHidden/>
              </w:rPr>
              <w:fldChar w:fldCharType="separate"/>
            </w:r>
            <w:r w:rsidR="0082065C">
              <w:rPr>
                <w:noProof/>
                <w:webHidden/>
              </w:rPr>
              <w:t>41</w:t>
            </w:r>
            <w:r w:rsidR="0082065C">
              <w:rPr>
                <w:noProof/>
                <w:webHidden/>
              </w:rPr>
              <w:fldChar w:fldCharType="end"/>
            </w:r>
          </w:hyperlink>
        </w:p>
        <w:p w14:paraId="2F94AE31" w14:textId="77777777" w:rsidR="0082065C" w:rsidRDefault="003D03DA">
          <w:pPr>
            <w:pStyle w:val="20"/>
            <w:rPr>
              <w:rFonts w:asciiTheme="minorHAnsi" w:eastAsiaTheme="minorEastAsia" w:hAnsiTheme="minorHAnsi" w:cstheme="minorBidi"/>
              <w:noProof/>
              <w:szCs w:val="22"/>
            </w:rPr>
          </w:pPr>
          <w:hyperlink w:anchor="_Toc495742401" w:history="1">
            <w:r w:rsidR="0082065C" w:rsidRPr="00895CE1">
              <w:rPr>
                <w:rStyle w:val="ac"/>
                <w:noProof/>
              </w:rPr>
              <w:t>10.4</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ab route</w:t>
            </w:r>
            <w:r w:rsidR="0082065C">
              <w:rPr>
                <w:noProof/>
                <w:webHidden/>
              </w:rPr>
              <w:tab/>
            </w:r>
            <w:r w:rsidR="0082065C">
              <w:rPr>
                <w:noProof/>
                <w:webHidden/>
              </w:rPr>
              <w:fldChar w:fldCharType="begin"/>
            </w:r>
            <w:r w:rsidR="0082065C">
              <w:rPr>
                <w:noProof/>
                <w:webHidden/>
              </w:rPr>
              <w:instrText xml:space="preserve"> PAGEREF _Toc495742401 \h </w:instrText>
            </w:r>
            <w:r w:rsidR="0082065C">
              <w:rPr>
                <w:noProof/>
                <w:webHidden/>
              </w:rPr>
            </w:r>
            <w:r w:rsidR="0082065C">
              <w:rPr>
                <w:noProof/>
                <w:webHidden/>
              </w:rPr>
              <w:fldChar w:fldCharType="separate"/>
            </w:r>
            <w:r w:rsidR="0082065C">
              <w:rPr>
                <w:noProof/>
                <w:webHidden/>
              </w:rPr>
              <w:t>43</w:t>
            </w:r>
            <w:r w:rsidR="0082065C">
              <w:rPr>
                <w:noProof/>
                <w:webHidden/>
              </w:rPr>
              <w:fldChar w:fldCharType="end"/>
            </w:r>
          </w:hyperlink>
        </w:p>
        <w:p w14:paraId="75EB4DB6" w14:textId="77777777" w:rsidR="0082065C" w:rsidRDefault="003D03DA">
          <w:pPr>
            <w:pStyle w:val="10"/>
            <w:tabs>
              <w:tab w:val="left" w:pos="420"/>
              <w:tab w:val="right" w:leader="dot" w:pos="9678"/>
            </w:tabs>
            <w:rPr>
              <w:rFonts w:asciiTheme="minorHAnsi" w:eastAsiaTheme="minorEastAsia" w:hAnsiTheme="minorHAnsi" w:cstheme="minorBidi"/>
              <w:noProof/>
              <w:szCs w:val="22"/>
            </w:rPr>
          </w:pPr>
          <w:hyperlink w:anchor="_Toc495742402" w:history="1">
            <w:r w:rsidR="0082065C" w:rsidRPr="00895CE1">
              <w:rPr>
                <w:rStyle w:val="ac"/>
                <w:noProof/>
              </w:rPr>
              <w:t>11</w:t>
            </w:r>
            <w:r w:rsidR="0082065C">
              <w:rPr>
                <w:rFonts w:asciiTheme="minorHAnsi" w:eastAsiaTheme="minorEastAsia" w:hAnsiTheme="minorHAnsi" w:cstheme="minorBidi"/>
                <w:noProof/>
                <w:szCs w:val="22"/>
              </w:rPr>
              <w:tab/>
            </w:r>
            <w:r w:rsidR="0082065C" w:rsidRPr="00895CE1">
              <w:rPr>
                <w:rStyle w:val="ac"/>
                <w:noProof/>
              </w:rPr>
              <w:t>Rollbacks</w:t>
            </w:r>
            <w:r w:rsidR="0082065C">
              <w:rPr>
                <w:noProof/>
                <w:webHidden/>
              </w:rPr>
              <w:tab/>
            </w:r>
            <w:r w:rsidR="0082065C">
              <w:rPr>
                <w:noProof/>
                <w:webHidden/>
              </w:rPr>
              <w:fldChar w:fldCharType="begin"/>
            </w:r>
            <w:r w:rsidR="0082065C">
              <w:rPr>
                <w:noProof/>
                <w:webHidden/>
              </w:rPr>
              <w:instrText xml:space="preserve"> PAGEREF _Toc495742402 \h </w:instrText>
            </w:r>
            <w:r w:rsidR="0082065C">
              <w:rPr>
                <w:noProof/>
                <w:webHidden/>
              </w:rPr>
            </w:r>
            <w:r w:rsidR="0082065C">
              <w:rPr>
                <w:noProof/>
                <w:webHidden/>
              </w:rPr>
              <w:fldChar w:fldCharType="separate"/>
            </w:r>
            <w:r w:rsidR="0082065C">
              <w:rPr>
                <w:noProof/>
                <w:webHidden/>
              </w:rPr>
              <w:t>45</w:t>
            </w:r>
            <w:r w:rsidR="0082065C">
              <w:rPr>
                <w:noProof/>
                <w:webHidden/>
              </w:rPr>
              <w:fldChar w:fldCharType="end"/>
            </w:r>
          </w:hyperlink>
        </w:p>
        <w:p w14:paraId="5F113CFF" w14:textId="77777777" w:rsidR="0082065C" w:rsidRDefault="003D03DA">
          <w:pPr>
            <w:pStyle w:val="10"/>
            <w:tabs>
              <w:tab w:val="left" w:pos="630"/>
              <w:tab w:val="right" w:leader="dot" w:pos="9678"/>
            </w:tabs>
            <w:rPr>
              <w:rFonts w:asciiTheme="minorHAnsi" w:eastAsiaTheme="minorEastAsia" w:hAnsiTheme="minorHAnsi" w:cstheme="minorBidi"/>
              <w:noProof/>
              <w:szCs w:val="22"/>
            </w:rPr>
          </w:pPr>
          <w:hyperlink w:anchor="_Toc495742403" w:history="1">
            <w:r w:rsidR="0082065C" w:rsidRPr="00895CE1">
              <w:rPr>
                <w:rStyle w:val="ac"/>
                <w:noProof/>
              </w:rPr>
              <w:t>12</w:t>
            </w:r>
            <w:r w:rsidR="0082065C">
              <w:rPr>
                <w:rFonts w:asciiTheme="minorHAnsi" w:eastAsiaTheme="minorEastAsia" w:hAnsiTheme="minorHAnsi" w:cstheme="minorBidi"/>
                <w:noProof/>
                <w:szCs w:val="22"/>
              </w:rPr>
              <w:tab/>
            </w:r>
            <w:r w:rsidR="0082065C" w:rsidRPr="00895CE1">
              <w:rPr>
                <w:rStyle w:val="ac"/>
                <w:rFonts w:hint="eastAsia"/>
                <w:noProof/>
              </w:rPr>
              <w:t>小智</w:t>
            </w:r>
            <w:r w:rsidR="0082065C" w:rsidRPr="00895CE1">
              <w:rPr>
                <w:rStyle w:val="ac"/>
                <w:noProof/>
              </w:rPr>
              <w:t>docker</w:t>
            </w:r>
            <w:r w:rsidR="0082065C" w:rsidRPr="00895CE1">
              <w:rPr>
                <w:rStyle w:val="ac"/>
                <w:rFonts w:hint="eastAsia"/>
                <w:noProof/>
              </w:rPr>
              <w:t>化</w:t>
            </w:r>
            <w:r w:rsidR="0082065C">
              <w:rPr>
                <w:noProof/>
                <w:webHidden/>
              </w:rPr>
              <w:tab/>
            </w:r>
            <w:r w:rsidR="0082065C">
              <w:rPr>
                <w:noProof/>
                <w:webHidden/>
              </w:rPr>
              <w:fldChar w:fldCharType="begin"/>
            </w:r>
            <w:r w:rsidR="0082065C">
              <w:rPr>
                <w:noProof/>
                <w:webHidden/>
              </w:rPr>
              <w:instrText xml:space="preserve"> PAGEREF _Toc495742403 \h </w:instrText>
            </w:r>
            <w:r w:rsidR="0082065C">
              <w:rPr>
                <w:noProof/>
                <w:webHidden/>
              </w:rPr>
            </w:r>
            <w:r w:rsidR="0082065C">
              <w:rPr>
                <w:noProof/>
                <w:webHidden/>
              </w:rPr>
              <w:fldChar w:fldCharType="separate"/>
            </w:r>
            <w:r w:rsidR="0082065C">
              <w:rPr>
                <w:noProof/>
                <w:webHidden/>
              </w:rPr>
              <w:t>50</w:t>
            </w:r>
            <w:r w:rsidR="0082065C">
              <w:rPr>
                <w:noProof/>
                <w:webHidden/>
              </w:rPr>
              <w:fldChar w:fldCharType="end"/>
            </w:r>
          </w:hyperlink>
        </w:p>
        <w:p w14:paraId="335DE279" w14:textId="77777777" w:rsidR="0082065C" w:rsidRDefault="003D03DA">
          <w:pPr>
            <w:pStyle w:val="10"/>
            <w:tabs>
              <w:tab w:val="left" w:pos="630"/>
              <w:tab w:val="right" w:leader="dot" w:pos="9678"/>
            </w:tabs>
            <w:rPr>
              <w:rFonts w:asciiTheme="minorHAnsi" w:eastAsiaTheme="minorEastAsia" w:hAnsiTheme="minorHAnsi" w:cstheme="minorBidi"/>
              <w:noProof/>
              <w:szCs w:val="22"/>
            </w:rPr>
          </w:pPr>
          <w:hyperlink w:anchor="_Toc495742404" w:history="1">
            <w:r w:rsidR="0082065C" w:rsidRPr="00895CE1">
              <w:rPr>
                <w:rStyle w:val="ac"/>
                <w:noProof/>
              </w:rPr>
              <w:t>13</w:t>
            </w:r>
            <w:r w:rsidR="0082065C">
              <w:rPr>
                <w:rFonts w:asciiTheme="minorHAnsi" w:eastAsiaTheme="minorEastAsia" w:hAnsiTheme="minorHAnsi" w:cstheme="minorBidi"/>
                <w:noProof/>
                <w:szCs w:val="22"/>
              </w:rPr>
              <w:tab/>
            </w:r>
            <w:r w:rsidR="0082065C" w:rsidRPr="00895CE1">
              <w:rPr>
                <w:rStyle w:val="ac"/>
                <w:rFonts w:hint="eastAsia"/>
                <w:noProof/>
              </w:rPr>
              <w:t>监控（</w:t>
            </w:r>
            <w:r w:rsidR="0082065C" w:rsidRPr="00895CE1">
              <w:rPr>
                <w:rStyle w:val="ac"/>
                <w:noProof/>
              </w:rPr>
              <w:t>Prometheus &amp;&amp; Grafana</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_Toc495742404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33C5FBA6" w14:textId="77777777" w:rsidR="0082065C" w:rsidRDefault="003D03DA">
          <w:pPr>
            <w:pStyle w:val="20"/>
            <w:rPr>
              <w:rFonts w:asciiTheme="minorHAnsi" w:eastAsiaTheme="minorEastAsia" w:hAnsiTheme="minorHAnsi" w:cstheme="minorBidi"/>
              <w:noProof/>
              <w:szCs w:val="22"/>
            </w:rPr>
          </w:pPr>
          <w:hyperlink w:anchor="_Toc495742405" w:history="1">
            <w:r w:rsidR="0082065C" w:rsidRPr="00895CE1">
              <w:rPr>
                <w:rStyle w:val="ac"/>
                <w:noProof/>
              </w:rPr>
              <w:t>13.1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Pr>
                <w:noProof/>
                <w:webHidden/>
              </w:rPr>
              <w:tab/>
            </w:r>
            <w:r w:rsidR="0082065C">
              <w:rPr>
                <w:noProof/>
                <w:webHidden/>
              </w:rPr>
              <w:fldChar w:fldCharType="begin"/>
            </w:r>
            <w:r w:rsidR="0082065C">
              <w:rPr>
                <w:noProof/>
                <w:webHidden/>
              </w:rPr>
              <w:instrText xml:space="preserve"> PAGEREF _Toc495742405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4D53D1EA" w14:textId="77777777" w:rsidR="0082065C" w:rsidRDefault="003D03DA">
          <w:pPr>
            <w:pStyle w:val="20"/>
            <w:rPr>
              <w:rFonts w:asciiTheme="minorHAnsi" w:eastAsiaTheme="minorEastAsia" w:hAnsiTheme="minorHAnsi" w:cstheme="minorBidi"/>
              <w:noProof/>
              <w:szCs w:val="22"/>
            </w:rPr>
          </w:pPr>
          <w:hyperlink w:anchor="_Toc495742406" w:history="1">
            <w:r w:rsidR="0082065C" w:rsidRPr="00895CE1">
              <w:rPr>
                <w:rStyle w:val="ac"/>
                <w:noProof/>
              </w:rPr>
              <w:t>13.2</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route</w:t>
            </w:r>
            <w:r w:rsidR="0082065C">
              <w:rPr>
                <w:noProof/>
                <w:webHidden/>
              </w:rPr>
              <w:tab/>
            </w:r>
            <w:r w:rsidR="0082065C">
              <w:rPr>
                <w:noProof/>
                <w:webHidden/>
              </w:rPr>
              <w:fldChar w:fldCharType="begin"/>
            </w:r>
            <w:r w:rsidR="0082065C">
              <w:rPr>
                <w:noProof/>
                <w:webHidden/>
              </w:rPr>
              <w:instrText xml:space="preserve"> PAGEREF _Toc495742406 \h </w:instrText>
            </w:r>
            <w:r w:rsidR="0082065C">
              <w:rPr>
                <w:noProof/>
                <w:webHidden/>
              </w:rPr>
            </w:r>
            <w:r w:rsidR="0082065C">
              <w:rPr>
                <w:noProof/>
                <w:webHidden/>
              </w:rPr>
              <w:fldChar w:fldCharType="separate"/>
            </w:r>
            <w:r w:rsidR="0082065C">
              <w:rPr>
                <w:noProof/>
                <w:webHidden/>
              </w:rPr>
              <w:t>53</w:t>
            </w:r>
            <w:r w:rsidR="0082065C">
              <w:rPr>
                <w:noProof/>
                <w:webHidden/>
              </w:rPr>
              <w:fldChar w:fldCharType="end"/>
            </w:r>
          </w:hyperlink>
        </w:p>
        <w:p w14:paraId="23A8EA35" w14:textId="77777777" w:rsidR="0082065C" w:rsidRDefault="003D03DA">
          <w:pPr>
            <w:pStyle w:val="20"/>
            <w:rPr>
              <w:rFonts w:asciiTheme="minorHAnsi" w:eastAsiaTheme="minorEastAsia" w:hAnsiTheme="minorHAnsi" w:cstheme="minorBidi"/>
              <w:noProof/>
              <w:szCs w:val="22"/>
            </w:rPr>
          </w:pPr>
          <w:hyperlink w:anchor="_Toc495742407" w:history="1">
            <w:r w:rsidR="0082065C" w:rsidRPr="00895CE1">
              <w:rPr>
                <w:rStyle w:val="ac"/>
                <w:noProof/>
              </w:rPr>
              <w:t>13.3</w:t>
            </w:r>
            <w:r w:rsidR="0082065C">
              <w:rPr>
                <w:rFonts w:asciiTheme="minorHAnsi" w:eastAsiaTheme="minorEastAsia" w:hAnsiTheme="minorHAnsi" w:cstheme="minorBidi"/>
                <w:noProof/>
                <w:szCs w:val="22"/>
              </w:rPr>
              <w:tab/>
            </w:r>
            <w:r w:rsidR="0082065C" w:rsidRPr="00895CE1">
              <w:rPr>
                <w:rStyle w:val="ac"/>
                <w:rFonts w:hint="eastAsia"/>
                <w:noProof/>
              </w:rPr>
              <w:t>访问</w:t>
            </w:r>
            <w:r w:rsidR="0082065C">
              <w:rPr>
                <w:noProof/>
                <w:webHidden/>
              </w:rPr>
              <w:tab/>
            </w:r>
            <w:r w:rsidR="0082065C">
              <w:rPr>
                <w:noProof/>
                <w:webHidden/>
              </w:rPr>
              <w:fldChar w:fldCharType="begin"/>
            </w:r>
            <w:r w:rsidR="0082065C">
              <w:rPr>
                <w:noProof/>
                <w:webHidden/>
              </w:rPr>
              <w:instrText xml:space="preserve"> PAGEREF _Toc495742407 \h </w:instrText>
            </w:r>
            <w:r w:rsidR="0082065C">
              <w:rPr>
                <w:noProof/>
                <w:webHidden/>
              </w:rPr>
            </w:r>
            <w:r w:rsidR="0082065C">
              <w:rPr>
                <w:noProof/>
                <w:webHidden/>
              </w:rPr>
              <w:fldChar w:fldCharType="separate"/>
            </w:r>
            <w:r w:rsidR="0082065C">
              <w:rPr>
                <w:noProof/>
                <w:webHidden/>
              </w:rPr>
              <w:t>55</w:t>
            </w:r>
            <w:r w:rsidR="0082065C">
              <w:rPr>
                <w:noProof/>
                <w:webHidden/>
              </w:rPr>
              <w:fldChar w:fldCharType="end"/>
            </w:r>
          </w:hyperlink>
        </w:p>
        <w:p w14:paraId="222DB1D2" w14:textId="77777777" w:rsidR="0082065C" w:rsidRDefault="003D03DA">
          <w:pPr>
            <w:pStyle w:val="20"/>
            <w:rPr>
              <w:rFonts w:asciiTheme="minorHAnsi" w:eastAsiaTheme="minorEastAsia" w:hAnsiTheme="minorHAnsi" w:cstheme="minorBidi"/>
              <w:noProof/>
              <w:szCs w:val="22"/>
            </w:rPr>
          </w:pPr>
          <w:hyperlink w:anchor="_Toc495742408" w:history="1">
            <w:r w:rsidR="0082065C" w:rsidRPr="00895CE1">
              <w:rPr>
                <w:rStyle w:val="ac"/>
                <w:noProof/>
              </w:rPr>
              <w:t>13.4</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 xml:space="preserve">prometheus </w:t>
            </w:r>
            <w:r w:rsidR="0082065C" w:rsidRPr="00895CE1">
              <w:rPr>
                <w:rStyle w:val="ac"/>
                <w:rFonts w:hint="eastAsia"/>
                <w:noProof/>
              </w:rPr>
              <w:t>以作为</w:t>
            </w:r>
            <w:r w:rsidR="0082065C" w:rsidRPr="00895CE1">
              <w:rPr>
                <w:rStyle w:val="ac"/>
                <w:noProof/>
              </w:rPr>
              <w:t xml:space="preserve"> grafna</w:t>
            </w:r>
            <w:r w:rsidR="0082065C" w:rsidRPr="00895CE1">
              <w:rPr>
                <w:rStyle w:val="ac"/>
                <w:rFonts w:hint="eastAsia"/>
                <w:noProof/>
              </w:rPr>
              <w:t>的数据源和仪表盘</w:t>
            </w:r>
            <w:r w:rsidR="0082065C">
              <w:rPr>
                <w:noProof/>
                <w:webHidden/>
              </w:rPr>
              <w:tab/>
            </w:r>
            <w:r w:rsidR="0082065C">
              <w:rPr>
                <w:noProof/>
                <w:webHidden/>
              </w:rPr>
              <w:fldChar w:fldCharType="begin"/>
            </w:r>
            <w:r w:rsidR="0082065C">
              <w:rPr>
                <w:noProof/>
                <w:webHidden/>
              </w:rPr>
              <w:instrText xml:space="preserve"> PAGEREF _Toc495742408 \h </w:instrText>
            </w:r>
            <w:r w:rsidR="0082065C">
              <w:rPr>
                <w:noProof/>
                <w:webHidden/>
              </w:rPr>
            </w:r>
            <w:r w:rsidR="0082065C">
              <w:rPr>
                <w:noProof/>
                <w:webHidden/>
              </w:rPr>
              <w:fldChar w:fldCharType="separate"/>
            </w:r>
            <w:r w:rsidR="0082065C">
              <w:rPr>
                <w:noProof/>
                <w:webHidden/>
              </w:rPr>
              <w:t>57</w:t>
            </w:r>
            <w:r w:rsidR="0082065C">
              <w:rPr>
                <w:noProof/>
                <w:webHidden/>
              </w:rPr>
              <w:fldChar w:fldCharType="end"/>
            </w:r>
          </w:hyperlink>
        </w:p>
        <w:p w14:paraId="4E0B9277" w14:textId="77777777" w:rsidR="0082065C" w:rsidRDefault="003D03DA">
          <w:pPr>
            <w:pStyle w:val="20"/>
            <w:rPr>
              <w:rFonts w:asciiTheme="minorHAnsi" w:eastAsiaTheme="minorEastAsia" w:hAnsiTheme="minorHAnsi" w:cstheme="minorBidi"/>
              <w:noProof/>
              <w:szCs w:val="22"/>
            </w:rPr>
          </w:pPr>
          <w:hyperlink w:anchor="_Toc495742409" w:history="1">
            <w:r w:rsidR="0082065C" w:rsidRPr="00895CE1">
              <w:rPr>
                <w:rStyle w:val="ac"/>
                <w:noProof/>
              </w:rPr>
              <w:t>13.5</w:t>
            </w:r>
            <w:r w:rsidR="0082065C">
              <w:rPr>
                <w:rFonts w:asciiTheme="minorHAnsi" w:eastAsiaTheme="minorEastAsia" w:hAnsiTheme="minorHAnsi" w:cstheme="minorBidi"/>
                <w:noProof/>
                <w:szCs w:val="22"/>
              </w:rPr>
              <w:tab/>
            </w:r>
            <w:r w:rsidR="0082065C" w:rsidRPr="00895CE1">
              <w:rPr>
                <w:rStyle w:val="ac"/>
                <w:rFonts w:hint="eastAsia"/>
                <w:noProof/>
              </w:rPr>
              <w:t>导入仪表盘（</w:t>
            </w:r>
            <w:r w:rsidR="0082065C" w:rsidRPr="00895CE1">
              <w:rPr>
                <w:rStyle w:val="ac"/>
                <w:noProof/>
              </w:rPr>
              <w:t>dashboard</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_Toc495742409 \h </w:instrText>
            </w:r>
            <w:r w:rsidR="0082065C">
              <w:rPr>
                <w:noProof/>
                <w:webHidden/>
              </w:rPr>
            </w:r>
            <w:r w:rsidR="0082065C">
              <w:rPr>
                <w:noProof/>
                <w:webHidden/>
              </w:rPr>
              <w:fldChar w:fldCharType="separate"/>
            </w:r>
            <w:r w:rsidR="0082065C">
              <w:rPr>
                <w:noProof/>
                <w:webHidden/>
              </w:rPr>
              <w:t>59</w:t>
            </w:r>
            <w:r w:rsidR="0082065C">
              <w:rPr>
                <w:noProof/>
                <w:webHidden/>
              </w:rPr>
              <w:fldChar w:fldCharType="end"/>
            </w:r>
          </w:hyperlink>
        </w:p>
        <w:p w14:paraId="2CFEBC85" w14:textId="77777777" w:rsidR="0082065C" w:rsidRDefault="003D03DA">
          <w:pPr>
            <w:pStyle w:val="10"/>
            <w:tabs>
              <w:tab w:val="left" w:pos="630"/>
              <w:tab w:val="right" w:leader="dot" w:pos="9678"/>
            </w:tabs>
            <w:rPr>
              <w:rFonts w:asciiTheme="minorHAnsi" w:eastAsiaTheme="minorEastAsia" w:hAnsiTheme="minorHAnsi" w:cstheme="minorBidi"/>
              <w:noProof/>
              <w:szCs w:val="22"/>
            </w:rPr>
          </w:pPr>
          <w:hyperlink w:anchor="_Toc495742410" w:history="1">
            <w:r w:rsidR="0082065C" w:rsidRPr="00895CE1">
              <w:rPr>
                <w:rStyle w:val="ac"/>
                <w:noProof/>
              </w:rPr>
              <w:t>14</w:t>
            </w:r>
            <w:r w:rsidR="0082065C">
              <w:rPr>
                <w:rFonts w:asciiTheme="minorHAnsi" w:eastAsiaTheme="minorEastAsia" w:hAnsiTheme="minorHAnsi" w:cstheme="minorBidi"/>
                <w:noProof/>
                <w:szCs w:val="22"/>
              </w:rPr>
              <w:tab/>
            </w:r>
            <w:r w:rsidR="0082065C" w:rsidRPr="00895CE1">
              <w:rPr>
                <w:rStyle w:val="ac"/>
                <w:rFonts w:hint="eastAsia"/>
                <w:noProof/>
              </w:rPr>
              <w:t>日志管理（</w:t>
            </w:r>
            <w:r w:rsidR="0082065C" w:rsidRPr="00895CE1">
              <w:rPr>
                <w:rStyle w:val="ac"/>
                <w:noProof/>
              </w:rPr>
              <w:t>EFK</w:t>
            </w:r>
            <w:r w:rsidR="0082065C" w:rsidRPr="00895CE1">
              <w:rPr>
                <w:rStyle w:val="ac"/>
                <w:rFonts w:hint="eastAsia"/>
                <w:noProof/>
              </w:rPr>
              <w:t>，没部署好）</w:t>
            </w:r>
            <w:r w:rsidR="0082065C">
              <w:rPr>
                <w:noProof/>
                <w:webHidden/>
              </w:rPr>
              <w:tab/>
            </w:r>
            <w:r w:rsidR="0082065C">
              <w:rPr>
                <w:noProof/>
                <w:webHidden/>
              </w:rPr>
              <w:fldChar w:fldCharType="begin"/>
            </w:r>
            <w:r w:rsidR="0082065C">
              <w:rPr>
                <w:noProof/>
                <w:webHidden/>
              </w:rPr>
              <w:instrText xml:space="preserve"> PAGEREF _Toc495742410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4392F343" w14:textId="77777777" w:rsidR="0082065C" w:rsidRDefault="003D03DA">
          <w:pPr>
            <w:pStyle w:val="20"/>
            <w:rPr>
              <w:rFonts w:asciiTheme="minorHAnsi" w:eastAsiaTheme="minorEastAsia" w:hAnsiTheme="minorHAnsi" w:cstheme="minorBidi"/>
              <w:noProof/>
              <w:szCs w:val="22"/>
            </w:rPr>
          </w:pPr>
          <w:hyperlink w:anchor="_Toc495742411" w:history="1">
            <w:r w:rsidR="0082065C" w:rsidRPr="00895CE1">
              <w:rPr>
                <w:rStyle w:val="ac"/>
                <w:noProof/>
              </w:rPr>
              <w:t>14.1</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logging-efk</w:t>
            </w:r>
            <w:r w:rsidR="0082065C" w:rsidRPr="00895CE1">
              <w:rPr>
                <w:rStyle w:val="ac"/>
                <w:rFonts w:hint="eastAsia"/>
                <w:noProof/>
              </w:rPr>
              <w:t>项目</w:t>
            </w:r>
            <w:r w:rsidR="0082065C">
              <w:rPr>
                <w:noProof/>
                <w:webHidden/>
              </w:rPr>
              <w:tab/>
            </w:r>
            <w:r w:rsidR="0082065C">
              <w:rPr>
                <w:noProof/>
                <w:webHidden/>
              </w:rPr>
              <w:fldChar w:fldCharType="begin"/>
            </w:r>
            <w:r w:rsidR="0082065C">
              <w:rPr>
                <w:noProof/>
                <w:webHidden/>
              </w:rPr>
              <w:instrText xml:space="preserve"> PAGEREF _Toc495742411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778B2CF9" w14:textId="77777777" w:rsidR="0082065C" w:rsidRDefault="003D03DA">
          <w:pPr>
            <w:pStyle w:val="20"/>
            <w:rPr>
              <w:rFonts w:asciiTheme="minorHAnsi" w:eastAsiaTheme="minorEastAsia" w:hAnsiTheme="minorHAnsi" w:cstheme="minorBidi"/>
              <w:noProof/>
              <w:szCs w:val="22"/>
            </w:rPr>
          </w:pPr>
          <w:hyperlink w:anchor="_Toc495742412" w:history="1">
            <w:r w:rsidR="0082065C" w:rsidRPr="00895CE1">
              <w:rPr>
                <w:rStyle w:val="ac"/>
                <w:noProof/>
              </w:rPr>
              <w:t>14.2</w:t>
            </w:r>
            <w:r w:rsidR="0082065C">
              <w:rPr>
                <w:rFonts w:asciiTheme="minorHAnsi" w:eastAsiaTheme="minorEastAsia" w:hAnsiTheme="minorHAnsi" w:cstheme="minorBidi"/>
                <w:noProof/>
                <w:szCs w:val="22"/>
              </w:rPr>
              <w:tab/>
            </w:r>
            <w:r w:rsidR="0082065C" w:rsidRPr="00895CE1">
              <w:rPr>
                <w:rStyle w:val="ac"/>
                <w:rFonts w:hint="eastAsia"/>
                <w:noProof/>
              </w:rPr>
              <w:t>创建部署模板</w:t>
            </w:r>
            <w:r w:rsidR="0082065C">
              <w:rPr>
                <w:noProof/>
                <w:webHidden/>
              </w:rPr>
              <w:tab/>
            </w:r>
            <w:r w:rsidR="0082065C">
              <w:rPr>
                <w:noProof/>
                <w:webHidden/>
              </w:rPr>
              <w:fldChar w:fldCharType="begin"/>
            </w:r>
            <w:r w:rsidR="0082065C">
              <w:rPr>
                <w:noProof/>
                <w:webHidden/>
              </w:rPr>
              <w:instrText xml:space="preserve"> PAGEREF _Toc495742412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31495248" w14:textId="77777777" w:rsidR="0082065C" w:rsidRDefault="003D03DA">
          <w:pPr>
            <w:pStyle w:val="20"/>
            <w:rPr>
              <w:rFonts w:asciiTheme="minorHAnsi" w:eastAsiaTheme="minorEastAsia" w:hAnsiTheme="minorHAnsi" w:cstheme="minorBidi"/>
              <w:noProof/>
              <w:szCs w:val="22"/>
            </w:rPr>
          </w:pPr>
          <w:hyperlink w:anchor="_Toc495742413" w:history="1">
            <w:r w:rsidR="0082065C" w:rsidRPr="00895CE1">
              <w:rPr>
                <w:rStyle w:val="ac"/>
                <w:noProof/>
              </w:rPr>
              <w:t>14.3</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service account</w:t>
            </w:r>
            <w:r w:rsidR="0082065C">
              <w:rPr>
                <w:noProof/>
                <w:webHidden/>
              </w:rPr>
              <w:tab/>
            </w:r>
            <w:r w:rsidR="0082065C">
              <w:rPr>
                <w:noProof/>
                <w:webHidden/>
              </w:rPr>
              <w:fldChar w:fldCharType="begin"/>
            </w:r>
            <w:r w:rsidR="0082065C">
              <w:rPr>
                <w:noProof/>
                <w:webHidden/>
              </w:rPr>
              <w:instrText xml:space="preserve"> PAGEREF _Toc495742413 \h </w:instrText>
            </w:r>
            <w:r w:rsidR="0082065C">
              <w:rPr>
                <w:noProof/>
                <w:webHidden/>
              </w:rPr>
            </w:r>
            <w:r w:rsidR="0082065C">
              <w:rPr>
                <w:noProof/>
                <w:webHidden/>
              </w:rPr>
              <w:fldChar w:fldCharType="separate"/>
            </w:r>
            <w:r w:rsidR="0082065C">
              <w:rPr>
                <w:noProof/>
                <w:webHidden/>
              </w:rPr>
              <w:t>63</w:t>
            </w:r>
            <w:r w:rsidR="0082065C">
              <w:rPr>
                <w:noProof/>
                <w:webHidden/>
              </w:rPr>
              <w:fldChar w:fldCharType="end"/>
            </w:r>
          </w:hyperlink>
        </w:p>
        <w:p w14:paraId="64E65784" w14:textId="77777777" w:rsidR="0082065C" w:rsidRDefault="003D03DA">
          <w:pPr>
            <w:pStyle w:val="20"/>
            <w:rPr>
              <w:rFonts w:asciiTheme="minorHAnsi" w:eastAsiaTheme="minorEastAsia" w:hAnsiTheme="minorHAnsi" w:cstheme="minorBidi"/>
              <w:noProof/>
              <w:szCs w:val="22"/>
            </w:rPr>
          </w:pPr>
          <w:hyperlink w:anchor="_Toc495742414" w:history="1">
            <w:r w:rsidR="0082065C" w:rsidRPr="00895CE1">
              <w:rPr>
                <w:rStyle w:val="ac"/>
                <w:noProof/>
              </w:rPr>
              <w:t>14.4</w:t>
            </w:r>
            <w:r w:rsidR="0082065C">
              <w:rPr>
                <w:rFonts w:asciiTheme="minorHAnsi" w:eastAsiaTheme="minorEastAsia" w:hAnsiTheme="minorHAnsi" w:cstheme="minorBidi"/>
                <w:noProof/>
                <w:szCs w:val="22"/>
              </w:rPr>
              <w:tab/>
            </w:r>
            <w:r w:rsidR="0082065C" w:rsidRPr="00895CE1">
              <w:rPr>
                <w:rStyle w:val="ac"/>
                <w:rFonts w:hint="eastAsia"/>
                <w:noProof/>
              </w:rPr>
              <w:t>配置证书</w:t>
            </w:r>
            <w:r w:rsidR="0082065C">
              <w:rPr>
                <w:noProof/>
                <w:webHidden/>
              </w:rPr>
              <w:tab/>
            </w:r>
            <w:r w:rsidR="0082065C">
              <w:rPr>
                <w:noProof/>
                <w:webHidden/>
              </w:rPr>
              <w:fldChar w:fldCharType="begin"/>
            </w:r>
            <w:r w:rsidR="0082065C">
              <w:rPr>
                <w:noProof/>
                <w:webHidden/>
              </w:rPr>
              <w:instrText xml:space="preserve"> PAGEREF _Toc495742414 \h </w:instrText>
            </w:r>
            <w:r w:rsidR="0082065C">
              <w:rPr>
                <w:noProof/>
                <w:webHidden/>
              </w:rPr>
            </w:r>
            <w:r w:rsidR="0082065C">
              <w:rPr>
                <w:noProof/>
                <w:webHidden/>
              </w:rPr>
              <w:fldChar w:fldCharType="separate"/>
            </w:r>
            <w:r w:rsidR="0082065C">
              <w:rPr>
                <w:noProof/>
                <w:webHidden/>
              </w:rPr>
              <w:t>64</w:t>
            </w:r>
            <w:r w:rsidR="0082065C">
              <w:rPr>
                <w:noProof/>
                <w:webHidden/>
              </w:rPr>
              <w:fldChar w:fldCharType="end"/>
            </w:r>
          </w:hyperlink>
        </w:p>
        <w:p w14:paraId="73B8481A" w14:textId="77777777" w:rsidR="0082065C" w:rsidRDefault="003D03DA">
          <w:pPr>
            <w:pStyle w:val="20"/>
            <w:rPr>
              <w:rFonts w:asciiTheme="minorHAnsi" w:eastAsiaTheme="minorEastAsia" w:hAnsiTheme="minorHAnsi" w:cstheme="minorBidi"/>
              <w:noProof/>
              <w:szCs w:val="22"/>
            </w:rPr>
          </w:pPr>
          <w:hyperlink w:anchor="_Toc495742415" w:history="1">
            <w:r w:rsidR="0082065C" w:rsidRPr="00895CE1">
              <w:rPr>
                <w:rStyle w:val="ac"/>
                <w:noProof/>
              </w:rPr>
              <w:t>14.5</w:t>
            </w:r>
            <w:r w:rsidR="0082065C">
              <w:rPr>
                <w:rFonts w:asciiTheme="minorHAnsi" w:eastAsiaTheme="minorEastAsia" w:hAnsiTheme="minorHAnsi" w:cstheme="minorBidi"/>
                <w:noProof/>
                <w:szCs w:val="22"/>
              </w:rPr>
              <w:tab/>
            </w:r>
            <w:r w:rsidR="0082065C" w:rsidRPr="00895CE1">
              <w:rPr>
                <w:rStyle w:val="ac"/>
                <w:rFonts w:hint="eastAsia"/>
                <w:noProof/>
              </w:rPr>
              <w:t>部署日志组件模板</w:t>
            </w:r>
            <w:r w:rsidR="0082065C">
              <w:rPr>
                <w:noProof/>
                <w:webHidden/>
              </w:rPr>
              <w:tab/>
            </w:r>
            <w:r w:rsidR="0082065C">
              <w:rPr>
                <w:noProof/>
                <w:webHidden/>
              </w:rPr>
              <w:fldChar w:fldCharType="begin"/>
            </w:r>
            <w:r w:rsidR="0082065C">
              <w:rPr>
                <w:noProof/>
                <w:webHidden/>
              </w:rPr>
              <w:instrText xml:space="preserve"> PAGEREF _Toc495742415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7FB315E3" w14:textId="77777777" w:rsidR="0082065C" w:rsidRDefault="003D03DA">
          <w:pPr>
            <w:pStyle w:val="10"/>
            <w:tabs>
              <w:tab w:val="left" w:pos="630"/>
              <w:tab w:val="right" w:leader="dot" w:pos="9678"/>
            </w:tabs>
            <w:rPr>
              <w:rFonts w:asciiTheme="minorHAnsi" w:eastAsiaTheme="minorEastAsia" w:hAnsiTheme="minorHAnsi" w:cstheme="minorBidi"/>
              <w:noProof/>
              <w:szCs w:val="22"/>
            </w:rPr>
          </w:pPr>
          <w:hyperlink w:anchor="_Toc495742416" w:history="1">
            <w:r w:rsidR="0082065C" w:rsidRPr="00895CE1">
              <w:rPr>
                <w:rStyle w:val="ac"/>
                <w:noProof/>
              </w:rPr>
              <w:t>15</w:t>
            </w:r>
            <w:r w:rsidR="0082065C">
              <w:rPr>
                <w:rFonts w:asciiTheme="minorHAnsi" w:eastAsiaTheme="minorEastAsia" w:hAnsiTheme="minorHAnsi" w:cstheme="minorBidi"/>
                <w:noProof/>
                <w:szCs w:val="22"/>
              </w:rPr>
              <w:tab/>
            </w:r>
            <w:r w:rsidR="0082065C" w:rsidRPr="00895CE1">
              <w:rPr>
                <w:rStyle w:val="ac"/>
                <w:rFonts w:hint="eastAsia"/>
                <w:noProof/>
              </w:rPr>
              <w:t>部署单独</w:t>
            </w:r>
            <w:r w:rsidR="0082065C" w:rsidRPr="00895CE1">
              <w:rPr>
                <w:rStyle w:val="ac"/>
                <w:noProof/>
              </w:rPr>
              <w:t>DNS</w:t>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_Toc495742416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45B9CD4" w14:textId="77777777" w:rsidR="0082065C" w:rsidRDefault="003D03DA">
          <w:pPr>
            <w:pStyle w:val="20"/>
            <w:rPr>
              <w:rFonts w:asciiTheme="minorHAnsi" w:eastAsiaTheme="minorEastAsia" w:hAnsiTheme="minorHAnsi" w:cstheme="minorBidi"/>
              <w:noProof/>
              <w:szCs w:val="22"/>
            </w:rPr>
          </w:pPr>
          <w:hyperlink w:anchor="_Toc495742417" w:history="1">
            <w:r w:rsidR="0082065C" w:rsidRPr="00895CE1">
              <w:rPr>
                <w:rStyle w:val="ac"/>
                <w:noProof/>
              </w:rPr>
              <w:t>15.1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sidRPr="00895CE1">
              <w:rPr>
                <w:rStyle w:val="ac"/>
                <w:noProof/>
              </w:rPr>
              <w:t>dns</w:t>
            </w:r>
            <w:r w:rsidR="0082065C" w:rsidRPr="00895CE1">
              <w:rPr>
                <w:rStyle w:val="ac"/>
                <w:rFonts w:hint="eastAsia"/>
                <w:noProof/>
              </w:rPr>
              <w:t>服务</w:t>
            </w:r>
            <w:r w:rsidR="0082065C">
              <w:rPr>
                <w:noProof/>
                <w:webHidden/>
              </w:rPr>
              <w:tab/>
            </w:r>
            <w:r w:rsidR="0082065C">
              <w:rPr>
                <w:noProof/>
                <w:webHidden/>
              </w:rPr>
              <w:fldChar w:fldCharType="begin"/>
            </w:r>
            <w:r w:rsidR="0082065C">
              <w:rPr>
                <w:noProof/>
                <w:webHidden/>
              </w:rPr>
              <w:instrText xml:space="preserve"> PAGEREF _Toc495742417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99C3222" w14:textId="77777777" w:rsidR="0082065C" w:rsidRDefault="003D03DA">
          <w:pPr>
            <w:pStyle w:val="20"/>
            <w:rPr>
              <w:rFonts w:asciiTheme="minorHAnsi" w:eastAsiaTheme="minorEastAsia" w:hAnsiTheme="minorHAnsi" w:cstheme="minorBidi"/>
              <w:noProof/>
              <w:szCs w:val="22"/>
            </w:rPr>
          </w:pPr>
          <w:hyperlink w:anchor="_Toc495742418" w:history="1">
            <w:r w:rsidR="0082065C" w:rsidRPr="00895CE1">
              <w:rPr>
                <w:rStyle w:val="ac"/>
                <w:noProof/>
              </w:rPr>
              <w:t>15.2</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dns</w:t>
            </w:r>
            <w:r w:rsidR="0082065C">
              <w:rPr>
                <w:noProof/>
                <w:webHidden/>
              </w:rPr>
              <w:tab/>
            </w:r>
            <w:r w:rsidR="0082065C">
              <w:rPr>
                <w:noProof/>
                <w:webHidden/>
              </w:rPr>
              <w:fldChar w:fldCharType="begin"/>
            </w:r>
            <w:r w:rsidR="0082065C">
              <w:rPr>
                <w:noProof/>
                <w:webHidden/>
              </w:rPr>
              <w:instrText xml:space="preserve"> PAGEREF _Toc495742418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183BEFE9" w14:textId="77777777" w:rsidR="0082065C" w:rsidRDefault="003D03DA">
          <w:pPr>
            <w:pStyle w:val="30"/>
            <w:tabs>
              <w:tab w:val="left" w:pos="1260"/>
              <w:tab w:val="right" w:leader="dot" w:pos="9678"/>
            </w:tabs>
            <w:rPr>
              <w:rFonts w:asciiTheme="minorHAnsi" w:eastAsiaTheme="minorEastAsia" w:hAnsiTheme="minorHAnsi" w:cstheme="minorBidi"/>
              <w:noProof/>
              <w:szCs w:val="22"/>
            </w:rPr>
          </w:pPr>
          <w:hyperlink w:anchor="_Toc495742419" w:history="1">
            <w:r w:rsidR="0082065C" w:rsidRPr="00895CE1">
              <w:rPr>
                <w:rStyle w:val="ac"/>
                <w:noProof/>
              </w:rPr>
              <w:t>15.2.1</w:t>
            </w:r>
            <w:r w:rsidR="0082065C">
              <w:rPr>
                <w:rFonts w:asciiTheme="minorHAnsi" w:eastAsiaTheme="minorEastAsia" w:hAnsiTheme="minorHAnsi" w:cstheme="minorBidi"/>
                <w:noProof/>
                <w:szCs w:val="22"/>
              </w:rPr>
              <w:tab/>
            </w:r>
            <w:r w:rsidR="0082065C" w:rsidRPr="00895CE1">
              <w:rPr>
                <w:rStyle w:val="ac"/>
                <w:rFonts w:hint="eastAsia"/>
                <w:noProof/>
              </w:rPr>
              <w:t>修改文件开始地方的配置：</w:t>
            </w:r>
            <w:r w:rsidR="0082065C">
              <w:rPr>
                <w:noProof/>
                <w:webHidden/>
              </w:rPr>
              <w:tab/>
            </w:r>
            <w:r w:rsidR="0082065C">
              <w:rPr>
                <w:noProof/>
                <w:webHidden/>
              </w:rPr>
              <w:fldChar w:fldCharType="begin"/>
            </w:r>
            <w:r w:rsidR="0082065C">
              <w:rPr>
                <w:noProof/>
                <w:webHidden/>
              </w:rPr>
              <w:instrText xml:space="preserve"> PAGEREF _Toc495742419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4E6F81E7" w14:textId="77777777" w:rsidR="0082065C" w:rsidRDefault="003D03DA">
          <w:pPr>
            <w:pStyle w:val="30"/>
            <w:tabs>
              <w:tab w:val="left" w:pos="1260"/>
              <w:tab w:val="right" w:leader="dot" w:pos="9678"/>
            </w:tabs>
            <w:rPr>
              <w:rFonts w:asciiTheme="minorHAnsi" w:eastAsiaTheme="minorEastAsia" w:hAnsiTheme="minorHAnsi" w:cstheme="minorBidi"/>
              <w:noProof/>
              <w:szCs w:val="22"/>
            </w:rPr>
          </w:pPr>
          <w:hyperlink w:anchor="_Toc495742420" w:history="1">
            <w:r w:rsidR="0082065C" w:rsidRPr="00895CE1">
              <w:rPr>
                <w:rStyle w:val="ac"/>
                <w:noProof/>
              </w:rPr>
              <w:t>15.2.2</w:t>
            </w:r>
            <w:r w:rsidR="0082065C">
              <w:rPr>
                <w:rFonts w:asciiTheme="minorHAnsi" w:eastAsiaTheme="minorEastAsia" w:hAnsiTheme="minorHAnsi" w:cstheme="minorBidi"/>
                <w:noProof/>
                <w:szCs w:val="22"/>
              </w:rPr>
              <w:tab/>
            </w:r>
            <w:r w:rsidR="0082065C" w:rsidRPr="00895CE1">
              <w:rPr>
                <w:rStyle w:val="ac"/>
                <w:rFonts w:hint="eastAsia"/>
                <w:noProof/>
              </w:rPr>
              <w:t>添加自定义域名（相当于设置顶级域）</w:t>
            </w:r>
            <w:r w:rsidR="0082065C">
              <w:rPr>
                <w:noProof/>
                <w:webHidden/>
              </w:rPr>
              <w:tab/>
            </w:r>
            <w:r w:rsidR="0082065C">
              <w:rPr>
                <w:noProof/>
                <w:webHidden/>
              </w:rPr>
              <w:fldChar w:fldCharType="begin"/>
            </w:r>
            <w:r w:rsidR="0082065C">
              <w:rPr>
                <w:noProof/>
                <w:webHidden/>
              </w:rPr>
              <w:instrText xml:space="preserve"> PAGEREF _Toc495742420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26D766F7" w14:textId="77777777" w:rsidR="0082065C" w:rsidRDefault="003D03DA">
          <w:pPr>
            <w:pStyle w:val="30"/>
            <w:tabs>
              <w:tab w:val="left" w:pos="1260"/>
              <w:tab w:val="right" w:leader="dot" w:pos="9678"/>
            </w:tabs>
            <w:rPr>
              <w:rFonts w:asciiTheme="minorHAnsi" w:eastAsiaTheme="minorEastAsia" w:hAnsiTheme="minorHAnsi" w:cstheme="minorBidi"/>
              <w:noProof/>
              <w:szCs w:val="22"/>
            </w:rPr>
          </w:pPr>
          <w:hyperlink w:anchor="_Toc495742421" w:history="1">
            <w:r w:rsidR="0082065C" w:rsidRPr="00895CE1">
              <w:rPr>
                <w:rStyle w:val="ac"/>
                <w:noProof/>
              </w:rPr>
              <w:t>15.2.3</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nameserver</w:t>
            </w:r>
            <w:r w:rsidR="0082065C">
              <w:rPr>
                <w:noProof/>
                <w:webHidden/>
              </w:rPr>
              <w:tab/>
            </w:r>
            <w:r w:rsidR="0082065C">
              <w:rPr>
                <w:noProof/>
                <w:webHidden/>
              </w:rPr>
              <w:fldChar w:fldCharType="begin"/>
            </w:r>
            <w:r w:rsidR="0082065C">
              <w:rPr>
                <w:noProof/>
                <w:webHidden/>
              </w:rPr>
              <w:instrText xml:space="preserve"> PAGEREF _Toc495742421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3095E8B9" w14:textId="77777777" w:rsidR="0082065C" w:rsidRDefault="003D03DA">
          <w:pPr>
            <w:pStyle w:val="20"/>
            <w:rPr>
              <w:rFonts w:asciiTheme="minorHAnsi" w:eastAsiaTheme="minorEastAsia" w:hAnsiTheme="minorHAnsi" w:cstheme="minorBidi"/>
              <w:noProof/>
              <w:szCs w:val="22"/>
            </w:rPr>
          </w:pPr>
          <w:hyperlink w:anchor="_Toc495742422" w:history="1">
            <w:r w:rsidR="0082065C" w:rsidRPr="00895CE1">
              <w:rPr>
                <w:rStyle w:val="ac"/>
                <w:noProof/>
              </w:rPr>
              <w:t>15.3</w:t>
            </w:r>
            <w:r w:rsidR="0082065C">
              <w:rPr>
                <w:rFonts w:asciiTheme="minorHAnsi" w:eastAsiaTheme="minorEastAsia" w:hAnsiTheme="minorHAnsi" w:cstheme="minorBidi"/>
                <w:noProof/>
                <w:szCs w:val="22"/>
              </w:rPr>
              <w:tab/>
            </w:r>
            <w:r w:rsidR="0082065C" w:rsidRPr="00895CE1">
              <w:rPr>
                <w:rStyle w:val="ac"/>
                <w:rFonts w:hint="eastAsia"/>
                <w:noProof/>
              </w:rPr>
              <w:t>增加</w:t>
            </w:r>
            <w:r w:rsidR="0082065C" w:rsidRPr="00895CE1">
              <w:rPr>
                <w:rStyle w:val="ac"/>
                <w:noProof/>
              </w:rPr>
              <w:t>named</w:t>
            </w:r>
            <w:r w:rsidR="0082065C" w:rsidRPr="00895CE1">
              <w:rPr>
                <w:rStyle w:val="ac"/>
                <w:rFonts w:hint="eastAsia"/>
                <w:noProof/>
              </w:rPr>
              <w:t>对文件的权限</w:t>
            </w:r>
            <w:r w:rsidR="0082065C">
              <w:rPr>
                <w:noProof/>
                <w:webHidden/>
              </w:rPr>
              <w:tab/>
            </w:r>
            <w:r w:rsidR="0082065C">
              <w:rPr>
                <w:noProof/>
                <w:webHidden/>
              </w:rPr>
              <w:fldChar w:fldCharType="begin"/>
            </w:r>
            <w:r w:rsidR="0082065C">
              <w:rPr>
                <w:noProof/>
                <w:webHidden/>
              </w:rPr>
              <w:instrText xml:space="preserve"> PAGEREF _Toc495742422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020DD6A1" w14:textId="77777777" w:rsidR="0082065C" w:rsidRDefault="003D03DA">
          <w:pPr>
            <w:pStyle w:val="20"/>
            <w:rPr>
              <w:rFonts w:asciiTheme="minorHAnsi" w:eastAsiaTheme="minorEastAsia" w:hAnsiTheme="minorHAnsi" w:cstheme="minorBidi"/>
              <w:noProof/>
              <w:szCs w:val="22"/>
            </w:rPr>
          </w:pPr>
          <w:hyperlink w:anchor="_Toc495742423" w:history="1">
            <w:r w:rsidR="0082065C" w:rsidRPr="00895CE1">
              <w:rPr>
                <w:rStyle w:val="ac"/>
                <w:noProof/>
              </w:rPr>
              <w:t>15.4</w:t>
            </w:r>
            <w:r w:rsidR="0082065C">
              <w:rPr>
                <w:rFonts w:asciiTheme="minorHAnsi" w:eastAsiaTheme="minorEastAsia" w:hAnsiTheme="minorHAnsi" w:cstheme="minorBidi"/>
                <w:noProof/>
                <w:szCs w:val="22"/>
              </w:rPr>
              <w:tab/>
            </w:r>
            <w:r w:rsidR="0082065C" w:rsidRPr="00895CE1">
              <w:rPr>
                <w:rStyle w:val="ac"/>
                <w:rFonts w:hint="eastAsia"/>
                <w:noProof/>
              </w:rPr>
              <w:t>重启服务</w:t>
            </w:r>
            <w:r w:rsidR="0082065C">
              <w:rPr>
                <w:noProof/>
                <w:webHidden/>
              </w:rPr>
              <w:tab/>
            </w:r>
            <w:r w:rsidR="0082065C">
              <w:rPr>
                <w:noProof/>
                <w:webHidden/>
              </w:rPr>
              <w:fldChar w:fldCharType="begin"/>
            </w:r>
            <w:r w:rsidR="0082065C">
              <w:rPr>
                <w:noProof/>
                <w:webHidden/>
              </w:rPr>
              <w:instrText xml:space="preserve"> PAGEREF _Toc495742423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67EF94A9" w14:textId="77777777" w:rsidR="0082065C" w:rsidRDefault="003D03DA">
          <w:pPr>
            <w:pStyle w:val="20"/>
            <w:rPr>
              <w:rFonts w:asciiTheme="minorHAnsi" w:eastAsiaTheme="minorEastAsia" w:hAnsiTheme="minorHAnsi" w:cstheme="minorBidi"/>
              <w:noProof/>
              <w:szCs w:val="22"/>
            </w:rPr>
          </w:pPr>
          <w:hyperlink w:anchor="_Toc495742424" w:history="1">
            <w:r w:rsidR="0082065C" w:rsidRPr="00895CE1">
              <w:rPr>
                <w:rStyle w:val="ac"/>
                <w:noProof/>
              </w:rPr>
              <w:t>15.5</w:t>
            </w:r>
            <w:r w:rsidR="0082065C">
              <w:rPr>
                <w:rFonts w:asciiTheme="minorHAnsi" w:eastAsiaTheme="minorEastAsia" w:hAnsiTheme="minorHAnsi" w:cstheme="minorBidi"/>
                <w:noProof/>
                <w:szCs w:val="22"/>
              </w:rPr>
              <w:tab/>
            </w:r>
            <w:r w:rsidR="0082065C" w:rsidRPr="00895CE1">
              <w:rPr>
                <w:rStyle w:val="ac"/>
                <w:rFonts w:hint="eastAsia"/>
                <w:noProof/>
              </w:rPr>
              <w:t>验证</w:t>
            </w:r>
            <w:r w:rsidR="0082065C">
              <w:rPr>
                <w:noProof/>
                <w:webHidden/>
              </w:rPr>
              <w:tab/>
            </w:r>
            <w:r w:rsidR="0082065C">
              <w:rPr>
                <w:noProof/>
                <w:webHidden/>
              </w:rPr>
              <w:fldChar w:fldCharType="begin"/>
            </w:r>
            <w:r w:rsidR="0082065C">
              <w:rPr>
                <w:noProof/>
                <w:webHidden/>
              </w:rPr>
              <w:instrText xml:space="preserve"> PAGEREF _Toc495742424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D26FDBF" w14:textId="77777777" w:rsidR="0082065C" w:rsidRDefault="003D03DA">
          <w:pPr>
            <w:pStyle w:val="30"/>
            <w:tabs>
              <w:tab w:val="left" w:pos="1260"/>
              <w:tab w:val="right" w:leader="dot" w:pos="9678"/>
            </w:tabs>
            <w:rPr>
              <w:rFonts w:asciiTheme="minorHAnsi" w:eastAsiaTheme="minorEastAsia" w:hAnsiTheme="minorHAnsi" w:cstheme="minorBidi"/>
              <w:noProof/>
              <w:szCs w:val="22"/>
            </w:rPr>
          </w:pPr>
          <w:hyperlink w:anchor="_Toc495742425" w:history="1">
            <w:r w:rsidR="0082065C" w:rsidRPr="00895CE1">
              <w:rPr>
                <w:rStyle w:val="ac"/>
                <w:noProof/>
              </w:rPr>
              <w:t>15.5.1</w:t>
            </w:r>
            <w:r w:rsidR="0082065C">
              <w:rPr>
                <w:rFonts w:asciiTheme="minorHAnsi" w:eastAsiaTheme="minorEastAsia" w:hAnsiTheme="minorHAnsi" w:cstheme="minorBidi"/>
                <w:noProof/>
                <w:szCs w:val="22"/>
              </w:rPr>
              <w:tab/>
            </w:r>
            <w:r w:rsidR="0082065C" w:rsidRPr="00895CE1">
              <w:rPr>
                <w:rStyle w:val="ac"/>
                <w:rFonts w:hint="eastAsia"/>
                <w:noProof/>
              </w:rPr>
              <w:t>服务器验证</w:t>
            </w:r>
            <w:r w:rsidR="0082065C">
              <w:rPr>
                <w:noProof/>
                <w:webHidden/>
              </w:rPr>
              <w:tab/>
            </w:r>
            <w:r w:rsidR="0082065C">
              <w:rPr>
                <w:noProof/>
                <w:webHidden/>
              </w:rPr>
              <w:fldChar w:fldCharType="begin"/>
            </w:r>
            <w:r w:rsidR="0082065C">
              <w:rPr>
                <w:noProof/>
                <w:webHidden/>
              </w:rPr>
              <w:instrText xml:space="preserve"> PAGEREF _Toc495742425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0BE17DE1" w14:textId="77777777" w:rsidR="0082065C" w:rsidRDefault="003D03DA">
          <w:pPr>
            <w:pStyle w:val="30"/>
            <w:tabs>
              <w:tab w:val="left" w:pos="1260"/>
              <w:tab w:val="right" w:leader="dot" w:pos="9678"/>
            </w:tabs>
            <w:rPr>
              <w:rFonts w:asciiTheme="minorHAnsi" w:eastAsiaTheme="minorEastAsia" w:hAnsiTheme="minorHAnsi" w:cstheme="minorBidi"/>
              <w:noProof/>
              <w:szCs w:val="22"/>
            </w:rPr>
          </w:pPr>
          <w:hyperlink w:anchor="_Toc495742426" w:history="1">
            <w:r w:rsidR="0082065C" w:rsidRPr="00895CE1">
              <w:rPr>
                <w:rStyle w:val="ac"/>
                <w:noProof/>
              </w:rPr>
              <w:t>15.5.2</w:t>
            </w:r>
            <w:r w:rsidR="0082065C">
              <w:rPr>
                <w:rFonts w:asciiTheme="minorHAnsi" w:eastAsiaTheme="minorEastAsia" w:hAnsiTheme="minorHAnsi" w:cstheme="minorBidi"/>
                <w:noProof/>
                <w:szCs w:val="22"/>
              </w:rPr>
              <w:tab/>
            </w:r>
            <w:r w:rsidR="0082065C" w:rsidRPr="00895CE1">
              <w:rPr>
                <w:rStyle w:val="ac"/>
                <w:rFonts w:hint="eastAsia"/>
                <w:noProof/>
              </w:rPr>
              <w:t>客户端验证</w:t>
            </w:r>
            <w:r w:rsidR="0082065C">
              <w:rPr>
                <w:noProof/>
                <w:webHidden/>
              </w:rPr>
              <w:tab/>
            </w:r>
            <w:r w:rsidR="0082065C">
              <w:rPr>
                <w:noProof/>
                <w:webHidden/>
              </w:rPr>
              <w:fldChar w:fldCharType="begin"/>
            </w:r>
            <w:r w:rsidR="0082065C">
              <w:rPr>
                <w:noProof/>
                <w:webHidden/>
              </w:rPr>
              <w:instrText xml:space="preserve"> PAGEREF _Toc495742426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891ABD0" w14:textId="00CA058A"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495742377"/>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495742378"/>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495742379"/>
      <w:r>
        <w:rPr>
          <w:rFonts w:hint="eastAsia"/>
        </w:rPr>
        <w:lastRenderedPageBreak/>
        <w:t>服务器</w:t>
      </w:r>
      <w:bookmarkEnd w:id="3"/>
    </w:p>
    <w:p w14:paraId="57273202" w14:textId="316E3DE8" w:rsidR="0019226C" w:rsidRDefault="003D03DA"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495742380"/>
      <w:r>
        <w:rPr>
          <w:rFonts w:hint="eastAsia"/>
        </w:rPr>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495742381"/>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lastRenderedPageBreak/>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lastRenderedPageBreak/>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lastRenderedPageBreak/>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495742382"/>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495742383"/>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495742384"/>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495742385"/>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495742386"/>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495742387"/>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6180" w:rsidRDefault="005F6180" w:rsidP="00936323">
                            <w:r>
                              <w:rPr>
                                <w:rFonts w:hint="eastAsia"/>
                              </w:rPr>
                              <w:t>echo '</w:t>
                            </w:r>
                            <w:r>
                              <w:rPr>
                                <w:rFonts w:hint="eastAsia"/>
                              </w:rPr>
                              <w:t>开始开发测试环境的测试</w:t>
                            </w:r>
                            <w:r>
                              <w:rPr>
                                <w:rFonts w:hint="eastAsia"/>
                              </w:rPr>
                              <w:t>'</w:t>
                            </w:r>
                          </w:p>
                          <w:p w14:paraId="627692D0" w14:textId="77777777" w:rsidR="005F6180" w:rsidRDefault="005F6180" w:rsidP="00936323">
                            <w:r>
                              <w:rPr>
                                <w:rFonts w:hint="eastAsia"/>
                              </w:rPr>
                              <w:t>echo '</w:t>
                            </w:r>
                            <w:r>
                              <w:rPr>
                                <w:rFonts w:hint="eastAsia"/>
                              </w:rPr>
                              <w:t>这里可以自定义开发环境所需要执行的各种测试</w:t>
                            </w:r>
                            <w:r>
                              <w:rPr>
                                <w:rFonts w:hint="eastAsia"/>
                              </w:rPr>
                              <w:t>'</w:t>
                            </w:r>
                          </w:p>
                          <w:p w14:paraId="79EB14A5" w14:textId="77777777" w:rsidR="005F6180" w:rsidRDefault="005F6180" w:rsidP="00936323">
                            <w:r>
                              <w:t>curl http://mybankapp-mybank-dev.router.default.svc.cluster.local</w:t>
                            </w:r>
                            <w:r>
                              <w:rPr>
                                <w:rFonts w:hint="eastAsia"/>
                              </w:rPr>
                              <w:t>/</w:t>
                            </w:r>
                          </w:p>
                          <w:p w14:paraId="4A83F680" w14:textId="77777777" w:rsidR="005F6180" w:rsidRPr="00BF47A0" w:rsidRDefault="005F6180" w:rsidP="00936323">
                            <w:r>
                              <w:rPr>
                                <w:rFonts w:hint="eastAsia"/>
                              </w:rPr>
                              <w:t>echo '</w:t>
                            </w:r>
                            <w:r>
                              <w:rPr>
                                <w:rFonts w:hint="eastAsia"/>
                              </w:rPr>
                              <w:t>测试完毕</w:t>
                            </w:r>
                            <w:r>
                              <w:rPr>
                                <w:rFonts w:hint="eastAsia"/>
                              </w:rPr>
                              <w:t>'</w:t>
                            </w:r>
                          </w:p>
                          <w:p w14:paraId="43947061" w14:textId="77777777" w:rsidR="005F6180" w:rsidRDefault="005F618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6180" w:rsidRDefault="005F6180" w:rsidP="00936323">
                      <w:r>
                        <w:rPr>
                          <w:rFonts w:hint="eastAsia"/>
                        </w:rPr>
                        <w:t>echo '</w:t>
                      </w:r>
                      <w:r>
                        <w:rPr>
                          <w:rFonts w:hint="eastAsia"/>
                        </w:rPr>
                        <w:t>开始开发测试环境的测试</w:t>
                      </w:r>
                      <w:r>
                        <w:rPr>
                          <w:rFonts w:hint="eastAsia"/>
                        </w:rPr>
                        <w:t>'</w:t>
                      </w:r>
                    </w:p>
                    <w:p w14:paraId="627692D0" w14:textId="77777777" w:rsidR="005F6180" w:rsidRDefault="005F6180" w:rsidP="00936323">
                      <w:r>
                        <w:rPr>
                          <w:rFonts w:hint="eastAsia"/>
                        </w:rPr>
                        <w:t>echo '</w:t>
                      </w:r>
                      <w:r>
                        <w:rPr>
                          <w:rFonts w:hint="eastAsia"/>
                        </w:rPr>
                        <w:t>这里可以自定义开发环境所需要执行的各种测试</w:t>
                      </w:r>
                      <w:r>
                        <w:rPr>
                          <w:rFonts w:hint="eastAsia"/>
                        </w:rPr>
                        <w:t>'</w:t>
                      </w:r>
                    </w:p>
                    <w:p w14:paraId="79EB14A5" w14:textId="77777777" w:rsidR="005F6180" w:rsidRDefault="005F6180" w:rsidP="00936323">
                      <w:r>
                        <w:t>curl http://mybankapp-mybank-dev.router.default.svc.cluster.local</w:t>
                      </w:r>
                      <w:r>
                        <w:rPr>
                          <w:rFonts w:hint="eastAsia"/>
                        </w:rPr>
                        <w:t>/</w:t>
                      </w:r>
                    </w:p>
                    <w:p w14:paraId="4A83F680" w14:textId="77777777" w:rsidR="005F6180" w:rsidRPr="00BF47A0" w:rsidRDefault="005F6180" w:rsidP="00936323">
                      <w:r>
                        <w:rPr>
                          <w:rFonts w:hint="eastAsia"/>
                        </w:rPr>
                        <w:t>echo '</w:t>
                      </w:r>
                      <w:r>
                        <w:rPr>
                          <w:rFonts w:hint="eastAsia"/>
                        </w:rPr>
                        <w:t>测试完毕</w:t>
                      </w:r>
                      <w:r>
                        <w:rPr>
                          <w:rFonts w:hint="eastAsia"/>
                        </w:rPr>
                        <w:t>'</w:t>
                      </w:r>
                    </w:p>
                    <w:p w14:paraId="43947061" w14:textId="77777777" w:rsidR="005F6180" w:rsidRDefault="005F6180"/>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495742388"/>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6180" w:rsidRDefault="005F6180" w:rsidP="00D07AA4">
                            <w:r>
                              <w:rPr>
                                <w:rFonts w:hint="eastAsia"/>
                              </w:rPr>
                              <w:t>echo '</w:t>
                            </w:r>
                            <w:r>
                              <w:rPr>
                                <w:rFonts w:hint="eastAsia"/>
                              </w:rPr>
                              <w:t>开始集成测试环境的测试</w:t>
                            </w:r>
                            <w:r>
                              <w:rPr>
                                <w:rFonts w:hint="eastAsia"/>
                              </w:rPr>
                              <w:t>'</w:t>
                            </w:r>
                          </w:p>
                          <w:p w14:paraId="3FAE2E78" w14:textId="77777777" w:rsidR="005F6180" w:rsidRDefault="005F6180" w:rsidP="00D07AA4">
                            <w:r>
                              <w:rPr>
                                <w:rFonts w:hint="eastAsia"/>
                              </w:rPr>
                              <w:t>echo '</w:t>
                            </w:r>
                            <w:r>
                              <w:rPr>
                                <w:rFonts w:hint="eastAsia"/>
                              </w:rPr>
                              <w:t>这里可以自定义集成环境所需要执行的各种测试</w:t>
                            </w:r>
                            <w:r>
                              <w:rPr>
                                <w:rFonts w:hint="eastAsia"/>
                              </w:rPr>
                              <w:t>'</w:t>
                            </w:r>
                          </w:p>
                          <w:p w14:paraId="1839982C" w14:textId="77777777" w:rsidR="005F6180" w:rsidRDefault="005F6180" w:rsidP="00D07AA4">
                            <w:r>
                              <w:rPr>
                                <w:rFonts w:hint="eastAsia"/>
                              </w:rPr>
                              <w:t>sleep</w:t>
                            </w:r>
                            <w:r>
                              <w:t xml:space="preserve"> </w:t>
                            </w:r>
                            <w:r>
                              <w:rPr>
                                <w:rFonts w:hint="eastAsia"/>
                              </w:rPr>
                              <w:t>20s</w:t>
                            </w:r>
                          </w:p>
                          <w:p w14:paraId="748F9D02" w14:textId="77777777" w:rsidR="005F6180" w:rsidRDefault="005F6180" w:rsidP="00D07AA4">
                            <w:r>
                              <w:t>curl http://mybankapp-mybank-</w:t>
                            </w:r>
                            <w:r>
                              <w:rPr>
                                <w:rFonts w:hint="eastAsia"/>
                              </w:rPr>
                              <w:t>sit</w:t>
                            </w:r>
                            <w:r>
                              <w:t>.router.default.svc.cluster.local/</w:t>
                            </w:r>
                          </w:p>
                          <w:p w14:paraId="44874B70" w14:textId="77777777" w:rsidR="005F6180" w:rsidRPr="00BF47A0" w:rsidRDefault="005F6180" w:rsidP="00D07AA4">
                            <w:r>
                              <w:rPr>
                                <w:rFonts w:hint="eastAsia"/>
                              </w:rPr>
                              <w:t>echo '</w:t>
                            </w:r>
                            <w:r>
                              <w:rPr>
                                <w:rFonts w:hint="eastAsia"/>
                              </w:rPr>
                              <w:t>测试完毕</w:t>
                            </w:r>
                            <w:r>
                              <w:rPr>
                                <w:rFonts w:hint="eastAsia"/>
                              </w:rPr>
                              <w:t>'</w:t>
                            </w:r>
                          </w:p>
                          <w:p w14:paraId="1565EF51" w14:textId="77777777" w:rsidR="005F6180" w:rsidRDefault="005F6180"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6180" w:rsidRDefault="005F6180" w:rsidP="00D07AA4">
                      <w:r>
                        <w:rPr>
                          <w:rFonts w:hint="eastAsia"/>
                        </w:rPr>
                        <w:t>echo '</w:t>
                      </w:r>
                      <w:r>
                        <w:rPr>
                          <w:rFonts w:hint="eastAsia"/>
                        </w:rPr>
                        <w:t>开始集成测试环境的测试</w:t>
                      </w:r>
                      <w:r>
                        <w:rPr>
                          <w:rFonts w:hint="eastAsia"/>
                        </w:rPr>
                        <w:t>'</w:t>
                      </w:r>
                    </w:p>
                    <w:p w14:paraId="3FAE2E78" w14:textId="77777777" w:rsidR="005F6180" w:rsidRDefault="005F6180" w:rsidP="00D07AA4">
                      <w:r>
                        <w:rPr>
                          <w:rFonts w:hint="eastAsia"/>
                        </w:rPr>
                        <w:t>echo '</w:t>
                      </w:r>
                      <w:r>
                        <w:rPr>
                          <w:rFonts w:hint="eastAsia"/>
                        </w:rPr>
                        <w:t>这里可以自定义集成环境所需要执行的各种测试</w:t>
                      </w:r>
                      <w:r>
                        <w:rPr>
                          <w:rFonts w:hint="eastAsia"/>
                        </w:rPr>
                        <w:t>'</w:t>
                      </w:r>
                    </w:p>
                    <w:p w14:paraId="1839982C" w14:textId="77777777" w:rsidR="005F6180" w:rsidRDefault="005F6180" w:rsidP="00D07AA4">
                      <w:r>
                        <w:rPr>
                          <w:rFonts w:hint="eastAsia"/>
                        </w:rPr>
                        <w:t>sleep</w:t>
                      </w:r>
                      <w:r>
                        <w:t xml:space="preserve"> </w:t>
                      </w:r>
                      <w:r>
                        <w:rPr>
                          <w:rFonts w:hint="eastAsia"/>
                        </w:rPr>
                        <w:t>20s</w:t>
                      </w:r>
                    </w:p>
                    <w:p w14:paraId="748F9D02" w14:textId="77777777" w:rsidR="005F6180" w:rsidRDefault="005F6180" w:rsidP="00D07AA4">
                      <w:r>
                        <w:t>curl http://mybankapp-mybank-</w:t>
                      </w:r>
                      <w:r>
                        <w:rPr>
                          <w:rFonts w:hint="eastAsia"/>
                        </w:rPr>
                        <w:t>sit</w:t>
                      </w:r>
                      <w:r>
                        <w:t>.router.default.svc.cluster.local/</w:t>
                      </w:r>
                    </w:p>
                    <w:p w14:paraId="44874B70" w14:textId="77777777" w:rsidR="005F6180" w:rsidRPr="00BF47A0" w:rsidRDefault="005F6180" w:rsidP="00D07AA4">
                      <w:r>
                        <w:rPr>
                          <w:rFonts w:hint="eastAsia"/>
                        </w:rPr>
                        <w:t>echo '</w:t>
                      </w:r>
                      <w:r>
                        <w:rPr>
                          <w:rFonts w:hint="eastAsia"/>
                        </w:rPr>
                        <w:t>测试完毕</w:t>
                      </w:r>
                      <w:r>
                        <w:rPr>
                          <w:rFonts w:hint="eastAsia"/>
                        </w:rPr>
                        <w:t>'</w:t>
                      </w:r>
                    </w:p>
                    <w:p w14:paraId="1565EF51" w14:textId="77777777" w:rsidR="005F6180" w:rsidRDefault="005F6180"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495742389"/>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495742390"/>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495742391"/>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495742392"/>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495742393"/>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495742394"/>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495742395"/>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495742396"/>
      <w:r>
        <w:rPr>
          <w:rFonts w:hint="eastAsia"/>
        </w:rPr>
        <w:t>蓝绿</w:t>
      </w:r>
      <w:r>
        <w:rPr>
          <w:rFonts w:hint="eastAsia"/>
        </w:rPr>
        <w:t>pipeline</w:t>
      </w:r>
      <w:bookmarkEnd w:id="22"/>
    </w:p>
    <w:p w14:paraId="27ACB610" w14:textId="0C3DBE3F" w:rsidR="001F0D2E" w:rsidRDefault="003D03DA"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495742397"/>
      <w:r>
        <w:rPr>
          <w:rFonts w:hint="eastAsia"/>
        </w:rPr>
        <w:t>A/B</w:t>
      </w:r>
      <w:r>
        <w:rPr>
          <w:rFonts w:hint="eastAsia"/>
        </w:rPr>
        <w:t>部署</w:t>
      </w:r>
      <w:bookmarkEnd w:id="23"/>
    </w:p>
    <w:p w14:paraId="71F6BED3" w14:textId="489CED5F" w:rsidR="00A8212A" w:rsidRPr="00A8212A" w:rsidRDefault="00A8212A" w:rsidP="00C53786">
      <w:pPr>
        <w:pStyle w:val="2"/>
      </w:pPr>
      <w:bookmarkStart w:id="24" w:name="_Toc495742398"/>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495742399"/>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495742400"/>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495742401"/>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495742402"/>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495742403"/>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495742404"/>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495742405"/>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495742406"/>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495742407"/>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495742408"/>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495742409"/>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495742410"/>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495742411"/>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495742412"/>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3D03DA"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495742413"/>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495742414"/>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495742415"/>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495742416"/>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3D03DA" w:rsidP="005D2399">
      <w:hyperlink r:id="rId136" w:history="1">
        <w:r w:rsidR="00EC2C26" w:rsidRPr="00272DAE">
          <w:rPr>
            <w:rStyle w:val="ac"/>
          </w:rPr>
          <w:t>http://www.dockone.io/article/946</w:t>
        </w:r>
      </w:hyperlink>
    </w:p>
    <w:p w14:paraId="25B1E9A9" w14:textId="70AE967A" w:rsidR="00EC2C26" w:rsidRDefault="003D03DA"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3D03DA"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495742417"/>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495742418"/>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495742419"/>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495742420"/>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495742421"/>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495742422"/>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495742423"/>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495742424"/>
      <w:r>
        <w:rPr>
          <w:rFonts w:hint="eastAsia"/>
        </w:rPr>
        <w:t>验证</w:t>
      </w:r>
      <w:bookmarkEnd w:id="72"/>
    </w:p>
    <w:p w14:paraId="512DA319" w14:textId="12BCDCD4" w:rsidR="004317BC" w:rsidRPr="004317BC" w:rsidRDefault="004317BC" w:rsidP="004317BC">
      <w:pPr>
        <w:pStyle w:val="3"/>
      </w:pPr>
      <w:bookmarkStart w:id="73" w:name="_Toc495742425"/>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495742426"/>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r>
        <w:rPr>
          <w:rFonts w:hint="eastAsia"/>
        </w:rPr>
        <w:t>S2I</w:t>
      </w:r>
      <w:r>
        <w:rPr>
          <w:rFonts w:hint="eastAsia"/>
        </w:rPr>
        <w:t>镜像定制</w:t>
      </w:r>
    </w:p>
    <w:p w14:paraId="7E2243D6" w14:textId="2BC521C0" w:rsidR="004E31A6" w:rsidRDefault="0069368E" w:rsidP="0069368E">
      <w:pPr>
        <w:pStyle w:val="2"/>
      </w:pPr>
      <w:r>
        <w:rPr>
          <w:rFonts w:hint="eastAsia"/>
        </w:rPr>
        <w:t>准备环境</w:t>
      </w:r>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&gt;s2i</w:t>
      </w:r>
      <w:r>
        <w:t xml:space="preserve"> </w:t>
      </w:r>
      <w:r>
        <w:rPr>
          <w:rFonts w:hint="eastAsia"/>
        </w:rPr>
        <w:t>create</w:t>
      </w:r>
      <w:r>
        <w:t xml:space="preserve"> </w:t>
      </w:r>
      <w:r>
        <w:rPr>
          <w:rFonts w:hint="eastAsia"/>
        </w:rPr>
        <w:t>tomcat-s2i</w:t>
      </w:r>
      <w:r>
        <w:t xml:space="preserve"> </w:t>
      </w:r>
      <w:r>
        <w:rPr>
          <w:rFonts w:hint="eastAsia"/>
        </w:rPr>
        <w:t>tomcat-s2i</w:t>
      </w:r>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r>
        <w:rPr>
          <w:rFonts w:hint="eastAsia"/>
        </w:rPr>
        <w:lastRenderedPageBreak/>
        <w:t>修改</w:t>
      </w:r>
      <w:r>
        <w:rPr>
          <w:rFonts w:hint="eastAsia"/>
        </w:rPr>
        <w:t>Dockerfile</w:t>
      </w:r>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7A556FB1" w14:textId="77777777" w:rsidR="0040372F" w:rsidRDefault="0040372F" w:rsidP="0040372F">
            <w:r>
              <w:t>FROM maven:3.3-jdk-7</w:t>
            </w:r>
          </w:p>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24F1D5CA" w14:textId="77777777" w:rsidR="0040372F" w:rsidRDefault="0040372F" w:rsidP="0040372F">
            <w:r>
              <w:t>RUN useradd -m tomcat -u 1001 &amp;&amp; \</w:t>
            </w:r>
          </w:p>
          <w:p w14:paraId="6CA3694B" w14:textId="77777777" w:rsidR="0040372F" w:rsidRDefault="0040372F" w:rsidP="0040372F"/>
          <w:p w14:paraId="540B43F4" w14:textId="77777777" w:rsidR="0040372F" w:rsidRDefault="0040372F" w:rsidP="0040372F">
            <w:r>
              <w:t>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77777777" w:rsidR="0040372F" w:rsidRDefault="0040372F" w:rsidP="0040372F">
            <w:r>
              <w:t>rm -rf /opt/apache-tomcat-8.5.5/webapps/*</w:t>
            </w:r>
          </w:p>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31FBC90A" w:rsidR="001B096C" w:rsidRPr="001B096C" w:rsidRDefault="001B096C" w:rsidP="001B096C">
            <w:r>
              <w:t xml:space="preserve">ADD ./contrib/settings.xml </w:t>
            </w:r>
            <w:r w:rsidR="00751B3A" w:rsidRPr="00A56FDA">
              <w:rPr>
                <w:b/>
                <w:color w:val="FF0000"/>
              </w:rPr>
              <w:t>/</w:t>
            </w:r>
            <w:r w:rsidRPr="00A56FDA">
              <w:rPr>
                <w:b/>
                <w:color w:val="FF0000"/>
              </w:rPr>
              <w:t>.m2/</w:t>
            </w:r>
          </w:p>
          <w:p w14:paraId="18658C68" w14:textId="3C55478B" w:rsidR="0040372F" w:rsidRDefault="00F73B10" w:rsidP="0040372F">
            <w:r>
              <w:t>COPY ./</w:t>
            </w:r>
            <w:r w:rsidR="0040372F">
              <w:t>s2i/bin/ /usrbexec/s2i</w:t>
            </w:r>
          </w:p>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316AC854" w14:textId="6A224E12"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lastRenderedPageBreak/>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r>
        <w:rPr>
          <w:rFonts w:hint="eastAsia"/>
        </w:rPr>
        <w:t>修改</w:t>
      </w:r>
      <w:r>
        <w:rPr>
          <w:rFonts w:hint="eastAsia"/>
        </w:rPr>
        <w:t>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75"/>
            <w:r w:rsidRPr="00926F86">
              <w:rPr>
                <w:rFonts w:hint="eastAsia"/>
                <w:strike/>
              </w:rPr>
              <w:t>cp</w:t>
            </w:r>
            <w:r w:rsidRPr="00926F86">
              <w:rPr>
                <w:strike/>
              </w:rPr>
              <w:t xml:space="preserve"> -Rf /tmp/src/. ./</w:t>
            </w:r>
            <w:commentRangeEnd w:id="75"/>
            <w:r w:rsidR="00926F86">
              <w:rPr>
                <w:rStyle w:val="af5"/>
              </w:rPr>
              <w:commentReference w:id="7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5096B5DF" w14:textId="71CFFCA9"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lastRenderedPageBreak/>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r>
        <w:rPr>
          <w:rFonts w:hint="eastAsia"/>
        </w:rPr>
        <w:t>修改</w:t>
      </w:r>
      <w:r>
        <w:rPr>
          <w:rFonts w:hint="eastAsia"/>
        </w:rPr>
        <w:t>run</w:t>
      </w:r>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r>
        <w:rPr>
          <w:rFonts w:hint="eastAsia"/>
        </w:rPr>
        <w:t>创建</w:t>
      </w:r>
      <w:r>
        <w:rPr>
          <w:rFonts w:hint="eastAsia"/>
        </w:rPr>
        <w:t>S2I</w:t>
      </w:r>
      <w:r>
        <w:t xml:space="preserve"> </w:t>
      </w:r>
      <w:r>
        <w:rPr>
          <w:rFonts w:hint="eastAsia"/>
        </w:rPr>
        <w:t>Builder</w:t>
      </w:r>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r>
        <w:rPr>
          <w:rFonts w:hint="eastAsia"/>
        </w:rPr>
        <w:lastRenderedPageBreak/>
        <w:t>执行镜像构建</w:t>
      </w:r>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&gt;s2i</w:t>
      </w:r>
      <w:r>
        <w:t xml:space="preserve"> </w:t>
      </w:r>
      <w:r>
        <w:rPr>
          <w:rFonts w:hint="eastAsia"/>
        </w:rPr>
        <w:t>build</w:t>
      </w:r>
      <w:r>
        <w:t xml:space="preserve"> </w:t>
      </w:r>
      <w:hyperlink r:id="rId158" w:history="1">
        <w:r w:rsidRPr="00586F50">
          <w:rPr>
            <w:rStyle w:val="ac"/>
          </w:rPr>
          <w:t>https://github.com/leoterry-ulrica/mybank-demo-maven</w:t>
        </w:r>
      </w:hyperlink>
      <w:r>
        <w:t xml:space="preserve"> tomcat-s2i test-app</w:t>
      </w:r>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r>
        <w:rPr>
          <w:rFonts w:hint="eastAsia"/>
        </w:rPr>
        <w:t>运行镜像</w:t>
      </w:r>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&gt;docker</w:t>
      </w:r>
      <w:r>
        <w:t xml:space="preserve"> run -it -p 8080:8080 test-app</w:t>
      </w:r>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3D03DA"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15551893" w:rsidR="008B7BAF" w:rsidRDefault="008B7BAF" w:rsidP="008B7BAF">
      <w:pPr>
        <w:pStyle w:val="2"/>
      </w:pPr>
      <w:r>
        <w:rPr>
          <w:rFonts w:hint="eastAsia"/>
        </w:rPr>
        <w:lastRenderedPageBreak/>
        <w:t>导入</w:t>
      </w:r>
      <w:r>
        <w:t>镜像</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mkdir -p /opt/</w:t>
      </w:r>
      <w:r w:rsidR="0086344C">
        <w:t>weifj/</w:t>
      </w:r>
      <w:r w:rsidRPr="00F1488D">
        <w:t>colum-registry</w:t>
      </w:r>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4D87DC1B" w:rsidR="009A782F" w:rsidRDefault="009A782F" w:rsidP="008B7BAF">
      <w:pPr>
        <w:pBdr>
          <w:bottom w:val="double" w:sz="6" w:space="1" w:color="auto"/>
        </w:pBdr>
      </w:pPr>
      <w:r>
        <w:t>&gt;systemctl restart docker</w:t>
      </w:r>
    </w:p>
    <w:p w14:paraId="74A9789B" w14:textId="3F3740E4" w:rsidR="00EB317C" w:rsidRDefault="00EB317C" w:rsidP="008B7BAF">
      <w:r>
        <w:t>tag</w:t>
      </w:r>
      <w:r>
        <w:t>镜像到私有仓库中</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2065A108" w14:textId="356FE10F" w:rsidR="00465F66" w:rsidRDefault="00465F66" w:rsidP="008B7BAF">
      <w:r>
        <w:rPr>
          <w:rFonts w:hint="eastAsia"/>
        </w:rPr>
        <w:t>&gt;</w:t>
      </w:r>
      <w:r>
        <w:t>docker push 192.168.200.57</w:t>
      </w:r>
      <w:r>
        <w:rPr>
          <w:rFonts w:hint="eastAsia"/>
        </w:rPr>
        <w:t>:5000/tomcat-s2i</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r w:rsidRPr="0069382B">
        <w:t>oc import-image 192.168.200.57:5000/tomcat-s2i -n openshift --confirm --insecure</w:t>
      </w:r>
    </w:p>
    <w:p w14:paraId="00C33B67" w14:textId="08B1AFDF" w:rsidR="00F92BC6" w:rsidRDefault="00211F61" w:rsidP="008B7BAF">
      <w:r>
        <w:rPr>
          <w:noProof/>
        </w:rPr>
        <w:lastRenderedPageBreak/>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31CE79B7" w:rsidR="00D02585" w:rsidRDefault="00D02585" w:rsidP="008B7BAF">
      <w:r>
        <w:rPr>
          <w:rFonts w:hint="eastAsia"/>
        </w:rPr>
        <w:t>为了</w:t>
      </w:r>
      <w:r>
        <w:t>让</w:t>
      </w:r>
      <w:r>
        <w:t>openshift</w:t>
      </w:r>
      <w:r>
        <w:t>识别出这个镜像是</w:t>
      </w:r>
      <w:r>
        <w:rPr>
          <w:rFonts w:hint="eastAsia"/>
        </w:rPr>
        <w:t>S2I</w:t>
      </w:r>
      <w:r>
        <w:rPr>
          <w:rFonts w:hint="eastAsia"/>
        </w:rPr>
        <w:t>的</w:t>
      </w:r>
      <w:r>
        <w:t>Builder</w:t>
      </w:r>
      <w:r>
        <w:rPr>
          <w:rFonts w:hint="eastAsia"/>
        </w:rPr>
        <w:t>镜像</w:t>
      </w:r>
      <w:r>
        <w:t>，需要编辑</w:t>
      </w:r>
      <w:r>
        <w:rPr>
          <w:rFonts w:hint="eastAsia"/>
        </w:rPr>
        <w:t>刚</w:t>
      </w:r>
      <w:r>
        <w:t>导入的</w:t>
      </w:r>
      <w:r>
        <w:t>image stream</w:t>
      </w:r>
      <w:r>
        <w:rPr>
          <w:rFonts w:hint="eastAsia"/>
        </w:rPr>
        <w:t>，</w:t>
      </w:r>
      <w:r>
        <w:t>添加注解</w:t>
      </w:r>
      <w:r w:rsidR="009D6318">
        <w:rPr>
          <w:rFonts w:hint="eastAsia"/>
        </w:rPr>
        <w:t>：</w:t>
      </w:r>
      <w:r w:rsidR="009D6318" w:rsidRPr="009D6318">
        <w:t xml:space="preserve">" </w:t>
      </w:r>
      <w:r w:rsidR="009D6318">
        <w:t>tags</w:t>
      </w:r>
      <w:r w:rsidR="009D6318" w:rsidRPr="009D6318">
        <w:t>"</w:t>
      </w:r>
      <w:r w:rsidR="009D6318">
        <w:t>:</w:t>
      </w:r>
      <w:r w:rsidR="009D6318" w:rsidRPr="009D6318">
        <w:t>"</w:t>
      </w:r>
      <w:r w:rsidR="009D6318">
        <w:t>builder</w:t>
      </w:r>
      <w:r w:rsidR="009D6318" w:rsidRPr="009D6318">
        <w:t>"</w:t>
      </w:r>
    </w:p>
    <w:p w14:paraId="45939970" w14:textId="236DFEDB" w:rsidR="0064241E" w:rsidRDefault="0064241E" w:rsidP="008B7BAF">
      <w:r>
        <w:t>&gt;oc edit is tomcat-s2i</w:t>
      </w:r>
    </w:p>
    <w:p w14:paraId="4DD6D5D3" w14:textId="0086077B" w:rsidR="0064241E" w:rsidRDefault="0081261C" w:rsidP="008B7BAF">
      <w:r>
        <w:rPr>
          <w:noProof/>
        </w:rPr>
        <w:lastRenderedPageBreak/>
        <w:drawing>
          <wp:inline distT="0" distB="0" distL="0" distR="0" wp14:anchorId="30D99DF3" wp14:editId="710657DE">
            <wp:extent cx="4703673" cy="4436970"/>
            <wp:effectExtent l="0" t="0" r="190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10386" cy="4443302"/>
                    </a:xfrm>
                    <a:prstGeom prst="rect">
                      <a:avLst/>
                    </a:prstGeom>
                  </pic:spPr>
                </pic:pic>
              </a:graphicData>
            </a:graphic>
          </wp:inline>
        </w:drawing>
      </w:r>
    </w:p>
    <w:p w14:paraId="29CEF2DB" w14:textId="5E7467AD" w:rsidR="00942A94" w:rsidRDefault="00942A94" w:rsidP="008B7BAF">
      <w:r>
        <w:rPr>
          <w:rFonts w:hint="eastAsia"/>
        </w:rPr>
        <w:t>:</w:t>
      </w:r>
      <w:r>
        <w:t>x --</w:t>
      </w:r>
      <w:r>
        <w:t>保存</w:t>
      </w:r>
      <w:r w:rsidR="00C8633A">
        <w:rPr>
          <w:rFonts w:hint="eastAsia"/>
        </w:rPr>
        <w:t>（虽然</w:t>
      </w:r>
      <w:r w:rsidR="00C8633A">
        <w:t>提示保存，但其实并没有保存成功）</w:t>
      </w:r>
    </w:p>
    <w:p w14:paraId="4B89AA08" w14:textId="1636A549" w:rsidR="008A50FD" w:rsidRDefault="008A50FD" w:rsidP="008B7BAF"/>
    <w:p w14:paraId="496F9020" w14:textId="702477D1" w:rsidR="00BC1CF8" w:rsidRDefault="00BC1CF8" w:rsidP="00BC1CF8">
      <w:pPr>
        <w:pStyle w:val="1"/>
      </w:pPr>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p>
    <w:p w14:paraId="42156E08" w14:textId="683419DD" w:rsidR="00910BBD" w:rsidRDefault="00910BBD" w:rsidP="00910BBD">
      <w:r>
        <w:rPr>
          <w:rFonts w:hint="eastAsia"/>
        </w:rPr>
        <w:t>参考：</w:t>
      </w:r>
    </w:p>
    <w:p w14:paraId="31D128D9" w14:textId="4EE1436B" w:rsidR="00B848F1" w:rsidRDefault="00B848F1" w:rsidP="00910BBD">
      <w:hyperlink r:id="rId171" w:history="1">
        <w:r w:rsidRPr="00292D9E">
          <w:rPr>
            <w:rStyle w:val="ac"/>
          </w:rPr>
          <w:t>https://docs.openshift.org/latest/install_config/registry/deploy_registry_existing_clusters.html#registry-console</w:t>
        </w:r>
      </w:hyperlink>
      <w:r>
        <w:t xml:space="preserve"> </w:t>
      </w:r>
      <w:r>
        <w:rPr>
          <w:rFonts w:hint="eastAsia"/>
        </w:rPr>
        <w:t>（官方）</w:t>
      </w:r>
    </w:p>
    <w:p w14:paraId="68C66738" w14:textId="77777777" w:rsidR="00B848F1" w:rsidRPr="00B848F1" w:rsidRDefault="00B848F1" w:rsidP="00910BBD">
      <w:pPr>
        <w:rPr>
          <w:rFonts w:hint="eastAsia"/>
        </w:rPr>
      </w:pPr>
    </w:p>
    <w:p w14:paraId="473BDDDF" w14:textId="049C91FF" w:rsidR="0057208F" w:rsidRDefault="00CF7D00" w:rsidP="0057208F">
      <w:hyperlink r:id="rId172" w:history="1">
        <w:r w:rsidRPr="00292D9E">
          <w:rPr>
            <w:rStyle w:val="ac"/>
          </w:rPr>
          <w:t>https://github.com/xiaoping378/blog/blob/master/posts/openshift%E5%AE%9E%E8%B7%B5-%E9%95%9C%E5%83%8F%E7%AE%A1%E7%90%86.md</w:t>
        </w:r>
      </w:hyperlink>
    </w:p>
    <w:p w14:paraId="3B2C792B" w14:textId="170CBAE4" w:rsidR="00CF7D00" w:rsidRDefault="00CF7D00" w:rsidP="0057208F">
      <w:hyperlink r:id="rId173" w:history="1">
        <w:r w:rsidRPr="00292D9E">
          <w:rPr>
            <w:rStyle w:val="ac"/>
          </w:rPr>
          <w:t>https://ipaas.com.cn/blog/post/seanzhau/299621f870e3</w:t>
        </w:r>
      </w:hyperlink>
    </w:p>
    <w:p w14:paraId="1875CE3D" w14:textId="330FE634" w:rsidR="00CF7D00" w:rsidRDefault="00337A82" w:rsidP="0057208F">
      <w:r>
        <w:rPr>
          <w:rFonts w:hint="eastAsia"/>
        </w:rPr>
        <w:lastRenderedPageBreak/>
        <w:t>官方提供的镜像模板是</w:t>
      </w:r>
      <w:r>
        <w:rPr>
          <w:rFonts w:hint="eastAsia"/>
        </w:rPr>
        <w:t>atomic</w:t>
      </w:r>
      <w:r>
        <w:t xml:space="preserve"> </w:t>
      </w:r>
      <w:r>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74" w:history="1">
        <w:r w:rsidR="003F1308" w:rsidRPr="00292D9E">
          <w:rPr>
            <w:rStyle w:val="ac"/>
          </w:rPr>
          <w:t>http://www.projectatomic.io/</w:t>
        </w:r>
      </w:hyperlink>
    </w:p>
    <w:p w14:paraId="5EBB83E2" w14:textId="77777777" w:rsidR="0057208F" w:rsidRDefault="0057208F" w:rsidP="0057208F">
      <w:pPr>
        <w:rPr>
          <w:rFonts w:hint="eastAsia"/>
        </w:rPr>
      </w:pPr>
    </w:p>
    <w:p w14:paraId="5ABF6711" w14:textId="77777777" w:rsidR="0057208F" w:rsidRDefault="0057208F" w:rsidP="0057208F">
      <w:pPr>
        <w:jc w:val="left"/>
        <w:rPr>
          <w:rFonts w:hint="eastAsia"/>
        </w:rPr>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rPr>
          <w:rFonts w:hint="eastAsia"/>
        </w:rPr>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rPr>
          <w:rFonts w:hint="eastAsia"/>
        </w:rPr>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rPr>
          <w:rFonts w:hint="eastAsia"/>
        </w:rPr>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rPr>
          <w:rFonts w:hint="eastAsia"/>
        </w:rPr>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rPr>
          <w:rFonts w:hint="eastAsia"/>
        </w:rPr>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77777777" w:rsidR="0057208F" w:rsidRDefault="0057208F" w:rsidP="0057208F">
      <w:pPr>
        <w:jc w:val="left"/>
        <w:rPr>
          <w:rFonts w:hint="eastAsia"/>
        </w:rPr>
      </w:pPr>
      <w:r>
        <w:rPr>
          <w:rFonts w:hint="eastAsia"/>
        </w:rPr>
        <w:t xml:space="preserve">## </w:t>
      </w:r>
      <w:r>
        <w:rPr>
          <w:rFonts w:hint="eastAsia"/>
        </w:rPr>
        <w:t>先检查并删除</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rPr>
          <w:rFonts w:hint="eastAsia"/>
        </w:rPr>
      </w:pPr>
      <w:r>
        <w:rPr>
          <w:rFonts w:hint="eastAsia"/>
        </w:rPr>
        <w:t xml:space="preserve">## </w:t>
      </w:r>
      <w:r>
        <w:rPr>
          <w:rFonts w:hint="eastAsia"/>
        </w:rPr>
        <w:t>创建</w:t>
      </w:r>
      <w:r>
        <w:rPr>
          <w:rFonts w:hint="eastAsia"/>
        </w:rPr>
        <w:t>cockpit</w:t>
      </w:r>
    </w:p>
    <w:p w14:paraId="7F9922E7" w14:textId="77777777"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61F5F07B" w14:textId="41732C2A" w:rsidR="00BC1CF8" w:rsidRDefault="00BC1CF8" w:rsidP="00BC1CF8"/>
    <w:p w14:paraId="7A722E48" w14:textId="70FC514D" w:rsidR="007B6CC2" w:rsidRDefault="007B6CC2" w:rsidP="00BC1CF8">
      <w:r>
        <w:rPr>
          <w:rFonts w:hint="eastAsia"/>
        </w:rPr>
        <w:lastRenderedPageBreak/>
        <w:t>成功后访问：</w:t>
      </w:r>
      <w:hyperlink r:id="rId17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51880" cy="3897630"/>
                    </a:xfrm>
                    <a:prstGeom prst="rect">
                      <a:avLst/>
                    </a:prstGeom>
                  </pic:spPr>
                </pic:pic>
              </a:graphicData>
            </a:graphic>
          </wp:inline>
        </w:drawing>
      </w:r>
    </w:p>
    <w:p w14:paraId="63ABB28B" w14:textId="77777777" w:rsidR="0000668E" w:rsidRPr="00013759" w:rsidRDefault="0000668E" w:rsidP="00BC1CF8">
      <w:pPr>
        <w:rPr>
          <w:rFonts w:hint="eastAsia"/>
        </w:rPr>
      </w:pPr>
      <w:bookmarkStart w:id="76" w:name="_GoBack"/>
      <w:bookmarkEnd w:id="76"/>
    </w:p>
    <w:sectPr w:rsidR="0000668E" w:rsidRPr="00013759" w:rsidSect="00FC2673">
      <w:footerReference w:type="default" r:id="rId177"/>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5F6180" w:rsidRDefault="005F618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5F6180" w:rsidRDefault="005F618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75" w:author="weifj" w:date="2017-10-18T19:57:00Z" w:initials="weifj">
    <w:p w14:paraId="483BA5FD" w14:textId="21715309" w:rsidR="00926F86" w:rsidRDefault="00926F86">
      <w:pPr>
        <w:pStyle w:val="af6"/>
      </w:pPr>
      <w:r>
        <w:rPr>
          <w:rStyle w:val="af5"/>
        </w:rPr>
        <w:annotationRef/>
      </w:r>
      <w:r>
        <w:rPr>
          <w:rFonts w:hint="eastAsia"/>
        </w:rPr>
        <w:t>实际操作发现</w:t>
      </w:r>
      <w:r w:rsidR="001635B2">
        <w:rPr>
          <w:rFonts w:hint="eastAsia"/>
        </w:rPr>
        <w:t>，</w:t>
      </w:r>
      <w:r>
        <w:rPr>
          <w:rFonts w:hint="eastAsia"/>
        </w:rPr>
        <w:t>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4AB41" w14:textId="77777777" w:rsidR="003D03DA" w:rsidRDefault="003D03DA">
      <w:r>
        <w:separator/>
      </w:r>
    </w:p>
  </w:endnote>
  <w:endnote w:type="continuationSeparator" w:id="0">
    <w:p w14:paraId="7DCF829B" w14:textId="77777777" w:rsidR="003D03DA" w:rsidRDefault="003D0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文泉驿微米黑"/>
    <w:charset w:val="86"/>
    <w:family w:val="decorative"/>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6708C458" w:rsidR="005F6180" w:rsidRPr="003D48E9" w:rsidRDefault="005F6180"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00668E">
      <w:rPr>
        <w:rFonts w:ascii="宋体" w:hAnsi="宋体"/>
        <w:noProof/>
        <w:kern w:val="0"/>
        <w:sz w:val="20"/>
        <w:szCs w:val="20"/>
      </w:rPr>
      <w:t>82</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00668E">
      <w:rPr>
        <w:rFonts w:ascii="宋体" w:hAnsi="宋体"/>
        <w:noProof/>
        <w:kern w:val="0"/>
        <w:sz w:val="20"/>
        <w:szCs w:val="20"/>
      </w:rPr>
      <w:t>84</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14476" w14:textId="77777777" w:rsidR="003D03DA" w:rsidRDefault="003D03DA">
      <w:r>
        <w:separator/>
      </w:r>
    </w:p>
  </w:footnote>
  <w:footnote w:type="continuationSeparator" w:id="0">
    <w:p w14:paraId="68E12003" w14:textId="77777777" w:rsidR="003D03DA" w:rsidRDefault="003D03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8"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7"/>
  </w:num>
  <w:num w:numId="10">
    <w:abstractNumId w:val="2"/>
  </w:num>
  <w:num w:numId="11">
    <w:abstractNumId w:val="5"/>
  </w:num>
  <w:num w:numId="12">
    <w:abstractNumId w:val="1"/>
  </w:num>
  <w:num w:numId="13">
    <w:abstractNumId w:val="8"/>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9"/>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6"/>
  </w:num>
  <w:num w:numId="31">
    <w:abstractNumId w:val="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5A7"/>
    <w:rsid w:val="000058CE"/>
    <w:rsid w:val="0000668E"/>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C7F"/>
    <w:rsid w:val="00031D01"/>
    <w:rsid w:val="00031D4B"/>
    <w:rsid w:val="00033686"/>
    <w:rsid w:val="000339FE"/>
    <w:rsid w:val="00033A72"/>
    <w:rsid w:val="000362A7"/>
    <w:rsid w:val="000365A6"/>
    <w:rsid w:val="000368E2"/>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E4D"/>
    <w:rsid w:val="000B2468"/>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4783"/>
    <w:rsid w:val="00136264"/>
    <w:rsid w:val="00136C40"/>
    <w:rsid w:val="001374A1"/>
    <w:rsid w:val="00137588"/>
    <w:rsid w:val="0013796D"/>
    <w:rsid w:val="0014070D"/>
    <w:rsid w:val="00140BE4"/>
    <w:rsid w:val="00140F2C"/>
    <w:rsid w:val="0014203B"/>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3176"/>
    <w:rsid w:val="001635B2"/>
    <w:rsid w:val="001640C0"/>
    <w:rsid w:val="00166310"/>
    <w:rsid w:val="00167DD0"/>
    <w:rsid w:val="001711EA"/>
    <w:rsid w:val="0017243C"/>
    <w:rsid w:val="0017313C"/>
    <w:rsid w:val="00173B1F"/>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D08"/>
    <w:rsid w:val="0019484C"/>
    <w:rsid w:val="00196085"/>
    <w:rsid w:val="001972D4"/>
    <w:rsid w:val="001974E9"/>
    <w:rsid w:val="001976F9"/>
    <w:rsid w:val="001A00E3"/>
    <w:rsid w:val="001A02C2"/>
    <w:rsid w:val="001A111F"/>
    <w:rsid w:val="001A21A8"/>
    <w:rsid w:val="001A237D"/>
    <w:rsid w:val="001A3489"/>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38BC"/>
    <w:rsid w:val="0020441E"/>
    <w:rsid w:val="002044B4"/>
    <w:rsid w:val="00205D28"/>
    <w:rsid w:val="00207374"/>
    <w:rsid w:val="002073C3"/>
    <w:rsid w:val="002076ED"/>
    <w:rsid w:val="002100F3"/>
    <w:rsid w:val="002107BC"/>
    <w:rsid w:val="00211AB2"/>
    <w:rsid w:val="00211F61"/>
    <w:rsid w:val="00212953"/>
    <w:rsid w:val="0021334C"/>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4135"/>
    <w:rsid w:val="002D4D12"/>
    <w:rsid w:val="002D5EC8"/>
    <w:rsid w:val="002D5ECC"/>
    <w:rsid w:val="002D5F70"/>
    <w:rsid w:val="002E13ED"/>
    <w:rsid w:val="002E16D5"/>
    <w:rsid w:val="002E2467"/>
    <w:rsid w:val="002E284A"/>
    <w:rsid w:val="002E2BFD"/>
    <w:rsid w:val="002E3BD3"/>
    <w:rsid w:val="002E622B"/>
    <w:rsid w:val="002F0001"/>
    <w:rsid w:val="002F0694"/>
    <w:rsid w:val="002F1866"/>
    <w:rsid w:val="002F1CDE"/>
    <w:rsid w:val="002F3694"/>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348E"/>
    <w:rsid w:val="00373821"/>
    <w:rsid w:val="003738D1"/>
    <w:rsid w:val="00374637"/>
    <w:rsid w:val="003750F9"/>
    <w:rsid w:val="00375333"/>
    <w:rsid w:val="00375672"/>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84B"/>
    <w:rsid w:val="003B4858"/>
    <w:rsid w:val="003B4DDD"/>
    <w:rsid w:val="003B6722"/>
    <w:rsid w:val="003B6B82"/>
    <w:rsid w:val="003B6DBB"/>
    <w:rsid w:val="003B76D8"/>
    <w:rsid w:val="003B7886"/>
    <w:rsid w:val="003C0827"/>
    <w:rsid w:val="003C2B9A"/>
    <w:rsid w:val="003C2EE5"/>
    <w:rsid w:val="003C3068"/>
    <w:rsid w:val="003C35CE"/>
    <w:rsid w:val="003C4FA0"/>
    <w:rsid w:val="003C56C4"/>
    <w:rsid w:val="003C5ABC"/>
    <w:rsid w:val="003C6D2E"/>
    <w:rsid w:val="003C7B34"/>
    <w:rsid w:val="003C7EF5"/>
    <w:rsid w:val="003D0098"/>
    <w:rsid w:val="003D03DA"/>
    <w:rsid w:val="003D0B2F"/>
    <w:rsid w:val="003D1597"/>
    <w:rsid w:val="003D19A3"/>
    <w:rsid w:val="003D1CC9"/>
    <w:rsid w:val="003D3B7D"/>
    <w:rsid w:val="003D48E9"/>
    <w:rsid w:val="003D60F8"/>
    <w:rsid w:val="003D67F9"/>
    <w:rsid w:val="003D7A42"/>
    <w:rsid w:val="003D7BEA"/>
    <w:rsid w:val="003E1A65"/>
    <w:rsid w:val="003E2851"/>
    <w:rsid w:val="003E3773"/>
    <w:rsid w:val="003E464D"/>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344C"/>
    <w:rsid w:val="0046544E"/>
    <w:rsid w:val="00465F66"/>
    <w:rsid w:val="00466CBC"/>
    <w:rsid w:val="00466F8E"/>
    <w:rsid w:val="0047122C"/>
    <w:rsid w:val="0047362E"/>
    <w:rsid w:val="00473EE3"/>
    <w:rsid w:val="00474160"/>
    <w:rsid w:val="00474700"/>
    <w:rsid w:val="004752DD"/>
    <w:rsid w:val="004762F3"/>
    <w:rsid w:val="004764D1"/>
    <w:rsid w:val="0047652F"/>
    <w:rsid w:val="00476C1D"/>
    <w:rsid w:val="0047752D"/>
    <w:rsid w:val="00480001"/>
    <w:rsid w:val="00482336"/>
    <w:rsid w:val="00484230"/>
    <w:rsid w:val="004849D2"/>
    <w:rsid w:val="00484B82"/>
    <w:rsid w:val="004851D0"/>
    <w:rsid w:val="00485ACC"/>
    <w:rsid w:val="00485EEF"/>
    <w:rsid w:val="00486CDE"/>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C8E"/>
    <w:rsid w:val="004B29AA"/>
    <w:rsid w:val="004B2BF2"/>
    <w:rsid w:val="004B41C1"/>
    <w:rsid w:val="004B6202"/>
    <w:rsid w:val="004B65A5"/>
    <w:rsid w:val="004B6A95"/>
    <w:rsid w:val="004B6CF3"/>
    <w:rsid w:val="004B79B8"/>
    <w:rsid w:val="004B7B66"/>
    <w:rsid w:val="004C0AB3"/>
    <w:rsid w:val="004C3154"/>
    <w:rsid w:val="004C3D50"/>
    <w:rsid w:val="004C48B2"/>
    <w:rsid w:val="004C52A9"/>
    <w:rsid w:val="004C5D9A"/>
    <w:rsid w:val="004C6150"/>
    <w:rsid w:val="004C68B8"/>
    <w:rsid w:val="004C7950"/>
    <w:rsid w:val="004D078A"/>
    <w:rsid w:val="004D132B"/>
    <w:rsid w:val="004D1B0B"/>
    <w:rsid w:val="004D4B8B"/>
    <w:rsid w:val="004D652E"/>
    <w:rsid w:val="004D66D6"/>
    <w:rsid w:val="004D723E"/>
    <w:rsid w:val="004D77F7"/>
    <w:rsid w:val="004D7824"/>
    <w:rsid w:val="004E0282"/>
    <w:rsid w:val="004E0BF6"/>
    <w:rsid w:val="004E149C"/>
    <w:rsid w:val="004E151A"/>
    <w:rsid w:val="004E2D93"/>
    <w:rsid w:val="004E31A6"/>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500034"/>
    <w:rsid w:val="00500CCC"/>
    <w:rsid w:val="0050156A"/>
    <w:rsid w:val="00501773"/>
    <w:rsid w:val="00501BB8"/>
    <w:rsid w:val="00501DE9"/>
    <w:rsid w:val="005028ED"/>
    <w:rsid w:val="00503F6C"/>
    <w:rsid w:val="0050433A"/>
    <w:rsid w:val="00505397"/>
    <w:rsid w:val="005056C9"/>
    <w:rsid w:val="00506EC7"/>
    <w:rsid w:val="00511116"/>
    <w:rsid w:val="00511A40"/>
    <w:rsid w:val="00511E36"/>
    <w:rsid w:val="00513619"/>
    <w:rsid w:val="0051382D"/>
    <w:rsid w:val="00514E1D"/>
    <w:rsid w:val="005153EE"/>
    <w:rsid w:val="00515E6A"/>
    <w:rsid w:val="005167F8"/>
    <w:rsid w:val="00516B9A"/>
    <w:rsid w:val="005173F0"/>
    <w:rsid w:val="00520B99"/>
    <w:rsid w:val="00520E21"/>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CB5"/>
    <w:rsid w:val="00537EE6"/>
    <w:rsid w:val="00537F52"/>
    <w:rsid w:val="00540138"/>
    <w:rsid w:val="0054244F"/>
    <w:rsid w:val="00543663"/>
    <w:rsid w:val="005440B0"/>
    <w:rsid w:val="00544DFB"/>
    <w:rsid w:val="005453DD"/>
    <w:rsid w:val="00545C69"/>
    <w:rsid w:val="00545FA2"/>
    <w:rsid w:val="00546456"/>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170F"/>
    <w:rsid w:val="00563DEC"/>
    <w:rsid w:val="00563EA9"/>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5BB"/>
    <w:rsid w:val="0058422D"/>
    <w:rsid w:val="00584806"/>
    <w:rsid w:val="0058494C"/>
    <w:rsid w:val="005852F8"/>
    <w:rsid w:val="00586AC5"/>
    <w:rsid w:val="00586B3F"/>
    <w:rsid w:val="00587A3D"/>
    <w:rsid w:val="0059147C"/>
    <w:rsid w:val="00592130"/>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3799"/>
    <w:rsid w:val="005C3836"/>
    <w:rsid w:val="005C496E"/>
    <w:rsid w:val="005C5443"/>
    <w:rsid w:val="005C689A"/>
    <w:rsid w:val="005C6C57"/>
    <w:rsid w:val="005C6CC4"/>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5BCC"/>
    <w:rsid w:val="005E697D"/>
    <w:rsid w:val="005E7624"/>
    <w:rsid w:val="005E7B61"/>
    <w:rsid w:val="005F1AFC"/>
    <w:rsid w:val="005F2164"/>
    <w:rsid w:val="005F3487"/>
    <w:rsid w:val="005F422D"/>
    <w:rsid w:val="005F43D7"/>
    <w:rsid w:val="005F47E4"/>
    <w:rsid w:val="005F5067"/>
    <w:rsid w:val="005F521F"/>
    <w:rsid w:val="005F5567"/>
    <w:rsid w:val="005F5AB1"/>
    <w:rsid w:val="005F5C41"/>
    <w:rsid w:val="005F6180"/>
    <w:rsid w:val="005F6574"/>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1302"/>
    <w:rsid w:val="00621679"/>
    <w:rsid w:val="00621818"/>
    <w:rsid w:val="006228E3"/>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E1F"/>
    <w:rsid w:val="00656E69"/>
    <w:rsid w:val="006606A8"/>
    <w:rsid w:val="0066124B"/>
    <w:rsid w:val="006626CD"/>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F94"/>
    <w:rsid w:val="00675265"/>
    <w:rsid w:val="00675658"/>
    <w:rsid w:val="00676064"/>
    <w:rsid w:val="0067616A"/>
    <w:rsid w:val="0067673C"/>
    <w:rsid w:val="00680397"/>
    <w:rsid w:val="00681D29"/>
    <w:rsid w:val="00681DDC"/>
    <w:rsid w:val="00681F82"/>
    <w:rsid w:val="00682F52"/>
    <w:rsid w:val="006830A1"/>
    <w:rsid w:val="006847D6"/>
    <w:rsid w:val="00684BAE"/>
    <w:rsid w:val="00685D4A"/>
    <w:rsid w:val="00685F87"/>
    <w:rsid w:val="00686C1A"/>
    <w:rsid w:val="00687006"/>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526B"/>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72E"/>
    <w:rsid w:val="00722D2F"/>
    <w:rsid w:val="00722DD1"/>
    <w:rsid w:val="00723465"/>
    <w:rsid w:val="00723A7F"/>
    <w:rsid w:val="00723AE6"/>
    <w:rsid w:val="0072412A"/>
    <w:rsid w:val="00725BB5"/>
    <w:rsid w:val="0072636D"/>
    <w:rsid w:val="00727813"/>
    <w:rsid w:val="00727AAE"/>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47DB"/>
    <w:rsid w:val="00754CA5"/>
    <w:rsid w:val="00754D79"/>
    <w:rsid w:val="007558F4"/>
    <w:rsid w:val="00756DFE"/>
    <w:rsid w:val="00757485"/>
    <w:rsid w:val="007579F2"/>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80133"/>
    <w:rsid w:val="00780551"/>
    <w:rsid w:val="00781A26"/>
    <w:rsid w:val="00781FBD"/>
    <w:rsid w:val="0078293B"/>
    <w:rsid w:val="00785178"/>
    <w:rsid w:val="007862AE"/>
    <w:rsid w:val="0078674B"/>
    <w:rsid w:val="00790611"/>
    <w:rsid w:val="00791765"/>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32E9"/>
    <w:rsid w:val="007F49C6"/>
    <w:rsid w:val="007F56D1"/>
    <w:rsid w:val="007F58A6"/>
    <w:rsid w:val="007F6890"/>
    <w:rsid w:val="007F755E"/>
    <w:rsid w:val="007F7A5A"/>
    <w:rsid w:val="007F7CEF"/>
    <w:rsid w:val="00800091"/>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F2D"/>
    <w:rsid w:val="008834E9"/>
    <w:rsid w:val="00884CE2"/>
    <w:rsid w:val="00885190"/>
    <w:rsid w:val="008855A6"/>
    <w:rsid w:val="00885C33"/>
    <w:rsid w:val="0088610A"/>
    <w:rsid w:val="00886153"/>
    <w:rsid w:val="008866E2"/>
    <w:rsid w:val="00886D3E"/>
    <w:rsid w:val="00886ED8"/>
    <w:rsid w:val="008873A7"/>
    <w:rsid w:val="0089100B"/>
    <w:rsid w:val="0089171F"/>
    <w:rsid w:val="00891974"/>
    <w:rsid w:val="008922DE"/>
    <w:rsid w:val="0089392D"/>
    <w:rsid w:val="00893A03"/>
    <w:rsid w:val="00893FBC"/>
    <w:rsid w:val="00894BF7"/>
    <w:rsid w:val="008958BE"/>
    <w:rsid w:val="00895951"/>
    <w:rsid w:val="008961C8"/>
    <w:rsid w:val="008965DB"/>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E7A"/>
    <w:rsid w:val="008A78E1"/>
    <w:rsid w:val="008A7A84"/>
    <w:rsid w:val="008B0AB4"/>
    <w:rsid w:val="008B0C62"/>
    <w:rsid w:val="008B2D77"/>
    <w:rsid w:val="008B30B5"/>
    <w:rsid w:val="008B4567"/>
    <w:rsid w:val="008B4769"/>
    <w:rsid w:val="008B5370"/>
    <w:rsid w:val="008B53B8"/>
    <w:rsid w:val="008B6068"/>
    <w:rsid w:val="008B6E27"/>
    <w:rsid w:val="008B740D"/>
    <w:rsid w:val="008B7AA3"/>
    <w:rsid w:val="008B7BAF"/>
    <w:rsid w:val="008C0672"/>
    <w:rsid w:val="008C0726"/>
    <w:rsid w:val="008C0819"/>
    <w:rsid w:val="008C09DB"/>
    <w:rsid w:val="008C0B57"/>
    <w:rsid w:val="008C0DCE"/>
    <w:rsid w:val="008C3195"/>
    <w:rsid w:val="008C3349"/>
    <w:rsid w:val="008C58D5"/>
    <w:rsid w:val="008C648E"/>
    <w:rsid w:val="008C6706"/>
    <w:rsid w:val="008C74E6"/>
    <w:rsid w:val="008C78AE"/>
    <w:rsid w:val="008C7CE5"/>
    <w:rsid w:val="008D0B1C"/>
    <w:rsid w:val="008D0B3A"/>
    <w:rsid w:val="008D183E"/>
    <w:rsid w:val="008D36F2"/>
    <w:rsid w:val="008D3FB1"/>
    <w:rsid w:val="008D4574"/>
    <w:rsid w:val="008D465F"/>
    <w:rsid w:val="008D4FBA"/>
    <w:rsid w:val="008D6284"/>
    <w:rsid w:val="008D637E"/>
    <w:rsid w:val="008D72E1"/>
    <w:rsid w:val="008D76A0"/>
    <w:rsid w:val="008E007E"/>
    <w:rsid w:val="008E0B2B"/>
    <w:rsid w:val="008E0BAF"/>
    <w:rsid w:val="008E145D"/>
    <w:rsid w:val="008E1653"/>
    <w:rsid w:val="008E3559"/>
    <w:rsid w:val="008E3716"/>
    <w:rsid w:val="008E3C6E"/>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256"/>
    <w:rsid w:val="00906BFB"/>
    <w:rsid w:val="0090706E"/>
    <w:rsid w:val="00907DC0"/>
    <w:rsid w:val="00910309"/>
    <w:rsid w:val="0091052D"/>
    <w:rsid w:val="00910BBD"/>
    <w:rsid w:val="009110B0"/>
    <w:rsid w:val="00912637"/>
    <w:rsid w:val="00912A57"/>
    <w:rsid w:val="00912EB4"/>
    <w:rsid w:val="00913751"/>
    <w:rsid w:val="00913AF1"/>
    <w:rsid w:val="0091408F"/>
    <w:rsid w:val="00914430"/>
    <w:rsid w:val="0091457A"/>
    <w:rsid w:val="009149F6"/>
    <w:rsid w:val="00915653"/>
    <w:rsid w:val="00915E66"/>
    <w:rsid w:val="00916633"/>
    <w:rsid w:val="0091693D"/>
    <w:rsid w:val="0091726E"/>
    <w:rsid w:val="00922166"/>
    <w:rsid w:val="00922D77"/>
    <w:rsid w:val="00922F05"/>
    <w:rsid w:val="00923EA3"/>
    <w:rsid w:val="00924F55"/>
    <w:rsid w:val="009252E4"/>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20B"/>
    <w:rsid w:val="00952480"/>
    <w:rsid w:val="00952CC1"/>
    <w:rsid w:val="00952EF0"/>
    <w:rsid w:val="0095500C"/>
    <w:rsid w:val="00956307"/>
    <w:rsid w:val="009568F8"/>
    <w:rsid w:val="0095746F"/>
    <w:rsid w:val="009606CA"/>
    <w:rsid w:val="00960DC3"/>
    <w:rsid w:val="00962054"/>
    <w:rsid w:val="009620EB"/>
    <w:rsid w:val="0096452D"/>
    <w:rsid w:val="00965CF4"/>
    <w:rsid w:val="00966DF9"/>
    <w:rsid w:val="00966F10"/>
    <w:rsid w:val="00967B0D"/>
    <w:rsid w:val="00967BF5"/>
    <w:rsid w:val="009705FC"/>
    <w:rsid w:val="00971AAC"/>
    <w:rsid w:val="00972D6E"/>
    <w:rsid w:val="009733F6"/>
    <w:rsid w:val="00973579"/>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91D"/>
    <w:rsid w:val="00983962"/>
    <w:rsid w:val="009839A8"/>
    <w:rsid w:val="00984378"/>
    <w:rsid w:val="009846C6"/>
    <w:rsid w:val="0098525E"/>
    <w:rsid w:val="009855C2"/>
    <w:rsid w:val="00986188"/>
    <w:rsid w:val="009861BE"/>
    <w:rsid w:val="00987F1D"/>
    <w:rsid w:val="009907A9"/>
    <w:rsid w:val="00991247"/>
    <w:rsid w:val="0099157F"/>
    <w:rsid w:val="00991919"/>
    <w:rsid w:val="0099227C"/>
    <w:rsid w:val="00992997"/>
    <w:rsid w:val="0099430F"/>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4A7"/>
    <w:rsid w:val="009A5F0D"/>
    <w:rsid w:val="009A678C"/>
    <w:rsid w:val="009A74C2"/>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E83"/>
    <w:rsid w:val="009C7323"/>
    <w:rsid w:val="009D09C1"/>
    <w:rsid w:val="009D12B8"/>
    <w:rsid w:val="009D14F0"/>
    <w:rsid w:val="009D1D3A"/>
    <w:rsid w:val="009D3816"/>
    <w:rsid w:val="009D3A3F"/>
    <w:rsid w:val="009D4999"/>
    <w:rsid w:val="009D6318"/>
    <w:rsid w:val="009D6352"/>
    <w:rsid w:val="009D673A"/>
    <w:rsid w:val="009D6E06"/>
    <w:rsid w:val="009D712C"/>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B42"/>
    <w:rsid w:val="00A10FEE"/>
    <w:rsid w:val="00A11734"/>
    <w:rsid w:val="00A1263F"/>
    <w:rsid w:val="00A12AA6"/>
    <w:rsid w:val="00A12D10"/>
    <w:rsid w:val="00A13220"/>
    <w:rsid w:val="00A132C6"/>
    <w:rsid w:val="00A134E8"/>
    <w:rsid w:val="00A135F0"/>
    <w:rsid w:val="00A140F8"/>
    <w:rsid w:val="00A153BE"/>
    <w:rsid w:val="00A16CDD"/>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CCF"/>
    <w:rsid w:val="00A42944"/>
    <w:rsid w:val="00A43A51"/>
    <w:rsid w:val="00A44F8A"/>
    <w:rsid w:val="00A453AA"/>
    <w:rsid w:val="00A4550F"/>
    <w:rsid w:val="00A45778"/>
    <w:rsid w:val="00A46C66"/>
    <w:rsid w:val="00A4741C"/>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4A46"/>
    <w:rsid w:val="00A84AAB"/>
    <w:rsid w:val="00A85308"/>
    <w:rsid w:val="00A86A58"/>
    <w:rsid w:val="00A86C6B"/>
    <w:rsid w:val="00A8708C"/>
    <w:rsid w:val="00A908A8"/>
    <w:rsid w:val="00A90BFC"/>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D56"/>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87C"/>
    <w:rsid w:val="00B10430"/>
    <w:rsid w:val="00B105BA"/>
    <w:rsid w:val="00B112E3"/>
    <w:rsid w:val="00B11995"/>
    <w:rsid w:val="00B1226F"/>
    <w:rsid w:val="00B1277F"/>
    <w:rsid w:val="00B1287E"/>
    <w:rsid w:val="00B1461A"/>
    <w:rsid w:val="00B148D9"/>
    <w:rsid w:val="00B169D3"/>
    <w:rsid w:val="00B16A30"/>
    <w:rsid w:val="00B16C7F"/>
    <w:rsid w:val="00B170B4"/>
    <w:rsid w:val="00B17701"/>
    <w:rsid w:val="00B224F4"/>
    <w:rsid w:val="00B2274B"/>
    <w:rsid w:val="00B228C0"/>
    <w:rsid w:val="00B22D6D"/>
    <w:rsid w:val="00B3139F"/>
    <w:rsid w:val="00B317C6"/>
    <w:rsid w:val="00B31A3F"/>
    <w:rsid w:val="00B31D82"/>
    <w:rsid w:val="00B32ED8"/>
    <w:rsid w:val="00B32EED"/>
    <w:rsid w:val="00B33237"/>
    <w:rsid w:val="00B341D6"/>
    <w:rsid w:val="00B345AE"/>
    <w:rsid w:val="00B34C2C"/>
    <w:rsid w:val="00B35E08"/>
    <w:rsid w:val="00B35E70"/>
    <w:rsid w:val="00B36CAC"/>
    <w:rsid w:val="00B4158F"/>
    <w:rsid w:val="00B41C47"/>
    <w:rsid w:val="00B4281F"/>
    <w:rsid w:val="00B42D1B"/>
    <w:rsid w:val="00B42E9C"/>
    <w:rsid w:val="00B47237"/>
    <w:rsid w:val="00B47A5B"/>
    <w:rsid w:val="00B50323"/>
    <w:rsid w:val="00B51F64"/>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A60"/>
    <w:rsid w:val="00BB0291"/>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BC4"/>
    <w:rsid w:val="00BD0838"/>
    <w:rsid w:val="00BD127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688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799"/>
    <w:rsid w:val="00C15DE9"/>
    <w:rsid w:val="00C16028"/>
    <w:rsid w:val="00C1659A"/>
    <w:rsid w:val="00C16D4F"/>
    <w:rsid w:val="00C17451"/>
    <w:rsid w:val="00C24056"/>
    <w:rsid w:val="00C2545E"/>
    <w:rsid w:val="00C25A99"/>
    <w:rsid w:val="00C26522"/>
    <w:rsid w:val="00C26DCC"/>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92E"/>
    <w:rsid w:val="00C42EF9"/>
    <w:rsid w:val="00C44AFE"/>
    <w:rsid w:val="00C455D1"/>
    <w:rsid w:val="00C46037"/>
    <w:rsid w:val="00C4691E"/>
    <w:rsid w:val="00C47269"/>
    <w:rsid w:val="00C511BC"/>
    <w:rsid w:val="00C51875"/>
    <w:rsid w:val="00C51A9D"/>
    <w:rsid w:val="00C52EAE"/>
    <w:rsid w:val="00C53735"/>
    <w:rsid w:val="00C53786"/>
    <w:rsid w:val="00C54B22"/>
    <w:rsid w:val="00C5624F"/>
    <w:rsid w:val="00C56561"/>
    <w:rsid w:val="00C56E7D"/>
    <w:rsid w:val="00C60ABC"/>
    <w:rsid w:val="00C61381"/>
    <w:rsid w:val="00C61D42"/>
    <w:rsid w:val="00C623C4"/>
    <w:rsid w:val="00C62628"/>
    <w:rsid w:val="00C64A68"/>
    <w:rsid w:val="00C6660A"/>
    <w:rsid w:val="00C674E0"/>
    <w:rsid w:val="00C675D0"/>
    <w:rsid w:val="00C7053D"/>
    <w:rsid w:val="00C717DB"/>
    <w:rsid w:val="00C71B9B"/>
    <w:rsid w:val="00C71C51"/>
    <w:rsid w:val="00C72DFE"/>
    <w:rsid w:val="00C73897"/>
    <w:rsid w:val="00C73FF6"/>
    <w:rsid w:val="00C7485C"/>
    <w:rsid w:val="00C75B1B"/>
    <w:rsid w:val="00C75FA4"/>
    <w:rsid w:val="00C76DCE"/>
    <w:rsid w:val="00C772B9"/>
    <w:rsid w:val="00C77A89"/>
    <w:rsid w:val="00C8042A"/>
    <w:rsid w:val="00C80B92"/>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59DB"/>
    <w:rsid w:val="00CB60D0"/>
    <w:rsid w:val="00CB6564"/>
    <w:rsid w:val="00CB6D32"/>
    <w:rsid w:val="00CB6EC1"/>
    <w:rsid w:val="00CB735E"/>
    <w:rsid w:val="00CB7BF8"/>
    <w:rsid w:val="00CB7CFD"/>
    <w:rsid w:val="00CC017A"/>
    <w:rsid w:val="00CC05A5"/>
    <w:rsid w:val="00CC12A8"/>
    <w:rsid w:val="00CC19DF"/>
    <w:rsid w:val="00CC258A"/>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E55"/>
    <w:rsid w:val="00CE6F33"/>
    <w:rsid w:val="00CE6F84"/>
    <w:rsid w:val="00CF0E93"/>
    <w:rsid w:val="00CF168E"/>
    <w:rsid w:val="00CF1F78"/>
    <w:rsid w:val="00CF2BE3"/>
    <w:rsid w:val="00CF3625"/>
    <w:rsid w:val="00CF4508"/>
    <w:rsid w:val="00CF481E"/>
    <w:rsid w:val="00CF5EFF"/>
    <w:rsid w:val="00CF6E9F"/>
    <w:rsid w:val="00CF7B0E"/>
    <w:rsid w:val="00CF7C45"/>
    <w:rsid w:val="00CF7D00"/>
    <w:rsid w:val="00D01F54"/>
    <w:rsid w:val="00D02585"/>
    <w:rsid w:val="00D02884"/>
    <w:rsid w:val="00D0386A"/>
    <w:rsid w:val="00D03E0A"/>
    <w:rsid w:val="00D04CD4"/>
    <w:rsid w:val="00D05E04"/>
    <w:rsid w:val="00D06516"/>
    <w:rsid w:val="00D07057"/>
    <w:rsid w:val="00D07398"/>
    <w:rsid w:val="00D07AA4"/>
    <w:rsid w:val="00D108ED"/>
    <w:rsid w:val="00D11E3B"/>
    <w:rsid w:val="00D127FB"/>
    <w:rsid w:val="00D12AE7"/>
    <w:rsid w:val="00D12EC4"/>
    <w:rsid w:val="00D13F06"/>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825"/>
    <w:rsid w:val="00D92B1D"/>
    <w:rsid w:val="00D946B7"/>
    <w:rsid w:val="00D94C95"/>
    <w:rsid w:val="00D95D9A"/>
    <w:rsid w:val="00D973D0"/>
    <w:rsid w:val="00D97EC8"/>
    <w:rsid w:val="00DA076F"/>
    <w:rsid w:val="00DA0FB8"/>
    <w:rsid w:val="00DA19AA"/>
    <w:rsid w:val="00DA40DD"/>
    <w:rsid w:val="00DA4207"/>
    <w:rsid w:val="00DA4213"/>
    <w:rsid w:val="00DA63E6"/>
    <w:rsid w:val="00DB1008"/>
    <w:rsid w:val="00DB12C6"/>
    <w:rsid w:val="00DB292D"/>
    <w:rsid w:val="00DB366E"/>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6FC"/>
    <w:rsid w:val="00DC7760"/>
    <w:rsid w:val="00DD16A7"/>
    <w:rsid w:val="00DD1B65"/>
    <w:rsid w:val="00DD3854"/>
    <w:rsid w:val="00DD3AA2"/>
    <w:rsid w:val="00DD3D84"/>
    <w:rsid w:val="00DD437F"/>
    <w:rsid w:val="00DD4FAD"/>
    <w:rsid w:val="00DE00EE"/>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70A5"/>
    <w:rsid w:val="00DF7950"/>
    <w:rsid w:val="00DF7AFA"/>
    <w:rsid w:val="00DF7B3E"/>
    <w:rsid w:val="00E00165"/>
    <w:rsid w:val="00E005EA"/>
    <w:rsid w:val="00E0073C"/>
    <w:rsid w:val="00E007D3"/>
    <w:rsid w:val="00E00960"/>
    <w:rsid w:val="00E02FEA"/>
    <w:rsid w:val="00E05897"/>
    <w:rsid w:val="00E06144"/>
    <w:rsid w:val="00E067D4"/>
    <w:rsid w:val="00E06B5A"/>
    <w:rsid w:val="00E0770A"/>
    <w:rsid w:val="00E10225"/>
    <w:rsid w:val="00E109BD"/>
    <w:rsid w:val="00E10F11"/>
    <w:rsid w:val="00E115CC"/>
    <w:rsid w:val="00E1179C"/>
    <w:rsid w:val="00E12B32"/>
    <w:rsid w:val="00E13008"/>
    <w:rsid w:val="00E133D2"/>
    <w:rsid w:val="00E150EF"/>
    <w:rsid w:val="00E15190"/>
    <w:rsid w:val="00E17FAB"/>
    <w:rsid w:val="00E202CD"/>
    <w:rsid w:val="00E206E3"/>
    <w:rsid w:val="00E20966"/>
    <w:rsid w:val="00E20AD6"/>
    <w:rsid w:val="00E21685"/>
    <w:rsid w:val="00E21C6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5BBB"/>
    <w:rsid w:val="00E35C5A"/>
    <w:rsid w:val="00E36DF2"/>
    <w:rsid w:val="00E400A6"/>
    <w:rsid w:val="00E41D4F"/>
    <w:rsid w:val="00E42A89"/>
    <w:rsid w:val="00E43983"/>
    <w:rsid w:val="00E43B79"/>
    <w:rsid w:val="00E447A8"/>
    <w:rsid w:val="00E44A55"/>
    <w:rsid w:val="00E45133"/>
    <w:rsid w:val="00E45499"/>
    <w:rsid w:val="00E45C13"/>
    <w:rsid w:val="00E46352"/>
    <w:rsid w:val="00E479A8"/>
    <w:rsid w:val="00E51716"/>
    <w:rsid w:val="00E533D9"/>
    <w:rsid w:val="00E53684"/>
    <w:rsid w:val="00E54283"/>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764"/>
    <w:rsid w:val="00EB6D12"/>
    <w:rsid w:val="00EB7183"/>
    <w:rsid w:val="00EB78CC"/>
    <w:rsid w:val="00EB7BA0"/>
    <w:rsid w:val="00EC03FF"/>
    <w:rsid w:val="00EC1083"/>
    <w:rsid w:val="00EC123F"/>
    <w:rsid w:val="00EC18C6"/>
    <w:rsid w:val="00EC2678"/>
    <w:rsid w:val="00EC2C26"/>
    <w:rsid w:val="00EC2D67"/>
    <w:rsid w:val="00EC4326"/>
    <w:rsid w:val="00EC742A"/>
    <w:rsid w:val="00EC7AC5"/>
    <w:rsid w:val="00ED0828"/>
    <w:rsid w:val="00ED1767"/>
    <w:rsid w:val="00ED2D31"/>
    <w:rsid w:val="00ED475D"/>
    <w:rsid w:val="00ED4E99"/>
    <w:rsid w:val="00ED7A42"/>
    <w:rsid w:val="00ED7D02"/>
    <w:rsid w:val="00EE0704"/>
    <w:rsid w:val="00EE0991"/>
    <w:rsid w:val="00EE0D99"/>
    <w:rsid w:val="00EE1114"/>
    <w:rsid w:val="00EE1233"/>
    <w:rsid w:val="00EE1857"/>
    <w:rsid w:val="00EE1DCF"/>
    <w:rsid w:val="00EE1F6E"/>
    <w:rsid w:val="00EE3078"/>
    <w:rsid w:val="00EE350A"/>
    <w:rsid w:val="00EE51F8"/>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2245"/>
    <w:rsid w:val="00F324DA"/>
    <w:rsid w:val="00F329B7"/>
    <w:rsid w:val="00F3419A"/>
    <w:rsid w:val="00F34CD3"/>
    <w:rsid w:val="00F350A9"/>
    <w:rsid w:val="00F356A0"/>
    <w:rsid w:val="00F40B5D"/>
    <w:rsid w:val="00F41918"/>
    <w:rsid w:val="00F42508"/>
    <w:rsid w:val="00F434F2"/>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FF2"/>
    <w:rsid w:val="00F6420C"/>
    <w:rsid w:val="00F64F70"/>
    <w:rsid w:val="00F652AD"/>
    <w:rsid w:val="00F6571B"/>
    <w:rsid w:val="00F657F9"/>
    <w:rsid w:val="00F66C66"/>
    <w:rsid w:val="00F673B5"/>
    <w:rsid w:val="00F67963"/>
    <w:rsid w:val="00F70A1E"/>
    <w:rsid w:val="00F70DD3"/>
    <w:rsid w:val="00F71601"/>
    <w:rsid w:val="00F71DB9"/>
    <w:rsid w:val="00F72B78"/>
    <w:rsid w:val="00F7346F"/>
    <w:rsid w:val="00F73672"/>
    <w:rsid w:val="00F73B10"/>
    <w:rsid w:val="00F76B99"/>
    <w:rsid w:val="00F76D31"/>
    <w:rsid w:val="00F771D4"/>
    <w:rsid w:val="00F778F8"/>
    <w:rsid w:val="00F77E63"/>
    <w:rsid w:val="00F80FD9"/>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67F7"/>
    <w:rsid w:val="00F96C7D"/>
    <w:rsid w:val="00F97ECE"/>
    <w:rsid w:val="00FA00F9"/>
    <w:rsid w:val="00FA0547"/>
    <w:rsid w:val="00FA0C0A"/>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301"/>
    <w:rsid w:val="00FE676F"/>
    <w:rsid w:val="00FE6966"/>
    <w:rsid w:val="00FE7970"/>
    <w:rsid w:val="00FE7E73"/>
    <w:rsid w:val="00FF0045"/>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semiHidden/>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38" Type="http://schemas.openxmlformats.org/officeDocument/2006/relationships/hyperlink" Target="https://developers.redhat.com/blog/2015/11/19/dns-your-openshift-v3-cluster/" TargetMode="External"/><Relationship Id="rId154" Type="http://schemas.openxmlformats.org/officeDocument/2006/relationships/image" Target="media/image121.png"/><Relationship Id="rId159" Type="http://schemas.openxmlformats.org/officeDocument/2006/relationships/image" Target="media/image125.png"/><Relationship Id="rId175" Type="http://schemas.openxmlformats.org/officeDocument/2006/relationships/hyperlink" Target="https://registry-console-default.router.default.svc.cluster.local&#65292;developer/1" TargetMode="External"/><Relationship Id="rId170" Type="http://schemas.openxmlformats.org/officeDocument/2006/relationships/image" Target="media/image135.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hyperlink" Target="https://docs.openshift.org/latest/install_config/registry/deploy_registry_existing_clusters.html#registry-console" TargetMode="External"/><Relationship Id="rId176" Type="http://schemas.openxmlformats.org/officeDocument/2006/relationships/image" Target="media/image136.png"/><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10" Type="http://schemas.openxmlformats.org/officeDocument/2006/relationships/hyperlink" Target="https://master.example.com:8443/" TargetMode="External"/><Relationship Id="rId31" Type="http://schemas.microsoft.com/office/2016/09/relationships/commentsIds" Target="commentsIds.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19.png"/><Relationship Id="rId156" Type="http://schemas.openxmlformats.org/officeDocument/2006/relationships/image" Target="media/image123.png"/><Relationship Id="rId164" Type="http://schemas.openxmlformats.org/officeDocument/2006/relationships/image" Target="media/image129.png"/><Relationship Id="rId169" Type="http://schemas.openxmlformats.org/officeDocument/2006/relationships/image" Target="media/image134.pn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github.com/xiaoping378/blog/blob/master/posts/openshift%E5%AE%9E%E8%B7%B5-%E9%95%9C%E5%83%8F%E7%AE%A1%E7%90%86.md" TargetMode="External"/><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s://ipaas.com.cn/blog/post/seanzhau/299621f870e3" TargetMode="External"/><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hyperlink" Target="http://www.projectatomic.io/" TargetMode="External"/><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7094C4-D537-4020-BA1C-252CB9B2E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330</TotalTime>
  <Pages>84</Pages>
  <Words>4097</Words>
  <Characters>23355</Characters>
  <Application>Microsoft Office Word</Application>
  <DocSecurity>0</DocSecurity>
  <Lines>194</Lines>
  <Paragraphs>54</Paragraphs>
  <ScaleCrop>false</ScaleCrop>
  <Company>数慧</Company>
  <LinksUpToDate>false</LinksUpToDate>
  <CharactersWithSpaces>27398</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162</cp:revision>
  <cp:lastPrinted>2017-10-14T02:47:00Z</cp:lastPrinted>
  <dcterms:created xsi:type="dcterms:W3CDTF">2017-10-14T02:45:00Z</dcterms:created>
  <dcterms:modified xsi:type="dcterms:W3CDTF">2017-11-21T07:41:00Z</dcterms:modified>
</cp:coreProperties>
</file>