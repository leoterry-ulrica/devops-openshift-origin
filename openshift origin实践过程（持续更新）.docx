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5F382B">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5F382B">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5F382B">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5F382B">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5F382B">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5F382B">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5F382B">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5F382B">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5F382B">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5F382B">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5F382B">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5F382B">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5F382B">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5F382B">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5F382B">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5F382B">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5F382B">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5F382B">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5F382B">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5F382B">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5F382B">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5F382B">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5F382B">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5F382B">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5F382B">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5F382B">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5F382B">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5F382B">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5F382B">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5F382B">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5F382B">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5F382B">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5F382B">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5F382B">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5F382B">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5F382B">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5F382B">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5F382B">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5F382B">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5F382B">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5F382B">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5F382B">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5F382B">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5F382B">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5F382B">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5F382B">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5F382B">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5F382B">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5F382B">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5F382B">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5F382B">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5F382B">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5F382B" w:rsidP="003F7A9E">
      <w:hyperlink r:id="rId10" w:history="1">
        <w:r w:rsidR="003F7A9E" w:rsidRPr="00C84E22">
          <w:rPr>
            <w:rStyle w:val="ac"/>
          </w:rPr>
          <w:t>https://github.com/openshift/library</w:t>
        </w:r>
      </w:hyperlink>
    </w:p>
    <w:p w14:paraId="08D662AE" w14:textId="2ED9BEFB" w:rsidR="003F7A9E" w:rsidRDefault="005F382B"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5F382B"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5F382B"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5F382B"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5F382B" w:rsidP="005D2399">
      <w:hyperlink r:id="rId138" w:history="1">
        <w:r w:rsidR="00EC2C26" w:rsidRPr="00272DAE">
          <w:rPr>
            <w:rStyle w:val="ac"/>
          </w:rPr>
          <w:t>http://www.dockone.io/article/946</w:t>
        </w:r>
      </w:hyperlink>
    </w:p>
    <w:p w14:paraId="25B1E9A9" w14:textId="70AE967A" w:rsidR="00EC2C26" w:rsidRDefault="005F382B"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5F382B"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bookmarkStart w:id="86" w:name="_GoBack"/>
            <w:bookmarkEnd w:id="86"/>
            <w:r w:rsidRPr="0072232D">
              <w:t>=8.0.48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lastRenderedPageBreak/>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2059815"/>
      <w:r>
        <w:rPr>
          <w:rFonts w:hint="eastAsia"/>
        </w:rPr>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lastRenderedPageBreak/>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lastRenderedPageBreak/>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2059816"/>
      <w:r>
        <w:rPr>
          <w:rFonts w:hint="eastAsia"/>
        </w:rPr>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2059817"/>
      <w:r>
        <w:rPr>
          <w:rFonts w:hint="eastAsia"/>
        </w:rPr>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lastRenderedPageBreak/>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5F382B"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5F382B"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5F382B"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5F382B"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5F382B"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5F382B"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5F382B" w:rsidP="00AE5F97">
      <w:hyperlink r:id="rId198" w:history="1">
        <w:r w:rsidR="00AE5F97" w:rsidRPr="005F34D7">
          <w:rPr>
            <w:rStyle w:val="ac"/>
          </w:rPr>
          <w:t>http://manageiq.org/docs/get-started/basic-configuration</w:t>
        </w:r>
      </w:hyperlink>
    </w:p>
    <w:p w14:paraId="0C36B189" w14:textId="724BD7F8" w:rsidR="00AE5F97" w:rsidRDefault="005F382B"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5F382B"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41C9DC6F" w:rsidR="005C20FF" w:rsidRP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5F382B" w:rsidRDefault="005F382B">
      <w:pPr>
        <w:pStyle w:val="af6"/>
      </w:pPr>
      <w:r>
        <w:rPr>
          <w:rStyle w:val="af5"/>
        </w:rPr>
        <w:annotationRef/>
      </w:r>
      <w:r>
        <w:rPr>
          <w:rFonts w:hint="eastAsia"/>
        </w:rPr>
        <w:t>实际操作发现，这个脚本已存在</w:t>
      </w:r>
    </w:p>
  </w:comment>
  <w:comment w:id="89" w:author="thinkpad" w:date="2018-01-06T19:36:00Z" w:initials="t">
    <w:p w14:paraId="7682662D" w14:textId="24C367D7" w:rsidR="005F382B" w:rsidRDefault="005F382B">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4FF0B" w14:textId="77777777" w:rsidR="00FB22F7" w:rsidRDefault="00FB22F7">
      <w:r>
        <w:separator/>
      </w:r>
    </w:p>
  </w:endnote>
  <w:endnote w:type="continuationSeparator" w:id="0">
    <w:p w14:paraId="1BC05881" w14:textId="77777777" w:rsidR="00FB22F7" w:rsidRDefault="00FB2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1535DA84" w:rsidR="005F382B" w:rsidRPr="003D48E9" w:rsidRDefault="005F382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691216">
      <w:rPr>
        <w:rFonts w:ascii="宋体" w:hAnsi="宋体"/>
        <w:noProof/>
        <w:kern w:val="0"/>
        <w:sz w:val="20"/>
        <w:szCs w:val="20"/>
      </w:rPr>
      <w:t>76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691216">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42609" w14:textId="77777777" w:rsidR="00FB22F7" w:rsidRDefault="00FB22F7">
      <w:r>
        <w:separator/>
      </w:r>
    </w:p>
  </w:footnote>
  <w:footnote w:type="continuationSeparator" w:id="0">
    <w:p w14:paraId="33124B01" w14:textId="77777777" w:rsidR="00FB22F7" w:rsidRDefault="00FB2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22F7"/>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B5B9A-30EB-4FE2-A3A8-D542C0EEC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2633</TotalTime>
  <Pages>116</Pages>
  <Words>7076</Words>
  <Characters>40334</Characters>
  <Application>Microsoft Office Word</Application>
  <DocSecurity>0</DocSecurity>
  <Lines>336</Lines>
  <Paragraphs>94</Paragraphs>
  <ScaleCrop>false</ScaleCrop>
  <Company>数慧</Company>
  <LinksUpToDate>false</LinksUpToDate>
  <CharactersWithSpaces>47316</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514</cp:revision>
  <cp:lastPrinted>2017-10-14T02:47:00Z</cp:lastPrinted>
  <dcterms:created xsi:type="dcterms:W3CDTF">2017-10-14T02:45:00Z</dcterms:created>
  <dcterms:modified xsi:type="dcterms:W3CDTF">2018-01-06T11:58:00Z</dcterms:modified>
</cp:coreProperties>
</file>