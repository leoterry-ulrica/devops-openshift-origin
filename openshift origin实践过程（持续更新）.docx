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95742376" w:displacedByCustomXml="next"/>
    <w:sdt>
      <w:sdtPr>
        <w:rPr>
          <w:rFonts w:ascii="Times New Roman" w:hAnsi="Times New Roman" w:cs="Times New Roman"/>
          <w:b w:val="0"/>
          <w:bCs w:val="0"/>
          <w:kern w:val="2"/>
          <w:sz w:val="21"/>
          <w:szCs w:val="24"/>
          <w:lang w:val="zh-CN"/>
        </w:rPr>
        <w:id w:val="1114240624"/>
        <w:docPartObj>
          <w:docPartGallery w:val="Table of Contents"/>
          <w:docPartUnique/>
        </w:docPartObj>
      </w:sdtPr>
      <w:sdtContent>
        <w:p w14:paraId="2A45A9CE" w14:textId="3B078525" w:rsidR="00CC19DF" w:rsidRDefault="00CC19DF" w:rsidP="005567CC">
          <w:pPr>
            <w:pStyle w:val="1"/>
          </w:pPr>
          <w:r>
            <w:rPr>
              <w:lang w:val="zh-CN"/>
            </w:rPr>
            <w:t>目录</w:t>
          </w:r>
          <w:bookmarkEnd w:id="0"/>
        </w:p>
        <w:p w14:paraId="13307945" w14:textId="77777777" w:rsidR="0082065C" w:rsidRDefault="00CC19DF">
          <w:pPr>
            <w:pStyle w:val="10"/>
            <w:tabs>
              <w:tab w:val="left" w:pos="420"/>
              <w:tab w:val="right" w:leader="dot" w:pos="967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495742376" w:history="1">
            <w:r w:rsidR="0082065C" w:rsidRPr="00895CE1">
              <w:rPr>
                <w:rStyle w:val="ac"/>
                <w:noProof/>
              </w:rPr>
              <w:t>1</w:t>
            </w:r>
            <w:r w:rsidR="0082065C">
              <w:rPr>
                <w:rFonts w:asciiTheme="minorHAnsi" w:eastAsiaTheme="minorEastAsia" w:hAnsiTheme="minorHAnsi" w:cstheme="minorBidi"/>
                <w:noProof/>
                <w:szCs w:val="22"/>
              </w:rPr>
              <w:tab/>
            </w:r>
            <w:r w:rsidR="0082065C" w:rsidRPr="00895CE1">
              <w:rPr>
                <w:rStyle w:val="ac"/>
                <w:rFonts w:hint="eastAsia"/>
                <w:noProof/>
                <w:lang w:val="zh-CN"/>
              </w:rPr>
              <w:t>目录</w:t>
            </w:r>
            <w:r w:rsidR="0082065C">
              <w:rPr>
                <w:noProof/>
                <w:webHidden/>
              </w:rPr>
              <w:tab/>
            </w:r>
            <w:r w:rsidR="0082065C">
              <w:rPr>
                <w:noProof/>
                <w:webHidden/>
              </w:rPr>
              <w:fldChar w:fldCharType="begin"/>
            </w:r>
            <w:r w:rsidR="0082065C">
              <w:rPr>
                <w:noProof/>
                <w:webHidden/>
              </w:rPr>
              <w:instrText xml:space="preserve"> PAGEREF _Toc495742376 \h </w:instrText>
            </w:r>
            <w:r w:rsidR="0082065C">
              <w:rPr>
                <w:noProof/>
                <w:webHidden/>
              </w:rPr>
            </w:r>
            <w:r w:rsidR="0082065C">
              <w:rPr>
                <w:noProof/>
                <w:webHidden/>
              </w:rPr>
              <w:fldChar w:fldCharType="separate"/>
            </w:r>
            <w:r w:rsidR="0082065C">
              <w:rPr>
                <w:noProof/>
                <w:webHidden/>
              </w:rPr>
              <w:t>1</w:t>
            </w:r>
            <w:r w:rsidR="0082065C">
              <w:rPr>
                <w:noProof/>
                <w:webHidden/>
              </w:rPr>
              <w:fldChar w:fldCharType="end"/>
            </w:r>
          </w:hyperlink>
        </w:p>
        <w:p w14:paraId="45A8FDE5" w14:textId="77777777" w:rsidR="0082065C" w:rsidRDefault="00482479">
          <w:pPr>
            <w:pStyle w:val="10"/>
            <w:tabs>
              <w:tab w:val="left" w:pos="420"/>
              <w:tab w:val="right" w:leader="dot" w:pos="9678"/>
            </w:tabs>
            <w:rPr>
              <w:rFonts w:asciiTheme="minorHAnsi" w:eastAsiaTheme="minorEastAsia" w:hAnsiTheme="minorHAnsi" w:cstheme="minorBidi"/>
              <w:noProof/>
              <w:szCs w:val="22"/>
            </w:rPr>
          </w:pPr>
          <w:hyperlink w:anchor="_Toc495742377" w:history="1">
            <w:r w:rsidR="0082065C" w:rsidRPr="00895CE1">
              <w:rPr>
                <w:rStyle w:val="ac"/>
                <w:noProof/>
              </w:rPr>
              <w:t>2</w:t>
            </w:r>
            <w:r w:rsidR="0082065C">
              <w:rPr>
                <w:rFonts w:asciiTheme="minorHAnsi" w:eastAsiaTheme="minorEastAsia" w:hAnsiTheme="minorHAnsi" w:cstheme="minorBidi"/>
                <w:noProof/>
                <w:szCs w:val="22"/>
              </w:rPr>
              <w:tab/>
            </w:r>
            <w:r w:rsidR="0082065C" w:rsidRPr="00895CE1">
              <w:rPr>
                <w:rStyle w:val="ac"/>
                <w:rFonts w:hint="eastAsia"/>
                <w:noProof/>
              </w:rPr>
              <w:t>作者</w:t>
            </w:r>
            <w:r w:rsidR="0082065C">
              <w:rPr>
                <w:noProof/>
                <w:webHidden/>
              </w:rPr>
              <w:tab/>
            </w:r>
            <w:r w:rsidR="0082065C">
              <w:rPr>
                <w:noProof/>
                <w:webHidden/>
              </w:rPr>
              <w:fldChar w:fldCharType="begin"/>
            </w:r>
            <w:r w:rsidR="0082065C">
              <w:rPr>
                <w:noProof/>
                <w:webHidden/>
              </w:rPr>
              <w:instrText xml:space="preserve"> PAGEREF _Toc495742377 \h </w:instrText>
            </w:r>
            <w:r w:rsidR="0082065C">
              <w:rPr>
                <w:noProof/>
                <w:webHidden/>
              </w:rPr>
            </w:r>
            <w:r w:rsidR="0082065C">
              <w:rPr>
                <w:noProof/>
                <w:webHidden/>
              </w:rPr>
              <w:fldChar w:fldCharType="separate"/>
            </w:r>
            <w:r w:rsidR="0082065C">
              <w:rPr>
                <w:noProof/>
                <w:webHidden/>
              </w:rPr>
              <w:t>3</w:t>
            </w:r>
            <w:r w:rsidR="0082065C">
              <w:rPr>
                <w:noProof/>
                <w:webHidden/>
              </w:rPr>
              <w:fldChar w:fldCharType="end"/>
            </w:r>
          </w:hyperlink>
        </w:p>
        <w:p w14:paraId="7F210C02" w14:textId="77777777" w:rsidR="0082065C" w:rsidRDefault="00482479">
          <w:pPr>
            <w:pStyle w:val="10"/>
            <w:tabs>
              <w:tab w:val="left" w:pos="420"/>
              <w:tab w:val="right" w:leader="dot" w:pos="9678"/>
            </w:tabs>
            <w:rPr>
              <w:rFonts w:asciiTheme="minorHAnsi" w:eastAsiaTheme="minorEastAsia" w:hAnsiTheme="minorHAnsi" w:cstheme="minorBidi"/>
              <w:noProof/>
              <w:szCs w:val="22"/>
            </w:rPr>
          </w:pPr>
          <w:hyperlink w:anchor="_Toc495742378" w:history="1">
            <w:r w:rsidR="0082065C" w:rsidRPr="00895CE1">
              <w:rPr>
                <w:rStyle w:val="ac"/>
                <w:noProof/>
              </w:rPr>
              <w:t>3</w:t>
            </w:r>
            <w:r w:rsidR="0082065C">
              <w:rPr>
                <w:rFonts w:asciiTheme="minorHAnsi" w:eastAsiaTheme="minorEastAsia" w:hAnsiTheme="minorHAnsi" w:cstheme="minorBidi"/>
                <w:noProof/>
                <w:szCs w:val="22"/>
              </w:rPr>
              <w:tab/>
            </w:r>
            <w:r w:rsidR="0082065C" w:rsidRPr="00895CE1">
              <w:rPr>
                <w:rStyle w:val="ac"/>
                <w:rFonts w:hint="eastAsia"/>
                <w:noProof/>
              </w:rPr>
              <w:t>版本</w:t>
            </w:r>
            <w:r w:rsidR="0082065C">
              <w:rPr>
                <w:noProof/>
                <w:webHidden/>
              </w:rPr>
              <w:tab/>
            </w:r>
            <w:r w:rsidR="0082065C">
              <w:rPr>
                <w:noProof/>
                <w:webHidden/>
              </w:rPr>
              <w:fldChar w:fldCharType="begin"/>
            </w:r>
            <w:r w:rsidR="0082065C">
              <w:rPr>
                <w:noProof/>
                <w:webHidden/>
              </w:rPr>
              <w:instrText xml:space="preserve"> PAGEREF _Toc495742378 \h </w:instrText>
            </w:r>
            <w:r w:rsidR="0082065C">
              <w:rPr>
                <w:noProof/>
                <w:webHidden/>
              </w:rPr>
            </w:r>
            <w:r w:rsidR="0082065C">
              <w:rPr>
                <w:noProof/>
                <w:webHidden/>
              </w:rPr>
              <w:fldChar w:fldCharType="separate"/>
            </w:r>
            <w:r w:rsidR="0082065C">
              <w:rPr>
                <w:noProof/>
                <w:webHidden/>
              </w:rPr>
              <w:t>3</w:t>
            </w:r>
            <w:r w:rsidR="0082065C">
              <w:rPr>
                <w:noProof/>
                <w:webHidden/>
              </w:rPr>
              <w:fldChar w:fldCharType="end"/>
            </w:r>
          </w:hyperlink>
        </w:p>
        <w:p w14:paraId="31D6B66B" w14:textId="77777777" w:rsidR="0082065C" w:rsidRDefault="00482479">
          <w:pPr>
            <w:pStyle w:val="10"/>
            <w:tabs>
              <w:tab w:val="left" w:pos="420"/>
              <w:tab w:val="right" w:leader="dot" w:pos="9678"/>
            </w:tabs>
            <w:rPr>
              <w:rFonts w:asciiTheme="minorHAnsi" w:eastAsiaTheme="minorEastAsia" w:hAnsiTheme="minorHAnsi" w:cstheme="minorBidi"/>
              <w:noProof/>
              <w:szCs w:val="22"/>
            </w:rPr>
          </w:pPr>
          <w:hyperlink w:anchor="_Toc495742379" w:history="1">
            <w:r w:rsidR="0082065C" w:rsidRPr="00895CE1">
              <w:rPr>
                <w:rStyle w:val="ac"/>
                <w:noProof/>
              </w:rPr>
              <w:t>4</w:t>
            </w:r>
            <w:r w:rsidR="0082065C">
              <w:rPr>
                <w:rFonts w:asciiTheme="minorHAnsi" w:eastAsiaTheme="minorEastAsia" w:hAnsiTheme="minorHAnsi" w:cstheme="minorBidi"/>
                <w:noProof/>
                <w:szCs w:val="22"/>
              </w:rPr>
              <w:tab/>
            </w:r>
            <w:r w:rsidR="0082065C" w:rsidRPr="00895CE1">
              <w:rPr>
                <w:rStyle w:val="ac"/>
                <w:rFonts w:hint="eastAsia"/>
                <w:noProof/>
              </w:rPr>
              <w:t>服务器</w:t>
            </w:r>
            <w:r w:rsidR="0082065C">
              <w:rPr>
                <w:noProof/>
                <w:webHidden/>
              </w:rPr>
              <w:tab/>
            </w:r>
            <w:r w:rsidR="0082065C">
              <w:rPr>
                <w:noProof/>
                <w:webHidden/>
              </w:rPr>
              <w:fldChar w:fldCharType="begin"/>
            </w:r>
            <w:r w:rsidR="0082065C">
              <w:rPr>
                <w:noProof/>
                <w:webHidden/>
              </w:rPr>
              <w:instrText xml:space="preserve"> PAGEREF _Toc495742379 \h </w:instrText>
            </w:r>
            <w:r w:rsidR="0082065C">
              <w:rPr>
                <w:noProof/>
                <w:webHidden/>
              </w:rPr>
            </w:r>
            <w:r w:rsidR="0082065C">
              <w:rPr>
                <w:noProof/>
                <w:webHidden/>
              </w:rPr>
              <w:fldChar w:fldCharType="separate"/>
            </w:r>
            <w:r w:rsidR="0082065C">
              <w:rPr>
                <w:noProof/>
                <w:webHidden/>
              </w:rPr>
              <w:t>4</w:t>
            </w:r>
            <w:r w:rsidR="0082065C">
              <w:rPr>
                <w:noProof/>
                <w:webHidden/>
              </w:rPr>
              <w:fldChar w:fldCharType="end"/>
            </w:r>
          </w:hyperlink>
        </w:p>
        <w:p w14:paraId="1520ECEF" w14:textId="77777777" w:rsidR="0082065C" w:rsidRDefault="00482479">
          <w:pPr>
            <w:pStyle w:val="10"/>
            <w:tabs>
              <w:tab w:val="left" w:pos="420"/>
              <w:tab w:val="right" w:leader="dot" w:pos="9678"/>
            </w:tabs>
            <w:rPr>
              <w:rFonts w:asciiTheme="minorHAnsi" w:eastAsiaTheme="minorEastAsia" w:hAnsiTheme="minorHAnsi" w:cstheme="minorBidi"/>
              <w:noProof/>
              <w:szCs w:val="22"/>
            </w:rPr>
          </w:pPr>
          <w:hyperlink w:anchor="_Toc495742380" w:history="1">
            <w:r w:rsidR="0082065C" w:rsidRPr="00895CE1">
              <w:rPr>
                <w:rStyle w:val="ac"/>
                <w:noProof/>
              </w:rPr>
              <w:t>5</w:t>
            </w:r>
            <w:r w:rsidR="0082065C">
              <w:rPr>
                <w:rFonts w:asciiTheme="minorHAnsi" w:eastAsiaTheme="minorEastAsia" w:hAnsiTheme="minorHAnsi" w:cstheme="minorBidi"/>
                <w:noProof/>
                <w:szCs w:val="22"/>
              </w:rPr>
              <w:tab/>
            </w:r>
            <w:r w:rsidR="0082065C" w:rsidRPr="00895CE1">
              <w:rPr>
                <w:rStyle w:val="ac"/>
                <w:rFonts w:hint="eastAsia"/>
                <w:noProof/>
              </w:rPr>
              <w:t>项目列表</w:t>
            </w:r>
            <w:r w:rsidR="0082065C">
              <w:rPr>
                <w:noProof/>
                <w:webHidden/>
              </w:rPr>
              <w:tab/>
            </w:r>
            <w:r w:rsidR="0082065C">
              <w:rPr>
                <w:noProof/>
                <w:webHidden/>
              </w:rPr>
              <w:fldChar w:fldCharType="begin"/>
            </w:r>
            <w:r w:rsidR="0082065C">
              <w:rPr>
                <w:noProof/>
                <w:webHidden/>
              </w:rPr>
              <w:instrText xml:space="preserve"> PAGEREF _Toc495742380 \h </w:instrText>
            </w:r>
            <w:r w:rsidR="0082065C">
              <w:rPr>
                <w:noProof/>
                <w:webHidden/>
              </w:rPr>
            </w:r>
            <w:r w:rsidR="0082065C">
              <w:rPr>
                <w:noProof/>
                <w:webHidden/>
              </w:rPr>
              <w:fldChar w:fldCharType="separate"/>
            </w:r>
            <w:r w:rsidR="0082065C">
              <w:rPr>
                <w:noProof/>
                <w:webHidden/>
              </w:rPr>
              <w:t>4</w:t>
            </w:r>
            <w:r w:rsidR="0082065C">
              <w:rPr>
                <w:noProof/>
                <w:webHidden/>
              </w:rPr>
              <w:fldChar w:fldCharType="end"/>
            </w:r>
          </w:hyperlink>
        </w:p>
        <w:p w14:paraId="2B2E39EF" w14:textId="77777777" w:rsidR="0082065C" w:rsidRDefault="00482479">
          <w:pPr>
            <w:pStyle w:val="10"/>
            <w:tabs>
              <w:tab w:val="left" w:pos="420"/>
              <w:tab w:val="right" w:leader="dot" w:pos="9678"/>
            </w:tabs>
            <w:rPr>
              <w:rFonts w:asciiTheme="minorHAnsi" w:eastAsiaTheme="minorEastAsia" w:hAnsiTheme="minorHAnsi" w:cstheme="minorBidi"/>
              <w:noProof/>
              <w:szCs w:val="22"/>
            </w:rPr>
          </w:pPr>
          <w:hyperlink w:anchor="_Toc495742381" w:history="1">
            <w:r w:rsidR="0082065C" w:rsidRPr="00895CE1">
              <w:rPr>
                <w:rStyle w:val="ac"/>
                <w:noProof/>
              </w:rPr>
              <w:t>6</w:t>
            </w:r>
            <w:r w:rsidR="0082065C">
              <w:rPr>
                <w:rFonts w:asciiTheme="minorHAnsi" w:eastAsiaTheme="minorEastAsia" w:hAnsiTheme="minorHAnsi" w:cstheme="minorBidi"/>
                <w:noProof/>
                <w:szCs w:val="22"/>
              </w:rPr>
              <w:tab/>
            </w:r>
            <w:r w:rsidR="0082065C" w:rsidRPr="00895CE1">
              <w:rPr>
                <w:rStyle w:val="ac"/>
                <w:noProof/>
              </w:rPr>
              <w:t>Openshift</w:t>
            </w:r>
            <w:r w:rsidR="0082065C" w:rsidRPr="00895CE1">
              <w:rPr>
                <w:rStyle w:val="ac"/>
                <w:rFonts w:hint="eastAsia"/>
                <w:noProof/>
              </w:rPr>
              <w:t>与</w:t>
            </w:r>
            <w:r w:rsidR="0082065C" w:rsidRPr="00895CE1">
              <w:rPr>
                <w:rStyle w:val="ac"/>
                <w:noProof/>
              </w:rPr>
              <w:t>jenkins</w:t>
            </w:r>
            <w:r w:rsidR="0082065C" w:rsidRPr="00895CE1">
              <w:rPr>
                <w:rStyle w:val="ac"/>
                <w:rFonts w:hint="eastAsia"/>
                <w:noProof/>
              </w:rPr>
              <w:t>集成</w:t>
            </w:r>
            <w:r w:rsidR="0082065C">
              <w:rPr>
                <w:noProof/>
                <w:webHidden/>
              </w:rPr>
              <w:tab/>
            </w:r>
            <w:r w:rsidR="0082065C">
              <w:rPr>
                <w:noProof/>
                <w:webHidden/>
              </w:rPr>
              <w:fldChar w:fldCharType="begin"/>
            </w:r>
            <w:r w:rsidR="0082065C">
              <w:rPr>
                <w:noProof/>
                <w:webHidden/>
              </w:rPr>
              <w:instrText xml:space="preserve"> PAGEREF _Toc495742381 \h </w:instrText>
            </w:r>
            <w:r w:rsidR="0082065C">
              <w:rPr>
                <w:noProof/>
                <w:webHidden/>
              </w:rPr>
            </w:r>
            <w:r w:rsidR="0082065C">
              <w:rPr>
                <w:noProof/>
                <w:webHidden/>
              </w:rPr>
              <w:fldChar w:fldCharType="separate"/>
            </w:r>
            <w:r w:rsidR="0082065C">
              <w:rPr>
                <w:noProof/>
                <w:webHidden/>
              </w:rPr>
              <w:t>4</w:t>
            </w:r>
            <w:r w:rsidR="0082065C">
              <w:rPr>
                <w:noProof/>
                <w:webHidden/>
              </w:rPr>
              <w:fldChar w:fldCharType="end"/>
            </w:r>
          </w:hyperlink>
        </w:p>
        <w:p w14:paraId="277146A4" w14:textId="77777777" w:rsidR="0082065C" w:rsidRDefault="00482479">
          <w:pPr>
            <w:pStyle w:val="10"/>
            <w:tabs>
              <w:tab w:val="left" w:pos="420"/>
              <w:tab w:val="right" w:leader="dot" w:pos="9678"/>
            </w:tabs>
            <w:rPr>
              <w:rFonts w:asciiTheme="minorHAnsi" w:eastAsiaTheme="minorEastAsia" w:hAnsiTheme="minorHAnsi" w:cstheme="minorBidi"/>
              <w:noProof/>
              <w:szCs w:val="22"/>
            </w:rPr>
          </w:pPr>
          <w:hyperlink w:anchor="_Toc495742382" w:history="1">
            <w:r w:rsidR="0082065C" w:rsidRPr="00895CE1">
              <w:rPr>
                <w:rStyle w:val="ac"/>
                <w:noProof/>
              </w:rPr>
              <w:t>7</w:t>
            </w:r>
            <w:r w:rsidR="0082065C">
              <w:rPr>
                <w:rFonts w:asciiTheme="minorHAnsi" w:eastAsiaTheme="minorEastAsia" w:hAnsiTheme="minorHAnsi" w:cstheme="minorBidi"/>
                <w:noProof/>
                <w:szCs w:val="22"/>
              </w:rPr>
              <w:tab/>
            </w:r>
            <w:r w:rsidR="0082065C" w:rsidRPr="00895CE1">
              <w:rPr>
                <w:rStyle w:val="ac"/>
                <w:rFonts w:hint="eastAsia"/>
                <w:noProof/>
              </w:rPr>
              <w:t>构建部署流水线</w:t>
            </w:r>
            <w:r w:rsidR="0082065C">
              <w:rPr>
                <w:noProof/>
                <w:webHidden/>
              </w:rPr>
              <w:tab/>
            </w:r>
            <w:r w:rsidR="0082065C">
              <w:rPr>
                <w:noProof/>
                <w:webHidden/>
              </w:rPr>
              <w:fldChar w:fldCharType="begin"/>
            </w:r>
            <w:r w:rsidR="0082065C">
              <w:rPr>
                <w:noProof/>
                <w:webHidden/>
              </w:rPr>
              <w:instrText xml:space="preserve"> PAGEREF _Toc495742382 \h </w:instrText>
            </w:r>
            <w:r w:rsidR="0082065C">
              <w:rPr>
                <w:noProof/>
                <w:webHidden/>
              </w:rPr>
            </w:r>
            <w:r w:rsidR="0082065C">
              <w:rPr>
                <w:noProof/>
                <w:webHidden/>
              </w:rPr>
              <w:fldChar w:fldCharType="separate"/>
            </w:r>
            <w:r w:rsidR="0082065C">
              <w:rPr>
                <w:noProof/>
                <w:webHidden/>
              </w:rPr>
              <w:t>11</w:t>
            </w:r>
            <w:r w:rsidR="0082065C">
              <w:rPr>
                <w:noProof/>
                <w:webHidden/>
              </w:rPr>
              <w:fldChar w:fldCharType="end"/>
            </w:r>
          </w:hyperlink>
        </w:p>
        <w:p w14:paraId="3FAFB9A0" w14:textId="77777777" w:rsidR="0082065C" w:rsidRDefault="00482479">
          <w:pPr>
            <w:pStyle w:val="20"/>
            <w:rPr>
              <w:rFonts w:asciiTheme="minorHAnsi" w:eastAsiaTheme="minorEastAsia" w:hAnsiTheme="minorHAnsi" w:cstheme="minorBidi"/>
              <w:noProof/>
              <w:szCs w:val="22"/>
            </w:rPr>
          </w:pPr>
          <w:hyperlink w:anchor="_Toc495742383" w:history="1">
            <w:r w:rsidR="0082065C" w:rsidRPr="00895CE1">
              <w:rPr>
                <w:rStyle w:val="ac"/>
                <w:noProof/>
              </w:rPr>
              <w:t>7.1</w:t>
            </w:r>
            <w:r w:rsidR="0082065C">
              <w:rPr>
                <w:rFonts w:asciiTheme="minorHAnsi" w:eastAsiaTheme="minorEastAsia" w:hAnsiTheme="minorHAnsi" w:cstheme="minorBidi"/>
                <w:noProof/>
                <w:szCs w:val="22"/>
              </w:rPr>
              <w:tab/>
            </w:r>
            <w:r w:rsidR="0082065C" w:rsidRPr="00895CE1">
              <w:rPr>
                <w:rStyle w:val="ac"/>
                <w:rFonts w:hint="eastAsia"/>
                <w:noProof/>
              </w:rPr>
              <w:t>创建三个环境</w:t>
            </w:r>
            <w:r w:rsidR="0082065C">
              <w:rPr>
                <w:noProof/>
                <w:webHidden/>
              </w:rPr>
              <w:tab/>
            </w:r>
            <w:r w:rsidR="0082065C">
              <w:rPr>
                <w:noProof/>
                <w:webHidden/>
              </w:rPr>
              <w:fldChar w:fldCharType="begin"/>
            </w:r>
            <w:r w:rsidR="0082065C">
              <w:rPr>
                <w:noProof/>
                <w:webHidden/>
              </w:rPr>
              <w:instrText xml:space="preserve"> PAGEREF _Toc495742383 \h </w:instrText>
            </w:r>
            <w:r w:rsidR="0082065C">
              <w:rPr>
                <w:noProof/>
                <w:webHidden/>
              </w:rPr>
            </w:r>
            <w:r w:rsidR="0082065C">
              <w:rPr>
                <w:noProof/>
                <w:webHidden/>
              </w:rPr>
              <w:fldChar w:fldCharType="separate"/>
            </w:r>
            <w:r w:rsidR="0082065C">
              <w:rPr>
                <w:noProof/>
                <w:webHidden/>
              </w:rPr>
              <w:t>11</w:t>
            </w:r>
            <w:r w:rsidR="0082065C">
              <w:rPr>
                <w:noProof/>
                <w:webHidden/>
              </w:rPr>
              <w:fldChar w:fldCharType="end"/>
            </w:r>
          </w:hyperlink>
        </w:p>
        <w:p w14:paraId="537103DE" w14:textId="77777777" w:rsidR="0082065C" w:rsidRDefault="00482479">
          <w:pPr>
            <w:pStyle w:val="20"/>
            <w:rPr>
              <w:rFonts w:asciiTheme="minorHAnsi" w:eastAsiaTheme="minorEastAsia" w:hAnsiTheme="minorHAnsi" w:cstheme="minorBidi"/>
              <w:noProof/>
              <w:szCs w:val="22"/>
            </w:rPr>
          </w:pPr>
          <w:hyperlink w:anchor="_Toc495742384" w:history="1">
            <w:r w:rsidR="0082065C" w:rsidRPr="00895CE1">
              <w:rPr>
                <w:rStyle w:val="ac"/>
                <w:noProof/>
              </w:rPr>
              <w:t>7.2</w:t>
            </w:r>
            <w:r w:rsidR="0082065C">
              <w:rPr>
                <w:rFonts w:asciiTheme="minorHAnsi" w:eastAsiaTheme="minorEastAsia" w:hAnsiTheme="minorHAnsi" w:cstheme="minorBidi"/>
                <w:noProof/>
                <w:szCs w:val="22"/>
              </w:rPr>
              <w:tab/>
            </w:r>
            <w:r w:rsidR="0082065C" w:rsidRPr="00895CE1">
              <w:rPr>
                <w:rStyle w:val="ac"/>
                <w:rFonts w:hint="eastAsia"/>
                <w:noProof/>
              </w:rPr>
              <w:t>配置访问权限</w:t>
            </w:r>
            <w:r w:rsidR="0082065C">
              <w:rPr>
                <w:noProof/>
                <w:webHidden/>
              </w:rPr>
              <w:tab/>
            </w:r>
            <w:r w:rsidR="0082065C">
              <w:rPr>
                <w:noProof/>
                <w:webHidden/>
              </w:rPr>
              <w:fldChar w:fldCharType="begin"/>
            </w:r>
            <w:r w:rsidR="0082065C">
              <w:rPr>
                <w:noProof/>
                <w:webHidden/>
              </w:rPr>
              <w:instrText xml:space="preserve"> PAGEREF _Toc495742384 \h </w:instrText>
            </w:r>
            <w:r w:rsidR="0082065C">
              <w:rPr>
                <w:noProof/>
                <w:webHidden/>
              </w:rPr>
            </w:r>
            <w:r w:rsidR="0082065C">
              <w:rPr>
                <w:noProof/>
                <w:webHidden/>
              </w:rPr>
              <w:fldChar w:fldCharType="separate"/>
            </w:r>
            <w:r w:rsidR="0082065C">
              <w:rPr>
                <w:noProof/>
                <w:webHidden/>
              </w:rPr>
              <w:t>12</w:t>
            </w:r>
            <w:r w:rsidR="0082065C">
              <w:rPr>
                <w:noProof/>
                <w:webHidden/>
              </w:rPr>
              <w:fldChar w:fldCharType="end"/>
            </w:r>
          </w:hyperlink>
        </w:p>
        <w:p w14:paraId="31AE4633" w14:textId="77777777" w:rsidR="0082065C" w:rsidRDefault="00482479">
          <w:pPr>
            <w:pStyle w:val="20"/>
            <w:rPr>
              <w:rFonts w:asciiTheme="minorHAnsi" w:eastAsiaTheme="minorEastAsia" w:hAnsiTheme="minorHAnsi" w:cstheme="minorBidi"/>
              <w:noProof/>
              <w:szCs w:val="22"/>
            </w:rPr>
          </w:pPr>
          <w:hyperlink w:anchor="_Toc495742385" w:history="1">
            <w:r w:rsidR="0082065C" w:rsidRPr="00895CE1">
              <w:rPr>
                <w:rStyle w:val="ac"/>
                <w:noProof/>
              </w:rPr>
              <w:t>7.3</w:t>
            </w:r>
            <w:r w:rsidR="0082065C">
              <w:rPr>
                <w:rFonts w:asciiTheme="minorHAnsi" w:eastAsiaTheme="minorEastAsia" w:hAnsiTheme="minorHAnsi" w:cstheme="minorBidi"/>
                <w:noProof/>
                <w:szCs w:val="22"/>
              </w:rPr>
              <w:tab/>
            </w:r>
            <w:r w:rsidR="0082065C" w:rsidRPr="00895CE1">
              <w:rPr>
                <w:rStyle w:val="ac"/>
                <w:rFonts w:hint="eastAsia"/>
                <w:noProof/>
              </w:rPr>
              <w:t>创建集成测试环境部署配置</w:t>
            </w:r>
            <w:r w:rsidR="0082065C">
              <w:rPr>
                <w:noProof/>
                <w:webHidden/>
              </w:rPr>
              <w:tab/>
            </w:r>
            <w:r w:rsidR="0082065C">
              <w:rPr>
                <w:noProof/>
                <w:webHidden/>
              </w:rPr>
              <w:fldChar w:fldCharType="begin"/>
            </w:r>
            <w:r w:rsidR="0082065C">
              <w:rPr>
                <w:noProof/>
                <w:webHidden/>
              </w:rPr>
              <w:instrText xml:space="preserve"> PAGEREF _Toc495742385 \h </w:instrText>
            </w:r>
            <w:r w:rsidR="0082065C">
              <w:rPr>
                <w:noProof/>
                <w:webHidden/>
              </w:rPr>
            </w:r>
            <w:r w:rsidR="0082065C">
              <w:rPr>
                <w:noProof/>
                <w:webHidden/>
              </w:rPr>
              <w:fldChar w:fldCharType="separate"/>
            </w:r>
            <w:r w:rsidR="0082065C">
              <w:rPr>
                <w:noProof/>
                <w:webHidden/>
              </w:rPr>
              <w:t>12</w:t>
            </w:r>
            <w:r w:rsidR="0082065C">
              <w:rPr>
                <w:noProof/>
                <w:webHidden/>
              </w:rPr>
              <w:fldChar w:fldCharType="end"/>
            </w:r>
          </w:hyperlink>
        </w:p>
        <w:p w14:paraId="05C7D13F" w14:textId="77777777" w:rsidR="0082065C" w:rsidRDefault="00482479">
          <w:pPr>
            <w:pStyle w:val="20"/>
            <w:rPr>
              <w:rFonts w:asciiTheme="minorHAnsi" w:eastAsiaTheme="minorEastAsia" w:hAnsiTheme="minorHAnsi" w:cstheme="minorBidi"/>
              <w:noProof/>
              <w:szCs w:val="22"/>
            </w:rPr>
          </w:pPr>
          <w:hyperlink w:anchor="_Toc495742386" w:history="1">
            <w:r w:rsidR="0082065C" w:rsidRPr="00895CE1">
              <w:rPr>
                <w:rStyle w:val="ac"/>
                <w:noProof/>
              </w:rPr>
              <w:t>7.4</w:t>
            </w:r>
            <w:r w:rsidR="0082065C">
              <w:rPr>
                <w:rFonts w:asciiTheme="minorHAnsi" w:eastAsiaTheme="minorEastAsia" w:hAnsiTheme="minorHAnsi" w:cstheme="minorBidi"/>
                <w:noProof/>
                <w:szCs w:val="22"/>
              </w:rPr>
              <w:tab/>
            </w:r>
            <w:r w:rsidR="0082065C" w:rsidRPr="00895CE1">
              <w:rPr>
                <w:rStyle w:val="ac"/>
                <w:rFonts w:hint="eastAsia"/>
                <w:noProof/>
              </w:rPr>
              <w:t>创建生产环境部署配置</w:t>
            </w:r>
            <w:r w:rsidR="0082065C">
              <w:rPr>
                <w:noProof/>
                <w:webHidden/>
              </w:rPr>
              <w:tab/>
            </w:r>
            <w:r w:rsidR="0082065C">
              <w:rPr>
                <w:noProof/>
                <w:webHidden/>
              </w:rPr>
              <w:fldChar w:fldCharType="begin"/>
            </w:r>
            <w:r w:rsidR="0082065C">
              <w:rPr>
                <w:noProof/>
                <w:webHidden/>
              </w:rPr>
              <w:instrText xml:space="preserve"> PAGEREF _Toc495742386 \h </w:instrText>
            </w:r>
            <w:r w:rsidR="0082065C">
              <w:rPr>
                <w:noProof/>
                <w:webHidden/>
              </w:rPr>
            </w:r>
            <w:r w:rsidR="0082065C">
              <w:rPr>
                <w:noProof/>
                <w:webHidden/>
              </w:rPr>
              <w:fldChar w:fldCharType="separate"/>
            </w:r>
            <w:r w:rsidR="0082065C">
              <w:rPr>
                <w:noProof/>
                <w:webHidden/>
              </w:rPr>
              <w:t>14</w:t>
            </w:r>
            <w:r w:rsidR="0082065C">
              <w:rPr>
                <w:noProof/>
                <w:webHidden/>
              </w:rPr>
              <w:fldChar w:fldCharType="end"/>
            </w:r>
          </w:hyperlink>
        </w:p>
        <w:p w14:paraId="5DB312A2" w14:textId="77777777" w:rsidR="0082065C" w:rsidRDefault="00482479">
          <w:pPr>
            <w:pStyle w:val="20"/>
            <w:rPr>
              <w:rFonts w:asciiTheme="minorHAnsi" w:eastAsiaTheme="minorEastAsia" w:hAnsiTheme="minorHAnsi" w:cstheme="minorBidi"/>
              <w:noProof/>
              <w:szCs w:val="22"/>
            </w:rPr>
          </w:pPr>
          <w:hyperlink w:anchor="_Toc495742387" w:history="1">
            <w:r w:rsidR="0082065C" w:rsidRPr="00895CE1">
              <w:rPr>
                <w:rStyle w:val="ac"/>
                <w:noProof/>
              </w:rPr>
              <w:t>7.5</w:t>
            </w:r>
            <w:r w:rsidR="0082065C">
              <w:rPr>
                <w:rFonts w:asciiTheme="minorHAnsi" w:eastAsiaTheme="minorEastAsia" w:hAnsiTheme="minorHAnsi" w:cstheme="minorBidi"/>
                <w:noProof/>
                <w:szCs w:val="22"/>
              </w:rPr>
              <w:tab/>
            </w:r>
            <w:r w:rsidR="0082065C" w:rsidRPr="00895CE1">
              <w:rPr>
                <w:rStyle w:val="ac"/>
                <w:rFonts w:hint="eastAsia"/>
                <w:noProof/>
              </w:rPr>
              <w:t>创建</w:t>
            </w:r>
            <w:r w:rsidR="0082065C" w:rsidRPr="00895CE1">
              <w:rPr>
                <w:rStyle w:val="ac"/>
                <w:noProof/>
              </w:rPr>
              <w:t>DEV</w:t>
            </w:r>
            <w:r w:rsidR="0082065C" w:rsidRPr="00895CE1">
              <w:rPr>
                <w:rStyle w:val="ac"/>
                <w:rFonts w:hint="eastAsia"/>
                <w:noProof/>
              </w:rPr>
              <w:t>构建配置</w:t>
            </w:r>
            <w:r w:rsidR="0082065C">
              <w:rPr>
                <w:noProof/>
                <w:webHidden/>
              </w:rPr>
              <w:tab/>
            </w:r>
            <w:r w:rsidR="0082065C">
              <w:rPr>
                <w:noProof/>
                <w:webHidden/>
              </w:rPr>
              <w:fldChar w:fldCharType="begin"/>
            </w:r>
            <w:r w:rsidR="0082065C">
              <w:rPr>
                <w:noProof/>
                <w:webHidden/>
              </w:rPr>
              <w:instrText xml:space="preserve"> PAGEREF _Toc495742387 \h </w:instrText>
            </w:r>
            <w:r w:rsidR="0082065C">
              <w:rPr>
                <w:noProof/>
                <w:webHidden/>
              </w:rPr>
            </w:r>
            <w:r w:rsidR="0082065C">
              <w:rPr>
                <w:noProof/>
                <w:webHidden/>
              </w:rPr>
              <w:fldChar w:fldCharType="separate"/>
            </w:r>
            <w:r w:rsidR="0082065C">
              <w:rPr>
                <w:noProof/>
                <w:webHidden/>
              </w:rPr>
              <w:t>16</w:t>
            </w:r>
            <w:r w:rsidR="0082065C">
              <w:rPr>
                <w:noProof/>
                <w:webHidden/>
              </w:rPr>
              <w:fldChar w:fldCharType="end"/>
            </w:r>
          </w:hyperlink>
        </w:p>
        <w:p w14:paraId="39DECC42" w14:textId="77777777" w:rsidR="0082065C" w:rsidRDefault="00482479">
          <w:pPr>
            <w:pStyle w:val="20"/>
            <w:rPr>
              <w:rFonts w:asciiTheme="minorHAnsi" w:eastAsiaTheme="minorEastAsia" w:hAnsiTheme="minorHAnsi" w:cstheme="minorBidi"/>
              <w:noProof/>
              <w:szCs w:val="22"/>
            </w:rPr>
          </w:pPr>
          <w:hyperlink w:anchor="_Toc495742388" w:history="1">
            <w:r w:rsidR="0082065C" w:rsidRPr="00895CE1">
              <w:rPr>
                <w:rStyle w:val="ac"/>
                <w:noProof/>
              </w:rPr>
              <w:t>7.6</w:t>
            </w:r>
            <w:r w:rsidR="0082065C">
              <w:rPr>
                <w:rFonts w:asciiTheme="minorHAnsi" w:eastAsiaTheme="minorEastAsia" w:hAnsiTheme="minorHAnsi" w:cstheme="minorBidi"/>
                <w:noProof/>
                <w:szCs w:val="22"/>
              </w:rPr>
              <w:tab/>
            </w:r>
            <w:r w:rsidR="0082065C" w:rsidRPr="00895CE1">
              <w:rPr>
                <w:rStyle w:val="ac"/>
                <w:rFonts w:hint="eastAsia"/>
                <w:noProof/>
              </w:rPr>
              <w:t>创建</w:t>
            </w:r>
            <w:r w:rsidR="0082065C" w:rsidRPr="00895CE1">
              <w:rPr>
                <w:rStyle w:val="ac"/>
                <w:noProof/>
              </w:rPr>
              <w:t>SIT</w:t>
            </w:r>
            <w:r w:rsidR="0082065C" w:rsidRPr="00895CE1">
              <w:rPr>
                <w:rStyle w:val="ac"/>
                <w:rFonts w:hint="eastAsia"/>
                <w:noProof/>
              </w:rPr>
              <w:t>构建配置</w:t>
            </w:r>
            <w:r w:rsidR="0082065C">
              <w:rPr>
                <w:noProof/>
                <w:webHidden/>
              </w:rPr>
              <w:tab/>
            </w:r>
            <w:r w:rsidR="0082065C">
              <w:rPr>
                <w:noProof/>
                <w:webHidden/>
              </w:rPr>
              <w:fldChar w:fldCharType="begin"/>
            </w:r>
            <w:r w:rsidR="0082065C">
              <w:rPr>
                <w:noProof/>
                <w:webHidden/>
              </w:rPr>
              <w:instrText xml:space="preserve"> PAGEREF _Toc495742388 \h </w:instrText>
            </w:r>
            <w:r w:rsidR="0082065C">
              <w:rPr>
                <w:noProof/>
                <w:webHidden/>
              </w:rPr>
            </w:r>
            <w:r w:rsidR="0082065C">
              <w:rPr>
                <w:noProof/>
                <w:webHidden/>
              </w:rPr>
              <w:fldChar w:fldCharType="separate"/>
            </w:r>
            <w:r w:rsidR="0082065C">
              <w:rPr>
                <w:noProof/>
                <w:webHidden/>
              </w:rPr>
              <w:t>21</w:t>
            </w:r>
            <w:r w:rsidR="0082065C">
              <w:rPr>
                <w:noProof/>
                <w:webHidden/>
              </w:rPr>
              <w:fldChar w:fldCharType="end"/>
            </w:r>
          </w:hyperlink>
        </w:p>
        <w:p w14:paraId="334EE009" w14:textId="77777777" w:rsidR="0082065C" w:rsidRDefault="00482479">
          <w:pPr>
            <w:pStyle w:val="20"/>
            <w:rPr>
              <w:rFonts w:asciiTheme="minorHAnsi" w:eastAsiaTheme="minorEastAsia" w:hAnsiTheme="minorHAnsi" w:cstheme="minorBidi"/>
              <w:noProof/>
              <w:szCs w:val="22"/>
            </w:rPr>
          </w:pPr>
          <w:hyperlink w:anchor="_Toc495742389" w:history="1">
            <w:r w:rsidR="0082065C" w:rsidRPr="00895CE1">
              <w:rPr>
                <w:rStyle w:val="ac"/>
                <w:noProof/>
              </w:rPr>
              <w:t>7.7</w:t>
            </w:r>
            <w:r w:rsidR="0082065C">
              <w:rPr>
                <w:rFonts w:asciiTheme="minorHAnsi" w:eastAsiaTheme="minorEastAsia" w:hAnsiTheme="minorHAnsi" w:cstheme="minorBidi"/>
                <w:noProof/>
                <w:szCs w:val="22"/>
              </w:rPr>
              <w:tab/>
            </w:r>
            <w:r w:rsidR="0082065C" w:rsidRPr="00895CE1">
              <w:rPr>
                <w:rStyle w:val="ac"/>
                <w:rFonts w:hint="eastAsia"/>
                <w:noProof/>
              </w:rPr>
              <w:t>创建</w:t>
            </w:r>
            <w:r w:rsidR="0082065C" w:rsidRPr="00895CE1">
              <w:rPr>
                <w:rStyle w:val="ac"/>
                <w:noProof/>
              </w:rPr>
              <w:t>RELEASE</w:t>
            </w:r>
            <w:r w:rsidR="0082065C" w:rsidRPr="00895CE1">
              <w:rPr>
                <w:rStyle w:val="ac"/>
                <w:rFonts w:hint="eastAsia"/>
                <w:noProof/>
              </w:rPr>
              <w:t>构建配置</w:t>
            </w:r>
            <w:r w:rsidR="0082065C">
              <w:rPr>
                <w:noProof/>
                <w:webHidden/>
              </w:rPr>
              <w:tab/>
            </w:r>
            <w:r w:rsidR="0082065C">
              <w:rPr>
                <w:noProof/>
                <w:webHidden/>
              </w:rPr>
              <w:fldChar w:fldCharType="begin"/>
            </w:r>
            <w:r w:rsidR="0082065C">
              <w:rPr>
                <w:noProof/>
                <w:webHidden/>
              </w:rPr>
              <w:instrText xml:space="preserve"> PAGEREF _Toc495742389 \h </w:instrText>
            </w:r>
            <w:r w:rsidR="0082065C">
              <w:rPr>
                <w:noProof/>
                <w:webHidden/>
              </w:rPr>
            </w:r>
            <w:r w:rsidR="0082065C">
              <w:rPr>
                <w:noProof/>
                <w:webHidden/>
              </w:rPr>
              <w:fldChar w:fldCharType="separate"/>
            </w:r>
            <w:r w:rsidR="0082065C">
              <w:rPr>
                <w:noProof/>
                <w:webHidden/>
              </w:rPr>
              <w:t>25</w:t>
            </w:r>
            <w:r w:rsidR="0082065C">
              <w:rPr>
                <w:noProof/>
                <w:webHidden/>
              </w:rPr>
              <w:fldChar w:fldCharType="end"/>
            </w:r>
          </w:hyperlink>
        </w:p>
        <w:p w14:paraId="73F58DDC" w14:textId="77777777" w:rsidR="0082065C" w:rsidRDefault="00482479">
          <w:pPr>
            <w:pStyle w:val="20"/>
            <w:rPr>
              <w:rFonts w:asciiTheme="minorHAnsi" w:eastAsiaTheme="minorEastAsia" w:hAnsiTheme="minorHAnsi" w:cstheme="minorBidi"/>
              <w:noProof/>
              <w:szCs w:val="22"/>
            </w:rPr>
          </w:pPr>
          <w:hyperlink w:anchor="_Toc495742390" w:history="1">
            <w:r w:rsidR="0082065C" w:rsidRPr="00895CE1">
              <w:rPr>
                <w:rStyle w:val="ac"/>
                <w:noProof/>
              </w:rPr>
              <w:t>7.8</w:t>
            </w:r>
            <w:r w:rsidR="0082065C">
              <w:rPr>
                <w:rFonts w:asciiTheme="minorHAnsi" w:eastAsiaTheme="minorEastAsia" w:hAnsiTheme="minorHAnsi" w:cstheme="minorBidi"/>
                <w:noProof/>
                <w:szCs w:val="22"/>
              </w:rPr>
              <w:tab/>
            </w:r>
            <w:r w:rsidR="0082065C" w:rsidRPr="00895CE1">
              <w:rPr>
                <w:rStyle w:val="ac"/>
                <w:rFonts w:hint="eastAsia"/>
                <w:noProof/>
              </w:rPr>
              <w:t>配置流水线</w:t>
            </w:r>
            <w:r w:rsidR="0082065C">
              <w:rPr>
                <w:noProof/>
                <w:webHidden/>
              </w:rPr>
              <w:tab/>
            </w:r>
            <w:r w:rsidR="0082065C">
              <w:rPr>
                <w:noProof/>
                <w:webHidden/>
              </w:rPr>
              <w:fldChar w:fldCharType="begin"/>
            </w:r>
            <w:r w:rsidR="0082065C">
              <w:rPr>
                <w:noProof/>
                <w:webHidden/>
              </w:rPr>
              <w:instrText xml:space="preserve"> PAGEREF _Toc495742390 \h </w:instrText>
            </w:r>
            <w:r w:rsidR="0082065C">
              <w:rPr>
                <w:noProof/>
                <w:webHidden/>
              </w:rPr>
            </w:r>
            <w:r w:rsidR="0082065C">
              <w:rPr>
                <w:noProof/>
                <w:webHidden/>
              </w:rPr>
              <w:fldChar w:fldCharType="separate"/>
            </w:r>
            <w:r w:rsidR="0082065C">
              <w:rPr>
                <w:noProof/>
                <w:webHidden/>
              </w:rPr>
              <w:t>26</w:t>
            </w:r>
            <w:r w:rsidR="0082065C">
              <w:rPr>
                <w:noProof/>
                <w:webHidden/>
              </w:rPr>
              <w:fldChar w:fldCharType="end"/>
            </w:r>
          </w:hyperlink>
        </w:p>
        <w:p w14:paraId="2E5033E6" w14:textId="77777777" w:rsidR="0082065C" w:rsidRDefault="00482479">
          <w:pPr>
            <w:pStyle w:val="20"/>
            <w:rPr>
              <w:rFonts w:asciiTheme="minorHAnsi" w:eastAsiaTheme="minorEastAsia" w:hAnsiTheme="minorHAnsi" w:cstheme="minorBidi"/>
              <w:noProof/>
              <w:szCs w:val="22"/>
            </w:rPr>
          </w:pPr>
          <w:hyperlink w:anchor="_Toc495742391" w:history="1">
            <w:r w:rsidR="0082065C" w:rsidRPr="00895CE1">
              <w:rPr>
                <w:rStyle w:val="ac"/>
                <w:noProof/>
              </w:rPr>
              <w:t>7.9</w:t>
            </w:r>
            <w:r w:rsidR="0082065C">
              <w:rPr>
                <w:rFonts w:asciiTheme="minorHAnsi" w:eastAsiaTheme="minorEastAsia" w:hAnsiTheme="minorHAnsi" w:cstheme="minorBidi"/>
                <w:noProof/>
                <w:szCs w:val="22"/>
              </w:rPr>
              <w:tab/>
            </w:r>
            <w:r w:rsidR="0082065C" w:rsidRPr="00895CE1">
              <w:rPr>
                <w:rStyle w:val="ac"/>
                <w:rFonts w:hint="eastAsia"/>
                <w:noProof/>
              </w:rPr>
              <w:t>查看各个</w:t>
            </w:r>
            <w:r w:rsidR="0082065C" w:rsidRPr="00895CE1">
              <w:rPr>
                <w:rStyle w:val="ac"/>
                <w:noProof/>
              </w:rPr>
              <w:t>build</w:t>
            </w:r>
            <w:r w:rsidR="0082065C" w:rsidRPr="00895CE1">
              <w:rPr>
                <w:rStyle w:val="ac"/>
                <w:rFonts w:hint="eastAsia"/>
                <w:noProof/>
              </w:rPr>
              <w:t>汇总情况</w:t>
            </w:r>
            <w:r w:rsidR="0082065C">
              <w:rPr>
                <w:noProof/>
                <w:webHidden/>
              </w:rPr>
              <w:tab/>
            </w:r>
            <w:r w:rsidR="0082065C">
              <w:rPr>
                <w:noProof/>
                <w:webHidden/>
              </w:rPr>
              <w:fldChar w:fldCharType="begin"/>
            </w:r>
            <w:r w:rsidR="0082065C">
              <w:rPr>
                <w:noProof/>
                <w:webHidden/>
              </w:rPr>
              <w:instrText xml:space="preserve"> PAGEREF _Toc495742391 \h </w:instrText>
            </w:r>
            <w:r w:rsidR="0082065C">
              <w:rPr>
                <w:noProof/>
                <w:webHidden/>
              </w:rPr>
            </w:r>
            <w:r w:rsidR="0082065C">
              <w:rPr>
                <w:noProof/>
                <w:webHidden/>
              </w:rPr>
              <w:fldChar w:fldCharType="separate"/>
            </w:r>
            <w:r w:rsidR="0082065C">
              <w:rPr>
                <w:noProof/>
                <w:webHidden/>
              </w:rPr>
              <w:t>28</w:t>
            </w:r>
            <w:r w:rsidR="0082065C">
              <w:rPr>
                <w:noProof/>
                <w:webHidden/>
              </w:rPr>
              <w:fldChar w:fldCharType="end"/>
            </w:r>
          </w:hyperlink>
        </w:p>
        <w:p w14:paraId="55E3C583" w14:textId="77777777" w:rsidR="0082065C" w:rsidRDefault="00482479">
          <w:pPr>
            <w:pStyle w:val="10"/>
            <w:tabs>
              <w:tab w:val="left" w:pos="420"/>
              <w:tab w:val="right" w:leader="dot" w:pos="9678"/>
            </w:tabs>
            <w:rPr>
              <w:rFonts w:asciiTheme="minorHAnsi" w:eastAsiaTheme="minorEastAsia" w:hAnsiTheme="minorHAnsi" w:cstheme="minorBidi"/>
              <w:noProof/>
              <w:szCs w:val="22"/>
            </w:rPr>
          </w:pPr>
          <w:hyperlink w:anchor="_Toc495742392" w:history="1">
            <w:r w:rsidR="0082065C" w:rsidRPr="00895CE1">
              <w:rPr>
                <w:rStyle w:val="ac"/>
                <w:noProof/>
              </w:rPr>
              <w:t>8</w:t>
            </w:r>
            <w:r w:rsidR="0082065C">
              <w:rPr>
                <w:rFonts w:asciiTheme="minorHAnsi" w:eastAsiaTheme="minorEastAsia" w:hAnsiTheme="minorHAnsi" w:cstheme="minorBidi"/>
                <w:noProof/>
                <w:szCs w:val="22"/>
              </w:rPr>
              <w:tab/>
            </w:r>
            <w:r w:rsidR="0082065C" w:rsidRPr="00895CE1">
              <w:rPr>
                <w:rStyle w:val="ac"/>
                <w:noProof/>
              </w:rPr>
              <w:t>Openshift</w:t>
            </w:r>
            <w:r w:rsidR="0082065C" w:rsidRPr="00895CE1">
              <w:rPr>
                <w:rStyle w:val="ac"/>
                <w:rFonts w:hint="eastAsia"/>
                <w:noProof/>
              </w:rPr>
              <w:t>流水线</w:t>
            </w:r>
            <w:r w:rsidR="0082065C">
              <w:rPr>
                <w:noProof/>
                <w:webHidden/>
              </w:rPr>
              <w:tab/>
            </w:r>
            <w:r w:rsidR="0082065C">
              <w:rPr>
                <w:noProof/>
                <w:webHidden/>
              </w:rPr>
              <w:fldChar w:fldCharType="begin"/>
            </w:r>
            <w:r w:rsidR="0082065C">
              <w:rPr>
                <w:noProof/>
                <w:webHidden/>
              </w:rPr>
              <w:instrText xml:space="preserve"> PAGEREF _Toc495742392 \h </w:instrText>
            </w:r>
            <w:r w:rsidR="0082065C">
              <w:rPr>
                <w:noProof/>
                <w:webHidden/>
              </w:rPr>
            </w:r>
            <w:r w:rsidR="0082065C">
              <w:rPr>
                <w:noProof/>
                <w:webHidden/>
              </w:rPr>
              <w:fldChar w:fldCharType="separate"/>
            </w:r>
            <w:r w:rsidR="0082065C">
              <w:rPr>
                <w:noProof/>
                <w:webHidden/>
              </w:rPr>
              <w:t>29</w:t>
            </w:r>
            <w:r w:rsidR="0082065C">
              <w:rPr>
                <w:noProof/>
                <w:webHidden/>
              </w:rPr>
              <w:fldChar w:fldCharType="end"/>
            </w:r>
          </w:hyperlink>
        </w:p>
        <w:p w14:paraId="1E1D0CF5" w14:textId="77777777" w:rsidR="0082065C" w:rsidRDefault="00482479">
          <w:pPr>
            <w:pStyle w:val="20"/>
            <w:rPr>
              <w:rFonts w:asciiTheme="minorHAnsi" w:eastAsiaTheme="minorEastAsia" w:hAnsiTheme="minorHAnsi" w:cstheme="minorBidi"/>
              <w:noProof/>
              <w:szCs w:val="22"/>
            </w:rPr>
          </w:pPr>
          <w:hyperlink w:anchor="_Toc495742393" w:history="1">
            <w:r w:rsidR="0082065C" w:rsidRPr="00895CE1">
              <w:rPr>
                <w:rStyle w:val="ac"/>
                <w:noProof/>
              </w:rPr>
              <w:t>8.1</w:t>
            </w:r>
            <w:r w:rsidR="0082065C">
              <w:rPr>
                <w:rFonts w:asciiTheme="minorHAnsi" w:eastAsiaTheme="minorEastAsia" w:hAnsiTheme="minorHAnsi" w:cstheme="minorBidi"/>
                <w:noProof/>
                <w:szCs w:val="22"/>
              </w:rPr>
              <w:tab/>
            </w:r>
            <w:r w:rsidR="0082065C" w:rsidRPr="00895CE1">
              <w:rPr>
                <w:rStyle w:val="ac"/>
                <w:rFonts w:hint="eastAsia"/>
                <w:noProof/>
              </w:rPr>
              <w:t>部署一个</w:t>
            </w:r>
            <w:r w:rsidR="0082065C" w:rsidRPr="00895CE1">
              <w:rPr>
                <w:rStyle w:val="ac"/>
                <w:noProof/>
              </w:rPr>
              <w:t>jenkins</w:t>
            </w:r>
            <w:r w:rsidR="0082065C" w:rsidRPr="00895CE1">
              <w:rPr>
                <w:rStyle w:val="ac"/>
                <w:rFonts w:hint="eastAsia"/>
                <w:noProof/>
              </w:rPr>
              <w:t>实例</w:t>
            </w:r>
            <w:r w:rsidR="0082065C">
              <w:rPr>
                <w:noProof/>
                <w:webHidden/>
              </w:rPr>
              <w:tab/>
            </w:r>
            <w:r w:rsidR="0082065C">
              <w:rPr>
                <w:noProof/>
                <w:webHidden/>
              </w:rPr>
              <w:fldChar w:fldCharType="begin"/>
            </w:r>
            <w:r w:rsidR="0082065C">
              <w:rPr>
                <w:noProof/>
                <w:webHidden/>
              </w:rPr>
              <w:instrText xml:space="preserve"> PAGEREF _Toc495742393 \h </w:instrText>
            </w:r>
            <w:r w:rsidR="0082065C">
              <w:rPr>
                <w:noProof/>
                <w:webHidden/>
              </w:rPr>
            </w:r>
            <w:r w:rsidR="0082065C">
              <w:rPr>
                <w:noProof/>
                <w:webHidden/>
              </w:rPr>
              <w:fldChar w:fldCharType="separate"/>
            </w:r>
            <w:r w:rsidR="0082065C">
              <w:rPr>
                <w:noProof/>
                <w:webHidden/>
              </w:rPr>
              <w:t>29</w:t>
            </w:r>
            <w:r w:rsidR="0082065C">
              <w:rPr>
                <w:noProof/>
                <w:webHidden/>
              </w:rPr>
              <w:fldChar w:fldCharType="end"/>
            </w:r>
          </w:hyperlink>
        </w:p>
        <w:p w14:paraId="5B86C8BA" w14:textId="77777777" w:rsidR="0082065C" w:rsidRDefault="00482479">
          <w:pPr>
            <w:pStyle w:val="20"/>
            <w:rPr>
              <w:rFonts w:asciiTheme="minorHAnsi" w:eastAsiaTheme="minorEastAsia" w:hAnsiTheme="minorHAnsi" w:cstheme="minorBidi"/>
              <w:noProof/>
              <w:szCs w:val="22"/>
            </w:rPr>
          </w:pPr>
          <w:hyperlink w:anchor="_Toc495742394" w:history="1">
            <w:r w:rsidR="0082065C" w:rsidRPr="00895CE1">
              <w:rPr>
                <w:rStyle w:val="ac"/>
                <w:noProof/>
              </w:rPr>
              <w:t>8.2</w:t>
            </w:r>
            <w:r w:rsidR="0082065C">
              <w:rPr>
                <w:rFonts w:asciiTheme="minorHAnsi" w:eastAsiaTheme="minorEastAsia" w:hAnsiTheme="minorHAnsi" w:cstheme="minorBidi"/>
                <w:noProof/>
                <w:szCs w:val="22"/>
              </w:rPr>
              <w:tab/>
            </w:r>
            <w:r w:rsidR="0082065C" w:rsidRPr="00895CE1">
              <w:rPr>
                <w:rStyle w:val="ac"/>
                <w:rFonts w:hint="eastAsia"/>
                <w:noProof/>
              </w:rPr>
              <w:t>部署示例应用</w:t>
            </w:r>
            <w:r w:rsidR="0082065C">
              <w:rPr>
                <w:noProof/>
                <w:webHidden/>
              </w:rPr>
              <w:tab/>
            </w:r>
            <w:r w:rsidR="0082065C">
              <w:rPr>
                <w:noProof/>
                <w:webHidden/>
              </w:rPr>
              <w:fldChar w:fldCharType="begin"/>
            </w:r>
            <w:r w:rsidR="0082065C">
              <w:rPr>
                <w:noProof/>
                <w:webHidden/>
              </w:rPr>
              <w:instrText xml:space="preserve"> PAGEREF _Toc495742394 \h </w:instrText>
            </w:r>
            <w:r w:rsidR="0082065C">
              <w:rPr>
                <w:noProof/>
                <w:webHidden/>
              </w:rPr>
            </w:r>
            <w:r w:rsidR="0082065C">
              <w:rPr>
                <w:noProof/>
                <w:webHidden/>
              </w:rPr>
              <w:fldChar w:fldCharType="separate"/>
            </w:r>
            <w:r w:rsidR="0082065C">
              <w:rPr>
                <w:noProof/>
                <w:webHidden/>
              </w:rPr>
              <w:t>32</w:t>
            </w:r>
            <w:r w:rsidR="0082065C">
              <w:rPr>
                <w:noProof/>
                <w:webHidden/>
              </w:rPr>
              <w:fldChar w:fldCharType="end"/>
            </w:r>
          </w:hyperlink>
        </w:p>
        <w:p w14:paraId="5CCF6A79" w14:textId="77777777" w:rsidR="0082065C" w:rsidRDefault="00482479">
          <w:pPr>
            <w:pStyle w:val="20"/>
            <w:rPr>
              <w:rFonts w:asciiTheme="minorHAnsi" w:eastAsiaTheme="minorEastAsia" w:hAnsiTheme="minorHAnsi" w:cstheme="minorBidi"/>
              <w:noProof/>
              <w:szCs w:val="22"/>
            </w:rPr>
          </w:pPr>
          <w:hyperlink w:anchor="_Toc495742395" w:history="1">
            <w:r w:rsidR="0082065C" w:rsidRPr="00895CE1">
              <w:rPr>
                <w:rStyle w:val="ac"/>
                <w:noProof/>
              </w:rPr>
              <w:t>8.3</w:t>
            </w:r>
            <w:r w:rsidR="0082065C">
              <w:rPr>
                <w:rFonts w:asciiTheme="minorHAnsi" w:eastAsiaTheme="minorEastAsia" w:hAnsiTheme="minorHAnsi" w:cstheme="minorBidi"/>
                <w:noProof/>
                <w:szCs w:val="22"/>
              </w:rPr>
              <w:tab/>
            </w:r>
            <w:r w:rsidR="0082065C" w:rsidRPr="00895CE1">
              <w:rPr>
                <w:rStyle w:val="ac"/>
                <w:rFonts w:hint="eastAsia"/>
                <w:noProof/>
              </w:rPr>
              <w:t>触发流水线构建</w:t>
            </w:r>
            <w:r w:rsidR="0082065C">
              <w:rPr>
                <w:noProof/>
                <w:webHidden/>
              </w:rPr>
              <w:tab/>
            </w:r>
            <w:r w:rsidR="0082065C">
              <w:rPr>
                <w:noProof/>
                <w:webHidden/>
              </w:rPr>
              <w:fldChar w:fldCharType="begin"/>
            </w:r>
            <w:r w:rsidR="0082065C">
              <w:rPr>
                <w:noProof/>
                <w:webHidden/>
              </w:rPr>
              <w:instrText xml:space="preserve"> PAGEREF _Toc495742395 \h </w:instrText>
            </w:r>
            <w:r w:rsidR="0082065C">
              <w:rPr>
                <w:noProof/>
                <w:webHidden/>
              </w:rPr>
            </w:r>
            <w:r w:rsidR="0082065C">
              <w:rPr>
                <w:noProof/>
                <w:webHidden/>
              </w:rPr>
              <w:fldChar w:fldCharType="separate"/>
            </w:r>
            <w:r w:rsidR="0082065C">
              <w:rPr>
                <w:noProof/>
                <w:webHidden/>
              </w:rPr>
              <w:t>34</w:t>
            </w:r>
            <w:r w:rsidR="0082065C">
              <w:rPr>
                <w:noProof/>
                <w:webHidden/>
              </w:rPr>
              <w:fldChar w:fldCharType="end"/>
            </w:r>
          </w:hyperlink>
        </w:p>
        <w:p w14:paraId="1C349B2C" w14:textId="77777777" w:rsidR="0082065C" w:rsidRDefault="00482479">
          <w:pPr>
            <w:pStyle w:val="10"/>
            <w:tabs>
              <w:tab w:val="left" w:pos="420"/>
              <w:tab w:val="right" w:leader="dot" w:pos="9678"/>
            </w:tabs>
            <w:rPr>
              <w:rFonts w:asciiTheme="minorHAnsi" w:eastAsiaTheme="minorEastAsia" w:hAnsiTheme="minorHAnsi" w:cstheme="minorBidi"/>
              <w:noProof/>
              <w:szCs w:val="22"/>
            </w:rPr>
          </w:pPr>
          <w:hyperlink w:anchor="_Toc495742396" w:history="1">
            <w:r w:rsidR="0082065C" w:rsidRPr="00895CE1">
              <w:rPr>
                <w:rStyle w:val="ac"/>
                <w:noProof/>
              </w:rPr>
              <w:t>9</w:t>
            </w:r>
            <w:r w:rsidR="0082065C">
              <w:rPr>
                <w:rFonts w:asciiTheme="minorHAnsi" w:eastAsiaTheme="minorEastAsia" w:hAnsiTheme="minorHAnsi" w:cstheme="minorBidi"/>
                <w:noProof/>
                <w:szCs w:val="22"/>
              </w:rPr>
              <w:tab/>
            </w:r>
            <w:r w:rsidR="0082065C" w:rsidRPr="00895CE1">
              <w:rPr>
                <w:rStyle w:val="ac"/>
                <w:rFonts w:hint="eastAsia"/>
                <w:noProof/>
              </w:rPr>
              <w:t>蓝绿</w:t>
            </w:r>
            <w:r w:rsidR="0082065C" w:rsidRPr="00895CE1">
              <w:rPr>
                <w:rStyle w:val="ac"/>
                <w:noProof/>
              </w:rPr>
              <w:t>pipeline</w:t>
            </w:r>
            <w:r w:rsidR="0082065C">
              <w:rPr>
                <w:noProof/>
                <w:webHidden/>
              </w:rPr>
              <w:tab/>
            </w:r>
            <w:r w:rsidR="0082065C">
              <w:rPr>
                <w:noProof/>
                <w:webHidden/>
              </w:rPr>
              <w:fldChar w:fldCharType="begin"/>
            </w:r>
            <w:r w:rsidR="0082065C">
              <w:rPr>
                <w:noProof/>
                <w:webHidden/>
              </w:rPr>
              <w:instrText xml:space="preserve"> PAGEREF _Toc495742396 \h </w:instrText>
            </w:r>
            <w:r w:rsidR="0082065C">
              <w:rPr>
                <w:noProof/>
                <w:webHidden/>
              </w:rPr>
            </w:r>
            <w:r w:rsidR="0082065C">
              <w:rPr>
                <w:noProof/>
                <w:webHidden/>
              </w:rPr>
              <w:fldChar w:fldCharType="separate"/>
            </w:r>
            <w:r w:rsidR="0082065C">
              <w:rPr>
                <w:noProof/>
                <w:webHidden/>
              </w:rPr>
              <w:t>36</w:t>
            </w:r>
            <w:r w:rsidR="0082065C">
              <w:rPr>
                <w:noProof/>
                <w:webHidden/>
              </w:rPr>
              <w:fldChar w:fldCharType="end"/>
            </w:r>
          </w:hyperlink>
        </w:p>
        <w:p w14:paraId="29319A16" w14:textId="77777777" w:rsidR="0082065C" w:rsidRDefault="00482479">
          <w:pPr>
            <w:pStyle w:val="10"/>
            <w:tabs>
              <w:tab w:val="left" w:pos="630"/>
              <w:tab w:val="right" w:leader="dot" w:pos="9678"/>
            </w:tabs>
            <w:rPr>
              <w:rFonts w:asciiTheme="minorHAnsi" w:eastAsiaTheme="minorEastAsia" w:hAnsiTheme="minorHAnsi" w:cstheme="minorBidi"/>
              <w:noProof/>
              <w:szCs w:val="22"/>
            </w:rPr>
          </w:pPr>
          <w:hyperlink w:anchor="_Toc495742397" w:history="1">
            <w:r w:rsidR="0082065C" w:rsidRPr="00895CE1">
              <w:rPr>
                <w:rStyle w:val="ac"/>
                <w:noProof/>
              </w:rPr>
              <w:t>10</w:t>
            </w:r>
            <w:r w:rsidR="0082065C">
              <w:rPr>
                <w:rFonts w:asciiTheme="minorHAnsi" w:eastAsiaTheme="minorEastAsia" w:hAnsiTheme="minorHAnsi" w:cstheme="minorBidi"/>
                <w:noProof/>
                <w:szCs w:val="22"/>
              </w:rPr>
              <w:tab/>
            </w:r>
            <w:r w:rsidR="0082065C" w:rsidRPr="00895CE1">
              <w:rPr>
                <w:rStyle w:val="ac"/>
                <w:noProof/>
              </w:rPr>
              <w:t>A/B</w:t>
            </w:r>
            <w:r w:rsidR="0082065C" w:rsidRPr="00895CE1">
              <w:rPr>
                <w:rStyle w:val="ac"/>
                <w:rFonts w:hint="eastAsia"/>
                <w:noProof/>
              </w:rPr>
              <w:t>部署</w:t>
            </w:r>
            <w:r w:rsidR="0082065C">
              <w:rPr>
                <w:noProof/>
                <w:webHidden/>
              </w:rPr>
              <w:tab/>
            </w:r>
            <w:r w:rsidR="0082065C">
              <w:rPr>
                <w:noProof/>
                <w:webHidden/>
              </w:rPr>
              <w:fldChar w:fldCharType="begin"/>
            </w:r>
            <w:r w:rsidR="0082065C">
              <w:rPr>
                <w:noProof/>
                <w:webHidden/>
              </w:rPr>
              <w:instrText xml:space="preserve"> PAGEREF _Toc495742397 \h </w:instrText>
            </w:r>
            <w:r w:rsidR="0082065C">
              <w:rPr>
                <w:noProof/>
                <w:webHidden/>
              </w:rPr>
            </w:r>
            <w:r w:rsidR="0082065C">
              <w:rPr>
                <w:noProof/>
                <w:webHidden/>
              </w:rPr>
              <w:fldChar w:fldCharType="separate"/>
            </w:r>
            <w:r w:rsidR="0082065C">
              <w:rPr>
                <w:noProof/>
                <w:webHidden/>
              </w:rPr>
              <w:t>39</w:t>
            </w:r>
            <w:r w:rsidR="0082065C">
              <w:rPr>
                <w:noProof/>
                <w:webHidden/>
              </w:rPr>
              <w:fldChar w:fldCharType="end"/>
            </w:r>
          </w:hyperlink>
        </w:p>
        <w:p w14:paraId="6EF1132F" w14:textId="77777777" w:rsidR="0082065C" w:rsidRDefault="00482479">
          <w:pPr>
            <w:pStyle w:val="20"/>
            <w:rPr>
              <w:rFonts w:asciiTheme="minorHAnsi" w:eastAsiaTheme="minorEastAsia" w:hAnsiTheme="minorHAnsi" w:cstheme="minorBidi"/>
              <w:noProof/>
              <w:szCs w:val="22"/>
            </w:rPr>
          </w:pPr>
          <w:hyperlink w:anchor="_Toc495742398" w:history="1">
            <w:r w:rsidR="0082065C" w:rsidRPr="00895CE1">
              <w:rPr>
                <w:rStyle w:val="ac"/>
                <w:noProof/>
              </w:rPr>
              <w:t>10.1</w:t>
            </w:r>
            <w:r w:rsidR="0082065C">
              <w:rPr>
                <w:rFonts w:asciiTheme="minorHAnsi" w:eastAsiaTheme="minorEastAsia" w:hAnsiTheme="minorHAnsi" w:cstheme="minorBidi"/>
                <w:noProof/>
                <w:szCs w:val="22"/>
              </w:rPr>
              <w:tab/>
            </w:r>
            <w:r w:rsidR="0082065C" w:rsidRPr="00895CE1">
              <w:rPr>
                <w:rStyle w:val="ac"/>
                <w:rFonts w:hint="eastAsia"/>
                <w:noProof/>
              </w:rPr>
              <w:t>创建项目</w:t>
            </w:r>
            <w:r w:rsidR="0082065C">
              <w:rPr>
                <w:noProof/>
                <w:webHidden/>
              </w:rPr>
              <w:tab/>
            </w:r>
            <w:r w:rsidR="0082065C">
              <w:rPr>
                <w:noProof/>
                <w:webHidden/>
              </w:rPr>
              <w:fldChar w:fldCharType="begin"/>
            </w:r>
            <w:r w:rsidR="0082065C">
              <w:rPr>
                <w:noProof/>
                <w:webHidden/>
              </w:rPr>
              <w:instrText xml:space="preserve"> PAGEREF _Toc495742398 \h </w:instrText>
            </w:r>
            <w:r w:rsidR="0082065C">
              <w:rPr>
                <w:noProof/>
                <w:webHidden/>
              </w:rPr>
            </w:r>
            <w:r w:rsidR="0082065C">
              <w:rPr>
                <w:noProof/>
                <w:webHidden/>
              </w:rPr>
              <w:fldChar w:fldCharType="separate"/>
            </w:r>
            <w:r w:rsidR="0082065C">
              <w:rPr>
                <w:noProof/>
                <w:webHidden/>
              </w:rPr>
              <w:t>39</w:t>
            </w:r>
            <w:r w:rsidR="0082065C">
              <w:rPr>
                <w:noProof/>
                <w:webHidden/>
              </w:rPr>
              <w:fldChar w:fldCharType="end"/>
            </w:r>
          </w:hyperlink>
        </w:p>
        <w:p w14:paraId="3179E012" w14:textId="77777777" w:rsidR="0082065C" w:rsidRDefault="00482479">
          <w:pPr>
            <w:pStyle w:val="20"/>
            <w:rPr>
              <w:rFonts w:asciiTheme="minorHAnsi" w:eastAsiaTheme="minorEastAsia" w:hAnsiTheme="minorHAnsi" w:cstheme="minorBidi"/>
              <w:noProof/>
              <w:szCs w:val="22"/>
            </w:rPr>
          </w:pPr>
          <w:hyperlink w:anchor="_Toc495742399" w:history="1">
            <w:r w:rsidR="0082065C" w:rsidRPr="00895CE1">
              <w:rPr>
                <w:rStyle w:val="ac"/>
                <w:noProof/>
              </w:rPr>
              <w:t>10.2</w:t>
            </w:r>
            <w:r w:rsidR="0082065C">
              <w:rPr>
                <w:rFonts w:asciiTheme="minorHAnsi" w:eastAsiaTheme="minorEastAsia" w:hAnsiTheme="minorHAnsi" w:cstheme="minorBidi"/>
                <w:noProof/>
                <w:szCs w:val="22"/>
              </w:rPr>
              <w:tab/>
            </w:r>
            <w:r w:rsidR="0082065C" w:rsidRPr="00895CE1">
              <w:rPr>
                <w:rStyle w:val="ac"/>
                <w:rFonts w:hint="eastAsia"/>
                <w:noProof/>
              </w:rPr>
              <w:t>创建</w:t>
            </w:r>
            <w:r w:rsidR="0082065C" w:rsidRPr="00895CE1">
              <w:rPr>
                <w:rStyle w:val="ac"/>
                <w:noProof/>
              </w:rPr>
              <w:t>application A</w:t>
            </w:r>
            <w:r w:rsidR="0082065C">
              <w:rPr>
                <w:noProof/>
                <w:webHidden/>
              </w:rPr>
              <w:tab/>
            </w:r>
            <w:r w:rsidR="0082065C">
              <w:rPr>
                <w:noProof/>
                <w:webHidden/>
              </w:rPr>
              <w:fldChar w:fldCharType="begin"/>
            </w:r>
            <w:r w:rsidR="0082065C">
              <w:rPr>
                <w:noProof/>
                <w:webHidden/>
              </w:rPr>
              <w:instrText xml:space="preserve"> PAGEREF _Toc495742399 \h </w:instrText>
            </w:r>
            <w:r w:rsidR="0082065C">
              <w:rPr>
                <w:noProof/>
                <w:webHidden/>
              </w:rPr>
            </w:r>
            <w:r w:rsidR="0082065C">
              <w:rPr>
                <w:noProof/>
                <w:webHidden/>
              </w:rPr>
              <w:fldChar w:fldCharType="separate"/>
            </w:r>
            <w:r w:rsidR="0082065C">
              <w:rPr>
                <w:noProof/>
                <w:webHidden/>
              </w:rPr>
              <w:t>40</w:t>
            </w:r>
            <w:r w:rsidR="0082065C">
              <w:rPr>
                <w:noProof/>
                <w:webHidden/>
              </w:rPr>
              <w:fldChar w:fldCharType="end"/>
            </w:r>
          </w:hyperlink>
        </w:p>
        <w:p w14:paraId="2B95DEE4" w14:textId="77777777" w:rsidR="0082065C" w:rsidRDefault="00482479">
          <w:pPr>
            <w:pStyle w:val="20"/>
            <w:rPr>
              <w:rFonts w:asciiTheme="minorHAnsi" w:eastAsiaTheme="minorEastAsia" w:hAnsiTheme="minorHAnsi" w:cstheme="minorBidi"/>
              <w:noProof/>
              <w:szCs w:val="22"/>
            </w:rPr>
          </w:pPr>
          <w:hyperlink w:anchor="_Toc495742400" w:history="1">
            <w:r w:rsidR="0082065C" w:rsidRPr="00895CE1">
              <w:rPr>
                <w:rStyle w:val="ac"/>
                <w:noProof/>
              </w:rPr>
              <w:t>10.3</w:t>
            </w:r>
            <w:r w:rsidR="0082065C">
              <w:rPr>
                <w:rFonts w:asciiTheme="minorHAnsi" w:eastAsiaTheme="minorEastAsia" w:hAnsiTheme="minorHAnsi" w:cstheme="minorBidi"/>
                <w:noProof/>
                <w:szCs w:val="22"/>
              </w:rPr>
              <w:tab/>
            </w:r>
            <w:r w:rsidR="0082065C" w:rsidRPr="00895CE1">
              <w:rPr>
                <w:rStyle w:val="ac"/>
                <w:rFonts w:hint="eastAsia"/>
                <w:noProof/>
              </w:rPr>
              <w:t>创建</w:t>
            </w:r>
            <w:r w:rsidR="0082065C" w:rsidRPr="00895CE1">
              <w:rPr>
                <w:rStyle w:val="ac"/>
                <w:noProof/>
              </w:rPr>
              <w:t>application B</w:t>
            </w:r>
            <w:r w:rsidR="0082065C">
              <w:rPr>
                <w:noProof/>
                <w:webHidden/>
              </w:rPr>
              <w:tab/>
            </w:r>
            <w:r w:rsidR="0082065C">
              <w:rPr>
                <w:noProof/>
                <w:webHidden/>
              </w:rPr>
              <w:fldChar w:fldCharType="begin"/>
            </w:r>
            <w:r w:rsidR="0082065C">
              <w:rPr>
                <w:noProof/>
                <w:webHidden/>
              </w:rPr>
              <w:instrText xml:space="preserve"> PAGEREF _Toc495742400 \h </w:instrText>
            </w:r>
            <w:r w:rsidR="0082065C">
              <w:rPr>
                <w:noProof/>
                <w:webHidden/>
              </w:rPr>
            </w:r>
            <w:r w:rsidR="0082065C">
              <w:rPr>
                <w:noProof/>
                <w:webHidden/>
              </w:rPr>
              <w:fldChar w:fldCharType="separate"/>
            </w:r>
            <w:r w:rsidR="0082065C">
              <w:rPr>
                <w:noProof/>
                <w:webHidden/>
              </w:rPr>
              <w:t>41</w:t>
            </w:r>
            <w:r w:rsidR="0082065C">
              <w:rPr>
                <w:noProof/>
                <w:webHidden/>
              </w:rPr>
              <w:fldChar w:fldCharType="end"/>
            </w:r>
          </w:hyperlink>
        </w:p>
        <w:p w14:paraId="2F94AE31" w14:textId="77777777" w:rsidR="0082065C" w:rsidRDefault="00482479">
          <w:pPr>
            <w:pStyle w:val="20"/>
            <w:rPr>
              <w:rFonts w:asciiTheme="minorHAnsi" w:eastAsiaTheme="minorEastAsia" w:hAnsiTheme="minorHAnsi" w:cstheme="minorBidi"/>
              <w:noProof/>
              <w:szCs w:val="22"/>
            </w:rPr>
          </w:pPr>
          <w:hyperlink w:anchor="_Toc495742401" w:history="1">
            <w:r w:rsidR="0082065C" w:rsidRPr="00895CE1">
              <w:rPr>
                <w:rStyle w:val="ac"/>
                <w:noProof/>
              </w:rPr>
              <w:t>10.4</w:t>
            </w:r>
            <w:r w:rsidR="0082065C">
              <w:rPr>
                <w:rFonts w:asciiTheme="minorHAnsi" w:eastAsiaTheme="minorEastAsia" w:hAnsiTheme="minorHAnsi" w:cstheme="minorBidi"/>
                <w:noProof/>
                <w:szCs w:val="22"/>
              </w:rPr>
              <w:tab/>
            </w:r>
            <w:r w:rsidR="0082065C" w:rsidRPr="00895CE1">
              <w:rPr>
                <w:rStyle w:val="ac"/>
                <w:rFonts w:hint="eastAsia"/>
                <w:noProof/>
              </w:rPr>
              <w:t>创建</w:t>
            </w:r>
            <w:r w:rsidR="0082065C" w:rsidRPr="00895CE1">
              <w:rPr>
                <w:rStyle w:val="ac"/>
                <w:noProof/>
              </w:rPr>
              <w:t>ab route</w:t>
            </w:r>
            <w:r w:rsidR="0082065C">
              <w:rPr>
                <w:noProof/>
                <w:webHidden/>
              </w:rPr>
              <w:tab/>
            </w:r>
            <w:r w:rsidR="0082065C">
              <w:rPr>
                <w:noProof/>
                <w:webHidden/>
              </w:rPr>
              <w:fldChar w:fldCharType="begin"/>
            </w:r>
            <w:r w:rsidR="0082065C">
              <w:rPr>
                <w:noProof/>
                <w:webHidden/>
              </w:rPr>
              <w:instrText xml:space="preserve"> PAGEREF _Toc495742401 \h </w:instrText>
            </w:r>
            <w:r w:rsidR="0082065C">
              <w:rPr>
                <w:noProof/>
                <w:webHidden/>
              </w:rPr>
            </w:r>
            <w:r w:rsidR="0082065C">
              <w:rPr>
                <w:noProof/>
                <w:webHidden/>
              </w:rPr>
              <w:fldChar w:fldCharType="separate"/>
            </w:r>
            <w:r w:rsidR="0082065C">
              <w:rPr>
                <w:noProof/>
                <w:webHidden/>
              </w:rPr>
              <w:t>43</w:t>
            </w:r>
            <w:r w:rsidR="0082065C">
              <w:rPr>
                <w:noProof/>
                <w:webHidden/>
              </w:rPr>
              <w:fldChar w:fldCharType="end"/>
            </w:r>
          </w:hyperlink>
        </w:p>
        <w:p w14:paraId="75EB4DB6" w14:textId="77777777" w:rsidR="0082065C" w:rsidRDefault="00482479">
          <w:pPr>
            <w:pStyle w:val="10"/>
            <w:tabs>
              <w:tab w:val="left" w:pos="420"/>
              <w:tab w:val="right" w:leader="dot" w:pos="9678"/>
            </w:tabs>
            <w:rPr>
              <w:rFonts w:asciiTheme="minorHAnsi" w:eastAsiaTheme="minorEastAsia" w:hAnsiTheme="minorHAnsi" w:cstheme="minorBidi"/>
              <w:noProof/>
              <w:szCs w:val="22"/>
            </w:rPr>
          </w:pPr>
          <w:hyperlink w:anchor="_Toc495742402" w:history="1">
            <w:r w:rsidR="0082065C" w:rsidRPr="00895CE1">
              <w:rPr>
                <w:rStyle w:val="ac"/>
                <w:noProof/>
              </w:rPr>
              <w:t>11</w:t>
            </w:r>
            <w:r w:rsidR="0082065C">
              <w:rPr>
                <w:rFonts w:asciiTheme="minorHAnsi" w:eastAsiaTheme="minorEastAsia" w:hAnsiTheme="minorHAnsi" w:cstheme="minorBidi"/>
                <w:noProof/>
                <w:szCs w:val="22"/>
              </w:rPr>
              <w:tab/>
            </w:r>
            <w:r w:rsidR="0082065C" w:rsidRPr="00895CE1">
              <w:rPr>
                <w:rStyle w:val="ac"/>
                <w:noProof/>
              </w:rPr>
              <w:t>Rollbacks</w:t>
            </w:r>
            <w:r w:rsidR="0082065C">
              <w:rPr>
                <w:noProof/>
                <w:webHidden/>
              </w:rPr>
              <w:tab/>
            </w:r>
            <w:r w:rsidR="0082065C">
              <w:rPr>
                <w:noProof/>
                <w:webHidden/>
              </w:rPr>
              <w:fldChar w:fldCharType="begin"/>
            </w:r>
            <w:r w:rsidR="0082065C">
              <w:rPr>
                <w:noProof/>
                <w:webHidden/>
              </w:rPr>
              <w:instrText xml:space="preserve"> PAGEREF _Toc495742402 \h </w:instrText>
            </w:r>
            <w:r w:rsidR="0082065C">
              <w:rPr>
                <w:noProof/>
                <w:webHidden/>
              </w:rPr>
            </w:r>
            <w:r w:rsidR="0082065C">
              <w:rPr>
                <w:noProof/>
                <w:webHidden/>
              </w:rPr>
              <w:fldChar w:fldCharType="separate"/>
            </w:r>
            <w:r w:rsidR="0082065C">
              <w:rPr>
                <w:noProof/>
                <w:webHidden/>
              </w:rPr>
              <w:t>45</w:t>
            </w:r>
            <w:r w:rsidR="0082065C">
              <w:rPr>
                <w:noProof/>
                <w:webHidden/>
              </w:rPr>
              <w:fldChar w:fldCharType="end"/>
            </w:r>
          </w:hyperlink>
        </w:p>
        <w:p w14:paraId="5F113CFF" w14:textId="77777777" w:rsidR="0082065C" w:rsidRDefault="00482479">
          <w:pPr>
            <w:pStyle w:val="10"/>
            <w:tabs>
              <w:tab w:val="left" w:pos="630"/>
              <w:tab w:val="right" w:leader="dot" w:pos="9678"/>
            </w:tabs>
            <w:rPr>
              <w:rFonts w:asciiTheme="minorHAnsi" w:eastAsiaTheme="minorEastAsia" w:hAnsiTheme="minorHAnsi" w:cstheme="minorBidi"/>
              <w:noProof/>
              <w:szCs w:val="22"/>
            </w:rPr>
          </w:pPr>
          <w:hyperlink w:anchor="_Toc495742403" w:history="1">
            <w:r w:rsidR="0082065C" w:rsidRPr="00895CE1">
              <w:rPr>
                <w:rStyle w:val="ac"/>
                <w:noProof/>
              </w:rPr>
              <w:t>12</w:t>
            </w:r>
            <w:r w:rsidR="0082065C">
              <w:rPr>
                <w:rFonts w:asciiTheme="minorHAnsi" w:eastAsiaTheme="minorEastAsia" w:hAnsiTheme="minorHAnsi" w:cstheme="minorBidi"/>
                <w:noProof/>
                <w:szCs w:val="22"/>
              </w:rPr>
              <w:tab/>
            </w:r>
            <w:r w:rsidR="0082065C" w:rsidRPr="00895CE1">
              <w:rPr>
                <w:rStyle w:val="ac"/>
                <w:rFonts w:hint="eastAsia"/>
                <w:noProof/>
              </w:rPr>
              <w:t>小智</w:t>
            </w:r>
            <w:r w:rsidR="0082065C" w:rsidRPr="00895CE1">
              <w:rPr>
                <w:rStyle w:val="ac"/>
                <w:noProof/>
              </w:rPr>
              <w:t>docker</w:t>
            </w:r>
            <w:r w:rsidR="0082065C" w:rsidRPr="00895CE1">
              <w:rPr>
                <w:rStyle w:val="ac"/>
                <w:rFonts w:hint="eastAsia"/>
                <w:noProof/>
              </w:rPr>
              <w:t>化</w:t>
            </w:r>
            <w:r w:rsidR="0082065C">
              <w:rPr>
                <w:noProof/>
                <w:webHidden/>
              </w:rPr>
              <w:tab/>
            </w:r>
            <w:r w:rsidR="0082065C">
              <w:rPr>
                <w:noProof/>
                <w:webHidden/>
              </w:rPr>
              <w:fldChar w:fldCharType="begin"/>
            </w:r>
            <w:r w:rsidR="0082065C">
              <w:rPr>
                <w:noProof/>
                <w:webHidden/>
              </w:rPr>
              <w:instrText xml:space="preserve"> PAGEREF _Toc495742403 \h </w:instrText>
            </w:r>
            <w:r w:rsidR="0082065C">
              <w:rPr>
                <w:noProof/>
                <w:webHidden/>
              </w:rPr>
            </w:r>
            <w:r w:rsidR="0082065C">
              <w:rPr>
                <w:noProof/>
                <w:webHidden/>
              </w:rPr>
              <w:fldChar w:fldCharType="separate"/>
            </w:r>
            <w:r w:rsidR="0082065C">
              <w:rPr>
                <w:noProof/>
                <w:webHidden/>
              </w:rPr>
              <w:t>50</w:t>
            </w:r>
            <w:r w:rsidR="0082065C">
              <w:rPr>
                <w:noProof/>
                <w:webHidden/>
              </w:rPr>
              <w:fldChar w:fldCharType="end"/>
            </w:r>
          </w:hyperlink>
        </w:p>
        <w:p w14:paraId="335DE279" w14:textId="77777777" w:rsidR="0082065C" w:rsidRDefault="00482479">
          <w:pPr>
            <w:pStyle w:val="10"/>
            <w:tabs>
              <w:tab w:val="left" w:pos="630"/>
              <w:tab w:val="right" w:leader="dot" w:pos="9678"/>
            </w:tabs>
            <w:rPr>
              <w:rFonts w:asciiTheme="minorHAnsi" w:eastAsiaTheme="minorEastAsia" w:hAnsiTheme="minorHAnsi" w:cstheme="minorBidi"/>
              <w:noProof/>
              <w:szCs w:val="22"/>
            </w:rPr>
          </w:pPr>
          <w:hyperlink w:anchor="_Toc495742404" w:history="1">
            <w:r w:rsidR="0082065C" w:rsidRPr="00895CE1">
              <w:rPr>
                <w:rStyle w:val="ac"/>
                <w:noProof/>
              </w:rPr>
              <w:t>13</w:t>
            </w:r>
            <w:r w:rsidR="0082065C">
              <w:rPr>
                <w:rFonts w:asciiTheme="minorHAnsi" w:eastAsiaTheme="minorEastAsia" w:hAnsiTheme="minorHAnsi" w:cstheme="minorBidi"/>
                <w:noProof/>
                <w:szCs w:val="22"/>
              </w:rPr>
              <w:tab/>
            </w:r>
            <w:r w:rsidR="0082065C" w:rsidRPr="00895CE1">
              <w:rPr>
                <w:rStyle w:val="ac"/>
                <w:rFonts w:hint="eastAsia"/>
                <w:noProof/>
              </w:rPr>
              <w:t>监控（</w:t>
            </w:r>
            <w:r w:rsidR="0082065C" w:rsidRPr="00895CE1">
              <w:rPr>
                <w:rStyle w:val="ac"/>
                <w:noProof/>
              </w:rPr>
              <w:t>Prometheus &amp;&amp; Grafana</w:t>
            </w:r>
            <w:r w:rsidR="0082065C" w:rsidRPr="00895CE1">
              <w:rPr>
                <w:rStyle w:val="ac"/>
                <w:rFonts w:hint="eastAsia"/>
                <w:noProof/>
              </w:rPr>
              <w:t>）</w:t>
            </w:r>
            <w:r w:rsidR="0082065C">
              <w:rPr>
                <w:noProof/>
                <w:webHidden/>
              </w:rPr>
              <w:tab/>
            </w:r>
            <w:r w:rsidR="0082065C">
              <w:rPr>
                <w:noProof/>
                <w:webHidden/>
              </w:rPr>
              <w:fldChar w:fldCharType="begin"/>
            </w:r>
            <w:r w:rsidR="0082065C">
              <w:rPr>
                <w:noProof/>
                <w:webHidden/>
              </w:rPr>
              <w:instrText xml:space="preserve"> PAGEREF _Toc495742404 \h </w:instrText>
            </w:r>
            <w:r w:rsidR="0082065C">
              <w:rPr>
                <w:noProof/>
                <w:webHidden/>
              </w:rPr>
            </w:r>
            <w:r w:rsidR="0082065C">
              <w:rPr>
                <w:noProof/>
                <w:webHidden/>
              </w:rPr>
              <w:fldChar w:fldCharType="separate"/>
            </w:r>
            <w:r w:rsidR="0082065C">
              <w:rPr>
                <w:noProof/>
                <w:webHidden/>
              </w:rPr>
              <w:t>52</w:t>
            </w:r>
            <w:r w:rsidR="0082065C">
              <w:rPr>
                <w:noProof/>
                <w:webHidden/>
              </w:rPr>
              <w:fldChar w:fldCharType="end"/>
            </w:r>
          </w:hyperlink>
        </w:p>
        <w:p w14:paraId="33C5FBA6" w14:textId="77777777" w:rsidR="0082065C" w:rsidRDefault="00482479">
          <w:pPr>
            <w:pStyle w:val="20"/>
            <w:rPr>
              <w:rFonts w:asciiTheme="minorHAnsi" w:eastAsiaTheme="minorEastAsia" w:hAnsiTheme="minorHAnsi" w:cstheme="minorBidi"/>
              <w:noProof/>
              <w:szCs w:val="22"/>
            </w:rPr>
          </w:pPr>
          <w:hyperlink w:anchor="_Toc495742405" w:history="1">
            <w:r w:rsidR="0082065C" w:rsidRPr="00895CE1">
              <w:rPr>
                <w:rStyle w:val="ac"/>
                <w:noProof/>
              </w:rPr>
              <w:t>13.1</w:t>
            </w:r>
            <w:r w:rsidR="0082065C">
              <w:rPr>
                <w:rFonts w:asciiTheme="minorHAnsi" w:eastAsiaTheme="minorEastAsia" w:hAnsiTheme="minorHAnsi" w:cstheme="minorBidi"/>
                <w:noProof/>
                <w:szCs w:val="22"/>
              </w:rPr>
              <w:tab/>
            </w:r>
            <w:r w:rsidR="0082065C" w:rsidRPr="00895CE1">
              <w:rPr>
                <w:rStyle w:val="ac"/>
                <w:rFonts w:hint="eastAsia"/>
                <w:noProof/>
              </w:rPr>
              <w:t>安装</w:t>
            </w:r>
            <w:r w:rsidR="0082065C">
              <w:rPr>
                <w:noProof/>
                <w:webHidden/>
              </w:rPr>
              <w:tab/>
            </w:r>
            <w:r w:rsidR="0082065C">
              <w:rPr>
                <w:noProof/>
                <w:webHidden/>
              </w:rPr>
              <w:fldChar w:fldCharType="begin"/>
            </w:r>
            <w:r w:rsidR="0082065C">
              <w:rPr>
                <w:noProof/>
                <w:webHidden/>
              </w:rPr>
              <w:instrText xml:space="preserve"> PAGEREF _Toc495742405 \h </w:instrText>
            </w:r>
            <w:r w:rsidR="0082065C">
              <w:rPr>
                <w:noProof/>
                <w:webHidden/>
              </w:rPr>
            </w:r>
            <w:r w:rsidR="0082065C">
              <w:rPr>
                <w:noProof/>
                <w:webHidden/>
              </w:rPr>
              <w:fldChar w:fldCharType="separate"/>
            </w:r>
            <w:r w:rsidR="0082065C">
              <w:rPr>
                <w:noProof/>
                <w:webHidden/>
              </w:rPr>
              <w:t>52</w:t>
            </w:r>
            <w:r w:rsidR="0082065C">
              <w:rPr>
                <w:noProof/>
                <w:webHidden/>
              </w:rPr>
              <w:fldChar w:fldCharType="end"/>
            </w:r>
          </w:hyperlink>
        </w:p>
        <w:p w14:paraId="4D53D1EA" w14:textId="77777777" w:rsidR="0082065C" w:rsidRDefault="00482479">
          <w:pPr>
            <w:pStyle w:val="20"/>
            <w:rPr>
              <w:rFonts w:asciiTheme="minorHAnsi" w:eastAsiaTheme="minorEastAsia" w:hAnsiTheme="minorHAnsi" w:cstheme="minorBidi"/>
              <w:noProof/>
              <w:szCs w:val="22"/>
            </w:rPr>
          </w:pPr>
          <w:hyperlink w:anchor="_Toc495742406" w:history="1">
            <w:r w:rsidR="0082065C" w:rsidRPr="00895CE1">
              <w:rPr>
                <w:rStyle w:val="ac"/>
                <w:noProof/>
              </w:rPr>
              <w:t>13.2</w:t>
            </w:r>
            <w:r w:rsidR="0082065C">
              <w:rPr>
                <w:rFonts w:asciiTheme="minorHAnsi" w:eastAsiaTheme="minorEastAsia" w:hAnsiTheme="minorHAnsi" w:cstheme="minorBidi"/>
                <w:noProof/>
                <w:szCs w:val="22"/>
              </w:rPr>
              <w:tab/>
            </w:r>
            <w:r w:rsidR="0082065C" w:rsidRPr="00895CE1">
              <w:rPr>
                <w:rStyle w:val="ac"/>
                <w:rFonts w:hint="eastAsia"/>
                <w:noProof/>
              </w:rPr>
              <w:t>添加</w:t>
            </w:r>
            <w:r w:rsidR="0082065C" w:rsidRPr="00895CE1">
              <w:rPr>
                <w:rStyle w:val="ac"/>
                <w:noProof/>
              </w:rPr>
              <w:t>route</w:t>
            </w:r>
            <w:r w:rsidR="0082065C">
              <w:rPr>
                <w:noProof/>
                <w:webHidden/>
              </w:rPr>
              <w:tab/>
            </w:r>
            <w:r w:rsidR="0082065C">
              <w:rPr>
                <w:noProof/>
                <w:webHidden/>
              </w:rPr>
              <w:fldChar w:fldCharType="begin"/>
            </w:r>
            <w:r w:rsidR="0082065C">
              <w:rPr>
                <w:noProof/>
                <w:webHidden/>
              </w:rPr>
              <w:instrText xml:space="preserve"> PAGEREF _Toc495742406 \h </w:instrText>
            </w:r>
            <w:r w:rsidR="0082065C">
              <w:rPr>
                <w:noProof/>
                <w:webHidden/>
              </w:rPr>
            </w:r>
            <w:r w:rsidR="0082065C">
              <w:rPr>
                <w:noProof/>
                <w:webHidden/>
              </w:rPr>
              <w:fldChar w:fldCharType="separate"/>
            </w:r>
            <w:r w:rsidR="0082065C">
              <w:rPr>
                <w:noProof/>
                <w:webHidden/>
              </w:rPr>
              <w:t>53</w:t>
            </w:r>
            <w:r w:rsidR="0082065C">
              <w:rPr>
                <w:noProof/>
                <w:webHidden/>
              </w:rPr>
              <w:fldChar w:fldCharType="end"/>
            </w:r>
          </w:hyperlink>
        </w:p>
        <w:p w14:paraId="23A8EA35" w14:textId="77777777" w:rsidR="0082065C" w:rsidRDefault="00482479">
          <w:pPr>
            <w:pStyle w:val="20"/>
            <w:rPr>
              <w:rFonts w:asciiTheme="minorHAnsi" w:eastAsiaTheme="minorEastAsia" w:hAnsiTheme="minorHAnsi" w:cstheme="minorBidi"/>
              <w:noProof/>
              <w:szCs w:val="22"/>
            </w:rPr>
          </w:pPr>
          <w:hyperlink w:anchor="_Toc495742407" w:history="1">
            <w:r w:rsidR="0082065C" w:rsidRPr="00895CE1">
              <w:rPr>
                <w:rStyle w:val="ac"/>
                <w:noProof/>
              </w:rPr>
              <w:t>13.3</w:t>
            </w:r>
            <w:r w:rsidR="0082065C">
              <w:rPr>
                <w:rFonts w:asciiTheme="minorHAnsi" w:eastAsiaTheme="minorEastAsia" w:hAnsiTheme="minorHAnsi" w:cstheme="minorBidi"/>
                <w:noProof/>
                <w:szCs w:val="22"/>
              </w:rPr>
              <w:tab/>
            </w:r>
            <w:r w:rsidR="0082065C" w:rsidRPr="00895CE1">
              <w:rPr>
                <w:rStyle w:val="ac"/>
                <w:rFonts w:hint="eastAsia"/>
                <w:noProof/>
              </w:rPr>
              <w:t>访问</w:t>
            </w:r>
            <w:r w:rsidR="0082065C">
              <w:rPr>
                <w:noProof/>
                <w:webHidden/>
              </w:rPr>
              <w:tab/>
            </w:r>
            <w:r w:rsidR="0082065C">
              <w:rPr>
                <w:noProof/>
                <w:webHidden/>
              </w:rPr>
              <w:fldChar w:fldCharType="begin"/>
            </w:r>
            <w:r w:rsidR="0082065C">
              <w:rPr>
                <w:noProof/>
                <w:webHidden/>
              </w:rPr>
              <w:instrText xml:space="preserve"> PAGEREF _Toc495742407 \h </w:instrText>
            </w:r>
            <w:r w:rsidR="0082065C">
              <w:rPr>
                <w:noProof/>
                <w:webHidden/>
              </w:rPr>
            </w:r>
            <w:r w:rsidR="0082065C">
              <w:rPr>
                <w:noProof/>
                <w:webHidden/>
              </w:rPr>
              <w:fldChar w:fldCharType="separate"/>
            </w:r>
            <w:r w:rsidR="0082065C">
              <w:rPr>
                <w:noProof/>
                <w:webHidden/>
              </w:rPr>
              <w:t>55</w:t>
            </w:r>
            <w:r w:rsidR="0082065C">
              <w:rPr>
                <w:noProof/>
                <w:webHidden/>
              </w:rPr>
              <w:fldChar w:fldCharType="end"/>
            </w:r>
          </w:hyperlink>
        </w:p>
        <w:p w14:paraId="222DB1D2" w14:textId="77777777" w:rsidR="0082065C" w:rsidRDefault="00482479">
          <w:pPr>
            <w:pStyle w:val="20"/>
            <w:rPr>
              <w:rFonts w:asciiTheme="minorHAnsi" w:eastAsiaTheme="minorEastAsia" w:hAnsiTheme="minorHAnsi" w:cstheme="minorBidi"/>
              <w:noProof/>
              <w:szCs w:val="22"/>
            </w:rPr>
          </w:pPr>
          <w:hyperlink w:anchor="_Toc495742408" w:history="1">
            <w:r w:rsidR="0082065C" w:rsidRPr="00895CE1">
              <w:rPr>
                <w:rStyle w:val="ac"/>
                <w:noProof/>
              </w:rPr>
              <w:t>13.4</w:t>
            </w:r>
            <w:r w:rsidR="0082065C">
              <w:rPr>
                <w:rFonts w:asciiTheme="minorHAnsi" w:eastAsiaTheme="minorEastAsia" w:hAnsiTheme="minorHAnsi" w:cstheme="minorBidi"/>
                <w:noProof/>
                <w:szCs w:val="22"/>
              </w:rPr>
              <w:tab/>
            </w:r>
            <w:r w:rsidR="0082065C" w:rsidRPr="00895CE1">
              <w:rPr>
                <w:rStyle w:val="ac"/>
                <w:rFonts w:hint="eastAsia"/>
                <w:noProof/>
              </w:rPr>
              <w:t>添加</w:t>
            </w:r>
            <w:r w:rsidR="0082065C" w:rsidRPr="00895CE1">
              <w:rPr>
                <w:rStyle w:val="ac"/>
                <w:noProof/>
              </w:rPr>
              <w:t xml:space="preserve">prometheus </w:t>
            </w:r>
            <w:r w:rsidR="0082065C" w:rsidRPr="00895CE1">
              <w:rPr>
                <w:rStyle w:val="ac"/>
                <w:rFonts w:hint="eastAsia"/>
                <w:noProof/>
              </w:rPr>
              <w:t>以作为</w:t>
            </w:r>
            <w:r w:rsidR="0082065C" w:rsidRPr="00895CE1">
              <w:rPr>
                <w:rStyle w:val="ac"/>
                <w:noProof/>
              </w:rPr>
              <w:t xml:space="preserve"> grafna</w:t>
            </w:r>
            <w:r w:rsidR="0082065C" w:rsidRPr="00895CE1">
              <w:rPr>
                <w:rStyle w:val="ac"/>
                <w:rFonts w:hint="eastAsia"/>
                <w:noProof/>
              </w:rPr>
              <w:t>的数据源和仪表盘</w:t>
            </w:r>
            <w:r w:rsidR="0082065C">
              <w:rPr>
                <w:noProof/>
                <w:webHidden/>
              </w:rPr>
              <w:tab/>
            </w:r>
            <w:r w:rsidR="0082065C">
              <w:rPr>
                <w:noProof/>
                <w:webHidden/>
              </w:rPr>
              <w:fldChar w:fldCharType="begin"/>
            </w:r>
            <w:r w:rsidR="0082065C">
              <w:rPr>
                <w:noProof/>
                <w:webHidden/>
              </w:rPr>
              <w:instrText xml:space="preserve"> PAGEREF _Toc495742408 \h </w:instrText>
            </w:r>
            <w:r w:rsidR="0082065C">
              <w:rPr>
                <w:noProof/>
                <w:webHidden/>
              </w:rPr>
            </w:r>
            <w:r w:rsidR="0082065C">
              <w:rPr>
                <w:noProof/>
                <w:webHidden/>
              </w:rPr>
              <w:fldChar w:fldCharType="separate"/>
            </w:r>
            <w:r w:rsidR="0082065C">
              <w:rPr>
                <w:noProof/>
                <w:webHidden/>
              </w:rPr>
              <w:t>57</w:t>
            </w:r>
            <w:r w:rsidR="0082065C">
              <w:rPr>
                <w:noProof/>
                <w:webHidden/>
              </w:rPr>
              <w:fldChar w:fldCharType="end"/>
            </w:r>
          </w:hyperlink>
        </w:p>
        <w:p w14:paraId="4E0B9277" w14:textId="77777777" w:rsidR="0082065C" w:rsidRDefault="00482479">
          <w:pPr>
            <w:pStyle w:val="20"/>
            <w:rPr>
              <w:rFonts w:asciiTheme="minorHAnsi" w:eastAsiaTheme="minorEastAsia" w:hAnsiTheme="minorHAnsi" w:cstheme="minorBidi"/>
              <w:noProof/>
              <w:szCs w:val="22"/>
            </w:rPr>
          </w:pPr>
          <w:hyperlink w:anchor="_Toc495742409" w:history="1">
            <w:r w:rsidR="0082065C" w:rsidRPr="00895CE1">
              <w:rPr>
                <w:rStyle w:val="ac"/>
                <w:noProof/>
              </w:rPr>
              <w:t>13.5</w:t>
            </w:r>
            <w:r w:rsidR="0082065C">
              <w:rPr>
                <w:rFonts w:asciiTheme="minorHAnsi" w:eastAsiaTheme="minorEastAsia" w:hAnsiTheme="minorHAnsi" w:cstheme="minorBidi"/>
                <w:noProof/>
                <w:szCs w:val="22"/>
              </w:rPr>
              <w:tab/>
            </w:r>
            <w:r w:rsidR="0082065C" w:rsidRPr="00895CE1">
              <w:rPr>
                <w:rStyle w:val="ac"/>
                <w:rFonts w:hint="eastAsia"/>
                <w:noProof/>
              </w:rPr>
              <w:t>导入仪表盘（</w:t>
            </w:r>
            <w:r w:rsidR="0082065C" w:rsidRPr="00895CE1">
              <w:rPr>
                <w:rStyle w:val="ac"/>
                <w:noProof/>
              </w:rPr>
              <w:t>dashboard</w:t>
            </w:r>
            <w:r w:rsidR="0082065C" w:rsidRPr="00895CE1">
              <w:rPr>
                <w:rStyle w:val="ac"/>
                <w:rFonts w:hint="eastAsia"/>
                <w:noProof/>
              </w:rPr>
              <w:t>）</w:t>
            </w:r>
            <w:r w:rsidR="0082065C">
              <w:rPr>
                <w:noProof/>
                <w:webHidden/>
              </w:rPr>
              <w:tab/>
            </w:r>
            <w:r w:rsidR="0082065C">
              <w:rPr>
                <w:noProof/>
                <w:webHidden/>
              </w:rPr>
              <w:fldChar w:fldCharType="begin"/>
            </w:r>
            <w:r w:rsidR="0082065C">
              <w:rPr>
                <w:noProof/>
                <w:webHidden/>
              </w:rPr>
              <w:instrText xml:space="preserve"> PAGEREF _Toc495742409 \h </w:instrText>
            </w:r>
            <w:r w:rsidR="0082065C">
              <w:rPr>
                <w:noProof/>
                <w:webHidden/>
              </w:rPr>
            </w:r>
            <w:r w:rsidR="0082065C">
              <w:rPr>
                <w:noProof/>
                <w:webHidden/>
              </w:rPr>
              <w:fldChar w:fldCharType="separate"/>
            </w:r>
            <w:r w:rsidR="0082065C">
              <w:rPr>
                <w:noProof/>
                <w:webHidden/>
              </w:rPr>
              <w:t>59</w:t>
            </w:r>
            <w:r w:rsidR="0082065C">
              <w:rPr>
                <w:noProof/>
                <w:webHidden/>
              </w:rPr>
              <w:fldChar w:fldCharType="end"/>
            </w:r>
          </w:hyperlink>
        </w:p>
        <w:p w14:paraId="2CFEBC85" w14:textId="77777777" w:rsidR="0082065C" w:rsidRDefault="00482479">
          <w:pPr>
            <w:pStyle w:val="10"/>
            <w:tabs>
              <w:tab w:val="left" w:pos="630"/>
              <w:tab w:val="right" w:leader="dot" w:pos="9678"/>
            </w:tabs>
            <w:rPr>
              <w:rFonts w:asciiTheme="minorHAnsi" w:eastAsiaTheme="minorEastAsia" w:hAnsiTheme="minorHAnsi" w:cstheme="minorBidi"/>
              <w:noProof/>
              <w:szCs w:val="22"/>
            </w:rPr>
          </w:pPr>
          <w:hyperlink w:anchor="_Toc495742410" w:history="1">
            <w:r w:rsidR="0082065C" w:rsidRPr="00895CE1">
              <w:rPr>
                <w:rStyle w:val="ac"/>
                <w:noProof/>
              </w:rPr>
              <w:t>14</w:t>
            </w:r>
            <w:r w:rsidR="0082065C">
              <w:rPr>
                <w:rFonts w:asciiTheme="minorHAnsi" w:eastAsiaTheme="minorEastAsia" w:hAnsiTheme="minorHAnsi" w:cstheme="minorBidi"/>
                <w:noProof/>
                <w:szCs w:val="22"/>
              </w:rPr>
              <w:tab/>
            </w:r>
            <w:r w:rsidR="0082065C" w:rsidRPr="00895CE1">
              <w:rPr>
                <w:rStyle w:val="ac"/>
                <w:rFonts w:hint="eastAsia"/>
                <w:noProof/>
              </w:rPr>
              <w:t>日志管理（</w:t>
            </w:r>
            <w:r w:rsidR="0082065C" w:rsidRPr="00895CE1">
              <w:rPr>
                <w:rStyle w:val="ac"/>
                <w:noProof/>
              </w:rPr>
              <w:t>EFK</w:t>
            </w:r>
            <w:r w:rsidR="0082065C" w:rsidRPr="00895CE1">
              <w:rPr>
                <w:rStyle w:val="ac"/>
                <w:rFonts w:hint="eastAsia"/>
                <w:noProof/>
              </w:rPr>
              <w:t>，没部署好）</w:t>
            </w:r>
            <w:r w:rsidR="0082065C">
              <w:rPr>
                <w:noProof/>
                <w:webHidden/>
              </w:rPr>
              <w:tab/>
            </w:r>
            <w:r w:rsidR="0082065C">
              <w:rPr>
                <w:noProof/>
                <w:webHidden/>
              </w:rPr>
              <w:fldChar w:fldCharType="begin"/>
            </w:r>
            <w:r w:rsidR="0082065C">
              <w:rPr>
                <w:noProof/>
                <w:webHidden/>
              </w:rPr>
              <w:instrText xml:space="preserve"> PAGEREF _Toc495742410 \h </w:instrText>
            </w:r>
            <w:r w:rsidR="0082065C">
              <w:rPr>
                <w:noProof/>
                <w:webHidden/>
              </w:rPr>
            </w:r>
            <w:r w:rsidR="0082065C">
              <w:rPr>
                <w:noProof/>
                <w:webHidden/>
              </w:rPr>
              <w:fldChar w:fldCharType="separate"/>
            </w:r>
            <w:r w:rsidR="0082065C">
              <w:rPr>
                <w:noProof/>
                <w:webHidden/>
              </w:rPr>
              <w:t>62</w:t>
            </w:r>
            <w:r w:rsidR="0082065C">
              <w:rPr>
                <w:noProof/>
                <w:webHidden/>
              </w:rPr>
              <w:fldChar w:fldCharType="end"/>
            </w:r>
          </w:hyperlink>
        </w:p>
        <w:p w14:paraId="4392F343" w14:textId="77777777" w:rsidR="0082065C" w:rsidRDefault="00482479">
          <w:pPr>
            <w:pStyle w:val="20"/>
            <w:rPr>
              <w:rFonts w:asciiTheme="minorHAnsi" w:eastAsiaTheme="minorEastAsia" w:hAnsiTheme="minorHAnsi" w:cstheme="minorBidi"/>
              <w:noProof/>
              <w:szCs w:val="22"/>
            </w:rPr>
          </w:pPr>
          <w:hyperlink w:anchor="_Toc495742411" w:history="1">
            <w:r w:rsidR="0082065C" w:rsidRPr="00895CE1">
              <w:rPr>
                <w:rStyle w:val="ac"/>
                <w:noProof/>
              </w:rPr>
              <w:t>14.1</w:t>
            </w:r>
            <w:r w:rsidR="0082065C">
              <w:rPr>
                <w:rFonts w:asciiTheme="minorHAnsi" w:eastAsiaTheme="minorEastAsia" w:hAnsiTheme="minorHAnsi" w:cstheme="minorBidi"/>
                <w:noProof/>
                <w:szCs w:val="22"/>
              </w:rPr>
              <w:tab/>
            </w:r>
            <w:r w:rsidR="0082065C" w:rsidRPr="00895CE1">
              <w:rPr>
                <w:rStyle w:val="ac"/>
                <w:rFonts w:hint="eastAsia"/>
                <w:noProof/>
              </w:rPr>
              <w:t>创建</w:t>
            </w:r>
            <w:r w:rsidR="0082065C" w:rsidRPr="00895CE1">
              <w:rPr>
                <w:rStyle w:val="ac"/>
                <w:noProof/>
              </w:rPr>
              <w:t>logging-efk</w:t>
            </w:r>
            <w:r w:rsidR="0082065C" w:rsidRPr="00895CE1">
              <w:rPr>
                <w:rStyle w:val="ac"/>
                <w:rFonts w:hint="eastAsia"/>
                <w:noProof/>
              </w:rPr>
              <w:t>项目</w:t>
            </w:r>
            <w:r w:rsidR="0082065C">
              <w:rPr>
                <w:noProof/>
                <w:webHidden/>
              </w:rPr>
              <w:tab/>
            </w:r>
            <w:r w:rsidR="0082065C">
              <w:rPr>
                <w:noProof/>
                <w:webHidden/>
              </w:rPr>
              <w:fldChar w:fldCharType="begin"/>
            </w:r>
            <w:r w:rsidR="0082065C">
              <w:rPr>
                <w:noProof/>
                <w:webHidden/>
              </w:rPr>
              <w:instrText xml:space="preserve"> PAGEREF _Toc495742411 \h </w:instrText>
            </w:r>
            <w:r w:rsidR="0082065C">
              <w:rPr>
                <w:noProof/>
                <w:webHidden/>
              </w:rPr>
            </w:r>
            <w:r w:rsidR="0082065C">
              <w:rPr>
                <w:noProof/>
                <w:webHidden/>
              </w:rPr>
              <w:fldChar w:fldCharType="separate"/>
            </w:r>
            <w:r w:rsidR="0082065C">
              <w:rPr>
                <w:noProof/>
                <w:webHidden/>
              </w:rPr>
              <w:t>62</w:t>
            </w:r>
            <w:r w:rsidR="0082065C">
              <w:rPr>
                <w:noProof/>
                <w:webHidden/>
              </w:rPr>
              <w:fldChar w:fldCharType="end"/>
            </w:r>
          </w:hyperlink>
        </w:p>
        <w:p w14:paraId="778B2CF9" w14:textId="77777777" w:rsidR="0082065C" w:rsidRDefault="00482479">
          <w:pPr>
            <w:pStyle w:val="20"/>
            <w:rPr>
              <w:rFonts w:asciiTheme="minorHAnsi" w:eastAsiaTheme="minorEastAsia" w:hAnsiTheme="minorHAnsi" w:cstheme="minorBidi"/>
              <w:noProof/>
              <w:szCs w:val="22"/>
            </w:rPr>
          </w:pPr>
          <w:hyperlink w:anchor="_Toc495742412" w:history="1">
            <w:r w:rsidR="0082065C" w:rsidRPr="00895CE1">
              <w:rPr>
                <w:rStyle w:val="ac"/>
                <w:noProof/>
              </w:rPr>
              <w:t>14.2</w:t>
            </w:r>
            <w:r w:rsidR="0082065C">
              <w:rPr>
                <w:rFonts w:asciiTheme="minorHAnsi" w:eastAsiaTheme="minorEastAsia" w:hAnsiTheme="minorHAnsi" w:cstheme="minorBidi"/>
                <w:noProof/>
                <w:szCs w:val="22"/>
              </w:rPr>
              <w:tab/>
            </w:r>
            <w:r w:rsidR="0082065C" w:rsidRPr="00895CE1">
              <w:rPr>
                <w:rStyle w:val="ac"/>
                <w:rFonts w:hint="eastAsia"/>
                <w:noProof/>
              </w:rPr>
              <w:t>创建部署模板</w:t>
            </w:r>
            <w:r w:rsidR="0082065C">
              <w:rPr>
                <w:noProof/>
                <w:webHidden/>
              </w:rPr>
              <w:tab/>
            </w:r>
            <w:r w:rsidR="0082065C">
              <w:rPr>
                <w:noProof/>
                <w:webHidden/>
              </w:rPr>
              <w:fldChar w:fldCharType="begin"/>
            </w:r>
            <w:r w:rsidR="0082065C">
              <w:rPr>
                <w:noProof/>
                <w:webHidden/>
              </w:rPr>
              <w:instrText xml:space="preserve"> PAGEREF _Toc495742412 \h </w:instrText>
            </w:r>
            <w:r w:rsidR="0082065C">
              <w:rPr>
                <w:noProof/>
                <w:webHidden/>
              </w:rPr>
            </w:r>
            <w:r w:rsidR="0082065C">
              <w:rPr>
                <w:noProof/>
                <w:webHidden/>
              </w:rPr>
              <w:fldChar w:fldCharType="separate"/>
            </w:r>
            <w:r w:rsidR="0082065C">
              <w:rPr>
                <w:noProof/>
                <w:webHidden/>
              </w:rPr>
              <w:t>62</w:t>
            </w:r>
            <w:r w:rsidR="0082065C">
              <w:rPr>
                <w:noProof/>
                <w:webHidden/>
              </w:rPr>
              <w:fldChar w:fldCharType="end"/>
            </w:r>
          </w:hyperlink>
        </w:p>
        <w:p w14:paraId="31495248" w14:textId="77777777" w:rsidR="0082065C" w:rsidRDefault="00482479">
          <w:pPr>
            <w:pStyle w:val="20"/>
            <w:rPr>
              <w:rFonts w:asciiTheme="minorHAnsi" w:eastAsiaTheme="minorEastAsia" w:hAnsiTheme="minorHAnsi" w:cstheme="minorBidi"/>
              <w:noProof/>
              <w:szCs w:val="22"/>
            </w:rPr>
          </w:pPr>
          <w:hyperlink w:anchor="_Toc495742413" w:history="1">
            <w:r w:rsidR="0082065C" w:rsidRPr="00895CE1">
              <w:rPr>
                <w:rStyle w:val="ac"/>
                <w:noProof/>
              </w:rPr>
              <w:t>14.3</w:t>
            </w:r>
            <w:r w:rsidR="0082065C">
              <w:rPr>
                <w:rFonts w:asciiTheme="minorHAnsi" w:eastAsiaTheme="minorEastAsia" w:hAnsiTheme="minorHAnsi" w:cstheme="minorBidi"/>
                <w:noProof/>
                <w:szCs w:val="22"/>
              </w:rPr>
              <w:tab/>
            </w:r>
            <w:r w:rsidR="0082065C" w:rsidRPr="00895CE1">
              <w:rPr>
                <w:rStyle w:val="ac"/>
                <w:rFonts w:hint="eastAsia"/>
                <w:noProof/>
              </w:rPr>
              <w:t>配置</w:t>
            </w:r>
            <w:r w:rsidR="0082065C" w:rsidRPr="00895CE1">
              <w:rPr>
                <w:rStyle w:val="ac"/>
                <w:noProof/>
              </w:rPr>
              <w:t>service account</w:t>
            </w:r>
            <w:r w:rsidR="0082065C">
              <w:rPr>
                <w:noProof/>
                <w:webHidden/>
              </w:rPr>
              <w:tab/>
            </w:r>
            <w:r w:rsidR="0082065C">
              <w:rPr>
                <w:noProof/>
                <w:webHidden/>
              </w:rPr>
              <w:fldChar w:fldCharType="begin"/>
            </w:r>
            <w:r w:rsidR="0082065C">
              <w:rPr>
                <w:noProof/>
                <w:webHidden/>
              </w:rPr>
              <w:instrText xml:space="preserve"> PAGEREF _Toc495742413 \h </w:instrText>
            </w:r>
            <w:r w:rsidR="0082065C">
              <w:rPr>
                <w:noProof/>
                <w:webHidden/>
              </w:rPr>
            </w:r>
            <w:r w:rsidR="0082065C">
              <w:rPr>
                <w:noProof/>
                <w:webHidden/>
              </w:rPr>
              <w:fldChar w:fldCharType="separate"/>
            </w:r>
            <w:r w:rsidR="0082065C">
              <w:rPr>
                <w:noProof/>
                <w:webHidden/>
              </w:rPr>
              <w:t>63</w:t>
            </w:r>
            <w:r w:rsidR="0082065C">
              <w:rPr>
                <w:noProof/>
                <w:webHidden/>
              </w:rPr>
              <w:fldChar w:fldCharType="end"/>
            </w:r>
          </w:hyperlink>
        </w:p>
        <w:p w14:paraId="64E65784" w14:textId="77777777" w:rsidR="0082065C" w:rsidRDefault="00482479">
          <w:pPr>
            <w:pStyle w:val="20"/>
            <w:rPr>
              <w:rFonts w:asciiTheme="minorHAnsi" w:eastAsiaTheme="minorEastAsia" w:hAnsiTheme="minorHAnsi" w:cstheme="minorBidi"/>
              <w:noProof/>
              <w:szCs w:val="22"/>
            </w:rPr>
          </w:pPr>
          <w:hyperlink w:anchor="_Toc495742414" w:history="1">
            <w:r w:rsidR="0082065C" w:rsidRPr="00895CE1">
              <w:rPr>
                <w:rStyle w:val="ac"/>
                <w:noProof/>
              </w:rPr>
              <w:t>14.4</w:t>
            </w:r>
            <w:r w:rsidR="0082065C">
              <w:rPr>
                <w:rFonts w:asciiTheme="minorHAnsi" w:eastAsiaTheme="minorEastAsia" w:hAnsiTheme="minorHAnsi" w:cstheme="minorBidi"/>
                <w:noProof/>
                <w:szCs w:val="22"/>
              </w:rPr>
              <w:tab/>
            </w:r>
            <w:r w:rsidR="0082065C" w:rsidRPr="00895CE1">
              <w:rPr>
                <w:rStyle w:val="ac"/>
                <w:rFonts w:hint="eastAsia"/>
                <w:noProof/>
              </w:rPr>
              <w:t>配置证书</w:t>
            </w:r>
            <w:r w:rsidR="0082065C">
              <w:rPr>
                <w:noProof/>
                <w:webHidden/>
              </w:rPr>
              <w:tab/>
            </w:r>
            <w:r w:rsidR="0082065C">
              <w:rPr>
                <w:noProof/>
                <w:webHidden/>
              </w:rPr>
              <w:fldChar w:fldCharType="begin"/>
            </w:r>
            <w:r w:rsidR="0082065C">
              <w:rPr>
                <w:noProof/>
                <w:webHidden/>
              </w:rPr>
              <w:instrText xml:space="preserve"> PAGEREF _Toc495742414 \h </w:instrText>
            </w:r>
            <w:r w:rsidR="0082065C">
              <w:rPr>
                <w:noProof/>
                <w:webHidden/>
              </w:rPr>
            </w:r>
            <w:r w:rsidR="0082065C">
              <w:rPr>
                <w:noProof/>
                <w:webHidden/>
              </w:rPr>
              <w:fldChar w:fldCharType="separate"/>
            </w:r>
            <w:r w:rsidR="0082065C">
              <w:rPr>
                <w:noProof/>
                <w:webHidden/>
              </w:rPr>
              <w:t>64</w:t>
            </w:r>
            <w:r w:rsidR="0082065C">
              <w:rPr>
                <w:noProof/>
                <w:webHidden/>
              </w:rPr>
              <w:fldChar w:fldCharType="end"/>
            </w:r>
          </w:hyperlink>
        </w:p>
        <w:p w14:paraId="73B8481A" w14:textId="77777777" w:rsidR="0082065C" w:rsidRDefault="00482479">
          <w:pPr>
            <w:pStyle w:val="20"/>
            <w:rPr>
              <w:rFonts w:asciiTheme="minorHAnsi" w:eastAsiaTheme="minorEastAsia" w:hAnsiTheme="minorHAnsi" w:cstheme="minorBidi"/>
              <w:noProof/>
              <w:szCs w:val="22"/>
            </w:rPr>
          </w:pPr>
          <w:hyperlink w:anchor="_Toc495742415" w:history="1">
            <w:r w:rsidR="0082065C" w:rsidRPr="00895CE1">
              <w:rPr>
                <w:rStyle w:val="ac"/>
                <w:noProof/>
              </w:rPr>
              <w:t>14.5</w:t>
            </w:r>
            <w:r w:rsidR="0082065C">
              <w:rPr>
                <w:rFonts w:asciiTheme="minorHAnsi" w:eastAsiaTheme="minorEastAsia" w:hAnsiTheme="minorHAnsi" w:cstheme="minorBidi"/>
                <w:noProof/>
                <w:szCs w:val="22"/>
              </w:rPr>
              <w:tab/>
            </w:r>
            <w:r w:rsidR="0082065C" w:rsidRPr="00895CE1">
              <w:rPr>
                <w:rStyle w:val="ac"/>
                <w:rFonts w:hint="eastAsia"/>
                <w:noProof/>
              </w:rPr>
              <w:t>部署日志组件模板</w:t>
            </w:r>
            <w:r w:rsidR="0082065C">
              <w:rPr>
                <w:noProof/>
                <w:webHidden/>
              </w:rPr>
              <w:tab/>
            </w:r>
            <w:r w:rsidR="0082065C">
              <w:rPr>
                <w:noProof/>
                <w:webHidden/>
              </w:rPr>
              <w:fldChar w:fldCharType="begin"/>
            </w:r>
            <w:r w:rsidR="0082065C">
              <w:rPr>
                <w:noProof/>
                <w:webHidden/>
              </w:rPr>
              <w:instrText xml:space="preserve"> PAGEREF _Toc495742415 \h </w:instrText>
            </w:r>
            <w:r w:rsidR="0082065C">
              <w:rPr>
                <w:noProof/>
                <w:webHidden/>
              </w:rPr>
            </w:r>
            <w:r w:rsidR="0082065C">
              <w:rPr>
                <w:noProof/>
                <w:webHidden/>
              </w:rPr>
              <w:fldChar w:fldCharType="separate"/>
            </w:r>
            <w:r w:rsidR="0082065C">
              <w:rPr>
                <w:noProof/>
                <w:webHidden/>
              </w:rPr>
              <w:t>65</w:t>
            </w:r>
            <w:r w:rsidR="0082065C">
              <w:rPr>
                <w:noProof/>
                <w:webHidden/>
              </w:rPr>
              <w:fldChar w:fldCharType="end"/>
            </w:r>
          </w:hyperlink>
        </w:p>
        <w:p w14:paraId="7FB315E3" w14:textId="77777777" w:rsidR="0082065C" w:rsidRDefault="00482479">
          <w:pPr>
            <w:pStyle w:val="10"/>
            <w:tabs>
              <w:tab w:val="left" w:pos="630"/>
              <w:tab w:val="right" w:leader="dot" w:pos="9678"/>
            </w:tabs>
            <w:rPr>
              <w:rFonts w:asciiTheme="minorHAnsi" w:eastAsiaTheme="minorEastAsia" w:hAnsiTheme="minorHAnsi" w:cstheme="minorBidi"/>
              <w:noProof/>
              <w:szCs w:val="22"/>
            </w:rPr>
          </w:pPr>
          <w:hyperlink w:anchor="_Toc495742416" w:history="1">
            <w:r w:rsidR="0082065C" w:rsidRPr="00895CE1">
              <w:rPr>
                <w:rStyle w:val="ac"/>
                <w:noProof/>
              </w:rPr>
              <w:t>15</w:t>
            </w:r>
            <w:r w:rsidR="0082065C">
              <w:rPr>
                <w:rFonts w:asciiTheme="minorHAnsi" w:eastAsiaTheme="minorEastAsia" w:hAnsiTheme="minorHAnsi" w:cstheme="minorBidi"/>
                <w:noProof/>
                <w:szCs w:val="22"/>
              </w:rPr>
              <w:tab/>
            </w:r>
            <w:r w:rsidR="0082065C" w:rsidRPr="00895CE1">
              <w:rPr>
                <w:rStyle w:val="ac"/>
                <w:rFonts w:hint="eastAsia"/>
                <w:noProof/>
              </w:rPr>
              <w:t>部署单独</w:t>
            </w:r>
            <w:r w:rsidR="0082065C" w:rsidRPr="00895CE1">
              <w:rPr>
                <w:rStyle w:val="ac"/>
                <w:noProof/>
              </w:rPr>
              <w:t>DNS</w:t>
            </w:r>
            <w:r w:rsidR="0082065C" w:rsidRPr="00895CE1">
              <w:rPr>
                <w:rStyle w:val="ac"/>
                <w:rFonts w:hint="eastAsia"/>
                <w:noProof/>
              </w:rPr>
              <w:t>服务器</w:t>
            </w:r>
            <w:r w:rsidR="0082065C">
              <w:rPr>
                <w:noProof/>
                <w:webHidden/>
              </w:rPr>
              <w:tab/>
            </w:r>
            <w:r w:rsidR="0082065C">
              <w:rPr>
                <w:noProof/>
                <w:webHidden/>
              </w:rPr>
              <w:fldChar w:fldCharType="begin"/>
            </w:r>
            <w:r w:rsidR="0082065C">
              <w:rPr>
                <w:noProof/>
                <w:webHidden/>
              </w:rPr>
              <w:instrText xml:space="preserve"> PAGEREF _Toc495742416 \h </w:instrText>
            </w:r>
            <w:r w:rsidR="0082065C">
              <w:rPr>
                <w:noProof/>
                <w:webHidden/>
              </w:rPr>
            </w:r>
            <w:r w:rsidR="0082065C">
              <w:rPr>
                <w:noProof/>
                <w:webHidden/>
              </w:rPr>
              <w:fldChar w:fldCharType="separate"/>
            </w:r>
            <w:r w:rsidR="0082065C">
              <w:rPr>
                <w:noProof/>
                <w:webHidden/>
              </w:rPr>
              <w:t>65</w:t>
            </w:r>
            <w:r w:rsidR="0082065C">
              <w:rPr>
                <w:noProof/>
                <w:webHidden/>
              </w:rPr>
              <w:fldChar w:fldCharType="end"/>
            </w:r>
          </w:hyperlink>
        </w:p>
        <w:p w14:paraId="145B9CD4" w14:textId="77777777" w:rsidR="0082065C" w:rsidRDefault="00482479">
          <w:pPr>
            <w:pStyle w:val="20"/>
            <w:rPr>
              <w:rFonts w:asciiTheme="minorHAnsi" w:eastAsiaTheme="minorEastAsia" w:hAnsiTheme="minorHAnsi" w:cstheme="minorBidi"/>
              <w:noProof/>
              <w:szCs w:val="22"/>
            </w:rPr>
          </w:pPr>
          <w:hyperlink w:anchor="_Toc495742417" w:history="1">
            <w:r w:rsidR="0082065C" w:rsidRPr="00895CE1">
              <w:rPr>
                <w:rStyle w:val="ac"/>
                <w:noProof/>
              </w:rPr>
              <w:t>15.1</w:t>
            </w:r>
            <w:r w:rsidR="0082065C">
              <w:rPr>
                <w:rFonts w:asciiTheme="minorHAnsi" w:eastAsiaTheme="minorEastAsia" w:hAnsiTheme="minorHAnsi" w:cstheme="minorBidi"/>
                <w:noProof/>
                <w:szCs w:val="22"/>
              </w:rPr>
              <w:tab/>
            </w:r>
            <w:r w:rsidR="0082065C" w:rsidRPr="00895CE1">
              <w:rPr>
                <w:rStyle w:val="ac"/>
                <w:rFonts w:hint="eastAsia"/>
                <w:noProof/>
              </w:rPr>
              <w:t>安装</w:t>
            </w:r>
            <w:r w:rsidR="0082065C" w:rsidRPr="00895CE1">
              <w:rPr>
                <w:rStyle w:val="ac"/>
                <w:noProof/>
              </w:rPr>
              <w:t>dns</w:t>
            </w:r>
            <w:r w:rsidR="0082065C" w:rsidRPr="00895CE1">
              <w:rPr>
                <w:rStyle w:val="ac"/>
                <w:rFonts w:hint="eastAsia"/>
                <w:noProof/>
              </w:rPr>
              <w:t>服务</w:t>
            </w:r>
            <w:r w:rsidR="0082065C">
              <w:rPr>
                <w:noProof/>
                <w:webHidden/>
              </w:rPr>
              <w:tab/>
            </w:r>
            <w:r w:rsidR="0082065C">
              <w:rPr>
                <w:noProof/>
                <w:webHidden/>
              </w:rPr>
              <w:fldChar w:fldCharType="begin"/>
            </w:r>
            <w:r w:rsidR="0082065C">
              <w:rPr>
                <w:noProof/>
                <w:webHidden/>
              </w:rPr>
              <w:instrText xml:space="preserve"> PAGEREF _Toc495742417 \h </w:instrText>
            </w:r>
            <w:r w:rsidR="0082065C">
              <w:rPr>
                <w:noProof/>
                <w:webHidden/>
              </w:rPr>
            </w:r>
            <w:r w:rsidR="0082065C">
              <w:rPr>
                <w:noProof/>
                <w:webHidden/>
              </w:rPr>
              <w:fldChar w:fldCharType="separate"/>
            </w:r>
            <w:r w:rsidR="0082065C">
              <w:rPr>
                <w:noProof/>
                <w:webHidden/>
              </w:rPr>
              <w:t>65</w:t>
            </w:r>
            <w:r w:rsidR="0082065C">
              <w:rPr>
                <w:noProof/>
                <w:webHidden/>
              </w:rPr>
              <w:fldChar w:fldCharType="end"/>
            </w:r>
          </w:hyperlink>
        </w:p>
        <w:p w14:paraId="199C3222" w14:textId="77777777" w:rsidR="0082065C" w:rsidRDefault="00482479">
          <w:pPr>
            <w:pStyle w:val="20"/>
            <w:rPr>
              <w:rFonts w:asciiTheme="minorHAnsi" w:eastAsiaTheme="minorEastAsia" w:hAnsiTheme="minorHAnsi" w:cstheme="minorBidi"/>
              <w:noProof/>
              <w:szCs w:val="22"/>
            </w:rPr>
          </w:pPr>
          <w:hyperlink w:anchor="_Toc495742418" w:history="1">
            <w:r w:rsidR="0082065C" w:rsidRPr="00895CE1">
              <w:rPr>
                <w:rStyle w:val="ac"/>
                <w:noProof/>
              </w:rPr>
              <w:t>15.2</w:t>
            </w:r>
            <w:r w:rsidR="0082065C">
              <w:rPr>
                <w:rFonts w:asciiTheme="minorHAnsi" w:eastAsiaTheme="minorEastAsia" w:hAnsiTheme="minorHAnsi" w:cstheme="minorBidi"/>
                <w:noProof/>
                <w:szCs w:val="22"/>
              </w:rPr>
              <w:tab/>
            </w:r>
            <w:r w:rsidR="0082065C" w:rsidRPr="00895CE1">
              <w:rPr>
                <w:rStyle w:val="ac"/>
                <w:rFonts w:hint="eastAsia"/>
                <w:noProof/>
              </w:rPr>
              <w:t>配置</w:t>
            </w:r>
            <w:r w:rsidR="0082065C" w:rsidRPr="00895CE1">
              <w:rPr>
                <w:rStyle w:val="ac"/>
                <w:noProof/>
              </w:rPr>
              <w:t>dns</w:t>
            </w:r>
            <w:r w:rsidR="0082065C">
              <w:rPr>
                <w:noProof/>
                <w:webHidden/>
              </w:rPr>
              <w:tab/>
            </w:r>
            <w:r w:rsidR="0082065C">
              <w:rPr>
                <w:noProof/>
                <w:webHidden/>
              </w:rPr>
              <w:fldChar w:fldCharType="begin"/>
            </w:r>
            <w:r w:rsidR="0082065C">
              <w:rPr>
                <w:noProof/>
                <w:webHidden/>
              </w:rPr>
              <w:instrText xml:space="preserve"> PAGEREF _Toc495742418 \h </w:instrText>
            </w:r>
            <w:r w:rsidR="0082065C">
              <w:rPr>
                <w:noProof/>
                <w:webHidden/>
              </w:rPr>
            </w:r>
            <w:r w:rsidR="0082065C">
              <w:rPr>
                <w:noProof/>
                <w:webHidden/>
              </w:rPr>
              <w:fldChar w:fldCharType="separate"/>
            </w:r>
            <w:r w:rsidR="0082065C">
              <w:rPr>
                <w:noProof/>
                <w:webHidden/>
              </w:rPr>
              <w:t>66</w:t>
            </w:r>
            <w:r w:rsidR="0082065C">
              <w:rPr>
                <w:noProof/>
                <w:webHidden/>
              </w:rPr>
              <w:fldChar w:fldCharType="end"/>
            </w:r>
          </w:hyperlink>
        </w:p>
        <w:p w14:paraId="183BEFE9" w14:textId="77777777" w:rsidR="0082065C" w:rsidRDefault="00482479">
          <w:pPr>
            <w:pStyle w:val="30"/>
            <w:tabs>
              <w:tab w:val="left" w:pos="1260"/>
              <w:tab w:val="right" w:leader="dot" w:pos="9678"/>
            </w:tabs>
            <w:rPr>
              <w:rFonts w:asciiTheme="minorHAnsi" w:eastAsiaTheme="minorEastAsia" w:hAnsiTheme="minorHAnsi" w:cstheme="minorBidi"/>
              <w:noProof/>
              <w:szCs w:val="22"/>
            </w:rPr>
          </w:pPr>
          <w:hyperlink w:anchor="_Toc495742419" w:history="1">
            <w:r w:rsidR="0082065C" w:rsidRPr="00895CE1">
              <w:rPr>
                <w:rStyle w:val="ac"/>
                <w:noProof/>
              </w:rPr>
              <w:t>15.2.1</w:t>
            </w:r>
            <w:r w:rsidR="0082065C">
              <w:rPr>
                <w:rFonts w:asciiTheme="minorHAnsi" w:eastAsiaTheme="minorEastAsia" w:hAnsiTheme="minorHAnsi" w:cstheme="minorBidi"/>
                <w:noProof/>
                <w:szCs w:val="22"/>
              </w:rPr>
              <w:tab/>
            </w:r>
            <w:r w:rsidR="0082065C" w:rsidRPr="00895CE1">
              <w:rPr>
                <w:rStyle w:val="ac"/>
                <w:rFonts w:hint="eastAsia"/>
                <w:noProof/>
              </w:rPr>
              <w:t>修改文件开始地方的配置：</w:t>
            </w:r>
            <w:r w:rsidR="0082065C">
              <w:rPr>
                <w:noProof/>
                <w:webHidden/>
              </w:rPr>
              <w:tab/>
            </w:r>
            <w:r w:rsidR="0082065C">
              <w:rPr>
                <w:noProof/>
                <w:webHidden/>
              </w:rPr>
              <w:fldChar w:fldCharType="begin"/>
            </w:r>
            <w:r w:rsidR="0082065C">
              <w:rPr>
                <w:noProof/>
                <w:webHidden/>
              </w:rPr>
              <w:instrText xml:space="preserve"> PAGEREF _Toc495742419 \h </w:instrText>
            </w:r>
            <w:r w:rsidR="0082065C">
              <w:rPr>
                <w:noProof/>
                <w:webHidden/>
              </w:rPr>
            </w:r>
            <w:r w:rsidR="0082065C">
              <w:rPr>
                <w:noProof/>
                <w:webHidden/>
              </w:rPr>
              <w:fldChar w:fldCharType="separate"/>
            </w:r>
            <w:r w:rsidR="0082065C">
              <w:rPr>
                <w:noProof/>
                <w:webHidden/>
              </w:rPr>
              <w:t>66</w:t>
            </w:r>
            <w:r w:rsidR="0082065C">
              <w:rPr>
                <w:noProof/>
                <w:webHidden/>
              </w:rPr>
              <w:fldChar w:fldCharType="end"/>
            </w:r>
          </w:hyperlink>
        </w:p>
        <w:p w14:paraId="4E6F81E7" w14:textId="77777777" w:rsidR="0082065C" w:rsidRDefault="00482479">
          <w:pPr>
            <w:pStyle w:val="30"/>
            <w:tabs>
              <w:tab w:val="left" w:pos="1260"/>
              <w:tab w:val="right" w:leader="dot" w:pos="9678"/>
            </w:tabs>
            <w:rPr>
              <w:rFonts w:asciiTheme="minorHAnsi" w:eastAsiaTheme="minorEastAsia" w:hAnsiTheme="minorHAnsi" w:cstheme="minorBidi"/>
              <w:noProof/>
              <w:szCs w:val="22"/>
            </w:rPr>
          </w:pPr>
          <w:hyperlink w:anchor="_Toc495742420" w:history="1">
            <w:r w:rsidR="0082065C" w:rsidRPr="00895CE1">
              <w:rPr>
                <w:rStyle w:val="ac"/>
                <w:noProof/>
              </w:rPr>
              <w:t>15.2.2</w:t>
            </w:r>
            <w:r w:rsidR="0082065C">
              <w:rPr>
                <w:rFonts w:asciiTheme="minorHAnsi" w:eastAsiaTheme="minorEastAsia" w:hAnsiTheme="minorHAnsi" w:cstheme="minorBidi"/>
                <w:noProof/>
                <w:szCs w:val="22"/>
              </w:rPr>
              <w:tab/>
            </w:r>
            <w:r w:rsidR="0082065C" w:rsidRPr="00895CE1">
              <w:rPr>
                <w:rStyle w:val="ac"/>
                <w:rFonts w:hint="eastAsia"/>
                <w:noProof/>
              </w:rPr>
              <w:t>添加自定义域名（相当于设置顶级域）</w:t>
            </w:r>
            <w:r w:rsidR="0082065C">
              <w:rPr>
                <w:noProof/>
                <w:webHidden/>
              </w:rPr>
              <w:tab/>
            </w:r>
            <w:r w:rsidR="0082065C">
              <w:rPr>
                <w:noProof/>
                <w:webHidden/>
              </w:rPr>
              <w:fldChar w:fldCharType="begin"/>
            </w:r>
            <w:r w:rsidR="0082065C">
              <w:rPr>
                <w:noProof/>
                <w:webHidden/>
              </w:rPr>
              <w:instrText xml:space="preserve"> PAGEREF _Toc495742420 \h </w:instrText>
            </w:r>
            <w:r w:rsidR="0082065C">
              <w:rPr>
                <w:noProof/>
                <w:webHidden/>
              </w:rPr>
            </w:r>
            <w:r w:rsidR="0082065C">
              <w:rPr>
                <w:noProof/>
                <w:webHidden/>
              </w:rPr>
              <w:fldChar w:fldCharType="separate"/>
            </w:r>
            <w:r w:rsidR="0082065C">
              <w:rPr>
                <w:noProof/>
                <w:webHidden/>
              </w:rPr>
              <w:t>66</w:t>
            </w:r>
            <w:r w:rsidR="0082065C">
              <w:rPr>
                <w:noProof/>
                <w:webHidden/>
              </w:rPr>
              <w:fldChar w:fldCharType="end"/>
            </w:r>
          </w:hyperlink>
        </w:p>
        <w:p w14:paraId="26D766F7" w14:textId="77777777" w:rsidR="0082065C" w:rsidRDefault="00482479">
          <w:pPr>
            <w:pStyle w:val="30"/>
            <w:tabs>
              <w:tab w:val="left" w:pos="1260"/>
              <w:tab w:val="right" w:leader="dot" w:pos="9678"/>
            </w:tabs>
            <w:rPr>
              <w:rFonts w:asciiTheme="minorHAnsi" w:eastAsiaTheme="minorEastAsia" w:hAnsiTheme="minorHAnsi" w:cstheme="minorBidi"/>
              <w:noProof/>
              <w:szCs w:val="22"/>
            </w:rPr>
          </w:pPr>
          <w:hyperlink w:anchor="_Toc495742421" w:history="1">
            <w:r w:rsidR="0082065C" w:rsidRPr="00895CE1">
              <w:rPr>
                <w:rStyle w:val="ac"/>
                <w:noProof/>
              </w:rPr>
              <w:t>15.2.3</w:t>
            </w:r>
            <w:r w:rsidR="0082065C">
              <w:rPr>
                <w:rFonts w:asciiTheme="minorHAnsi" w:eastAsiaTheme="minorEastAsia" w:hAnsiTheme="minorHAnsi" w:cstheme="minorBidi"/>
                <w:noProof/>
                <w:szCs w:val="22"/>
              </w:rPr>
              <w:tab/>
            </w:r>
            <w:r w:rsidR="0082065C" w:rsidRPr="00895CE1">
              <w:rPr>
                <w:rStyle w:val="ac"/>
                <w:rFonts w:hint="eastAsia"/>
                <w:noProof/>
              </w:rPr>
              <w:t>添加</w:t>
            </w:r>
            <w:r w:rsidR="0082065C" w:rsidRPr="00895CE1">
              <w:rPr>
                <w:rStyle w:val="ac"/>
                <w:noProof/>
              </w:rPr>
              <w:t>nameserver</w:t>
            </w:r>
            <w:r w:rsidR="0082065C">
              <w:rPr>
                <w:noProof/>
                <w:webHidden/>
              </w:rPr>
              <w:tab/>
            </w:r>
            <w:r w:rsidR="0082065C">
              <w:rPr>
                <w:noProof/>
                <w:webHidden/>
              </w:rPr>
              <w:fldChar w:fldCharType="begin"/>
            </w:r>
            <w:r w:rsidR="0082065C">
              <w:rPr>
                <w:noProof/>
                <w:webHidden/>
              </w:rPr>
              <w:instrText xml:space="preserve"> PAGEREF _Toc495742421 \h </w:instrText>
            </w:r>
            <w:r w:rsidR="0082065C">
              <w:rPr>
                <w:noProof/>
                <w:webHidden/>
              </w:rPr>
            </w:r>
            <w:r w:rsidR="0082065C">
              <w:rPr>
                <w:noProof/>
                <w:webHidden/>
              </w:rPr>
              <w:fldChar w:fldCharType="separate"/>
            </w:r>
            <w:r w:rsidR="0082065C">
              <w:rPr>
                <w:noProof/>
                <w:webHidden/>
              </w:rPr>
              <w:t>68</w:t>
            </w:r>
            <w:r w:rsidR="0082065C">
              <w:rPr>
                <w:noProof/>
                <w:webHidden/>
              </w:rPr>
              <w:fldChar w:fldCharType="end"/>
            </w:r>
          </w:hyperlink>
        </w:p>
        <w:p w14:paraId="3095E8B9" w14:textId="77777777" w:rsidR="0082065C" w:rsidRDefault="00482479">
          <w:pPr>
            <w:pStyle w:val="20"/>
            <w:rPr>
              <w:rFonts w:asciiTheme="minorHAnsi" w:eastAsiaTheme="minorEastAsia" w:hAnsiTheme="minorHAnsi" w:cstheme="minorBidi"/>
              <w:noProof/>
              <w:szCs w:val="22"/>
            </w:rPr>
          </w:pPr>
          <w:hyperlink w:anchor="_Toc495742422" w:history="1">
            <w:r w:rsidR="0082065C" w:rsidRPr="00895CE1">
              <w:rPr>
                <w:rStyle w:val="ac"/>
                <w:noProof/>
              </w:rPr>
              <w:t>15.3</w:t>
            </w:r>
            <w:r w:rsidR="0082065C">
              <w:rPr>
                <w:rFonts w:asciiTheme="minorHAnsi" w:eastAsiaTheme="minorEastAsia" w:hAnsiTheme="minorHAnsi" w:cstheme="minorBidi"/>
                <w:noProof/>
                <w:szCs w:val="22"/>
              </w:rPr>
              <w:tab/>
            </w:r>
            <w:r w:rsidR="0082065C" w:rsidRPr="00895CE1">
              <w:rPr>
                <w:rStyle w:val="ac"/>
                <w:rFonts w:hint="eastAsia"/>
                <w:noProof/>
              </w:rPr>
              <w:t>增加</w:t>
            </w:r>
            <w:r w:rsidR="0082065C" w:rsidRPr="00895CE1">
              <w:rPr>
                <w:rStyle w:val="ac"/>
                <w:noProof/>
              </w:rPr>
              <w:t>named</w:t>
            </w:r>
            <w:r w:rsidR="0082065C" w:rsidRPr="00895CE1">
              <w:rPr>
                <w:rStyle w:val="ac"/>
                <w:rFonts w:hint="eastAsia"/>
                <w:noProof/>
              </w:rPr>
              <w:t>对文件的权限</w:t>
            </w:r>
            <w:r w:rsidR="0082065C">
              <w:rPr>
                <w:noProof/>
                <w:webHidden/>
              </w:rPr>
              <w:tab/>
            </w:r>
            <w:r w:rsidR="0082065C">
              <w:rPr>
                <w:noProof/>
                <w:webHidden/>
              </w:rPr>
              <w:fldChar w:fldCharType="begin"/>
            </w:r>
            <w:r w:rsidR="0082065C">
              <w:rPr>
                <w:noProof/>
                <w:webHidden/>
              </w:rPr>
              <w:instrText xml:space="preserve"> PAGEREF _Toc495742422 \h </w:instrText>
            </w:r>
            <w:r w:rsidR="0082065C">
              <w:rPr>
                <w:noProof/>
                <w:webHidden/>
              </w:rPr>
            </w:r>
            <w:r w:rsidR="0082065C">
              <w:rPr>
                <w:noProof/>
                <w:webHidden/>
              </w:rPr>
              <w:fldChar w:fldCharType="separate"/>
            </w:r>
            <w:r w:rsidR="0082065C">
              <w:rPr>
                <w:noProof/>
                <w:webHidden/>
              </w:rPr>
              <w:t>68</w:t>
            </w:r>
            <w:r w:rsidR="0082065C">
              <w:rPr>
                <w:noProof/>
                <w:webHidden/>
              </w:rPr>
              <w:fldChar w:fldCharType="end"/>
            </w:r>
          </w:hyperlink>
        </w:p>
        <w:p w14:paraId="020DD6A1" w14:textId="77777777" w:rsidR="0082065C" w:rsidRDefault="00482479">
          <w:pPr>
            <w:pStyle w:val="20"/>
            <w:rPr>
              <w:rFonts w:asciiTheme="minorHAnsi" w:eastAsiaTheme="minorEastAsia" w:hAnsiTheme="minorHAnsi" w:cstheme="minorBidi"/>
              <w:noProof/>
              <w:szCs w:val="22"/>
            </w:rPr>
          </w:pPr>
          <w:hyperlink w:anchor="_Toc495742423" w:history="1">
            <w:r w:rsidR="0082065C" w:rsidRPr="00895CE1">
              <w:rPr>
                <w:rStyle w:val="ac"/>
                <w:noProof/>
              </w:rPr>
              <w:t>15.4</w:t>
            </w:r>
            <w:r w:rsidR="0082065C">
              <w:rPr>
                <w:rFonts w:asciiTheme="minorHAnsi" w:eastAsiaTheme="minorEastAsia" w:hAnsiTheme="minorHAnsi" w:cstheme="minorBidi"/>
                <w:noProof/>
                <w:szCs w:val="22"/>
              </w:rPr>
              <w:tab/>
            </w:r>
            <w:r w:rsidR="0082065C" w:rsidRPr="00895CE1">
              <w:rPr>
                <w:rStyle w:val="ac"/>
                <w:rFonts w:hint="eastAsia"/>
                <w:noProof/>
              </w:rPr>
              <w:t>重启服务</w:t>
            </w:r>
            <w:r w:rsidR="0082065C">
              <w:rPr>
                <w:noProof/>
                <w:webHidden/>
              </w:rPr>
              <w:tab/>
            </w:r>
            <w:r w:rsidR="0082065C">
              <w:rPr>
                <w:noProof/>
                <w:webHidden/>
              </w:rPr>
              <w:fldChar w:fldCharType="begin"/>
            </w:r>
            <w:r w:rsidR="0082065C">
              <w:rPr>
                <w:noProof/>
                <w:webHidden/>
              </w:rPr>
              <w:instrText xml:space="preserve"> PAGEREF _Toc495742423 \h </w:instrText>
            </w:r>
            <w:r w:rsidR="0082065C">
              <w:rPr>
                <w:noProof/>
                <w:webHidden/>
              </w:rPr>
            </w:r>
            <w:r w:rsidR="0082065C">
              <w:rPr>
                <w:noProof/>
                <w:webHidden/>
              </w:rPr>
              <w:fldChar w:fldCharType="separate"/>
            </w:r>
            <w:r w:rsidR="0082065C">
              <w:rPr>
                <w:noProof/>
                <w:webHidden/>
              </w:rPr>
              <w:t>68</w:t>
            </w:r>
            <w:r w:rsidR="0082065C">
              <w:rPr>
                <w:noProof/>
                <w:webHidden/>
              </w:rPr>
              <w:fldChar w:fldCharType="end"/>
            </w:r>
          </w:hyperlink>
        </w:p>
        <w:p w14:paraId="67EF94A9" w14:textId="77777777" w:rsidR="0082065C" w:rsidRDefault="00482479">
          <w:pPr>
            <w:pStyle w:val="20"/>
            <w:rPr>
              <w:rFonts w:asciiTheme="minorHAnsi" w:eastAsiaTheme="minorEastAsia" w:hAnsiTheme="minorHAnsi" w:cstheme="minorBidi"/>
              <w:noProof/>
              <w:szCs w:val="22"/>
            </w:rPr>
          </w:pPr>
          <w:hyperlink w:anchor="_Toc495742424" w:history="1">
            <w:r w:rsidR="0082065C" w:rsidRPr="00895CE1">
              <w:rPr>
                <w:rStyle w:val="ac"/>
                <w:noProof/>
              </w:rPr>
              <w:t>15.5</w:t>
            </w:r>
            <w:r w:rsidR="0082065C">
              <w:rPr>
                <w:rFonts w:asciiTheme="minorHAnsi" w:eastAsiaTheme="minorEastAsia" w:hAnsiTheme="minorHAnsi" w:cstheme="minorBidi"/>
                <w:noProof/>
                <w:szCs w:val="22"/>
              </w:rPr>
              <w:tab/>
            </w:r>
            <w:r w:rsidR="0082065C" w:rsidRPr="00895CE1">
              <w:rPr>
                <w:rStyle w:val="ac"/>
                <w:rFonts w:hint="eastAsia"/>
                <w:noProof/>
              </w:rPr>
              <w:t>验证</w:t>
            </w:r>
            <w:r w:rsidR="0082065C">
              <w:rPr>
                <w:noProof/>
                <w:webHidden/>
              </w:rPr>
              <w:tab/>
            </w:r>
            <w:r w:rsidR="0082065C">
              <w:rPr>
                <w:noProof/>
                <w:webHidden/>
              </w:rPr>
              <w:fldChar w:fldCharType="begin"/>
            </w:r>
            <w:r w:rsidR="0082065C">
              <w:rPr>
                <w:noProof/>
                <w:webHidden/>
              </w:rPr>
              <w:instrText xml:space="preserve"> PAGEREF _Toc495742424 \h </w:instrText>
            </w:r>
            <w:r w:rsidR="0082065C">
              <w:rPr>
                <w:noProof/>
                <w:webHidden/>
              </w:rPr>
            </w:r>
            <w:r w:rsidR="0082065C">
              <w:rPr>
                <w:noProof/>
                <w:webHidden/>
              </w:rPr>
              <w:fldChar w:fldCharType="separate"/>
            </w:r>
            <w:r w:rsidR="0082065C">
              <w:rPr>
                <w:noProof/>
                <w:webHidden/>
              </w:rPr>
              <w:t>69</w:t>
            </w:r>
            <w:r w:rsidR="0082065C">
              <w:rPr>
                <w:noProof/>
                <w:webHidden/>
              </w:rPr>
              <w:fldChar w:fldCharType="end"/>
            </w:r>
          </w:hyperlink>
        </w:p>
        <w:p w14:paraId="6D26FDBF" w14:textId="77777777" w:rsidR="0082065C" w:rsidRDefault="00482479">
          <w:pPr>
            <w:pStyle w:val="30"/>
            <w:tabs>
              <w:tab w:val="left" w:pos="1260"/>
              <w:tab w:val="right" w:leader="dot" w:pos="9678"/>
            </w:tabs>
            <w:rPr>
              <w:rFonts w:asciiTheme="minorHAnsi" w:eastAsiaTheme="minorEastAsia" w:hAnsiTheme="minorHAnsi" w:cstheme="minorBidi"/>
              <w:noProof/>
              <w:szCs w:val="22"/>
            </w:rPr>
          </w:pPr>
          <w:hyperlink w:anchor="_Toc495742425" w:history="1">
            <w:r w:rsidR="0082065C" w:rsidRPr="00895CE1">
              <w:rPr>
                <w:rStyle w:val="ac"/>
                <w:noProof/>
              </w:rPr>
              <w:t>15.5.1</w:t>
            </w:r>
            <w:r w:rsidR="0082065C">
              <w:rPr>
                <w:rFonts w:asciiTheme="minorHAnsi" w:eastAsiaTheme="minorEastAsia" w:hAnsiTheme="minorHAnsi" w:cstheme="minorBidi"/>
                <w:noProof/>
                <w:szCs w:val="22"/>
              </w:rPr>
              <w:tab/>
            </w:r>
            <w:r w:rsidR="0082065C" w:rsidRPr="00895CE1">
              <w:rPr>
                <w:rStyle w:val="ac"/>
                <w:rFonts w:hint="eastAsia"/>
                <w:noProof/>
              </w:rPr>
              <w:t>服务器验证</w:t>
            </w:r>
            <w:r w:rsidR="0082065C">
              <w:rPr>
                <w:noProof/>
                <w:webHidden/>
              </w:rPr>
              <w:tab/>
            </w:r>
            <w:r w:rsidR="0082065C">
              <w:rPr>
                <w:noProof/>
                <w:webHidden/>
              </w:rPr>
              <w:fldChar w:fldCharType="begin"/>
            </w:r>
            <w:r w:rsidR="0082065C">
              <w:rPr>
                <w:noProof/>
                <w:webHidden/>
              </w:rPr>
              <w:instrText xml:space="preserve"> PAGEREF _Toc495742425 \h </w:instrText>
            </w:r>
            <w:r w:rsidR="0082065C">
              <w:rPr>
                <w:noProof/>
                <w:webHidden/>
              </w:rPr>
            </w:r>
            <w:r w:rsidR="0082065C">
              <w:rPr>
                <w:noProof/>
                <w:webHidden/>
              </w:rPr>
              <w:fldChar w:fldCharType="separate"/>
            </w:r>
            <w:r w:rsidR="0082065C">
              <w:rPr>
                <w:noProof/>
                <w:webHidden/>
              </w:rPr>
              <w:t>69</w:t>
            </w:r>
            <w:r w:rsidR="0082065C">
              <w:rPr>
                <w:noProof/>
                <w:webHidden/>
              </w:rPr>
              <w:fldChar w:fldCharType="end"/>
            </w:r>
          </w:hyperlink>
        </w:p>
        <w:p w14:paraId="0BE17DE1" w14:textId="77777777" w:rsidR="0082065C" w:rsidRDefault="00482479">
          <w:pPr>
            <w:pStyle w:val="30"/>
            <w:tabs>
              <w:tab w:val="left" w:pos="1260"/>
              <w:tab w:val="right" w:leader="dot" w:pos="9678"/>
            </w:tabs>
            <w:rPr>
              <w:rFonts w:asciiTheme="minorHAnsi" w:eastAsiaTheme="minorEastAsia" w:hAnsiTheme="minorHAnsi" w:cstheme="minorBidi"/>
              <w:noProof/>
              <w:szCs w:val="22"/>
            </w:rPr>
          </w:pPr>
          <w:hyperlink w:anchor="_Toc495742426" w:history="1">
            <w:r w:rsidR="0082065C" w:rsidRPr="00895CE1">
              <w:rPr>
                <w:rStyle w:val="ac"/>
                <w:noProof/>
              </w:rPr>
              <w:t>15.5.2</w:t>
            </w:r>
            <w:r w:rsidR="0082065C">
              <w:rPr>
                <w:rFonts w:asciiTheme="minorHAnsi" w:eastAsiaTheme="minorEastAsia" w:hAnsiTheme="minorHAnsi" w:cstheme="minorBidi"/>
                <w:noProof/>
                <w:szCs w:val="22"/>
              </w:rPr>
              <w:tab/>
            </w:r>
            <w:r w:rsidR="0082065C" w:rsidRPr="00895CE1">
              <w:rPr>
                <w:rStyle w:val="ac"/>
                <w:rFonts w:hint="eastAsia"/>
                <w:noProof/>
              </w:rPr>
              <w:t>客户端验证</w:t>
            </w:r>
            <w:r w:rsidR="0082065C">
              <w:rPr>
                <w:noProof/>
                <w:webHidden/>
              </w:rPr>
              <w:tab/>
            </w:r>
            <w:r w:rsidR="0082065C">
              <w:rPr>
                <w:noProof/>
                <w:webHidden/>
              </w:rPr>
              <w:fldChar w:fldCharType="begin"/>
            </w:r>
            <w:r w:rsidR="0082065C">
              <w:rPr>
                <w:noProof/>
                <w:webHidden/>
              </w:rPr>
              <w:instrText xml:space="preserve"> PAGEREF _Toc495742426 \h </w:instrText>
            </w:r>
            <w:r w:rsidR="0082065C">
              <w:rPr>
                <w:noProof/>
                <w:webHidden/>
              </w:rPr>
            </w:r>
            <w:r w:rsidR="0082065C">
              <w:rPr>
                <w:noProof/>
                <w:webHidden/>
              </w:rPr>
              <w:fldChar w:fldCharType="separate"/>
            </w:r>
            <w:r w:rsidR="0082065C">
              <w:rPr>
                <w:noProof/>
                <w:webHidden/>
              </w:rPr>
              <w:t>69</w:t>
            </w:r>
            <w:r w:rsidR="0082065C">
              <w:rPr>
                <w:noProof/>
                <w:webHidden/>
              </w:rPr>
              <w:fldChar w:fldCharType="end"/>
            </w:r>
          </w:hyperlink>
        </w:p>
        <w:p w14:paraId="6891ABD0" w14:textId="00CA058A" w:rsidR="00CC19DF" w:rsidRDefault="00CC19DF" w:rsidP="0019226C">
          <w:r>
            <w:rPr>
              <w:b/>
              <w:bCs/>
              <w:lang w:val="zh-CN"/>
            </w:rPr>
            <w:fldChar w:fldCharType="end"/>
          </w:r>
        </w:p>
      </w:sdtContent>
    </w:sdt>
    <w:p w14:paraId="11098FBF" w14:textId="36DC5D17" w:rsidR="007D7610" w:rsidRDefault="007D7610" w:rsidP="0019226C">
      <w:pPr>
        <w:pStyle w:val="1"/>
      </w:pPr>
      <w:bookmarkStart w:id="1" w:name="_Toc495742377"/>
      <w:r>
        <w:rPr>
          <w:rFonts w:hint="eastAsia"/>
        </w:rPr>
        <w:t>作者</w:t>
      </w:r>
      <w:bookmarkEnd w:id="1"/>
    </w:p>
    <w:p w14:paraId="3B33694C" w14:textId="77777777" w:rsidR="0042288F" w:rsidRDefault="000538B6" w:rsidP="007D7610">
      <w:r>
        <w:rPr>
          <w:rFonts w:hint="eastAsia"/>
        </w:rPr>
        <w:t>姓名：</w:t>
      </w:r>
      <w:r>
        <w:rPr>
          <w:rFonts w:hint="eastAsia"/>
        </w:rPr>
        <w:t>weifj</w:t>
      </w:r>
    </w:p>
    <w:p w14:paraId="3EEC18DE" w14:textId="3E5B5DE1" w:rsidR="007D7610" w:rsidRDefault="00302C50" w:rsidP="007D7610">
      <w:r>
        <w:rPr>
          <w:rFonts w:hint="eastAsia"/>
        </w:rPr>
        <w:t>英文名：</w:t>
      </w:r>
      <w:r>
        <w:rPr>
          <w:rFonts w:hint="eastAsia"/>
        </w:rPr>
        <w:t>leoterry</w:t>
      </w:r>
    </w:p>
    <w:p w14:paraId="4B278584" w14:textId="59796F4D" w:rsidR="000538B6" w:rsidRDefault="000538B6" w:rsidP="007D7610">
      <w:r>
        <w:rPr>
          <w:rFonts w:hint="eastAsia"/>
        </w:rPr>
        <w:t>github</w:t>
      </w:r>
      <w:r>
        <w:rPr>
          <w:rFonts w:hint="eastAsia"/>
        </w:rPr>
        <w:t>地址：</w:t>
      </w:r>
      <w:hyperlink r:id="rId8" w:history="1">
        <w:r w:rsidRPr="00292FA1">
          <w:rPr>
            <w:rStyle w:val="ac"/>
          </w:rPr>
          <w:t>https://github.com/leoterry-ulrica</w:t>
        </w:r>
      </w:hyperlink>
    </w:p>
    <w:p w14:paraId="3DF313DD" w14:textId="34A40591" w:rsidR="000538B6" w:rsidRDefault="000538B6" w:rsidP="007D7610">
      <w:r>
        <w:t>QQ</w:t>
      </w:r>
      <w:r>
        <w:rPr>
          <w:rFonts w:hint="eastAsia"/>
        </w:rPr>
        <w:t>：</w:t>
      </w:r>
      <w:r>
        <w:rPr>
          <w:rFonts w:hint="eastAsia"/>
        </w:rPr>
        <w:t>754236623</w:t>
      </w:r>
    </w:p>
    <w:p w14:paraId="52BF01A6" w14:textId="425C95E2" w:rsidR="003C7B34" w:rsidRPr="007D7610" w:rsidRDefault="003C7B34" w:rsidP="007D7610">
      <w:r>
        <w:rPr>
          <w:rFonts w:hint="eastAsia"/>
        </w:rPr>
        <w:t>欢迎大家</w:t>
      </w:r>
      <w:r w:rsidR="00CD4209">
        <w:rPr>
          <w:rFonts w:hint="eastAsia"/>
        </w:rPr>
        <w:t>互相</w:t>
      </w:r>
      <w:r>
        <w:rPr>
          <w:rFonts w:hint="eastAsia"/>
        </w:rPr>
        <w:t>分享！</w:t>
      </w:r>
    </w:p>
    <w:p w14:paraId="1EB15EC8" w14:textId="1D068E56" w:rsidR="00080170" w:rsidRDefault="00080170" w:rsidP="0019226C">
      <w:pPr>
        <w:pStyle w:val="1"/>
      </w:pPr>
      <w:bookmarkStart w:id="2" w:name="_Toc495742378"/>
      <w:r>
        <w:rPr>
          <w:rFonts w:hint="eastAsia"/>
        </w:rPr>
        <w:t>版本</w:t>
      </w:r>
      <w:bookmarkEnd w:id="2"/>
    </w:p>
    <w:p w14:paraId="1F8F3B8E" w14:textId="17794EBF" w:rsidR="00080170" w:rsidRDefault="008C3195" w:rsidP="00080170">
      <w:r>
        <w:rPr>
          <w:rFonts w:hint="eastAsia"/>
        </w:rPr>
        <w:t>当前试验版本</w:t>
      </w:r>
    </w:p>
    <w:p w14:paraId="23CEA365" w14:textId="4749B2C6" w:rsidR="008C3195" w:rsidRDefault="008C3195" w:rsidP="00080170">
      <w:r>
        <w:rPr>
          <w:noProof/>
        </w:rPr>
        <w:drawing>
          <wp:inline distT="0" distB="0" distL="0" distR="0" wp14:anchorId="715C35E9" wp14:editId="1EB6B29B">
            <wp:extent cx="6151880" cy="270827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1880" cy="2708275"/>
                    </a:xfrm>
                    <a:prstGeom prst="rect">
                      <a:avLst/>
                    </a:prstGeom>
                  </pic:spPr>
                </pic:pic>
              </a:graphicData>
            </a:graphic>
          </wp:inline>
        </w:drawing>
      </w:r>
    </w:p>
    <w:p w14:paraId="7AFADC7A" w14:textId="6CBCF2ED" w:rsidR="000339FE" w:rsidRPr="00080170" w:rsidRDefault="000339FE" w:rsidP="00080170">
      <w:r>
        <w:rPr>
          <w:rFonts w:hint="eastAsia"/>
        </w:rPr>
        <w:t>本次试验参考网上资源，或者书籍《开源容器云</w:t>
      </w:r>
      <w:r>
        <w:rPr>
          <w:rFonts w:hint="eastAsia"/>
        </w:rPr>
        <w:t>openshift</w:t>
      </w:r>
      <w:r>
        <w:t xml:space="preserve"> </w:t>
      </w:r>
      <w:r>
        <w:rPr>
          <w:rFonts w:hint="eastAsia"/>
        </w:rPr>
        <w:t>-</w:t>
      </w:r>
      <w:r>
        <w:rPr>
          <w:rFonts w:hint="eastAsia"/>
        </w:rPr>
        <w:t>构建基于</w:t>
      </w:r>
      <w:r>
        <w:rPr>
          <w:rFonts w:hint="eastAsia"/>
        </w:rPr>
        <w:t>kubernetes</w:t>
      </w:r>
      <w:r>
        <w:rPr>
          <w:rFonts w:hint="eastAsia"/>
        </w:rPr>
        <w:t>的企业应用云平台》的案例</w:t>
      </w:r>
      <w:r w:rsidR="00F50737">
        <w:rPr>
          <w:rFonts w:hint="eastAsia"/>
        </w:rPr>
        <w:t>。</w:t>
      </w:r>
    </w:p>
    <w:p w14:paraId="0693AAF5" w14:textId="6A123279" w:rsidR="0019226C" w:rsidRDefault="0019226C" w:rsidP="0019226C">
      <w:pPr>
        <w:pStyle w:val="1"/>
      </w:pPr>
      <w:bookmarkStart w:id="3" w:name="_Toc495742379"/>
      <w:r>
        <w:rPr>
          <w:rFonts w:hint="eastAsia"/>
        </w:rPr>
        <w:lastRenderedPageBreak/>
        <w:t>服务器</w:t>
      </w:r>
      <w:bookmarkEnd w:id="3"/>
    </w:p>
    <w:p w14:paraId="57273202" w14:textId="316E3DE8" w:rsidR="0019226C" w:rsidRDefault="00482479" w:rsidP="0019226C">
      <w:hyperlink r:id="rId10" w:history="1">
        <w:r w:rsidR="00B94FA7" w:rsidRPr="0067621F">
          <w:rPr>
            <w:rStyle w:val="ac"/>
            <w:rFonts w:hint="eastAsia"/>
          </w:rPr>
          <w:t>https</w:t>
        </w:r>
        <w:r w:rsidR="00B94FA7" w:rsidRPr="0067621F">
          <w:rPr>
            <w:rStyle w:val="ac"/>
          </w:rPr>
          <w:t>://master.example.com:8443/</w:t>
        </w:r>
      </w:hyperlink>
    </w:p>
    <w:p w14:paraId="5BD470F0" w14:textId="55A10E60" w:rsidR="00080170" w:rsidRDefault="00B94FA7" w:rsidP="0019226C">
      <w:r>
        <w:rPr>
          <w:rFonts w:hint="eastAsia"/>
        </w:rPr>
        <w:t>对应</w:t>
      </w:r>
      <w:r>
        <w:rPr>
          <w:rFonts w:hint="eastAsia"/>
        </w:rPr>
        <w:t>IP</w:t>
      </w:r>
      <w:r>
        <w:rPr>
          <w:rFonts w:hint="eastAsia"/>
        </w:rPr>
        <w:t>：</w:t>
      </w:r>
      <w:r w:rsidRPr="006E3492">
        <w:rPr>
          <w:rFonts w:hint="eastAsia"/>
          <w:b/>
          <w:color w:val="FF0000"/>
        </w:rPr>
        <w:t>192.168.200.56</w:t>
      </w:r>
      <w:r w:rsidR="00E41D4F">
        <w:rPr>
          <w:rFonts w:hint="eastAsia"/>
        </w:rPr>
        <w:t>，</w:t>
      </w:r>
      <w:r w:rsidR="00E41D4F">
        <w:rPr>
          <w:rFonts w:hint="eastAsia"/>
        </w:rPr>
        <w:t>developer</w:t>
      </w:r>
      <w:r w:rsidR="00E41D4F">
        <w:t>/</w:t>
      </w:r>
      <w:r w:rsidR="00E41D4F">
        <w:rPr>
          <w:rFonts w:hint="eastAsia"/>
        </w:rPr>
        <w:t>1</w:t>
      </w:r>
    </w:p>
    <w:p w14:paraId="2360EBBA" w14:textId="73345499" w:rsidR="00E1179C" w:rsidRDefault="00E1179C" w:rsidP="00E1179C">
      <w:pPr>
        <w:pStyle w:val="1"/>
      </w:pPr>
      <w:bookmarkStart w:id="4" w:name="_Toc495742380"/>
      <w:r>
        <w:rPr>
          <w:rFonts w:hint="eastAsia"/>
        </w:rPr>
        <w:t>项目列表</w:t>
      </w:r>
      <w:bookmarkEnd w:id="4"/>
    </w:p>
    <w:p w14:paraId="399E6B91" w14:textId="7DDCADBC" w:rsidR="00E1179C" w:rsidRPr="00E1179C" w:rsidRDefault="00007BAA" w:rsidP="00E1179C">
      <w:r>
        <w:rPr>
          <w:noProof/>
        </w:rPr>
        <w:drawing>
          <wp:inline distT="0" distB="0" distL="0" distR="0" wp14:anchorId="1601F16C" wp14:editId="31D7D8F3">
            <wp:extent cx="6151880" cy="50501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51880" cy="5050155"/>
                    </a:xfrm>
                    <a:prstGeom prst="rect">
                      <a:avLst/>
                    </a:prstGeom>
                  </pic:spPr>
                </pic:pic>
              </a:graphicData>
            </a:graphic>
          </wp:inline>
        </w:drawing>
      </w:r>
    </w:p>
    <w:p w14:paraId="72D6B546" w14:textId="77777777" w:rsidR="000D5FE0" w:rsidRDefault="005F43D7" w:rsidP="005F43D7">
      <w:pPr>
        <w:pStyle w:val="1"/>
      </w:pPr>
      <w:bookmarkStart w:id="5" w:name="_Toc495742381"/>
      <w:r>
        <w:t>O</w:t>
      </w:r>
      <w:r>
        <w:rPr>
          <w:rFonts w:hint="eastAsia"/>
        </w:rPr>
        <w:t>penshift</w:t>
      </w:r>
      <w:r>
        <w:rPr>
          <w:rFonts w:hint="eastAsia"/>
        </w:rPr>
        <w:t>与</w:t>
      </w:r>
      <w:r>
        <w:rPr>
          <w:rFonts w:hint="eastAsia"/>
        </w:rPr>
        <w:t>jenkins</w:t>
      </w:r>
      <w:r>
        <w:rPr>
          <w:rFonts w:hint="eastAsia"/>
        </w:rPr>
        <w:t>集成</w:t>
      </w:r>
      <w:bookmarkEnd w:id="5"/>
    </w:p>
    <w:p w14:paraId="31F52F7F" w14:textId="77777777" w:rsidR="000D5FE0" w:rsidRDefault="000D5FE0" w:rsidP="000D5FE0"/>
    <w:p w14:paraId="262BF8B9" w14:textId="77777777" w:rsidR="000D5FE0" w:rsidRDefault="000D5FE0" w:rsidP="000D5FE0">
      <w:r>
        <w:rPr>
          <w:rFonts w:hint="eastAsia"/>
        </w:rPr>
        <w:t>&gt;oc</w:t>
      </w:r>
      <w:r>
        <w:t xml:space="preserve"> login –u developer</w:t>
      </w:r>
    </w:p>
    <w:p w14:paraId="7FF1A606" w14:textId="77777777" w:rsidR="000D5FE0" w:rsidRDefault="000D5FE0" w:rsidP="000D5FE0">
      <w:r>
        <w:lastRenderedPageBreak/>
        <w:t>&gt;oc project ci-cd</w:t>
      </w:r>
    </w:p>
    <w:p w14:paraId="747B25B1" w14:textId="77777777" w:rsidR="000D5FE0" w:rsidRDefault="000D5FE0" w:rsidP="000D5FE0">
      <w:r>
        <w:rPr>
          <w:rFonts w:hint="eastAsia"/>
        </w:rPr>
        <w:t>##</w:t>
      </w:r>
      <w:r>
        <w:t xml:space="preserve"> </w:t>
      </w:r>
      <w:r>
        <w:rPr>
          <w:rFonts w:hint="eastAsia"/>
        </w:rPr>
        <w:t>为默认的</w:t>
      </w:r>
      <w:r>
        <w:rPr>
          <w:rFonts w:hint="eastAsia"/>
        </w:rPr>
        <w:t>service</w:t>
      </w:r>
      <w:r>
        <w:t xml:space="preserve"> </w:t>
      </w:r>
      <w:r>
        <w:rPr>
          <w:rFonts w:hint="eastAsia"/>
        </w:rPr>
        <w:t>account</w:t>
      </w:r>
      <w:r>
        <w:rPr>
          <w:rFonts w:hint="eastAsia"/>
        </w:rPr>
        <w:t>用户添加权限，使</w:t>
      </w:r>
      <w:r>
        <w:rPr>
          <w:rFonts w:hint="eastAsia"/>
        </w:rPr>
        <w:t>jenkins</w:t>
      </w:r>
      <w:r>
        <w:rPr>
          <w:rFonts w:hint="eastAsia"/>
        </w:rPr>
        <w:t>容器具有足够的权限操作项目的配置及执行部署</w:t>
      </w:r>
    </w:p>
    <w:p w14:paraId="3361FEB3" w14:textId="77777777" w:rsidR="000D5FE0" w:rsidRDefault="000D5FE0" w:rsidP="000D5FE0">
      <w:r>
        <w:rPr>
          <w:rFonts w:hint="eastAsia"/>
        </w:rPr>
        <w:t>&gt;oc</w:t>
      </w:r>
      <w:r>
        <w:t xml:space="preserve"> policy add-role-to-user edit –z Jenkins</w:t>
      </w:r>
    </w:p>
    <w:p w14:paraId="5174D532" w14:textId="77777777" w:rsidR="000D5FE0" w:rsidRDefault="000D5FE0" w:rsidP="000D5FE0"/>
    <w:p w14:paraId="0A23B389" w14:textId="77777777" w:rsidR="000D5FE0" w:rsidRDefault="000D5FE0" w:rsidP="000D5FE0">
      <w:r>
        <w:rPr>
          <w:rFonts w:hint="eastAsia"/>
        </w:rPr>
        <w:t>（此处省略导入</w:t>
      </w:r>
      <w:r>
        <w:rPr>
          <w:rFonts w:hint="eastAsia"/>
        </w:rPr>
        <w:t>jenkins</w:t>
      </w:r>
      <w:r>
        <w:rPr>
          <w:rFonts w:hint="eastAsia"/>
        </w:rPr>
        <w:t>模板，请参考</w:t>
      </w:r>
      <w:r>
        <w:rPr>
          <w:rFonts w:hint="eastAsia"/>
        </w:rPr>
        <w:t>openshift</w:t>
      </w:r>
      <w:r>
        <w:rPr>
          <w:rFonts w:hint="eastAsia"/>
        </w:rPr>
        <w:t>文本记录信息）</w:t>
      </w:r>
    </w:p>
    <w:p w14:paraId="16AB567B" w14:textId="77777777" w:rsidR="000D5FE0" w:rsidRDefault="000D5FE0" w:rsidP="000D5FE0"/>
    <w:p w14:paraId="462159A4" w14:textId="77777777" w:rsidR="000D5FE0" w:rsidRDefault="000D5FE0" w:rsidP="000D5FE0">
      <w:pPr>
        <w:jc w:val="left"/>
      </w:pPr>
      <w:r>
        <w:rPr>
          <w:rFonts w:hint="eastAsia"/>
        </w:rPr>
        <w:t>##</w:t>
      </w:r>
      <w:r>
        <w:t xml:space="preserve"> </w:t>
      </w:r>
      <w:r>
        <w:rPr>
          <w:rFonts w:hint="eastAsia"/>
        </w:rPr>
        <w:t>根据模板创建的容器，会生成</w:t>
      </w:r>
      <w:r>
        <w:rPr>
          <w:rFonts w:hint="eastAsia"/>
        </w:rPr>
        <w:t>route</w:t>
      </w:r>
      <w:r>
        <w:rPr>
          <w:rFonts w:hint="eastAsia"/>
        </w:rPr>
        <w:t>，地址：</w:t>
      </w:r>
      <w:hyperlink r:id="rId12" w:history="1">
        <w:r w:rsidRPr="00343026">
          <w:rPr>
            <w:rStyle w:val="ac"/>
          </w:rPr>
          <w:t>https://jenkins-ci-cd.router.default.svc.cluster.local/</w:t>
        </w:r>
      </w:hyperlink>
      <w:r>
        <w:rPr>
          <w:rFonts w:hint="eastAsia"/>
        </w:rPr>
        <w:t>，访问提示登录，使用</w:t>
      </w:r>
      <w:r>
        <w:rPr>
          <w:rFonts w:hint="eastAsia"/>
        </w:rPr>
        <w:t>openshift</w:t>
      </w:r>
      <w:r>
        <w:rPr>
          <w:rFonts w:hint="eastAsia"/>
        </w:rPr>
        <w:t>验证入口即可（</w:t>
      </w:r>
      <w:r>
        <w:rPr>
          <w:rFonts w:hint="eastAsia"/>
        </w:rPr>
        <w:t>developer</w:t>
      </w:r>
      <w:r>
        <w:t>/</w:t>
      </w:r>
      <w:r>
        <w:rPr>
          <w:rFonts w:hint="eastAsia"/>
        </w:rPr>
        <w:t>1</w:t>
      </w:r>
      <w:r>
        <w:rPr>
          <w:rFonts w:hint="eastAsia"/>
        </w:rPr>
        <w:t>）。</w:t>
      </w:r>
    </w:p>
    <w:p w14:paraId="0878C1D2" w14:textId="77777777" w:rsidR="000D5FE0" w:rsidRDefault="000D5FE0" w:rsidP="000D5FE0">
      <w:pPr>
        <w:jc w:val="left"/>
      </w:pPr>
      <w:r>
        <w:rPr>
          <w:noProof/>
        </w:rPr>
        <w:drawing>
          <wp:inline distT="0" distB="0" distL="0" distR="0" wp14:anchorId="5D21CBF5" wp14:editId="749A60A0">
            <wp:extent cx="5274310" cy="29438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43860"/>
                    </a:xfrm>
                    <a:prstGeom prst="rect">
                      <a:avLst/>
                    </a:prstGeom>
                  </pic:spPr>
                </pic:pic>
              </a:graphicData>
            </a:graphic>
          </wp:inline>
        </w:drawing>
      </w:r>
    </w:p>
    <w:p w14:paraId="1BB05595" w14:textId="77777777" w:rsidR="000D5FE0" w:rsidRDefault="000D5FE0" w:rsidP="000D5FE0">
      <w:pPr>
        <w:jc w:val="left"/>
      </w:pPr>
      <w:r>
        <w:rPr>
          <w:noProof/>
        </w:rPr>
        <w:lastRenderedPageBreak/>
        <w:drawing>
          <wp:inline distT="0" distB="0" distL="0" distR="0" wp14:anchorId="6179C62B" wp14:editId="17B45D21">
            <wp:extent cx="5274310" cy="27412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41295"/>
                    </a:xfrm>
                    <a:prstGeom prst="rect">
                      <a:avLst/>
                    </a:prstGeom>
                  </pic:spPr>
                </pic:pic>
              </a:graphicData>
            </a:graphic>
          </wp:inline>
        </w:drawing>
      </w:r>
    </w:p>
    <w:p w14:paraId="56CFE2C2" w14:textId="77777777" w:rsidR="000D5FE0" w:rsidRDefault="000D5FE0" w:rsidP="000D5FE0">
      <w:pPr>
        <w:jc w:val="left"/>
      </w:pPr>
    </w:p>
    <w:p w14:paraId="003B1E12" w14:textId="77777777" w:rsidR="000D5FE0" w:rsidRDefault="000D5FE0" w:rsidP="000D5FE0">
      <w:pPr>
        <w:jc w:val="left"/>
      </w:pPr>
      <w:r>
        <w:rPr>
          <w:rFonts w:hint="eastAsia"/>
        </w:rPr>
        <w:t>##</w:t>
      </w:r>
      <w:r>
        <w:t xml:space="preserve"> </w:t>
      </w:r>
      <w:r>
        <w:rPr>
          <w:rFonts w:hint="eastAsia"/>
        </w:rPr>
        <w:t>为</w:t>
      </w:r>
      <w:r>
        <w:rPr>
          <w:rFonts w:hint="eastAsia"/>
        </w:rPr>
        <w:t>jenkins</w:t>
      </w:r>
      <w:r>
        <w:rPr>
          <w:rFonts w:hint="eastAsia"/>
        </w:rPr>
        <w:t>授权，让其可以在</w:t>
      </w:r>
      <w:r>
        <w:t>M</w:t>
      </w:r>
      <w:r>
        <w:rPr>
          <w:rFonts w:hint="eastAsia"/>
        </w:rPr>
        <w:t>y</w:t>
      </w:r>
      <w:r>
        <w:t>B</w:t>
      </w:r>
      <w:r>
        <w:rPr>
          <w:rFonts w:hint="eastAsia"/>
        </w:rPr>
        <w:t>ank</w:t>
      </w:r>
      <w:r>
        <w:rPr>
          <w:rFonts w:hint="eastAsia"/>
        </w:rPr>
        <w:t>项目执行操作</w:t>
      </w:r>
    </w:p>
    <w:p w14:paraId="76FD5A19" w14:textId="77777777" w:rsidR="000D5FE0" w:rsidRDefault="000D5FE0" w:rsidP="000D5FE0">
      <w:pPr>
        <w:jc w:val="left"/>
      </w:pPr>
      <w:r>
        <w:rPr>
          <w:rFonts w:hint="eastAsia"/>
        </w:rPr>
        <w:t>&gt;oc</w:t>
      </w:r>
      <w:r>
        <w:t xml:space="preserve"> </w:t>
      </w:r>
      <w:r>
        <w:rPr>
          <w:rFonts w:hint="eastAsia"/>
        </w:rPr>
        <w:t>policy</w:t>
      </w:r>
      <w:r>
        <w:t xml:space="preserve"> </w:t>
      </w:r>
      <w:r>
        <w:rPr>
          <w:rFonts w:hint="eastAsia"/>
        </w:rPr>
        <w:t>add</w:t>
      </w:r>
      <w:r>
        <w:t>-role-to-user edit system:serviceaccount:ci-cd:</w:t>
      </w:r>
      <w:r w:rsidRPr="002769AE">
        <w:rPr>
          <w:b/>
          <w:color w:val="FF0000"/>
        </w:rPr>
        <w:t>jenkins</w:t>
      </w:r>
      <w:r>
        <w:t xml:space="preserve"> –n mybank</w:t>
      </w:r>
    </w:p>
    <w:p w14:paraId="70766ECF" w14:textId="77777777" w:rsidR="000D5FE0" w:rsidRPr="00B516BC" w:rsidRDefault="000D5FE0" w:rsidP="000D5FE0">
      <w:pPr>
        <w:jc w:val="left"/>
      </w:pPr>
    </w:p>
    <w:p w14:paraId="0A8601D9" w14:textId="77777777" w:rsidR="000D5FE0" w:rsidRDefault="000D5FE0" w:rsidP="000D5FE0">
      <w:pPr>
        <w:jc w:val="left"/>
      </w:pPr>
      <w:r>
        <w:t xml:space="preserve">## </w:t>
      </w:r>
      <w:r>
        <w:rPr>
          <w:rFonts w:hint="eastAsia"/>
        </w:rPr>
        <w:t>创建自由风格的项目</w:t>
      </w:r>
    </w:p>
    <w:p w14:paraId="5201A50B" w14:textId="77777777" w:rsidR="000D5FE0" w:rsidRDefault="000D5FE0" w:rsidP="000D5FE0">
      <w:pPr>
        <w:jc w:val="left"/>
      </w:pPr>
      <w:r>
        <w:rPr>
          <w:noProof/>
        </w:rPr>
        <w:drawing>
          <wp:inline distT="0" distB="0" distL="0" distR="0" wp14:anchorId="7D6577FA" wp14:editId="38B8AC7B">
            <wp:extent cx="5274310" cy="16122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612265"/>
                    </a:xfrm>
                    <a:prstGeom prst="rect">
                      <a:avLst/>
                    </a:prstGeom>
                  </pic:spPr>
                </pic:pic>
              </a:graphicData>
            </a:graphic>
          </wp:inline>
        </w:drawing>
      </w:r>
    </w:p>
    <w:p w14:paraId="24256E37" w14:textId="77777777" w:rsidR="000D5FE0" w:rsidRDefault="000D5FE0" w:rsidP="000D5FE0">
      <w:pPr>
        <w:jc w:val="left"/>
      </w:pPr>
    </w:p>
    <w:p w14:paraId="4B01F7F1" w14:textId="77777777" w:rsidR="000D5FE0" w:rsidRDefault="000D5FE0" w:rsidP="000D5FE0">
      <w:pPr>
        <w:jc w:val="left"/>
      </w:pPr>
      <w:r>
        <w:rPr>
          <w:rFonts w:hint="eastAsia"/>
        </w:rPr>
        <w:t>添加构建步骤：</w:t>
      </w:r>
    </w:p>
    <w:p w14:paraId="2591A8BA" w14:textId="77777777" w:rsidR="000D5FE0" w:rsidRDefault="000D5FE0" w:rsidP="000D5FE0">
      <w:pPr>
        <w:jc w:val="left"/>
      </w:pPr>
      <w:r>
        <w:rPr>
          <w:noProof/>
        </w:rPr>
        <w:lastRenderedPageBreak/>
        <w:drawing>
          <wp:inline distT="0" distB="0" distL="0" distR="0" wp14:anchorId="1FBDAB80" wp14:editId="4A69058C">
            <wp:extent cx="4371429" cy="4304762"/>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1429" cy="4304762"/>
                    </a:xfrm>
                    <a:prstGeom prst="rect">
                      <a:avLst/>
                    </a:prstGeom>
                  </pic:spPr>
                </pic:pic>
              </a:graphicData>
            </a:graphic>
          </wp:inline>
        </w:drawing>
      </w:r>
    </w:p>
    <w:p w14:paraId="6002A8AE" w14:textId="77777777" w:rsidR="000D5FE0" w:rsidRDefault="000D5FE0" w:rsidP="000D5FE0">
      <w:pPr>
        <w:jc w:val="left"/>
      </w:pPr>
      <w:r>
        <w:rPr>
          <w:rFonts w:hint="eastAsia"/>
        </w:rPr>
        <w:t>填写参数：</w:t>
      </w:r>
    </w:p>
    <w:p w14:paraId="610E157E" w14:textId="77777777" w:rsidR="000D5FE0" w:rsidRDefault="000D5FE0" w:rsidP="000D5FE0">
      <w:pPr>
        <w:jc w:val="left"/>
      </w:pPr>
      <w:r>
        <w:rPr>
          <w:noProof/>
        </w:rPr>
        <w:lastRenderedPageBreak/>
        <w:drawing>
          <wp:inline distT="0" distB="0" distL="0" distR="0" wp14:anchorId="3A06A09B" wp14:editId="2B4C1E7F">
            <wp:extent cx="5274310" cy="36703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70300"/>
                    </a:xfrm>
                    <a:prstGeom prst="rect">
                      <a:avLst/>
                    </a:prstGeom>
                  </pic:spPr>
                </pic:pic>
              </a:graphicData>
            </a:graphic>
          </wp:inline>
        </w:drawing>
      </w:r>
    </w:p>
    <w:p w14:paraId="745B6D65" w14:textId="77777777" w:rsidR="000D5FE0" w:rsidRDefault="000D5FE0" w:rsidP="000D5FE0">
      <w:pPr>
        <w:jc w:val="left"/>
        <w:rPr>
          <w:rFonts w:ascii="Helvetica" w:hAnsi="Helvetica"/>
          <w:color w:val="333333"/>
          <w:szCs w:val="21"/>
        </w:rPr>
      </w:pPr>
      <w:r>
        <w:rPr>
          <w:rFonts w:hint="eastAsia"/>
        </w:rPr>
        <w:t>The</w:t>
      </w:r>
      <w:r>
        <w:t xml:space="preserve"> </w:t>
      </w:r>
      <w:r>
        <w:rPr>
          <w:rFonts w:hint="eastAsia"/>
        </w:rPr>
        <w:t>name</w:t>
      </w:r>
      <w:r>
        <w:t xml:space="preserve"> </w:t>
      </w:r>
      <w:r>
        <w:rPr>
          <w:rFonts w:hint="eastAsia"/>
        </w:rPr>
        <w:t>of</w:t>
      </w:r>
      <w:r>
        <w:t xml:space="preserve"> </w:t>
      </w:r>
      <w:r>
        <w:rPr>
          <w:rFonts w:hint="eastAsia"/>
        </w:rPr>
        <w:t>the</w:t>
      </w:r>
      <w:r>
        <w:t xml:space="preserve"> B</w:t>
      </w:r>
      <w:r>
        <w:rPr>
          <w:rFonts w:hint="eastAsia"/>
        </w:rPr>
        <w:t>uild</w:t>
      </w:r>
      <w:r>
        <w:t>C</w:t>
      </w:r>
      <w:r>
        <w:rPr>
          <w:rFonts w:hint="eastAsia"/>
        </w:rPr>
        <w:t>onfig</w:t>
      </w:r>
      <w:r>
        <w:t xml:space="preserve"> </w:t>
      </w:r>
      <w:r>
        <w:rPr>
          <w:rFonts w:hint="eastAsia"/>
        </w:rPr>
        <w:t>to</w:t>
      </w:r>
      <w:r>
        <w:t xml:space="preserve"> </w:t>
      </w:r>
      <w:r>
        <w:rPr>
          <w:rFonts w:hint="eastAsia"/>
        </w:rPr>
        <w:t>trigger</w:t>
      </w:r>
      <w:r>
        <w:rPr>
          <w:rFonts w:hint="eastAsia"/>
        </w:rPr>
        <w:t>：在</w:t>
      </w:r>
      <w:r>
        <w:rPr>
          <w:rFonts w:hint="eastAsia"/>
        </w:rPr>
        <w:t>openshift</w:t>
      </w:r>
      <w:r>
        <w:rPr>
          <w:rFonts w:hint="eastAsia"/>
        </w:rPr>
        <w:t>控制台执行命令：</w:t>
      </w:r>
      <w:r>
        <w:rPr>
          <w:rFonts w:ascii="Helvetica" w:hAnsi="Helvetica"/>
          <w:color w:val="333333"/>
          <w:szCs w:val="21"/>
        </w:rPr>
        <w:t xml:space="preserve">oc get bc </w:t>
      </w:r>
      <w:r>
        <w:rPr>
          <w:rFonts w:ascii="Helvetica" w:hAnsi="Helvetica" w:hint="eastAsia"/>
          <w:color w:val="333333"/>
          <w:szCs w:val="21"/>
        </w:rPr>
        <w:t>-n</w:t>
      </w:r>
      <w:r>
        <w:rPr>
          <w:rFonts w:ascii="Helvetica" w:hAnsi="Helvetica"/>
          <w:color w:val="333333"/>
          <w:szCs w:val="21"/>
        </w:rPr>
        <w:t xml:space="preserve"> </w:t>
      </w:r>
      <w:r>
        <w:rPr>
          <w:rFonts w:ascii="Helvetica" w:hAnsi="Helvetica" w:hint="eastAsia"/>
          <w:color w:val="333333"/>
          <w:szCs w:val="21"/>
        </w:rPr>
        <w:t>mybank</w:t>
      </w:r>
      <w:r>
        <w:rPr>
          <w:rFonts w:ascii="Helvetica" w:hAnsi="Helvetica" w:hint="eastAsia"/>
          <w:color w:val="333333"/>
          <w:szCs w:val="21"/>
        </w:rPr>
        <w:t>查看：</w:t>
      </w:r>
    </w:p>
    <w:p w14:paraId="7280A7BC" w14:textId="77777777" w:rsidR="000D5FE0" w:rsidRDefault="000D5FE0" w:rsidP="000D5FE0">
      <w:pPr>
        <w:jc w:val="left"/>
      </w:pPr>
      <w:r>
        <w:rPr>
          <w:noProof/>
        </w:rPr>
        <w:drawing>
          <wp:inline distT="0" distB="0" distL="0" distR="0" wp14:anchorId="223AACDB" wp14:editId="4006024F">
            <wp:extent cx="2811439" cy="77060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6154" cy="780121"/>
                    </a:xfrm>
                    <a:prstGeom prst="rect">
                      <a:avLst/>
                    </a:prstGeom>
                  </pic:spPr>
                </pic:pic>
              </a:graphicData>
            </a:graphic>
          </wp:inline>
        </w:drawing>
      </w:r>
    </w:p>
    <w:p w14:paraId="4CAFD4CD" w14:textId="77777777" w:rsidR="000D5FE0" w:rsidRDefault="000D5FE0" w:rsidP="000D5FE0">
      <w:pPr>
        <w:jc w:val="left"/>
      </w:pPr>
    </w:p>
    <w:p w14:paraId="10839FE8" w14:textId="77777777" w:rsidR="000D5FE0" w:rsidRDefault="000D5FE0" w:rsidP="000D5FE0">
      <w:pPr>
        <w:jc w:val="left"/>
      </w:pPr>
      <w:r>
        <w:rPr>
          <w:rFonts w:hint="eastAsia"/>
        </w:rPr>
        <w:t>保存，点击“立即构建”，或者打开</w:t>
      </w:r>
      <w:r>
        <w:rPr>
          <w:rFonts w:hint="eastAsia"/>
        </w:rPr>
        <w:t>blueocean-</w:t>
      </w:r>
      <w:r>
        <w:t>&gt;</w:t>
      </w:r>
      <w:r>
        <w:rPr>
          <w:rFonts w:hint="eastAsia"/>
        </w:rPr>
        <w:t>run</w:t>
      </w:r>
      <w:r>
        <w:rPr>
          <w:rFonts w:hint="eastAsia"/>
        </w:rPr>
        <w:t>。</w:t>
      </w:r>
    </w:p>
    <w:p w14:paraId="249A3C2F" w14:textId="77777777" w:rsidR="000D5FE0" w:rsidRDefault="000D5FE0" w:rsidP="000D5FE0">
      <w:pPr>
        <w:pBdr>
          <w:bottom w:val="single" w:sz="6" w:space="1" w:color="auto"/>
        </w:pBdr>
        <w:jc w:val="left"/>
      </w:pPr>
      <w:r>
        <w:rPr>
          <w:noProof/>
        </w:rPr>
        <w:drawing>
          <wp:inline distT="0" distB="0" distL="0" distR="0" wp14:anchorId="419365BE" wp14:editId="4EB30A15">
            <wp:extent cx="5274310" cy="1755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755140"/>
                    </a:xfrm>
                    <a:prstGeom prst="rect">
                      <a:avLst/>
                    </a:prstGeom>
                  </pic:spPr>
                </pic:pic>
              </a:graphicData>
            </a:graphic>
          </wp:inline>
        </w:drawing>
      </w:r>
    </w:p>
    <w:p w14:paraId="4C0393B1" w14:textId="77777777" w:rsidR="000D5FE0" w:rsidRDefault="000D5FE0" w:rsidP="000D5FE0">
      <w:pPr>
        <w:pBdr>
          <w:bottom w:val="single" w:sz="6" w:space="1" w:color="auto"/>
        </w:pBdr>
        <w:jc w:val="left"/>
      </w:pPr>
      <w:r>
        <w:rPr>
          <w:noProof/>
        </w:rPr>
        <w:lastRenderedPageBreak/>
        <w:drawing>
          <wp:inline distT="0" distB="0" distL="0" distR="0" wp14:anchorId="45969C39" wp14:editId="3DF41352">
            <wp:extent cx="5274310" cy="1894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894205"/>
                    </a:xfrm>
                    <a:prstGeom prst="rect">
                      <a:avLst/>
                    </a:prstGeom>
                  </pic:spPr>
                </pic:pic>
              </a:graphicData>
            </a:graphic>
          </wp:inline>
        </w:drawing>
      </w:r>
    </w:p>
    <w:p w14:paraId="4045C51E" w14:textId="77777777" w:rsidR="000D5FE0" w:rsidRPr="00110801" w:rsidRDefault="000D5FE0" w:rsidP="000D5FE0">
      <w:pPr>
        <w:jc w:val="left"/>
      </w:pPr>
    </w:p>
    <w:p w14:paraId="4FA7E53E" w14:textId="77777777" w:rsidR="000D5FE0" w:rsidRDefault="000D5FE0" w:rsidP="000D5FE0">
      <w:pPr>
        <w:pBdr>
          <w:bottom w:val="single" w:sz="6" w:space="1" w:color="auto"/>
        </w:pBdr>
      </w:pPr>
      <w:r>
        <w:rPr>
          <w:noProof/>
        </w:rPr>
        <w:drawing>
          <wp:inline distT="0" distB="0" distL="0" distR="0" wp14:anchorId="5795F7BF" wp14:editId="2F4E34C0">
            <wp:extent cx="5274310" cy="2468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68245"/>
                    </a:xfrm>
                    <a:prstGeom prst="rect">
                      <a:avLst/>
                    </a:prstGeom>
                  </pic:spPr>
                </pic:pic>
              </a:graphicData>
            </a:graphic>
          </wp:inline>
        </w:drawing>
      </w:r>
    </w:p>
    <w:p w14:paraId="77125117" w14:textId="77777777" w:rsidR="000D5FE0" w:rsidRDefault="000D5FE0" w:rsidP="000D5FE0"/>
    <w:p w14:paraId="14BDC9D5" w14:textId="77777777" w:rsidR="000D5FE0" w:rsidRDefault="000D5FE0" w:rsidP="000D5FE0">
      <w:pPr>
        <w:pBdr>
          <w:bottom w:val="single" w:sz="6" w:space="1" w:color="auto"/>
        </w:pBdr>
      </w:pPr>
      <w:r>
        <w:rPr>
          <w:noProof/>
        </w:rPr>
        <w:drawing>
          <wp:inline distT="0" distB="0" distL="0" distR="0" wp14:anchorId="664A85D6" wp14:editId="53FD45A6">
            <wp:extent cx="5274310" cy="24904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90470"/>
                    </a:xfrm>
                    <a:prstGeom prst="rect">
                      <a:avLst/>
                    </a:prstGeom>
                  </pic:spPr>
                </pic:pic>
              </a:graphicData>
            </a:graphic>
          </wp:inline>
        </w:drawing>
      </w:r>
    </w:p>
    <w:p w14:paraId="4FF4A833" w14:textId="77777777" w:rsidR="000D5FE0" w:rsidRDefault="000D5FE0" w:rsidP="000D5FE0">
      <w:pPr>
        <w:pBdr>
          <w:bottom w:val="single" w:sz="6" w:space="1" w:color="auto"/>
        </w:pBdr>
      </w:pPr>
      <w:r>
        <w:rPr>
          <w:rFonts w:hint="eastAsia"/>
        </w:rPr>
        <w:t>通过</w:t>
      </w:r>
      <w:r>
        <w:rPr>
          <w:rFonts w:hint="eastAsia"/>
        </w:rPr>
        <w:t>openshift</w:t>
      </w:r>
      <w:r>
        <w:rPr>
          <w:rFonts w:hint="eastAsia"/>
        </w:rPr>
        <w:t>控制台命令，查看后台容器构建：</w:t>
      </w:r>
    </w:p>
    <w:p w14:paraId="77E592BA" w14:textId="77777777" w:rsidR="000D5FE0" w:rsidRDefault="000D5FE0" w:rsidP="000D5FE0">
      <w:pPr>
        <w:pBdr>
          <w:bottom w:val="single" w:sz="6" w:space="1" w:color="auto"/>
        </w:pBdr>
      </w:pPr>
      <w:r>
        <w:rPr>
          <w:noProof/>
        </w:rPr>
        <w:lastRenderedPageBreak/>
        <w:drawing>
          <wp:inline distT="0" distB="0" distL="0" distR="0" wp14:anchorId="3665C227" wp14:editId="78D62BA1">
            <wp:extent cx="4104762" cy="36190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04762" cy="361905"/>
                    </a:xfrm>
                    <a:prstGeom prst="rect">
                      <a:avLst/>
                    </a:prstGeom>
                  </pic:spPr>
                </pic:pic>
              </a:graphicData>
            </a:graphic>
          </wp:inline>
        </w:drawing>
      </w:r>
    </w:p>
    <w:p w14:paraId="3D3AE07B" w14:textId="77777777" w:rsidR="000D5FE0" w:rsidRDefault="000D5FE0" w:rsidP="000D5FE0">
      <w:pPr>
        <w:pBdr>
          <w:bottom w:val="single" w:sz="6" w:space="1" w:color="auto"/>
        </w:pBdr>
      </w:pPr>
    </w:p>
    <w:p w14:paraId="16C2B2B7" w14:textId="77777777" w:rsidR="000D5FE0" w:rsidRDefault="000D5FE0" w:rsidP="000D5FE0">
      <w:pPr>
        <w:pBdr>
          <w:bottom w:val="single" w:sz="6" w:space="1" w:color="auto"/>
        </w:pBdr>
      </w:pPr>
    </w:p>
    <w:p w14:paraId="464EDCC3" w14:textId="77777777" w:rsidR="000D5FE0" w:rsidRDefault="000D5FE0" w:rsidP="000D5FE0">
      <w:r>
        <w:rPr>
          <w:rFonts w:hint="eastAsia"/>
        </w:rPr>
        <w:t>切回到</w:t>
      </w:r>
      <w:r>
        <w:rPr>
          <w:rFonts w:hint="eastAsia"/>
        </w:rPr>
        <w:t>openshift</w:t>
      </w:r>
      <w:r>
        <w:rPr>
          <w:rFonts w:hint="eastAsia"/>
        </w:rPr>
        <w:t>平台，可以看到已经触发生成容器。</w:t>
      </w:r>
    </w:p>
    <w:p w14:paraId="5A780D37" w14:textId="77777777" w:rsidR="000D5FE0" w:rsidRDefault="000D5FE0" w:rsidP="000D5FE0">
      <w:r>
        <w:rPr>
          <w:noProof/>
        </w:rPr>
        <w:drawing>
          <wp:inline distT="0" distB="0" distL="0" distR="0" wp14:anchorId="4B54BB0B" wp14:editId="0C988312">
            <wp:extent cx="5274310" cy="23628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362835"/>
                    </a:xfrm>
                    <a:prstGeom prst="rect">
                      <a:avLst/>
                    </a:prstGeom>
                  </pic:spPr>
                </pic:pic>
              </a:graphicData>
            </a:graphic>
          </wp:inline>
        </w:drawing>
      </w:r>
    </w:p>
    <w:p w14:paraId="4A9FD1CB" w14:textId="77777777" w:rsidR="000D5FE0" w:rsidRDefault="000D5FE0" w:rsidP="000D5FE0"/>
    <w:p w14:paraId="70403847" w14:textId="77777777" w:rsidR="000D5FE0" w:rsidRDefault="000D5FE0" w:rsidP="000D5FE0"/>
    <w:p w14:paraId="6ABBEC55" w14:textId="77777777" w:rsidR="000D5FE0" w:rsidRDefault="000D5FE0" w:rsidP="000D5FE0">
      <w:r>
        <w:rPr>
          <w:noProof/>
        </w:rPr>
        <w:lastRenderedPageBreak/>
        <w:drawing>
          <wp:inline distT="0" distB="0" distL="0" distR="0" wp14:anchorId="51E8F67F" wp14:editId="71453F60">
            <wp:extent cx="5274310" cy="40430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043045"/>
                    </a:xfrm>
                    <a:prstGeom prst="rect">
                      <a:avLst/>
                    </a:prstGeom>
                  </pic:spPr>
                </pic:pic>
              </a:graphicData>
            </a:graphic>
          </wp:inline>
        </w:drawing>
      </w:r>
    </w:p>
    <w:p w14:paraId="4666727D" w14:textId="77777777" w:rsidR="000D5FE0" w:rsidRDefault="000D5FE0" w:rsidP="000D5FE0"/>
    <w:p w14:paraId="6342F7AE" w14:textId="77777777" w:rsidR="00C14947" w:rsidRDefault="00151382" w:rsidP="00151382">
      <w:pPr>
        <w:pStyle w:val="1"/>
      </w:pPr>
      <w:bookmarkStart w:id="6" w:name="_Toc495742382"/>
      <w:r>
        <w:rPr>
          <w:rFonts w:hint="eastAsia"/>
        </w:rPr>
        <w:t>构建</w:t>
      </w:r>
      <w:r w:rsidR="00624178">
        <w:rPr>
          <w:rFonts w:hint="eastAsia"/>
        </w:rPr>
        <w:t>部署</w:t>
      </w:r>
      <w:r>
        <w:rPr>
          <w:rFonts w:hint="eastAsia"/>
        </w:rPr>
        <w:t>流水线</w:t>
      </w:r>
      <w:bookmarkEnd w:id="6"/>
    </w:p>
    <w:p w14:paraId="1B24B8FC" w14:textId="77777777" w:rsidR="006B24AB" w:rsidRDefault="006B24AB" w:rsidP="006B24AB">
      <w:pPr>
        <w:pStyle w:val="2"/>
      </w:pPr>
      <w:bookmarkStart w:id="7" w:name="_Toc495742383"/>
      <w:r>
        <w:rPr>
          <w:rFonts w:hint="eastAsia"/>
        </w:rPr>
        <w:t>创建三个环境</w:t>
      </w:r>
      <w:bookmarkEnd w:id="7"/>
    </w:p>
    <w:p w14:paraId="6AD96F2A" w14:textId="77777777" w:rsidR="000D44D4" w:rsidRPr="000D44D4" w:rsidRDefault="000D44D4" w:rsidP="000D44D4">
      <w:r>
        <w:rPr>
          <w:rFonts w:hint="eastAsia"/>
        </w:rPr>
        <w:t>分别创建</w:t>
      </w:r>
      <w:r>
        <w:rPr>
          <w:rFonts w:hint="eastAsia"/>
        </w:rPr>
        <w:t>mybank</w:t>
      </w:r>
      <w:r w:rsidR="00555D27">
        <w:rPr>
          <w:rFonts w:hint="eastAsia"/>
        </w:rPr>
        <w:t>的开发环境、集成测试环境和生产环境</w:t>
      </w:r>
      <w:r w:rsidR="00CC36E1">
        <w:rPr>
          <w:rFonts w:hint="eastAsia"/>
        </w:rPr>
        <w:t>。</w:t>
      </w:r>
    </w:p>
    <w:p w14:paraId="328A935F" w14:textId="77777777" w:rsidR="00151382" w:rsidRDefault="000D44D4" w:rsidP="00151382">
      <w:r>
        <w:rPr>
          <w:noProof/>
        </w:rPr>
        <w:drawing>
          <wp:inline distT="0" distB="0" distL="0" distR="0" wp14:anchorId="089D2C88" wp14:editId="10C20B31">
            <wp:extent cx="5788325" cy="227099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05748" cy="2277833"/>
                    </a:xfrm>
                    <a:prstGeom prst="rect">
                      <a:avLst/>
                    </a:prstGeom>
                  </pic:spPr>
                </pic:pic>
              </a:graphicData>
            </a:graphic>
          </wp:inline>
        </w:drawing>
      </w:r>
    </w:p>
    <w:p w14:paraId="094479C2" w14:textId="77777777" w:rsidR="006B24AB" w:rsidRDefault="006B24AB" w:rsidP="006B24AB">
      <w:pPr>
        <w:pStyle w:val="2"/>
      </w:pPr>
      <w:bookmarkStart w:id="8" w:name="_Toc495742384"/>
      <w:r>
        <w:rPr>
          <w:rFonts w:hint="eastAsia"/>
        </w:rPr>
        <w:lastRenderedPageBreak/>
        <w:t>配置访问权限</w:t>
      </w:r>
      <w:bookmarkEnd w:id="8"/>
    </w:p>
    <w:p w14:paraId="22FFBD94" w14:textId="77777777" w:rsidR="006B24AB" w:rsidRDefault="00023A63" w:rsidP="006B24AB">
      <w:r>
        <w:rPr>
          <w:rFonts w:hint="eastAsia"/>
        </w:rPr>
        <w:t>关键是给</w:t>
      </w:r>
      <w:r>
        <w:rPr>
          <w:rFonts w:hint="eastAsia"/>
        </w:rPr>
        <w:t>jenkins</w:t>
      </w:r>
      <w:r>
        <w:rPr>
          <w:rFonts w:hint="eastAsia"/>
        </w:rPr>
        <w:t>赋予对</w:t>
      </w:r>
      <w:r>
        <w:rPr>
          <w:rFonts w:hint="eastAsia"/>
        </w:rPr>
        <w:t>openshift</w:t>
      </w:r>
      <w:r>
        <w:rPr>
          <w:rFonts w:hint="eastAsia"/>
        </w:rPr>
        <w:t>配置的读取和操作权限。</w:t>
      </w:r>
    </w:p>
    <w:p w14:paraId="48188FC9" w14:textId="77777777" w:rsidR="00023A63" w:rsidRDefault="00630861" w:rsidP="006B24AB">
      <w:r>
        <w:rPr>
          <w:rFonts w:hint="eastAsia"/>
        </w:rPr>
        <w:t>&gt;</w:t>
      </w:r>
      <w:r w:rsidRPr="00630861">
        <w:t>oc policy add-role-to-user edit syste</w:t>
      </w:r>
      <w:r>
        <w:t xml:space="preserve">m:serviceaccount:ci-cd:jenkins </w:t>
      </w:r>
      <w:r>
        <w:rPr>
          <w:rFonts w:hint="eastAsia"/>
        </w:rPr>
        <w:t>-</w:t>
      </w:r>
      <w:r w:rsidRPr="00630861">
        <w:t>n mybank-dev</w:t>
      </w:r>
    </w:p>
    <w:p w14:paraId="7150F49F" w14:textId="77777777" w:rsidR="00630861" w:rsidRDefault="00630861" w:rsidP="006B24AB">
      <w:r>
        <w:rPr>
          <w:rFonts w:hint="eastAsia"/>
        </w:rPr>
        <w:t>&gt;</w:t>
      </w:r>
      <w:r w:rsidRPr="00630861">
        <w:t xml:space="preserve"> oc policy add-role-to-user edit syste</w:t>
      </w:r>
      <w:r>
        <w:t xml:space="preserve">m:serviceaccount:ci-cd:jenkins </w:t>
      </w:r>
      <w:r>
        <w:rPr>
          <w:rFonts w:hint="eastAsia"/>
        </w:rPr>
        <w:t>-</w:t>
      </w:r>
      <w:r>
        <w:t>n mybank-</w:t>
      </w:r>
      <w:r>
        <w:rPr>
          <w:rFonts w:hint="eastAsia"/>
        </w:rPr>
        <w:t>sit</w:t>
      </w:r>
    </w:p>
    <w:p w14:paraId="49C57976" w14:textId="77777777" w:rsidR="00630861" w:rsidRDefault="00630861" w:rsidP="006B24AB">
      <w:r>
        <w:t>&gt;</w:t>
      </w:r>
      <w:r w:rsidRPr="00630861">
        <w:t xml:space="preserve"> oc policy add-role-to-user edit syste</w:t>
      </w:r>
      <w:r>
        <w:t xml:space="preserve">m:serviceaccount:ci-cd:jenkins </w:t>
      </w:r>
      <w:r>
        <w:rPr>
          <w:rFonts w:hint="eastAsia"/>
        </w:rPr>
        <w:t>-</w:t>
      </w:r>
      <w:r>
        <w:t>n mybank-</w:t>
      </w:r>
      <w:r>
        <w:rPr>
          <w:rFonts w:hint="eastAsia"/>
        </w:rPr>
        <w:t>release</w:t>
      </w:r>
    </w:p>
    <w:p w14:paraId="37D18DE4" w14:textId="77777777" w:rsidR="00BC0652" w:rsidRDefault="001C250D" w:rsidP="006B24AB">
      <w:r>
        <w:rPr>
          <w:noProof/>
        </w:rPr>
        <w:drawing>
          <wp:inline distT="0" distB="0" distL="0" distR="0" wp14:anchorId="7F340999" wp14:editId="0A6138A2">
            <wp:extent cx="6151880" cy="8324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832485"/>
                    </a:xfrm>
                    <a:prstGeom prst="rect">
                      <a:avLst/>
                    </a:prstGeom>
                  </pic:spPr>
                </pic:pic>
              </a:graphicData>
            </a:graphic>
          </wp:inline>
        </w:drawing>
      </w:r>
    </w:p>
    <w:p w14:paraId="7D3D3E7D" w14:textId="77777777" w:rsidR="001C250D" w:rsidRDefault="00182CEF" w:rsidP="006B24AB">
      <w:r>
        <w:rPr>
          <w:rFonts w:hint="eastAsia"/>
        </w:rPr>
        <w:t>因为生产环境</w:t>
      </w:r>
      <w:r>
        <w:rPr>
          <w:rFonts w:hint="eastAsia"/>
        </w:rPr>
        <w:t>My</w:t>
      </w:r>
      <w:r>
        <w:t>B</w:t>
      </w:r>
      <w:r>
        <w:rPr>
          <w:rFonts w:hint="eastAsia"/>
        </w:rPr>
        <w:t>ank</w:t>
      </w:r>
      <w:r>
        <w:t xml:space="preserve"> RELEASE</w:t>
      </w:r>
      <w:r>
        <w:rPr>
          <w:rFonts w:hint="eastAsia"/>
        </w:rPr>
        <w:t>和集成测试环境</w:t>
      </w:r>
      <w:r>
        <w:rPr>
          <w:rFonts w:hint="eastAsia"/>
        </w:rPr>
        <w:t>My</w:t>
      </w:r>
      <w:r>
        <w:t>B</w:t>
      </w:r>
      <w:r>
        <w:rPr>
          <w:rFonts w:hint="eastAsia"/>
        </w:rPr>
        <w:t>ank</w:t>
      </w:r>
      <w:r>
        <w:t xml:space="preserve"> SIT</w:t>
      </w:r>
      <w:r>
        <w:rPr>
          <w:rFonts w:hint="eastAsia"/>
        </w:rPr>
        <w:t>部署时，需要拉去</w:t>
      </w:r>
      <w:r>
        <w:rPr>
          <w:rFonts w:hint="eastAsia"/>
        </w:rPr>
        <w:t>My</w:t>
      </w:r>
      <w:r>
        <w:t>B</w:t>
      </w:r>
      <w:r>
        <w:rPr>
          <w:rFonts w:hint="eastAsia"/>
        </w:rPr>
        <w:t>ank</w:t>
      </w:r>
      <w:r>
        <w:t xml:space="preserve"> DEV</w:t>
      </w:r>
      <w:r>
        <w:rPr>
          <w:rFonts w:hint="eastAsia"/>
        </w:rPr>
        <w:t>项目的镜像，所以需要赋予相关的权限。在实际的环境中，各个环境可能会有各自的</w:t>
      </w:r>
      <w:r>
        <w:rPr>
          <w:rFonts w:hint="eastAsia"/>
        </w:rPr>
        <w:t>Docker</w:t>
      </w:r>
      <w:r>
        <w:rPr>
          <w:rFonts w:hint="eastAsia"/>
        </w:rPr>
        <w:t>镜像仓库。各个环境的部署会从各自的仓库中下载镜像。</w:t>
      </w:r>
    </w:p>
    <w:p w14:paraId="3193395F" w14:textId="77777777" w:rsidR="00182CEF" w:rsidRDefault="00DB292D" w:rsidP="006B24AB">
      <w:r>
        <w:rPr>
          <w:rFonts w:hint="eastAsia"/>
        </w:rPr>
        <w:t>&gt;oc</w:t>
      </w:r>
      <w:r>
        <w:t xml:space="preserve"> </w:t>
      </w:r>
      <w:r>
        <w:rPr>
          <w:rFonts w:hint="eastAsia"/>
        </w:rPr>
        <w:t>policy</w:t>
      </w:r>
      <w:r>
        <w:t xml:space="preserve"> </w:t>
      </w:r>
      <w:r>
        <w:rPr>
          <w:rFonts w:hint="eastAsia"/>
        </w:rPr>
        <w:t>add</w:t>
      </w:r>
      <w:r>
        <w:t>-role-to-user edit system:image-pullersystem:serviceaccount:mybank-sit:</w:t>
      </w:r>
      <w:r w:rsidR="002B130C">
        <w:t>jenkins</w:t>
      </w:r>
    </w:p>
    <w:p w14:paraId="780CC401" w14:textId="77777777" w:rsidR="00DB292D" w:rsidRDefault="00DB292D" w:rsidP="006B24AB">
      <w:r>
        <w:t xml:space="preserve"> -n mybank-dev</w:t>
      </w:r>
    </w:p>
    <w:p w14:paraId="1CC85A0B" w14:textId="77777777" w:rsidR="00DB292D" w:rsidRDefault="00DB292D" w:rsidP="00DB292D">
      <w:r>
        <w:rPr>
          <w:rFonts w:hint="eastAsia"/>
        </w:rPr>
        <w:t>&gt;oc</w:t>
      </w:r>
      <w:r>
        <w:t xml:space="preserve"> </w:t>
      </w:r>
      <w:r>
        <w:rPr>
          <w:rFonts w:hint="eastAsia"/>
        </w:rPr>
        <w:t>policy</w:t>
      </w:r>
      <w:r>
        <w:t xml:space="preserve"> </w:t>
      </w:r>
      <w:r>
        <w:rPr>
          <w:rFonts w:hint="eastAsia"/>
        </w:rPr>
        <w:t>add</w:t>
      </w:r>
      <w:r>
        <w:t>-role-to-user edit system:image-pullersystem:serviceaccount:mybank-</w:t>
      </w:r>
      <w:r>
        <w:rPr>
          <w:rFonts w:hint="eastAsia"/>
        </w:rPr>
        <w:t>release</w:t>
      </w:r>
      <w:r>
        <w:t>:</w:t>
      </w:r>
      <w:r w:rsidR="002B130C">
        <w:rPr>
          <w:rFonts w:hint="eastAsia"/>
        </w:rPr>
        <w:t>j</w:t>
      </w:r>
      <w:r>
        <w:t>enkins</w:t>
      </w:r>
    </w:p>
    <w:p w14:paraId="4D331F41" w14:textId="77777777" w:rsidR="00DB292D" w:rsidRDefault="00DB292D" w:rsidP="00DB292D">
      <w:r>
        <w:t xml:space="preserve"> -n mybank-dev</w:t>
      </w:r>
    </w:p>
    <w:p w14:paraId="3D42D07D" w14:textId="77777777" w:rsidR="00DB292D" w:rsidRDefault="00A7114E" w:rsidP="00A7114E">
      <w:pPr>
        <w:pStyle w:val="2"/>
      </w:pPr>
      <w:bookmarkStart w:id="9" w:name="_Toc495742385"/>
      <w:r>
        <w:rPr>
          <w:rFonts w:hint="eastAsia"/>
        </w:rPr>
        <w:t>创建集成测试环境部署配置</w:t>
      </w:r>
      <w:bookmarkEnd w:id="9"/>
    </w:p>
    <w:p w14:paraId="47451703" w14:textId="7310F3DB" w:rsidR="00A7114E" w:rsidRDefault="0037270C" w:rsidP="00A7114E">
      <w:r>
        <w:rPr>
          <w:rFonts w:hint="eastAsia"/>
        </w:rPr>
        <w:t>引用开发测试环境</w:t>
      </w:r>
      <w:r>
        <w:rPr>
          <w:rFonts w:hint="eastAsia"/>
        </w:rPr>
        <w:t>My</w:t>
      </w:r>
      <w:r>
        <w:t>B</w:t>
      </w:r>
      <w:r>
        <w:rPr>
          <w:rFonts w:hint="eastAsia"/>
        </w:rPr>
        <w:t>ank</w:t>
      </w:r>
      <w:r>
        <w:t xml:space="preserve"> DEV</w:t>
      </w:r>
      <w:r>
        <w:rPr>
          <w:rFonts w:hint="eastAsia"/>
        </w:rPr>
        <w:t>项目的镜像</w:t>
      </w:r>
      <w:r w:rsidR="008C6706">
        <w:rPr>
          <w:rFonts w:hint="eastAsia"/>
        </w:rPr>
        <w:t>流</w:t>
      </w:r>
      <w:r>
        <w:rPr>
          <w:rFonts w:hint="eastAsia"/>
        </w:rPr>
        <w:t>，在集成开发环境</w:t>
      </w:r>
      <w:r>
        <w:rPr>
          <w:rFonts w:hint="eastAsia"/>
        </w:rPr>
        <w:t>My</w:t>
      </w:r>
      <w:r>
        <w:t>B</w:t>
      </w:r>
      <w:r>
        <w:rPr>
          <w:rFonts w:hint="eastAsia"/>
        </w:rPr>
        <w:t>ank</w:t>
      </w:r>
      <w:r>
        <w:t xml:space="preserve"> SIT</w:t>
      </w:r>
      <w:r>
        <w:rPr>
          <w:rFonts w:hint="eastAsia"/>
        </w:rPr>
        <w:t>项目中创建</w:t>
      </w:r>
      <w:r>
        <w:rPr>
          <w:rFonts w:hint="eastAsia"/>
        </w:rPr>
        <w:t>image</w:t>
      </w:r>
      <w:r>
        <w:t xml:space="preserve"> </w:t>
      </w:r>
      <w:r>
        <w:rPr>
          <w:rFonts w:hint="eastAsia"/>
        </w:rPr>
        <w:t>stream</w:t>
      </w:r>
      <w:r>
        <w:rPr>
          <w:rFonts w:hint="eastAsia"/>
        </w:rPr>
        <w:t>。</w:t>
      </w:r>
    </w:p>
    <w:p w14:paraId="4090B27E" w14:textId="77777777" w:rsidR="00737A4B" w:rsidRDefault="00737A4B" w:rsidP="00A7114E">
      <w:r>
        <w:rPr>
          <w:rFonts w:hint="eastAsia"/>
        </w:rPr>
        <w:t>（镜像</w:t>
      </w:r>
      <w:r>
        <w:rPr>
          <w:rFonts w:hint="eastAsia"/>
        </w:rPr>
        <w:t>URI</w:t>
      </w:r>
      <w:r>
        <w:rPr>
          <w:rFonts w:hint="eastAsia"/>
        </w:rPr>
        <w:t>格式：</w:t>
      </w:r>
      <w:r>
        <w:rPr>
          <w:rFonts w:hint="eastAsia"/>
        </w:rPr>
        <w:t>project</w:t>
      </w:r>
      <w:r>
        <w:t xml:space="preserve"> </w:t>
      </w:r>
      <w:r>
        <w:rPr>
          <w:rFonts w:hint="eastAsia"/>
        </w:rPr>
        <w:t>name/service</w:t>
      </w:r>
      <w:r>
        <w:t xml:space="preserve"> </w:t>
      </w:r>
      <w:r>
        <w:rPr>
          <w:rFonts w:hint="eastAsia"/>
        </w:rPr>
        <w:t>name</w:t>
      </w:r>
      <w:r>
        <w:t>:</w:t>
      </w:r>
      <w:r>
        <w:rPr>
          <w:rFonts w:hint="eastAsia"/>
        </w:rPr>
        <w:t>version</w:t>
      </w:r>
      <w:r>
        <w:rPr>
          <w:rFonts w:hint="eastAsia"/>
        </w:rPr>
        <w:t>）</w:t>
      </w:r>
    </w:p>
    <w:p w14:paraId="0A1C74E7" w14:textId="77777777" w:rsidR="0037270C" w:rsidRDefault="0037270C" w:rsidP="00A7114E">
      <w:r>
        <w:rPr>
          <w:rFonts w:hint="eastAsia"/>
        </w:rPr>
        <w:t>&gt;oc</w:t>
      </w:r>
      <w:r>
        <w:t xml:space="preserve"> </w:t>
      </w:r>
      <w:r>
        <w:rPr>
          <w:rFonts w:hint="eastAsia"/>
        </w:rPr>
        <w:t>tag</w:t>
      </w:r>
      <w:r>
        <w:t xml:space="preserve"> </w:t>
      </w:r>
      <w:r w:rsidRPr="0037270C">
        <w:t>mybank-dev/mybankapp</w:t>
      </w:r>
      <w:r>
        <w:rPr>
          <w:rFonts w:hint="eastAsia"/>
        </w:rPr>
        <w:t>:latest</w:t>
      </w:r>
      <w:r>
        <w:t xml:space="preserve"> </w:t>
      </w:r>
      <w:r>
        <w:rPr>
          <w:rFonts w:hint="eastAsia"/>
        </w:rPr>
        <w:t>mybank</w:t>
      </w:r>
      <w:r>
        <w:t>-sit/mybankapp:</w:t>
      </w:r>
      <w:r w:rsidR="00FC1146">
        <w:rPr>
          <w:rFonts w:hint="eastAsia"/>
        </w:rPr>
        <w:t>sit</w:t>
      </w:r>
    </w:p>
    <w:p w14:paraId="00BD6F54" w14:textId="77777777" w:rsidR="0037270C" w:rsidRDefault="00B96AA1" w:rsidP="00A7114E">
      <w:r>
        <w:rPr>
          <w:rFonts w:hint="eastAsia"/>
        </w:rPr>
        <w:t>切换到</w:t>
      </w:r>
      <w:r>
        <w:rPr>
          <w:rFonts w:hint="eastAsia"/>
        </w:rPr>
        <w:t>openshift</w:t>
      </w:r>
      <w:r>
        <w:t xml:space="preserve"> </w:t>
      </w:r>
      <w:r>
        <w:rPr>
          <w:rFonts w:hint="eastAsia"/>
        </w:rPr>
        <w:t>web</w:t>
      </w:r>
      <w:r>
        <w:rPr>
          <w:rFonts w:hint="eastAsia"/>
        </w:rPr>
        <w:t>控制台，进行项目</w:t>
      </w:r>
      <w:r>
        <w:rPr>
          <w:rFonts w:hint="eastAsia"/>
        </w:rPr>
        <w:t>mybank-sit</w:t>
      </w:r>
      <w:r>
        <w:rPr>
          <w:rFonts w:hint="eastAsia"/>
        </w:rPr>
        <w:t>：</w:t>
      </w:r>
      <w:r>
        <w:rPr>
          <w:rFonts w:hint="eastAsia"/>
        </w:rPr>
        <w:t>Builds</w:t>
      </w:r>
      <w:r>
        <w:t>-&gt;I</w:t>
      </w:r>
      <w:r>
        <w:rPr>
          <w:rFonts w:hint="eastAsia"/>
        </w:rPr>
        <w:t>mages</w:t>
      </w:r>
      <w:r>
        <w:rPr>
          <w:rFonts w:hint="eastAsia"/>
        </w:rPr>
        <w:t>，可以看到</w:t>
      </w:r>
      <w:r>
        <w:rPr>
          <w:rFonts w:hint="eastAsia"/>
        </w:rPr>
        <w:t>tag</w:t>
      </w:r>
      <w:r>
        <w:rPr>
          <w:rFonts w:hint="eastAsia"/>
        </w:rPr>
        <w:t>过来的镜像</w:t>
      </w:r>
    </w:p>
    <w:p w14:paraId="7E649FD6" w14:textId="77777777" w:rsidR="00B96AA1" w:rsidRDefault="00B96AA1" w:rsidP="00A7114E">
      <w:r>
        <w:rPr>
          <w:noProof/>
        </w:rPr>
        <w:lastRenderedPageBreak/>
        <w:drawing>
          <wp:inline distT="0" distB="0" distL="0" distR="0" wp14:anchorId="4EC650AE" wp14:editId="2911F509">
            <wp:extent cx="6151880" cy="31159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1880" cy="3115945"/>
                    </a:xfrm>
                    <a:prstGeom prst="rect">
                      <a:avLst/>
                    </a:prstGeom>
                  </pic:spPr>
                </pic:pic>
              </a:graphicData>
            </a:graphic>
          </wp:inline>
        </w:drawing>
      </w:r>
    </w:p>
    <w:p w14:paraId="7554C907" w14:textId="33B720E5" w:rsidR="00D645BC" w:rsidRDefault="00D645BC" w:rsidP="00A7114E">
      <w:r>
        <w:rPr>
          <w:rFonts w:hint="eastAsia"/>
        </w:rPr>
        <w:t>引用这个镜像创建</w:t>
      </w:r>
      <w:commentRangeStart w:id="10"/>
      <w:r w:rsidR="008C6706">
        <w:rPr>
          <w:rFonts w:hint="eastAsia"/>
        </w:rPr>
        <w:t>deployment</w:t>
      </w:r>
      <w:r w:rsidR="008C6706">
        <w:t xml:space="preserve"> </w:t>
      </w:r>
      <w:r w:rsidR="008C6706">
        <w:rPr>
          <w:rFonts w:hint="eastAsia"/>
        </w:rPr>
        <w:t>config</w:t>
      </w:r>
      <w:commentRangeEnd w:id="10"/>
      <w:r w:rsidR="0037616C">
        <w:rPr>
          <w:rStyle w:val="af5"/>
        </w:rPr>
        <w:commentReference w:id="10"/>
      </w:r>
      <w:r w:rsidR="008C6706">
        <w:rPr>
          <w:rFonts w:hint="eastAsia"/>
        </w:rPr>
        <w:t>，这个</w:t>
      </w:r>
      <w:r w:rsidR="008C6706">
        <w:rPr>
          <w:rFonts w:hint="eastAsia"/>
        </w:rPr>
        <w:t>deployment</w:t>
      </w:r>
      <w:r w:rsidR="008C6706">
        <w:t xml:space="preserve"> </w:t>
      </w:r>
      <w:r w:rsidR="008C6706">
        <w:rPr>
          <w:rFonts w:hint="eastAsia"/>
        </w:rPr>
        <w:t>config</w:t>
      </w:r>
      <w:r w:rsidR="008C6706">
        <w:rPr>
          <w:rFonts w:hint="eastAsia"/>
        </w:rPr>
        <w:t>后续被</w:t>
      </w:r>
      <w:r w:rsidR="008C6706">
        <w:rPr>
          <w:rFonts w:hint="eastAsia"/>
        </w:rPr>
        <w:t>jenkins</w:t>
      </w:r>
      <w:r w:rsidR="008C6706">
        <w:rPr>
          <w:rFonts w:hint="eastAsia"/>
        </w:rPr>
        <w:t>引用</w:t>
      </w:r>
      <w:r w:rsidR="00713248">
        <w:rPr>
          <w:rFonts w:hint="eastAsia"/>
        </w:rPr>
        <w:t>：</w:t>
      </w:r>
    </w:p>
    <w:p w14:paraId="50B119B0" w14:textId="77777777" w:rsidR="00713248" w:rsidRDefault="009517A8" w:rsidP="00A7114E">
      <w:r>
        <w:rPr>
          <w:noProof/>
        </w:rPr>
        <w:drawing>
          <wp:inline distT="0" distB="0" distL="0" distR="0" wp14:anchorId="30F21B3C" wp14:editId="530B92C7">
            <wp:extent cx="6151880" cy="23348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1880" cy="2334895"/>
                    </a:xfrm>
                    <a:prstGeom prst="rect">
                      <a:avLst/>
                    </a:prstGeom>
                  </pic:spPr>
                </pic:pic>
              </a:graphicData>
            </a:graphic>
          </wp:inline>
        </w:drawing>
      </w:r>
    </w:p>
    <w:p w14:paraId="3533506D" w14:textId="77777777" w:rsidR="009517A8" w:rsidRDefault="00555E07" w:rsidP="00A7114E">
      <w:r>
        <w:rPr>
          <w:noProof/>
        </w:rPr>
        <w:drawing>
          <wp:inline distT="0" distB="0" distL="0" distR="0" wp14:anchorId="7E0ACF28" wp14:editId="7FBA1CD3">
            <wp:extent cx="6151880" cy="15817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1880" cy="1581785"/>
                    </a:xfrm>
                    <a:prstGeom prst="rect">
                      <a:avLst/>
                    </a:prstGeom>
                  </pic:spPr>
                </pic:pic>
              </a:graphicData>
            </a:graphic>
          </wp:inline>
        </w:drawing>
      </w:r>
    </w:p>
    <w:p w14:paraId="0CA13720" w14:textId="77777777" w:rsidR="009517A8" w:rsidRDefault="00BE4CE7" w:rsidP="00A7114E">
      <w:r>
        <w:rPr>
          <w:rFonts w:hint="eastAsia"/>
        </w:rPr>
        <w:t>确定</w:t>
      </w:r>
    </w:p>
    <w:p w14:paraId="1FCC6BB8" w14:textId="77777777" w:rsidR="00BE4CE7" w:rsidRDefault="00BE4CE7" w:rsidP="00A7114E">
      <w:r>
        <w:rPr>
          <w:noProof/>
        </w:rPr>
        <w:lastRenderedPageBreak/>
        <w:drawing>
          <wp:inline distT="0" distB="0" distL="0" distR="0" wp14:anchorId="21F0CF0E" wp14:editId="2E43FE11">
            <wp:extent cx="6151880" cy="30721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3072130"/>
                    </a:xfrm>
                    <a:prstGeom prst="rect">
                      <a:avLst/>
                    </a:prstGeom>
                  </pic:spPr>
                </pic:pic>
              </a:graphicData>
            </a:graphic>
          </wp:inline>
        </w:drawing>
      </w:r>
    </w:p>
    <w:p w14:paraId="004D21F4" w14:textId="77777777" w:rsidR="001158D4" w:rsidRDefault="0021334C" w:rsidP="00A7114E">
      <w:r>
        <w:rPr>
          <w:noProof/>
        </w:rPr>
        <w:drawing>
          <wp:inline distT="0" distB="0" distL="0" distR="0" wp14:anchorId="01768B93" wp14:editId="3BD53F20">
            <wp:extent cx="6151880" cy="21431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1880" cy="2143125"/>
                    </a:xfrm>
                    <a:prstGeom prst="rect">
                      <a:avLst/>
                    </a:prstGeom>
                  </pic:spPr>
                </pic:pic>
              </a:graphicData>
            </a:graphic>
          </wp:inline>
        </w:drawing>
      </w:r>
    </w:p>
    <w:p w14:paraId="2A1C3248" w14:textId="77777777" w:rsidR="0021334C" w:rsidRDefault="0021334C" w:rsidP="00A7114E"/>
    <w:p w14:paraId="16C1C72E" w14:textId="77777777" w:rsidR="00AA7021" w:rsidRDefault="00AA7021" w:rsidP="00AA7021">
      <w:pPr>
        <w:pStyle w:val="2"/>
      </w:pPr>
      <w:bookmarkStart w:id="11" w:name="_Toc495742386"/>
      <w:r>
        <w:rPr>
          <w:rFonts w:hint="eastAsia"/>
        </w:rPr>
        <w:t>创建生产环境部署配置</w:t>
      </w:r>
      <w:bookmarkEnd w:id="11"/>
    </w:p>
    <w:p w14:paraId="2302FB77" w14:textId="77777777" w:rsidR="00AA7021" w:rsidRDefault="00F27D48" w:rsidP="00AA7021">
      <w:r>
        <w:rPr>
          <w:rFonts w:hint="eastAsia"/>
        </w:rPr>
        <w:t>切换到项目</w:t>
      </w:r>
      <w:r>
        <w:rPr>
          <w:rFonts w:hint="eastAsia"/>
        </w:rPr>
        <w:t>mybank-release</w:t>
      </w:r>
      <w:r>
        <w:rPr>
          <w:rFonts w:hint="eastAsia"/>
        </w:rPr>
        <w:t>，创建指向</w:t>
      </w:r>
      <w:r>
        <w:rPr>
          <w:rFonts w:hint="eastAsia"/>
        </w:rPr>
        <w:t>My</w:t>
      </w:r>
      <w:r>
        <w:t>B</w:t>
      </w:r>
      <w:r>
        <w:rPr>
          <w:rFonts w:hint="eastAsia"/>
        </w:rPr>
        <w:t>ank</w:t>
      </w:r>
      <w:r>
        <w:t xml:space="preserve"> SIT</w:t>
      </w:r>
      <w:r w:rsidR="00722DD1">
        <w:rPr>
          <w:rFonts w:hint="eastAsia"/>
        </w:rPr>
        <w:t>的</w:t>
      </w:r>
      <w:r>
        <w:rPr>
          <w:rFonts w:hint="eastAsia"/>
        </w:rPr>
        <w:t>镜像</w:t>
      </w:r>
      <w:r w:rsidR="00722DD1">
        <w:rPr>
          <w:rFonts w:hint="eastAsia"/>
        </w:rPr>
        <w:t>流</w:t>
      </w:r>
      <w:r>
        <w:rPr>
          <w:rFonts w:hint="eastAsia"/>
        </w:rPr>
        <w:t>，并创建相关</w:t>
      </w:r>
      <w:r w:rsidR="00722DD1">
        <w:rPr>
          <w:rFonts w:hint="eastAsia"/>
        </w:rPr>
        <w:t>的</w:t>
      </w:r>
      <w:commentRangeStart w:id="12"/>
      <w:r w:rsidR="00722DD1">
        <w:rPr>
          <w:rFonts w:hint="eastAsia"/>
        </w:rPr>
        <w:t>deployment</w:t>
      </w:r>
      <w:r w:rsidR="00722DD1">
        <w:t xml:space="preserve"> </w:t>
      </w:r>
      <w:r w:rsidR="00722DD1">
        <w:rPr>
          <w:rFonts w:hint="eastAsia"/>
        </w:rPr>
        <w:t>config</w:t>
      </w:r>
      <w:commentRangeEnd w:id="12"/>
      <w:r w:rsidR="00722DD1">
        <w:rPr>
          <w:rStyle w:val="af5"/>
        </w:rPr>
        <w:commentReference w:id="12"/>
      </w:r>
      <w:r w:rsidR="0060011B">
        <w:rPr>
          <w:rFonts w:hint="eastAsia"/>
        </w:rPr>
        <w:t>。</w:t>
      </w:r>
    </w:p>
    <w:p w14:paraId="4475D035" w14:textId="77777777" w:rsidR="0060011B" w:rsidRDefault="0060011B" w:rsidP="00AA7021">
      <w:r>
        <w:rPr>
          <w:rFonts w:hint="eastAsia"/>
        </w:rPr>
        <w:t>&gt;oc</w:t>
      </w:r>
      <w:r>
        <w:t xml:space="preserve"> </w:t>
      </w:r>
      <w:r>
        <w:rPr>
          <w:rFonts w:hint="eastAsia"/>
        </w:rPr>
        <w:t>project</w:t>
      </w:r>
      <w:r>
        <w:t xml:space="preserve"> </w:t>
      </w:r>
      <w:r>
        <w:rPr>
          <w:rFonts w:hint="eastAsia"/>
        </w:rPr>
        <w:t>mybank-release</w:t>
      </w:r>
    </w:p>
    <w:p w14:paraId="76C16222" w14:textId="77777777" w:rsidR="00670423" w:rsidRPr="00670423" w:rsidRDefault="0060011B" w:rsidP="00AA7021">
      <w:r>
        <w:t>&gt;</w:t>
      </w:r>
      <w:r w:rsidR="00420A8B" w:rsidRPr="00420A8B">
        <w:t xml:space="preserve"> oc tag mybank-sit/mybankapp:latest mybank-release/mybankapp:stage</w:t>
      </w:r>
    </w:p>
    <w:p w14:paraId="73DEAD3B" w14:textId="77777777" w:rsidR="00FA0547" w:rsidRDefault="00FA0547" w:rsidP="00AA7021">
      <w:r>
        <w:rPr>
          <w:noProof/>
        </w:rPr>
        <w:lastRenderedPageBreak/>
        <w:drawing>
          <wp:inline distT="0" distB="0" distL="0" distR="0" wp14:anchorId="7EE3755B" wp14:editId="771A1B57">
            <wp:extent cx="6151880" cy="27108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2710815"/>
                    </a:xfrm>
                    <a:prstGeom prst="rect">
                      <a:avLst/>
                    </a:prstGeom>
                  </pic:spPr>
                </pic:pic>
              </a:graphicData>
            </a:graphic>
          </wp:inline>
        </w:drawing>
      </w:r>
    </w:p>
    <w:p w14:paraId="40A8AC71" w14:textId="77777777" w:rsidR="002010A2" w:rsidRDefault="00A10363" w:rsidP="00AA7021">
      <w:r>
        <w:rPr>
          <w:noProof/>
        </w:rPr>
        <w:drawing>
          <wp:inline distT="0" distB="0" distL="0" distR="0" wp14:anchorId="3F97DF67" wp14:editId="40624391">
            <wp:extent cx="6151880" cy="25114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2511425"/>
                    </a:xfrm>
                    <a:prstGeom prst="rect">
                      <a:avLst/>
                    </a:prstGeom>
                  </pic:spPr>
                </pic:pic>
              </a:graphicData>
            </a:graphic>
          </wp:inline>
        </w:drawing>
      </w:r>
    </w:p>
    <w:p w14:paraId="21EC3635" w14:textId="77777777" w:rsidR="00A10363" w:rsidRDefault="00FD7524" w:rsidP="00AA7021">
      <w:r>
        <w:rPr>
          <w:noProof/>
        </w:rPr>
        <w:drawing>
          <wp:inline distT="0" distB="0" distL="0" distR="0" wp14:anchorId="14C6E0A7" wp14:editId="2CA52B61">
            <wp:extent cx="6151880" cy="30587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3058795"/>
                    </a:xfrm>
                    <a:prstGeom prst="rect">
                      <a:avLst/>
                    </a:prstGeom>
                  </pic:spPr>
                </pic:pic>
              </a:graphicData>
            </a:graphic>
          </wp:inline>
        </w:drawing>
      </w:r>
    </w:p>
    <w:p w14:paraId="7DE849D8" w14:textId="77777777" w:rsidR="00FD7524" w:rsidRDefault="00F44FFD" w:rsidP="00AA7021">
      <w:r>
        <w:rPr>
          <w:noProof/>
        </w:rPr>
        <w:lastRenderedPageBreak/>
        <w:drawing>
          <wp:inline distT="0" distB="0" distL="0" distR="0" wp14:anchorId="577DF15E" wp14:editId="15A187C8">
            <wp:extent cx="6151880" cy="24860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2486025"/>
                    </a:xfrm>
                    <a:prstGeom prst="rect">
                      <a:avLst/>
                    </a:prstGeom>
                  </pic:spPr>
                </pic:pic>
              </a:graphicData>
            </a:graphic>
          </wp:inline>
        </w:drawing>
      </w:r>
    </w:p>
    <w:p w14:paraId="5365E552" w14:textId="77777777" w:rsidR="005B414F" w:rsidRDefault="00BF47A0" w:rsidP="00BF47A0">
      <w:pPr>
        <w:pStyle w:val="2"/>
      </w:pPr>
      <w:bookmarkStart w:id="13" w:name="_Toc495742387"/>
      <w:r>
        <w:rPr>
          <w:rFonts w:hint="eastAsia"/>
        </w:rPr>
        <w:t>创建</w:t>
      </w:r>
      <w:r>
        <w:rPr>
          <w:rFonts w:hint="eastAsia"/>
        </w:rPr>
        <w:t>DEV</w:t>
      </w:r>
      <w:r>
        <w:rPr>
          <w:rFonts w:hint="eastAsia"/>
        </w:rPr>
        <w:t>构建配置</w:t>
      </w:r>
      <w:bookmarkEnd w:id="13"/>
    </w:p>
    <w:p w14:paraId="071B4C64" w14:textId="77777777" w:rsidR="00BF47A0" w:rsidRDefault="00A93327" w:rsidP="00BF47A0">
      <w:r>
        <w:rPr>
          <w:rFonts w:hint="eastAsia"/>
        </w:rPr>
        <w:t>在</w:t>
      </w:r>
      <w:r>
        <w:rPr>
          <w:rFonts w:hint="eastAsia"/>
        </w:rPr>
        <w:t>jenkins</w:t>
      </w:r>
      <w:r>
        <w:rPr>
          <w:rFonts w:hint="eastAsia"/>
        </w:rPr>
        <w:t>中创建构建节点，以及将它们串联成部署流水线。</w:t>
      </w:r>
    </w:p>
    <w:p w14:paraId="3D4E4463" w14:textId="77777777" w:rsidR="00EE7D8C" w:rsidRDefault="00A11734" w:rsidP="00BF47A0">
      <w:r>
        <w:rPr>
          <w:rFonts w:hint="eastAsia"/>
        </w:rPr>
        <w:t>登录</w:t>
      </w:r>
      <w:r>
        <w:rPr>
          <w:rFonts w:hint="eastAsia"/>
        </w:rPr>
        <w:t>jenkins</w:t>
      </w:r>
      <w:r>
        <w:rPr>
          <w:rFonts w:hint="eastAsia"/>
        </w:rPr>
        <w:t>，创建</w:t>
      </w:r>
      <w:r>
        <w:rPr>
          <w:rFonts w:hint="eastAsia"/>
        </w:rPr>
        <w:t>My</w:t>
      </w:r>
      <w:r>
        <w:t>Bank DEV</w:t>
      </w:r>
      <w:r w:rsidR="00DD1B65">
        <w:rPr>
          <w:rFonts w:hint="eastAsia"/>
        </w:rPr>
        <w:t>，选择</w:t>
      </w:r>
      <w:r w:rsidR="00DD1B65">
        <w:rPr>
          <w:rFonts w:hint="eastAsia"/>
        </w:rPr>
        <w:t>freestyle</w:t>
      </w:r>
      <w:r w:rsidR="00DD1B65">
        <w:t xml:space="preserve"> </w:t>
      </w:r>
      <w:r w:rsidR="00DD1B65">
        <w:rPr>
          <w:rFonts w:hint="eastAsia"/>
        </w:rPr>
        <w:t>project</w:t>
      </w:r>
      <w:r w:rsidR="00DD1B65">
        <w:rPr>
          <w:rFonts w:hint="eastAsia"/>
        </w:rPr>
        <w:t>，创建项目。</w:t>
      </w:r>
    </w:p>
    <w:p w14:paraId="7EA25C4F" w14:textId="77777777" w:rsidR="00750AC1" w:rsidRDefault="00750AC1" w:rsidP="00BF47A0">
      <w:r>
        <w:rPr>
          <w:noProof/>
        </w:rPr>
        <w:drawing>
          <wp:inline distT="0" distB="0" distL="0" distR="0" wp14:anchorId="70E2B4F5" wp14:editId="444508C6">
            <wp:extent cx="6151880" cy="15144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1514475"/>
                    </a:xfrm>
                    <a:prstGeom prst="rect">
                      <a:avLst/>
                    </a:prstGeom>
                  </pic:spPr>
                </pic:pic>
              </a:graphicData>
            </a:graphic>
          </wp:inline>
        </w:drawing>
      </w:r>
    </w:p>
    <w:p w14:paraId="35BC3471" w14:textId="77777777" w:rsidR="00750AC1" w:rsidRDefault="00750AC1" w:rsidP="00BF47A0">
      <w:r>
        <w:rPr>
          <w:noProof/>
        </w:rPr>
        <w:drawing>
          <wp:inline distT="0" distB="0" distL="0" distR="0" wp14:anchorId="276E71D1" wp14:editId="53112941">
            <wp:extent cx="6151880" cy="1960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1960245"/>
                    </a:xfrm>
                    <a:prstGeom prst="rect">
                      <a:avLst/>
                    </a:prstGeom>
                  </pic:spPr>
                </pic:pic>
              </a:graphicData>
            </a:graphic>
          </wp:inline>
        </w:drawing>
      </w:r>
    </w:p>
    <w:p w14:paraId="1034A2B4" w14:textId="77777777" w:rsidR="00750AC1" w:rsidRDefault="00D35451" w:rsidP="00BF47A0">
      <w:r>
        <w:rPr>
          <w:noProof/>
        </w:rPr>
        <w:lastRenderedPageBreak/>
        <w:drawing>
          <wp:inline distT="0" distB="0" distL="0" distR="0" wp14:anchorId="546883A5" wp14:editId="488F3366">
            <wp:extent cx="6151880" cy="31343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3134360"/>
                    </a:xfrm>
                    <a:prstGeom prst="rect">
                      <a:avLst/>
                    </a:prstGeom>
                  </pic:spPr>
                </pic:pic>
              </a:graphicData>
            </a:graphic>
          </wp:inline>
        </w:drawing>
      </w:r>
    </w:p>
    <w:p w14:paraId="4E528A16" w14:textId="77777777" w:rsidR="00D35451" w:rsidRDefault="006F6F6F" w:rsidP="00BF47A0">
      <w:r>
        <w:rPr>
          <w:noProof/>
        </w:rPr>
        <w:drawing>
          <wp:inline distT="0" distB="0" distL="0" distR="0" wp14:anchorId="38B39D75" wp14:editId="5DAC5D54">
            <wp:extent cx="6151880" cy="2921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2921000"/>
                    </a:xfrm>
                    <a:prstGeom prst="rect">
                      <a:avLst/>
                    </a:prstGeom>
                  </pic:spPr>
                </pic:pic>
              </a:graphicData>
            </a:graphic>
          </wp:inline>
        </w:drawing>
      </w:r>
    </w:p>
    <w:p w14:paraId="4F885EC2" w14:textId="77777777" w:rsidR="006F6F6F" w:rsidRDefault="0064664D" w:rsidP="00BF47A0">
      <w:r>
        <w:rPr>
          <w:rFonts w:hint="eastAsia"/>
        </w:rPr>
        <w:t>跳转到配置页面，点击“</w:t>
      </w:r>
      <w:r>
        <w:t>A</w:t>
      </w:r>
      <w:r>
        <w:rPr>
          <w:rFonts w:hint="eastAsia"/>
        </w:rPr>
        <w:t>dd</w:t>
      </w:r>
      <w:r>
        <w:t xml:space="preserve"> </w:t>
      </w:r>
      <w:r>
        <w:rPr>
          <w:rFonts w:hint="eastAsia"/>
        </w:rPr>
        <w:t>build</w:t>
      </w:r>
      <w:r>
        <w:t xml:space="preserve"> </w:t>
      </w:r>
      <w:r>
        <w:rPr>
          <w:rFonts w:hint="eastAsia"/>
        </w:rPr>
        <w:t>step</w:t>
      </w:r>
      <w:r>
        <w:rPr>
          <w:rFonts w:hint="eastAsia"/>
        </w:rPr>
        <w:t>”（增加构建步骤）</w:t>
      </w:r>
      <w:r w:rsidR="00325E2E">
        <w:rPr>
          <w:rFonts w:hint="eastAsia"/>
        </w:rPr>
        <w:t>，类型选择：</w:t>
      </w:r>
      <w:r w:rsidR="00325E2E">
        <w:rPr>
          <w:rFonts w:hint="eastAsia"/>
        </w:rPr>
        <w:t>Trigger</w:t>
      </w:r>
      <w:r w:rsidR="00325E2E">
        <w:t xml:space="preserve"> O</w:t>
      </w:r>
      <w:r w:rsidR="00325E2E">
        <w:rPr>
          <w:rFonts w:hint="eastAsia"/>
        </w:rPr>
        <w:t>penshift</w:t>
      </w:r>
      <w:r w:rsidR="00325E2E">
        <w:t xml:space="preserve"> B</w:t>
      </w:r>
      <w:r w:rsidR="00325E2E">
        <w:rPr>
          <w:rFonts w:hint="eastAsia"/>
        </w:rPr>
        <w:t>uild</w:t>
      </w:r>
      <w:r w:rsidR="00325E2E">
        <w:rPr>
          <w:rFonts w:hint="eastAsia"/>
        </w:rPr>
        <w:t>，</w:t>
      </w:r>
    </w:p>
    <w:p w14:paraId="3DA8207A" w14:textId="77777777" w:rsidR="00325E2E" w:rsidRDefault="00325E2E" w:rsidP="00BF47A0">
      <w:pPr>
        <w:rPr>
          <w:noProof/>
        </w:rPr>
      </w:pPr>
      <w:r>
        <w:rPr>
          <w:noProof/>
        </w:rPr>
        <w:lastRenderedPageBreak/>
        <w:drawing>
          <wp:inline distT="0" distB="0" distL="0" distR="0" wp14:anchorId="388558D3" wp14:editId="6EAD7369">
            <wp:extent cx="6151880" cy="50012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5001260"/>
                    </a:xfrm>
                    <a:prstGeom prst="rect">
                      <a:avLst/>
                    </a:prstGeom>
                  </pic:spPr>
                </pic:pic>
              </a:graphicData>
            </a:graphic>
          </wp:inline>
        </w:drawing>
      </w:r>
      <w:r w:rsidR="00B51F64" w:rsidRPr="00B51F64">
        <w:rPr>
          <w:noProof/>
        </w:rPr>
        <w:t xml:space="preserve"> </w:t>
      </w:r>
      <w:r w:rsidR="00A35363">
        <w:rPr>
          <w:noProof/>
        </w:rPr>
        <w:lastRenderedPageBreak/>
        <w:drawing>
          <wp:inline distT="0" distB="0" distL="0" distR="0" wp14:anchorId="0F317E68" wp14:editId="78CB079C">
            <wp:extent cx="6151880" cy="4083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4083050"/>
                    </a:xfrm>
                    <a:prstGeom prst="rect">
                      <a:avLst/>
                    </a:prstGeom>
                  </pic:spPr>
                </pic:pic>
              </a:graphicData>
            </a:graphic>
          </wp:inline>
        </w:drawing>
      </w:r>
    </w:p>
    <w:p w14:paraId="75F2C6A7" w14:textId="77777777" w:rsidR="008834E9" w:rsidRDefault="008834E9" w:rsidP="00BF47A0"/>
    <w:p w14:paraId="7DBBE8CE" w14:textId="77777777" w:rsidR="00A60639" w:rsidRDefault="009C2601" w:rsidP="00BF47A0">
      <w:r>
        <w:rPr>
          <w:rFonts w:hint="eastAsia"/>
        </w:rPr>
        <w:t>再次点击“</w:t>
      </w:r>
      <w:r>
        <w:t>A</w:t>
      </w:r>
      <w:r>
        <w:rPr>
          <w:rFonts w:hint="eastAsia"/>
        </w:rPr>
        <w:t>dd</w:t>
      </w:r>
      <w:r>
        <w:t xml:space="preserve"> </w:t>
      </w:r>
      <w:r>
        <w:rPr>
          <w:rFonts w:hint="eastAsia"/>
        </w:rPr>
        <w:t>build</w:t>
      </w:r>
      <w:r>
        <w:t xml:space="preserve"> </w:t>
      </w:r>
      <w:r>
        <w:rPr>
          <w:rFonts w:hint="eastAsia"/>
        </w:rPr>
        <w:t>step</w:t>
      </w:r>
      <w:r>
        <w:rPr>
          <w:rFonts w:hint="eastAsia"/>
        </w:rPr>
        <w:t>”（增加构建步骤），类型为：</w:t>
      </w:r>
      <w:r>
        <w:rPr>
          <w:rFonts w:hint="eastAsia"/>
        </w:rPr>
        <w:t>Execute</w:t>
      </w:r>
      <w:r>
        <w:t xml:space="preserve"> S</w:t>
      </w:r>
      <w:r>
        <w:rPr>
          <w:rFonts w:hint="eastAsia"/>
        </w:rPr>
        <w:t>hell</w:t>
      </w:r>
      <w:r w:rsidR="00F76B99">
        <w:rPr>
          <w:rFonts w:hint="eastAsia"/>
        </w:rPr>
        <w:t>，</w:t>
      </w:r>
      <w:r w:rsidR="00A60639">
        <w:rPr>
          <w:rFonts w:hint="eastAsia"/>
        </w:rPr>
        <w:t>输入以下脚本</w:t>
      </w:r>
      <w:r w:rsidR="00F76B99">
        <w:rPr>
          <w:rFonts w:hint="eastAsia"/>
        </w:rPr>
        <w:t>。当上一个</w:t>
      </w:r>
      <w:r w:rsidR="00F76B99">
        <w:rPr>
          <w:rFonts w:hint="eastAsia"/>
        </w:rPr>
        <w:t>build</w:t>
      </w:r>
      <w:r w:rsidR="00F76B99">
        <w:t xml:space="preserve"> </w:t>
      </w:r>
      <w:r w:rsidR="00F76B99">
        <w:rPr>
          <w:rFonts w:hint="eastAsia"/>
        </w:rPr>
        <w:t>step</w:t>
      </w:r>
      <w:r w:rsidR="00F76B99">
        <w:rPr>
          <w:rFonts w:hint="eastAsia"/>
        </w:rPr>
        <w:t>完成后，这个</w:t>
      </w:r>
      <w:r w:rsidR="00F76B99">
        <w:rPr>
          <w:rFonts w:hint="eastAsia"/>
        </w:rPr>
        <w:t>build</w:t>
      </w:r>
      <w:r w:rsidR="00F76B99">
        <w:t xml:space="preserve"> </w:t>
      </w:r>
      <w:r w:rsidR="00F76B99">
        <w:rPr>
          <w:rFonts w:hint="eastAsia"/>
        </w:rPr>
        <w:t>step</w:t>
      </w:r>
      <w:r w:rsidR="00F76B99">
        <w:rPr>
          <w:rFonts w:hint="eastAsia"/>
        </w:rPr>
        <w:t>将被触发执行。用户可以在这个执行脚本加入自定义的逻辑，执行测试。</w:t>
      </w:r>
    </w:p>
    <w:p w14:paraId="2CDF15A8" w14:textId="509B3F86" w:rsidR="00310E57" w:rsidRDefault="00692D95" w:rsidP="00BF47A0">
      <w:r>
        <w:rPr>
          <w:noProof/>
        </w:rPr>
        <mc:AlternateContent>
          <mc:Choice Requires="wps">
            <w:drawing>
              <wp:anchor distT="0" distB="0" distL="114300" distR="114300" simplePos="0" relativeHeight="251658240" behindDoc="0" locked="0" layoutInCell="1" allowOverlap="1" wp14:anchorId="1FEFF5D8" wp14:editId="13A2336B">
                <wp:simplePos x="0" y="0"/>
                <wp:positionH relativeFrom="column">
                  <wp:posOffset>5715</wp:posOffset>
                </wp:positionH>
                <wp:positionV relativeFrom="paragraph">
                  <wp:posOffset>29210</wp:posOffset>
                </wp:positionV>
                <wp:extent cx="4598035" cy="1414145"/>
                <wp:effectExtent l="10795" t="5715" r="10795" b="8890"/>
                <wp:wrapNone/>
                <wp:docPr id="12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8035" cy="1414145"/>
                        </a:xfrm>
                        <a:prstGeom prst="rect">
                          <a:avLst/>
                        </a:prstGeom>
                        <a:solidFill>
                          <a:srgbClr val="FFFFFF"/>
                        </a:solidFill>
                        <a:ln w="9525">
                          <a:solidFill>
                            <a:srgbClr val="000000"/>
                          </a:solidFill>
                          <a:miter lim="800000"/>
                          <a:headEnd/>
                          <a:tailEnd/>
                        </a:ln>
                      </wps:spPr>
                      <wps:txbx>
                        <w:txbxContent>
                          <w:p w14:paraId="01097267" w14:textId="77777777" w:rsidR="00482479" w:rsidRDefault="00482479" w:rsidP="00936323">
                            <w:r>
                              <w:rPr>
                                <w:rFonts w:hint="eastAsia"/>
                              </w:rPr>
                              <w:t>echo '</w:t>
                            </w:r>
                            <w:r>
                              <w:rPr>
                                <w:rFonts w:hint="eastAsia"/>
                              </w:rPr>
                              <w:t>开始开发测试环境的测试</w:t>
                            </w:r>
                            <w:r>
                              <w:rPr>
                                <w:rFonts w:hint="eastAsia"/>
                              </w:rPr>
                              <w:t>'</w:t>
                            </w:r>
                          </w:p>
                          <w:p w14:paraId="627692D0" w14:textId="77777777" w:rsidR="00482479" w:rsidRDefault="00482479" w:rsidP="00936323">
                            <w:r>
                              <w:rPr>
                                <w:rFonts w:hint="eastAsia"/>
                              </w:rPr>
                              <w:t>echo '</w:t>
                            </w:r>
                            <w:r>
                              <w:rPr>
                                <w:rFonts w:hint="eastAsia"/>
                              </w:rPr>
                              <w:t>这里可以自定义开发环境所需要执行的各种测试</w:t>
                            </w:r>
                            <w:r>
                              <w:rPr>
                                <w:rFonts w:hint="eastAsia"/>
                              </w:rPr>
                              <w:t>'</w:t>
                            </w:r>
                          </w:p>
                          <w:p w14:paraId="79EB14A5" w14:textId="77777777" w:rsidR="00482479" w:rsidRDefault="00482479" w:rsidP="00936323">
                            <w:r>
                              <w:t>curl http://mybankapp-mybank-dev.router.default.svc.cluster.local</w:t>
                            </w:r>
                            <w:r>
                              <w:rPr>
                                <w:rFonts w:hint="eastAsia"/>
                              </w:rPr>
                              <w:t>/</w:t>
                            </w:r>
                          </w:p>
                          <w:p w14:paraId="4A83F680" w14:textId="77777777" w:rsidR="00482479" w:rsidRPr="00BF47A0" w:rsidRDefault="00482479" w:rsidP="00936323">
                            <w:r>
                              <w:rPr>
                                <w:rFonts w:hint="eastAsia"/>
                              </w:rPr>
                              <w:t>echo '</w:t>
                            </w:r>
                            <w:r>
                              <w:rPr>
                                <w:rFonts w:hint="eastAsia"/>
                              </w:rPr>
                              <w:t>测试完毕</w:t>
                            </w:r>
                            <w:r>
                              <w:rPr>
                                <w:rFonts w:hint="eastAsia"/>
                              </w:rPr>
                              <w:t>'</w:t>
                            </w:r>
                          </w:p>
                          <w:p w14:paraId="43947061" w14:textId="77777777" w:rsidR="00482479" w:rsidRDefault="0048247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FF5D8" id="Rectangle 3" o:spid="_x0000_s1026" style="position:absolute;left:0;text-align:left;margin-left:.45pt;margin-top:2.3pt;width:362.05pt;height:11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">
                <v:textbox>
                  <w:txbxContent>
                    <w:p w14:paraId="01097267" w14:textId="77777777" w:rsidR="00482479" w:rsidRDefault="00482479" w:rsidP="00936323">
                      <w:r>
                        <w:rPr>
                          <w:rFonts w:hint="eastAsia"/>
                        </w:rPr>
                        <w:t>echo '</w:t>
                      </w:r>
                      <w:r>
                        <w:rPr>
                          <w:rFonts w:hint="eastAsia"/>
                        </w:rPr>
                        <w:t>开始开发测试环境的测试</w:t>
                      </w:r>
                      <w:r>
                        <w:rPr>
                          <w:rFonts w:hint="eastAsia"/>
                        </w:rPr>
                        <w:t>'</w:t>
                      </w:r>
                    </w:p>
                    <w:p w14:paraId="627692D0" w14:textId="77777777" w:rsidR="00482479" w:rsidRDefault="00482479" w:rsidP="00936323">
                      <w:r>
                        <w:rPr>
                          <w:rFonts w:hint="eastAsia"/>
                        </w:rPr>
                        <w:t>echo '</w:t>
                      </w:r>
                      <w:r>
                        <w:rPr>
                          <w:rFonts w:hint="eastAsia"/>
                        </w:rPr>
                        <w:t>这里可以自定义开发环境所需要执行的各种测试</w:t>
                      </w:r>
                      <w:r>
                        <w:rPr>
                          <w:rFonts w:hint="eastAsia"/>
                        </w:rPr>
                        <w:t>'</w:t>
                      </w:r>
                    </w:p>
                    <w:p w14:paraId="79EB14A5" w14:textId="77777777" w:rsidR="00482479" w:rsidRDefault="00482479" w:rsidP="00936323">
                      <w:r>
                        <w:t>curl http://mybankapp-mybank-dev.router.default.svc.cluster.local</w:t>
                      </w:r>
                      <w:r>
                        <w:rPr>
                          <w:rFonts w:hint="eastAsia"/>
                        </w:rPr>
                        <w:t>/</w:t>
                      </w:r>
                    </w:p>
                    <w:p w14:paraId="4A83F680" w14:textId="77777777" w:rsidR="00482479" w:rsidRPr="00BF47A0" w:rsidRDefault="00482479" w:rsidP="00936323">
                      <w:r>
                        <w:rPr>
                          <w:rFonts w:hint="eastAsia"/>
                        </w:rPr>
                        <w:t>echo '</w:t>
                      </w:r>
                      <w:r>
                        <w:rPr>
                          <w:rFonts w:hint="eastAsia"/>
                        </w:rPr>
                        <w:t>测试完毕</w:t>
                      </w:r>
                      <w:r>
                        <w:rPr>
                          <w:rFonts w:hint="eastAsia"/>
                        </w:rPr>
                        <w:t>'</w:t>
                      </w:r>
                    </w:p>
                    <w:p w14:paraId="43947061" w14:textId="77777777" w:rsidR="00482479" w:rsidRDefault="00482479"/>
                  </w:txbxContent>
                </v:textbox>
              </v:rect>
            </w:pict>
          </mc:Fallback>
        </mc:AlternateContent>
      </w:r>
    </w:p>
    <w:p w14:paraId="054E9A63" w14:textId="77777777" w:rsidR="00310E57" w:rsidRDefault="00310E57" w:rsidP="00BF47A0"/>
    <w:p w14:paraId="33857EF7" w14:textId="77777777" w:rsidR="00310E57" w:rsidRDefault="00310E57" w:rsidP="00BF47A0"/>
    <w:p w14:paraId="236489A5" w14:textId="77777777" w:rsidR="00936323" w:rsidRDefault="00936323" w:rsidP="00BF47A0"/>
    <w:p w14:paraId="63015675" w14:textId="77777777" w:rsidR="00310E57" w:rsidRDefault="00327DD6" w:rsidP="00BF47A0">
      <w:r>
        <w:rPr>
          <w:noProof/>
        </w:rPr>
        <w:lastRenderedPageBreak/>
        <w:drawing>
          <wp:inline distT="0" distB="0" distL="0" distR="0" wp14:anchorId="53B710D8" wp14:editId="310E2335">
            <wp:extent cx="6151880" cy="17227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1722755"/>
                    </a:xfrm>
                    <a:prstGeom prst="rect">
                      <a:avLst/>
                    </a:prstGeom>
                  </pic:spPr>
                </pic:pic>
              </a:graphicData>
            </a:graphic>
          </wp:inline>
        </w:drawing>
      </w:r>
    </w:p>
    <w:p w14:paraId="455EA656" w14:textId="77777777" w:rsidR="00223458" w:rsidRDefault="008C58D5" w:rsidP="00BF47A0">
      <w:r>
        <w:rPr>
          <w:rFonts w:hint="eastAsia"/>
        </w:rPr>
        <w:t>点击“保存”</w:t>
      </w:r>
      <w:r w:rsidR="00704EF1">
        <w:rPr>
          <w:rFonts w:hint="eastAsia"/>
        </w:rPr>
        <w:t>，立即构建。</w:t>
      </w:r>
    </w:p>
    <w:p w14:paraId="5B20174B" w14:textId="77777777" w:rsidR="00310E57" w:rsidRDefault="00C03338" w:rsidP="00BF47A0">
      <w:r>
        <w:rPr>
          <w:noProof/>
        </w:rPr>
        <w:drawing>
          <wp:inline distT="0" distB="0" distL="0" distR="0" wp14:anchorId="066981F2" wp14:editId="18AAE4A7">
            <wp:extent cx="6151880" cy="32867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3286760"/>
                    </a:xfrm>
                    <a:prstGeom prst="rect">
                      <a:avLst/>
                    </a:prstGeom>
                  </pic:spPr>
                </pic:pic>
              </a:graphicData>
            </a:graphic>
          </wp:inline>
        </w:drawing>
      </w:r>
    </w:p>
    <w:p w14:paraId="792A8138" w14:textId="77777777" w:rsidR="006A4185" w:rsidRDefault="006A4185" w:rsidP="00BF47A0">
      <w:r>
        <w:rPr>
          <w:rFonts w:hint="eastAsia"/>
        </w:rPr>
        <w:t>（或者通过</w:t>
      </w:r>
      <w:r>
        <w:rPr>
          <w:rFonts w:hint="eastAsia"/>
        </w:rPr>
        <w:t>blue</w:t>
      </w:r>
      <w:r>
        <w:t xml:space="preserve"> </w:t>
      </w:r>
      <w:r>
        <w:rPr>
          <w:rFonts w:hint="eastAsia"/>
        </w:rPr>
        <w:t>ocean</w:t>
      </w:r>
      <w:r>
        <w:rPr>
          <w:rFonts w:hint="eastAsia"/>
        </w:rPr>
        <w:t>查看）</w:t>
      </w:r>
    </w:p>
    <w:p w14:paraId="6EAC2D8A" w14:textId="77777777" w:rsidR="006A4185" w:rsidRDefault="006A4185" w:rsidP="00BF47A0">
      <w:r>
        <w:rPr>
          <w:noProof/>
        </w:rPr>
        <w:lastRenderedPageBreak/>
        <w:drawing>
          <wp:inline distT="0" distB="0" distL="0" distR="0" wp14:anchorId="6F1295EF" wp14:editId="370EE5AA">
            <wp:extent cx="6151880" cy="26473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880" cy="2647315"/>
                    </a:xfrm>
                    <a:prstGeom prst="rect">
                      <a:avLst/>
                    </a:prstGeom>
                  </pic:spPr>
                </pic:pic>
              </a:graphicData>
            </a:graphic>
          </wp:inline>
        </w:drawing>
      </w:r>
    </w:p>
    <w:p w14:paraId="5E5BEC0F" w14:textId="77777777" w:rsidR="008344DE" w:rsidRDefault="009C3EFF" w:rsidP="009C3EFF">
      <w:pPr>
        <w:pStyle w:val="2"/>
      </w:pPr>
      <w:bookmarkStart w:id="14" w:name="_Toc495742388"/>
      <w:r>
        <w:rPr>
          <w:rFonts w:hint="eastAsia"/>
        </w:rPr>
        <w:t>创建</w:t>
      </w:r>
      <w:r>
        <w:t>SIT</w:t>
      </w:r>
      <w:r>
        <w:rPr>
          <w:rFonts w:hint="eastAsia"/>
        </w:rPr>
        <w:t>构建配置</w:t>
      </w:r>
      <w:bookmarkEnd w:id="14"/>
    </w:p>
    <w:p w14:paraId="077BEF11" w14:textId="77777777" w:rsidR="00362EF1" w:rsidRDefault="00362EF1" w:rsidP="009C3EFF">
      <w:r>
        <w:rPr>
          <w:rFonts w:hint="eastAsia"/>
        </w:rPr>
        <w:t>登录</w:t>
      </w:r>
      <w:r>
        <w:rPr>
          <w:rFonts w:hint="eastAsia"/>
        </w:rPr>
        <w:t>jenkins</w:t>
      </w:r>
      <w:r>
        <w:rPr>
          <w:rFonts w:hint="eastAsia"/>
        </w:rPr>
        <w:t>，创建</w:t>
      </w:r>
      <w:r>
        <w:rPr>
          <w:rFonts w:hint="eastAsia"/>
        </w:rPr>
        <w:t>MyBank</w:t>
      </w:r>
      <w:r>
        <w:t xml:space="preserve"> SIT</w:t>
      </w:r>
      <w:r>
        <w:rPr>
          <w:rFonts w:hint="eastAsia"/>
        </w:rPr>
        <w:t>，类型：</w:t>
      </w:r>
      <w:r>
        <w:rPr>
          <w:rFonts w:hint="eastAsia"/>
        </w:rPr>
        <w:t>freestyle</w:t>
      </w:r>
      <w:r>
        <w:t xml:space="preserve"> </w:t>
      </w:r>
      <w:r>
        <w:rPr>
          <w:rFonts w:hint="eastAsia"/>
        </w:rPr>
        <w:t>project</w:t>
      </w:r>
    </w:p>
    <w:p w14:paraId="388F1D11" w14:textId="77777777" w:rsidR="00362EF1" w:rsidRDefault="0052348F" w:rsidP="009C3EFF">
      <w:r>
        <w:rPr>
          <w:noProof/>
        </w:rPr>
        <w:drawing>
          <wp:inline distT="0" distB="0" distL="0" distR="0" wp14:anchorId="518D7DB4" wp14:editId="3C1C3F27">
            <wp:extent cx="6151880" cy="21443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2144395"/>
                    </a:xfrm>
                    <a:prstGeom prst="rect">
                      <a:avLst/>
                    </a:prstGeom>
                  </pic:spPr>
                </pic:pic>
              </a:graphicData>
            </a:graphic>
          </wp:inline>
        </w:drawing>
      </w:r>
    </w:p>
    <w:p w14:paraId="655AF05D" w14:textId="77777777" w:rsidR="00AC2DBB" w:rsidRDefault="00392E00" w:rsidP="009C3EFF">
      <w:r>
        <w:rPr>
          <w:rFonts w:hint="eastAsia"/>
        </w:rPr>
        <w:t>添加</w:t>
      </w:r>
      <w:r w:rsidR="00530370">
        <w:rPr>
          <w:rFonts w:hint="eastAsia"/>
        </w:rPr>
        <w:t>“</w:t>
      </w:r>
      <w:r w:rsidR="00530370">
        <w:rPr>
          <w:rFonts w:hint="eastAsia"/>
        </w:rPr>
        <w:t>Add</w:t>
      </w:r>
      <w:r w:rsidR="00530370">
        <w:t xml:space="preserve"> </w:t>
      </w:r>
      <w:r w:rsidR="00530370">
        <w:rPr>
          <w:rFonts w:hint="eastAsia"/>
        </w:rPr>
        <w:t>build</w:t>
      </w:r>
      <w:r w:rsidR="00530370">
        <w:t xml:space="preserve"> </w:t>
      </w:r>
      <w:r w:rsidR="00530370">
        <w:rPr>
          <w:rFonts w:hint="eastAsia"/>
        </w:rPr>
        <w:t>step</w:t>
      </w:r>
      <w:r w:rsidR="00530370">
        <w:rPr>
          <w:rFonts w:hint="eastAsia"/>
        </w:rPr>
        <w:t>”，</w:t>
      </w:r>
      <w:r>
        <w:rPr>
          <w:rFonts w:hint="eastAsia"/>
        </w:rPr>
        <w:t>构建步骤，选择“</w:t>
      </w:r>
      <w:r>
        <w:rPr>
          <w:rFonts w:hint="eastAsia"/>
        </w:rPr>
        <w:t>Tag</w:t>
      </w:r>
      <w:r>
        <w:t xml:space="preserve"> </w:t>
      </w:r>
      <w:r>
        <w:rPr>
          <w:rFonts w:hint="eastAsia"/>
        </w:rPr>
        <w:t>Openshift</w:t>
      </w:r>
      <w:r>
        <w:t xml:space="preserve"> I</w:t>
      </w:r>
      <w:r>
        <w:rPr>
          <w:rFonts w:hint="eastAsia"/>
        </w:rPr>
        <w:t>mage</w:t>
      </w:r>
      <w:r>
        <w:rPr>
          <w:rFonts w:hint="eastAsia"/>
        </w:rPr>
        <w:t>”</w:t>
      </w:r>
    </w:p>
    <w:p w14:paraId="6CC3FBCB" w14:textId="77777777" w:rsidR="00DC4510" w:rsidRDefault="00392E00" w:rsidP="009C3EFF">
      <w:r>
        <w:rPr>
          <w:noProof/>
        </w:rPr>
        <w:lastRenderedPageBreak/>
        <w:drawing>
          <wp:inline distT="0" distB="0" distL="0" distR="0" wp14:anchorId="22AF9010" wp14:editId="443687EF">
            <wp:extent cx="6151880" cy="558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5582920"/>
                    </a:xfrm>
                    <a:prstGeom prst="rect">
                      <a:avLst/>
                    </a:prstGeom>
                  </pic:spPr>
                </pic:pic>
              </a:graphicData>
            </a:graphic>
          </wp:inline>
        </w:drawing>
      </w:r>
    </w:p>
    <w:p w14:paraId="359F9D0C" w14:textId="77777777" w:rsidR="00CA574E" w:rsidRDefault="00CA574E" w:rsidP="009C3EFF">
      <w:r>
        <w:rPr>
          <w:rFonts w:hint="eastAsia"/>
        </w:rPr>
        <w:t>填入相关参数：</w:t>
      </w:r>
    </w:p>
    <w:p w14:paraId="4758AA67" w14:textId="77777777" w:rsidR="00DC4510" w:rsidRDefault="00DC4510" w:rsidP="009C3EFF">
      <w:r>
        <w:rPr>
          <w:noProof/>
        </w:rPr>
        <w:lastRenderedPageBreak/>
        <w:drawing>
          <wp:inline distT="0" distB="0" distL="0" distR="0" wp14:anchorId="7B09B8A8" wp14:editId="3EFE0742">
            <wp:extent cx="6151880" cy="3879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3879850"/>
                    </a:xfrm>
                    <a:prstGeom prst="rect">
                      <a:avLst/>
                    </a:prstGeom>
                  </pic:spPr>
                </pic:pic>
              </a:graphicData>
            </a:graphic>
          </wp:inline>
        </w:drawing>
      </w:r>
    </w:p>
    <w:p w14:paraId="2F8E117A" w14:textId="77777777" w:rsidR="00DC4510" w:rsidRDefault="00DE4196" w:rsidP="009C3EFF">
      <w:r>
        <w:rPr>
          <w:rFonts w:hint="eastAsia"/>
        </w:rPr>
        <w:t>相关参数说明</w:t>
      </w:r>
    </w:p>
    <w:tbl>
      <w:tblPr>
        <w:tblStyle w:val="a4"/>
        <w:tblW w:w="0" w:type="auto"/>
        <w:tblLook w:val="04A0" w:firstRow="1" w:lastRow="0" w:firstColumn="1" w:lastColumn="0" w:noHBand="0" w:noVBand="1"/>
      </w:tblPr>
      <w:tblGrid>
        <w:gridCol w:w="3201"/>
        <w:gridCol w:w="3278"/>
        <w:gridCol w:w="3199"/>
      </w:tblGrid>
      <w:tr w:rsidR="00CA574E" w14:paraId="7938E147" w14:textId="77777777" w:rsidTr="00CA574E">
        <w:tc>
          <w:tcPr>
            <w:tcW w:w="3301" w:type="dxa"/>
          </w:tcPr>
          <w:p w14:paraId="784149E9" w14:textId="77777777" w:rsidR="00CA574E" w:rsidRDefault="00CA574E" w:rsidP="009C3EFF">
            <w:r>
              <w:rPr>
                <w:rFonts w:hint="eastAsia"/>
              </w:rPr>
              <w:t>参数名</w:t>
            </w:r>
          </w:p>
        </w:tc>
        <w:tc>
          <w:tcPr>
            <w:tcW w:w="3301" w:type="dxa"/>
          </w:tcPr>
          <w:p w14:paraId="7BBD729E" w14:textId="77777777" w:rsidR="00CA574E" w:rsidRDefault="00CA574E" w:rsidP="009C3EFF">
            <w:r>
              <w:rPr>
                <w:rFonts w:hint="eastAsia"/>
              </w:rPr>
              <w:t>参数值</w:t>
            </w:r>
          </w:p>
        </w:tc>
        <w:tc>
          <w:tcPr>
            <w:tcW w:w="3302" w:type="dxa"/>
          </w:tcPr>
          <w:p w14:paraId="2DE304B8" w14:textId="77777777" w:rsidR="00CA574E" w:rsidRDefault="00CA574E" w:rsidP="009C3EFF">
            <w:r>
              <w:rPr>
                <w:rFonts w:hint="eastAsia"/>
              </w:rPr>
              <w:t>说明</w:t>
            </w:r>
          </w:p>
        </w:tc>
      </w:tr>
      <w:tr w:rsidR="00CA574E" w14:paraId="611DB54D" w14:textId="77777777" w:rsidTr="00CA574E">
        <w:tc>
          <w:tcPr>
            <w:tcW w:w="3301" w:type="dxa"/>
          </w:tcPr>
          <w:p w14:paraId="16276A37" w14:textId="77777777" w:rsidR="00CA574E" w:rsidRDefault="00CA574E" w:rsidP="009C3EFF">
            <w:r w:rsidRPr="00CA574E">
              <w:t>Cluster API URL</w:t>
            </w:r>
          </w:p>
        </w:tc>
        <w:tc>
          <w:tcPr>
            <w:tcW w:w="3301" w:type="dxa"/>
          </w:tcPr>
          <w:p w14:paraId="0122788E" w14:textId="77777777" w:rsidR="00CA574E" w:rsidRDefault="00CA574E" w:rsidP="009C3EFF">
            <w:r w:rsidRPr="00CA574E">
              <w:t>https://192.168.200.56:8443</w:t>
            </w:r>
          </w:p>
        </w:tc>
        <w:tc>
          <w:tcPr>
            <w:tcW w:w="3302" w:type="dxa"/>
          </w:tcPr>
          <w:p w14:paraId="22779862" w14:textId="77777777" w:rsidR="00CA574E" w:rsidRDefault="00CA574E" w:rsidP="009C3EFF">
            <w:r>
              <w:t>O</w:t>
            </w:r>
            <w:r>
              <w:rPr>
                <w:rFonts w:hint="eastAsia"/>
              </w:rPr>
              <w:t>penshift</w:t>
            </w:r>
            <w:r>
              <w:rPr>
                <w:rFonts w:hint="eastAsia"/>
              </w:rPr>
              <w:t>集群地址</w:t>
            </w:r>
          </w:p>
        </w:tc>
      </w:tr>
      <w:tr w:rsidR="00CA574E" w14:paraId="326A4B5B" w14:textId="77777777" w:rsidTr="00CA574E">
        <w:tc>
          <w:tcPr>
            <w:tcW w:w="3301" w:type="dxa"/>
          </w:tcPr>
          <w:p w14:paraId="4BC13E2D" w14:textId="77777777" w:rsidR="00CA574E" w:rsidRDefault="00CD54D0" w:rsidP="009C3EFF">
            <w:r w:rsidRPr="00CD54D0">
              <w:t>Project</w:t>
            </w:r>
          </w:p>
        </w:tc>
        <w:tc>
          <w:tcPr>
            <w:tcW w:w="3301" w:type="dxa"/>
          </w:tcPr>
          <w:p w14:paraId="4F7B156B" w14:textId="77777777" w:rsidR="00CA574E" w:rsidRDefault="00CD54D0" w:rsidP="009C3EFF">
            <w:r>
              <w:t>mybank</w:t>
            </w:r>
            <w:r>
              <w:rPr>
                <w:rFonts w:hint="eastAsia"/>
              </w:rPr>
              <w:t>-dev</w:t>
            </w:r>
          </w:p>
        </w:tc>
        <w:tc>
          <w:tcPr>
            <w:tcW w:w="3302" w:type="dxa"/>
          </w:tcPr>
          <w:p w14:paraId="3FF1983E" w14:textId="77777777" w:rsidR="00CA574E" w:rsidRDefault="00374637" w:rsidP="009C3EFF">
            <w:r>
              <w:rPr>
                <w:rFonts w:hint="eastAsia"/>
              </w:rPr>
              <w:t>源</w:t>
            </w:r>
            <w:r>
              <w:rPr>
                <w:rFonts w:hint="eastAsia"/>
              </w:rPr>
              <w:t>imagestream</w:t>
            </w:r>
            <w:r>
              <w:rPr>
                <w:rFonts w:hint="eastAsia"/>
              </w:rPr>
              <w:t>所在的项目名称</w:t>
            </w:r>
          </w:p>
        </w:tc>
      </w:tr>
      <w:tr w:rsidR="00CA574E" w14:paraId="25D428DD" w14:textId="77777777" w:rsidTr="00CA574E">
        <w:tc>
          <w:tcPr>
            <w:tcW w:w="3301" w:type="dxa"/>
          </w:tcPr>
          <w:p w14:paraId="32D9AAD1" w14:textId="77777777" w:rsidR="00CA574E" w:rsidRDefault="008B30B5" w:rsidP="008B30B5">
            <w:pPr>
              <w:jc w:val="left"/>
            </w:pPr>
            <w:r w:rsidRPr="008B30B5">
              <w:t>The name of the ImageStream for the current image tag</w:t>
            </w:r>
          </w:p>
        </w:tc>
        <w:tc>
          <w:tcPr>
            <w:tcW w:w="3301" w:type="dxa"/>
          </w:tcPr>
          <w:p w14:paraId="637AD5B6" w14:textId="77777777" w:rsidR="00CA574E" w:rsidRDefault="008B30B5" w:rsidP="009C3EFF">
            <w:r w:rsidRPr="008B30B5">
              <w:t>mybankapp</w:t>
            </w:r>
          </w:p>
        </w:tc>
        <w:tc>
          <w:tcPr>
            <w:tcW w:w="3302" w:type="dxa"/>
          </w:tcPr>
          <w:p w14:paraId="7A659363" w14:textId="77777777" w:rsidR="00CA574E" w:rsidRDefault="008B30B5" w:rsidP="009C3EFF">
            <w:r>
              <w:rPr>
                <w:rFonts w:hint="eastAsia"/>
              </w:rPr>
              <w:t>源</w:t>
            </w:r>
            <w:r>
              <w:rPr>
                <w:rFonts w:hint="eastAsia"/>
              </w:rPr>
              <w:t>imagesteam</w:t>
            </w:r>
            <w:r>
              <w:rPr>
                <w:rFonts w:hint="eastAsia"/>
              </w:rPr>
              <w:t>名称</w:t>
            </w:r>
          </w:p>
        </w:tc>
      </w:tr>
      <w:tr w:rsidR="008B30B5" w14:paraId="25D28EE2" w14:textId="77777777" w:rsidTr="00CA574E">
        <w:tc>
          <w:tcPr>
            <w:tcW w:w="3301" w:type="dxa"/>
          </w:tcPr>
          <w:p w14:paraId="57306F57" w14:textId="77777777" w:rsidR="008B30B5" w:rsidRPr="008B30B5" w:rsidRDefault="008B30B5" w:rsidP="008B30B5">
            <w:pPr>
              <w:jc w:val="left"/>
            </w:pPr>
            <w:r w:rsidRPr="008B30B5">
              <w:t>The name of the current image tag or actual image ID</w:t>
            </w:r>
          </w:p>
        </w:tc>
        <w:tc>
          <w:tcPr>
            <w:tcW w:w="3301" w:type="dxa"/>
          </w:tcPr>
          <w:p w14:paraId="782C3A43" w14:textId="77777777" w:rsidR="008B30B5" w:rsidRPr="008B30B5" w:rsidRDefault="00E74A89" w:rsidP="009C3EFF">
            <w:r>
              <w:t>latest</w:t>
            </w:r>
          </w:p>
        </w:tc>
        <w:tc>
          <w:tcPr>
            <w:tcW w:w="3302" w:type="dxa"/>
          </w:tcPr>
          <w:p w14:paraId="53C41E7D" w14:textId="77777777" w:rsidR="008B30B5" w:rsidRDefault="008B30B5" w:rsidP="009C3EFF">
            <w:r>
              <w:rPr>
                <w:rFonts w:hint="eastAsia"/>
              </w:rPr>
              <w:t>源</w:t>
            </w:r>
            <w:r>
              <w:rPr>
                <w:rFonts w:hint="eastAsia"/>
              </w:rPr>
              <w:t>imagestream</w:t>
            </w:r>
            <w:r>
              <w:rPr>
                <w:rFonts w:hint="eastAsia"/>
              </w:rPr>
              <w:t>标签</w:t>
            </w:r>
          </w:p>
        </w:tc>
      </w:tr>
      <w:tr w:rsidR="008B30B5" w14:paraId="015E18C7" w14:textId="77777777" w:rsidTr="00CA574E">
        <w:tc>
          <w:tcPr>
            <w:tcW w:w="3301" w:type="dxa"/>
          </w:tcPr>
          <w:p w14:paraId="19C0360B" w14:textId="77777777" w:rsidR="008B30B5" w:rsidRPr="008B30B5" w:rsidRDefault="00033686" w:rsidP="008B30B5">
            <w:pPr>
              <w:jc w:val="left"/>
            </w:pPr>
            <w:r w:rsidRPr="00033686">
              <w:t>The name of the ImageStream for the new image tag</w:t>
            </w:r>
          </w:p>
        </w:tc>
        <w:tc>
          <w:tcPr>
            <w:tcW w:w="3301" w:type="dxa"/>
          </w:tcPr>
          <w:p w14:paraId="7DE5F179" w14:textId="77777777" w:rsidR="008B30B5" w:rsidRPr="008B30B5" w:rsidRDefault="00033686" w:rsidP="009C3EFF">
            <w:r w:rsidRPr="008B30B5">
              <w:t>mybankapp</w:t>
            </w:r>
          </w:p>
        </w:tc>
        <w:tc>
          <w:tcPr>
            <w:tcW w:w="3302" w:type="dxa"/>
          </w:tcPr>
          <w:p w14:paraId="796DB8F9" w14:textId="77777777" w:rsidR="008B30B5" w:rsidRDefault="00033686" w:rsidP="009C3EFF">
            <w:r>
              <w:rPr>
                <w:rFonts w:hint="eastAsia"/>
              </w:rPr>
              <w:t>目标</w:t>
            </w:r>
            <w:r>
              <w:rPr>
                <w:rFonts w:hint="eastAsia"/>
              </w:rPr>
              <w:t>imagestream</w:t>
            </w:r>
            <w:r>
              <w:rPr>
                <w:rFonts w:hint="eastAsia"/>
              </w:rPr>
              <w:t>名称</w:t>
            </w:r>
          </w:p>
        </w:tc>
      </w:tr>
      <w:tr w:rsidR="00033686" w14:paraId="6A02B1D4" w14:textId="77777777" w:rsidTr="00CA574E">
        <w:tc>
          <w:tcPr>
            <w:tcW w:w="3301" w:type="dxa"/>
          </w:tcPr>
          <w:p w14:paraId="11E94890" w14:textId="77777777" w:rsidR="00033686" w:rsidRPr="00033686" w:rsidRDefault="00033686" w:rsidP="008B30B5">
            <w:pPr>
              <w:jc w:val="left"/>
            </w:pPr>
            <w:r w:rsidRPr="00033686">
              <w:t>The name of the new image tag</w:t>
            </w:r>
          </w:p>
        </w:tc>
        <w:tc>
          <w:tcPr>
            <w:tcW w:w="3301" w:type="dxa"/>
          </w:tcPr>
          <w:p w14:paraId="3D916D9E" w14:textId="77777777" w:rsidR="00033686" w:rsidRPr="008B30B5" w:rsidRDefault="00EB348F" w:rsidP="009C3EFF">
            <w:r>
              <w:t>sit</w:t>
            </w:r>
          </w:p>
        </w:tc>
        <w:tc>
          <w:tcPr>
            <w:tcW w:w="3302" w:type="dxa"/>
          </w:tcPr>
          <w:p w14:paraId="0F27194F" w14:textId="77777777" w:rsidR="00033686" w:rsidRDefault="00033686" w:rsidP="009C3EFF">
            <w:r>
              <w:rPr>
                <w:rFonts w:hint="eastAsia"/>
              </w:rPr>
              <w:t>目标</w:t>
            </w:r>
            <w:r>
              <w:rPr>
                <w:rFonts w:hint="eastAsia"/>
              </w:rPr>
              <w:t>imagestream</w:t>
            </w:r>
            <w:r>
              <w:rPr>
                <w:rFonts w:hint="eastAsia"/>
              </w:rPr>
              <w:t>标签</w:t>
            </w:r>
          </w:p>
        </w:tc>
      </w:tr>
      <w:tr w:rsidR="00033686" w14:paraId="6114D850" w14:textId="77777777" w:rsidTr="00CA574E">
        <w:tc>
          <w:tcPr>
            <w:tcW w:w="3301" w:type="dxa"/>
          </w:tcPr>
          <w:p w14:paraId="046D12D2" w14:textId="77777777" w:rsidR="00033686" w:rsidRPr="00033686" w:rsidRDefault="00656705" w:rsidP="008B30B5">
            <w:pPr>
              <w:jc w:val="left"/>
            </w:pPr>
            <w:r w:rsidRPr="00656705">
              <w:t>The name of the project for the new image tag</w:t>
            </w:r>
          </w:p>
        </w:tc>
        <w:tc>
          <w:tcPr>
            <w:tcW w:w="3301" w:type="dxa"/>
          </w:tcPr>
          <w:p w14:paraId="6777BEFB" w14:textId="77777777" w:rsidR="00033686" w:rsidRPr="008B30B5" w:rsidRDefault="00656705" w:rsidP="009C3EFF">
            <w:r w:rsidRPr="00656705">
              <w:t>mybank-sit</w:t>
            </w:r>
          </w:p>
        </w:tc>
        <w:tc>
          <w:tcPr>
            <w:tcW w:w="3302" w:type="dxa"/>
          </w:tcPr>
          <w:p w14:paraId="77E681F7" w14:textId="77777777" w:rsidR="00033686" w:rsidRDefault="00656705" w:rsidP="009C3EFF">
            <w:r>
              <w:rPr>
                <w:rFonts w:hint="eastAsia"/>
              </w:rPr>
              <w:t>目标</w:t>
            </w:r>
            <w:r>
              <w:rPr>
                <w:rFonts w:hint="eastAsia"/>
              </w:rPr>
              <w:t>imagestream</w:t>
            </w:r>
            <w:r>
              <w:rPr>
                <w:rFonts w:hint="eastAsia"/>
              </w:rPr>
              <w:t>所在的项目名称</w:t>
            </w:r>
          </w:p>
        </w:tc>
      </w:tr>
    </w:tbl>
    <w:p w14:paraId="77BB715E" w14:textId="77777777" w:rsidR="00CA574E" w:rsidRDefault="00CA574E" w:rsidP="009C3EFF"/>
    <w:p w14:paraId="6CF90A19" w14:textId="77777777" w:rsidR="00530370" w:rsidRDefault="00530370"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rPr>
          <w:rFonts w:hint="eastAsia"/>
        </w:rPr>
        <w:t>Trigger</w:t>
      </w:r>
      <w:r>
        <w:t xml:space="preserve">  O</w:t>
      </w:r>
      <w:r>
        <w:rPr>
          <w:rFonts w:hint="eastAsia"/>
        </w:rPr>
        <w:t>penshift</w:t>
      </w:r>
      <w:r>
        <w:t xml:space="preserve"> </w:t>
      </w:r>
      <w:r w:rsidR="00BB4ACA">
        <w:rPr>
          <w:rFonts w:hint="eastAsia"/>
        </w:rPr>
        <w:t>Deployment</w:t>
      </w:r>
      <w:r>
        <w:rPr>
          <w:rFonts w:hint="eastAsia"/>
        </w:rPr>
        <w:t>”</w:t>
      </w:r>
      <w:r w:rsidR="00C71B9B">
        <w:rPr>
          <w:rFonts w:hint="eastAsia"/>
        </w:rPr>
        <w:t>，</w:t>
      </w:r>
      <w:r w:rsidR="00FB4BFC">
        <w:rPr>
          <w:rFonts w:hint="eastAsia"/>
        </w:rPr>
        <w:t>输入参数：</w:t>
      </w:r>
    </w:p>
    <w:p w14:paraId="2905511A" w14:textId="77777777" w:rsidR="00FB4BFC" w:rsidRDefault="00CF4508" w:rsidP="009C3EFF">
      <w:r>
        <w:rPr>
          <w:noProof/>
        </w:rPr>
        <w:lastRenderedPageBreak/>
        <w:drawing>
          <wp:inline distT="0" distB="0" distL="0" distR="0" wp14:anchorId="32693D21" wp14:editId="0A5ADFC7">
            <wp:extent cx="6151880" cy="32035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3203575"/>
                    </a:xfrm>
                    <a:prstGeom prst="rect">
                      <a:avLst/>
                    </a:prstGeom>
                  </pic:spPr>
                </pic:pic>
              </a:graphicData>
            </a:graphic>
          </wp:inline>
        </w:drawing>
      </w:r>
    </w:p>
    <w:p w14:paraId="4C051B33" w14:textId="77777777" w:rsidR="004E2D93" w:rsidRDefault="004E2D93" w:rsidP="009C3EFF"/>
    <w:tbl>
      <w:tblPr>
        <w:tblStyle w:val="a4"/>
        <w:tblW w:w="0" w:type="auto"/>
        <w:tblLook w:val="04A0" w:firstRow="1" w:lastRow="0" w:firstColumn="1" w:lastColumn="0" w:noHBand="0" w:noVBand="1"/>
      </w:tblPr>
      <w:tblGrid>
        <w:gridCol w:w="3200"/>
        <w:gridCol w:w="3278"/>
        <w:gridCol w:w="3200"/>
      </w:tblGrid>
      <w:tr w:rsidR="004E2D93" w14:paraId="63C1E509" w14:textId="77777777" w:rsidTr="005F6180">
        <w:tc>
          <w:tcPr>
            <w:tcW w:w="3301" w:type="dxa"/>
          </w:tcPr>
          <w:p w14:paraId="7AF15BAD" w14:textId="77777777" w:rsidR="004E2D93" w:rsidRDefault="004E2D93" w:rsidP="005F6180">
            <w:r>
              <w:rPr>
                <w:rFonts w:hint="eastAsia"/>
              </w:rPr>
              <w:t>参数名</w:t>
            </w:r>
          </w:p>
        </w:tc>
        <w:tc>
          <w:tcPr>
            <w:tcW w:w="3301" w:type="dxa"/>
          </w:tcPr>
          <w:p w14:paraId="1856E81F" w14:textId="77777777" w:rsidR="004E2D93" w:rsidRDefault="004E2D93" w:rsidP="005F6180">
            <w:r>
              <w:rPr>
                <w:rFonts w:hint="eastAsia"/>
              </w:rPr>
              <w:t>参数值</w:t>
            </w:r>
          </w:p>
        </w:tc>
        <w:tc>
          <w:tcPr>
            <w:tcW w:w="3302" w:type="dxa"/>
          </w:tcPr>
          <w:p w14:paraId="5913B2DE" w14:textId="77777777" w:rsidR="004E2D93" w:rsidRDefault="004E2D93" w:rsidP="005F6180">
            <w:r>
              <w:rPr>
                <w:rFonts w:hint="eastAsia"/>
              </w:rPr>
              <w:t>说明</w:t>
            </w:r>
          </w:p>
        </w:tc>
      </w:tr>
      <w:tr w:rsidR="004E2D93" w14:paraId="6CB3CF55" w14:textId="77777777" w:rsidTr="005F6180">
        <w:tc>
          <w:tcPr>
            <w:tcW w:w="3301" w:type="dxa"/>
          </w:tcPr>
          <w:p w14:paraId="207C63D0" w14:textId="77777777" w:rsidR="004E2D93" w:rsidRDefault="004E2D93" w:rsidP="005F6180">
            <w:r w:rsidRPr="00CA574E">
              <w:t>Cluster API URL</w:t>
            </w:r>
          </w:p>
        </w:tc>
        <w:tc>
          <w:tcPr>
            <w:tcW w:w="3301" w:type="dxa"/>
          </w:tcPr>
          <w:p w14:paraId="5F0DD85C" w14:textId="77777777" w:rsidR="004E2D93" w:rsidRDefault="004E2D93" w:rsidP="005F6180">
            <w:r w:rsidRPr="00CA574E">
              <w:t>https://192.168.200.56:8443</w:t>
            </w:r>
          </w:p>
        </w:tc>
        <w:tc>
          <w:tcPr>
            <w:tcW w:w="3302" w:type="dxa"/>
          </w:tcPr>
          <w:p w14:paraId="31322B4C" w14:textId="77777777" w:rsidR="004E2D93" w:rsidRDefault="004E2D93" w:rsidP="005F6180">
            <w:r>
              <w:t>O</w:t>
            </w:r>
            <w:r>
              <w:rPr>
                <w:rFonts w:hint="eastAsia"/>
              </w:rPr>
              <w:t>penshift</w:t>
            </w:r>
            <w:r>
              <w:rPr>
                <w:rFonts w:hint="eastAsia"/>
              </w:rPr>
              <w:t>集群地址</w:t>
            </w:r>
          </w:p>
        </w:tc>
      </w:tr>
      <w:tr w:rsidR="004E2D93" w14:paraId="3310BDE7" w14:textId="77777777" w:rsidTr="005F6180">
        <w:tc>
          <w:tcPr>
            <w:tcW w:w="3301" w:type="dxa"/>
          </w:tcPr>
          <w:p w14:paraId="4925F015" w14:textId="77777777" w:rsidR="004E2D93" w:rsidRDefault="004E2D93" w:rsidP="005F6180">
            <w:r w:rsidRPr="00CD54D0">
              <w:t>Project</w:t>
            </w:r>
          </w:p>
        </w:tc>
        <w:tc>
          <w:tcPr>
            <w:tcW w:w="3301" w:type="dxa"/>
          </w:tcPr>
          <w:p w14:paraId="4F782760" w14:textId="77777777" w:rsidR="004E2D93" w:rsidRDefault="004E2D93" w:rsidP="005F6180">
            <w:r>
              <w:t>mybank</w:t>
            </w:r>
            <w:r>
              <w:rPr>
                <w:rFonts w:hint="eastAsia"/>
              </w:rPr>
              <w:t>-</w:t>
            </w:r>
            <w:r w:rsidR="003C56C4">
              <w:rPr>
                <w:rFonts w:hint="eastAsia"/>
              </w:rPr>
              <w:t>sit</w:t>
            </w:r>
          </w:p>
        </w:tc>
        <w:tc>
          <w:tcPr>
            <w:tcW w:w="3302" w:type="dxa"/>
          </w:tcPr>
          <w:p w14:paraId="4F8B6E3B" w14:textId="77777777" w:rsidR="004E2D93" w:rsidRDefault="003C56C4" w:rsidP="005F6180">
            <w:r>
              <w:rPr>
                <w:rFonts w:hint="eastAsia"/>
              </w:rPr>
              <w:t>项目名称</w:t>
            </w:r>
          </w:p>
        </w:tc>
      </w:tr>
      <w:tr w:rsidR="004E2D93" w14:paraId="3EDAE64C" w14:textId="77777777" w:rsidTr="005F6180">
        <w:tc>
          <w:tcPr>
            <w:tcW w:w="3301" w:type="dxa"/>
          </w:tcPr>
          <w:p w14:paraId="2452130C" w14:textId="77777777" w:rsidR="004E2D93" w:rsidRDefault="003C56C4" w:rsidP="005F6180">
            <w:pPr>
              <w:jc w:val="left"/>
            </w:pPr>
            <w:r w:rsidRPr="003C56C4">
              <w:t>The name of the BuildConfig to trigger</w:t>
            </w:r>
          </w:p>
        </w:tc>
        <w:tc>
          <w:tcPr>
            <w:tcW w:w="3301" w:type="dxa"/>
          </w:tcPr>
          <w:p w14:paraId="7BB17BD0" w14:textId="77777777" w:rsidR="004E2D93" w:rsidRDefault="004E2D93" w:rsidP="005F6180">
            <w:r w:rsidRPr="008B30B5">
              <w:t>mybankapp</w:t>
            </w:r>
          </w:p>
        </w:tc>
        <w:tc>
          <w:tcPr>
            <w:tcW w:w="3302" w:type="dxa"/>
          </w:tcPr>
          <w:p w14:paraId="62E7CD33" w14:textId="77777777" w:rsidR="004E2D93" w:rsidRDefault="003C56C4" w:rsidP="005F6180">
            <w:r>
              <w:t>D</w:t>
            </w:r>
            <w:r>
              <w:rPr>
                <w:rFonts w:hint="eastAsia"/>
              </w:rPr>
              <w:t>eployment</w:t>
            </w:r>
            <w:r>
              <w:t xml:space="preserve"> </w:t>
            </w:r>
            <w:r>
              <w:rPr>
                <w:rFonts w:hint="eastAsia"/>
              </w:rPr>
              <w:t>config</w:t>
            </w:r>
            <w:r>
              <w:rPr>
                <w:rFonts w:hint="eastAsia"/>
              </w:rPr>
              <w:t>名称</w:t>
            </w:r>
          </w:p>
          <w:p w14:paraId="71B81A6E" w14:textId="77777777" w:rsidR="002D2695" w:rsidRDefault="002D2695" w:rsidP="005F6180">
            <w:r>
              <w:rPr>
                <w:rFonts w:hint="eastAsia"/>
              </w:rPr>
              <w:t>&gt;</w:t>
            </w:r>
            <w:r w:rsidRPr="002D2695">
              <w:t>oc get dc -n mybank-sit</w:t>
            </w:r>
          </w:p>
        </w:tc>
      </w:tr>
    </w:tbl>
    <w:p w14:paraId="6EC1C0A8" w14:textId="77777777" w:rsidR="004E2D93" w:rsidRDefault="00791765"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t>E</w:t>
      </w:r>
      <w:r>
        <w:rPr>
          <w:rFonts w:hint="eastAsia"/>
        </w:rPr>
        <w:t>xcute</w:t>
      </w:r>
      <w:r>
        <w:t xml:space="preserve"> S</w:t>
      </w:r>
      <w:r>
        <w:rPr>
          <w:rFonts w:hint="eastAsia"/>
        </w:rPr>
        <w:t>hell</w:t>
      </w:r>
      <w:r>
        <w:rPr>
          <w:rFonts w:hint="eastAsia"/>
        </w:rPr>
        <w:t>”，输入以下命令：</w:t>
      </w:r>
    </w:p>
    <w:p w14:paraId="1A08DF13" w14:textId="67AF8C46" w:rsidR="00D07AA4" w:rsidRDefault="00692D95" w:rsidP="009C3EFF">
      <w:r>
        <w:rPr>
          <w:noProof/>
        </w:rPr>
        <mc:AlternateContent>
          <mc:Choice Requires="wps">
            <w:drawing>
              <wp:anchor distT="0" distB="0" distL="114300" distR="114300" simplePos="0" relativeHeight="251659264" behindDoc="0" locked="0" layoutInCell="1" allowOverlap="1" wp14:anchorId="5B477F07" wp14:editId="1370C12D">
                <wp:simplePos x="0" y="0"/>
                <wp:positionH relativeFrom="column">
                  <wp:posOffset>3175</wp:posOffset>
                </wp:positionH>
                <wp:positionV relativeFrom="paragraph">
                  <wp:posOffset>53340</wp:posOffset>
                </wp:positionV>
                <wp:extent cx="4658360" cy="1862455"/>
                <wp:effectExtent l="8255" t="5080" r="10160" b="8890"/>
                <wp:wrapNone/>
                <wp:docPr id="1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8360" cy="1862455"/>
                        </a:xfrm>
                        <a:prstGeom prst="rect">
                          <a:avLst/>
                        </a:prstGeom>
                        <a:solidFill>
                          <a:srgbClr val="FFFFFF"/>
                        </a:solidFill>
                        <a:ln w="9525">
                          <a:solidFill>
                            <a:srgbClr val="000000"/>
                          </a:solidFill>
                          <a:miter lim="800000"/>
                          <a:headEnd/>
                          <a:tailEnd/>
                        </a:ln>
                      </wps:spPr>
                      <wps:txbx>
                        <w:txbxContent>
                          <w:p w14:paraId="3BAB8F88" w14:textId="77777777" w:rsidR="00482479" w:rsidRDefault="00482479" w:rsidP="00D07AA4">
                            <w:r>
                              <w:rPr>
                                <w:rFonts w:hint="eastAsia"/>
                              </w:rPr>
                              <w:t>echo '</w:t>
                            </w:r>
                            <w:r>
                              <w:rPr>
                                <w:rFonts w:hint="eastAsia"/>
                              </w:rPr>
                              <w:t>开始集成测试环境的测试</w:t>
                            </w:r>
                            <w:r>
                              <w:rPr>
                                <w:rFonts w:hint="eastAsia"/>
                              </w:rPr>
                              <w:t>'</w:t>
                            </w:r>
                          </w:p>
                          <w:p w14:paraId="3FAE2E78" w14:textId="77777777" w:rsidR="00482479" w:rsidRDefault="00482479" w:rsidP="00D07AA4">
                            <w:r>
                              <w:rPr>
                                <w:rFonts w:hint="eastAsia"/>
                              </w:rPr>
                              <w:t>echo '</w:t>
                            </w:r>
                            <w:r>
                              <w:rPr>
                                <w:rFonts w:hint="eastAsia"/>
                              </w:rPr>
                              <w:t>这里可以自定义集成环境所需要执行的各种测试</w:t>
                            </w:r>
                            <w:r>
                              <w:rPr>
                                <w:rFonts w:hint="eastAsia"/>
                              </w:rPr>
                              <w:t>'</w:t>
                            </w:r>
                          </w:p>
                          <w:p w14:paraId="1839982C" w14:textId="77777777" w:rsidR="00482479" w:rsidRDefault="00482479" w:rsidP="00D07AA4">
                            <w:r>
                              <w:rPr>
                                <w:rFonts w:hint="eastAsia"/>
                              </w:rPr>
                              <w:t>sleep</w:t>
                            </w:r>
                            <w:r>
                              <w:t xml:space="preserve"> </w:t>
                            </w:r>
                            <w:r>
                              <w:rPr>
                                <w:rFonts w:hint="eastAsia"/>
                              </w:rPr>
                              <w:t>20s</w:t>
                            </w:r>
                          </w:p>
                          <w:p w14:paraId="748F9D02" w14:textId="77777777" w:rsidR="00482479" w:rsidRDefault="00482479" w:rsidP="00D07AA4">
                            <w:r>
                              <w:t>curl http://mybankapp-mybank-</w:t>
                            </w:r>
                            <w:r>
                              <w:rPr>
                                <w:rFonts w:hint="eastAsia"/>
                              </w:rPr>
                              <w:t>sit</w:t>
                            </w:r>
                            <w:r>
                              <w:t>.router.default.svc.cluster.local/</w:t>
                            </w:r>
                          </w:p>
                          <w:p w14:paraId="44874B70" w14:textId="77777777" w:rsidR="00482479" w:rsidRPr="00BF47A0" w:rsidRDefault="00482479" w:rsidP="00D07AA4">
                            <w:r>
                              <w:rPr>
                                <w:rFonts w:hint="eastAsia"/>
                              </w:rPr>
                              <w:t>echo '</w:t>
                            </w:r>
                            <w:r>
                              <w:rPr>
                                <w:rFonts w:hint="eastAsia"/>
                              </w:rPr>
                              <w:t>测试完毕</w:t>
                            </w:r>
                            <w:r>
                              <w:rPr>
                                <w:rFonts w:hint="eastAsia"/>
                              </w:rPr>
                              <w:t>'</w:t>
                            </w:r>
                          </w:p>
                          <w:p w14:paraId="1565EF51" w14:textId="77777777" w:rsidR="00482479" w:rsidRDefault="00482479" w:rsidP="00D07AA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77F07" id="Rectangle 4" o:spid="_x0000_s1027" style="position:absolute;left:0;text-align:left;margin-left:.25pt;margin-top:4.2pt;width:366.8pt;height:14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">
                <v:textbox>
                  <w:txbxContent>
                    <w:p w14:paraId="3BAB8F88" w14:textId="77777777" w:rsidR="00482479" w:rsidRDefault="00482479" w:rsidP="00D07AA4">
                      <w:r>
                        <w:rPr>
                          <w:rFonts w:hint="eastAsia"/>
                        </w:rPr>
                        <w:t>echo '</w:t>
                      </w:r>
                      <w:r>
                        <w:rPr>
                          <w:rFonts w:hint="eastAsia"/>
                        </w:rPr>
                        <w:t>开始集成测试环境的测试</w:t>
                      </w:r>
                      <w:r>
                        <w:rPr>
                          <w:rFonts w:hint="eastAsia"/>
                        </w:rPr>
                        <w:t>'</w:t>
                      </w:r>
                    </w:p>
                    <w:p w14:paraId="3FAE2E78" w14:textId="77777777" w:rsidR="00482479" w:rsidRDefault="00482479" w:rsidP="00D07AA4">
                      <w:r>
                        <w:rPr>
                          <w:rFonts w:hint="eastAsia"/>
                        </w:rPr>
                        <w:t>echo '</w:t>
                      </w:r>
                      <w:r>
                        <w:rPr>
                          <w:rFonts w:hint="eastAsia"/>
                        </w:rPr>
                        <w:t>这里可以自定义集成环境所需要执行的各种测试</w:t>
                      </w:r>
                      <w:r>
                        <w:rPr>
                          <w:rFonts w:hint="eastAsia"/>
                        </w:rPr>
                        <w:t>'</w:t>
                      </w:r>
                    </w:p>
                    <w:p w14:paraId="1839982C" w14:textId="77777777" w:rsidR="00482479" w:rsidRDefault="00482479" w:rsidP="00D07AA4">
                      <w:r>
                        <w:rPr>
                          <w:rFonts w:hint="eastAsia"/>
                        </w:rPr>
                        <w:t>sleep</w:t>
                      </w:r>
                      <w:r>
                        <w:t xml:space="preserve"> </w:t>
                      </w:r>
                      <w:r>
                        <w:rPr>
                          <w:rFonts w:hint="eastAsia"/>
                        </w:rPr>
                        <w:t>20s</w:t>
                      </w:r>
                    </w:p>
                    <w:p w14:paraId="748F9D02" w14:textId="77777777" w:rsidR="00482479" w:rsidRDefault="00482479" w:rsidP="00D07AA4">
                      <w:r>
                        <w:t>curl http://mybankapp-mybank-</w:t>
                      </w:r>
                      <w:r>
                        <w:rPr>
                          <w:rFonts w:hint="eastAsia"/>
                        </w:rPr>
                        <w:t>sit</w:t>
                      </w:r>
                      <w:r>
                        <w:t>.router.default.svc.cluster.local/</w:t>
                      </w:r>
                    </w:p>
                    <w:p w14:paraId="44874B70" w14:textId="77777777" w:rsidR="00482479" w:rsidRPr="00BF47A0" w:rsidRDefault="00482479" w:rsidP="00D07AA4">
                      <w:r>
                        <w:rPr>
                          <w:rFonts w:hint="eastAsia"/>
                        </w:rPr>
                        <w:t>echo '</w:t>
                      </w:r>
                      <w:r>
                        <w:rPr>
                          <w:rFonts w:hint="eastAsia"/>
                        </w:rPr>
                        <w:t>测试完毕</w:t>
                      </w:r>
                      <w:r>
                        <w:rPr>
                          <w:rFonts w:hint="eastAsia"/>
                        </w:rPr>
                        <w:t>'</w:t>
                      </w:r>
                    </w:p>
                    <w:p w14:paraId="1565EF51" w14:textId="77777777" w:rsidR="00482479" w:rsidRDefault="00482479" w:rsidP="00D07AA4"/>
                  </w:txbxContent>
                </v:textbox>
              </v:rect>
            </w:pict>
          </mc:Fallback>
        </mc:AlternateContent>
      </w:r>
    </w:p>
    <w:p w14:paraId="6162A10F" w14:textId="77777777" w:rsidR="00791765" w:rsidRDefault="00791765" w:rsidP="009C3EFF"/>
    <w:p w14:paraId="1FC9AF64" w14:textId="77777777" w:rsidR="00D07AA4" w:rsidRDefault="00D07AA4" w:rsidP="009C3EFF"/>
    <w:p w14:paraId="175A5B3C" w14:textId="77777777" w:rsidR="00D07AA4" w:rsidRDefault="00D07AA4" w:rsidP="009C3EFF"/>
    <w:p w14:paraId="006AC05A" w14:textId="77777777" w:rsidR="00E2430A" w:rsidRDefault="005A30C7" w:rsidP="009C3EFF">
      <w:r>
        <w:rPr>
          <w:noProof/>
        </w:rPr>
        <w:lastRenderedPageBreak/>
        <w:drawing>
          <wp:inline distT="0" distB="0" distL="0" distR="0" wp14:anchorId="60E1100D" wp14:editId="35319AC4">
            <wp:extent cx="6151880" cy="19126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1912620"/>
                    </a:xfrm>
                    <a:prstGeom prst="rect">
                      <a:avLst/>
                    </a:prstGeom>
                  </pic:spPr>
                </pic:pic>
              </a:graphicData>
            </a:graphic>
          </wp:inline>
        </w:drawing>
      </w:r>
    </w:p>
    <w:p w14:paraId="1A61EEFA" w14:textId="77777777" w:rsidR="00E2430A" w:rsidRDefault="00EA0291" w:rsidP="00EA0291">
      <w:pPr>
        <w:pStyle w:val="2"/>
      </w:pPr>
      <w:bookmarkStart w:id="15" w:name="_Toc495742389"/>
      <w:r>
        <w:rPr>
          <w:rFonts w:hint="eastAsia"/>
        </w:rPr>
        <w:t>创建</w:t>
      </w:r>
      <w:r>
        <w:rPr>
          <w:rFonts w:hint="eastAsia"/>
        </w:rPr>
        <w:t>RELEASE</w:t>
      </w:r>
      <w:r>
        <w:rPr>
          <w:rFonts w:hint="eastAsia"/>
        </w:rPr>
        <w:t>构建配置</w:t>
      </w:r>
      <w:bookmarkEnd w:id="15"/>
    </w:p>
    <w:p w14:paraId="3A199BBA" w14:textId="77777777" w:rsidR="00EA0291" w:rsidRDefault="003C5ABC" w:rsidP="00EA0291">
      <w:r>
        <w:rPr>
          <w:rFonts w:hint="eastAsia"/>
        </w:rPr>
        <w:t>根据前面的方式，创建项目</w:t>
      </w:r>
      <w:r>
        <w:rPr>
          <w:rFonts w:hint="eastAsia"/>
        </w:rPr>
        <w:t>My</w:t>
      </w:r>
      <w:r>
        <w:t>B</w:t>
      </w:r>
      <w:r>
        <w:rPr>
          <w:rFonts w:hint="eastAsia"/>
        </w:rPr>
        <w:t>ank</w:t>
      </w:r>
      <w:r>
        <w:t xml:space="preserve"> RELEASE</w:t>
      </w:r>
      <w:r>
        <w:rPr>
          <w:rFonts w:hint="eastAsia"/>
        </w:rPr>
        <w:t>，添加两个</w:t>
      </w:r>
      <w:r>
        <w:rPr>
          <w:rFonts w:hint="eastAsia"/>
        </w:rPr>
        <w:t>build</w:t>
      </w:r>
      <w:r>
        <w:t xml:space="preserve"> </w:t>
      </w:r>
      <w:r>
        <w:rPr>
          <w:rFonts w:hint="eastAsia"/>
        </w:rPr>
        <w:t>step</w:t>
      </w:r>
      <w:r w:rsidR="002D5EC8">
        <w:rPr>
          <w:rFonts w:hint="eastAsia"/>
        </w:rPr>
        <w:t>，分别是：</w:t>
      </w:r>
      <w:r w:rsidR="002D5EC8">
        <w:rPr>
          <w:rFonts w:hint="eastAsia"/>
        </w:rPr>
        <w:t>tag</w:t>
      </w:r>
      <w:r w:rsidR="002D5EC8">
        <w:t xml:space="preserve"> </w:t>
      </w:r>
      <w:r w:rsidR="002D5EC8">
        <w:rPr>
          <w:rFonts w:hint="eastAsia"/>
        </w:rPr>
        <w:t>openshift</w:t>
      </w:r>
      <w:r w:rsidR="002D5EC8">
        <w:t xml:space="preserve"> </w:t>
      </w:r>
      <w:r w:rsidR="002D5EC8">
        <w:rPr>
          <w:rFonts w:hint="eastAsia"/>
        </w:rPr>
        <w:t>image</w:t>
      </w:r>
      <w:r w:rsidR="002D5EC8">
        <w:rPr>
          <w:rFonts w:hint="eastAsia"/>
        </w:rPr>
        <w:t>和</w:t>
      </w:r>
      <w:r w:rsidR="002D5EC8">
        <w:rPr>
          <w:rFonts w:hint="eastAsia"/>
        </w:rPr>
        <w:t>trigger</w:t>
      </w:r>
      <w:r w:rsidR="002D5EC8">
        <w:t xml:space="preserve"> </w:t>
      </w:r>
      <w:r w:rsidR="002D5EC8">
        <w:rPr>
          <w:rFonts w:hint="eastAsia"/>
        </w:rPr>
        <w:t>openshift</w:t>
      </w:r>
      <w:r w:rsidR="002D5EC8">
        <w:t xml:space="preserve"> </w:t>
      </w:r>
      <w:r w:rsidR="002D5EC8">
        <w:rPr>
          <w:rFonts w:hint="eastAsia"/>
        </w:rPr>
        <w:t>deployment</w:t>
      </w:r>
      <w:r>
        <w:rPr>
          <w:rFonts w:hint="eastAsia"/>
        </w:rPr>
        <w:t>。</w:t>
      </w:r>
    </w:p>
    <w:p w14:paraId="037808AD" w14:textId="77777777" w:rsidR="002D5EC8" w:rsidRDefault="00AE75F2" w:rsidP="00EA0291">
      <w:r>
        <w:rPr>
          <w:noProof/>
        </w:rPr>
        <w:drawing>
          <wp:inline distT="0" distB="0" distL="0" distR="0" wp14:anchorId="4B0B1516" wp14:editId="0334DC90">
            <wp:extent cx="6151880" cy="16395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1639570"/>
                    </a:xfrm>
                    <a:prstGeom prst="rect">
                      <a:avLst/>
                    </a:prstGeom>
                  </pic:spPr>
                </pic:pic>
              </a:graphicData>
            </a:graphic>
          </wp:inline>
        </w:drawing>
      </w:r>
    </w:p>
    <w:p w14:paraId="2EF18567" w14:textId="77777777" w:rsidR="00AE75F2" w:rsidRDefault="002D5EC8" w:rsidP="00EA0291">
      <w:r>
        <w:rPr>
          <w:noProof/>
        </w:rPr>
        <w:lastRenderedPageBreak/>
        <w:drawing>
          <wp:inline distT="0" distB="0" distL="0" distR="0" wp14:anchorId="1DFE458C" wp14:editId="3EBEDF68">
            <wp:extent cx="6151880" cy="41852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4185285"/>
                    </a:xfrm>
                    <a:prstGeom prst="rect">
                      <a:avLst/>
                    </a:prstGeom>
                  </pic:spPr>
                </pic:pic>
              </a:graphicData>
            </a:graphic>
          </wp:inline>
        </w:drawing>
      </w:r>
    </w:p>
    <w:p w14:paraId="02978EDF" w14:textId="77777777" w:rsidR="002D5EC8" w:rsidRDefault="002D5EC8" w:rsidP="00EA0291">
      <w:r>
        <w:rPr>
          <w:noProof/>
        </w:rPr>
        <w:drawing>
          <wp:inline distT="0" distB="0" distL="0" distR="0" wp14:anchorId="3B8D7791" wp14:editId="3D30C6E6">
            <wp:extent cx="6151880" cy="29184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2918460"/>
                    </a:xfrm>
                    <a:prstGeom prst="rect">
                      <a:avLst/>
                    </a:prstGeom>
                  </pic:spPr>
                </pic:pic>
              </a:graphicData>
            </a:graphic>
          </wp:inline>
        </w:drawing>
      </w:r>
    </w:p>
    <w:p w14:paraId="0B50BB4F" w14:textId="77777777" w:rsidR="00E945FB" w:rsidRDefault="00E945FB" w:rsidP="00E945FB">
      <w:pPr>
        <w:pStyle w:val="2"/>
      </w:pPr>
      <w:bookmarkStart w:id="16" w:name="_Toc495742390"/>
      <w:r>
        <w:rPr>
          <w:rFonts w:hint="eastAsia"/>
        </w:rPr>
        <w:t>配置流水线</w:t>
      </w:r>
      <w:bookmarkEnd w:id="16"/>
    </w:p>
    <w:p w14:paraId="332E8551" w14:textId="77777777" w:rsidR="00E945FB" w:rsidRDefault="00E945FB" w:rsidP="00E945FB">
      <w:r>
        <w:rPr>
          <w:rFonts w:hint="eastAsia"/>
        </w:rPr>
        <w:t>在</w:t>
      </w:r>
      <w:r>
        <w:rPr>
          <w:rFonts w:hint="eastAsia"/>
        </w:rPr>
        <w:t>jenkins</w:t>
      </w:r>
      <w:r>
        <w:rPr>
          <w:rFonts w:hint="eastAsia"/>
        </w:rPr>
        <w:t>首页，将鼠标移动到</w:t>
      </w:r>
      <w:r>
        <w:rPr>
          <w:rFonts w:hint="eastAsia"/>
        </w:rPr>
        <w:t>MyBank</w:t>
      </w:r>
      <w:r>
        <w:t xml:space="preserve"> SIT</w:t>
      </w:r>
      <w:r>
        <w:rPr>
          <w:rFonts w:hint="eastAsia"/>
        </w:rPr>
        <w:t>项目，单击浮动菜单的</w:t>
      </w:r>
      <w:r>
        <w:rPr>
          <w:rFonts w:hint="eastAsia"/>
        </w:rPr>
        <w:t>configure</w:t>
      </w:r>
      <w:r>
        <w:rPr>
          <w:rFonts w:hint="eastAsia"/>
        </w:rPr>
        <w:t>链接进入配置修改页</w:t>
      </w:r>
      <w:r>
        <w:rPr>
          <w:rFonts w:hint="eastAsia"/>
        </w:rPr>
        <w:lastRenderedPageBreak/>
        <w:t>面。在</w:t>
      </w:r>
      <w:r>
        <w:rPr>
          <w:rFonts w:hint="eastAsia"/>
        </w:rPr>
        <w:t>build</w:t>
      </w:r>
      <w:r>
        <w:t xml:space="preserve"> </w:t>
      </w:r>
      <w:r>
        <w:rPr>
          <w:rFonts w:hint="eastAsia"/>
        </w:rPr>
        <w:t>triggers</w:t>
      </w:r>
      <w:r>
        <w:rPr>
          <w:rFonts w:hint="eastAsia"/>
        </w:rPr>
        <w:t>配置组中勾选</w:t>
      </w:r>
      <w:r>
        <w:rPr>
          <w:rFonts w:hint="eastAsia"/>
        </w:rPr>
        <w:t>build</w:t>
      </w:r>
      <w:r>
        <w:t xml:space="preserve"> </w:t>
      </w:r>
      <w:r>
        <w:rPr>
          <w:rFonts w:hint="eastAsia"/>
        </w:rPr>
        <w:t>after</w:t>
      </w:r>
      <w:r>
        <w:t xml:space="preserve"> </w:t>
      </w:r>
      <w:r>
        <w:rPr>
          <w:rFonts w:hint="eastAsia"/>
        </w:rPr>
        <w:t>other</w:t>
      </w:r>
      <w:r>
        <w:t xml:space="preserve"> </w:t>
      </w:r>
      <w:r>
        <w:rPr>
          <w:rFonts w:hint="eastAsia"/>
        </w:rPr>
        <w:t>projects are</w:t>
      </w:r>
      <w:r>
        <w:t xml:space="preserve"> </w:t>
      </w:r>
      <w:r>
        <w:rPr>
          <w:rFonts w:hint="eastAsia"/>
        </w:rPr>
        <w:t>built</w:t>
      </w:r>
      <w:r>
        <w:rPr>
          <w:rFonts w:hint="eastAsia"/>
        </w:rPr>
        <w:t>，将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MyBank</w:t>
      </w:r>
      <w:r>
        <w:t xml:space="preserve"> DEV</w:t>
      </w:r>
      <w:r>
        <w:rPr>
          <w:rFonts w:hint="eastAsia"/>
        </w:rPr>
        <w:t>，如图：</w:t>
      </w:r>
    </w:p>
    <w:p w14:paraId="1ABD4711" w14:textId="77777777" w:rsidR="00E945FB" w:rsidRDefault="004F5514" w:rsidP="00E945FB">
      <w:r>
        <w:rPr>
          <w:noProof/>
        </w:rPr>
        <w:drawing>
          <wp:inline distT="0" distB="0" distL="0" distR="0" wp14:anchorId="134B3B80" wp14:editId="48365E17">
            <wp:extent cx="6151880" cy="26841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2684145"/>
                    </a:xfrm>
                    <a:prstGeom prst="rect">
                      <a:avLst/>
                    </a:prstGeom>
                  </pic:spPr>
                </pic:pic>
              </a:graphicData>
            </a:graphic>
          </wp:inline>
        </w:drawing>
      </w:r>
    </w:p>
    <w:p w14:paraId="6A5C08D0" w14:textId="77777777" w:rsidR="004F5514" w:rsidRDefault="004F5514" w:rsidP="00E945FB">
      <w:r>
        <w:rPr>
          <w:rFonts w:hint="eastAsia"/>
        </w:rPr>
        <w:t>以同样的方式修改</w:t>
      </w:r>
      <w:r>
        <w:rPr>
          <w:rFonts w:hint="eastAsia"/>
        </w:rPr>
        <w:t>My</w:t>
      </w:r>
      <w:r>
        <w:t>B</w:t>
      </w:r>
      <w:r>
        <w:rPr>
          <w:rFonts w:hint="eastAsia"/>
        </w:rPr>
        <w:t>ank</w:t>
      </w:r>
      <w:r>
        <w:t xml:space="preserve"> RELEASE</w:t>
      </w:r>
      <w:r>
        <w:rPr>
          <w:rFonts w:hint="eastAsia"/>
        </w:rPr>
        <w:t>项目的</w:t>
      </w:r>
      <w:r>
        <w:rPr>
          <w:rFonts w:hint="eastAsia"/>
        </w:rPr>
        <w:t>build</w:t>
      </w:r>
      <w:r>
        <w:t xml:space="preserve"> </w:t>
      </w:r>
      <w:r>
        <w:rPr>
          <w:rFonts w:hint="eastAsia"/>
        </w:rPr>
        <w:t>triggers</w:t>
      </w:r>
      <w:r>
        <w:rPr>
          <w:rFonts w:hint="eastAsia"/>
        </w:rPr>
        <w:t>配置，将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w:t>
      </w:r>
      <w:r>
        <w:t>B</w:t>
      </w:r>
      <w:r>
        <w:rPr>
          <w:rFonts w:hint="eastAsia"/>
        </w:rPr>
        <w:t>ank</w:t>
      </w:r>
      <w:r>
        <w:t xml:space="preserve"> SIT</w:t>
      </w:r>
      <w:r>
        <w:rPr>
          <w:rFonts w:hint="eastAsia"/>
        </w:rPr>
        <w:t>，保存。</w:t>
      </w:r>
    </w:p>
    <w:p w14:paraId="67CB0D82" w14:textId="77777777" w:rsidR="004F5514" w:rsidRDefault="004F5514" w:rsidP="00E945FB">
      <w:r>
        <w:rPr>
          <w:noProof/>
        </w:rPr>
        <w:drawing>
          <wp:inline distT="0" distB="0" distL="0" distR="0" wp14:anchorId="68C461DC" wp14:editId="50EB1607">
            <wp:extent cx="6151880" cy="25990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2599055"/>
                    </a:xfrm>
                    <a:prstGeom prst="rect">
                      <a:avLst/>
                    </a:prstGeom>
                  </pic:spPr>
                </pic:pic>
              </a:graphicData>
            </a:graphic>
          </wp:inline>
        </w:drawing>
      </w:r>
    </w:p>
    <w:p w14:paraId="73D212A2" w14:textId="172F8923" w:rsidR="00573DA6" w:rsidRDefault="000937F6" w:rsidP="00E945FB">
      <w:r>
        <w:rPr>
          <w:rFonts w:hint="eastAsia"/>
        </w:rPr>
        <w:t>至此，一条完整的部署流水线完成构建，</w:t>
      </w:r>
      <w:r w:rsidR="0019484C">
        <w:rPr>
          <w:rFonts w:hint="eastAsia"/>
        </w:rPr>
        <w:t>首先触发</w:t>
      </w:r>
      <w:r w:rsidR="0019484C">
        <w:rPr>
          <w:rFonts w:hint="eastAsia"/>
        </w:rPr>
        <w:t>MyBank</w:t>
      </w:r>
      <w:r w:rsidR="0019484C">
        <w:t xml:space="preserve"> DEV</w:t>
      </w:r>
      <w:r w:rsidR="0019484C">
        <w:rPr>
          <w:rFonts w:hint="eastAsia"/>
        </w:rPr>
        <w:t>项目的构建，注意观察</w:t>
      </w:r>
      <w:r w:rsidR="0019484C">
        <w:rPr>
          <w:rFonts w:hint="eastAsia"/>
        </w:rPr>
        <w:t>openshift</w:t>
      </w:r>
      <w:r w:rsidR="0019484C">
        <w:rPr>
          <w:rFonts w:hint="eastAsia"/>
        </w:rPr>
        <w:t>中各个项目的变化。</w:t>
      </w:r>
      <w:r w:rsidR="00AE6343">
        <w:rPr>
          <w:rFonts w:hint="eastAsia"/>
        </w:rPr>
        <w:t>下面是完整流水线运行截图：</w:t>
      </w:r>
    </w:p>
    <w:p w14:paraId="10FE7443" w14:textId="1D23FD10" w:rsidR="000E0410" w:rsidRDefault="000E0410" w:rsidP="00E945FB">
      <w:r>
        <w:rPr>
          <w:noProof/>
        </w:rPr>
        <w:lastRenderedPageBreak/>
        <w:drawing>
          <wp:inline distT="0" distB="0" distL="0" distR="0" wp14:anchorId="08B00CA2" wp14:editId="7C4AC2E1">
            <wp:extent cx="6151880" cy="32969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3296920"/>
                    </a:xfrm>
                    <a:prstGeom prst="rect">
                      <a:avLst/>
                    </a:prstGeom>
                  </pic:spPr>
                </pic:pic>
              </a:graphicData>
            </a:graphic>
          </wp:inline>
        </w:drawing>
      </w:r>
    </w:p>
    <w:p w14:paraId="78CB536E" w14:textId="4CA86EE5" w:rsidR="00514E1D" w:rsidRDefault="00514E1D" w:rsidP="00CA3991">
      <w:pPr>
        <w:pStyle w:val="2"/>
      </w:pPr>
      <w:bookmarkStart w:id="17" w:name="_Toc495742391"/>
      <w:r>
        <w:rPr>
          <w:rFonts w:hint="eastAsia"/>
        </w:rPr>
        <w:t>查看各个</w:t>
      </w:r>
      <w:r>
        <w:rPr>
          <w:rFonts w:hint="eastAsia"/>
        </w:rPr>
        <w:t>build</w:t>
      </w:r>
      <w:r>
        <w:rPr>
          <w:rFonts w:hint="eastAsia"/>
        </w:rPr>
        <w:t>汇总情况</w:t>
      </w:r>
      <w:bookmarkEnd w:id="17"/>
    </w:p>
    <w:p w14:paraId="21FB402C" w14:textId="1E1FE022" w:rsidR="00514E1D" w:rsidRDefault="00514E1D" w:rsidP="00E945FB">
      <w:r>
        <w:rPr>
          <w:noProof/>
        </w:rPr>
        <w:drawing>
          <wp:inline distT="0" distB="0" distL="0" distR="0" wp14:anchorId="47E64753" wp14:editId="5E5422EF">
            <wp:extent cx="6151880" cy="29883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1880" cy="2988310"/>
                    </a:xfrm>
                    <a:prstGeom prst="rect">
                      <a:avLst/>
                    </a:prstGeom>
                  </pic:spPr>
                </pic:pic>
              </a:graphicData>
            </a:graphic>
          </wp:inline>
        </w:drawing>
      </w:r>
    </w:p>
    <w:p w14:paraId="44F63220" w14:textId="2D4906BC" w:rsidR="002E2BFD" w:rsidRPr="002E2BFD" w:rsidRDefault="002E2BFD" w:rsidP="002E2BFD">
      <w:pPr>
        <w:jc w:val="center"/>
        <w:rPr>
          <w:i/>
          <w:color w:val="FF0000"/>
          <w:sz w:val="18"/>
          <w:szCs w:val="18"/>
        </w:rPr>
      </w:pPr>
      <w:r w:rsidRPr="002E2BFD">
        <w:rPr>
          <w:rFonts w:hint="eastAsia"/>
          <w:i/>
          <w:color w:val="FF0000"/>
          <w:sz w:val="18"/>
          <w:szCs w:val="18"/>
        </w:rPr>
        <w:t>（红色代表</w:t>
      </w:r>
      <w:r w:rsidRPr="002E2BFD">
        <w:rPr>
          <w:rFonts w:hint="eastAsia"/>
          <w:i/>
          <w:color w:val="FF0000"/>
          <w:sz w:val="18"/>
          <w:szCs w:val="18"/>
        </w:rPr>
        <w:t>build</w:t>
      </w:r>
      <w:r w:rsidRPr="002E2BFD">
        <w:rPr>
          <w:rFonts w:hint="eastAsia"/>
          <w:i/>
          <w:color w:val="FF0000"/>
          <w:sz w:val="18"/>
          <w:szCs w:val="18"/>
        </w:rPr>
        <w:t>失败，蓝色代表正常</w:t>
      </w:r>
      <w:r w:rsidR="00EE1233">
        <w:rPr>
          <w:rFonts w:hint="eastAsia"/>
          <w:i/>
          <w:color w:val="FF0000"/>
          <w:sz w:val="18"/>
          <w:szCs w:val="18"/>
        </w:rPr>
        <w:t>，至少需要</w:t>
      </w:r>
      <w:r w:rsidR="00EE1233">
        <w:rPr>
          <w:rFonts w:hint="eastAsia"/>
          <w:i/>
          <w:color w:val="FF0000"/>
          <w:sz w:val="18"/>
          <w:szCs w:val="18"/>
        </w:rPr>
        <w:t>4</w:t>
      </w:r>
      <w:r w:rsidR="00EE1233">
        <w:rPr>
          <w:rFonts w:hint="eastAsia"/>
          <w:i/>
          <w:color w:val="FF0000"/>
          <w:sz w:val="18"/>
          <w:szCs w:val="18"/>
        </w:rPr>
        <w:t>次</w:t>
      </w:r>
      <w:r w:rsidR="00EE1233">
        <w:rPr>
          <w:rFonts w:hint="eastAsia"/>
          <w:i/>
          <w:color w:val="FF0000"/>
          <w:sz w:val="18"/>
          <w:szCs w:val="18"/>
        </w:rPr>
        <w:t>build</w:t>
      </w:r>
      <w:r w:rsidR="00EE1233">
        <w:rPr>
          <w:rFonts w:hint="eastAsia"/>
          <w:i/>
          <w:color w:val="FF0000"/>
          <w:sz w:val="18"/>
          <w:szCs w:val="18"/>
        </w:rPr>
        <w:t>才有统计图</w:t>
      </w:r>
      <w:r w:rsidRPr="002E2BFD">
        <w:rPr>
          <w:rFonts w:hint="eastAsia"/>
          <w:i/>
          <w:color w:val="FF0000"/>
          <w:sz w:val="18"/>
          <w:szCs w:val="18"/>
        </w:rPr>
        <w:t>）</w:t>
      </w:r>
    </w:p>
    <w:p w14:paraId="5F8AF04A" w14:textId="10057F5B" w:rsidR="008F08F2" w:rsidRDefault="008F08F2" w:rsidP="00E945FB">
      <w:r>
        <w:rPr>
          <w:rFonts w:hint="eastAsia"/>
        </w:rPr>
        <w:t>每个</w:t>
      </w:r>
      <w:r>
        <w:rPr>
          <w:rFonts w:hint="eastAsia"/>
        </w:rPr>
        <w:t>build</w:t>
      </w:r>
      <w:r>
        <w:t xml:space="preserve"> </w:t>
      </w:r>
      <w:r>
        <w:rPr>
          <w:rFonts w:hint="eastAsia"/>
        </w:rPr>
        <w:t>config</w:t>
      </w:r>
      <w:r>
        <w:rPr>
          <w:rFonts w:hint="eastAsia"/>
        </w:rPr>
        <w:t>都定义了两个</w:t>
      </w:r>
      <w:r>
        <w:rPr>
          <w:rFonts w:hint="eastAsia"/>
        </w:rPr>
        <w:t>webhook</w:t>
      </w:r>
      <w:r>
        <w:rPr>
          <w:rFonts w:hint="eastAsia"/>
        </w:rPr>
        <w:t>触发器，一个是</w:t>
      </w:r>
      <w:r>
        <w:rPr>
          <w:rFonts w:hint="eastAsia"/>
        </w:rPr>
        <w:t>github</w:t>
      </w:r>
      <w:r w:rsidR="00F16DC6">
        <w:t xml:space="preserve"> </w:t>
      </w:r>
      <w:r>
        <w:rPr>
          <w:rFonts w:hint="eastAsia"/>
        </w:rPr>
        <w:t>webhook</w:t>
      </w:r>
      <w:r>
        <w:rPr>
          <w:rFonts w:hint="eastAsia"/>
        </w:rPr>
        <w:t>，一个是</w:t>
      </w:r>
      <w:r>
        <w:rPr>
          <w:rFonts w:hint="eastAsia"/>
        </w:rPr>
        <w:t>generic</w:t>
      </w:r>
      <w:r>
        <w:t xml:space="preserve"> </w:t>
      </w:r>
      <w:r>
        <w:rPr>
          <w:rFonts w:hint="eastAsia"/>
        </w:rPr>
        <w:t>webhook</w:t>
      </w:r>
      <w:r>
        <w:rPr>
          <w:rFonts w:hint="eastAsia"/>
        </w:rPr>
        <w:t>。</w:t>
      </w:r>
    </w:p>
    <w:p w14:paraId="0CDFEF9D" w14:textId="3BF25B38" w:rsidR="00283EEB" w:rsidRDefault="00655D6F" w:rsidP="00E945FB">
      <w:r>
        <w:rPr>
          <w:rFonts w:hint="eastAsia"/>
        </w:rPr>
        <w:t>1</w:t>
      </w:r>
      <w:r>
        <w:rPr>
          <w:rFonts w:hint="eastAsia"/>
        </w:rPr>
        <w:t>）</w:t>
      </w:r>
      <w:r w:rsidR="00283EEB">
        <w:rPr>
          <w:rFonts w:hint="eastAsia"/>
        </w:rPr>
        <w:t>只需要向</w:t>
      </w:r>
      <w:r w:rsidR="00283EEB">
        <w:rPr>
          <w:rFonts w:hint="eastAsia"/>
        </w:rPr>
        <w:t>generic</w:t>
      </w:r>
      <w:r w:rsidR="00283EEB">
        <w:t xml:space="preserve"> </w:t>
      </w:r>
      <w:r w:rsidR="00283EEB">
        <w:rPr>
          <w:rFonts w:hint="eastAsia"/>
        </w:rPr>
        <w:t>webhook</w:t>
      </w:r>
      <w:r w:rsidR="00283EEB">
        <w:rPr>
          <w:rFonts w:hint="eastAsia"/>
        </w:rPr>
        <w:t>发送</w:t>
      </w:r>
      <w:r w:rsidR="00283EEB">
        <w:rPr>
          <w:rFonts w:hint="eastAsia"/>
        </w:rPr>
        <w:t>POST</w:t>
      </w:r>
      <w:r w:rsidR="00283EEB">
        <w:rPr>
          <w:rFonts w:hint="eastAsia"/>
        </w:rPr>
        <w:t>请求即可触发，适合与第三方系统集成的场景。</w:t>
      </w:r>
    </w:p>
    <w:p w14:paraId="5A613E64" w14:textId="646A1D12" w:rsidR="00FD61BD" w:rsidRDefault="00FD61BD" w:rsidP="00E945FB">
      <w:r>
        <w:rPr>
          <w:rFonts w:hint="eastAsia"/>
        </w:rPr>
        <w:lastRenderedPageBreak/>
        <w:t>&gt;curl</w:t>
      </w:r>
      <w:r>
        <w:t xml:space="preserve"> –</w:t>
      </w:r>
      <w:r>
        <w:rPr>
          <w:rFonts w:hint="eastAsia"/>
        </w:rPr>
        <w:t>k</w:t>
      </w:r>
      <w:r>
        <w:t xml:space="preserve"> –X POST GENERIC_WEBHOOK_URL</w:t>
      </w:r>
    </w:p>
    <w:p w14:paraId="5BA25A4B" w14:textId="15F6A7A6" w:rsidR="00655D6F" w:rsidRDefault="00655D6F" w:rsidP="00E945FB">
      <w:r>
        <w:rPr>
          <w:rFonts w:hint="eastAsia"/>
        </w:rPr>
        <w:t>2</w:t>
      </w:r>
      <w:r>
        <w:rPr>
          <w:rFonts w:hint="eastAsia"/>
        </w:rPr>
        <w:t>）对于</w:t>
      </w:r>
      <w:r>
        <w:rPr>
          <w:rFonts w:hint="eastAsia"/>
        </w:rPr>
        <w:t>github</w:t>
      </w:r>
      <w:r>
        <w:t xml:space="preserve"> </w:t>
      </w:r>
      <w:r>
        <w:rPr>
          <w:rFonts w:hint="eastAsia"/>
        </w:rPr>
        <w:t>webhook</w:t>
      </w:r>
      <w:r>
        <w:rPr>
          <w:rFonts w:hint="eastAsia"/>
        </w:rPr>
        <w:t>，需要用户登录</w:t>
      </w:r>
      <w:r>
        <w:rPr>
          <w:rFonts w:hint="eastAsia"/>
        </w:rPr>
        <w:t>github</w:t>
      </w:r>
      <w:r>
        <w:rPr>
          <w:rFonts w:hint="eastAsia"/>
        </w:rPr>
        <w:t>，将</w:t>
      </w:r>
      <w:r>
        <w:rPr>
          <w:rFonts w:hint="eastAsia"/>
        </w:rPr>
        <w:t>github</w:t>
      </w:r>
      <w:r w:rsidR="004223DB">
        <w:t xml:space="preserve"> </w:t>
      </w:r>
      <w:r>
        <w:rPr>
          <w:rFonts w:hint="eastAsia"/>
        </w:rPr>
        <w:t>webhook</w:t>
      </w:r>
      <w:r>
        <w:rPr>
          <w:rFonts w:hint="eastAsia"/>
        </w:rPr>
        <w:t>地址配置到</w:t>
      </w:r>
      <w:r>
        <w:rPr>
          <w:rFonts w:hint="eastAsia"/>
        </w:rPr>
        <w:t>github</w:t>
      </w:r>
      <w:r>
        <w:rPr>
          <w:rFonts w:hint="eastAsia"/>
        </w:rPr>
        <w:t>仓库中。</w:t>
      </w:r>
      <w:r w:rsidR="000A695F">
        <w:rPr>
          <w:rFonts w:hint="eastAsia"/>
        </w:rPr>
        <w:t>在企业的私有容器中，由于环境安全隔离限制，企业内部使用</w:t>
      </w:r>
      <w:r w:rsidR="000A695F">
        <w:rPr>
          <w:rFonts w:hint="eastAsia"/>
        </w:rPr>
        <w:t>github</w:t>
      </w:r>
      <w:r w:rsidR="004223DB">
        <w:t xml:space="preserve"> </w:t>
      </w:r>
      <w:r w:rsidR="000A695F">
        <w:rPr>
          <w:rFonts w:hint="eastAsia"/>
        </w:rPr>
        <w:t>webhook</w:t>
      </w:r>
      <w:r w:rsidR="000A695F">
        <w:rPr>
          <w:rFonts w:hint="eastAsia"/>
        </w:rPr>
        <w:t>的做法不常见，</w:t>
      </w:r>
      <w:r w:rsidR="000A695F">
        <w:rPr>
          <w:rFonts w:hint="eastAsia"/>
        </w:rPr>
        <w:t>generic</w:t>
      </w:r>
      <w:r w:rsidR="000A695F">
        <w:t xml:space="preserve"> </w:t>
      </w:r>
      <w:r w:rsidR="000A695F">
        <w:rPr>
          <w:rFonts w:hint="eastAsia"/>
        </w:rPr>
        <w:t>webhook</w:t>
      </w:r>
      <w:r w:rsidR="000A695F">
        <w:rPr>
          <w:rFonts w:hint="eastAsia"/>
        </w:rPr>
        <w:t>更有现实的意义。</w:t>
      </w:r>
    </w:p>
    <w:p w14:paraId="5CCD08A2" w14:textId="0AD1ACF5" w:rsidR="00514E1D" w:rsidRDefault="006626CD" w:rsidP="00E945FB">
      <w:r>
        <w:rPr>
          <w:noProof/>
        </w:rPr>
        <w:drawing>
          <wp:inline distT="0" distB="0" distL="0" distR="0" wp14:anchorId="28E4E5E2" wp14:editId="6035FB83">
            <wp:extent cx="6151880" cy="25419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2541905"/>
                    </a:xfrm>
                    <a:prstGeom prst="rect">
                      <a:avLst/>
                    </a:prstGeom>
                  </pic:spPr>
                </pic:pic>
              </a:graphicData>
            </a:graphic>
          </wp:inline>
        </w:drawing>
      </w:r>
    </w:p>
    <w:p w14:paraId="1386A9DE" w14:textId="77777777" w:rsidR="001279D5" w:rsidRDefault="001279D5" w:rsidP="00E945FB"/>
    <w:p w14:paraId="302F74A7" w14:textId="17917A8A" w:rsidR="001279D5" w:rsidRDefault="001279D5" w:rsidP="001279D5">
      <w:pPr>
        <w:pStyle w:val="1"/>
      </w:pPr>
      <w:bookmarkStart w:id="18" w:name="_Toc495742392"/>
      <w:r>
        <w:t>O</w:t>
      </w:r>
      <w:r>
        <w:rPr>
          <w:rFonts w:hint="eastAsia"/>
        </w:rPr>
        <w:t>penshift</w:t>
      </w:r>
      <w:r>
        <w:rPr>
          <w:rFonts w:hint="eastAsia"/>
        </w:rPr>
        <w:t>流水线</w:t>
      </w:r>
      <w:bookmarkEnd w:id="18"/>
    </w:p>
    <w:p w14:paraId="4316C36B" w14:textId="4F4D4608" w:rsidR="001279D5" w:rsidRDefault="00240C0D" w:rsidP="001279D5">
      <w:r>
        <w:rPr>
          <w:rFonts w:hint="eastAsia"/>
        </w:rPr>
        <w:t>创建项目</w:t>
      </w:r>
      <w:r w:rsidR="000F3CB1">
        <w:rPr>
          <w:rFonts w:hint="eastAsia"/>
        </w:rPr>
        <w:t>，</w:t>
      </w:r>
      <w:r w:rsidR="000F3CB1">
        <w:rPr>
          <w:rFonts w:hint="eastAsia"/>
        </w:rPr>
        <w:t>pipeline-demo</w:t>
      </w:r>
    </w:p>
    <w:p w14:paraId="6EF756F7" w14:textId="1E0A50B4" w:rsidR="00240C0D" w:rsidRDefault="007B0E56" w:rsidP="001279D5">
      <w:r>
        <w:rPr>
          <w:noProof/>
        </w:rPr>
        <w:drawing>
          <wp:inline distT="0" distB="0" distL="0" distR="0" wp14:anchorId="0CC6D526" wp14:editId="42EBB86B">
            <wp:extent cx="5828571" cy="904762"/>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28571" cy="904762"/>
                    </a:xfrm>
                    <a:prstGeom prst="rect">
                      <a:avLst/>
                    </a:prstGeom>
                  </pic:spPr>
                </pic:pic>
              </a:graphicData>
            </a:graphic>
          </wp:inline>
        </w:drawing>
      </w:r>
    </w:p>
    <w:p w14:paraId="34202D9E" w14:textId="227978A1" w:rsidR="0001262D" w:rsidRDefault="00FB745F" w:rsidP="009A5F0D">
      <w:pPr>
        <w:pStyle w:val="2"/>
      </w:pPr>
      <w:bookmarkStart w:id="19" w:name="_Toc495742393"/>
      <w:r>
        <w:rPr>
          <w:rFonts w:hint="eastAsia"/>
        </w:rPr>
        <w:t>部署一个</w:t>
      </w:r>
      <w:r>
        <w:rPr>
          <w:rFonts w:hint="eastAsia"/>
        </w:rPr>
        <w:t>jenkins</w:t>
      </w:r>
      <w:r>
        <w:rPr>
          <w:rFonts w:hint="eastAsia"/>
        </w:rPr>
        <w:t>实例</w:t>
      </w:r>
      <w:bookmarkEnd w:id="19"/>
    </w:p>
    <w:p w14:paraId="3C75A498" w14:textId="658E7699" w:rsidR="00FB745F" w:rsidRDefault="00C675D0" w:rsidP="001279D5">
      <w:r>
        <w:rPr>
          <w:rFonts w:hint="eastAsia"/>
        </w:rPr>
        <w:t>准备基础环境，确保</w:t>
      </w:r>
      <w:r w:rsidRPr="00C675D0">
        <w:t>imagestreams</w:t>
      </w:r>
      <w:r w:rsidR="00F2433D">
        <w:rPr>
          <w:rFonts w:hint="eastAsia"/>
        </w:rPr>
        <w:t>（导入一些通用容器模板，例如</w:t>
      </w:r>
      <w:r w:rsidR="00F2433D">
        <w:rPr>
          <w:rFonts w:hint="eastAsia"/>
        </w:rPr>
        <w:t>mysql</w:t>
      </w:r>
      <w:r w:rsidR="00F2433D">
        <w:rPr>
          <w:rFonts w:hint="eastAsia"/>
        </w:rPr>
        <w:t>，</w:t>
      </w:r>
      <w:r w:rsidR="00F2433D">
        <w:rPr>
          <w:rFonts w:hint="eastAsia"/>
        </w:rPr>
        <w:t>php</w:t>
      </w:r>
      <w:r w:rsidR="00F2433D">
        <w:rPr>
          <w:rFonts w:hint="eastAsia"/>
        </w:rPr>
        <w:t>，</w:t>
      </w:r>
      <w:r w:rsidR="00F2433D">
        <w:rPr>
          <w:rFonts w:hint="eastAsia"/>
        </w:rPr>
        <w:t>redis</w:t>
      </w:r>
      <w:r w:rsidR="00F2433D">
        <w:rPr>
          <w:rFonts w:hint="eastAsia"/>
        </w:rPr>
        <w:t>等等）</w:t>
      </w:r>
      <w:r>
        <w:rPr>
          <w:rFonts w:hint="eastAsia"/>
        </w:rPr>
        <w:t>和</w:t>
      </w:r>
      <w:r>
        <w:rPr>
          <w:rFonts w:ascii="Segoe UI" w:hAnsi="Segoe UI" w:cs="Segoe UI"/>
          <w:color w:val="24292E"/>
          <w:shd w:val="clear" w:color="auto" w:fill="FFFFFF"/>
        </w:rPr>
        <w:t xml:space="preserve">jenkins template </w:t>
      </w:r>
      <w:r>
        <w:rPr>
          <w:rFonts w:ascii="Segoe UI" w:hAnsi="Segoe UI" w:cs="Segoe UI" w:hint="eastAsia"/>
          <w:color w:val="24292E"/>
          <w:shd w:val="clear" w:color="auto" w:fill="FFFFFF"/>
        </w:rPr>
        <w:t>注册到</w:t>
      </w:r>
      <w:r>
        <w:rPr>
          <w:rFonts w:ascii="Segoe UI" w:hAnsi="Segoe UI" w:cs="Segoe UI" w:hint="eastAsia"/>
          <w:color w:val="24292E"/>
          <w:shd w:val="clear" w:color="auto" w:fill="FFFFFF"/>
        </w:rPr>
        <w:t>openshift</w:t>
      </w:r>
      <w:r>
        <w:rPr>
          <w:rFonts w:ascii="Segoe UI" w:hAnsi="Segoe UI" w:cs="Segoe UI" w:hint="eastAsia"/>
          <w:color w:val="24292E"/>
          <w:shd w:val="clear" w:color="auto" w:fill="FFFFFF"/>
        </w:rPr>
        <w:t>命名空间去</w:t>
      </w:r>
      <w:r w:rsidR="00A41CCF">
        <w:rPr>
          <w:rFonts w:ascii="Segoe UI" w:hAnsi="Segoe UI" w:cs="Segoe UI" w:hint="eastAsia"/>
          <w:color w:val="24292E"/>
          <w:shd w:val="clear" w:color="auto" w:fill="FFFFFF"/>
        </w:rPr>
        <w:t>。可以通过以下命令实现：</w:t>
      </w:r>
    </w:p>
    <w:p w14:paraId="17F50B34" w14:textId="5ED085B5" w:rsidR="00C675D0" w:rsidRDefault="00574225" w:rsidP="00C675D0">
      <w:pPr>
        <w:jc w:val="left"/>
      </w:pPr>
      <w:r>
        <w:t>&gt;</w:t>
      </w:r>
      <w:r w:rsidR="00C675D0">
        <w:t>oc create -f https://raw.githubusercontent.com/openshift/origin/master/examples/image-streams/image-streams-centos7.json -n openshift</w:t>
      </w:r>
    </w:p>
    <w:p w14:paraId="4D1F0F46" w14:textId="718FA41E" w:rsidR="00C675D0" w:rsidRPr="00C675D0" w:rsidRDefault="00574225" w:rsidP="00C675D0">
      <w:pPr>
        <w:jc w:val="left"/>
      </w:pPr>
      <w:r>
        <w:lastRenderedPageBreak/>
        <w:t>&gt;</w:t>
      </w:r>
      <w:r w:rsidR="00C675D0">
        <w:t>oc create -f https://raw.githubusercontent.com/openshift/origin/master/examples/jenkins/jenkins-ephemeral-template.json -n openshift</w:t>
      </w:r>
    </w:p>
    <w:p w14:paraId="1224F708" w14:textId="72A91837" w:rsidR="00A21425" w:rsidRDefault="006E4C71" w:rsidP="001279D5">
      <w:r>
        <w:rPr>
          <w:rFonts w:hint="eastAsia"/>
        </w:rPr>
        <w:t>创建</w:t>
      </w:r>
      <w:r>
        <w:rPr>
          <w:rFonts w:hint="eastAsia"/>
        </w:rPr>
        <w:t>jenkins</w:t>
      </w:r>
      <w:r>
        <w:rPr>
          <w:rFonts w:hint="eastAsia"/>
        </w:rPr>
        <w:t>实例</w:t>
      </w:r>
    </w:p>
    <w:p w14:paraId="5B84F899" w14:textId="4882794E" w:rsidR="00081745" w:rsidRDefault="00081745" w:rsidP="001279D5">
      <w:r>
        <w:rPr>
          <w:rFonts w:hint="eastAsia"/>
        </w:rPr>
        <w:t>&gt;oc</w:t>
      </w:r>
      <w:r>
        <w:t xml:space="preserve"> </w:t>
      </w:r>
      <w:r>
        <w:rPr>
          <w:rFonts w:hint="eastAsia"/>
        </w:rPr>
        <w:t>new</w:t>
      </w:r>
      <w:r>
        <w:t>-app Jenkins-ephemeral --param=JENKINS_PASSWORD=welcome1</w:t>
      </w:r>
    </w:p>
    <w:p w14:paraId="65B1A540" w14:textId="61968831" w:rsidR="007D039A" w:rsidRDefault="007D039A" w:rsidP="001279D5">
      <w:r>
        <w:rPr>
          <w:rFonts w:hint="eastAsia"/>
        </w:rPr>
        <w:t>或者通过</w:t>
      </w:r>
      <w:r>
        <w:rPr>
          <w:rFonts w:hint="eastAsia"/>
        </w:rPr>
        <w:t>openshift</w:t>
      </w:r>
      <w:r>
        <w:t xml:space="preserve"> </w:t>
      </w:r>
      <w:r>
        <w:rPr>
          <w:rFonts w:hint="eastAsia"/>
        </w:rPr>
        <w:t>web</w:t>
      </w:r>
      <w:r>
        <w:rPr>
          <w:rFonts w:hint="eastAsia"/>
        </w:rPr>
        <w:t>控制台创建：</w:t>
      </w:r>
    </w:p>
    <w:p w14:paraId="66F3A5ED" w14:textId="6E7FA5B6" w:rsidR="007D039A" w:rsidRDefault="009001A7" w:rsidP="001279D5">
      <w:r>
        <w:rPr>
          <w:noProof/>
        </w:rPr>
        <w:drawing>
          <wp:inline distT="0" distB="0" distL="0" distR="0" wp14:anchorId="32053440" wp14:editId="616D5B7E">
            <wp:extent cx="6151880" cy="34975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3497580"/>
                    </a:xfrm>
                    <a:prstGeom prst="rect">
                      <a:avLst/>
                    </a:prstGeom>
                  </pic:spPr>
                </pic:pic>
              </a:graphicData>
            </a:graphic>
          </wp:inline>
        </w:drawing>
      </w:r>
    </w:p>
    <w:p w14:paraId="633FCFD1" w14:textId="5491354E" w:rsidR="00621679" w:rsidRDefault="00621679" w:rsidP="001279D5">
      <w:r>
        <w:rPr>
          <w:noProof/>
        </w:rPr>
        <w:lastRenderedPageBreak/>
        <w:drawing>
          <wp:inline distT="0" distB="0" distL="0" distR="0" wp14:anchorId="61B6D643" wp14:editId="717FC7D1">
            <wp:extent cx="6151880" cy="37369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1880" cy="3736975"/>
                    </a:xfrm>
                    <a:prstGeom prst="rect">
                      <a:avLst/>
                    </a:prstGeom>
                  </pic:spPr>
                </pic:pic>
              </a:graphicData>
            </a:graphic>
          </wp:inline>
        </w:drawing>
      </w:r>
    </w:p>
    <w:p w14:paraId="2E04366A" w14:textId="45D7EB17" w:rsidR="00AB7CD1" w:rsidRDefault="00AB7CD1" w:rsidP="001279D5">
      <w:r>
        <w:rPr>
          <w:rFonts w:hint="eastAsia"/>
        </w:rPr>
        <w:t>点击“</w:t>
      </w:r>
      <w:r>
        <w:rPr>
          <w:rFonts w:hint="eastAsia"/>
        </w:rPr>
        <w:t>create</w:t>
      </w:r>
      <w:r>
        <w:rPr>
          <w:rFonts w:hint="eastAsia"/>
        </w:rPr>
        <w:t>”</w:t>
      </w:r>
      <w:r w:rsidR="00434440">
        <w:rPr>
          <w:rFonts w:hint="eastAsia"/>
        </w:rPr>
        <w:t>，创建</w:t>
      </w:r>
      <w:r w:rsidR="00434440">
        <w:rPr>
          <w:rFonts w:hint="eastAsia"/>
        </w:rPr>
        <w:t>jenkins</w:t>
      </w:r>
      <w:r w:rsidR="00434440">
        <w:rPr>
          <w:rFonts w:hint="eastAsia"/>
        </w:rPr>
        <w:t>实例</w:t>
      </w:r>
    </w:p>
    <w:p w14:paraId="6B2008CB" w14:textId="751EFC99" w:rsidR="007E7893" w:rsidRDefault="0078293B" w:rsidP="001279D5">
      <w:r>
        <w:rPr>
          <w:noProof/>
        </w:rPr>
        <w:drawing>
          <wp:inline distT="0" distB="0" distL="0" distR="0" wp14:anchorId="24FB2BE4" wp14:editId="42863F34">
            <wp:extent cx="6151880" cy="34429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1880" cy="3442970"/>
                    </a:xfrm>
                    <a:prstGeom prst="rect">
                      <a:avLst/>
                    </a:prstGeom>
                  </pic:spPr>
                </pic:pic>
              </a:graphicData>
            </a:graphic>
          </wp:inline>
        </w:drawing>
      </w:r>
    </w:p>
    <w:p w14:paraId="149EB54D" w14:textId="79743DE0" w:rsidR="00BA640D" w:rsidRDefault="009A5F0D" w:rsidP="009A5F0D">
      <w:pPr>
        <w:pStyle w:val="2"/>
      </w:pPr>
      <w:bookmarkStart w:id="20" w:name="_Toc495742394"/>
      <w:r>
        <w:rPr>
          <w:rFonts w:hint="eastAsia"/>
        </w:rPr>
        <w:lastRenderedPageBreak/>
        <w:t>部署示例应用</w:t>
      </w:r>
      <w:bookmarkEnd w:id="20"/>
    </w:p>
    <w:p w14:paraId="7B76C3DD" w14:textId="4F88CB89" w:rsidR="009A5F0D" w:rsidRDefault="00B3139F" w:rsidP="00B3139F">
      <w:pPr>
        <w:jc w:val="left"/>
        <w:rPr>
          <w:noProof/>
        </w:rPr>
      </w:pPr>
      <w:r>
        <w:rPr>
          <w:rFonts w:hint="eastAsia"/>
        </w:rPr>
        <w:t>&gt;oc</w:t>
      </w:r>
      <w:r>
        <w:t xml:space="preserve"> </w:t>
      </w:r>
      <w:r>
        <w:rPr>
          <w:rFonts w:hint="eastAsia"/>
        </w:rPr>
        <w:t>new</w:t>
      </w:r>
      <w:r>
        <w:t xml:space="preserve">-app –f </w:t>
      </w:r>
      <w:hyperlink r:id="rId66" w:history="1">
        <w:r w:rsidRPr="00310197">
          <w:rPr>
            <w:rStyle w:val="ac"/>
          </w:rPr>
          <w:t>https://raw.githubusercontent.com/openshift/origin/master/examples/jenkins/pipeline/samplepipeline.yaml</w:t>
        </w:r>
      </w:hyperlink>
      <w:r w:rsidR="002A345B" w:rsidRPr="002A345B">
        <w:rPr>
          <w:noProof/>
        </w:rPr>
        <w:t xml:space="preserve"> </w:t>
      </w:r>
      <w:r w:rsidR="002A345B">
        <w:rPr>
          <w:noProof/>
        </w:rPr>
        <w:drawing>
          <wp:inline distT="0" distB="0" distL="0" distR="0" wp14:anchorId="4EAD3FEB" wp14:editId="3B90E994">
            <wp:extent cx="6151880" cy="31953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1880" cy="3195320"/>
                    </a:xfrm>
                    <a:prstGeom prst="rect">
                      <a:avLst/>
                    </a:prstGeom>
                  </pic:spPr>
                </pic:pic>
              </a:graphicData>
            </a:graphic>
          </wp:inline>
        </w:drawing>
      </w:r>
    </w:p>
    <w:p w14:paraId="14B2163A" w14:textId="1F255C40" w:rsidR="00B228C0" w:rsidRDefault="00B228C0" w:rsidP="00B3139F">
      <w:pPr>
        <w:jc w:val="left"/>
        <w:rPr>
          <w:noProof/>
        </w:rPr>
      </w:pPr>
      <w:r>
        <w:rPr>
          <w:rFonts w:hint="eastAsia"/>
          <w:noProof/>
        </w:rPr>
        <w:t>回到</w:t>
      </w:r>
      <w:r>
        <w:rPr>
          <w:rFonts w:hint="eastAsia"/>
          <w:noProof/>
        </w:rPr>
        <w:t>openshift</w:t>
      </w:r>
      <w:r>
        <w:rPr>
          <w:noProof/>
        </w:rPr>
        <w:t xml:space="preserve"> </w:t>
      </w:r>
      <w:r>
        <w:rPr>
          <w:rFonts w:hint="eastAsia"/>
          <w:noProof/>
        </w:rPr>
        <w:t>web</w:t>
      </w:r>
      <w:r>
        <w:rPr>
          <w:rFonts w:hint="eastAsia"/>
          <w:noProof/>
        </w:rPr>
        <w:t>控制台</w:t>
      </w:r>
    </w:p>
    <w:p w14:paraId="69C85803" w14:textId="73DF4778" w:rsidR="00D20D64" w:rsidRDefault="0091457A" w:rsidP="00B3139F">
      <w:pPr>
        <w:jc w:val="left"/>
      </w:pPr>
      <w:r>
        <w:rPr>
          <w:noProof/>
        </w:rPr>
        <w:drawing>
          <wp:inline distT="0" distB="0" distL="0" distR="0" wp14:anchorId="57C5AD2B" wp14:editId="161E453C">
            <wp:extent cx="6151880" cy="21005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51880" cy="2100580"/>
                    </a:xfrm>
                    <a:prstGeom prst="rect">
                      <a:avLst/>
                    </a:prstGeom>
                  </pic:spPr>
                </pic:pic>
              </a:graphicData>
            </a:graphic>
          </wp:inline>
        </w:drawing>
      </w:r>
    </w:p>
    <w:p w14:paraId="0D3FDF1F" w14:textId="681131BD" w:rsidR="00A92D8D" w:rsidRDefault="00A92D8D" w:rsidP="00B3139F">
      <w:pPr>
        <w:jc w:val="left"/>
      </w:pPr>
      <w:r>
        <w:rPr>
          <w:rFonts w:hint="eastAsia"/>
        </w:rPr>
        <w:t>点击“</w:t>
      </w:r>
      <w:r>
        <w:rPr>
          <w:rFonts w:hint="eastAsia"/>
        </w:rPr>
        <w:t>Builds</w:t>
      </w:r>
      <w:r>
        <w:t>-&gt;P</w:t>
      </w:r>
      <w:r>
        <w:rPr>
          <w:rFonts w:hint="eastAsia"/>
        </w:rPr>
        <w:t>ipelines</w:t>
      </w:r>
      <w:r>
        <w:rPr>
          <w:rFonts w:hint="eastAsia"/>
        </w:rPr>
        <w:t>”</w:t>
      </w:r>
      <w:r w:rsidR="002E16D5">
        <w:rPr>
          <w:rFonts w:hint="eastAsia"/>
        </w:rPr>
        <w:t>，可以看到流水线</w:t>
      </w:r>
      <w:r w:rsidR="002E16D5">
        <w:rPr>
          <w:rFonts w:hint="eastAsia"/>
        </w:rPr>
        <w:t>-sample-pipeline</w:t>
      </w:r>
    </w:p>
    <w:p w14:paraId="69B5A9A6" w14:textId="4140569D" w:rsidR="0032339E" w:rsidRDefault="00A92D8D" w:rsidP="00B3139F">
      <w:pPr>
        <w:jc w:val="left"/>
      </w:pPr>
      <w:r>
        <w:rPr>
          <w:noProof/>
        </w:rPr>
        <w:lastRenderedPageBreak/>
        <w:drawing>
          <wp:inline distT="0" distB="0" distL="0" distR="0" wp14:anchorId="5C47A817" wp14:editId="09B8AFE0">
            <wp:extent cx="6151880" cy="17691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1880" cy="1769110"/>
                    </a:xfrm>
                    <a:prstGeom prst="rect">
                      <a:avLst/>
                    </a:prstGeom>
                  </pic:spPr>
                </pic:pic>
              </a:graphicData>
            </a:graphic>
          </wp:inline>
        </w:drawing>
      </w:r>
    </w:p>
    <w:p w14:paraId="0125E88A" w14:textId="2299C214" w:rsidR="00B3139F" w:rsidRDefault="0080467B" w:rsidP="00B3139F">
      <w:pPr>
        <w:jc w:val="left"/>
      </w:pPr>
      <w:r>
        <w:rPr>
          <w:rFonts w:hint="eastAsia"/>
        </w:rPr>
        <w:t>查看运行的容器：</w:t>
      </w:r>
      <w:r>
        <w:br/>
      </w:r>
      <w:r>
        <w:rPr>
          <w:rFonts w:hint="eastAsia"/>
        </w:rPr>
        <w:t>&gt;oc</w:t>
      </w:r>
      <w:r>
        <w:t xml:space="preserve"> </w:t>
      </w:r>
      <w:r>
        <w:rPr>
          <w:rFonts w:hint="eastAsia"/>
        </w:rPr>
        <w:t>get</w:t>
      </w:r>
      <w:r>
        <w:t xml:space="preserve"> </w:t>
      </w:r>
      <w:r>
        <w:rPr>
          <w:rFonts w:hint="eastAsia"/>
        </w:rPr>
        <w:t>pods</w:t>
      </w:r>
    </w:p>
    <w:p w14:paraId="7FB72FBC" w14:textId="4C4A57F0" w:rsidR="0080467B" w:rsidRDefault="002154CD" w:rsidP="00B3139F">
      <w:pPr>
        <w:jc w:val="left"/>
      </w:pPr>
      <w:r>
        <w:rPr>
          <w:noProof/>
        </w:rPr>
        <w:drawing>
          <wp:inline distT="0" distB="0" distL="0" distR="0" wp14:anchorId="5B1C711F" wp14:editId="672E2E8E">
            <wp:extent cx="3390181" cy="5799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32699" cy="587173"/>
                    </a:xfrm>
                    <a:prstGeom prst="rect">
                      <a:avLst/>
                    </a:prstGeom>
                  </pic:spPr>
                </pic:pic>
              </a:graphicData>
            </a:graphic>
          </wp:inline>
        </w:drawing>
      </w:r>
    </w:p>
    <w:p w14:paraId="058560FD" w14:textId="5AE3A0DF" w:rsidR="00882F2D" w:rsidRDefault="00882F2D" w:rsidP="00B3139F">
      <w:pPr>
        <w:jc w:val="left"/>
      </w:pPr>
      <w:r>
        <w:rPr>
          <w:rFonts w:hint="eastAsia"/>
        </w:rPr>
        <w:t>查看流水线定义</w:t>
      </w:r>
    </w:p>
    <w:p w14:paraId="05DD1B42" w14:textId="77777777" w:rsidR="00DF08E1" w:rsidRDefault="00882F2D" w:rsidP="00B3139F">
      <w:pPr>
        <w:jc w:val="left"/>
        <w:rPr>
          <w:noProof/>
        </w:rPr>
      </w:pPr>
      <w:r>
        <w:rPr>
          <w:rFonts w:hint="eastAsia"/>
        </w:rPr>
        <w:t>&gt;oc</w:t>
      </w:r>
      <w:r>
        <w:t xml:space="preserve"> </w:t>
      </w:r>
      <w:r>
        <w:rPr>
          <w:rFonts w:hint="eastAsia"/>
        </w:rPr>
        <w:t>get</w:t>
      </w:r>
      <w:r>
        <w:t xml:space="preserve"> </w:t>
      </w:r>
      <w:r>
        <w:rPr>
          <w:rFonts w:hint="eastAsia"/>
        </w:rPr>
        <w:t>bc</w:t>
      </w:r>
      <w:r w:rsidR="00DF08E1" w:rsidRPr="00DF08E1">
        <w:rPr>
          <w:noProof/>
        </w:rPr>
        <w:t xml:space="preserve"> </w:t>
      </w:r>
    </w:p>
    <w:p w14:paraId="5AB172F0" w14:textId="0E6B6961" w:rsidR="00913751" w:rsidRDefault="00DF08E1" w:rsidP="00B3139F">
      <w:pPr>
        <w:jc w:val="left"/>
      </w:pPr>
      <w:r>
        <w:rPr>
          <w:noProof/>
        </w:rPr>
        <w:drawing>
          <wp:inline distT="0" distB="0" distL="0" distR="0" wp14:anchorId="4EA01D7C" wp14:editId="6F97EB72">
            <wp:extent cx="4009524" cy="62857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09524" cy="628571"/>
                    </a:xfrm>
                    <a:prstGeom prst="rect">
                      <a:avLst/>
                    </a:prstGeom>
                  </pic:spPr>
                </pic:pic>
              </a:graphicData>
            </a:graphic>
          </wp:inline>
        </w:drawing>
      </w:r>
    </w:p>
    <w:p w14:paraId="2D48550D" w14:textId="718E7CA8" w:rsidR="00F0281D" w:rsidRDefault="00F0281D" w:rsidP="00B3139F">
      <w:pPr>
        <w:jc w:val="left"/>
      </w:pPr>
      <w:r>
        <w:rPr>
          <w:rFonts w:hint="eastAsia"/>
        </w:rPr>
        <w:t>查看流水线对象详细信息</w:t>
      </w:r>
    </w:p>
    <w:p w14:paraId="02513963" w14:textId="3FCA7CCA" w:rsidR="00F0281D" w:rsidRDefault="00F0281D" w:rsidP="00B3139F">
      <w:pPr>
        <w:jc w:val="left"/>
      </w:pPr>
      <w:r>
        <w:rPr>
          <w:rFonts w:hint="eastAsia"/>
        </w:rPr>
        <w:t>&gt;oc</w:t>
      </w:r>
      <w:r>
        <w:t xml:space="preserve"> </w:t>
      </w:r>
      <w:r>
        <w:rPr>
          <w:rFonts w:hint="eastAsia"/>
        </w:rPr>
        <w:t>describe</w:t>
      </w:r>
      <w:r>
        <w:t xml:space="preserve"> </w:t>
      </w:r>
      <w:r>
        <w:rPr>
          <w:rFonts w:hint="eastAsia"/>
        </w:rPr>
        <w:t>bc</w:t>
      </w:r>
      <w:r>
        <w:t xml:space="preserve"> </w:t>
      </w:r>
      <w:r>
        <w:rPr>
          <w:rFonts w:hint="eastAsia"/>
        </w:rPr>
        <w:t>sample-pipeline</w:t>
      </w:r>
    </w:p>
    <w:p w14:paraId="56222F0B" w14:textId="56B64B09" w:rsidR="00F0281D" w:rsidRDefault="00B74733" w:rsidP="00B3139F">
      <w:pPr>
        <w:jc w:val="left"/>
      </w:pPr>
      <w:r>
        <w:rPr>
          <w:noProof/>
        </w:rPr>
        <w:lastRenderedPageBreak/>
        <w:drawing>
          <wp:inline distT="0" distB="0" distL="0" distR="0" wp14:anchorId="2A6983A5" wp14:editId="694E10D9">
            <wp:extent cx="6151880" cy="40925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51880" cy="4092575"/>
                    </a:xfrm>
                    <a:prstGeom prst="rect">
                      <a:avLst/>
                    </a:prstGeom>
                  </pic:spPr>
                </pic:pic>
              </a:graphicData>
            </a:graphic>
          </wp:inline>
        </w:drawing>
      </w:r>
    </w:p>
    <w:p w14:paraId="44A75297" w14:textId="25546C0D" w:rsidR="00794156" w:rsidRDefault="00685F87" w:rsidP="00B3139F">
      <w:pPr>
        <w:jc w:val="left"/>
      </w:pPr>
      <w:r>
        <w:rPr>
          <w:rFonts w:hint="eastAsia"/>
        </w:rPr>
        <w:t>可以看到定义了两个节点：</w:t>
      </w:r>
      <w:r w:rsidR="00BC5F7F">
        <w:rPr>
          <w:rFonts w:hint="eastAsia"/>
        </w:rPr>
        <w:t>一个节点是</w:t>
      </w:r>
      <w:r w:rsidR="00BC5F7F">
        <w:rPr>
          <w:rFonts w:hint="eastAsia"/>
        </w:rPr>
        <w:t>build</w:t>
      </w:r>
      <w:r w:rsidR="00BC5F7F">
        <w:rPr>
          <w:rFonts w:hint="eastAsia"/>
        </w:rPr>
        <w:t>，负责触发一个</w:t>
      </w:r>
      <w:r w:rsidR="00BC5F7F">
        <w:rPr>
          <w:rFonts w:hint="eastAsia"/>
        </w:rPr>
        <w:t>openshift</w:t>
      </w:r>
      <w:r w:rsidR="00BC5F7F">
        <w:rPr>
          <w:rFonts w:hint="eastAsia"/>
        </w:rPr>
        <w:t>的构建；另一个节点是</w:t>
      </w:r>
      <w:r w:rsidR="00BC5F7F">
        <w:rPr>
          <w:rFonts w:hint="eastAsia"/>
        </w:rPr>
        <w:t>deploy</w:t>
      </w:r>
      <w:r w:rsidR="00BC5F7F">
        <w:rPr>
          <w:rFonts w:hint="eastAsia"/>
        </w:rPr>
        <w:t>，负责触发一个</w:t>
      </w:r>
      <w:r w:rsidR="00BC5F7F">
        <w:rPr>
          <w:rFonts w:hint="eastAsia"/>
        </w:rPr>
        <w:t>openshift</w:t>
      </w:r>
      <w:r w:rsidR="00BC5F7F">
        <w:rPr>
          <w:rFonts w:hint="eastAsia"/>
        </w:rPr>
        <w:t>的部署</w:t>
      </w:r>
      <w:r w:rsidR="00251727">
        <w:rPr>
          <w:rFonts w:hint="eastAsia"/>
        </w:rPr>
        <w:t>，</w:t>
      </w:r>
      <w:r w:rsidR="00251727">
        <w:rPr>
          <w:rFonts w:hint="eastAsia"/>
        </w:rPr>
        <w:t>pipeline</w:t>
      </w:r>
      <w:r w:rsidR="00251727">
        <w:rPr>
          <w:rFonts w:hint="eastAsia"/>
        </w:rPr>
        <w:t>构建类型也具有</w:t>
      </w:r>
      <w:r w:rsidR="00251727">
        <w:rPr>
          <w:rFonts w:hint="eastAsia"/>
        </w:rPr>
        <w:t>github</w:t>
      </w:r>
      <w:r w:rsidR="00251727">
        <w:t xml:space="preserve"> </w:t>
      </w:r>
      <w:r w:rsidR="00251727">
        <w:rPr>
          <w:rFonts w:hint="eastAsia"/>
        </w:rPr>
        <w:t>hook</w:t>
      </w:r>
      <w:r w:rsidR="00251727">
        <w:rPr>
          <w:rFonts w:hint="eastAsia"/>
        </w:rPr>
        <w:t>和</w:t>
      </w:r>
      <w:r w:rsidR="00251727">
        <w:rPr>
          <w:rFonts w:hint="eastAsia"/>
        </w:rPr>
        <w:t>generic</w:t>
      </w:r>
      <w:r w:rsidR="00251727">
        <w:t xml:space="preserve"> </w:t>
      </w:r>
      <w:r w:rsidR="00251727">
        <w:rPr>
          <w:rFonts w:hint="eastAsia"/>
        </w:rPr>
        <w:t>hook</w:t>
      </w:r>
      <w:r w:rsidR="00251727">
        <w:rPr>
          <w:rFonts w:hint="eastAsia"/>
        </w:rPr>
        <w:t>。</w:t>
      </w:r>
    </w:p>
    <w:p w14:paraId="1E8A9E8B" w14:textId="77777777" w:rsidR="00685F87" w:rsidRDefault="00685F87" w:rsidP="00685F87">
      <w:pPr>
        <w:ind w:firstLineChars="300" w:firstLine="661"/>
        <w:jc w:val="left"/>
      </w:pPr>
      <w:r>
        <w:t>stage('build') {</w:t>
      </w:r>
    </w:p>
    <w:p w14:paraId="46F0EFC5" w14:textId="77777777" w:rsidR="00685F87" w:rsidRDefault="00685F87" w:rsidP="00685F87">
      <w:pPr>
        <w:jc w:val="left"/>
      </w:pPr>
      <w:r>
        <w:t xml:space="preserve">              openshiftBuild(buildConfig: 'nodejs-mongodb-example', showBuildLogs: 'true')</w:t>
      </w:r>
    </w:p>
    <w:p w14:paraId="242B3807" w14:textId="77777777" w:rsidR="00685F87" w:rsidRDefault="00685F87" w:rsidP="00685F87">
      <w:pPr>
        <w:jc w:val="left"/>
      </w:pPr>
      <w:r>
        <w:t xml:space="preserve">            }</w:t>
      </w:r>
    </w:p>
    <w:p w14:paraId="291127C1" w14:textId="77777777" w:rsidR="00685F87" w:rsidRDefault="00685F87" w:rsidP="00685F87">
      <w:pPr>
        <w:jc w:val="left"/>
      </w:pPr>
      <w:r>
        <w:t xml:space="preserve">            stage('deploy') {</w:t>
      </w:r>
    </w:p>
    <w:p w14:paraId="122EEE55" w14:textId="77777777" w:rsidR="00685F87" w:rsidRDefault="00685F87" w:rsidP="00685F87">
      <w:pPr>
        <w:jc w:val="left"/>
      </w:pPr>
      <w:r>
        <w:t xml:space="preserve">              openshiftDeploy(deploymentConfig: 'nodejs-mongodb-example')</w:t>
      </w:r>
    </w:p>
    <w:p w14:paraId="46EE5767" w14:textId="409BF4AB" w:rsidR="000B417E" w:rsidRDefault="00685F87" w:rsidP="00685F87">
      <w:pPr>
        <w:jc w:val="left"/>
      </w:pPr>
      <w:r>
        <w:t xml:space="preserve">            }</w:t>
      </w:r>
    </w:p>
    <w:p w14:paraId="3A060D54" w14:textId="6ED13533" w:rsidR="000B417E" w:rsidRDefault="000B417E" w:rsidP="000B417E">
      <w:pPr>
        <w:pStyle w:val="2"/>
      </w:pPr>
      <w:bookmarkStart w:id="21" w:name="_Toc495742395"/>
      <w:r>
        <w:rPr>
          <w:rFonts w:hint="eastAsia"/>
        </w:rPr>
        <w:t>触发流水线构建</w:t>
      </w:r>
      <w:bookmarkEnd w:id="21"/>
    </w:p>
    <w:p w14:paraId="6AF2E461" w14:textId="6EBE2BF1" w:rsidR="000B417E" w:rsidRDefault="00DE7161" w:rsidP="000B417E">
      <w:r>
        <w:rPr>
          <w:rFonts w:hint="eastAsia"/>
        </w:rPr>
        <w:t>通过命令：</w:t>
      </w:r>
    </w:p>
    <w:p w14:paraId="10A89BF0" w14:textId="2A8B6A0B" w:rsidR="00DE7161" w:rsidRDefault="00DE7161" w:rsidP="000B417E">
      <w:r>
        <w:rPr>
          <w:rFonts w:hint="eastAsia"/>
        </w:rPr>
        <w:t>&gt;oc</w:t>
      </w:r>
      <w:r>
        <w:t xml:space="preserve"> </w:t>
      </w:r>
      <w:r>
        <w:rPr>
          <w:rFonts w:hint="eastAsia"/>
        </w:rPr>
        <w:t>start-build</w:t>
      </w:r>
      <w:r>
        <w:t xml:space="preserve"> </w:t>
      </w:r>
      <w:r>
        <w:rPr>
          <w:rFonts w:hint="eastAsia"/>
        </w:rPr>
        <w:t>sample-pipeline</w:t>
      </w:r>
    </w:p>
    <w:p w14:paraId="7C599A60" w14:textId="58CDA0C7" w:rsidR="00F06D33" w:rsidRDefault="00951EC9" w:rsidP="000B417E">
      <w:r>
        <w:rPr>
          <w:noProof/>
        </w:rPr>
        <w:lastRenderedPageBreak/>
        <w:drawing>
          <wp:inline distT="0" distB="0" distL="0" distR="0" wp14:anchorId="7DDEFC70" wp14:editId="6E8754D0">
            <wp:extent cx="3257143" cy="333333"/>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57143" cy="333333"/>
                    </a:xfrm>
                    <a:prstGeom prst="rect">
                      <a:avLst/>
                    </a:prstGeom>
                  </pic:spPr>
                </pic:pic>
              </a:graphicData>
            </a:graphic>
          </wp:inline>
        </w:drawing>
      </w:r>
    </w:p>
    <w:p w14:paraId="416FFD7D" w14:textId="5F7E7513" w:rsidR="00DE7161" w:rsidRDefault="00B54248" w:rsidP="000B417E">
      <w:r>
        <w:rPr>
          <w:rFonts w:hint="eastAsia"/>
        </w:rPr>
        <w:t>或者通过</w:t>
      </w:r>
      <w:r>
        <w:rPr>
          <w:rFonts w:hint="eastAsia"/>
        </w:rPr>
        <w:t>openshift</w:t>
      </w:r>
      <w:r>
        <w:t xml:space="preserve"> </w:t>
      </w:r>
      <w:r>
        <w:rPr>
          <w:rFonts w:hint="eastAsia"/>
        </w:rPr>
        <w:t>web</w:t>
      </w:r>
      <w:r>
        <w:rPr>
          <w:rFonts w:hint="eastAsia"/>
        </w:rPr>
        <w:t>控制台，点击“</w:t>
      </w:r>
      <w:r>
        <w:rPr>
          <w:rFonts w:hint="eastAsia"/>
        </w:rPr>
        <w:t>start</w:t>
      </w:r>
      <w:r>
        <w:t xml:space="preserve"> </w:t>
      </w:r>
      <w:r>
        <w:rPr>
          <w:rFonts w:hint="eastAsia"/>
        </w:rPr>
        <w:t>pipeline</w:t>
      </w:r>
      <w:r>
        <w:rPr>
          <w:rFonts w:hint="eastAsia"/>
        </w:rPr>
        <w:t>”触发：</w:t>
      </w:r>
    </w:p>
    <w:p w14:paraId="115E5337" w14:textId="246E423F" w:rsidR="00B54248" w:rsidRDefault="00563DEC" w:rsidP="000B417E">
      <w:r>
        <w:rPr>
          <w:noProof/>
        </w:rPr>
        <w:drawing>
          <wp:inline distT="0" distB="0" distL="0" distR="0" wp14:anchorId="34F035AB" wp14:editId="6A65A501">
            <wp:extent cx="6151880" cy="31635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1880" cy="3163570"/>
                    </a:xfrm>
                    <a:prstGeom prst="rect">
                      <a:avLst/>
                    </a:prstGeom>
                  </pic:spPr>
                </pic:pic>
              </a:graphicData>
            </a:graphic>
          </wp:inline>
        </w:drawing>
      </w:r>
    </w:p>
    <w:p w14:paraId="14844233" w14:textId="02C7B14A" w:rsidR="00F06D33" w:rsidRDefault="00D325F3" w:rsidP="000B417E">
      <w:r>
        <w:rPr>
          <w:noProof/>
        </w:rPr>
        <w:drawing>
          <wp:inline distT="0" distB="0" distL="0" distR="0" wp14:anchorId="41E9158F" wp14:editId="25ECF934">
            <wp:extent cx="5600000" cy="2561905"/>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0000" cy="2561905"/>
                    </a:xfrm>
                    <a:prstGeom prst="rect">
                      <a:avLst/>
                    </a:prstGeom>
                  </pic:spPr>
                </pic:pic>
              </a:graphicData>
            </a:graphic>
          </wp:inline>
        </w:drawing>
      </w:r>
    </w:p>
    <w:p w14:paraId="4E64DBCC" w14:textId="3C20C6E5" w:rsidR="00063525" w:rsidRDefault="00D325F3" w:rsidP="000B417E">
      <w:r>
        <w:rPr>
          <w:rFonts w:hint="eastAsia"/>
        </w:rPr>
        <w:t>点击“</w:t>
      </w:r>
      <w:r>
        <w:t>V</w:t>
      </w:r>
      <w:r>
        <w:rPr>
          <w:rFonts w:hint="eastAsia"/>
        </w:rPr>
        <w:t>iew</w:t>
      </w:r>
      <w:r>
        <w:t xml:space="preserve"> L</w:t>
      </w:r>
      <w:r>
        <w:rPr>
          <w:rFonts w:hint="eastAsia"/>
        </w:rPr>
        <w:t>og</w:t>
      </w:r>
      <w:r>
        <w:rPr>
          <w:rFonts w:hint="eastAsia"/>
        </w:rPr>
        <w:t>”，跳转到</w:t>
      </w:r>
      <w:r>
        <w:rPr>
          <w:rFonts w:hint="eastAsia"/>
        </w:rPr>
        <w:t>jenkins</w:t>
      </w:r>
      <w:r>
        <w:rPr>
          <w:rFonts w:hint="eastAsia"/>
        </w:rPr>
        <w:t>日志：</w:t>
      </w:r>
    </w:p>
    <w:p w14:paraId="507B24B8" w14:textId="7AA83194" w:rsidR="00D325F3" w:rsidRDefault="00D325F3" w:rsidP="000B417E">
      <w:r>
        <w:rPr>
          <w:noProof/>
        </w:rPr>
        <w:lastRenderedPageBreak/>
        <w:drawing>
          <wp:inline distT="0" distB="0" distL="0" distR="0" wp14:anchorId="2182FE1E" wp14:editId="07E43E0B">
            <wp:extent cx="6151880" cy="34918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1880" cy="3491865"/>
                    </a:xfrm>
                    <a:prstGeom prst="rect">
                      <a:avLst/>
                    </a:prstGeom>
                  </pic:spPr>
                </pic:pic>
              </a:graphicData>
            </a:graphic>
          </wp:inline>
        </w:drawing>
      </w:r>
    </w:p>
    <w:p w14:paraId="47653D93" w14:textId="77777777" w:rsidR="001F0D2E" w:rsidRDefault="001F0D2E" w:rsidP="000B417E"/>
    <w:p w14:paraId="11F81E8D" w14:textId="0240DDA4" w:rsidR="001F0D2E" w:rsidRDefault="001F0D2E" w:rsidP="001F0D2E">
      <w:pPr>
        <w:pStyle w:val="1"/>
      </w:pPr>
      <w:bookmarkStart w:id="22" w:name="_Toc495742396"/>
      <w:r>
        <w:rPr>
          <w:rFonts w:hint="eastAsia"/>
        </w:rPr>
        <w:t>蓝绿</w:t>
      </w:r>
      <w:r>
        <w:rPr>
          <w:rFonts w:hint="eastAsia"/>
        </w:rPr>
        <w:t>pipeline</w:t>
      </w:r>
      <w:bookmarkEnd w:id="22"/>
    </w:p>
    <w:p w14:paraId="27ACB610" w14:textId="0C3DBE3F" w:rsidR="001F0D2E" w:rsidRDefault="00482479" w:rsidP="001F0D2E">
      <w:hyperlink r:id="rId77" w:history="1">
        <w:r w:rsidR="001D08B3" w:rsidRPr="000A1865">
          <w:rPr>
            <w:rStyle w:val="ac"/>
          </w:rPr>
          <w:t>https://github.com/openshift/origin/tree/master/examples/jenkins/pipeline</w:t>
        </w:r>
      </w:hyperlink>
    </w:p>
    <w:p w14:paraId="0184B9F4"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To run this example:</w:t>
      </w:r>
    </w:p>
    <w:p w14:paraId="5BDE7871" w14:textId="77777777" w:rsidR="001D08B3" w:rsidRDefault="001D08B3" w:rsidP="001D08B3">
      <w:pPr>
        <w:widowControl/>
        <w:numPr>
          <w:ilvl w:val="0"/>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Create a fork of</w:t>
      </w:r>
      <w:r>
        <w:rPr>
          <w:rStyle w:val="apple-converted-space"/>
          <w:rFonts w:ascii="Segoe UI" w:hAnsi="Segoe UI" w:cs="Segoe UI"/>
          <w:color w:val="24292E"/>
        </w:rPr>
        <w:t> </w:t>
      </w:r>
      <w:hyperlink r:id="rId78" w:history="1">
        <w:r>
          <w:rPr>
            <w:rStyle w:val="ac"/>
            <w:rFonts w:ascii="Segoe UI" w:hAnsi="Segoe UI" w:cs="Segoe UI"/>
            <w:color w:val="0366D6"/>
          </w:rPr>
          <w:t>https://github.com/openshift/nodejs-ex.git</w:t>
        </w:r>
      </w:hyperlink>
    </w:p>
    <w:p w14:paraId="00BF66BD"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Create a new project for your pipeline on the OpenShift web console:</w:t>
      </w:r>
    </w:p>
    <w:p w14:paraId="49D51DE0" w14:textId="77777777" w:rsidR="001D08B3" w:rsidRDefault="001D08B3" w:rsidP="001D08B3">
      <w:pPr>
        <w:widowControl/>
        <w:numPr>
          <w:ilvl w:val="1"/>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Login</w:t>
      </w:r>
    </w:p>
    <w:p w14:paraId="0FE80394"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New Project</w:t>
      </w:r>
    </w:p>
    <w:p w14:paraId="52DE049B"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Enter a project name</w:t>
      </w:r>
    </w:p>
    <w:p w14:paraId="2A637EDC"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w:t>
      </w:r>
      <w:r>
        <w:rPr>
          <w:rStyle w:val="apple-converted-space"/>
          <w:rFonts w:ascii="Segoe UI" w:hAnsi="Segoe UI" w:cs="Segoe UI"/>
          <w:color w:val="24292E"/>
        </w:rPr>
        <w:t> </w:t>
      </w:r>
      <w:r>
        <w:rPr>
          <w:rStyle w:val="afa"/>
          <w:rFonts w:ascii="Segoe UI" w:hAnsi="Segoe UI" w:cs="Segoe UI"/>
          <w:color w:val="24292E"/>
        </w:rPr>
        <w:t>Create</w:t>
      </w:r>
    </w:p>
    <w:p w14:paraId="46067B8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the</w:t>
      </w:r>
      <w:r>
        <w:rPr>
          <w:rStyle w:val="apple-converted-space"/>
          <w:rFonts w:ascii="Segoe UI" w:hAnsi="Segoe UI" w:cs="Segoe UI"/>
          <w:color w:val="24292E"/>
        </w:rPr>
        <w:t> </w:t>
      </w:r>
      <w:r>
        <w:rPr>
          <w:rStyle w:val="afa"/>
          <w:rFonts w:ascii="Segoe UI" w:hAnsi="Segoe UI" w:cs="Segoe UI"/>
          <w:color w:val="24292E"/>
        </w:rPr>
        <w:t>Add to Project</w:t>
      </w:r>
      <w:r>
        <w:rPr>
          <w:rStyle w:val="apple-converted-space"/>
          <w:rFonts w:ascii="Segoe UI" w:hAnsi="Segoe UI" w:cs="Segoe UI"/>
          <w:color w:val="24292E"/>
        </w:rPr>
        <w:t> </w:t>
      </w:r>
      <w:r>
        <w:rPr>
          <w:rFonts w:ascii="Segoe UI" w:hAnsi="Segoe UI" w:cs="Segoe UI"/>
          <w:color w:val="24292E"/>
        </w:rPr>
        <w:t>page, click on</w:t>
      </w:r>
      <w:r>
        <w:rPr>
          <w:rStyle w:val="apple-converted-space"/>
          <w:rFonts w:ascii="Segoe UI" w:hAnsi="Segoe UI" w:cs="Segoe UI"/>
          <w:color w:val="24292E"/>
        </w:rPr>
        <w:t> </w:t>
      </w:r>
      <w:r>
        <w:rPr>
          <w:rStyle w:val="afa"/>
          <w:rFonts w:ascii="Segoe UI" w:hAnsi="Segoe UI" w:cs="Segoe UI"/>
          <w:color w:val="24292E"/>
        </w:rPr>
        <w:t>Import YAML/JSON</w:t>
      </w:r>
    </w:p>
    <w:p w14:paraId="01BD3646"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a separate browser tab, navigate to</w:t>
      </w:r>
      <w:r>
        <w:rPr>
          <w:rStyle w:val="apple-converted-space"/>
          <w:rFonts w:ascii="Segoe UI" w:hAnsi="Segoe UI" w:cs="Segoe UI"/>
          <w:color w:val="24292E"/>
        </w:rPr>
        <w:t> </w:t>
      </w:r>
      <w:hyperlink r:id="rId79" w:history="1">
        <w:r>
          <w:rPr>
            <w:rStyle w:val="ac"/>
            <w:rFonts w:ascii="Segoe UI" w:hAnsi="Segoe UI" w:cs="Segoe UI"/>
            <w:color w:val="0366D6"/>
          </w:rPr>
          <w:t>bluegreen-pipeline.yaml</w:t>
        </w:r>
      </w:hyperlink>
      <w:r>
        <w:rPr>
          <w:rStyle w:val="apple-converted-space"/>
          <w:rFonts w:ascii="Segoe UI" w:hAnsi="Segoe UI" w:cs="Segoe UI"/>
          <w:color w:val="24292E"/>
        </w:rPr>
        <w:t> </w:t>
      </w:r>
      <w:r>
        <w:rPr>
          <w:rFonts w:ascii="Segoe UI" w:hAnsi="Segoe UI" w:cs="Segoe UI"/>
          <w:color w:val="24292E"/>
        </w:rPr>
        <w:t>and copy its content.</w:t>
      </w:r>
    </w:p>
    <w:p w14:paraId="52D7BB3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Paste the YAML text in the text box of the</w:t>
      </w:r>
      <w:r>
        <w:rPr>
          <w:rStyle w:val="apple-converted-space"/>
          <w:rFonts w:ascii="Segoe UI" w:hAnsi="Segoe UI" w:cs="Segoe UI"/>
          <w:color w:val="24292E"/>
        </w:rPr>
        <w:t> </w:t>
      </w:r>
      <w:r>
        <w:rPr>
          <w:rStyle w:val="afa"/>
          <w:rFonts w:ascii="Segoe UI" w:hAnsi="Segoe UI" w:cs="Segoe UI"/>
          <w:color w:val="24292E"/>
        </w:rPr>
        <w:t>Import YAML/JSON</w:t>
      </w:r>
      <w:r>
        <w:rPr>
          <w:rStyle w:val="apple-converted-space"/>
          <w:rFonts w:ascii="Segoe UI" w:hAnsi="Segoe UI" w:cs="Segoe UI"/>
          <w:color w:val="24292E"/>
        </w:rPr>
        <w:t> </w:t>
      </w:r>
      <w:r>
        <w:rPr>
          <w:rFonts w:ascii="Segoe UI" w:hAnsi="Segoe UI" w:cs="Segoe UI"/>
          <w:color w:val="24292E"/>
        </w:rPr>
        <w:t>tab.</w:t>
      </w:r>
    </w:p>
    <w:p w14:paraId="39356DF8"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Create</w:t>
      </w:r>
    </w:p>
    <w:p w14:paraId="51C896CA"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Leave</w:t>
      </w:r>
      <w:r>
        <w:rPr>
          <w:rStyle w:val="apple-converted-space"/>
          <w:rFonts w:ascii="Segoe UI" w:hAnsi="Segoe UI" w:cs="Segoe UI"/>
          <w:color w:val="24292E"/>
        </w:rPr>
        <w:t> </w:t>
      </w:r>
      <w:r>
        <w:rPr>
          <w:rStyle w:val="afa"/>
          <w:rFonts w:ascii="Segoe UI" w:hAnsi="Segoe UI" w:cs="Segoe UI"/>
          <w:color w:val="24292E"/>
        </w:rPr>
        <w:t>Process the template</w:t>
      </w:r>
      <w:r>
        <w:rPr>
          <w:rStyle w:val="apple-converted-space"/>
          <w:rFonts w:ascii="Segoe UI" w:hAnsi="Segoe UI" w:cs="Segoe UI"/>
          <w:color w:val="24292E"/>
        </w:rPr>
        <w:t> </w:t>
      </w:r>
      <w:r>
        <w:rPr>
          <w:rFonts w:ascii="Segoe UI" w:hAnsi="Segoe UI" w:cs="Segoe UI"/>
          <w:color w:val="24292E"/>
        </w:rPr>
        <w:t>checked and click on</w:t>
      </w:r>
      <w:r>
        <w:rPr>
          <w:rStyle w:val="apple-converted-space"/>
          <w:rFonts w:ascii="Segoe UI" w:hAnsi="Segoe UI" w:cs="Segoe UI"/>
          <w:color w:val="24292E"/>
        </w:rPr>
        <w:t> </w:t>
      </w:r>
      <w:r>
        <w:rPr>
          <w:rStyle w:val="afa"/>
          <w:rFonts w:ascii="Segoe UI" w:hAnsi="Segoe UI" w:cs="Segoe UI"/>
          <w:color w:val="24292E"/>
        </w:rPr>
        <w:t>Continue</w:t>
      </w:r>
    </w:p>
    <w:p w14:paraId="174D991B"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Modify the</w:t>
      </w:r>
      <w:r>
        <w:rPr>
          <w:rStyle w:val="apple-converted-space"/>
          <w:rFonts w:ascii="Segoe UI" w:hAnsi="Segoe UI" w:cs="Segoe UI"/>
          <w:color w:val="24292E"/>
        </w:rPr>
        <w:t> </w:t>
      </w:r>
      <w:r>
        <w:rPr>
          <w:rStyle w:val="afa"/>
          <w:rFonts w:ascii="Segoe UI" w:hAnsi="Segoe UI" w:cs="Segoe UI"/>
          <w:color w:val="24292E"/>
        </w:rPr>
        <w:t>Git Repository URL</w:t>
      </w:r>
      <w:r>
        <w:rPr>
          <w:rStyle w:val="apple-converted-space"/>
          <w:rFonts w:ascii="Segoe UI" w:hAnsi="Segoe UI" w:cs="Segoe UI"/>
          <w:color w:val="24292E"/>
        </w:rPr>
        <w:t> </w:t>
      </w:r>
      <w:r>
        <w:rPr>
          <w:rFonts w:ascii="Segoe UI" w:hAnsi="Segoe UI" w:cs="Segoe UI"/>
          <w:color w:val="24292E"/>
        </w:rPr>
        <w:t>to contain the URL of your fork</w:t>
      </w:r>
    </w:p>
    <w:p w14:paraId="16F74C7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lastRenderedPageBreak/>
        <w:t>Click on</w:t>
      </w:r>
      <w:r>
        <w:rPr>
          <w:rStyle w:val="apple-converted-space"/>
          <w:rFonts w:ascii="Segoe UI" w:hAnsi="Segoe UI" w:cs="Segoe UI"/>
          <w:color w:val="24292E"/>
        </w:rPr>
        <w:t> </w:t>
      </w:r>
      <w:r>
        <w:rPr>
          <w:rStyle w:val="afa"/>
          <w:rFonts w:ascii="Segoe UI" w:hAnsi="Segoe UI" w:cs="Segoe UI"/>
          <w:color w:val="24292E"/>
        </w:rPr>
        <w:t>Create</w:t>
      </w:r>
    </w:p>
    <w:p w14:paraId="283E53A5"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Navigate to</w:t>
      </w:r>
      <w:r>
        <w:rPr>
          <w:rStyle w:val="apple-converted-space"/>
          <w:rFonts w:ascii="Segoe UI" w:hAnsi="Segoe UI" w:cs="Segoe UI"/>
          <w:color w:val="24292E"/>
        </w:rPr>
        <w:t> </w:t>
      </w:r>
      <w:r>
        <w:rPr>
          <w:rStyle w:val="afa"/>
          <w:rFonts w:ascii="Segoe UI" w:hAnsi="Segoe UI" w:cs="Segoe UI"/>
          <w:color w:val="24292E"/>
        </w:rPr>
        <w:t>Builds</w:t>
      </w:r>
      <w:r>
        <w:rPr>
          <w:rStyle w:val="apple-converted-space"/>
          <w:rFonts w:ascii="Segoe UI" w:hAnsi="Segoe UI" w:cs="Segoe UI"/>
          <w:color w:val="24292E"/>
        </w:rPr>
        <w:t> </w:t>
      </w:r>
      <w:r>
        <w:rPr>
          <w:rFonts w:ascii="Segoe UI" w:hAnsi="Segoe UI" w:cs="Segoe UI"/>
          <w:color w:val="24292E"/>
        </w:rPr>
        <w:t>-&gt;</w:t>
      </w:r>
      <w:r>
        <w:rPr>
          <w:rStyle w:val="apple-converted-space"/>
          <w:rFonts w:ascii="Segoe UI" w:hAnsi="Segoe UI" w:cs="Segoe UI"/>
          <w:color w:val="24292E"/>
        </w:rPr>
        <w:t> </w:t>
      </w:r>
      <w:r>
        <w:rPr>
          <w:rStyle w:val="afa"/>
          <w:rFonts w:ascii="Segoe UI" w:hAnsi="Segoe UI" w:cs="Segoe UI"/>
          <w:color w:val="24292E"/>
        </w:rPr>
        <w:t>Pipelines</w:t>
      </w:r>
    </w:p>
    <w:p w14:paraId="7A1B9A8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Start Pipeline</w:t>
      </w:r>
      <w:r>
        <w:rPr>
          <w:rStyle w:val="apple-converted-space"/>
          <w:rFonts w:ascii="Segoe UI" w:hAnsi="Segoe UI" w:cs="Segoe UI"/>
          <w:color w:val="24292E"/>
        </w:rPr>
        <w:t> </w:t>
      </w:r>
      <w:r>
        <w:rPr>
          <w:rFonts w:ascii="Segoe UI" w:hAnsi="Segoe UI" w:cs="Segoe UI"/>
          <w:color w:val="24292E"/>
        </w:rPr>
        <w:t>next to</w:t>
      </w:r>
      <w:r>
        <w:rPr>
          <w:rStyle w:val="apple-converted-space"/>
          <w:rFonts w:ascii="Segoe UI" w:hAnsi="Segoe UI" w:cs="Segoe UI"/>
          <w:color w:val="24292E"/>
        </w:rPr>
        <w:t> </w:t>
      </w:r>
      <w:r>
        <w:rPr>
          <w:rStyle w:val="afa"/>
          <w:rFonts w:ascii="Segoe UI" w:hAnsi="Segoe UI" w:cs="Segoe UI"/>
          <w:color w:val="24292E"/>
        </w:rPr>
        <w:t>bluegreen-pipeline</w:t>
      </w:r>
    </w:p>
    <w:p w14:paraId="100553F1"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Once the code has been deployed, the pipeline will pause for your approval. Click on the pause icon to approve the deployment of the changes.</w:t>
      </w:r>
    </w:p>
    <w:p w14:paraId="3771FEEC"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Push a change to your fork of the nodejs-ex repository</w:t>
      </w:r>
    </w:p>
    <w:p w14:paraId="2B4D6A52"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Start the pipeline again. Go back to step 11 and repeat.</w:t>
      </w:r>
    </w:p>
    <w:p w14:paraId="53F4834F"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On the first pipeline run, there will be a delay as Jenkins is instantiated for the project.</w:t>
      </w:r>
    </w:p>
    <w:p w14:paraId="34C7295D" w14:textId="77777777" w:rsidR="001D08B3" w:rsidRPr="001D08B3" w:rsidRDefault="001D08B3" w:rsidP="001F0D2E"/>
    <w:p w14:paraId="0E511002" w14:textId="44F9FE1F" w:rsidR="00063525" w:rsidRDefault="00063525" w:rsidP="000B417E">
      <w:r>
        <w:rPr>
          <w:noProof/>
        </w:rPr>
        <w:drawing>
          <wp:inline distT="0" distB="0" distL="0" distR="0" wp14:anchorId="4596C3D4" wp14:editId="459114D1">
            <wp:extent cx="6151880" cy="237426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1880" cy="2374265"/>
                    </a:xfrm>
                    <a:prstGeom prst="rect">
                      <a:avLst/>
                    </a:prstGeom>
                  </pic:spPr>
                </pic:pic>
              </a:graphicData>
            </a:graphic>
          </wp:inline>
        </w:drawing>
      </w:r>
    </w:p>
    <w:p w14:paraId="26344B32" w14:textId="138CA179" w:rsidR="00C03F61" w:rsidRDefault="00C03F61" w:rsidP="000B417E">
      <w:r>
        <w:rPr>
          <w:rFonts w:hint="eastAsia"/>
        </w:rPr>
        <w:t>点击“</w:t>
      </w:r>
      <w:r>
        <w:rPr>
          <w:rFonts w:hint="eastAsia"/>
        </w:rPr>
        <w:t>View</w:t>
      </w:r>
      <w:r>
        <w:t xml:space="preserve"> L</w:t>
      </w:r>
      <w:r>
        <w:rPr>
          <w:rFonts w:hint="eastAsia"/>
        </w:rPr>
        <w:t>og</w:t>
      </w:r>
      <w:r>
        <w:rPr>
          <w:rFonts w:hint="eastAsia"/>
        </w:rPr>
        <w:t>”，跳转到</w:t>
      </w:r>
      <w:r>
        <w:rPr>
          <w:rFonts w:hint="eastAsia"/>
        </w:rPr>
        <w:t>jenkins</w:t>
      </w:r>
      <w:r>
        <w:rPr>
          <w:rFonts w:hint="eastAsia"/>
        </w:rPr>
        <w:t>日志页面：</w:t>
      </w:r>
    </w:p>
    <w:p w14:paraId="151B611F" w14:textId="027E349D" w:rsidR="00C03F61" w:rsidRDefault="00C03F61" w:rsidP="000B417E">
      <w:r>
        <w:rPr>
          <w:noProof/>
        </w:rPr>
        <w:lastRenderedPageBreak/>
        <w:drawing>
          <wp:inline distT="0" distB="0" distL="0" distR="0" wp14:anchorId="3EB50A21" wp14:editId="755B5FD9">
            <wp:extent cx="6151880" cy="40220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1880" cy="4022090"/>
                    </a:xfrm>
                    <a:prstGeom prst="rect">
                      <a:avLst/>
                    </a:prstGeom>
                  </pic:spPr>
                </pic:pic>
              </a:graphicData>
            </a:graphic>
          </wp:inline>
        </w:drawing>
      </w:r>
    </w:p>
    <w:p w14:paraId="76DACA60" w14:textId="04D21AF5" w:rsidR="000604B0" w:rsidRDefault="00FB3803" w:rsidP="000604B0">
      <w:pPr>
        <w:jc w:val="left"/>
      </w:pPr>
      <w:r>
        <w:rPr>
          <w:rFonts w:hint="eastAsia"/>
        </w:rPr>
        <w:t>人为</w:t>
      </w:r>
      <w:r>
        <w:t>测试通过，</w:t>
      </w:r>
      <w:r w:rsidR="000604B0">
        <w:rPr>
          <w:rFonts w:hint="eastAsia"/>
        </w:rPr>
        <w:t>最终</w:t>
      </w:r>
      <w:r w:rsidR="00975862">
        <w:rPr>
          <w:rFonts w:hint="eastAsia"/>
        </w:rPr>
        <w:t>pipeline</w:t>
      </w:r>
      <w:r w:rsidR="00975862">
        <w:rPr>
          <w:rFonts w:hint="eastAsia"/>
        </w:rPr>
        <w:t>完成</w:t>
      </w:r>
      <w:r w:rsidR="000604B0">
        <w:t>：</w:t>
      </w:r>
      <w:r w:rsidR="000604B0">
        <w:br/>
      </w:r>
      <w:r w:rsidR="000604B0">
        <w:rPr>
          <w:noProof/>
        </w:rPr>
        <w:drawing>
          <wp:inline distT="0" distB="0" distL="0" distR="0" wp14:anchorId="62370518" wp14:editId="3412204C">
            <wp:extent cx="6151880" cy="198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1880" cy="1987550"/>
                    </a:xfrm>
                    <a:prstGeom prst="rect">
                      <a:avLst/>
                    </a:prstGeom>
                  </pic:spPr>
                </pic:pic>
              </a:graphicData>
            </a:graphic>
          </wp:inline>
        </w:drawing>
      </w:r>
    </w:p>
    <w:p w14:paraId="4003B74D" w14:textId="605E9908" w:rsidR="00943B1B" w:rsidRDefault="00943B1B" w:rsidP="000604B0">
      <w:pPr>
        <w:jc w:val="left"/>
      </w:pPr>
      <w:r>
        <w:rPr>
          <w:rFonts w:hint="eastAsia"/>
        </w:rPr>
        <w:t>点击“</w:t>
      </w:r>
      <w:r>
        <w:rPr>
          <w:rFonts w:hint="eastAsia"/>
        </w:rPr>
        <w:t>View</w:t>
      </w:r>
      <w:r>
        <w:t xml:space="preserve"> P</w:t>
      </w:r>
      <w:r>
        <w:rPr>
          <w:rFonts w:hint="eastAsia"/>
        </w:rPr>
        <w:t>ipeline</w:t>
      </w:r>
      <w:r>
        <w:t xml:space="preserve"> R</w:t>
      </w:r>
      <w:r>
        <w:rPr>
          <w:rFonts w:hint="eastAsia"/>
        </w:rPr>
        <w:t>uns</w:t>
      </w:r>
      <w:r>
        <w:rPr>
          <w:rFonts w:hint="eastAsia"/>
        </w:rPr>
        <w:t>”，可查看到每次</w:t>
      </w:r>
      <w:r>
        <w:rPr>
          <w:rFonts w:hint="eastAsia"/>
        </w:rPr>
        <w:t>build</w:t>
      </w:r>
      <w:r>
        <w:rPr>
          <w:rFonts w:hint="eastAsia"/>
        </w:rPr>
        <w:t>的情况：</w:t>
      </w:r>
    </w:p>
    <w:p w14:paraId="2821A6EB" w14:textId="3246D3BE" w:rsidR="00943B1B" w:rsidRDefault="00943B1B" w:rsidP="000604B0">
      <w:pPr>
        <w:jc w:val="left"/>
      </w:pPr>
      <w:r>
        <w:rPr>
          <w:noProof/>
        </w:rPr>
        <w:lastRenderedPageBreak/>
        <w:drawing>
          <wp:inline distT="0" distB="0" distL="0" distR="0" wp14:anchorId="6235ECAC" wp14:editId="17BA9325">
            <wp:extent cx="6151880" cy="40944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1880" cy="4094480"/>
                    </a:xfrm>
                    <a:prstGeom prst="rect">
                      <a:avLst/>
                    </a:prstGeom>
                  </pic:spPr>
                </pic:pic>
              </a:graphicData>
            </a:graphic>
          </wp:inline>
        </w:drawing>
      </w:r>
    </w:p>
    <w:p w14:paraId="4CCBF2AB" w14:textId="609C23E0" w:rsidR="008E0B2B" w:rsidRDefault="008E0B2B" w:rsidP="008E0B2B">
      <w:pPr>
        <w:pStyle w:val="1"/>
      </w:pPr>
      <w:bookmarkStart w:id="23" w:name="_Toc495742397"/>
      <w:r>
        <w:rPr>
          <w:rFonts w:hint="eastAsia"/>
        </w:rPr>
        <w:t>A/B</w:t>
      </w:r>
      <w:r>
        <w:rPr>
          <w:rFonts w:hint="eastAsia"/>
        </w:rPr>
        <w:t>部署</w:t>
      </w:r>
      <w:bookmarkEnd w:id="23"/>
    </w:p>
    <w:p w14:paraId="71F6BED3" w14:textId="489CED5F" w:rsidR="00A8212A" w:rsidRPr="00A8212A" w:rsidRDefault="00A8212A" w:rsidP="00C53786">
      <w:pPr>
        <w:pStyle w:val="2"/>
      </w:pPr>
      <w:bookmarkStart w:id="24" w:name="_Toc495742398"/>
      <w:r>
        <w:rPr>
          <w:rFonts w:hint="eastAsia"/>
        </w:rPr>
        <w:t>创建项目</w:t>
      </w:r>
      <w:bookmarkEnd w:id="24"/>
    </w:p>
    <w:p w14:paraId="336D1712" w14:textId="36EC7DD1" w:rsidR="008E0B2B" w:rsidRDefault="003535AF" w:rsidP="003535AF">
      <w:r>
        <w:t xml:space="preserve">&gt;oc new-project </w:t>
      </w:r>
      <w:r w:rsidR="00C61381">
        <w:rPr>
          <w:rFonts w:hint="eastAsia"/>
        </w:rPr>
        <w:t>a-b-deploy</w:t>
      </w:r>
      <w:r>
        <w:t xml:space="preserve"> --display-name='A/B Deployment Example' --description='A/B Deployment Example'</w:t>
      </w:r>
    </w:p>
    <w:p w14:paraId="44793370" w14:textId="55C9FE68" w:rsidR="009A0C7D" w:rsidRDefault="009A0C7D" w:rsidP="003535AF">
      <w:r>
        <w:rPr>
          <w:rFonts w:hint="eastAsia"/>
        </w:rPr>
        <w:t>或者通过</w:t>
      </w:r>
      <w:r>
        <w:rPr>
          <w:rFonts w:hint="eastAsia"/>
        </w:rPr>
        <w:t>openshfit</w:t>
      </w:r>
      <w:r>
        <w:t xml:space="preserve"> </w:t>
      </w:r>
      <w:r>
        <w:rPr>
          <w:rFonts w:hint="eastAsia"/>
        </w:rPr>
        <w:t>web</w:t>
      </w:r>
      <w:r>
        <w:rPr>
          <w:rFonts w:hint="eastAsia"/>
        </w:rPr>
        <w:t>控制台创建</w:t>
      </w:r>
    </w:p>
    <w:p w14:paraId="4131B971" w14:textId="4FEE5FD8" w:rsidR="009A0C7D" w:rsidRDefault="001479DA" w:rsidP="003535AF">
      <w:r>
        <w:rPr>
          <w:noProof/>
        </w:rPr>
        <w:drawing>
          <wp:inline distT="0" distB="0" distL="0" distR="0" wp14:anchorId="06DFD29D" wp14:editId="5AF7A90B">
            <wp:extent cx="6151880" cy="8134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1880" cy="813435"/>
                    </a:xfrm>
                    <a:prstGeom prst="rect">
                      <a:avLst/>
                    </a:prstGeom>
                  </pic:spPr>
                </pic:pic>
              </a:graphicData>
            </a:graphic>
          </wp:inline>
        </w:drawing>
      </w:r>
    </w:p>
    <w:p w14:paraId="6A1CF2FF" w14:textId="77777777" w:rsidR="001479DA" w:rsidRDefault="001479DA" w:rsidP="003535AF"/>
    <w:p w14:paraId="4A6E28BD" w14:textId="76CF21A4" w:rsidR="00A8212A" w:rsidRDefault="00A8212A" w:rsidP="00C53786">
      <w:pPr>
        <w:pStyle w:val="2"/>
      </w:pPr>
      <w:bookmarkStart w:id="25" w:name="_Toc495742399"/>
      <w:r>
        <w:rPr>
          <w:rFonts w:hint="eastAsia"/>
        </w:rPr>
        <w:lastRenderedPageBreak/>
        <w:t>创建</w:t>
      </w:r>
      <w:r>
        <w:rPr>
          <w:rFonts w:hint="eastAsia"/>
        </w:rPr>
        <w:t>application</w:t>
      </w:r>
      <w:r>
        <w:t xml:space="preserve"> A</w:t>
      </w:r>
      <w:bookmarkEnd w:id="25"/>
    </w:p>
    <w:p w14:paraId="4FC3208A" w14:textId="0A6B2C6E" w:rsidR="00A8212A" w:rsidRDefault="006D0074" w:rsidP="00191AE1">
      <w:r>
        <w:t>&gt;</w:t>
      </w:r>
      <w:r w:rsidR="00191AE1">
        <w:t>oc new-app --name='cats' -l name='cats' php:5.6~https://github.com/devops-with-openshift/cotd.git -e SELECTOR=cats</w:t>
      </w:r>
    </w:p>
    <w:p w14:paraId="6038EC7D" w14:textId="2921ACCE" w:rsidR="008F5646" w:rsidRDefault="008F5646" w:rsidP="00191AE1">
      <w:r>
        <w:rPr>
          <w:rFonts w:hint="eastAsia"/>
        </w:rPr>
        <w:t>##</w:t>
      </w:r>
      <w:r>
        <w:t xml:space="preserve"> </w:t>
      </w:r>
      <w:r>
        <w:rPr>
          <w:rFonts w:hint="eastAsia"/>
        </w:rPr>
        <w:t>创建</w:t>
      </w:r>
      <w:r>
        <w:rPr>
          <w:rFonts w:hint="eastAsia"/>
        </w:rPr>
        <w:t>route</w:t>
      </w:r>
    </w:p>
    <w:p w14:paraId="0BEF20AC" w14:textId="08FFC4FE" w:rsidR="008F5646" w:rsidRDefault="008F5646" w:rsidP="00191AE1">
      <w:r>
        <w:t>&gt;</w:t>
      </w:r>
      <w:r w:rsidRPr="008F5646">
        <w:t>oc expose service cats --name=cats -l name='cats'</w:t>
      </w:r>
    </w:p>
    <w:p w14:paraId="691E7DC9" w14:textId="77777777" w:rsidR="000D3E01" w:rsidRPr="005A23F1" w:rsidRDefault="000D3E01" w:rsidP="000D3E01">
      <w:pPr>
        <w:jc w:val="left"/>
        <w:rPr>
          <w:b/>
          <w:color w:val="FF0000"/>
        </w:rPr>
      </w:pPr>
      <w:r w:rsidRPr="005A23F1">
        <w:rPr>
          <w:rFonts w:hint="eastAsia"/>
          <w:b/>
          <w:color w:val="FF0000"/>
        </w:rPr>
        <w:t>P</w:t>
      </w:r>
      <w:r w:rsidRPr="005A23F1">
        <w:rPr>
          <w:b/>
          <w:color w:val="FF0000"/>
        </w:rPr>
        <w:t>S</w:t>
      </w:r>
      <w:r w:rsidRPr="005A23F1">
        <w:rPr>
          <w:rFonts w:hint="eastAsia"/>
          <w:b/>
          <w:color w:val="FF0000"/>
        </w:rPr>
        <w:t>：</w:t>
      </w:r>
    </w:p>
    <w:p w14:paraId="51CC89A5" w14:textId="77777777" w:rsidR="000D3E01" w:rsidRPr="005A23F1" w:rsidRDefault="000D3E01" w:rsidP="000D3E01">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2EC961EC" w14:textId="77777777" w:rsidR="000D3E01" w:rsidRPr="005A23F1" w:rsidRDefault="000D3E01" w:rsidP="000D3E01">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7EBE728C" w14:textId="77777777" w:rsidR="000D3E01" w:rsidRPr="005A23F1" w:rsidRDefault="000D3E01" w:rsidP="000D3E01">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1F1FF26D" w14:textId="77777777" w:rsidR="000D3E01" w:rsidRPr="000D3E01" w:rsidRDefault="000D3E01" w:rsidP="00191AE1"/>
    <w:p w14:paraId="474B2456" w14:textId="4895E415" w:rsidR="00C53786" w:rsidRDefault="00A76FFC" w:rsidP="00191AE1">
      <w:r>
        <w:rPr>
          <w:rFonts w:hint="eastAsia"/>
        </w:rPr>
        <w:t>##</w:t>
      </w:r>
      <w:r>
        <w:t xml:space="preserve"> </w:t>
      </w:r>
      <w:r w:rsidR="0002639B">
        <w:rPr>
          <w:rFonts w:hint="eastAsia"/>
        </w:rPr>
        <w:t>添加</w:t>
      </w:r>
      <w:r w:rsidR="0002639B">
        <w:rPr>
          <w:rFonts w:hint="eastAsia"/>
        </w:rPr>
        <w:t>HOSTS</w:t>
      </w:r>
      <w:r w:rsidR="0002639B">
        <w:rPr>
          <w:rFonts w:hint="eastAsia"/>
        </w:rPr>
        <w:t>映射：</w:t>
      </w:r>
    </w:p>
    <w:p w14:paraId="193783AC" w14:textId="41A652BB" w:rsidR="0002639B" w:rsidRDefault="006B6DD7" w:rsidP="00191AE1">
      <w:pPr>
        <w:rPr>
          <w:i/>
        </w:rPr>
      </w:pPr>
      <w:r w:rsidRPr="006B6DD7">
        <w:rPr>
          <w:i/>
        </w:rPr>
        <w:t>192.168.200.56 cats-a-b-deploy.router.default.svc.cluster.local</w:t>
      </w:r>
    </w:p>
    <w:p w14:paraId="04C36303" w14:textId="650EBE00" w:rsidR="00775667" w:rsidRDefault="00775667" w:rsidP="00191AE1">
      <w:r w:rsidRPr="00775667">
        <w:rPr>
          <w:rFonts w:hint="eastAsia"/>
        </w:rPr>
        <w:t>访问</w:t>
      </w:r>
      <w:r>
        <w:rPr>
          <w:rFonts w:hint="eastAsia"/>
        </w:rPr>
        <w:t>：</w:t>
      </w:r>
      <w:hyperlink r:id="rId85" w:tgtFrame="_blank" w:history="1">
        <w:r>
          <w:rPr>
            <w:rStyle w:val="ac"/>
            <w:rFonts w:ascii="Helvetica" w:hAnsi="Helvetica" w:cs="Helvetica"/>
            <w:color w:val="0088CE"/>
            <w:sz w:val="20"/>
            <w:szCs w:val="20"/>
            <w:shd w:val="clear" w:color="auto" w:fill="FFFFFF"/>
          </w:rPr>
          <w:t>http://cats-a-b-deploy.router.default.svc.cluster.local</w:t>
        </w:r>
      </w:hyperlink>
    </w:p>
    <w:p w14:paraId="019BED68" w14:textId="1F710C48" w:rsidR="00775667" w:rsidRPr="00775667" w:rsidRDefault="00E91144" w:rsidP="00191AE1">
      <w:r>
        <w:rPr>
          <w:noProof/>
        </w:rPr>
        <w:drawing>
          <wp:inline distT="0" distB="0" distL="0" distR="0" wp14:anchorId="4EF0D775" wp14:editId="2CAED3B2">
            <wp:extent cx="6151880" cy="31642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1880" cy="3164205"/>
                    </a:xfrm>
                    <a:prstGeom prst="rect">
                      <a:avLst/>
                    </a:prstGeom>
                  </pic:spPr>
                </pic:pic>
              </a:graphicData>
            </a:graphic>
          </wp:inline>
        </w:drawing>
      </w:r>
    </w:p>
    <w:p w14:paraId="28BDD461" w14:textId="3A34A8D8" w:rsidR="00C53786" w:rsidRDefault="00C53786" w:rsidP="00C53786">
      <w:pPr>
        <w:pStyle w:val="2"/>
      </w:pPr>
      <w:bookmarkStart w:id="26" w:name="_Toc495742400"/>
      <w:r>
        <w:rPr>
          <w:rFonts w:hint="eastAsia"/>
        </w:rPr>
        <w:lastRenderedPageBreak/>
        <w:t>创建</w:t>
      </w:r>
      <w:r>
        <w:rPr>
          <w:rFonts w:hint="eastAsia"/>
        </w:rPr>
        <w:t>application</w:t>
      </w:r>
      <w:r>
        <w:t xml:space="preserve"> B</w:t>
      </w:r>
      <w:bookmarkEnd w:id="26"/>
    </w:p>
    <w:p w14:paraId="2F0C104B" w14:textId="21D6027F" w:rsidR="00432A96" w:rsidRDefault="00432A96" w:rsidP="007E682C">
      <w:pPr>
        <w:jc w:val="left"/>
      </w:pPr>
      <w:r>
        <w:rPr>
          <w:rFonts w:hint="eastAsia"/>
        </w:rPr>
        <w:t>&gt;</w:t>
      </w:r>
      <w:bookmarkStart w:id="27" w:name="OLE_LINK5"/>
      <w:bookmarkStart w:id="28" w:name="OLE_LINK6"/>
      <w:bookmarkStart w:id="29" w:name="OLE_LINK1"/>
      <w:bookmarkStart w:id="30" w:name="OLE_LINK3"/>
      <w:bookmarkStart w:id="31" w:name="OLE_LINK4"/>
      <w:r>
        <w:t>oc new-app</w:t>
      </w:r>
      <w:bookmarkEnd w:id="27"/>
      <w:bookmarkEnd w:id="28"/>
      <w:r w:rsidR="0037348E">
        <w:t xml:space="preserve"> --name='cit</w:t>
      </w:r>
      <w:r w:rsidR="007E682C">
        <w:rPr>
          <w:rFonts w:hint="eastAsia"/>
        </w:rPr>
        <w:t>ies</w:t>
      </w:r>
      <w:r w:rsidR="0037348E">
        <w:t>' -l name='cit</w:t>
      </w:r>
      <w:r w:rsidR="0037348E">
        <w:rPr>
          <w:rFonts w:hint="eastAsia"/>
        </w:rPr>
        <w:t>ies</w:t>
      </w:r>
      <w:r>
        <w:t xml:space="preserve">' php:5.6~https://github.com/devops-with-openshift/cotd.git -e </w:t>
      </w:r>
      <w:bookmarkStart w:id="32" w:name="OLE_LINK12"/>
      <w:bookmarkStart w:id="33" w:name="OLE_LINK13"/>
      <w:r>
        <w:t>SELECTOR</w:t>
      </w:r>
      <w:bookmarkEnd w:id="32"/>
      <w:bookmarkEnd w:id="33"/>
      <w:r>
        <w:t>=cities</w:t>
      </w:r>
      <w:bookmarkEnd w:id="29"/>
      <w:bookmarkEnd w:id="30"/>
      <w:bookmarkEnd w:id="31"/>
    </w:p>
    <w:p w14:paraId="7F980B2B" w14:textId="784E374A" w:rsidR="006E06FE" w:rsidRDefault="006E06FE" w:rsidP="007E682C">
      <w:pPr>
        <w:jc w:val="left"/>
      </w:pPr>
      <w:r>
        <w:t>PS</w:t>
      </w:r>
      <w:r>
        <w:rPr>
          <w:rFonts w:hint="eastAsia"/>
        </w:rPr>
        <w:t>：</w:t>
      </w:r>
    </w:p>
    <w:p w14:paraId="6BAC0785" w14:textId="284E76CB" w:rsidR="006E06FE" w:rsidRDefault="006E06FE" w:rsidP="007E682C">
      <w:pPr>
        <w:jc w:val="left"/>
      </w:pPr>
      <w:r>
        <w:t>SELECTOR</w:t>
      </w:r>
      <w:r w:rsidRPr="006E06FE">
        <w:t xml:space="preserve"> </w:t>
      </w:r>
      <w:r>
        <w:rPr>
          <w:rFonts w:hint="eastAsia"/>
        </w:rPr>
        <w:t>：环境变量，后面带上镜像的名称</w:t>
      </w:r>
    </w:p>
    <w:p w14:paraId="2A6C0625" w14:textId="5A00FC6E" w:rsidR="003B4858" w:rsidRDefault="003B4858" w:rsidP="007E682C">
      <w:pPr>
        <w:jc w:val="left"/>
      </w:pPr>
      <w:r>
        <w:rPr>
          <w:rFonts w:hint="eastAsia"/>
        </w:rPr>
        <w:t>##</w:t>
      </w:r>
      <w:r>
        <w:t xml:space="preserve"> </w:t>
      </w:r>
      <w:r>
        <w:rPr>
          <w:rFonts w:hint="eastAsia"/>
        </w:rPr>
        <w:t>创建</w:t>
      </w:r>
      <w:r>
        <w:rPr>
          <w:rFonts w:hint="eastAsia"/>
        </w:rPr>
        <w:t>route</w:t>
      </w:r>
    </w:p>
    <w:p w14:paraId="113E282F" w14:textId="052EAB5C" w:rsidR="00C53786" w:rsidRDefault="00E933CF" w:rsidP="0035403D">
      <w:pPr>
        <w:jc w:val="left"/>
      </w:pPr>
      <w:r>
        <w:t>&gt;</w:t>
      </w:r>
      <w:bookmarkStart w:id="34" w:name="OLE_LINK2"/>
      <w:r w:rsidR="00432A96">
        <w:t>oc</w:t>
      </w:r>
      <w:r w:rsidR="001F2C44">
        <w:t xml:space="preserve"> expose service cit</w:t>
      </w:r>
      <w:r w:rsidR="001076A9">
        <w:rPr>
          <w:rFonts w:hint="eastAsia"/>
        </w:rPr>
        <w:t>ies</w:t>
      </w:r>
      <w:r w:rsidR="003D0098">
        <w:t xml:space="preserve"> --name=</w:t>
      </w:r>
      <w:bookmarkStart w:id="35" w:name="OLE_LINK7"/>
      <w:r w:rsidR="003D0098">
        <w:t>cit</w:t>
      </w:r>
      <w:r w:rsidR="003D0098">
        <w:rPr>
          <w:rFonts w:hint="eastAsia"/>
        </w:rPr>
        <w:t>ies</w:t>
      </w:r>
      <w:bookmarkEnd w:id="35"/>
      <w:r w:rsidR="003D0098">
        <w:t xml:space="preserve"> -l name='ci</w:t>
      </w:r>
      <w:r w:rsidR="002374D2">
        <w:rPr>
          <w:rFonts w:hint="eastAsia"/>
        </w:rPr>
        <w:t>t</w:t>
      </w:r>
      <w:r w:rsidR="00893FBC">
        <w:rPr>
          <w:rFonts w:hint="eastAsia"/>
        </w:rPr>
        <w:t>ies</w:t>
      </w:r>
      <w:r w:rsidR="00432A96">
        <w:t>'</w:t>
      </w:r>
      <w:bookmarkEnd w:id="34"/>
    </w:p>
    <w:p w14:paraId="7CB5B88B" w14:textId="63C3FE0C" w:rsidR="008E3716" w:rsidRPr="005A23F1" w:rsidRDefault="005358BA" w:rsidP="0035403D">
      <w:pPr>
        <w:jc w:val="left"/>
        <w:rPr>
          <w:b/>
          <w:color w:val="FF0000"/>
        </w:rPr>
      </w:pPr>
      <w:bookmarkStart w:id="36" w:name="OLE_LINK8"/>
      <w:r w:rsidRPr="005A23F1">
        <w:rPr>
          <w:rFonts w:hint="eastAsia"/>
          <w:b/>
          <w:color w:val="FF0000"/>
        </w:rPr>
        <w:t>P</w:t>
      </w:r>
      <w:r w:rsidRPr="005A23F1">
        <w:rPr>
          <w:b/>
          <w:color w:val="FF0000"/>
        </w:rPr>
        <w:t>S</w:t>
      </w:r>
      <w:r w:rsidRPr="005A23F1">
        <w:rPr>
          <w:rFonts w:hint="eastAsia"/>
          <w:b/>
          <w:color w:val="FF0000"/>
        </w:rPr>
        <w:t>：</w:t>
      </w:r>
    </w:p>
    <w:p w14:paraId="70F60153" w14:textId="309FC6D4" w:rsidR="005358BA" w:rsidRPr="005A23F1" w:rsidRDefault="005358BA" w:rsidP="0035403D">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7C9B8EF3" w14:textId="03A0EEB1" w:rsidR="005358BA" w:rsidRPr="005A23F1" w:rsidRDefault="005358BA" w:rsidP="0035403D">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4FF19D7E" w14:textId="32F726DF" w:rsidR="005358BA" w:rsidRPr="005A23F1" w:rsidRDefault="005358BA" w:rsidP="0035403D">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54575998" w14:textId="3CBAAA62" w:rsidR="00BB47E5" w:rsidRDefault="00BB47E5" w:rsidP="0035403D">
      <w:pPr>
        <w:jc w:val="left"/>
      </w:pPr>
      <w:r>
        <w:rPr>
          <w:noProof/>
        </w:rPr>
        <w:lastRenderedPageBreak/>
        <w:drawing>
          <wp:inline distT="0" distB="0" distL="0" distR="0" wp14:anchorId="60274C90" wp14:editId="4DDC63F5">
            <wp:extent cx="5032812" cy="480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4578" cy="4802285"/>
                    </a:xfrm>
                    <a:prstGeom prst="rect">
                      <a:avLst/>
                    </a:prstGeom>
                  </pic:spPr>
                </pic:pic>
              </a:graphicData>
            </a:graphic>
          </wp:inline>
        </w:drawing>
      </w:r>
    </w:p>
    <w:bookmarkEnd w:id="36"/>
    <w:p w14:paraId="73463A54" w14:textId="027C21BF" w:rsidR="005261C3" w:rsidRDefault="00BD3E67" w:rsidP="00432A96">
      <w:r>
        <w:rPr>
          <w:rFonts w:hint="eastAsia"/>
        </w:rPr>
        <w:t>##</w:t>
      </w:r>
      <w:r>
        <w:t xml:space="preserve"> </w:t>
      </w:r>
      <w:r>
        <w:rPr>
          <w:rFonts w:hint="eastAsia"/>
        </w:rPr>
        <w:t>添加</w:t>
      </w:r>
      <w:r>
        <w:rPr>
          <w:rFonts w:hint="eastAsia"/>
        </w:rPr>
        <w:t>HOSTS</w:t>
      </w:r>
      <w:r>
        <w:rPr>
          <w:rFonts w:hint="eastAsia"/>
        </w:rPr>
        <w:t>映射</w:t>
      </w:r>
    </w:p>
    <w:p w14:paraId="6F275375" w14:textId="39F18E90" w:rsidR="00BD3E67" w:rsidRDefault="00BD3E67" w:rsidP="00432A96">
      <w:r w:rsidRPr="00BD3E67">
        <w:t xml:space="preserve">192.168.200.56 </w:t>
      </w:r>
      <w:r w:rsidR="003A2C58" w:rsidRPr="003A2C58">
        <w:t>cities-a-b-deploy.router.default.svc.cluster.local</w:t>
      </w:r>
    </w:p>
    <w:p w14:paraId="3E8B774C" w14:textId="73AB4A14" w:rsidR="00100AB7" w:rsidRDefault="00100AB7" w:rsidP="00432A96">
      <w:r>
        <w:rPr>
          <w:rFonts w:hint="eastAsia"/>
        </w:rPr>
        <w:t>访问：</w:t>
      </w:r>
      <w:hyperlink r:id="rId88" w:history="1">
        <w:r w:rsidR="005E7624" w:rsidRPr="006757DF">
          <w:rPr>
            <w:rStyle w:val="ac"/>
          </w:rPr>
          <w:t>http://cities-a-b-deploy.router.default.svc.cluster.local</w:t>
        </w:r>
      </w:hyperlink>
    </w:p>
    <w:p w14:paraId="15326A85" w14:textId="722693A3" w:rsidR="00824F2F" w:rsidRDefault="00ED475D" w:rsidP="00432A96">
      <w:r>
        <w:rPr>
          <w:noProof/>
        </w:rPr>
        <w:lastRenderedPageBreak/>
        <w:drawing>
          <wp:inline distT="0" distB="0" distL="0" distR="0" wp14:anchorId="4CFABF10" wp14:editId="54B46277">
            <wp:extent cx="6151880" cy="317055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51880" cy="3170555"/>
                    </a:xfrm>
                    <a:prstGeom prst="rect">
                      <a:avLst/>
                    </a:prstGeom>
                  </pic:spPr>
                </pic:pic>
              </a:graphicData>
            </a:graphic>
          </wp:inline>
        </w:drawing>
      </w:r>
    </w:p>
    <w:p w14:paraId="09FAD867" w14:textId="41121C1B" w:rsidR="009A05C2" w:rsidRDefault="009A05C2" w:rsidP="009A05C2">
      <w:pPr>
        <w:pStyle w:val="2"/>
      </w:pPr>
      <w:bookmarkStart w:id="37" w:name="_Toc495742401"/>
      <w:r>
        <w:rPr>
          <w:rFonts w:hint="eastAsia"/>
        </w:rPr>
        <w:t>创建</w:t>
      </w:r>
      <w:r>
        <w:rPr>
          <w:rFonts w:hint="eastAsia"/>
        </w:rPr>
        <w:t>ab</w:t>
      </w:r>
      <w:r>
        <w:t xml:space="preserve"> </w:t>
      </w:r>
      <w:r>
        <w:rPr>
          <w:rFonts w:hint="eastAsia"/>
        </w:rPr>
        <w:t>route</w:t>
      </w:r>
      <w:bookmarkEnd w:id="37"/>
    </w:p>
    <w:p w14:paraId="53443B40" w14:textId="5802FA66" w:rsidR="009A05C2" w:rsidRDefault="000E5BD5" w:rsidP="00FA00F9">
      <w:pPr>
        <w:jc w:val="left"/>
      </w:pPr>
      <w:r>
        <w:t>&gt;</w:t>
      </w:r>
      <w:bookmarkStart w:id="38" w:name="OLE_LINK9"/>
      <w:r w:rsidRPr="000E5BD5">
        <w:t>oc expose service cats --name='ab' -l name='ab'</w:t>
      </w:r>
      <w:bookmarkEnd w:id="38"/>
    </w:p>
    <w:p w14:paraId="4EB4BA01" w14:textId="48082215" w:rsidR="00C83B78" w:rsidRDefault="00C83B78" w:rsidP="00FA00F9">
      <w:pPr>
        <w:jc w:val="left"/>
      </w:pPr>
      <w:r>
        <w:t>&gt;</w:t>
      </w:r>
      <w:bookmarkStart w:id="39" w:name="OLE_LINK10"/>
      <w:r w:rsidRPr="00C83B78">
        <w:t>oc annotate route/ab haproxy.router.openshift.io/balance=roundrobin</w:t>
      </w:r>
      <w:bookmarkEnd w:id="39"/>
    </w:p>
    <w:p w14:paraId="4C26F56C" w14:textId="63F5F2ED" w:rsidR="00B65818" w:rsidRDefault="00405FC5" w:rsidP="00FA00F9">
      <w:pPr>
        <w:jc w:val="left"/>
      </w:pPr>
      <w:r>
        <w:rPr>
          <w:noProof/>
        </w:rPr>
        <w:drawing>
          <wp:inline distT="0" distB="0" distL="0" distR="0" wp14:anchorId="28535FCF" wp14:editId="218F4FAF">
            <wp:extent cx="5647619" cy="37142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47619" cy="371429"/>
                    </a:xfrm>
                    <a:prstGeom prst="rect">
                      <a:avLst/>
                    </a:prstGeom>
                  </pic:spPr>
                </pic:pic>
              </a:graphicData>
            </a:graphic>
          </wp:inline>
        </w:drawing>
      </w:r>
    </w:p>
    <w:p w14:paraId="2A100092" w14:textId="0F995293" w:rsidR="008E4921" w:rsidRDefault="008E4921" w:rsidP="00FA00F9">
      <w:pPr>
        <w:jc w:val="left"/>
      </w:pPr>
      <w:r>
        <w:t>&gt;</w:t>
      </w:r>
      <w:r w:rsidRPr="008E4921">
        <w:t xml:space="preserve"> </w:t>
      </w:r>
      <w:bookmarkStart w:id="40" w:name="OLE_LINK11"/>
      <w:r w:rsidRPr="008E4921">
        <w:t>oc set</w:t>
      </w:r>
      <w:r w:rsidR="009751EE">
        <w:t xml:space="preserve"> route-backends ab cats=100 cit</w:t>
      </w:r>
      <w:r w:rsidR="009751EE">
        <w:rPr>
          <w:rFonts w:hint="eastAsia"/>
        </w:rPr>
        <w:t>ies</w:t>
      </w:r>
      <w:r w:rsidRPr="008E4921">
        <w:t>=0</w:t>
      </w:r>
      <w:bookmarkEnd w:id="40"/>
    </w:p>
    <w:p w14:paraId="11F0AAFE" w14:textId="59EA7315" w:rsidR="00405FC5" w:rsidRDefault="00405FC5" w:rsidP="00FA00F9">
      <w:pPr>
        <w:jc w:val="left"/>
      </w:pPr>
      <w:r>
        <w:rPr>
          <w:noProof/>
        </w:rPr>
        <w:drawing>
          <wp:inline distT="0" distB="0" distL="0" distR="0" wp14:anchorId="124DD083" wp14:editId="4E44E9EF">
            <wp:extent cx="4009524" cy="3238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09524" cy="323810"/>
                    </a:xfrm>
                    <a:prstGeom prst="rect">
                      <a:avLst/>
                    </a:prstGeom>
                  </pic:spPr>
                </pic:pic>
              </a:graphicData>
            </a:graphic>
          </wp:inline>
        </w:drawing>
      </w:r>
    </w:p>
    <w:p w14:paraId="01B9C4D2" w14:textId="3BE9B552" w:rsidR="0046251D" w:rsidRDefault="00781A26" w:rsidP="00FA00F9">
      <w:pPr>
        <w:jc w:val="left"/>
      </w:pPr>
      <w:r>
        <w:rPr>
          <w:rFonts w:hint="eastAsia"/>
        </w:rPr>
        <w:t>进入</w:t>
      </w:r>
      <w:r>
        <w:rPr>
          <w:rFonts w:hint="eastAsia"/>
        </w:rPr>
        <w:t>openshfit</w:t>
      </w:r>
      <w:r>
        <w:t xml:space="preserve"> </w:t>
      </w:r>
      <w:r>
        <w:rPr>
          <w:rFonts w:hint="eastAsia"/>
        </w:rPr>
        <w:t>web</w:t>
      </w:r>
      <w:r>
        <w:rPr>
          <w:rFonts w:hint="eastAsia"/>
        </w:rPr>
        <w:t>控制台，点击</w:t>
      </w:r>
      <w:r>
        <w:rPr>
          <w:rFonts w:hint="eastAsia"/>
        </w:rPr>
        <w:t>route</w:t>
      </w:r>
      <w:r>
        <w:rPr>
          <w:rFonts w:hint="eastAsia"/>
        </w:rPr>
        <w:t>“</w:t>
      </w:r>
      <w:r>
        <w:rPr>
          <w:rFonts w:hint="eastAsia"/>
        </w:rPr>
        <w:t>ab</w:t>
      </w:r>
      <w:r>
        <w:rPr>
          <w:rFonts w:hint="eastAsia"/>
        </w:rPr>
        <w:t>”</w:t>
      </w:r>
    </w:p>
    <w:p w14:paraId="0FDDD80B" w14:textId="503BFFE6" w:rsidR="00781A26" w:rsidRDefault="00781A26" w:rsidP="00FA00F9">
      <w:pPr>
        <w:jc w:val="left"/>
      </w:pPr>
      <w:r>
        <w:rPr>
          <w:noProof/>
        </w:rPr>
        <w:lastRenderedPageBreak/>
        <w:drawing>
          <wp:inline distT="0" distB="0" distL="0" distR="0" wp14:anchorId="28D50986" wp14:editId="10481621">
            <wp:extent cx="6151880" cy="32029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1880" cy="3202940"/>
                    </a:xfrm>
                    <a:prstGeom prst="rect">
                      <a:avLst/>
                    </a:prstGeom>
                  </pic:spPr>
                </pic:pic>
              </a:graphicData>
            </a:graphic>
          </wp:inline>
        </w:drawing>
      </w:r>
    </w:p>
    <w:p w14:paraId="1B246C0A" w14:textId="179F7F0E" w:rsidR="0015612C" w:rsidRDefault="0015612C" w:rsidP="00FA00F9">
      <w:pPr>
        <w:jc w:val="left"/>
      </w:pPr>
      <w:r>
        <w:rPr>
          <w:rFonts w:hint="eastAsia"/>
        </w:rPr>
        <w:t>可通过“</w:t>
      </w:r>
      <w:r>
        <w:rPr>
          <w:rFonts w:hint="eastAsia"/>
        </w:rPr>
        <w:t>Edit</w:t>
      </w:r>
      <w:r>
        <w:rPr>
          <w:rFonts w:hint="eastAsia"/>
        </w:rPr>
        <w:t>”，可灵活调整权重</w:t>
      </w:r>
    </w:p>
    <w:p w14:paraId="5CD9F87A" w14:textId="6C20BDF2" w:rsidR="0015612C" w:rsidRPr="0015612C" w:rsidRDefault="0015612C" w:rsidP="00FA00F9">
      <w:pPr>
        <w:jc w:val="left"/>
      </w:pPr>
      <w:r>
        <w:rPr>
          <w:noProof/>
        </w:rPr>
        <w:drawing>
          <wp:inline distT="0" distB="0" distL="0" distR="0" wp14:anchorId="3F23EB65" wp14:editId="7AF47EED">
            <wp:extent cx="6151880" cy="31019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1880" cy="3101975"/>
                    </a:xfrm>
                    <a:prstGeom prst="rect">
                      <a:avLst/>
                    </a:prstGeom>
                  </pic:spPr>
                </pic:pic>
              </a:graphicData>
            </a:graphic>
          </wp:inline>
        </w:drawing>
      </w:r>
    </w:p>
    <w:p w14:paraId="6D7559B1" w14:textId="18B0AD3A" w:rsidR="00B65818" w:rsidRDefault="00B65818" w:rsidP="00FA00F9">
      <w:pPr>
        <w:jc w:val="left"/>
      </w:pPr>
      <w:r>
        <w:rPr>
          <w:rFonts w:hint="eastAsia"/>
        </w:rPr>
        <w:t>或者通过</w:t>
      </w:r>
      <w:r>
        <w:rPr>
          <w:rFonts w:hint="eastAsia"/>
        </w:rPr>
        <w:t>openshift</w:t>
      </w:r>
      <w:r>
        <w:t xml:space="preserve"> </w:t>
      </w:r>
      <w:r>
        <w:rPr>
          <w:rFonts w:hint="eastAsia"/>
        </w:rPr>
        <w:t>web</w:t>
      </w:r>
      <w:r>
        <w:rPr>
          <w:rFonts w:hint="eastAsia"/>
        </w:rPr>
        <w:t>控制台编辑</w:t>
      </w:r>
      <w:r>
        <w:rPr>
          <w:rFonts w:hint="eastAsia"/>
        </w:rPr>
        <w:t>route</w:t>
      </w:r>
      <w:r>
        <w:rPr>
          <w:rFonts w:hint="eastAsia"/>
        </w:rPr>
        <w:t>“</w:t>
      </w:r>
      <w:r>
        <w:rPr>
          <w:rFonts w:hint="eastAsia"/>
        </w:rPr>
        <w:t>ab</w:t>
      </w:r>
      <w:r>
        <w:rPr>
          <w:rFonts w:hint="eastAsia"/>
        </w:rPr>
        <w:t>”，添加</w:t>
      </w:r>
      <w:r>
        <w:rPr>
          <w:rFonts w:hint="eastAsia"/>
        </w:rPr>
        <w:t>cities</w:t>
      </w:r>
      <w:r>
        <w:rPr>
          <w:rFonts w:hint="eastAsia"/>
        </w:rPr>
        <w:t>服务</w:t>
      </w:r>
    </w:p>
    <w:p w14:paraId="4CF2517A" w14:textId="515DB83C" w:rsidR="00B65818" w:rsidRDefault="00B65818" w:rsidP="00FA00F9">
      <w:pPr>
        <w:jc w:val="left"/>
      </w:pPr>
      <w:r>
        <w:rPr>
          <w:noProof/>
        </w:rPr>
        <w:lastRenderedPageBreak/>
        <w:drawing>
          <wp:inline distT="0" distB="0" distL="0" distR="0" wp14:anchorId="1371BCAD" wp14:editId="53E2BCA0">
            <wp:extent cx="6151880" cy="6583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1880" cy="6583680"/>
                    </a:xfrm>
                    <a:prstGeom prst="rect">
                      <a:avLst/>
                    </a:prstGeom>
                  </pic:spPr>
                </pic:pic>
              </a:graphicData>
            </a:graphic>
          </wp:inline>
        </w:drawing>
      </w:r>
    </w:p>
    <w:p w14:paraId="332CBF2B" w14:textId="16185656" w:rsidR="00AB00E3" w:rsidRDefault="00AB00E3" w:rsidP="00FA00F9">
      <w:pPr>
        <w:jc w:val="left"/>
      </w:pPr>
      <w:r>
        <w:rPr>
          <w:rFonts w:hint="eastAsia"/>
        </w:rPr>
        <w:t>通过</w:t>
      </w:r>
      <w:r>
        <w:rPr>
          <w:rFonts w:hint="eastAsia"/>
        </w:rPr>
        <w:t>oc</w:t>
      </w:r>
      <w:r>
        <w:rPr>
          <w:rFonts w:hint="eastAsia"/>
        </w:rPr>
        <w:t>调整权重</w:t>
      </w:r>
      <w:r w:rsidR="00C15DE9">
        <w:rPr>
          <w:rFonts w:hint="eastAsia"/>
        </w:rPr>
        <w:t>，例如</w:t>
      </w:r>
      <w:r w:rsidR="00C15DE9">
        <w:rPr>
          <w:rFonts w:hint="eastAsia"/>
        </w:rPr>
        <w:t>cities</w:t>
      </w:r>
      <w:r w:rsidR="00C15DE9">
        <w:rPr>
          <w:rFonts w:hint="eastAsia"/>
        </w:rPr>
        <w:t>权重</w:t>
      </w:r>
      <w:r w:rsidR="00D71AEB">
        <w:rPr>
          <w:rFonts w:hint="eastAsia"/>
        </w:rPr>
        <w:t>增加</w:t>
      </w:r>
      <w:r w:rsidR="00C15DE9">
        <w:rPr>
          <w:rFonts w:hint="eastAsia"/>
        </w:rPr>
        <w:t>10%</w:t>
      </w:r>
    </w:p>
    <w:p w14:paraId="2C996424" w14:textId="723014CE" w:rsidR="00AB00E3" w:rsidRDefault="00AB00E3" w:rsidP="00FA00F9">
      <w:pPr>
        <w:jc w:val="left"/>
      </w:pPr>
      <w:r>
        <w:rPr>
          <w:rFonts w:hint="eastAsia"/>
        </w:rPr>
        <w:t>&gt;</w:t>
      </w:r>
      <w:r w:rsidRPr="00AB00E3">
        <w:t xml:space="preserve"> oc set</w:t>
      </w:r>
      <w:r w:rsidR="00C60ABC">
        <w:t xml:space="preserve"> route-backends ab --adjust cities</w:t>
      </w:r>
      <w:r w:rsidRPr="00AB00E3">
        <w:t>=+10%</w:t>
      </w:r>
    </w:p>
    <w:p w14:paraId="01458CB9" w14:textId="5D4663BF" w:rsidR="00C15DE9" w:rsidRDefault="004D66D6" w:rsidP="004D66D6">
      <w:pPr>
        <w:pStyle w:val="1"/>
      </w:pPr>
      <w:bookmarkStart w:id="41" w:name="_Toc495742402"/>
      <w:r>
        <w:t>R</w:t>
      </w:r>
      <w:r>
        <w:rPr>
          <w:rFonts w:hint="eastAsia"/>
        </w:rPr>
        <w:t>ollbacks</w:t>
      </w:r>
      <w:bookmarkEnd w:id="41"/>
    </w:p>
    <w:p w14:paraId="71B4B049" w14:textId="21968CFC" w:rsidR="00BD1FB0" w:rsidRPr="00BD1FB0" w:rsidRDefault="00BD1FB0" w:rsidP="00BD1FB0">
      <w:r>
        <w:rPr>
          <w:rFonts w:hint="eastAsia"/>
        </w:rPr>
        <w:t>##</w:t>
      </w:r>
      <w:r>
        <w:t xml:space="preserve"> </w:t>
      </w:r>
      <w:r>
        <w:rPr>
          <w:rFonts w:hint="eastAsia"/>
        </w:rPr>
        <w:t>创建项目</w:t>
      </w:r>
    </w:p>
    <w:p w14:paraId="706D8820" w14:textId="2043B811" w:rsidR="004D66D6" w:rsidRDefault="002664F5" w:rsidP="002664F5">
      <w:r>
        <w:rPr>
          <w:rFonts w:hint="eastAsia"/>
        </w:rPr>
        <w:lastRenderedPageBreak/>
        <w:t>&gt;</w:t>
      </w:r>
      <w:r w:rsidRPr="002664F5">
        <w:t xml:space="preserve"> </w:t>
      </w:r>
      <w:bookmarkStart w:id="42" w:name="OLE_LINK14"/>
      <w:r>
        <w:t>oc new-project rollback --display-name='Rollback Deployment Example' --description='Rollback Deployment Example'</w:t>
      </w:r>
      <w:bookmarkEnd w:id="42"/>
    </w:p>
    <w:p w14:paraId="27AB6023" w14:textId="7A190EC3" w:rsidR="00BD1FB0" w:rsidRDefault="00BD1FB0" w:rsidP="002664F5">
      <w:r>
        <w:rPr>
          <w:rFonts w:hint="eastAsia"/>
        </w:rPr>
        <w:t>##</w:t>
      </w:r>
      <w:r>
        <w:t xml:space="preserve"> </w:t>
      </w:r>
      <w:r>
        <w:rPr>
          <w:rFonts w:hint="eastAsia"/>
        </w:rPr>
        <w:t>创建应用</w:t>
      </w:r>
    </w:p>
    <w:p w14:paraId="5B5CBC52" w14:textId="71234901" w:rsidR="00BD1FB0" w:rsidRDefault="00BD1FB0" w:rsidP="00BD1FB0">
      <w:r>
        <w:t>&gt;</w:t>
      </w:r>
      <w:r w:rsidRPr="00BD1FB0">
        <w:t xml:space="preserve"> </w:t>
      </w:r>
      <w:bookmarkStart w:id="43" w:name="OLE_LINK15"/>
      <w:r>
        <w:t>oc new-app --name='cotd' -l name='cotd' php:5.6~https://github.com/devops-with-openshift/cotd.git -e SELECTOR=cats</w:t>
      </w:r>
      <w:bookmarkEnd w:id="43"/>
    </w:p>
    <w:p w14:paraId="620D4D78" w14:textId="62858E5D" w:rsidR="000E214D" w:rsidRDefault="0078674B" w:rsidP="00BD1FB0">
      <w:r>
        <w:rPr>
          <w:noProof/>
        </w:rPr>
        <w:drawing>
          <wp:inline distT="0" distB="0" distL="0" distR="0" wp14:anchorId="38B35F1A" wp14:editId="399927C9">
            <wp:extent cx="6151880" cy="28651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1880" cy="2865120"/>
                    </a:xfrm>
                    <a:prstGeom prst="rect">
                      <a:avLst/>
                    </a:prstGeom>
                  </pic:spPr>
                </pic:pic>
              </a:graphicData>
            </a:graphic>
          </wp:inline>
        </w:drawing>
      </w:r>
    </w:p>
    <w:p w14:paraId="1BA78819" w14:textId="77777777" w:rsidR="001A58EF" w:rsidRDefault="001A58EF" w:rsidP="00BD1FB0"/>
    <w:p w14:paraId="7436124D" w14:textId="645715D7" w:rsidR="00D33EB2" w:rsidRDefault="00D33EB2" w:rsidP="00BD1FB0">
      <w:r>
        <w:rPr>
          <w:rFonts w:hint="eastAsia"/>
        </w:rPr>
        <w:t xml:space="preserve">## </w:t>
      </w:r>
      <w:r>
        <w:rPr>
          <w:rFonts w:hint="eastAsia"/>
        </w:rPr>
        <w:t>创建</w:t>
      </w:r>
      <w:r>
        <w:rPr>
          <w:rFonts w:hint="eastAsia"/>
        </w:rPr>
        <w:t>route</w:t>
      </w:r>
    </w:p>
    <w:p w14:paraId="7BEDC8BF" w14:textId="56C4A428" w:rsidR="00D33EB2" w:rsidRDefault="00D33EB2" w:rsidP="00BD1FB0">
      <w:r>
        <w:t>&gt;</w:t>
      </w:r>
      <w:r w:rsidRPr="00D33EB2">
        <w:t>oc expose service cotd --name=cotd -l name='cotd'</w:t>
      </w:r>
    </w:p>
    <w:p w14:paraId="4EC1F351" w14:textId="208BD1D5" w:rsidR="001D3CAC" w:rsidRDefault="00D90049" w:rsidP="00BD1FB0">
      <w:r>
        <w:rPr>
          <w:rFonts w:hint="eastAsia"/>
        </w:rPr>
        <w:t>##</w:t>
      </w:r>
      <w:r>
        <w:t xml:space="preserve"> </w:t>
      </w:r>
      <w:r>
        <w:rPr>
          <w:rFonts w:hint="eastAsia"/>
        </w:rPr>
        <w:t>添加</w:t>
      </w:r>
      <w:r>
        <w:rPr>
          <w:rFonts w:hint="eastAsia"/>
        </w:rPr>
        <w:t>HOSTS</w:t>
      </w:r>
      <w:r>
        <w:rPr>
          <w:rFonts w:hint="eastAsia"/>
        </w:rPr>
        <w:t>映射</w:t>
      </w:r>
    </w:p>
    <w:p w14:paraId="2EFDAD59" w14:textId="22251984" w:rsidR="00D90049" w:rsidRDefault="00D90049" w:rsidP="00BD1FB0">
      <w:r w:rsidRPr="00D90049">
        <w:t>192.168.200.56 cotd-rollback.router.default.svc.cluster.local</w:t>
      </w:r>
    </w:p>
    <w:p w14:paraId="0450A770" w14:textId="67B90097" w:rsidR="00D90049" w:rsidRDefault="00D90049" w:rsidP="00BD1FB0">
      <w:r>
        <w:rPr>
          <w:rFonts w:hint="eastAsia"/>
        </w:rPr>
        <w:t>访问：</w:t>
      </w:r>
      <w:hyperlink r:id="rId96" w:history="1">
        <w:r w:rsidRPr="006757DF">
          <w:rPr>
            <w:rStyle w:val="ac"/>
          </w:rPr>
          <w:t>http://cotd-rollback.router.default.svc.cluster.local</w:t>
        </w:r>
      </w:hyperlink>
    </w:p>
    <w:p w14:paraId="1A929E72" w14:textId="3BCF3EA3" w:rsidR="00D90049" w:rsidRDefault="007E238A" w:rsidP="00BD1FB0">
      <w:r>
        <w:rPr>
          <w:noProof/>
        </w:rPr>
        <w:lastRenderedPageBreak/>
        <w:drawing>
          <wp:inline distT="0" distB="0" distL="0" distR="0" wp14:anchorId="18A2CA0F" wp14:editId="58339EB5">
            <wp:extent cx="6151880" cy="318008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1880" cy="3180080"/>
                    </a:xfrm>
                    <a:prstGeom prst="rect">
                      <a:avLst/>
                    </a:prstGeom>
                  </pic:spPr>
                </pic:pic>
              </a:graphicData>
            </a:graphic>
          </wp:inline>
        </w:drawing>
      </w:r>
    </w:p>
    <w:p w14:paraId="1AC2A454" w14:textId="77777777" w:rsidR="009A113A" w:rsidRDefault="009A113A" w:rsidP="00BD1FB0"/>
    <w:p w14:paraId="4C13E499" w14:textId="217C50A2" w:rsidR="005F5067" w:rsidRDefault="005F5067" w:rsidP="00BD1FB0">
      <w:r>
        <w:rPr>
          <w:rFonts w:hint="eastAsia"/>
        </w:rPr>
        <w:t>##</w:t>
      </w:r>
      <w:r>
        <w:t xml:space="preserve"> </w:t>
      </w:r>
      <w:r>
        <w:rPr>
          <w:rFonts w:hint="eastAsia"/>
        </w:rPr>
        <w:t>切换</w:t>
      </w:r>
      <w:r w:rsidR="00D71475">
        <w:t>SELECTOR</w:t>
      </w:r>
      <w:r w:rsidR="00E21C64">
        <w:rPr>
          <w:rFonts w:hint="eastAsia"/>
        </w:rPr>
        <w:t>，会触发重新</w:t>
      </w:r>
      <w:r w:rsidR="00E21C64">
        <w:rPr>
          <w:rFonts w:hint="eastAsia"/>
        </w:rPr>
        <w:t>build</w:t>
      </w:r>
      <w:r w:rsidR="00E21C64">
        <w:rPr>
          <w:rFonts w:hint="eastAsia"/>
        </w:rPr>
        <w:t>一次</w:t>
      </w:r>
    </w:p>
    <w:p w14:paraId="2D216C83" w14:textId="3C1D9912" w:rsidR="005F5067" w:rsidRDefault="005F5067" w:rsidP="00BD1FB0">
      <w:r>
        <w:rPr>
          <w:rFonts w:hint="eastAsia"/>
        </w:rPr>
        <w:t>&gt;</w:t>
      </w:r>
      <w:r w:rsidRPr="005F5067">
        <w:t>oc env dc cotd SELECTOR=cities</w:t>
      </w:r>
    </w:p>
    <w:p w14:paraId="2C8057B8" w14:textId="7679D601" w:rsidR="007450E0" w:rsidRDefault="007450E0" w:rsidP="00BD1FB0">
      <w:r>
        <w:rPr>
          <w:noProof/>
        </w:rPr>
        <w:drawing>
          <wp:inline distT="0" distB="0" distL="0" distR="0" wp14:anchorId="3B13C865" wp14:editId="08556A02">
            <wp:extent cx="6151880" cy="26365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1880" cy="2636520"/>
                    </a:xfrm>
                    <a:prstGeom prst="rect">
                      <a:avLst/>
                    </a:prstGeom>
                  </pic:spPr>
                </pic:pic>
              </a:graphicData>
            </a:graphic>
          </wp:inline>
        </w:drawing>
      </w:r>
    </w:p>
    <w:p w14:paraId="28596850" w14:textId="050BDEAA" w:rsidR="00710097" w:rsidRDefault="00710097" w:rsidP="00BD1FB0">
      <w:r>
        <w:rPr>
          <w:rFonts w:hint="eastAsia"/>
        </w:rPr>
        <w:t>完成后</w:t>
      </w:r>
    </w:p>
    <w:p w14:paraId="4772A2C4" w14:textId="4BEB648F" w:rsidR="00710097" w:rsidRDefault="00710097" w:rsidP="00BD1FB0">
      <w:r>
        <w:rPr>
          <w:noProof/>
        </w:rPr>
        <w:lastRenderedPageBreak/>
        <w:drawing>
          <wp:inline distT="0" distB="0" distL="0" distR="0" wp14:anchorId="207DAFDF" wp14:editId="28679204">
            <wp:extent cx="6151880" cy="254063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1880" cy="2540635"/>
                    </a:xfrm>
                    <a:prstGeom prst="rect">
                      <a:avLst/>
                    </a:prstGeom>
                  </pic:spPr>
                </pic:pic>
              </a:graphicData>
            </a:graphic>
          </wp:inline>
        </w:drawing>
      </w:r>
    </w:p>
    <w:p w14:paraId="0D24ACA0" w14:textId="5108CA37" w:rsidR="00966F10" w:rsidRDefault="00966F10" w:rsidP="00BD1FB0">
      <w:r>
        <w:rPr>
          <w:rFonts w:hint="eastAsia"/>
        </w:rPr>
        <w:t>##</w:t>
      </w:r>
      <w:r>
        <w:t xml:space="preserve"> </w:t>
      </w:r>
      <w:r>
        <w:rPr>
          <w:rFonts w:hint="eastAsia"/>
        </w:rPr>
        <w:t>回滚到</w:t>
      </w:r>
      <w:r w:rsidR="004320B7">
        <w:rPr>
          <w:rFonts w:hint="eastAsia"/>
        </w:rPr>
        <w:t>第</w:t>
      </w:r>
      <w:r w:rsidR="004320B7">
        <w:rPr>
          <w:rFonts w:hint="eastAsia"/>
        </w:rPr>
        <w:t>2</w:t>
      </w:r>
      <w:r>
        <w:rPr>
          <w:rFonts w:hint="eastAsia"/>
        </w:rPr>
        <w:t>个</w:t>
      </w:r>
      <w:r w:rsidR="00F73672">
        <w:rPr>
          <w:rFonts w:hint="eastAsia"/>
        </w:rPr>
        <w:t>deployments</w:t>
      </w:r>
      <w:r>
        <w:rPr>
          <w:rFonts w:hint="eastAsia"/>
        </w:rPr>
        <w:t>版本</w:t>
      </w:r>
      <w:r w:rsidR="004320B7">
        <w:rPr>
          <w:rFonts w:hint="eastAsia"/>
        </w:rPr>
        <w:t>，此时并不会真正</w:t>
      </w:r>
      <w:r w:rsidR="002771AE">
        <w:rPr>
          <w:rFonts w:hint="eastAsia"/>
        </w:rPr>
        <w:t>deploy</w:t>
      </w:r>
      <w:r w:rsidR="004320B7">
        <w:rPr>
          <w:rFonts w:hint="eastAsia"/>
        </w:rPr>
        <w:t>一次，只是列出回滚的信息</w:t>
      </w:r>
    </w:p>
    <w:p w14:paraId="23DB12BF" w14:textId="23FD49EC" w:rsidR="00966F10" w:rsidRDefault="00966F10" w:rsidP="00BD1FB0">
      <w:r>
        <w:rPr>
          <w:rFonts w:hint="eastAsia"/>
        </w:rPr>
        <w:t>&gt;</w:t>
      </w:r>
      <w:bookmarkStart w:id="44" w:name="OLE_LINK18"/>
      <w:bookmarkStart w:id="45" w:name="OLE_LINK19"/>
      <w:bookmarkStart w:id="46" w:name="OLE_LINK16"/>
      <w:bookmarkStart w:id="47" w:name="OLE_LINK17"/>
      <w:r w:rsidRPr="00966F10">
        <w:t>oc rollback cotd --to-version=</w:t>
      </w:r>
      <w:bookmarkEnd w:id="44"/>
      <w:bookmarkEnd w:id="45"/>
      <w:r w:rsidR="004320B7">
        <w:rPr>
          <w:rFonts w:hint="eastAsia"/>
        </w:rPr>
        <w:t>2</w:t>
      </w:r>
      <w:r w:rsidRPr="00966F10">
        <w:t xml:space="preserve"> --dry-run</w:t>
      </w:r>
      <w:bookmarkEnd w:id="46"/>
      <w:bookmarkEnd w:id="47"/>
    </w:p>
    <w:p w14:paraId="6E2EB215" w14:textId="7436C6B7" w:rsidR="004320B7" w:rsidRDefault="004320B7" w:rsidP="00BD1FB0">
      <w:r>
        <w:rPr>
          <w:noProof/>
        </w:rPr>
        <w:drawing>
          <wp:inline distT="0" distB="0" distL="0" distR="0" wp14:anchorId="747240C1" wp14:editId="677B26F5">
            <wp:extent cx="6151880" cy="33718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1880" cy="3371850"/>
                    </a:xfrm>
                    <a:prstGeom prst="rect">
                      <a:avLst/>
                    </a:prstGeom>
                  </pic:spPr>
                </pic:pic>
              </a:graphicData>
            </a:graphic>
          </wp:inline>
        </w:drawing>
      </w:r>
    </w:p>
    <w:p w14:paraId="72780998" w14:textId="08D02DBE" w:rsidR="00D168D1" w:rsidRDefault="00501773" w:rsidP="00BD1FB0">
      <w:r>
        <w:rPr>
          <w:rFonts w:hint="eastAsia"/>
        </w:rPr>
        <w:t>##</w:t>
      </w:r>
      <w:r>
        <w:t xml:space="preserve"> </w:t>
      </w:r>
      <w:r w:rsidR="00D168D1">
        <w:rPr>
          <w:rFonts w:hint="eastAsia"/>
        </w:rPr>
        <w:t>下面可直接触发一次回滚操作，相当于重新</w:t>
      </w:r>
      <w:r w:rsidR="00D168D1">
        <w:rPr>
          <w:rFonts w:hint="eastAsia"/>
        </w:rPr>
        <w:t>build</w:t>
      </w:r>
      <w:r w:rsidR="00D168D1">
        <w:rPr>
          <w:rFonts w:hint="eastAsia"/>
        </w:rPr>
        <w:t>一次</w:t>
      </w:r>
      <w:r w:rsidR="002E284A">
        <w:rPr>
          <w:rFonts w:hint="eastAsia"/>
        </w:rPr>
        <w:t>，切换到</w:t>
      </w:r>
      <w:r w:rsidR="002E284A">
        <w:rPr>
          <w:rFonts w:hint="eastAsia"/>
        </w:rPr>
        <w:t>cities</w:t>
      </w:r>
    </w:p>
    <w:p w14:paraId="5C536531" w14:textId="77FE316E" w:rsidR="00501773" w:rsidRDefault="00D168D1" w:rsidP="00BD1FB0">
      <w:r>
        <w:t>&gt;</w:t>
      </w:r>
      <w:bookmarkStart w:id="48" w:name="OLE_LINK20"/>
      <w:r w:rsidR="00501773">
        <w:t>oc rollback cotd --to-version=</w:t>
      </w:r>
      <w:r w:rsidR="00501773">
        <w:rPr>
          <w:rFonts w:hint="eastAsia"/>
        </w:rPr>
        <w:t>2</w:t>
      </w:r>
      <w:bookmarkEnd w:id="48"/>
    </w:p>
    <w:p w14:paraId="3328ECA2" w14:textId="1CEF1431" w:rsidR="00D168D1" w:rsidRDefault="001E5572" w:rsidP="00BD1FB0">
      <w:r>
        <w:rPr>
          <w:rFonts w:hint="eastAsia"/>
        </w:rPr>
        <w:t>或者直接进入</w:t>
      </w:r>
      <w:r w:rsidR="006B7792">
        <w:rPr>
          <w:rFonts w:hint="eastAsia"/>
        </w:rPr>
        <w:t>deployments</w:t>
      </w:r>
      <w:r>
        <w:rPr>
          <w:rFonts w:hint="eastAsia"/>
        </w:rPr>
        <w:t>状态为</w:t>
      </w:r>
      <w:r>
        <w:rPr>
          <w:rFonts w:hint="eastAsia"/>
        </w:rPr>
        <w:t>complete</w:t>
      </w:r>
      <w:r>
        <w:rPr>
          <w:rFonts w:hint="eastAsia"/>
        </w:rPr>
        <w:t>的记录，直接点击“</w:t>
      </w:r>
      <w:r>
        <w:rPr>
          <w:rFonts w:hint="eastAsia"/>
        </w:rPr>
        <w:t>Roll</w:t>
      </w:r>
      <w:r>
        <w:t xml:space="preserve"> B</w:t>
      </w:r>
      <w:r>
        <w:rPr>
          <w:rFonts w:hint="eastAsia"/>
        </w:rPr>
        <w:t>ack</w:t>
      </w:r>
      <w:r>
        <w:rPr>
          <w:rFonts w:hint="eastAsia"/>
        </w:rPr>
        <w:t>”即可。</w:t>
      </w:r>
    </w:p>
    <w:p w14:paraId="23C11902" w14:textId="43DBF422" w:rsidR="001E5572" w:rsidRDefault="001E5572" w:rsidP="00BD1FB0">
      <w:r>
        <w:rPr>
          <w:noProof/>
        </w:rPr>
        <w:lastRenderedPageBreak/>
        <w:drawing>
          <wp:inline distT="0" distB="0" distL="0" distR="0" wp14:anchorId="68318ED8" wp14:editId="0CB85F9D">
            <wp:extent cx="6151880" cy="37858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1880" cy="3785870"/>
                    </a:xfrm>
                    <a:prstGeom prst="rect">
                      <a:avLst/>
                    </a:prstGeom>
                  </pic:spPr>
                </pic:pic>
              </a:graphicData>
            </a:graphic>
          </wp:inline>
        </w:drawing>
      </w:r>
    </w:p>
    <w:p w14:paraId="27EEE0E3" w14:textId="5578AB74" w:rsidR="00F66C66" w:rsidRDefault="00D8490D" w:rsidP="00BD1FB0">
      <w:r>
        <w:rPr>
          <w:noProof/>
        </w:rPr>
        <w:drawing>
          <wp:inline distT="0" distB="0" distL="0" distR="0" wp14:anchorId="1156566A" wp14:editId="383DC8BF">
            <wp:extent cx="6038095" cy="3695238"/>
            <wp:effectExtent l="0" t="0" r="127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38095" cy="3695238"/>
                    </a:xfrm>
                    <a:prstGeom prst="rect">
                      <a:avLst/>
                    </a:prstGeom>
                  </pic:spPr>
                </pic:pic>
              </a:graphicData>
            </a:graphic>
          </wp:inline>
        </w:drawing>
      </w:r>
    </w:p>
    <w:p w14:paraId="366DB61B" w14:textId="5CAA2BE2" w:rsidR="00723A7F" w:rsidRDefault="00723A7F" w:rsidP="00BD1FB0">
      <w:r>
        <w:rPr>
          <w:noProof/>
        </w:rPr>
        <w:lastRenderedPageBreak/>
        <w:drawing>
          <wp:inline distT="0" distB="0" distL="0" distR="0" wp14:anchorId="07626EEC" wp14:editId="33E1102E">
            <wp:extent cx="6151880" cy="25704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1880" cy="2570480"/>
                    </a:xfrm>
                    <a:prstGeom prst="rect">
                      <a:avLst/>
                    </a:prstGeom>
                  </pic:spPr>
                </pic:pic>
              </a:graphicData>
            </a:graphic>
          </wp:inline>
        </w:drawing>
      </w:r>
    </w:p>
    <w:p w14:paraId="515F8954" w14:textId="4ACDFDAD" w:rsidR="00416873" w:rsidRDefault="00416873" w:rsidP="00BD1FB0">
      <w:r>
        <w:rPr>
          <w:rFonts w:hint="eastAsia"/>
        </w:rPr>
        <w:t>再访问：</w:t>
      </w:r>
      <w:hyperlink r:id="rId104" w:history="1">
        <w:r w:rsidRPr="006757DF">
          <w:rPr>
            <w:rStyle w:val="ac"/>
          </w:rPr>
          <w:t>http://cotd-rollback.router.default.svc.cluster.local</w:t>
        </w:r>
      </w:hyperlink>
      <w:r>
        <w:rPr>
          <w:rFonts w:hint="eastAsia"/>
        </w:rPr>
        <w:t>，可以看到已经切换到</w:t>
      </w:r>
      <w:r>
        <w:rPr>
          <w:rFonts w:hint="eastAsia"/>
        </w:rPr>
        <w:t>cities</w:t>
      </w:r>
      <w:r>
        <w:rPr>
          <w:rFonts w:hint="eastAsia"/>
        </w:rPr>
        <w:t>了。</w:t>
      </w:r>
    </w:p>
    <w:p w14:paraId="5B89C531" w14:textId="42FB02D8" w:rsidR="00416873" w:rsidRDefault="00416873" w:rsidP="00BD1FB0">
      <w:r>
        <w:rPr>
          <w:noProof/>
        </w:rPr>
        <w:drawing>
          <wp:inline distT="0" distB="0" distL="0" distR="0" wp14:anchorId="32A903D8" wp14:editId="43E733FD">
            <wp:extent cx="6151880" cy="31705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1880" cy="3170555"/>
                    </a:xfrm>
                    <a:prstGeom prst="rect">
                      <a:avLst/>
                    </a:prstGeom>
                  </pic:spPr>
                </pic:pic>
              </a:graphicData>
            </a:graphic>
          </wp:inline>
        </w:drawing>
      </w:r>
    </w:p>
    <w:p w14:paraId="50926E8F" w14:textId="54A07BB6" w:rsidR="004B0C8E" w:rsidRDefault="004B0C8E" w:rsidP="00BD1FB0">
      <w:r>
        <w:rPr>
          <w:rFonts w:hint="eastAsia"/>
        </w:rPr>
        <w:t>##</w:t>
      </w:r>
      <w:r>
        <w:t xml:space="preserve"> </w:t>
      </w:r>
      <w:r>
        <w:rPr>
          <w:rFonts w:hint="eastAsia"/>
        </w:rPr>
        <w:t>自动触发</w:t>
      </w:r>
      <w:r>
        <w:rPr>
          <w:rFonts w:hint="eastAsia"/>
        </w:rPr>
        <w:t>build</w:t>
      </w:r>
      <w:r w:rsidR="00F66C66">
        <w:rPr>
          <w:rFonts w:hint="eastAsia"/>
        </w:rPr>
        <w:t>，</w:t>
      </w:r>
    </w:p>
    <w:p w14:paraId="646CAE7C" w14:textId="0ED3D955" w:rsidR="004B0C8E" w:rsidRDefault="004B0C8E" w:rsidP="00BD1FB0">
      <w:r>
        <w:t>&gt;</w:t>
      </w:r>
      <w:bookmarkStart w:id="49" w:name="OLE_LINK21"/>
      <w:bookmarkStart w:id="50" w:name="OLE_LINK22"/>
      <w:r w:rsidRPr="004B0C8E">
        <w:t xml:space="preserve">oc set triggers dc cotd </w:t>
      </w:r>
      <w:r w:rsidR="00F1188D">
        <w:t>–</w:t>
      </w:r>
      <w:r w:rsidRPr="004B0C8E">
        <w:t>auto</w:t>
      </w:r>
      <w:bookmarkEnd w:id="49"/>
      <w:bookmarkEnd w:id="50"/>
    </w:p>
    <w:p w14:paraId="194251DF" w14:textId="3DA24502" w:rsidR="00F1188D" w:rsidRDefault="00F1188D" w:rsidP="00F1188D">
      <w:pPr>
        <w:pStyle w:val="1"/>
      </w:pPr>
      <w:bookmarkStart w:id="51" w:name="_Toc495742403"/>
      <w:r>
        <w:rPr>
          <w:rFonts w:hint="eastAsia"/>
        </w:rPr>
        <w:t>小智</w:t>
      </w:r>
      <w:r>
        <w:rPr>
          <w:rFonts w:hint="eastAsia"/>
        </w:rPr>
        <w:t>docker</w:t>
      </w:r>
      <w:r>
        <w:rPr>
          <w:rFonts w:hint="eastAsia"/>
        </w:rPr>
        <w:t>化</w:t>
      </w:r>
      <w:bookmarkEnd w:id="51"/>
    </w:p>
    <w:p w14:paraId="153E280F" w14:textId="400FACBE" w:rsidR="00F1188D" w:rsidRDefault="008E0BAF" w:rsidP="00BD1FB0">
      <w:r>
        <w:t>B</w:t>
      </w:r>
      <w:r>
        <w:rPr>
          <w:rFonts w:hint="eastAsia"/>
        </w:rPr>
        <w:t>uild</w:t>
      </w:r>
      <w:r>
        <w:rPr>
          <w:rFonts w:hint="eastAsia"/>
        </w:rPr>
        <w:t>过程日志：</w:t>
      </w:r>
    </w:p>
    <w:p w14:paraId="3462DCCD" w14:textId="39221F04" w:rsidR="008E0BAF" w:rsidRDefault="008E0BAF" w:rsidP="00BD1FB0">
      <w:r>
        <w:rPr>
          <w:noProof/>
        </w:rPr>
        <w:lastRenderedPageBreak/>
        <w:drawing>
          <wp:inline distT="0" distB="0" distL="0" distR="0" wp14:anchorId="6D0CA11F" wp14:editId="3F0A0389">
            <wp:extent cx="6151880" cy="387731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51880" cy="3877310"/>
                    </a:xfrm>
                    <a:prstGeom prst="rect">
                      <a:avLst/>
                    </a:prstGeom>
                  </pic:spPr>
                </pic:pic>
              </a:graphicData>
            </a:graphic>
          </wp:inline>
        </w:drawing>
      </w:r>
    </w:p>
    <w:p w14:paraId="1DD1A25E" w14:textId="489A133C" w:rsidR="00F40B5D" w:rsidRPr="00B56AAE" w:rsidRDefault="00B56AAE" w:rsidP="00B56AAE">
      <w:pPr>
        <w:jc w:val="center"/>
        <w:rPr>
          <w:i/>
          <w:color w:val="FF0000"/>
        </w:rPr>
      </w:pPr>
      <w:r w:rsidRPr="00B56AAE">
        <w:rPr>
          <w:rFonts w:hint="eastAsia"/>
          <w:i/>
          <w:color w:val="FF0000"/>
        </w:rPr>
        <w:t>（注意查看部署的过程）</w:t>
      </w:r>
    </w:p>
    <w:p w14:paraId="69A65C76" w14:textId="472E2E3B" w:rsidR="00B56AAE" w:rsidRDefault="00400603" w:rsidP="00BD1FB0">
      <w:r>
        <w:rPr>
          <w:noProof/>
        </w:rPr>
        <w:drawing>
          <wp:inline distT="0" distB="0" distL="0" distR="0" wp14:anchorId="51B05D28" wp14:editId="2FB96418">
            <wp:extent cx="6151880" cy="19767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1880" cy="1976755"/>
                    </a:xfrm>
                    <a:prstGeom prst="rect">
                      <a:avLst/>
                    </a:prstGeom>
                  </pic:spPr>
                </pic:pic>
              </a:graphicData>
            </a:graphic>
          </wp:inline>
        </w:drawing>
      </w:r>
    </w:p>
    <w:p w14:paraId="354CAD6F" w14:textId="71BF044C" w:rsidR="00F80FD9" w:rsidRDefault="00F80FD9" w:rsidP="00F80FD9">
      <w:pPr>
        <w:jc w:val="center"/>
        <w:rPr>
          <w:i/>
          <w:color w:val="FF0000"/>
        </w:rPr>
      </w:pPr>
      <w:r w:rsidRPr="00F80FD9">
        <w:rPr>
          <w:rFonts w:hint="eastAsia"/>
          <w:i/>
          <w:color w:val="FF0000"/>
        </w:rPr>
        <w:t>（小智所有后台服务）</w:t>
      </w:r>
    </w:p>
    <w:p w14:paraId="56E20C06" w14:textId="537C5C4B" w:rsidR="009C7323" w:rsidRDefault="009C7323" w:rsidP="00F80FD9">
      <w:pPr>
        <w:jc w:val="center"/>
        <w:rPr>
          <w:color w:val="FF0000"/>
        </w:rPr>
      </w:pPr>
      <w:r>
        <w:rPr>
          <w:noProof/>
        </w:rPr>
        <w:drawing>
          <wp:inline distT="0" distB="0" distL="0" distR="0" wp14:anchorId="64ED7C1D" wp14:editId="1B502A13">
            <wp:extent cx="6151880" cy="177038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1880" cy="1770380"/>
                    </a:xfrm>
                    <a:prstGeom prst="rect">
                      <a:avLst/>
                    </a:prstGeom>
                  </pic:spPr>
                </pic:pic>
              </a:graphicData>
            </a:graphic>
          </wp:inline>
        </w:drawing>
      </w:r>
    </w:p>
    <w:p w14:paraId="6D6AE707" w14:textId="656706B3" w:rsidR="009C7323" w:rsidRDefault="00B66963" w:rsidP="00F80FD9">
      <w:pPr>
        <w:jc w:val="center"/>
        <w:rPr>
          <w:i/>
          <w:color w:val="FF0000"/>
        </w:rPr>
      </w:pPr>
      <w:r w:rsidRPr="00B66963">
        <w:rPr>
          <w:rFonts w:hint="eastAsia"/>
          <w:i/>
          <w:color w:val="FF0000"/>
        </w:rPr>
        <w:lastRenderedPageBreak/>
        <w:t>（所有的镜像包）</w:t>
      </w:r>
    </w:p>
    <w:p w14:paraId="685069C8" w14:textId="20B96DC2" w:rsidR="00D23A5F" w:rsidRDefault="00D23A5F" w:rsidP="00D86789">
      <w:pPr>
        <w:pStyle w:val="1"/>
      </w:pPr>
      <w:bookmarkStart w:id="52" w:name="_Toc495742404"/>
      <w:r w:rsidRPr="00D23A5F">
        <w:rPr>
          <w:rFonts w:hint="eastAsia"/>
        </w:rPr>
        <w:t>监控</w:t>
      </w:r>
      <w:r w:rsidR="00D86789">
        <w:rPr>
          <w:rFonts w:hint="eastAsia"/>
        </w:rPr>
        <w:t>（</w:t>
      </w:r>
      <w:r w:rsidR="00D86789">
        <w:t xml:space="preserve">Prometheus </w:t>
      </w:r>
      <w:r w:rsidR="00D86789">
        <w:rPr>
          <w:rFonts w:hint="eastAsia"/>
        </w:rPr>
        <w:t>&amp;&amp;</w:t>
      </w:r>
      <w:r w:rsidR="00D86789" w:rsidRPr="00D86789">
        <w:t xml:space="preserve"> Grafana</w:t>
      </w:r>
      <w:r w:rsidR="00D86789">
        <w:rPr>
          <w:rFonts w:hint="eastAsia"/>
        </w:rPr>
        <w:t>）</w:t>
      </w:r>
      <w:bookmarkEnd w:id="52"/>
    </w:p>
    <w:p w14:paraId="1E3FFEED" w14:textId="7BE23C5E" w:rsidR="004A0D9F" w:rsidRDefault="004A0D9F" w:rsidP="004A0D9F">
      <w:r>
        <w:rPr>
          <w:rFonts w:hint="eastAsia"/>
        </w:rPr>
        <w:t xml:space="preserve">Prometheus </w:t>
      </w:r>
      <w:r>
        <w:rPr>
          <w:rFonts w:hint="eastAsia"/>
        </w:rPr>
        <w:t>是源于</w:t>
      </w:r>
      <w:r>
        <w:rPr>
          <w:rFonts w:hint="eastAsia"/>
        </w:rPr>
        <w:t xml:space="preserve"> Google Borgmon </w:t>
      </w:r>
      <w:r>
        <w:rPr>
          <w:rFonts w:hint="eastAsia"/>
        </w:rPr>
        <w:t>的一个开源监控系统，用</w:t>
      </w:r>
      <w:r>
        <w:rPr>
          <w:rFonts w:hint="eastAsia"/>
        </w:rPr>
        <w:t xml:space="preserve"> Golang </w:t>
      </w:r>
      <w:r>
        <w:rPr>
          <w:rFonts w:hint="eastAsia"/>
        </w:rPr>
        <w:t>开发。被很多人称为下一代监控系统。</w:t>
      </w:r>
    </w:p>
    <w:p w14:paraId="28AE72DF" w14:textId="78F576FA" w:rsidR="004A0D9F" w:rsidRDefault="004A0D9F" w:rsidP="004A0D9F">
      <w:r>
        <w:rPr>
          <w:rFonts w:hint="eastAsia"/>
        </w:rPr>
        <w:t xml:space="preserve">Prometheus </w:t>
      </w:r>
      <w:r>
        <w:rPr>
          <w:rFonts w:hint="eastAsia"/>
        </w:rPr>
        <w:t>基本原理是通过</w:t>
      </w:r>
      <w:r>
        <w:rPr>
          <w:rFonts w:hint="eastAsia"/>
        </w:rPr>
        <w:t xml:space="preserve"> HTTP </w:t>
      </w:r>
      <w:r>
        <w:rPr>
          <w:rFonts w:hint="eastAsia"/>
        </w:rPr>
        <w:t>协议周期性抓取被监控组件的状态，这样做的好处是任意组件只要提供</w:t>
      </w:r>
      <w:r>
        <w:rPr>
          <w:rFonts w:hint="eastAsia"/>
        </w:rPr>
        <w:t xml:space="preserve"> HTTP </w:t>
      </w:r>
      <w:r>
        <w:rPr>
          <w:rFonts w:hint="eastAsia"/>
        </w:rPr>
        <w:t>接口就可以接入监控系统，不需要任何</w:t>
      </w:r>
      <w:r>
        <w:rPr>
          <w:rFonts w:hint="eastAsia"/>
        </w:rPr>
        <w:t xml:space="preserve"> SDK </w:t>
      </w:r>
      <w:r>
        <w:rPr>
          <w:rFonts w:hint="eastAsia"/>
        </w:rPr>
        <w:t>或者其他的集成过程。这样做非常适合虚拟化环境比如</w:t>
      </w:r>
      <w:r>
        <w:rPr>
          <w:rFonts w:hint="eastAsia"/>
        </w:rPr>
        <w:t xml:space="preserve"> VM </w:t>
      </w:r>
      <w:r>
        <w:rPr>
          <w:rFonts w:hint="eastAsia"/>
        </w:rPr>
        <w:t>或者</w:t>
      </w:r>
      <w:r>
        <w:rPr>
          <w:rFonts w:hint="eastAsia"/>
        </w:rPr>
        <w:t xml:space="preserve"> Docker </w:t>
      </w:r>
      <w:r>
        <w:rPr>
          <w:rFonts w:hint="eastAsia"/>
        </w:rPr>
        <w:t>。</w:t>
      </w:r>
    </w:p>
    <w:p w14:paraId="20F0E17C" w14:textId="3FDF6A15" w:rsidR="004A0D9F" w:rsidRDefault="004A0D9F" w:rsidP="004A0D9F">
      <w:r>
        <w:rPr>
          <w:rFonts w:hint="eastAsia"/>
        </w:rPr>
        <w:t xml:space="preserve">Prometheus </w:t>
      </w:r>
      <w:r>
        <w:rPr>
          <w:rFonts w:hint="eastAsia"/>
        </w:rPr>
        <w:t>应该是为数不多的适合</w:t>
      </w:r>
      <w:r>
        <w:rPr>
          <w:rFonts w:hint="eastAsia"/>
        </w:rPr>
        <w:t xml:space="preserve"> Docker</w:t>
      </w:r>
      <w:r>
        <w:rPr>
          <w:rFonts w:hint="eastAsia"/>
        </w:rPr>
        <w:t>、</w:t>
      </w:r>
      <w:r>
        <w:rPr>
          <w:rFonts w:hint="eastAsia"/>
        </w:rPr>
        <w:t xml:space="preserve">Mesos </w:t>
      </w:r>
      <w:r>
        <w:rPr>
          <w:rFonts w:hint="eastAsia"/>
        </w:rPr>
        <w:t>、</w:t>
      </w:r>
      <w:r>
        <w:rPr>
          <w:rFonts w:hint="eastAsia"/>
        </w:rPr>
        <w:t xml:space="preserve">Kubernetes </w:t>
      </w:r>
      <w:r>
        <w:rPr>
          <w:rFonts w:hint="eastAsia"/>
        </w:rPr>
        <w:t>环境的监控系统之一。</w:t>
      </w:r>
    </w:p>
    <w:p w14:paraId="2D268EF2" w14:textId="22736466" w:rsidR="004A0D9F" w:rsidRDefault="004A0D9F" w:rsidP="004A0D9F">
      <w:r>
        <w:rPr>
          <w:rFonts w:hint="eastAsia"/>
        </w:rPr>
        <w:t>输出被监控组件信息的</w:t>
      </w:r>
      <w:r>
        <w:rPr>
          <w:rFonts w:hint="eastAsia"/>
        </w:rPr>
        <w:t xml:space="preserve"> HTTP </w:t>
      </w:r>
      <w:r>
        <w:rPr>
          <w:rFonts w:hint="eastAsia"/>
        </w:rPr>
        <w:t>接口被叫做</w:t>
      </w:r>
      <w:r>
        <w:rPr>
          <w:rFonts w:hint="eastAsia"/>
        </w:rPr>
        <w:t xml:space="preserve"> exporter </w:t>
      </w:r>
      <w:r>
        <w:rPr>
          <w:rFonts w:hint="eastAsia"/>
        </w:rPr>
        <w:t>。目前互联网公司常用的组件大部分都有</w:t>
      </w:r>
      <w:r>
        <w:rPr>
          <w:rFonts w:hint="eastAsia"/>
        </w:rPr>
        <w:t xml:space="preserve"> exporter </w:t>
      </w:r>
      <w:r>
        <w:rPr>
          <w:rFonts w:hint="eastAsia"/>
        </w:rPr>
        <w:t>可以直接使用，比如</w:t>
      </w:r>
      <w:r>
        <w:rPr>
          <w:rFonts w:hint="eastAsia"/>
        </w:rPr>
        <w:t xml:space="preserve"> Varnish</w:t>
      </w:r>
      <w:r>
        <w:rPr>
          <w:rFonts w:hint="eastAsia"/>
        </w:rPr>
        <w:t>、</w:t>
      </w:r>
      <w:r>
        <w:rPr>
          <w:rFonts w:hint="eastAsia"/>
        </w:rPr>
        <w:t>Haproxy</w:t>
      </w:r>
      <w:r>
        <w:rPr>
          <w:rFonts w:hint="eastAsia"/>
        </w:rPr>
        <w:t>、</w:t>
      </w:r>
      <w:r>
        <w:rPr>
          <w:rFonts w:hint="eastAsia"/>
        </w:rPr>
        <w:t>Nginx</w:t>
      </w:r>
      <w:r>
        <w:rPr>
          <w:rFonts w:hint="eastAsia"/>
        </w:rPr>
        <w:t>、</w:t>
      </w:r>
      <w:r>
        <w:rPr>
          <w:rFonts w:hint="eastAsia"/>
        </w:rPr>
        <w:t>MySQL</w:t>
      </w:r>
      <w:r>
        <w:rPr>
          <w:rFonts w:hint="eastAsia"/>
        </w:rPr>
        <w:t>、</w:t>
      </w:r>
      <w:r>
        <w:rPr>
          <w:rFonts w:hint="eastAsia"/>
        </w:rPr>
        <w:t xml:space="preserve">Linux </w:t>
      </w:r>
      <w:r>
        <w:rPr>
          <w:rFonts w:hint="eastAsia"/>
        </w:rPr>
        <w:t>系统信息</w:t>
      </w:r>
      <w:r>
        <w:rPr>
          <w:rFonts w:hint="eastAsia"/>
        </w:rPr>
        <w:t xml:space="preserve"> (</w:t>
      </w:r>
      <w:r>
        <w:rPr>
          <w:rFonts w:hint="eastAsia"/>
        </w:rPr>
        <w:t>包括磁盘、内存、</w:t>
      </w:r>
      <w:r>
        <w:rPr>
          <w:rFonts w:hint="eastAsia"/>
        </w:rPr>
        <w:t>CPU</w:t>
      </w:r>
      <w:r>
        <w:rPr>
          <w:rFonts w:hint="eastAsia"/>
        </w:rPr>
        <w:t>、网络等等</w:t>
      </w:r>
      <w:r>
        <w:rPr>
          <w:rFonts w:hint="eastAsia"/>
        </w:rPr>
        <w:t>)</w:t>
      </w:r>
      <w:r>
        <w:rPr>
          <w:rFonts w:hint="eastAsia"/>
        </w:rPr>
        <w:t>。</w:t>
      </w:r>
    </w:p>
    <w:p w14:paraId="36999205" w14:textId="3B46B3FA" w:rsidR="00D23A5F" w:rsidRDefault="004A0D9F" w:rsidP="004A0D9F">
      <w:r>
        <w:rPr>
          <w:rFonts w:hint="eastAsia"/>
        </w:rPr>
        <w:t xml:space="preserve">Grafana </w:t>
      </w:r>
      <w:r>
        <w:rPr>
          <w:rFonts w:hint="eastAsia"/>
        </w:rPr>
        <w:t>是一个开源的图表可视化系统，简单说图表配置比较方便、生成的图表比较漂亮。</w:t>
      </w:r>
    </w:p>
    <w:p w14:paraId="27E19E73" w14:textId="35979C6D" w:rsidR="008F0B32" w:rsidRDefault="008F0B32" w:rsidP="008F0B32">
      <w:pPr>
        <w:pStyle w:val="2"/>
      </w:pPr>
      <w:bookmarkStart w:id="53" w:name="_Toc495742405"/>
      <w:r>
        <w:rPr>
          <w:rFonts w:hint="eastAsia"/>
        </w:rPr>
        <w:t>安装</w:t>
      </w:r>
      <w:bookmarkEnd w:id="53"/>
    </w:p>
    <w:p w14:paraId="52218C28" w14:textId="683177BC" w:rsidR="00FB36CF" w:rsidRDefault="00217C86" w:rsidP="004A0D9F">
      <w:r>
        <w:rPr>
          <w:rFonts w:hint="eastAsia"/>
        </w:rPr>
        <w:t>登录到</w:t>
      </w:r>
      <w:r>
        <w:rPr>
          <w:rFonts w:hint="eastAsia"/>
        </w:rPr>
        <w:t>system</w:t>
      </w:r>
      <w:r>
        <w:t>:</w:t>
      </w:r>
      <w:r>
        <w:rPr>
          <w:rFonts w:hint="eastAsia"/>
        </w:rPr>
        <w:t>admin</w:t>
      </w:r>
      <w:r>
        <w:rPr>
          <w:rFonts w:hint="eastAsia"/>
        </w:rPr>
        <w:t>，执行以下命令：</w:t>
      </w:r>
    </w:p>
    <w:p w14:paraId="1F6D8EAD" w14:textId="77777777" w:rsidR="00217C86" w:rsidRDefault="00217C86" w:rsidP="00217C86">
      <w:pPr>
        <w:jc w:val="left"/>
      </w:pPr>
      <w:r>
        <w:t>&gt;oc project openshift-infra   #choose a namespace</w:t>
      </w:r>
    </w:p>
    <w:p w14:paraId="2B321686" w14:textId="77777777" w:rsidR="007608AB" w:rsidRDefault="00217C86" w:rsidP="00217C86">
      <w:pPr>
        <w:jc w:val="left"/>
      </w:pPr>
      <w:r>
        <w:t xml:space="preserve">&gt;oc adm policy add-cluster-role-to-user cluster-reader -z default  </w:t>
      </w:r>
    </w:p>
    <w:p w14:paraId="490733ED" w14:textId="3B96E447" w:rsidR="00217C86" w:rsidRDefault="00217C86" w:rsidP="00217C86">
      <w:pPr>
        <w:jc w:val="left"/>
      </w:pPr>
      <w:r>
        <w:t>#for the default account give cluster wide read permission so prometheus can read metrics</w:t>
      </w:r>
    </w:p>
    <w:p w14:paraId="26C04A37" w14:textId="77777777" w:rsidR="007608AB" w:rsidRDefault="00217C86" w:rsidP="00217C86">
      <w:pPr>
        <w:jc w:val="left"/>
      </w:pPr>
      <w:r>
        <w:t xml:space="preserve">&gt;oc adm policy add-scc-to-user anyuid -z default   </w:t>
      </w:r>
    </w:p>
    <w:p w14:paraId="345FE3F7" w14:textId="39EBF254" w:rsidR="00217C86" w:rsidRDefault="00217C86" w:rsidP="00217C86">
      <w:pPr>
        <w:jc w:val="left"/>
      </w:pPr>
      <w:r>
        <w:t>#damn!  allow containers with root USER will fix in future</w:t>
      </w:r>
    </w:p>
    <w:p w14:paraId="5DB93E8A" w14:textId="77777777" w:rsidR="00217C86" w:rsidRDefault="00217C86" w:rsidP="00217C86">
      <w:pPr>
        <w:jc w:val="left"/>
      </w:pPr>
      <w:r>
        <w:t>&gt;oc new-app grafana/grafana   #Deploy grafana</w:t>
      </w:r>
    </w:p>
    <w:p w14:paraId="2BBC4BE5" w14:textId="77777777" w:rsidR="007608AB" w:rsidRDefault="00217C86" w:rsidP="00217C86">
      <w:pPr>
        <w:jc w:val="left"/>
      </w:pPr>
      <w:r>
        <w:t xml:space="preserve">&gt;oc volume dc/grafana --remove --name=grafana-volume-1  </w:t>
      </w:r>
    </w:p>
    <w:p w14:paraId="26A11CBC" w14:textId="71B85FB0" w:rsidR="00217C86" w:rsidRDefault="00217C86" w:rsidP="00217C86">
      <w:pPr>
        <w:jc w:val="left"/>
      </w:pPr>
      <w:r>
        <w:t>#Some strange fix to make grafana work</w:t>
      </w:r>
    </w:p>
    <w:p w14:paraId="493BD86D" w14:textId="77777777" w:rsidR="007608AB" w:rsidRDefault="00217C86" w:rsidP="00217C86">
      <w:pPr>
        <w:jc w:val="left"/>
      </w:pPr>
      <w:r>
        <w:t xml:space="preserve">&gt;oc volume dc/grafana --remove --name=grafana-volume-2  </w:t>
      </w:r>
    </w:p>
    <w:p w14:paraId="0DD821A8" w14:textId="17EAA03F" w:rsidR="00217C86" w:rsidRDefault="00217C86" w:rsidP="00217C86">
      <w:pPr>
        <w:jc w:val="left"/>
      </w:pPr>
      <w:r>
        <w:lastRenderedPageBreak/>
        <w:t>#Some strange fix to make grafana work</w:t>
      </w:r>
    </w:p>
    <w:p w14:paraId="1F1251C7" w14:textId="77777777" w:rsidR="007608AB" w:rsidRDefault="00217C86" w:rsidP="00217C86">
      <w:pPr>
        <w:jc w:val="left"/>
      </w:pPr>
      <w:r>
        <w:t xml:space="preserve">&gt;oc new-app prom/prometheus     </w:t>
      </w:r>
    </w:p>
    <w:p w14:paraId="378FD6D7" w14:textId="1CD7FE4F" w:rsidR="00217C86" w:rsidRDefault="00217C86" w:rsidP="00217C86">
      <w:pPr>
        <w:jc w:val="left"/>
      </w:pPr>
      <w:r>
        <w:t>#deploy latest prometheus</w:t>
      </w:r>
    </w:p>
    <w:p w14:paraId="2543ED53" w14:textId="77777777" w:rsidR="007608AB" w:rsidRDefault="00217C86" w:rsidP="00217C86">
      <w:pPr>
        <w:jc w:val="left"/>
      </w:pPr>
      <w:r>
        <w:t xml:space="preserve">&gt;oc create -f https://raw.githubusercontent.com/debianmaster/openshift-examples/master/promethus/prom-configmap.yml     </w:t>
      </w:r>
    </w:p>
    <w:p w14:paraId="2431C169" w14:textId="39F44DB6" w:rsidR="00217C86" w:rsidRDefault="00217C86" w:rsidP="00217C86">
      <w:pPr>
        <w:jc w:val="left"/>
      </w:pPr>
      <w:r>
        <w:t xml:space="preserve">#mount this configmap at at /etc/prometheus/prometheus.yml  #Scrape rules for prometheus </w:t>
      </w:r>
    </w:p>
    <w:p w14:paraId="6C5620AC" w14:textId="77777777" w:rsidR="007608AB" w:rsidRDefault="00217C86" w:rsidP="00217C86">
      <w:pPr>
        <w:jc w:val="left"/>
      </w:pPr>
      <w:r>
        <w:t xml:space="preserve">&gt;oc volume dc/prometheus --add --name=prom-k8s -m /etc/prometheus -t configmap --configmap-name=prom-k8s  </w:t>
      </w:r>
    </w:p>
    <w:p w14:paraId="4CCB5272" w14:textId="3F30535B" w:rsidR="00217C86" w:rsidRDefault="00217C86" w:rsidP="00217C86">
      <w:pPr>
        <w:jc w:val="left"/>
      </w:pPr>
      <w:r>
        <w:t>#set rules inside prom</w:t>
      </w:r>
    </w:p>
    <w:p w14:paraId="6354F0E2" w14:textId="0CA93A47" w:rsidR="00D12EC4" w:rsidRDefault="003C0827" w:rsidP="00D12EC4">
      <w:pPr>
        <w:jc w:val="left"/>
      </w:pPr>
      <w:r>
        <w:rPr>
          <w:noProof/>
        </w:rPr>
        <w:drawing>
          <wp:inline distT="0" distB="0" distL="0" distR="0" wp14:anchorId="532D5E41" wp14:editId="0E85C0C1">
            <wp:extent cx="3742857" cy="63809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42857" cy="638095"/>
                    </a:xfrm>
                    <a:prstGeom prst="rect">
                      <a:avLst/>
                    </a:prstGeom>
                  </pic:spPr>
                </pic:pic>
              </a:graphicData>
            </a:graphic>
          </wp:inline>
        </w:drawing>
      </w:r>
    </w:p>
    <w:p w14:paraId="4CA9FEB8" w14:textId="77777777" w:rsidR="00D12EC4" w:rsidRDefault="00D12EC4" w:rsidP="00D12EC4">
      <w:pPr>
        <w:jc w:val="left"/>
      </w:pPr>
      <w:r>
        <w:rPr>
          <w:rFonts w:hint="eastAsia"/>
        </w:rPr>
        <w:t>目前测试登录账号是</w:t>
      </w:r>
      <w:r w:rsidRPr="00D12EC4">
        <w:rPr>
          <w:rFonts w:hint="eastAsia"/>
          <w:b/>
          <w:color w:val="FF0000"/>
        </w:rPr>
        <w:t>developer</w:t>
      </w:r>
      <w:r>
        <w:rPr>
          <w:rFonts w:hint="eastAsia"/>
        </w:rPr>
        <w:t>，而项目</w:t>
      </w:r>
      <w:r>
        <w:rPr>
          <w:rFonts w:hint="eastAsia"/>
        </w:rPr>
        <w:t>openshift-infra</w:t>
      </w:r>
      <w:r>
        <w:rPr>
          <w:rFonts w:hint="eastAsia"/>
        </w:rPr>
        <w:t>需要一定的权限才能看到，通过以下命令</w:t>
      </w:r>
    </w:p>
    <w:p w14:paraId="403AB940" w14:textId="309DB2E9" w:rsidR="008F0B32" w:rsidRDefault="00D12EC4" w:rsidP="00D12EC4">
      <w:pPr>
        <w:jc w:val="left"/>
      </w:pPr>
      <w:r>
        <w:t>&gt;oc adm policy add-cluster-role-to-user cluster-admin developer</w:t>
      </w:r>
    </w:p>
    <w:p w14:paraId="01DB08E5" w14:textId="399C35D0" w:rsidR="003C0827" w:rsidRDefault="00C873FC" w:rsidP="00D12EC4">
      <w:pPr>
        <w:jc w:val="left"/>
      </w:pPr>
      <w:r>
        <w:rPr>
          <w:noProof/>
        </w:rPr>
        <w:drawing>
          <wp:inline distT="0" distB="0" distL="0" distR="0" wp14:anchorId="38C93FBC" wp14:editId="1B9EDA9A">
            <wp:extent cx="5476190" cy="3333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76190" cy="333333"/>
                    </a:xfrm>
                    <a:prstGeom prst="rect">
                      <a:avLst/>
                    </a:prstGeom>
                  </pic:spPr>
                </pic:pic>
              </a:graphicData>
            </a:graphic>
          </wp:inline>
        </w:drawing>
      </w:r>
    </w:p>
    <w:p w14:paraId="07C52CD5" w14:textId="77777777" w:rsidR="007862AE" w:rsidRDefault="007862AE" w:rsidP="00D12EC4">
      <w:pPr>
        <w:jc w:val="left"/>
      </w:pPr>
    </w:p>
    <w:p w14:paraId="2B932688" w14:textId="39C40A12" w:rsidR="003F1DEC" w:rsidRDefault="003F1DEC" w:rsidP="003F1DEC">
      <w:pPr>
        <w:pStyle w:val="2"/>
      </w:pPr>
      <w:bookmarkStart w:id="54" w:name="_Toc495742406"/>
      <w:r>
        <w:rPr>
          <w:rFonts w:hint="eastAsia"/>
        </w:rPr>
        <w:t>添加</w:t>
      </w:r>
      <w:r>
        <w:rPr>
          <w:rFonts w:hint="eastAsia"/>
        </w:rPr>
        <w:t>route</w:t>
      </w:r>
      <w:bookmarkEnd w:id="54"/>
    </w:p>
    <w:p w14:paraId="30C33174" w14:textId="5737FC9E" w:rsidR="003F1DEC" w:rsidRDefault="00A86A58" w:rsidP="003F1DEC">
      <w:r>
        <w:rPr>
          <w:rFonts w:hint="eastAsia"/>
        </w:rPr>
        <w:t>分别给</w:t>
      </w:r>
      <w:r w:rsidR="00A045B0" w:rsidRPr="00A045B0">
        <w:t>grafana</w:t>
      </w:r>
      <w:r>
        <w:rPr>
          <w:rFonts w:hint="eastAsia"/>
        </w:rPr>
        <w:t>和</w:t>
      </w:r>
      <w:r w:rsidRPr="00A86A58">
        <w:t>prometheus</w:t>
      </w:r>
      <w:r>
        <w:rPr>
          <w:rFonts w:hint="eastAsia"/>
        </w:rPr>
        <w:t>添加</w:t>
      </w:r>
      <w:r>
        <w:rPr>
          <w:rFonts w:hint="eastAsia"/>
        </w:rPr>
        <w:t>route</w:t>
      </w:r>
      <w:r>
        <w:rPr>
          <w:rFonts w:hint="eastAsia"/>
        </w:rPr>
        <w:t>：</w:t>
      </w:r>
    </w:p>
    <w:p w14:paraId="184CCE89" w14:textId="7975AEC6" w:rsidR="00A86A58" w:rsidRDefault="00A86A58" w:rsidP="003F1DEC">
      <w:r>
        <w:rPr>
          <w:noProof/>
        </w:rPr>
        <w:lastRenderedPageBreak/>
        <w:drawing>
          <wp:inline distT="0" distB="0" distL="0" distR="0" wp14:anchorId="32BED7A5" wp14:editId="43BD2300">
            <wp:extent cx="6151880" cy="39039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51880" cy="3903980"/>
                    </a:xfrm>
                    <a:prstGeom prst="rect">
                      <a:avLst/>
                    </a:prstGeom>
                  </pic:spPr>
                </pic:pic>
              </a:graphicData>
            </a:graphic>
          </wp:inline>
        </w:drawing>
      </w:r>
    </w:p>
    <w:p w14:paraId="3E10F648" w14:textId="37205FC4" w:rsidR="00A045B0" w:rsidRDefault="00FB7B49" w:rsidP="003F1DEC">
      <w:r>
        <w:rPr>
          <w:noProof/>
        </w:rPr>
        <w:drawing>
          <wp:inline distT="0" distB="0" distL="0" distR="0" wp14:anchorId="7006B033" wp14:editId="710CD3F8">
            <wp:extent cx="6151880" cy="31953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1880" cy="3195320"/>
                    </a:xfrm>
                    <a:prstGeom prst="rect">
                      <a:avLst/>
                    </a:prstGeom>
                  </pic:spPr>
                </pic:pic>
              </a:graphicData>
            </a:graphic>
          </wp:inline>
        </w:drawing>
      </w:r>
    </w:p>
    <w:p w14:paraId="1A9BD7CB" w14:textId="77777777" w:rsidR="00DB6BC1" w:rsidRDefault="00DB6BC1" w:rsidP="003F1DEC"/>
    <w:p w14:paraId="2510EE58" w14:textId="3F103A05" w:rsidR="00DB6BC1" w:rsidRDefault="00DB6BC1" w:rsidP="003F1DEC">
      <w:r>
        <w:rPr>
          <w:noProof/>
        </w:rPr>
        <w:lastRenderedPageBreak/>
        <w:drawing>
          <wp:inline distT="0" distB="0" distL="0" distR="0" wp14:anchorId="6C8E9ADE" wp14:editId="24CE54E7">
            <wp:extent cx="6151880" cy="164528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1880" cy="1645285"/>
                    </a:xfrm>
                    <a:prstGeom prst="rect">
                      <a:avLst/>
                    </a:prstGeom>
                  </pic:spPr>
                </pic:pic>
              </a:graphicData>
            </a:graphic>
          </wp:inline>
        </w:drawing>
      </w:r>
    </w:p>
    <w:p w14:paraId="51534F05" w14:textId="77777777" w:rsidR="008747A2" w:rsidRDefault="008747A2" w:rsidP="008747A2">
      <w:pPr>
        <w:jc w:val="left"/>
      </w:pPr>
      <w:r>
        <w:rPr>
          <w:rFonts w:hint="eastAsia"/>
        </w:rPr>
        <w:t>添加</w:t>
      </w:r>
      <w:r>
        <w:rPr>
          <w:rFonts w:hint="eastAsia"/>
        </w:rPr>
        <w:t>HOSTS</w:t>
      </w:r>
      <w:r>
        <w:rPr>
          <w:rFonts w:hint="eastAsia"/>
        </w:rPr>
        <w:t>映射：</w:t>
      </w:r>
      <w:r>
        <w:br/>
        <w:t>192.168.200.56 grafana-openshift-infra.router.default.svc.cluster.local</w:t>
      </w:r>
    </w:p>
    <w:p w14:paraId="051DA586" w14:textId="040B54AD" w:rsidR="008747A2" w:rsidRDefault="008747A2" w:rsidP="008747A2">
      <w:pPr>
        <w:jc w:val="left"/>
      </w:pPr>
      <w:r>
        <w:t>192.168.200.56 prometheus-openshift-infra.router.default.svc.cluster.local</w:t>
      </w:r>
    </w:p>
    <w:p w14:paraId="422F3C8F" w14:textId="4D0997B2" w:rsidR="00C27C7E" w:rsidRDefault="00A07A98" w:rsidP="00A07A98">
      <w:pPr>
        <w:pStyle w:val="2"/>
      </w:pPr>
      <w:bookmarkStart w:id="55" w:name="_Toc495742407"/>
      <w:r>
        <w:rPr>
          <w:rFonts w:hint="eastAsia"/>
        </w:rPr>
        <w:t>访问</w:t>
      </w:r>
      <w:bookmarkEnd w:id="55"/>
    </w:p>
    <w:p w14:paraId="040D749D" w14:textId="0F39CAD1" w:rsidR="00A07A98" w:rsidRDefault="008747A2" w:rsidP="00A07A98">
      <w:r>
        <w:rPr>
          <w:rFonts w:hint="eastAsia"/>
        </w:rPr>
        <w:t>访问</w:t>
      </w:r>
      <w:r>
        <w:rPr>
          <w:rFonts w:hint="eastAsia"/>
        </w:rPr>
        <w:t>grafna</w:t>
      </w:r>
      <w:r>
        <w:rPr>
          <w:rFonts w:hint="eastAsia"/>
        </w:rPr>
        <w:t>：</w:t>
      </w:r>
      <w:hyperlink r:id="rId114" w:history="1">
        <w:r w:rsidR="002C1AA1" w:rsidRPr="009E3575">
          <w:rPr>
            <w:rStyle w:val="ac"/>
          </w:rPr>
          <w:t>http://grafana-openshift-infra.router.default.svc.cluster.local</w:t>
        </w:r>
      </w:hyperlink>
    </w:p>
    <w:p w14:paraId="02D96954" w14:textId="6856C9E4" w:rsidR="002C1AA1" w:rsidRDefault="00991247" w:rsidP="00A07A98">
      <w:r>
        <w:rPr>
          <w:rFonts w:hint="eastAsia"/>
        </w:rPr>
        <w:t>账号</w:t>
      </w:r>
      <w:r>
        <w:rPr>
          <w:rFonts w:hint="eastAsia"/>
        </w:rPr>
        <w:t>/</w:t>
      </w:r>
      <w:r>
        <w:rPr>
          <w:rFonts w:hint="eastAsia"/>
        </w:rPr>
        <w:t>密码：</w:t>
      </w:r>
      <w:r>
        <w:rPr>
          <w:rFonts w:hint="eastAsia"/>
        </w:rPr>
        <w:t>admin</w:t>
      </w:r>
      <w:r>
        <w:t>/</w:t>
      </w:r>
      <w:r>
        <w:rPr>
          <w:rFonts w:hint="eastAsia"/>
        </w:rPr>
        <w:t>admin</w:t>
      </w:r>
    </w:p>
    <w:p w14:paraId="648C14E8" w14:textId="3ADE2886" w:rsidR="00991247" w:rsidRDefault="00F95058" w:rsidP="00F71DB9">
      <w:pPr>
        <w:jc w:val="center"/>
      </w:pPr>
      <w:r>
        <w:rPr>
          <w:noProof/>
        </w:rPr>
        <w:lastRenderedPageBreak/>
        <w:drawing>
          <wp:inline distT="0" distB="0" distL="0" distR="0" wp14:anchorId="77C56728" wp14:editId="734BA5A0">
            <wp:extent cx="5286375" cy="41945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88109" cy="4195881"/>
                    </a:xfrm>
                    <a:prstGeom prst="rect">
                      <a:avLst/>
                    </a:prstGeom>
                  </pic:spPr>
                </pic:pic>
              </a:graphicData>
            </a:graphic>
          </wp:inline>
        </w:drawing>
      </w:r>
    </w:p>
    <w:p w14:paraId="0F7716BB" w14:textId="7556B1DB" w:rsidR="00A70FA3" w:rsidRDefault="00A70FA3" w:rsidP="00A70FA3">
      <w:pPr>
        <w:jc w:val="left"/>
      </w:pPr>
      <w:r>
        <w:rPr>
          <w:rFonts w:hint="eastAsia"/>
        </w:rPr>
        <w:t>访问</w:t>
      </w:r>
      <w:r w:rsidRPr="00A70FA3">
        <w:t>prometheus</w:t>
      </w:r>
      <w:r>
        <w:rPr>
          <w:rFonts w:hint="eastAsia"/>
        </w:rPr>
        <w:t>：</w:t>
      </w:r>
      <w:hyperlink r:id="rId116" w:history="1">
        <w:r w:rsidR="00292E83" w:rsidRPr="009E3575">
          <w:rPr>
            <w:rStyle w:val="ac"/>
          </w:rPr>
          <w:t>http://prometheus-openshift-infra.router.default.svc.cluster.local</w:t>
        </w:r>
      </w:hyperlink>
    </w:p>
    <w:p w14:paraId="168D376E" w14:textId="26197273" w:rsidR="00292E83" w:rsidRPr="00930C5E" w:rsidRDefault="00930C5E" w:rsidP="00251383">
      <w:pPr>
        <w:jc w:val="center"/>
      </w:pPr>
      <w:r>
        <w:rPr>
          <w:noProof/>
        </w:rPr>
        <w:drawing>
          <wp:inline distT="0" distB="0" distL="0" distR="0" wp14:anchorId="3948670A" wp14:editId="3B90690B">
            <wp:extent cx="6151880" cy="31134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1880" cy="3113405"/>
                    </a:xfrm>
                    <a:prstGeom prst="rect">
                      <a:avLst/>
                    </a:prstGeom>
                  </pic:spPr>
                </pic:pic>
              </a:graphicData>
            </a:graphic>
          </wp:inline>
        </w:drawing>
      </w:r>
    </w:p>
    <w:p w14:paraId="48DA61C7" w14:textId="2FFB71A6" w:rsidR="007B133A" w:rsidRDefault="007B133A" w:rsidP="007B133A">
      <w:pPr>
        <w:pStyle w:val="2"/>
      </w:pPr>
      <w:bookmarkStart w:id="56" w:name="_Toc495742408"/>
      <w:r>
        <w:rPr>
          <w:rFonts w:hint="eastAsia"/>
        </w:rPr>
        <w:lastRenderedPageBreak/>
        <w:t>添加</w:t>
      </w:r>
      <w:r w:rsidRPr="007B133A">
        <w:t xml:space="preserve">prometheus </w:t>
      </w:r>
      <w:r w:rsidR="0096452D">
        <w:rPr>
          <w:rFonts w:hint="eastAsia"/>
        </w:rPr>
        <w:t>以</w:t>
      </w:r>
      <w:r>
        <w:rPr>
          <w:rFonts w:hint="eastAsia"/>
        </w:rPr>
        <w:t>作为</w:t>
      </w:r>
      <w:r w:rsidRPr="007B133A">
        <w:t xml:space="preserve"> grafna</w:t>
      </w:r>
      <w:r>
        <w:rPr>
          <w:rFonts w:hint="eastAsia"/>
        </w:rPr>
        <w:t>的数据源和仪表盘</w:t>
      </w:r>
      <w:bookmarkEnd w:id="56"/>
    </w:p>
    <w:p w14:paraId="7BC17BF1" w14:textId="656F3A74" w:rsidR="00265D6A" w:rsidRDefault="005F47E4" w:rsidP="00265D6A">
      <w:r w:rsidRPr="005F47E4">
        <w:t>Grafana menu -&gt; Data Sources -&gt; Add Data source -&gt; fill following values</w:t>
      </w:r>
    </w:p>
    <w:p w14:paraId="6B2695F7" w14:textId="616F75FE" w:rsidR="00016AAB" w:rsidRDefault="00016AAB" w:rsidP="00265D6A">
      <w:r>
        <w:rPr>
          <w:noProof/>
        </w:rPr>
        <w:drawing>
          <wp:inline distT="0" distB="0" distL="0" distR="0" wp14:anchorId="0C0E887D" wp14:editId="24AADE2E">
            <wp:extent cx="6151880" cy="163131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51880" cy="1631315"/>
                    </a:xfrm>
                    <a:prstGeom prst="rect">
                      <a:avLst/>
                    </a:prstGeom>
                  </pic:spPr>
                </pic:pic>
              </a:graphicData>
            </a:graphic>
          </wp:inline>
        </w:drawing>
      </w:r>
    </w:p>
    <w:p w14:paraId="4A1A4AA0" w14:textId="36F2D67A" w:rsidR="00016AAB" w:rsidRDefault="00AA193E" w:rsidP="00265D6A">
      <w:r>
        <w:rPr>
          <w:noProof/>
        </w:rPr>
        <w:drawing>
          <wp:inline distT="0" distB="0" distL="0" distR="0" wp14:anchorId="1D1ADBD1" wp14:editId="698E6E63">
            <wp:extent cx="6151880" cy="398018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1880" cy="3980180"/>
                    </a:xfrm>
                    <a:prstGeom prst="rect">
                      <a:avLst/>
                    </a:prstGeom>
                  </pic:spPr>
                </pic:pic>
              </a:graphicData>
            </a:graphic>
          </wp:inline>
        </w:drawing>
      </w:r>
    </w:p>
    <w:p w14:paraId="735A52B1" w14:textId="266D77B4" w:rsidR="0036431A" w:rsidRDefault="0036431A" w:rsidP="00265D6A">
      <w:r>
        <w:rPr>
          <w:rFonts w:hint="eastAsia"/>
        </w:rPr>
        <w:t>Name</w:t>
      </w:r>
      <w:r>
        <w:rPr>
          <w:rFonts w:hint="eastAsia"/>
        </w:rPr>
        <w:t>：</w:t>
      </w:r>
      <w:r>
        <w:rPr>
          <w:rFonts w:hint="eastAsia"/>
        </w:rPr>
        <w:t>my-openshift-prom</w:t>
      </w:r>
      <w:r>
        <w:rPr>
          <w:rFonts w:hint="eastAsia"/>
        </w:rPr>
        <w:t>，名称</w:t>
      </w:r>
    </w:p>
    <w:p w14:paraId="5095EDB6" w14:textId="21E4F330" w:rsidR="0036431A" w:rsidRDefault="0036431A" w:rsidP="00265D6A">
      <w:r>
        <w:rPr>
          <w:rFonts w:hint="eastAsia"/>
        </w:rPr>
        <w:t>Type</w:t>
      </w:r>
      <w:r>
        <w:rPr>
          <w:rFonts w:hint="eastAsia"/>
        </w:rPr>
        <w:t>：</w:t>
      </w:r>
      <w:r>
        <w:rPr>
          <w:rFonts w:hint="eastAsia"/>
        </w:rPr>
        <w:t>Prometheus</w:t>
      </w:r>
      <w:r>
        <w:rPr>
          <w:rFonts w:hint="eastAsia"/>
        </w:rPr>
        <w:t>，类型</w:t>
      </w:r>
    </w:p>
    <w:p w14:paraId="255FA95B" w14:textId="77332433" w:rsidR="00635AF8" w:rsidRDefault="00635AF8" w:rsidP="00265D6A">
      <w:r>
        <w:rPr>
          <w:rFonts w:hint="eastAsia"/>
        </w:rPr>
        <w:t>url</w:t>
      </w:r>
      <w:r>
        <w:rPr>
          <w:rFonts w:hint="eastAsia"/>
        </w:rPr>
        <w:t>：</w:t>
      </w:r>
      <w:hyperlink r:id="rId120" w:history="1">
        <w:r w:rsidRPr="009E3575">
          <w:rPr>
            <w:rStyle w:val="ac"/>
          </w:rPr>
          <w:t>http://prometheus-openshift-infra.router.default.svc.cluster.local</w:t>
        </w:r>
      </w:hyperlink>
      <w:r>
        <w:rPr>
          <w:rFonts w:hint="eastAsia"/>
        </w:rPr>
        <w:t>，</w:t>
      </w:r>
      <w:r w:rsidRPr="00635AF8">
        <w:rPr>
          <w:rFonts w:hint="eastAsia"/>
        </w:rPr>
        <w:t>prometheus</w:t>
      </w:r>
      <w:r>
        <w:rPr>
          <w:rFonts w:hint="eastAsia"/>
        </w:rPr>
        <w:t>地址</w:t>
      </w:r>
    </w:p>
    <w:p w14:paraId="67524A8F" w14:textId="627AF7B3" w:rsidR="0036431A" w:rsidRDefault="0036431A" w:rsidP="00265D6A">
      <w:r>
        <w:rPr>
          <w:rFonts w:hint="eastAsia"/>
        </w:rPr>
        <w:t>Access</w:t>
      </w:r>
      <w:r>
        <w:rPr>
          <w:rFonts w:hint="eastAsia"/>
        </w:rPr>
        <w:t>：</w:t>
      </w:r>
      <w:r>
        <w:rPr>
          <w:rFonts w:hint="eastAsia"/>
        </w:rPr>
        <w:t>direct</w:t>
      </w:r>
      <w:r>
        <w:rPr>
          <w:rFonts w:hint="eastAsia"/>
        </w:rPr>
        <w:t>，操作方式</w:t>
      </w:r>
    </w:p>
    <w:p w14:paraId="1A901150" w14:textId="7D24FB64" w:rsidR="008B7AA3" w:rsidRDefault="0036431A" w:rsidP="00265D6A">
      <w:r>
        <w:rPr>
          <w:rFonts w:hint="eastAsia"/>
        </w:rPr>
        <w:t>最后点击：</w:t>
      </w:r>
      <w:r w:rsidR="006545BB">
        <w:rPr>
          <w:rFonts w:hint="eastAsia"/>
        </w:rPr>
        <w:t>“</w:t>
      </w:r>
      <w:r>
        <w:rPr>
          <w:rFonts w:hint="eastAsia"/>
        </w:rPr>
        <w:t>Add</w:t>
      </w:r>
      <w:r w:rsidR="006545BB">
        <w:rPr>
          <w:rFonts w:hint="eastAsia"/>
        </w:rPr>
        <w:t>”，然后“</w:t>
      </w:r>
      <w:r w:rsidR="006545BB">
        <w:rPr>
          <w:rFonts w:hint="eastAsia"/>
        </w:rPr>
        <w:t>Save</w:t>
      </w:r>
      <w:r w:rsidR="006545BB">
        <w:t xml:space="preserve"> </w:t>
      </w:r>
      <w:r w:rsidR="006545BB">
        <w:rPr>
          <w:rFonts w:hint="eastAsia"/>
        </w:rPr>
        <w:t>&amp;</w:t>
      </w:r>
      <w:r w:rsidR="006545BB">
        <w:t xml:space="preserve"> T</w:t>
      </w:r>
      <w:r w:rsidR="006545BB">
        <w:rPr>
          <w:rFonts w:hint="eastAsia"/>
        </w:rPr>
        <w:t>est</w:t>
      </w:r>
      <w:r w:rsidR="006545BB">
        <w:rPr>
          <w:rFonts w:hint="eastAsia"/>
        </w:rPr>
        <w:t>”</w:t>
      </w:r>
    </w:p>
    <w:p w14:paraId="48A27C7A" w14:textId="1068EDFD" w:rsidR="00CF2BE3" w:rsidRDefault="00CF2BE3" w:rsidP="00265D6A">
      <w:r>
        <w:rPr>
          <w:noProof/>
        </w:rPr>
        <w:lastRenderedPageBreak/>
        <w:drawing>
          <wp:inline distT="0" distB="0" distL="0" distR="0" wp14:anchorId="247EBCFB" wp14:editId="320C826D">
            <wp:extent cx="6151880" cy="289496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1880" cy="2894965"/>
                    </a:xfrm>
                    <a:prstGeom prst="rect">
                      <a:avLst/>
                    </a:prstGeom>
                  </pic:spPr>
                </pic:pic>
              </a:graphicData>
            </a:graphic>
          </wp:inline>
        </w:drawing>
      </w:r>
    </w:p>
    <w:p w14:paraId="5CF856C3" w14:textId="77777777" w:rsidR="002376DD" w:rsidRDefault="002376DD" w:rsidP="00265D6A"/>
    <w:p w14:paraId="01BEE80F" w14:textId="03CE1377" w:rsidR="00D3221A" w:rsidRDefault="00D3221A" w:rsidP="00265D6A">
      <w:r>
        <w:rPr>
          <w:rFonts w:hint="eastAsia"/>
        </w:rPr>
        <w:t>切换回到数据源菜单</w:t>
      </w:r>
    </w:p>
    <w:p w14:paraId="078A7A41" w14:textId="02FF18C2" w:rsidR="0090706E" w:rsidRDefault="0090706E" w:rsidP="00265D6A">
      <w:r>
        <w:rPr>
          <w:noProof/>
        </w:rPr>
        <w:drawing>
          <wp:inline distT="0" distB="0" distL="0" distR="0" wp14:anchorId="0F656B4C" wp14:editId="40D20B84">
            <wp:extent cx="1847619" cy="3923809"/>
            <wp:effectExtent l="0" t="0" r="635"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47619" cy="3923809"/>
                    </a:xfrm>
                    <a:prstGeom prst="rect">
                      <a:avLst/>
                    </a:prstGeom>
                  </pic:spPr>
                </pic:pic>
              </a:graphicData>
            </a:graphic>
          </wp:inline>
        </w:drawing>
      </w:r>
    </w:p>
    <w:p w14:paraId="6AC4FE4A" w14:textId="1F01BACF" w:rsidR="004A2D88" w:rsidRDefault="004A2D88" w:rsidP="00265D6A">
      <w:r>
        <w:rPr>
          <w:noProof/>
        </w:rPr>
        <w:lastRenderedPageBreak/>
        <w:drawing>
          <wp:inline distT="0" distB="0" distL="0" distR="0" wp14:anchorId="20685491" wp14:editId="7810A2D0">
            <wp:extent cx="6151880" cy="25031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51880" cy="2503170"/>
                    </a:xfrm>
                    <a:prstGeom prst="rect">
                      <a:avLst/>
                    </a:prstGeom>
                  </pic:spPr>
                </pic:pic>
              </a:graphicData>
            </a:graphic>
          </wp:inline>
        </w:drawing>
      </w:r>
    </w:p>
    <w:p w14:paraId="5A7E6798" w14:textId="77777777" w:rsidR="00B546AF" w:rsidRDefault="00B546AF" w:rsidP="00265D6A"/>
    <w:p w14:paraId="6B8128F8" w14:textId="0427611B" w:rsidR="005C6CC4" w:rsidRDefault="005C6CC4" w:rsidP="005C6CC4">
      <w:pPr>
        <w:pStyle w:val="2"/>
      </w:pPr>
      <w:bookmarkStart w:id="57" w:name="_Toc495742409"/>
      <w:r>
        <w:rPr>
          <w:rFonts w:hint="eastAsia"/>
        </w:rPr>
        <w:t>导入仪表盘（</w:t>
      </w:r>
      <w:r>
        <w:rPr>
          <w:rFonts w:hint="eastAsia"/>
        </w:rPr>
        <w:t>dashboard</w:t>
      </w:r>
      <w:r>
        <w:rPr>
          <w:rFonts w:hint="eastAsia"/>
        </w:rPr>
        <w:t>）</w:t>
      </w:r>
      <w:bookmarkEnd w:id="57"/>
    </w:p>
    <w:p w14:paraId="75C4FB75" w14:textId="0D239962" w:rsidR="005C6CC4" w:rsidRDefault="004B29AA" w:rsidP="004B29AA">
      <w:pPr>
        <w:jc w:val="left"/>
      </w:pPr>
      <w:r>
        <w:t xml:space="preserve">Grafana menu -&gt; Dashboards -&gt; </w:t>
      </w:r>
      <w:r w:rsidR="00FF2CCF">
        <w:t>I</w:t>
      </w:r>
      <w:r>
        <w:t>mport</w:t>
      </w:r>
      <w:r w:rsidR="00FF2CCF">
        <w:rPr>
          <w:rFonts w:hint="eastAsia"/>
        </w:rPr>
        <w:t>，</w:t>
      </w:r>
      <w:r>
        <w:rPr>
          <w:rFonts w:hint="eastAsia"/>
        </w:rPr>
        <w:t xml:space="preserve"> </w:t>
      </w:r>
      <w:r>
        <w:t>Import grafana-dashboard.json</w:t>
      </w:r>
    </w:p>
    <w:p w14:paraId="12BBF9B8" w14:textId="6862D2EF" w:rsidR="00685D4A" w:rsidRDefault="00685D4A" w:rsidP="00B92654">
      <w:pPr>
        <w:jc w:val="center"/>
      </w:pPr>
      <w:r>
        <w:rPr>
          <w:noProof/>
        </w:rPr>
        <w:drawing>
          <wp:inline distT="0" distB="0" distL="0" distR="0" wp14:anchorId="32430BBE" wp14:editId="51264799">
            <wp:extent cx="3152381" cy="395238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52381" cy="3952381"/>
                    </a:xfrm>
                    <a:prstGeom prst="rect">
                      <a:avLst/>
                    </a:prstGeom>
                  </pic:spPr>
                </pic:pic>
              </a:graphicData>
            </a:graphic>
          </wp:inline>
        </w:drawing>
      </w:r>
    </w:p>
    <w:p w14:paraId="43E7FCE6" w14:textId="58999AE6" w:rsidR="00573BAB" w:rsidRDefault="000E36BD" w:rsidP="004B29AA">
      <w:pPr>
        <w:jc w:val="left"/>
      </w:pPr>
      <w:r>
        <w:t>grafana-dashboard.json</w:t>
      </w:r>
      <w:r>
        <w:rPr>
          <w:rFonts w:hint="eastAsia"/>
        </w:rPr>
        <w:t>地址：</w:t>
      </w:r>
      <w:hyperlink r:id="rId125" w:history="1">
        <w:r w:rsidR="004B6A95" w:rsidRPr="009E3575">
          <w:rPr>
            <w:rStyle w:val="ac"/>
          </w:rPr>
          <w:t>https://github.com/debianmaster/openshift-</w:t>
        </w:r>
        <w:r w:rsidR="004B6A95" w:rsidRPr="009E3575">
          <w:rPr>
            <w:rStyle w:val="ac"/>
          </w:rPr>
          <w:lastRenderedPageBreak/>
          <w:t>examples/blob/master/promethus/grafana-dashboard.json</w:t>
        </w:r>
      </w:hyperlink>
    </w:p>
    <w:p w14:paraId="31F80A50" w14:textId="03911453" w:rsidR="004B6A95" w:rsidRDefault="00B92654" w:rsidP="004B29AA">
      <w:pPr>
        <w:jc w:val="left"/>
      </w:pPr>
      <w:r>
        <w:rPr>
          <w:rFonts w:hint="eastAsia"/>
        </w:rPr>
        <w:t>拷贝内容，粘贴进去</w:t>
      </w:r>
      <w:r w:rsidR="00260FBE">
        <w:rPr>
          <w:rFonts w:hint="eastAsia"/>
        </w:rPr>
        <w:t>，点击“</w:t>
      </w:r>
      <w:r w:rsidR="00260FBE">
        <w:rPr>
          <w:rFonts w:hint="eastAsia"/>
        </w:rPr>
        <w:t>Load</w:t>
      </w:r>
      <w:r w:rsidR="00260FBE">
        <w:rPr>
          <w:rFonts w:hint="eastAsia"/>
        </w:rPr>
        <w:t>”</w:t>
      </w:r>
    </w:p>
    <w:p w14:paraId="68C78AFD" w14:textId="7DA0EF50" w:rsidR="00B92654" w:rsidRDefault="00260FBE" w:rsidP="004B29AA">
      <w:pPr>
        <w:jc w:val="left"/>
      </w:pPr>
      <w:r>
        <w:rPr>
          <w:noProof/>
        </w:rPr>
        <w:drawing>
          <wp:inline distT="0" distB="0" distL="0" distR="0" wp14:anchorId="2209C747" wp14:editId="611DB4DB">
            <wp:extent cx="5381625" cy="3940118"/>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87561" cy="3944464"/>
                    </a:xfrm>
                    <a:prstGeom prst="rect">
                      <a:avLst/>
                    </a:prstGeom>
                  </pic:spPr>
                </pic:pic>
              </a:graphicData>
            </a:graphic>
          </wp:inline>
        </w:drawing>
      </w:r>
    </w:p>
    <w:p w14:paraId="10277E17" w14:textId="35EA3210" w:rsidR="00537EE6" w:rsidRDefault="00A6299D" w:rsidP="004B29AA">
      <w:pPr>
        <w:jc w:val="left"/>
      </w:pPr>
      <w:r>
        <w:rPr>
          <w:noProof/>
        </w:rPr>
        <w:drawing>
          <wp:inline distT="0" distB="0" distL="0" distR="0" wp14:anchorId="748F6A19" wp14:editId="63395E4B">
            <wp:extent cx="5400675" cy="309223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11713" cy="3098552"/>
                    </a:xfrm>
                    <a:prstGeom prst="rect">
                      <a:avLst/>
                    </a:prstGeom>
                  </pic:spPr>
                </pic:pic>
              </a:graphicData>
            </a:graphic>
          </wp:inline>
        </w:drawing>
      </w:r>
    </w:p>
    <w:p w14:paraId="2AE35BF5" w14:textId="0B858EFB" w:rsidR="00A6299D" w:rsidRDefault="00A6299D" w:rsidP="004B29AA">
      <w:pPr>
        <w:jc w:val="left"/>
      </w:pPr>
      <w:r>
        <w:rPr>
          <w:rFonts w:hint="eastAsia"/>
        </w:rPr>
        <w:t>Name</w:t>
      </w:r>
      <w:r>
        <w:rPr>
          <w:rFonts w:hint="eastAsia"/>
        </w:rPr>
        <w:t>：</w:t>
      </w:r>
      <w:r>
        <w:rPr>
          <w:rFonts w:hint="eastAsia"/>
        </w:rPr>
        <w:t>my-openshift-prom-dashboard</w:t>
      </w:r>
      <w:r>
        <w:rPr>
          <w:rFonts w:hint="eastAsia"/>
        </w:rPr>
        <w:t>，自定义名称</w:t>
      </w:r>
    </w:p>
    <w:p w14:paraId="1DCAEE01" w14:textId="75C7C5D6" w:rsidR="00A6299D" w:rsidRDefault="00A6299D" w:rsidP="004B29AA">
      <w:pPr>
        <w:jc w:val="left"/>
      </w:pPr>
      <w:r>
        <w:rPr>
          <w:rFonts w:hint="eastAsia"/>
        </w:rPr>
        <w:lastRenderedPageBreak/>
        <w:t>Prometheus</w:t>
      </w:r>
      <w:r>
        <w:rPr>
          <w:rFonts w:hint="eastAsia"/>
        </w:rPr>
        <w:t>：选择</w:t>
      </w:r>
      <w:r w:rsidR="00A751B1">
        <w:rPr>
          <w:rFonts w:hint="eastAsia"/>
        </w:rPr>
        <w:t>之前创建的</w:t>
      </w:r>
      <w:r w:rsidR="008A2D45">
        <w:rPr>
          <w:rFonts w:hint="eastAsia"/>
        </w:rPr>
        <w:t>Prometheus</w:t>
      </w:r>
      <w:r w:rsidR="00A751B1">
        <w:rPr>
          <w:rFonts w:hint="eastAsia"/>
        </w:rPr>
        <w:t>数据源</w:t>
      </w:r>
      <w:r>
        <w:rPr>
          <w:rFonts w:hint="eastAsia"/>
        </w:rPr>
        <w:t>“</w:t>
      </w:r>
      <w:r>
        <w:rPr>
          <w:rFonts w:hint="eastAsia"/>
        </w:rPr>
        <w:t>my-openshift-prom</w:t>
      </w:r>
      <w:r>
        <w:rPr>
          <w:rFonts w:hint="eastAsia"/>
        </w:rPr>
        <w:t>”</w:t>
      </w:r>
    </w:p>
    <w:p w14:paraId="497AAB2A" w14:textId="7C957E40" w:rsidR="00BA725E" w:rsidRDefault="009D12B8" w:rsidP="004B29AA">
      <w:pPr>
        <w:jc w:val="left"/>
      </w:pPr>
      <w:r>
        <w:rPr>
          <w:rFonts w:hint="eastAsia"/>
        </w:rPr>
        <w:t>最后点击“</w:t>
      </w:r>
      <w:r>
        <w:rPr>
          <w:rFonts w:hint="eastAsia"/>
        </w:rPr>
        <w:t>Import</w:t>
      </w:r>
      <w:r>
        <w:rPr>
          <w:rFonts w:hint="eastAsia"/>
        </w:rPr>
        <w:t>”</w:t>
      </w:r>
      <w:r w:rsidR="007D25ED">
        <w:rPr>
          <w:rFonts w:hint="eastAsia"/>
        </w:rPr>
        <w:t>，切换到仪表盘界面</w:t>
      </w:r>
    </w:p>
    <w:p w14:paraId="37243F17" w14:textId="60A474E2" w:rsidR="007C4690" w:rsidRPr="00260FBE" w:rsidRDefault="007C4690" w:rsidP="004B29AA">
      <w:pPr>
        <w:jc w:val="left"/>
      </w:pPr>
      <w:r>
        <w:rPr>
          <w:noProof/>
        </w:rPr>
        <w:drawing>
          <wp:inline distT="0" distB="0" distL="0" distR="0" wp14:anchorId="2024EC34" wp14:editId="3E7D45D1">
            <wp:extent cx="6151880" cy="746950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51880" cy="7469505"/>
                    </a:xfrm>
                    <a:prstGeom prst="rect">
                      <a:avLst/>
                    </a:prstGeom>
                  </pic:spPr>
                </pic:pic>
              </a:graphicData>
            </a:graphic>
          </wp:inline>
        </w:drawing>
      </w:r>
    </w:p>
    <w:p w14:paraId="3ED0E5DA" w14:textId="3C295E36" w:rsidR="000E36BD" w:rsidRDefault="00DD3AA2" w:rsidP="00DD3AA2">
      <w:pPr>
        <w:pStyle w:val="1"/>
      </w:pPr>
      <w:bookmarkStart w:id="58" w:name="_Toc495742410"/>
      <w:r>
        <w:rPr>
          <w:rFonts w:hint="eastAsia"/>
        </w:rPr>
        <w:lastRenderedPageBreak/>
        <w:t>日志管理（</w:t>
      </w:r>
      <w:r>
        <w:rPr>
          <w:rFonts w:hint="eastAsia"/>
        </w:rPr>
        <w:t>EFK</w:t>
      </w:r>
      <w:r w:rsidR="00EC18C6">
        <w:rPr>
          <w:rFonts w:hint="eastAsia"/>
        </w:rPr>
        <w:t>，没部署好</w:t>
      </w:r>
      <w:r>
        <w:rPr>
          <w:rFonts w:hint="eastAsia"/>
        </w:rPr>
        <w:t>）</w:t>
      </w:r>
      <w:bookmarkEnd w:id="58"/>
    </w:p>
    <w:p w14:paraId="43223775" w14:textId="10966A49" w:rsidR="00DD3AA2" w:rsidRDefault="00DD3AA2" w:rsidP="00DD3AA2">
      <w:r>
        <w:rPr>
          <w:rFonts w:hint="eastAsia"/>
        </w:rPr>
        <w:t>EFK</w:t>
      </w:r>
      <w:r>
        <w:rPr>
          <w:rFonts w:hint="eastAsia"/>
        </w:rPr>
        <w:t>：</w:t>
      </w:r>
      <w:r>
        <w:rPr>
          <w:rFonts w:hint="eastAsia"/>
        </w:rPr>
        <w:t>elasticsearch+fluentd+kibana</w:t>
      </w:r>
    </w:p>
    <w:p w14:paraId="14F6EF34" w14:textId="40442DEC" w:rsidR="00DD3AA2" w:rsidRDefault="00DD3AA2" w:rsidP="00DD3AA2">
      <w:r>
        <w:t>E</w:t>
      </w:r>
      <w:r>
        <w:rPr>
          <w:rFonts w:hint="eastAsia"/>
        </w:rPr>
        <w:t>lasticsearch</w:t>
      </w:r>
      <w:r>
        <w:rPr>
          <w:rFonts w:hint="eastAsia"/>
        </w:rPr>
        <w:t>：流行的开源分布式搜索及分析引擎</w:t>
      </w:r>
      <w:r w:rsidR="00D32508">
        <w:rPr>
          <w:rFonts w:hint="eastAsia"/>
        </w:rPr>
        <w:t>，收到日志信息后，储存信息并建立索引</w:t>
      </w:r>
      <w:r>
        <w:rPr>
          <w:rFonts w:hint="eastAsia"/>
        </w:rPr>
        <w:t>；</w:t>
      </w:r>
    </w:p>
    <w:p w14:paraId="5F8FB68D" w14:textId="6D366879" w:rsidR="00DD3AA2" w:rsidRDefault="00DD3AA2" w:rsidP="00DD3AA2">
      <w:r>
        <w:t>F</w:t>
      </w:r>
      <w:r>
        <w:rPr>
          <w:rFonts w:hint="eastAsia"/>
        </w:rPr>
        <w:t>luentd</w:t>
      </w:r>
      <w:r>
        <w:rPr>
          <w:rFonts w:hint="eastAsia"/>
        </w:rPr>
        <w:t>：开源的数据收集及信息汇总工具。以容器方式运行在集群的节点上，读取宿主机上的</w:t>
      </w:r>
      <w:r>
        <w:rPr>
          <w:rFonts w:hint="eastAsia"/>
        </w:rPr>
        <w:t>/var</w:t>
      </w:r>
      <w:r>
        <w:t>/</w:t>
      </w:r>
      <w:r>
        <w:rPr>
          <w:rFonts w:hint="eastAsia"/>
        </w:rPr>
        <w:t>log</w:t>
      </w:r>
      <w:r>
        <w:t>/</w:t>
      </w:r>
      <w:r>
        <w:rPr>
          <w:rFonts w:hint="eastAsia"/>
        </w:rPr>
        <w:t>message</w:t>
      </w:r>
      <w:r>
        <w:rPr>
          <w:rFonts w:hint="eastAsia"/>
        </w:rPr>
        <w:t>及</w:t>
      </w:r>
      <w:r>
        <w:rPr>
          <w:rFonts w:hint="eastAsia"/>
        </w:rPr>
        <w:t>/var</w:t>
      </w:r>
      <w:r>
        <w:t>/</w:t>
      </w:r>
      <w:r>
        <w:rPr>
          <w:rFonts w:hint="eastAsia"/>
        </w:rPr>
        <w:t>lib</w:t>
      </w:r>
      <w:r>
        <w:t>/</w:t>
      </w:r>
      <w:r>
        <w:rPr>
          <w:rFonts w:hint="eastAsia"/>
        </w:rPr>
        <w:t>docker</w:t>
      </w:r>
      <w:r>
        <w:rPr>
          <w:rFonts w:hint="eastAsia"/>
        </w:rPr>
        <w:t>目录下的系统及容器日志信息，并对日志进行格式化形成</w:t>
      </w:r>
      <w:r>
        <w:rPr>
          <w:rFonts w:hint="eastAsia"/>
        </w:rPr>
        <w:t>json</w:t>
      </w:r>
      <w:r>
        <w:rPr>
          <w:rFonts w:hint="eastAsia"/>
        </w:rPr>
        <w:t>信息，最后将其发送给</w:t>
      </w:r>
      <w:r>
        <w:rPr>
          <w:rFonts w:hint="eastAsia"/>
        </w:rPr>
        <w:t>elasticsearch</w:t>
      </w:r>
      <w:r>
        <w:rPr>
          <w:rFonts w:hint="eastAsia"/>
        </w:rPr>
        <w:t>；</w:t>
      </w:r>
    </w:p>
    <w:p w14:paraId="5B52DD0C" w14:textId="43393105" w:rsidR="00DD3AA2" w:rsidRDefault="00426EF1" w:rsidP="00DD3AA2">
      <w:r>
        <w:t>K</w:t>
      </w:r>
      <w:r>
        <w:rPr>
          <w:rFonts w:hint="eastAsia"/>
        </w:rPr>
        <w:t>ibana</w:t>
      </w:r>
      <w:r>
        <w:rPr>
          <w:rFonts w:hint="eastAsia"/>
        </w:rPr>
        <w:t>：流行的数据化可视化工具。</w:t>
      </w:r>
    </w:p>
    <w:p w14:paraId="0C0321D1" w14:textId="3DCE0891" w:rsidR="00B16A30" w:rsidRDefault="00B16A30" w:rsidP="00B16A30">
      <w:pPr>
        <w:pStyle w:val="2"/>
      </w:pPr>
      <w:bookmarkStart w:id="59" w:name="_Toc495742411"/>
      <w:r>
        <w:rPr>
          <w:rFonts w:hint="eastAsia"/>
        </w:rPr>
        <w:t>创建</w:t>
      </w:r>
      <w:r>
        <w:rPr>
          <w:rFonts w:hint="eastAsia"/>
        </w:rPr>
        <w:t>logging-efk</w:t>
      </w:r>
      <w:r>
        <w:rPr>
          <w:rFonts w:hint="eastAsia"/>
        </w:rPr>
        <w:t>项目</w:t>
      </w:r>
      <w:bookmarkEnd w:id="59"/>
    </w:p>
    <w:p w14:paraId="3D9BF110" w14:textId="7F8EDB12" w:rsidR="00B16A30" w:rsidRDefault="00B16A30" w:rsidP="00DD3AA2">
      <w:r>
        <w:rPr>
          <w:noProof/>
        </w:rPr>
        <w:drawing>
          <wp:inline distT="0" distB="0" distL="0" distR="0" wp14:anchorId="267740C5" wp14:editId="5B3FA2DB">
            <wp:extent cx="6151880" cy="27838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51880" cy="2783840"/>
                    </a:xfrm>
                    <a:prstGeom prst="rect">
                      <a:avLst/>
                    </a:prstGeom>
                  </pic:spPr>
                </pic:pic>
              </a:graphicData>
            </a:graphic>
          </wp:inline>
        </w:drawing>
      </w:r>
    </w:p>
    <w:p w14:paraId="784C0B11" w14:textId="7D5D97C7" w:rsidR="00DD3AA2" w:rsidRDefault="0047652F" w:rsidP="0047652F">
      <w:pPr>
        <w:pStyle w:val="2"/>
      </w:pPr>
      <w:bookmarkStart w:id="60" w:name="_Toc495742412"/>
      <w:r>
        <w:rPr>
          <w:rFonts w:hint="eastAsia"/>
        </w:rPr>
        <w:t>创建部署模板</w:t>
      </w:r>
      <w:bookmarkEnd w:id="60"/>
    </w:p>
    <w:p w14:paraId="0A94AABA" w14:textId="0337D944" w:rsidR="0047652F" w:rsidRDefault="00B574A9" w:rsidP="0047652F">
      <w:r>
        <w:rPr>
          <w:rFonts w:hint="eastAsia"/>
        </w:rPr>
        <w:t>原始</w:t>
      </w:r>
      <w:r w:rsidR="0047652F">
        <w:rPr>
          <w:rFonts w:hint="eastAsia"/>
        </w:rPr>
        <w:t>地址：</w:t>
      </w:r>
      <w:hyperlink r:id="rId130" w:history="1">
        <w:r w:rsidR="0047652F" w:rsidRPr="009E3575">
          <w:rPr>
            <w:rStyle w:val="ac"/>
          </w:rPr>
          <w:t>https://github.com/openshift/origin/blob/master/examples/logging/logging-deployer.yaml</w:t>
        </w:r>
      </w:hyperlink>
      <w:r>
        <w:rPr>
          <w:rFonts w:hint="eastAsia"/>
        </w:rPr>
        <w:t>，进去后，点击“</w:t>
      </w:r>
      <w:r>
        <w:rPr>
          <w:rFonts w:hint="eastAsia"/>
        </w:rPr>
        <w:t>Raw</w:t>
      </w:r>
      <w:r>
        <w:rPr>
          <w:rFonts w:hint="eastAsia"/>
        </w:rPr>
        <w:t>”，即可得到以下真实模板地址：</w:t>
      </w:r>
    </w:p>
    <w:p w14:paraId="2FBF2CB9" w14:textId="606A48A4" w:rsidR="0047652F" w:rsidRDefault="00482479" w:rsidP="0047652F">
      <w:hyperlink r:id="rId131" w:history="1">
        <w:r w:rsidR="00BA57EE" w:rsidRPr="009E3575">
          <w:rPr>
            <w:rStyle w:val="ac"/>
          </w:rPr>
          <w:t>https://raw.githubusercontent.com/openshift/origin/master/examples/logging/logging-deployer.yaml</w:t>
        </w:r>
      </w:hyperlink>
    </w:p>
    <w:p w14:paraId="24BF17B1" w14:textId="5E834C4E" w:rsidR="00BA57EE" w:rsidRDefault="00DC6758" w:rsidP="0047652F">
      <w:r>
        <w:rPr>
          <w:noProof/>
        </w:rPr>
        <w:lastRenderedPageBreak/>
        <w:drawing>
          <wp:inline distT="0" distB="0" distL="0" distR="0" wp14:anchorId="6E1329D8" wp14:editId="01DAE12E">
            <wp:extent cx="6151880" cy="35845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51880" cy="3584575"/>
                    </a:xfrm>
                    <a:prstGeom prst="rect">
                      <a:avLst/>
                    </a:prstGeom>
                  </pic:spPr>
                </pic:pic>
              </a:graphicData>
            </a:graphic>
          </wp:inline>
        </w:drawing>
      </w:r>
    </w:p>
    <w:p w14:paraId="7C9E39A9" w14:textId="2AE71CF0" w:rsidR="00F05AD8" w:rsidRDefault="00F05AD8" w:rsidP="0047652F">
      <w:r>
        <w:rPr>
          <w:rFonts w:hint="eastAsia"/>
        </w:rPr>
        <w:t>切换到项目：</w:t>
      </w:r>
      <w:r>
        <w:rPr>
          <w:rFonts w:hint="eastAsia"/>
        </w:rPr>
        <w:t>logging-efk</w:t>
      </w:r>
    </w:p>
    <w:p w14:paraId="789D7087" w14:textId="6B016806" w:rsidR="0062321E" w:rsidRDefault="00BF4448" w:rsidP="00BF4448">
      <w:pPr>
        <w:jc w:val="left"/>
      </w:pPr>
      <w:r>
        <w:rPr>
          <w:rFonts w:hint="eastAsia"/>
        </w:rPr>
        <w:t>&gt;</w:t>
      </w:r>
      <w:r w:rsidRPr="00BF4448">
        <w:t xml:space="preserve">oc create -f </w:t>
      </w:r>
      <w:hyperlink r:id="rId133" w:history="1">
        <w:r w:rsidR="00606FB1" w:rsidRPr="009E3575">
          <w:rPr>
            <w:rStyle w:val="ac"/>
          </w:rPr>
          <w:t>https://raw.githubusercontent.com/openshift/origin/master/examples/logging/logging-deployer.yaml</w:t>
        </w:r>
      </w:hyperlink>
    </w:p>
    <w:p w14:paraId="34A5D9B6" w14:textId="72294569" w:rsidR="00606FB1" w:rsidRDefault="00606FB1" w:rsidP="00BF4448">
      <w:pPr>
        <w:jc w:val="left"/>
      </w:pPr>
      <w:r>
        <w:rPr>
          <w:noProof/>
        </w:rPr>
        <w:drawing>
          <wp:inline distT="0" distB="0" distL="0" distR="0" wp14:anchorId="3458D13F" wp14:editId="7143DAE7">
            <wp:extent cx="6151880" cy="3606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51880" cy="360680"/>
                    </a:xfrm>
                    <a:prstGeom prst="rect">
                      <a:avLst/>
                    </a:prstGeom>
                  </pic:spPr>
                </pic:pic>
              </a:graphicData>
            </a:graphic>
          </wp:inline>
        </w:drawing>
      </w:r>
    </w:p>
    <w:p w14:paraId="362B3238" w14:textId="49AEA2B8" w:rsidR="00DA19AA" w:rsidRDefault="00DA19AA" w:rsidP="00DA19AA">
      <w:pPr>
        <w:pStyle w:val="2"/>
      </w:pPr>
      <w:bookmarkStart w:id="61" w:name="_Toc495742413"/>
      <w:r>
        <w:rPr>
          <w:rFonts w:hint="eastAsia"/>
        </w:rPr>
        <w:t>配置</w:t>
      </w:r>
      <w:r>
        <w:rPr>
          <w:rFonts w:hint="eastAsia"/>
        </w:rPr>
        <w:t>service</w:t>
      </w:r>
      <w:r>
        <w:t xml:space="preserve"> </w:t>
      </w:r>
      <w:r>
        <w:rPr>
          <w:rFonts w:hint="eastAsia"/>
        </w:rPr>
        <w:t>account</w:t>
      </w:r>
      <w:bookmarkEnd w:id="61"/>
    </w:p>
    <w:p w14:paraId="4BA54A34" w14:textId="719A0FFE" w:rsidR="00DA19AA" w:rsidRDefault="00DA19AA" w:rsidP="00DA19AA">
      <w:r>
        <w:rPr>
          <w:rFonts w:hint="eastAsia"/>
        </w:rPr>
        <w:t>以集群管理员身份登录系统，并切换到项目：</w:t>
      </w:r>
      <w:r>
        <w:rPr>
          <w:rFonts w:hint="eastAsia"/>
        </w:rPr>
        <w:t>logging</w:t>
      </w:r>
      <w:r>
        <w:t>-</w:t>
      </w:r>
      <w:r>
        <w:rPr>
          <w:rFonts w:hint="eastAsia"/>
        </w:rPr>
        <w:t>efk</w:t>
      </w:r>
    </w:p>
    <w:p w14:paraId="3E647BD5" w14:textId="4B3BB6C2" w:rsidR="00DA19AA" w:rsidRDefault="00AF6DBB" w:rsidP="00DA19AA">
      <w:r>
        <w:rPr>
          <w:rFonts w:hint="eastAsia"/>
        </w:rPr>
        <w:t>&gt;oc</w:t>
      </w:r>
      <w:r>
        <w:t xml:space="preserve"> login -u system:admin</w:t>
      </w:r>
    </w:p>
    <w:p w14:paraId="25341B31" w14:textId="7562F0FF" w:rsidR="00935A2E" w:rsidRDefault="00935A2E" w:rsidP="00DA19AA">
      <w:r>
        <w:rPr>
          <w:rFonts w:hint="eastAsia"/>
        </w:rPr>
        <w:t>&gt;oc</w:t>
      </w:r>
      <w:r w:rsidR="00EB5FD9">
        <w:rPr>
          <w:rFonts w:hint="eastAsia"/>
        </w:rPr>
        <w:t xml:space="preserve"> project logging-efk</w:t>
      </w:r>
    </w:p>
    <w:p w14:paraId="6FC468B6" w14:textId="57A27B76" w:rsidR="00EB5FD9" w:rsidRDefault="00EB5FD9" w:rsidP="00DA19AA">
      <w:r>
        <w:rPr>
          <w:rFonts w:hint="eastAsia"/>
        </w:rPr>
        <w:t>创建应用部署</w:t>
      </w:r>
      <w:r>
        <w:rPr>
          <w:rFonts w:hint="eastAsia"/>
        </w:rPr>
        <w:t>kibana</w:t>
      </w:r>
      <w:r>
        <w:rPr>
          <w:rFonts w:hint="eastAsia"/>
        </w:rPr>
        <w:t>、</w:t>
      </w:r>
      <w:r>
        <w:rPr>
          <w:rFonts w:hint="eastAsia"/>
        </w:rPr>
        <w:t>elasticsearch</w:t>
      </w:r>
      <w:r>
        <w:rPr>
          <w:rFonts w:hint="eastAsia"/>
        </w:rPr>
        <w:t>和</w:t>
      </w:r>
      <w:r>
        <w:rPr>
          <w:rFonts w:hint="eastAsia"/>
        </w:rPr>
        <w:t>fluentd</w:t>
      </w:r>
      <w:r>
        <w:rPr>
          <w:rFonts w:hint="eastAsia"/>
        </w:rPr>
        <w:t>等服务使用的</w:t>
      </w:r>
      <w:r>
        <w:rPr>
          <w:rFonts w:hint="eastAsia"/>
        </w:rPr>
        <w:t>service</w:t>
      </w:r>
      <w:r>
        <w:t xml:space="preserve"> </w:t>
      </w:r>
      <w:r>
        <w:rPr>
          <w:rFonts w:hint="eastAsia"/>
        </w:rPr>
        <w:t>account</w:t>
      </w:r>
      <w:r>
        <w:rPr>
          <w:rFonts w:hint="eastAsia"/>
        </w:rPr>
        <w:t>账号。</w:t>
      </w:r>
    </w:p>
    <w:p w14:paraId="0F6749C4" w14:textId="284D8F2B" w:rsidR="00EB5FD9" w:rsidRDefault="00EB5FD9" w:rsidP="00DA19AA">
      <w:r>
        <w:rPr>
          <w:rFonts w:hint="eastAsia"/>
        </w:rPr>
        <w:t>&gt;oc</w:t>
      </w:r>
      <w:r>
        <w:t xml:space="preserve"> </w:t>
      </w:r>
      <w:r>
        <w:rPr>
          <w:rFonts w:hint="eastAsia"/>
        </w:rPr>
        <w:t>new-app</w:t>
      </w:r>
      <w:r>
        <w:t xml:space="preserve"> </w:t>
      </w:r>
      <w:r>
        <w:rPr>
          <w:rFonts w:hint="eastAsia"/>
        </w:rPr>
        <w:t>logging-deployer-account-template</w:t>
      </w:r>
    </w:p>
    <w:p w14:paraId="427A2BE1" w14:textId="007E40F1" w:rsidR="00EB5FD9" w:rsidRDefault="00EB5FD9" w:rsidP="00F475B1">
      <w:pPr>
        <w:jc w:val="left"/>
      </w:pPr>
      <w:r>
        <w:t>&gt;</w:t>
      </w:r>
      <w:r>
        <w:rPr>
          <w:rFonts w:hint="eastAsia"/>
        </w:rPr>
        <w:t>oadm</w:t>
      </w:r>
      <w:r>
        <w:t xml:space="preserve"> policy add-cluster-role-to-user oauth-editor system:serviceaccount:logging-efk:logging-deployer</w:t>
      </w:r>
    </w:p>
    <w:p w14:paraId="23FA0C06" w14:textId="3C391A07" w:rsidR="00842EAF" w:rsidRDefault="00842EAF" w:rsidP="00DA19AA">
      <w:r>
        <w:rPr>
          <w:rFonts w:hint="eastAsia"/>
        </w:rPr>
        <w:lastRenderedPageBreak/>
        <w:t>为前面创建的</w:t>
      </w:r>
      <w:r>
        <w:rPr>
          <w:rFonts w:hint="eastAsia"/>
        </w:rPr>
        <w:t>service</w:t>
      </w:r>
      <w:r>
        <w:t xml:space="preserve"> </w:t>
      </w:r>
      <w:r>
        <w:rPr>
          <w:rFonts w:hint="eastAsia"/>
        </w:rPr>
        <w:t>account</w:t>
      </w:r>
      <w:r>
        <w:rPr>
          <w:rFonts w:hint="eastAsia"/>
        </w:rPr>
        <w:t>授权，允许相关服务读取和操作集群内部的信息和对象：</w:t>
      </w:r>
    </w:p>
    <w:p w14:paraId="75A84353" w14:textId="3DC0F9F1" w:rsidR="00842EAF" w:rsidRDefault="00842EAF" w:rsidP="00F475B1">
      <w:pPr>
        <w:jc w:val="left"/>
      </w:pPr>
      <w:r>
        <w:rPr>
          <w:rFonts w:hint="eastAsia"/>
        </w:rPr>
        <w:t>&gt;oadm</w:t>
      </w:r>
      <w:r>
        <w:t xml:space="preserve"> </w:t>
      </w:r>
      <w:r>
        <w:rPr>
          <w:rFonts w:hint="eastAsia"/>
        </w:rPr>
        <w:t>policy</w:t>
      </w:r>
      <w:r>
        <w:t xml:space="preserve"> </w:t>
      </w:r>
      <w:r>
        <w:rPr>
          <w:rFonts w:hint="eastAsia"/>
        </w:rPr>
        <w:t>add-scc-to-user</w:t>
      </w:r>
      <w:r>
        <w:t xml:space="preserve"> </w:t>
      </w:r>
      <w:r>
        <w:rPr>
          <w:rFonts w:hint="eastAsia"/>
        </w:rPr>
        <w:t>privileged</w:t>
      </w:r>
      <w:r>
        <w:t xml:space="preserve"> </w:t>
      </w:r>
      <w:r>
        <w:rPr>
          <w:rFonts w:hint="eastAsia"/>
        </w:rPr>
        <w:t>system:serviceaccount:logging</w:t>
      </w:r>
      <w:r w:rsidR="00A00389">
        <w:t>-efk</w:t>
      </w:r>
      <w:r>
        <w:rPr>
          <w:rFonts w:hint="eastAsia"/>
        </w:rPr>
        <w:t>:aggregated-logging-fluentd</w:t>
      </w:r>
    </w:p>
    <w:p w14:paraId="63A66C55" w14:textId="3917146D" w:rsidR="00F475B1" w:rsidRDefault="00F475B1" w:rsidP="00F475B1">
      <w:pPr>
        <w:jc w:val="left"/>
      </w:pPr>
      <w:r>
        <w:rPr>
          <w:rFonts w:hint="eastAsia"/>
        </w:rPr>
        <w:t>&gt;oadm</w:t>
      </w:r>
      <w:r>
        <w:t xml:space="preserve"> policy add-cluster-role-to-user cluster-reader system:serviceaccount:logging-efk:aggregated-logging-fluentd</w:t>
      </w:r>
    </w:p>
    <w:p w14:paraId="5AE422EB" w14:textId="0836FF2E" w:rsidR="001B79C6" w:rsidRDefault="001B79C6" w:rsidP="00F475B1">
      <w:pPr>
        <w:jc w:val="left"/>
      </w:pPr>
      <w:r>
        <w:rPr>
          <w:noProof/>
        </w:rPr>
        <w:drawing>
          <wp:inline distT="0" distB="0" distL="0" distR="0" wp14:anchorId="40E84A19" wp14:editId="31F002D3">
            <wp:extent cx="6151880" cy="32435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51880" cy="3243580"/>
                    </a:xfrm>
                    <a:prstGeom prst="rect">
                      <a:avLst/>
                    </a:prstGeom>
                  </pic:spPr>
                </pic:pic>
              </a:graphicData>
            </a:graphic>
          </wp:inline>
        </w:drawing>
      </w:r>
    </w:p>
    <w:p w14:paraId="5F8D8045" w14:textId="76A81646" w:rsidR="00E206E3" w:rsidRDefault="00E206E3" w:rsidP="00E206E3">
      <w:pPr>
        <w:pStyle w:val="2"/>
      </w:pPr>
      <w:bookmarkStart w:id="62" w:name="_Toc495742414"/>
      <w:r>
        <w:rPr>
          <w:rFonts w:hint="eastAsia"/>
        </w:rPr>
        <w:t>配置证书</w:t>
      </w:r>
      <w:bookmarkEnd w:id="62"/>
    </w:p>
    <w:p w14:paraId="296B78B6" w14:textId="3B3F02D2" w:rsidR="00E206E3" w:rsidRDefault="00311372" w:rsidP="00E206E3">
      <w:r>
        <w:rPr>
          <w:rFonts w:hint="eastAsia"/>
        </w:rPr>
        <w:t>创建应用组件使用的证书，并创建</w:t>
      </w:r>
      <w:r>
        <w:rPr>
          <w:rFonts w:hint="eastAsia"/>
        </w:rPr>
        <w:t>secret</w:t>
      </w:r>
      <w:r>
        <w:rPr>
          <w:rFonts w:hint="eastAsia"/>
        </w:rPr>
        <w:t>对象</w:t>
      </w:r>
      <w:r>
        <w:rPr>
          <w:rFonts w:hint="eastAsia"/>
        </w:rPr>
        <w:t>logging-deployer</w:t>
      </w:r>
      <w:r>
        <w:rPr>
          <w:rFonts w:hint="eastAsia"/>
        </w:rPr>
        <w:t>储存对应的证书。该</w:t>
      </w:r>
      <w:r>
        <w:rPr>
          <w:rFonts w:hint="eastAsia"/>
        </w:rPr>
        <w:t>secret</w:t>
      </w:r>
      <w:r>
        <w:rPr>
          <w:rFonts w:hint="eastAsia"/>
        </w:rPr>
        <w:t>对象会被部署引用。</w:t>
      </w:r>
    </w:p>
    <w:p w14:paraId="7B5C11BF" w14:textId="1BD78602" w:rsidR="00311372" w:rsidRPr="00072D36" w:rsidRDefault="000055A7" w:rsidP="000055A7">
      <w:pPr>
        <w:jc w:val="left"/>
        <w:rPr>
          <w:strike/>
        </w:rPr>
      </w:pPr>
      <w:r w:rsidRPr="00072D36">
        <w:rPr>
          <w:rFonts w:hint="eastAsia"/>
          <w:strike/>
        </w:rPr>
        <w:t>&gt;oadm</w:t>
      </w:r>
      <w:r w:rsidR="00B1287E" w:rsidRPr="00072D36">
        <w:rPr>
          <w:strike/>
        </w:rPr>
        <w:t xml:space="preserve"> </w:t>
      </w:r>
      <w:r w:rsidRPr="00072D36">
        <w:rPr>
          <w:rFonts w:hint="eastAsia"/>
          <w:strike/>
        </w:rPr>
        <w:t>ca</w:t>
      </w:r>
      <w:r w:rsidRPr="00072D36">
        <w:rPr>
          <w:strike/>
        </w:rPr>
        <w:t xml:space="preserve"> </w:t>
      </w:r>
      <w:r w:rsidRPr="00072D36">
        <w:rPr>
          <w:rFonts w:hint="eastAsia"/>
          <w:strike/>
        </w:rPr>
        <w:t>create-server-cert</w:t>
      </w:r>
      <w:r w:rsidRPr="00072D36">
        <w:rPr>
          <w:strike/>
        </w:rPr>
        <w:t xml:space="preserve"> --</w:t>
      </w:r>
      <w:r w:rsidRPr="00072D36">
        <w:rPr>
          <w:rFonts w:hint="eastAsia"/>
          <w:strike/>
        </w:rPr>
        <w:t>signer-cert=</w:t>
      </w:r>
      <w:r w:rsidRPr="00072D36">
        <w:rPr>
          <w:strike/>
        </w:rPr>
        <w:t>/</w:t>
      </w:r>
      <w:r w:rsidRPr="00072D36">
        <w:rPr>
          <w:rFonts w:hint="eastAsia"/>
          <w:strike/>
        </w:rPr>
        <w:t>etc</w:t>
      </w:r>
      <w:r w:rsidRPr="00072D36">
        <w:rPr>
          <w:strike/>
        </w:rPr>
        <w:t>/origin/master/ca.crt --signer-key=/etc/origin/master/ca.key --signer-serial=/etc/origin/master/ca.serial.txt --hostnames=’kibana.apps.example.com’ --cert=/etc/origin/master/kibana.crt --key=/etc/origin/master/kibana.key</w:t>
      </w:r>
    </w:p>
    <w:p w14:paraId="11CDC8A1" w14:textId="1E968E53" w:rsidR="00EF5E6F" w:rsidRPr="00072D36" w:rsidRDefault="00EF5E6F" w:rsidP="000055A7">
      <w:pPr>
        <w:jc w:val="left"/>
        <w:rPr>
          <w:strike/>
        </w:rPr>
      </w:pPr>
      <w:r w:rsidRPr="00072D36">
        <w:rPr>
          <w:strike/>
        </w:rPr>
        <w:t>&gt;oc create secret generic logging-deployer --from-file kibana.crt=/etc/origin/master/kibana.crt --from-</w:t>
      </w:r>
      <w:r w:rsidRPr="00072D36">
        <w:rPr>
          <w:strike/>
        </w:rPr>
        <w:lastRenderedPageBreak/>
        <w:t>file kibana.key=/etc/origin/master/kibana.key</w:t>
      </w:r>
    </w:p>
    <w:p w14:paraId="05BCA27F" w14:textId="07756258" w:rsidR="00E20AD6" w:rsidRPr="00E20AD6" w:rsidRDefault="00E20AD6" w:rsidP="00E20AD6">
      <w:pPr>
        <w:pStyle w:val="2"/>
      </w:pPr>
      <w:bookmarkStart w:id="63" w:name="_Toc495742415"/>
      <w:r>
        <w:rPr>
          <w:rFonts w:hint="eastAsia"/>
        </w:rPr>
        <w:t>部署日志组件模板</w:t>
      </w:r>
      <w:bookmarkEnd w:id="63"/>
    </w:p>
    <w:p w14:paraId="1EAE0C41" w14:textId="7C96FA51" w:rsidR="00CD504F" w:rsidRDefault="001530C5" w:rsidP="001530C5">
      <w:pPr>
        <w:jc w:val="left"/>
      </w:pPr>
      <w:r>
        <w:t>&gt;oc new-app logging-deployer-template --param KIBANA_HOSTNAME=kibana.apps.example.com --param ES_CLUSTER_SIZE=1 --param PUBLIC_MASTER_URL=https://master.example.com:8443</w:t>
      </w:r>
    </w:p>
    <w:p w14:paraId="60109FA4" w14:textId="77777777" w:rsidR="005D2399" w:rsidRDefault="005D2399" w:rsidP="001530C5">
      <w:pPr>
        <w:jc w:val="left"/>
      </w:pPr>
    </w:p>
    <w:p w14:paraId="78C952CE" w14:textId="65AD239C" w:rsidR="005D2399" w:rsidRDefault="005D2399" w:rsidP="005D2399">
      <w:pPr>
        <w:pStyle w:val="1"/>
      </w:pPr>
      <w:bookmarkStart w:id="64" w:name="_Toc495742416"/>
      <w:r>
        <w:rPr>
          <w:rFonts w:hint="eastAsia"/>
        </w:rPr>
        <w:t>部署</w:t>
      </w:r>
      <w:r w:rsidR="00174E25">
        <w:rPr>
          <w:rFonts w:hint="eastAsia"/>
        </w:rPr>
        <w:t>单独</w:t>
      </w:r>
      <w:r>
        <w:rPr>
          <w:rFonts w:hint="eastAsia"/>
        </w:rPr>
        <w:t>DNS</w:t>
      </w:r>
      <w:r w:rsidR="00B34C2C">
        <w:rPr>
          <w:rFonts w:hint="eastAsia"/>
        </w:rPr>
        <w:t>服务器</w:t>
      </w:r>
      <w:bookmarkEnd w:id="64"/>
    </w:p>
    <w:p w14:paraId="1E87607D" w14:textId="18070757" w:rsidR="00174E25" w:rsidRDefault="00174E25" w:rsidP="00C86D4A">
      <w:pPr>
        <w:jc w:val="left"/>
        <w:rPr>
          <w:b/>
          <w:color w:val="FF0000"/>
        </w:rPr>
      </w:pPr>
      <w:r>
        <w:rPr>
          <w:rFonts w:hint="eastAsia"/>
        </w:rPr>
        <w:t>PS</w:t>
      </w:r>
      <w:r>
        <w:rPr>
          <w:rFonts w:hint="eastAsia"/>
        </w:rPr>
        <w:t>：</w:t>
      </w:r>
      <w:r w:rsidR="00C86D4A">
        <w:rPr>
          <w:rFonts w:hint="eastAsia"/>
        </w:rPr>
        <w:t>openshift</w:t>
      </w:r>
      <w:r w:rsidR="00C86D4A">
        <w:rPr>
          <w:rFonts w:hint="eastAsia"/>
        </w:rPr>
        <w:t>创建</w:t>
      </w:r>
      <w:r w:rsidR="00C86D4A">
        <w:rPr>
          <w:rFonts w:hint="eastAsia"/>
        </w:rPr>
        <w:t>route</w:t>
      </w:r>
      <w:r w:rsidR="00C86D4A">
        <w:rPr>
          <w:rFonts w:hint="eastAsia"/>
        </w:rPr>
        <w:t>的时候都会自动生成子域名，格式：</w:t>
      </w:r>
      <w:r w:rsidR="00C86D4A">
        <w:rPr>
          <w:rFonts w:hint="eastAsia"/>
        </w:rPr>
        <w:t>{</w:t>
      </w:r>
      <w:r w:rsidR="008E3559">
        <w:rPr>
          <w:rFonts w:hint="eastAsia"/>
        </w:rPr>
        <w:t>service</w:t>
      </w:r>
      <w:r w:rsidR="008E3559">
        <w:t xml:space="preserve"> </w:t>
      </w:r>
      <w:r w:rsidR="008E3559">
        <w:rPr>
          <w:rFonts w:hint="eastAsia"/>
        </w:rPr>
        <w:t>name</w:t>
      </w:r>
      <w:r w:rsidR="00C86D4A">
        <w:rPr>
          <w:rFonts w:hint="eastAsia"/>
        </w:rPr>
        <w:t>}</w:t>
      </w:r>
      <w:r w:rsidR="00C86D4A">
        <w:t>-{</w:t>
      </w:r>
      <w:r w:rsidR="00C86D4A">
        <w:rPr>
          <w:rFonts w:hint="eastAsia"/>
        </w:rPr>
        <w:t>namespace</w:t>
      </w:r>
      <w:r w:rsidR="00C86D4A">
        <w:t>}</w:t>
      </w:r>
      <w:r w:rsidR="00C86D4A">
        <w:rPr>
          <w:rFonts w:hint="eastAsia"/>
        </w:rPr>
        <w:t>.</w:t>
      </w:r>
      <w:r w:rsidR="00C86D4A" w:rsidRPr="00C86D4A">
        <w:t>router.default.svc.cluster.local</w:t>
      </w:r>
      <w:r w:rsidR="0009099B">
        <w:rPr>
          <w:rFonts w:hint="eastAsia"/>
        </w:rPr>
        <w:t>，</w:t>
      </w:r>
      <w:r w:rsidR="0009099B" w:rsidRPr="00904FAA">
        <w:rPr>
          <w:rFonts w:hint="eastAsia"/>
          <w:b/>
          <w:color w:val="FF0000"/>
        </w:rPr>
        <w:t>为了不用每次都修改客户端</w:t>
      </w:r>
      <w:r w:rsidR="0009099B" w:rsidRPr="00904FAA">
        <w:rPr>
          <w:rFonts w:hint="eastAsia"/>
          <w:b/>
          <w:color w:val="FF0000"/>
        </w:rPr>
        <w:t>HOSTS</w:t>
      </w:r>
      <w:r w:rsidR="005E457C" w:rsidRPr="00904FAA">
        <w:rPr>
          <w:rFonts w:hint="eastAsia"/>
          <w:b/>
          <w:color w:val="FF0000"/>
        </w:rPr>
        <w:t>映射</w:t>
      </w:r>
      <w:r w:rsidR="0009099B" w:rsidRPr="00904FAA">
        <w:rPr>
          <w:rFonts w:hint="eastAsia"/>
          <w:b/>
          <w:color w:val="FF0000"/>
        </w:rPr>
        <w:t>文件</w:t>
      </w:r>
      <w:r w:rsidR="0009099B">
        <w:rPr>
          <w:rFonts w:hint="eastAsia"/>
        </w:rPr>
        <w:t>。</w:t>
      </w:r>
      <w:r>
        <w:rPr>
          <w:rFonts w:hint="eastAsia"/>
        </w:rPr>
        <w:t>不在</w:t>
      </w:r>
      <w:r>
        <w:rPr>
          <w:rFonts w:hint="eastAsia"/>
        </w:rPr>
        <w:t>master</w:t>
      </w:r>
      <w:r>
        <w:rPr>
          <w:rFonts w:hint="eastAsia"/>
        </w:rPr>
        <w:t>节点重新部署</w:t>
      </w:r>
      <w:r>
        <w:rPr>
          <w:rFonts w:hint="eastAsia"/>
        </w:rPr>
        <w:t>dns</w:t>
      </w:r>
      <w:r>
        <w:rPr>
          <w:rFonts w:hint="eastAsia"/>
        </w:rPr>
        <w:t>，因为</w:t>
      </w:r>
      <w:r>
        <w:rPr>
          <w:rFonts w:hint="eastAsia"/>
        </w:rPr>
        <w:t>openshift</w:t>
      </w:r>
      <w:r>
        <w:rPr>
          <w:rFonts w:hint="eastAsia"/>
        </w:rPr>
        <w:t>内部已经默认使用了</w:t>
      </w:r>
      <w:r>
        <w:rPr>
          <w:rFonts w:hint="eastAsia"/>
        </w:rPr>
        <w:t>skydns</w:t>
      </w:r>
      <w:r w:rsidR="00A135F0">
        <w:t xml:space="preserve"> </w:t>
      </w:r>
      <w:r w:rsidR="00A135F0">
        <w:rPr>
          <w:rFonts w:hint="eastAsia"/>
        </w:rPr>
        <w:t>server</w:t>
      </w:r>
      <w:r>
        <w:rPr>
          <w:rFonts w:hint="eastAsia"/>
        </w:rPr>
        <w:t>（</w:t>
      </w:r>
      <w:r w:rsidR="00815AA6">
        <w:rPr>
          <w:rFonts w:hint="eastAsia"/>
        </w:rPr>
        <w:t>有人说</w:t>
      </w:r>
      <w:r w:rsidR="00815AA6">
        <w:rPr>
          <w:rFonts w:hint="eastAsia"/>
        </w:rPr>
        <w:t>3.6</w:t>
      </w:r>
      <w:r w:rsidR="00815AA6">
        <w:rPr>
          <w:rFonts w:hint="eastAsia"/>
        </w:rPr>
        <w:t>已经使用了</w:t>
      </w:r>
      <w:r w:rsidR="00815AA6">
        <w:rPr>
          <w:rFonts w:hint="eastAsia"/>
        </w:rPr>
        <w:t>dnsmasq</w:t>
      </w:r>
      <w:r w:rsidR="00815AA6">
        <w:rPr>
          <w:rFonts w:hint="eastAsia"/>
        </w:rPr>
        <w:t>，需要核实</w:t>
      </w:r>
      <w:r>
        <w:rPr>
          <w:rFonts w:hint="eastAsia"/>
        </w:rPr>
        <w:t>）</w:t>
      </w:r>
      <w:r w:rsidR="007F1B02">
        <w:rPr>
          <w:rFonts w:hint="eastAsia"/>
        </w:rPr>
        <w:t>，占用端口：</w:t>
      </w:r>
      <w:r w:rsidR="007F1B02">
        <w:rPr>
          <w:rFonts w:hint="eastAsia"/>
        </w:rPr>
        <w:t>53</w:t>
      </w:r>
      <w:r w:rsidR="007F1B02">
        <w:rPr>
          <w:rFonts w:hint="eastAsia"/>
        </w:rPr>
        <w:t>和</w:t>
      </w:r>
      <w:r w:rsidR="007F1B02">
        <w:rPr>
          <w:rFonts w:hint="eastAsia"/>
        </w:rPr>
        <w:t>8053</w:t>
      </w:r>
      <w:r w:rsidR="007F1B02">
        <w:rPr>
          <w:rFonts w:hint="eastAsia"/>
        </w:rPr>
        <w:t>了</w:t>
      </w:r>
      <w:r w:rsidR="008C0672">
        <w:rPr>
          <w:rFonts w:hint="eastAsia"/>
        </w:rPr>
        <w:t>。</w:t>
      </w:r>
      <w:r w:rsidR="00FF0045">
        <w:rPr>
          <w:rFonts w:hint="eastAsia"/>
        </w:rPr>
        <w:t>为了不冲突和不修改原</w:t>
      </w:r>
      <w:r w:rsidR="00FF0045">
        <w:rPr>
          <w:rFonts w:hint="eastAsia"/>
        </w:rPr>
        <w:t>master</w:t>
      </w:r>
      <w:r w:rsidR="00FF0045">
        <w:rPr>
          <w:rFonts w:hint="eastAsia"/>
        </w:rPr>
        <w:t>的</w:t>
      </w:r>
      <w:r w:rsidR="00FF0045">
        <w:rPr>
          <w:rFonts w:hint="eastAsia"/>
        </w:rPr>
        <w:t>dns</w:t>
      </w:r>
      <w:r w:rsidR="00FF0045">
        <w:rPr>
          <w:rFonts w:hint="eastAsia"/>
        </w:rPr>
        <w:t>配置，现在单独部署</w:t>
      </w:r>
      <w:r w:rsidR="00FF0045">
        <w:rPr>
          <w:rFonts w:hint="eastAsia"/>
        </w:rPr>
        <w:t>dns</w:t>
      </w:r>
      <w:r w:rsidR="00FF0045">
        <w:rPr>
          <w:rFonts w:hint="eastAsia"/>
        </w:rPr>
        <w:t>服务器</w:t>
      </w:r>
      <w:r w:rsidR="00B34C2C">
        <w:rPr>
          <w:rFonts w:hint="eastAsia"/>
        </w:rPr>
        <w:t>，</w:t>
      </w:r>
      <w:r w:rsidR="00B93754">
        <w:rPr>
          <w:rFonts w:hint="eastAsia"/>
        </w:rPr>
        <w:t>本次实践</w:t>
      </w:r>
      <w:r w:rsidR="00B34C2C">
        <w:rPr>
          <w:rFonts w:hint="eastAsia"/>
        </w:rPr>
        <w:t>选择：</w:t>
      </w:r>
      <w:r w:rsidR="00B34C2C" w:rsidRPr="00B93754">
        <w:rPr>
          <w:rFonts w:hint="eastAsia"/>
          <w:b/>
          <w:color w:val="FF0000"/>
        </w:rPr>
        <w:t>bind</w:t>
      </w:r>
      <w:r w:rsidR="00B93754">
        <w:rPr>
          <w:rFonts w:hint="eastAsia"/>
          <w:b/>
          <w:color w:val="FF0000"/>
        </w:rPr>
        <w:t>（也可以使用</w:t>
      </w:r>
      <w:r w:rsidR="00B93754">
        <w:rPr>
          <w:rFonts w:hint="eastAsia"/>
          <w:b/>
          <w:color w:val="FF0000"/>
        </w:rPr>
        <w:t>dnsmasq</w:t>
      </w:r>
      <w:r w:rsidR="00B93754">
        <w:rPr>
          <w:rFonts w:hint="eastAsia"/>
          <w:b/>
          <w:color w:val="FF0000"/>
        </w:rPr>
        <w:t>）</w:t>
      </w:r>
      <w:r w:rsidR="00581F51" w:rsidRPr="00E44A55">
        <w:rPr>
          <w:rFonts w:hint="eastAsia"/>
          <w:b/>
        </w:rPr>
        <w:t>。</w:t>
      </w:r>
    </w:p>
    <w:p w14:paraId="0ECF6DA4" w14:textId="55C1D301" w:rsidR="005B34DF" w:rsidRPr="00174E25" w:rsidRDefault="005B34DF" w:rsidP="00174E25">
      <w:r>
        <w:rPr>
          <w:rFonts w:hint="eastAsia"/>
          <w:b/>
          <w:color w:val="FF0000"/>
        </w:rPr>
        <w:t>服务器</w:t>
      </w:r>
      <w:r>
        <w:rPr>
          <w:rFonts w:hint="eastAsia"/>
          <w:b/>
          <w:color w:val="FF0000"/>
        </w:rPr>
        <w:t>ip</w:t>
      </w:r>
      <w:r>
        <w:rPr>
          <w:rFonts w:hint="eastAsia"/>
          <w:b/>
          <w:color w:val="FF0000"/>
        </w:rPr>
        <w:t>：</w:t>
      </w:r>
      <w:r>
        <w:rPr>
          <w:rFonts w:hint="eastAsia"/>
          <w:b/>
          <w:color w:val="FF0000"/>
        </w:rPr>
        <w:t>192.168.200.57</w:t>
      </w:r>
    </w:p>
    <w:p w14:paraId="6FA3E871" w14:textId="77777777" w:rsidR="00EC2C26" w:rsidRDefault="00EC2C26" w:rsidP="005D2399">
      <w:r>
        <w:rPr>
          <w:rFonts w:hint="eastAsia"/>
        </w:rPr>
        <w:t>参考：</w:t>
      </w:r>
    </w:p>
    <w:p w14:paraId="6B1ACC0E" w14:textId="5E3FC4F3" w:rsidR="005D2399" w:rsidRDefault="00482479" w:rsidP="005D2399">
      <w:hyperlink r:id="rId136" w:history="1">
        <w:r w:rsidR="00EC2C26" w:rsidRPr="00272DAE">
          <w:rPr>
            <w:rStyle w:val="ac"/>
          </w:rPr>
          <w:t>http://www.dockone.io/article/946</w:t>
        </w:r>
      </w:hyperlink>
    </w:p>
    <w:p w14:paraId="25B1E9A9" w14:textId="70AE967A" w:rsidR="00EC2C26" w:rsidRDefault="00482479" w:rsidP="005D2399">
      <w:pPr>
        <w:rPr>
          <w:rStyle w:val="ac"/>
        </w:rPr>
      </w:pPr>
      <w:hyperlink r:id="rId137" w:history="1">
        <w:r w:rsidR="003B02AF" w:rsidRPr="00272DAE">
          <w:rPr>
            <w:rStyle w:val="ac"/>
          </w:rPr>
          <w:t>http://blog.csdn.net/technofiend/article/details/53838199</w:t>
        </w:r>
      </w:hyperlink>
    </w:p>
    <w:p w14:paraId="22EDBD37" w14:textId="683867B8" w:rsidR="00861513" w:rsidRDefault="00482479" w:rsidP="005D2399">
      <w:hyperlink r:id="rId138" w:history="1">
        <w:r w:rsidR="00861513" w:rsidRPr="00292FA1">
          <w:rPr>
            <w:rStyle w:val="ac"/>
          </w:rPr>
          <w:t>https://developers.redhat.com/blog/2015/11/19/dns-your-openshift-v3-cluster/</w:t>
        </w:r>
      </w:hyperlink>
      <w:r w:rsidR="00861513">
        <w:rPr>
          <w:rFonts w:hint="eastAsia"/>
        </w:rPr>
        <w:t>（官方说法，但对我实际环境没有找到相关配置）</w:t>
      </w:r>
    </w:p>
    <w:p w14:paraId="5C403C37" w14:textId="77777777" w:rsidR="00861513" w:rsidRDefault="00861513" w:rsidP="005D2399"/>
    <w:p w14:paraId="21B7D8C1" w14:textId="7A4EAE9F" w:rsidR="003B02AF" w:rsidRDefault="00D817CE" w:rsidP="00D817CE">
      <w:pPr>
        <w:pStyle w:val="2"/>
      </w:pPr>
      <w:bookmarkStart w:id="65" w:name="_Toc495742417"/>
      <w:r>
        <w:rPr>
          <w:rFonts w:hint="eastAsia"/>
        </w:rPr>
        <w:t>安装</w:t>
      </w:r>
      <w:r>
        <w:rPr>
          <w:rFonts w:hint="eastAsia"/>
        </w:rPr>
        <w:t>dns</w:t>
      </w:r>
      <w:r>
        <w:rPr>
          <w:rFonts w:hint="eastAsia"/>
        </w:rPr>
        <w:t>服务</w:t>
      </w:r>
      <w:bookmarkEnd w:id="65"/>
    </w:p>
    <w:p w14:paraId="378DFAD4" w14:textId="11BF48D3" w:rsidR="00D817CE" w:rsidRDefault="00D21A72" w:rsidP="00D817CE">
      <w:r>
        <w:t>&gt;</w:t>
      </w:r>
      <w:r w:rsidRPr="00D21A72">
        <w:t>yum install bind-utils bind</w:t>
      </w:r>
    </w:p>
    <w:p w14:paraId="568A8765" w14:textId="1F42714D" w:rsidR="004C7950" w:rsidRDefault="004C7950" w:rsidP="004C7950">
      <w:pPr>
        <w:pStyle w:val="2"/>
      </w:pPr>
      <w:bookmarkStart w:id="66" w:name="_Toc495742418"/>
      <w:r>
        <w:rPr>
          <w:rFonts w:hint="eastAsia"/>
        </w:rPr>
        <w:lastRenderedPageBreak/>
        <w:t>配置</w:t>
      </w:r>
      <w:r>
        <w:rPr>
          <w:rFonts w:hint="eastAsia"/>
        </w:rPr>
        <w:t>dns</w:t>
      </w:r>
      <w:bookmarkEnd w:id="66"/>
    </w:p>
    <w:p w14:paraId="0201C3FE" w14:textId="20502F76" w:rsidR="00202B96" w:rsidRPr="00202B96" w:rsidRDefault="00202B96" w:rsidP="00202B96">
      <w:r>
        <w:rPr>
          <w:rFonts w:hint="eastAsia"/>
        </w:rPr>
        <w:t>&gt;vim</w:t>
      </w:r>
      <w:r w:rsidRPr="00202B96">
        <w:t xml:space="preserve"> /etc/named.conf</w:t>
      </w:r>
    </w:p>
    <w:p w14:paraId="261A7E9A" w14:textId="77777777" w:rsidR="002953D5" w:rsidRDefault="002953D5" w:rsidP="004B7B66">
      <w:pPr>
        <w:pStyle w:val="3"/>
      </w:pPr>
      <w:bookmarkStart w:id="67" w:name="_Toc495742419"/>
      <w:r>
        <w:rPr>
          <w:rFonts w:hint="eastAsia"/>
        </w:rPr>
        <w:t>修改文件开始地方的配置：</w:t>
      </w:r>
      <w:bookmarkEnd w:id="67"/>
    </w:p>
    <w:p w14:paraId="61779822" w14:textId="77777777" w:rsidR="002953D5" w:rsidRDefault="002953D5" w:rsidP="002953D5">
      <w:r>
        <w:rPr>
          <w:rFonts w:hint="eastAsia"/>
        </w:rPr>
        <w:t xml:space="preserve">listen-on port 53 { 127.0.0.1 }; </w:t>
      </w:r>
      <w:r>
        <w:sym w:font="Wingdings" w:char="F0E0"/>
      </w:r>
      <w:r>
        <w:rPr>
          <w:rFonts w:hint="eastAsia"/>
        </w:rPr>
        <w:t>改成了</w:t>
      </w:r>
      <w:r>
        <w:rPr>
          <w:rFonts w:hint="eastAsia"/>
        </w:rPr>
        <w:t xml:space="preserve"> listen-on port 53 { any; }; </w:t>
      </w:r>
    </w:p>
    <w:p w14:paraId="4414476A" w14:textId="77777777" w:rsidR="002953D5" w:rsidRDefault="002953D5" w:rsidP="002953D5">
      <w:r>
        <w:rPr>
          <w:rFonts w:hint="eastAsia"/>
        </w:rPr>
        <w:t xml:space="preserve">allow-query { localhost; }; </w:t>
      </w:r>
      <w:r>
        <w:sym w:font="Wingdings" w:char="F0E0"/>
      </w:r>
      <w:r>
        <w:rPr>
          <w:rFonts w:hint="eastAsia"/>
        </w:rPr>
        <w:t>改成了</w:t>
      </w:r>
      <w:r>
        <w:rPr>
          <w:rFonts w:hint="eastAsia"/>
        </w:rPr>
        <w:t xml:space="preserve"> listen-on port 53 { any; };</w:t>
      </w:r>
    </w:p>
    <w:p w14:paraId="796EFFB9" w14:textId="230284ED" w:rsidR="00F168DD" w:rsidRDefault="00F168DD" w:rsidP="002953D5">
      <w:r>
        <w:rPr>
          <w:noProof/>
        </w:rPr>
        <w:drawing>
          <wp:inline distT="0" distB="0" distL="0" distR="0" wp14:anchorId="32B2376A" wp14:editId="7A04A3A3">
            <wp:extent cx="6057143" cy="2990476"/>
            <wp:effectExtent l="0" t="0" r="127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57143" cy="2990476"/>
                    </a:xfrm>
                    <a:prstGeom prst="rect">
                      <a:avLst/>
                    </a:prstGeom>
                  </pic:spPr>
                </pic:pic>
              </a:graphicData>
            </a:graphic>
          </wp:inline>
        </w:drawing>
      </w:r>
    </w:p>
    <w:p w14:paraId="2D1552E9" w14:textId="579FEBEF" w:rsidR="002953D5" w:rsidRPr="002953D5" w:rsidRDefault="003A43FC" w:rsidP="004B7B66">
      <w:pPr>
        <w:pStyle w:val="3"/>
      </w:pPr>
      <w:bookmarkStart w:id="68" w:name="_Toc495742420"/>
      <w:r>
        <w:rPr>
          <w:rFonts w:hint="eastAsia"/>
        </w:rPr>
        <w:t>添加自定义域名</w:t>
      </w:r>
      <w:r w:rsidR="00E86660">
        <w:rPr>
          <w:rFonts w:hint="eastAsia"/>
        </w:rPr>
        <w:t>（相当于设置顶级域）</w:t>
      </w:r>
      <w:bookmarkEnd w:id="68"/>
    </w:p>
    <w:p w14:paraId="53016C64" w14:textId="52BB97BD" w:rsidR="004C7950" w:rsidRDefault="004C7950" w:rsidP="004C7950">
      <w:r>
        <w:rPr>
          <w:rFonts w:hint="eastAsia"/>
        </w:rPr>
        <w:t>&gt;</w:t>
      </w:r>
      <w:r w:rsidRPr="004C7950">
        <w:t>vim /etc/named.conf</w:t>
      </w:r>
    </w:p>
    <w:p w14:paraId="01B911B2" w14:textId="41CF15D2" w:rsidR="004C7950" w:rsidRDefault="00414AE4" w:rsidP="004C7950">
      <w:r w:rsidRPr="00414AE4">
        <w:rPr>
          <w:rFonts w:hint="eastAsia"/>
        </w:rPr>
        <w:t>在</w:t>
      </w:r>
      <w:r w:rsidRPr="00414AE4">
        <w:rPr>
          <w:rFonts w:hint="eastAsia"/>
        </w:rPr>
        <w:t xml:space="preserve">zone "." </w:t>
      </w:r>
      <w:r w:rsidRPr="00414AE4">
        <w:rPr>
          <w:rFonts w:hint="eastAsia"/>
        </w:rPr>
        <w:t>下面添加，域名可以自定义</w:t>
      </w:r>
    </w:p>
    <w:p w14:paraId="4FBCFCCA" w14:textId="77777777" w:rsidR="000C036C" w:rsidRDefault="000C036C" w:rsidP="000C036C">
      <w:r>
        <w:t>zone "router.default.svc.cluster.local" IN {</w:t>
      </w:r>
    </w:p>
    <w:p w14:paraId="203AC09E" w14:textId="77777777" w:rsidR="000C036C" w:rsidRDefault="000C036C" w:rsidP="000C036C">
      <w:r>
        <w:t xml:space="preserve">    type master;</w:t>
      </w:r>
    </w:p>
    <w:p w14:paraId="08FC267F" w14:textId="77777777" w:rsidR="000C036C" w:rsidRDefault="000C036C" w:rsidP="000C036C">
      <w:r>
        <w:t xml:space="preserve">    file "</w:t>
      </w:r>
      <w:r w:rsidRPr="003978C0">
        <w:rPr>
          <w:b/>
          <w:color w:val="FF0000"/>
        </w:rPr>
        <w:t>/var/named/dynamic/lab.com.zone</w:t>
      </w:r>
      <w:r>
        <w:t>";</w:t>
      </w:r>
    </w:p>
    <w:p w14:paraId="4C5D9959" w14:textId="77777777" w:rsidR="000C036C" w:rsidRDefault="000C036C" w:rsidP="000C036C">
      <w:r>
        <w:t xml:space="preserve">    allow-update { none; };</w:t>
      </w:r>
    </w:p>
    <w:p w14:paraId="4085002A" w14:textId="3DD0C28D" w:rsidR="00414AE4" w:rsidRDefault="000C036C" w:rsidP="000C036C">
      <w:r>
        <w:t>};</w:t>
      </w:r>
    </w:p>
    <w:p w14:paraId="09647ED4" w14:textId="1ACB1F4B" w:rsidR="005B797A" w:rsidRPr="005B797A" w:rsidRDefault="005B797A" w:rsidP="000C036C">
      <w:pPr>
        <w:rPr>
          <w:b/>
          <w:color w:val="FF0000"/>
        </w:rPr>
      </w:pPr>
      <w:r>
        <w:lastRenderedPageBreak/>
        <w:t>PS</w:t>
      </w:r>
      <w:r>
        <w:rPr>
          <w:rFonts w:hint="eastAsia"/>
        </w:rPr>
        <w:t>：</w:t>
      </w:r>
      <w:r w:rsidRPr="005B797A">
        <w:rPr>
          <w:b/>
          <w:color w:val="FF0000"/>
        </w:rPr>
        <w:t>router.default.svc.cluster.local</w:t>
      </w:r>
      <w:r>
        <w:rPr>
          <w:rFonts w:hint="eastAsia"/>
          <w:b/>
          <w:color w:val="FF0000"/>
        </w:rPr>
        <w:t>，定义顶级域，相当于：</w:t>
      </w:r>
      <w:r>
        <w:rPr>
          <w:rFonts w:hint="eastAsia"/>
          <w:b/>
          <w:color w:val="FF0000"/>
        </w:rPr>
        <w:t>*</w:t>
      </w:r>
      <w:r>
        <w:rPr>
          <w:b/>
          <w:color w:val="FF0000"/>
        </w:rPr>
        <w:t>.</w:t>
      </w:r>
      <w:r w:rsidRPr="005B797A">
        <w:rPr>
          <w:b/>
          <w:color w:val="FF0000"/>
        </w:rPr>
        <w:t xml:space="preserve"> router.default.svc.cluster.local</w:t>
      </w:r>
      <w:r>
        <w:rPr>
          <w:rFonts w:hint="eastAsia"/>
          <w:b/>
          <w:color w:val="FF0000"/>
        </w:rPr>
        <w:t>（这个可以自定义，本次实践都是使用</w:t>
      </w:r>
      <w:r>
        <w:rPr>
          <w:rFonts w:hint="eastAsia"/>
          <w:b/>
          <w:color w:val="FF0000"/>
        </w:rPr>
        <w:t>openshift</w:t>
      </w:r>
      <w:r>
        <w:rPr>
          <w:b/>
          <w:color w:val="FF0000"/>
        </w:rPr>
        <w:t xml:space="preserve"> </w:t>
      </w:r>
      <w:r>
        <w:rPr>
          <w:rFonts w:hint="eastAsia"/>
          <w:b/>
          <w:color w:val="FF0000"/>
        </w:rPr>
        <w:t>origin</w:t>
      </w:r>
      <w:r>
        <w:rPr>
          <w:rFonts w:hint="eastAsia"/>
          <w:b/>
          <w:color w:val="FF0000"/>
        </w:rPr>
        <w:t>自动生成的子域名）</w:t>
      </w:r>
    </w:p>
    <w:p w14:paraId="38F66225" w14:textId="53419EA2" w:rsidR="00DE6AEC" w:rsidRDefault="00DE6AEC" w:rsidP="000C036C">
      <w:r>
        <w:rPr>
          <w:noProof/>
        </w:rPr>
        <w:drawing>
          <wp:inline distT="0" distB="0" distL="0" distR="0" wp14:anchorId="176F827F" wp14:editId="2BEE0D37">
            <wp:extent cx="3076190" cy="800000"/>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76190" cy="800000"/>
                    </a:xfrm>
                    <a:prstGeom prst="rect">
                      <a:avLst/>
                    </a:prstGeom>
                  </pic:spPr>
                </pic:pic>
              </a:graphicData>
            </a:graphic>
          </wp:inline>
        </w:drawing>
      </w:r>
    </w:p>
    <w:p w14:paraId="675757DC" w14:textId="5D32044F" w:rsidR="003978C0" w:rsidRDefault="003978C0" w:rsidP="000C036C">
      <w:pPr>
        <w:rPr>
          <w:b/>
          <w:color w:val="FF0000"/>
        </w:rPr>
      </w:pPr>
      <w:r>
        <w:t>PS</w:t>
      </w:r>
      <w:r>
        <w:rPr>
          <w:rFonts w:hint="eastAsia"/>
        </w:rPr>
        <w:t>：创建此文件</w:t>
      </w:r>
      <w:r w:rsidRPr="003978C0">
        <w:rPr>
          <w:b/>
          <w:color w:val="FF0000"/>
        </w:rPr>
        <w:t>/var/named/dynamic/lab.com.zone</w:t>
      </w:r>
    </w:p>
    <w:p w14:paraId="1FE0459F" w14:textId="018D5C35" w:rsidR="00DD3854" w:rsidRDefault="00DD3854" w:rsidP="000C036C">
      <w:r w:rsidRPr="00DD3854">
        <w:rPr>
          <w:b/>
        </w:rPr>
        <w:t>&gt;</w:t>
      </w:r>
      <w:r w:rsidRPr="00DD3854">
        <w:t>vim /var/named/dynamic/lab.com.zone</w:t>
      </w:r>
    </w:p>
    <w:p w14:paraId="27170006" w14:textId="4C95FE36" w:rsidR="00DD3854" w:rsidRDefault="00DD3854" w:rsidP="000C036C">
      <w:r>
        <w:rPr>
          <w:rFonts w:hint="eastAsia"/>
        </w:rPr>
        <w:t>添加以下内容：</w:t>
      </w:r>
    </w:p>
    <w:p w14:paraId="1AB990B5" w14:textId="77777777" w:rsidR="00DD3854" w:rsidRPr="00DD3854" w:rsidRDefault="00DD3854" w:rsidP="00DD3854">
      <w:pPr>
        <w:rPr>
          <w:i/>
        </w:rPr>
      </w:pPr>
      <w:r w:rsidRPr="00DD3854">
        <w:rPr>
          <w:i/>
        </w:rPr>
        <w:t>$TTL 3H</w:t>
      </w:r>
    </w:p>
    <w:p w14:paraId="5BF1240D" w14:textId="77777777" w:rsidR="00DD3854" w:rsidRPr="00DD3854" w:rsidRDefault="00DD3854" w:rsidP="00DD3854">
      <w:pPr>
        <w:rPr>
          <w:i/>
        </w:rPr>
      </w:pPr>
      <w:r w:rsidRPr="00DD3854">
        <w:rPr>
          <w:i/>
        </w:rPr>
        <w:t>@       IN SOA  dns1.lab.com. rname.lab.com. (</w:t>
      </w:r>
    </w:p>
    <w:p w14:paraId="4D00FEAF" w14:textId="77777777" w:rsidR="00DD3854" w:rsidRPr="00DD3854" w:rsidRDefault="00DD3854" w:rsidP="00DD3854">
      <w:pPr>
        <w:rPr>
          <w:i/>
        </w:rPr>
      </w:pPr>
      <w:r w:rsidRPr="00DD3854">
        <w:rPr>
          <w:i/>
        </w:rPr>
        <w:t xml:space="preserve">                                      0       ; serial</w:t>
      </w:r>
    </w:p>
    <w:p w14:paraId="3A3751FF" w14:textId="77777777" w:rsidR="00DD3854" w:rsidRPr="00DD3854" w:rsidRDefault="00DD3854" w:rsidP="00DD3854">
      <w:pPr>
        <w:rPr>
          <w:i/>
        </w:rPr>
      </w:pPr>
      <w:r w:rsidRPr="00DD3854">
        <w:rPr>
          <w:i/>
        </w:rPr>
        <w:t xml:space="preserve">                                      1D      ; refresh</w:t>
      </w:r>
    </w:p>
    <w:p w14:paraId="775175FB" w14:textId="77777777" w:rsidR="00DD3854" w:rsidRPr="00DD3854" w:rsidRDefault="00DD3854" w:rsidP="00DD3854">
      <w:pPr>
        <w:rPr>
          <w:i/>
        </w:rPr>
      </w:pPr>
      <w:r w:rsidRPr="00DD3854">
        <w:rPr>
          <w:i/>
        </w:rPr>
        <w:t xml:space="preserve">                                      1H      ; retry</w:t>
      </w:r>
    </w:p>
    <w:p w14:paraId="0B280FEE" w14:textId="77777777" w:rsidR="00DD3854" w:rsidRPr="00DD3854" w:rsidRDefault="00DD3854" w:rsidP="00DD3854">
      <w:pPr>
        <w:rPr>
          <w:i/>
        </w:rPr>
      </w:pPr>
      <w:r w:rsidRPr="00DD3854">
        <w:rPr>
          <w:i/>
        </w:rPr>
        <w:t xml:space="preserve">                                      1W      ; expire</w:t>
      </w:r>
    </w:p>
    <w:p w14:paraId="1AF7C6C0" w14:textId="77777777" w:rsidR="00DD3854" w:rsidRPr="00DD3854" w:rsidRDefault="00DD3854" w:rsidP="00DD3854">
      <w:pPr>
        <w:rPr>
          <w:i/>
        </w:rPr>
      </w:pPr>
      <w:r w:rsidRPr="00DD3854">
        <w:rPr>
          <w:i/>
        </w:rPr>
        <w:t xml:space="preserve">                                      3H )    ; minimum</w:t>
      </w:r>
    </w:p>
    <w:p w14:paraId="2E906A73" w14:textId="77777777" w:rsidR="00DD3854" w:rsidRPr="00DD3854" w:rsidRDefault="00DD3854" w:rsidP="00DD3854">
      <w:pPr>
        <w:rPr>
          <w:i/>
        </w:rPr>
      </w:pPr>
      <w:r w:rsidRPr="00DD3854">
        <w:rPr>
          <w:i/>
        </w:rPr>
        <w:t xml:space="preserve">      NS              dns1.lab.com.</w:t>
      </w:r>
    </w:p>
    <w:p w14:paraId="7550882E" w14:textId="0953E50A" w:rsidR="00DD3854" w:rsidRPr="00DD3854" w:rsidRDefault="00DD3854" w:rsidP="00DD3854">
      <w:pPr>
        <w:rPr>
          <w:i/>
        </w:rPr>
      </w:pPr>
      <w:r w:rsidRPr="00DD3854">
        <w:rPr>
          <w:i/>
        </w:rPr>
        <w:t xml:space="preserve">dns1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31464445" w14:textId="1E1BFF06" w:rsidR="00DD3854" w:rsidRPr="00DD3854" w:rsidRDefault="00DD3854" w:rsidP="00DD3854">
      <w:pPr>
        <w:rPr>
          <w:i/>
        </w:rPr>
      </w:pPr>
      <w:r w:rsidRPr="00DD3854">
        <w:rPr>
          <w:i/>
        </w:rPr>
        <w:t xml:space="preserve">*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1DB0B316" w14:textId="3879649C" w:rsidR="00DD3854" w:rsidRDefault="001D7FCB" w:rsidP="00D331D4">
      <w:pPr>
        <w:jc w:val="left"/>
        <w:rPr>
          <w:b/>
          <w:color w:val="FF0000"/>
        </w:rPr>
      </w:pPr>
      <w:r>
        <w:rPr>
          <w:rFonts w:hint="eastAsia"/>
        </w:rPr>
        <w:t>PS</w:t>
      </w:r>
      <w:r>
        <w:rPr>
          <w:rFonts w:hint="eastAsia"/>
        </w:rPr>
        <w:t>：</w:t>
      </w:r>
      <w:r w:rsidRPr="00CC45F4">
        <w:rPr>
          <w:b/>
          <w:color w:val="FF0000"/>
        </w:rPr>
        <w:t>192.168.</w:t>
      </w:r>
      <w:r w:rsidRPr="00CC45F4">
        <w:rPr>
          <w:rFonts w:hint="eastAsia"/>
          <w:b/>
          <w:color w:val="FF0000"/>
        </w:rPr>
        <w:t>200</w:t>
      </w:r>
      <w:r w:rsidRPr="00CC45F4">
        <w:rPr>
          <w:b/>
          <w:color w:val="FF0000"/>
        </w:rPr>
        <w:t>.</w:t>
      </w:r>
      <w:r w:rsidR="00CA3085">
        <w:rPr>
          <w:rFonts w:hint="eastAsia"/>
          <w:b/>
          <w:color w:val="FF0000"/>
        </w:rPr>
        <w:t>56</w:t>
      </w:r>
      <w:r w:rsidRPr="00CC45F4">
        <w:rPr>
          <w:rFonts w:hint="eastAsia"/>
          <w:b/>
          <w:color w:val="FF0000"/>
        </w:rPr>
        <w:t>，是</w:t>
      </w:r>
      <w:r w:rsidR="00CA3085">
        <w:rPr>
          <w:rFonts w:hint="eastAsia"/>
          <w:b/>
          <w:color w:val="FF0000"/>
        </w:rPr>
        <w:t>需要解析的目标</w:t>
      </w:r>
      <w:r w:rsidRPr="00CC45F4">
        <w:rPr>
          <w:rFonts w:hint="eastAsia"/>
          <w:b/>
          <w:color w:val="FF0000"/>
        </w:rPr>
        <w:t>服务器</w:t>
      </w:r>
      <w:r w:rsidRPr="00CC45F4">
        <w:rPr>
          <w:rFonts w:hint="eastAsia"/>
          <w:b/>
          <w:color w:val="FF0000"/>
        </w:rPr>
        <w:t>ip</w:t>
      </w:r>
      <w:r w:rsidR="00D331D4">
        <w:rPr>
          <w:rFonts w:hint="eastAsia"/>
          <w:b/>
          <w:color w:val="FF0000"/>
        </w:rPr>
        <w:t>，例如我要解析域名</w:t>
      </w:r>
      <w:r w:rsidR="00D331D4">
        <w:rPr>
          <w:rFonts w:hint="eastAsia"/>
          <w:b/>
          <w:color w:val="FF0000"/>
        </w:rPr>
        <w:t>[</w:t>
      </w:r>
      <w:r w:rsidR="00D331D4" w:rsidRPr="00D331D4">
        <w:rPr>
          <w:b/>
          <w:color w:val="FF0000"/>
        </w:rPr>
        <w:t>mybank-mybank.router.default.svc.cluster.local</w:t>
      </w:r>
      <w:r w:rsidR="00D331D4">
        <w:rPr>
          <w:rFonts w:hint="eastAsia"/>
          <w:b/>
          <w:color w:val="FF0000"/>
        </w:rPr>
        <w:t>]</w:t>
      </w:r>
      <w:r w:rsidR="00D331D4">
        <w:rPr>
          <w:rFonts w:hint="eastAsia"/>
          <w:b/>
          <w:color w:val="FF0000"/>
        </w:rPr>
        <w:t>到服务器</w:t>
      </w:r>
      <w:r w:rsidR="00D331D4">
        <w:rPr>
          <w:rFonts w:hint="eastAsia"/>
          <w:b/>
          <w:color w:val="FF0000"/>
        </w:rPr>
        <w:t>[192.168.200.56]</w:t>
      </w:r>
    </w:p>
    <w:p w14:paraId="1BCC9C5B" w14:textId="31F0595F" w:rsidR="00E707AE" w:rsidRDefault="00DF7950" w:rsidP="00DD3854">
      <w:pPr>
        <w:rPr>
          <w:b/>
          <w:color w:val="FF0000"/>
        </w:rPr>
      </w:pPr>
      <w:r>
        <w:rPr>
          <w:noProof/>
        </w:rPr>
        <w:lastRenderedPageBreak/>
        <w:drawing>
          <wp:inline distT="0" distB="0" distL="0" distR="0" wp14:anchorId="6CA16B20" wp14:editId="07978DC2">
            <wp:extent cx="3885714" cy="1942857"/>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85714" cy="1942857"/>
                    </a:xfrm>
                    <a:prstGeom prst="rect">
                      <a:avLst/>
                    </a:prstGeom>
                  </pic:spPr>
                </pic:pic>
              </a:graphicData>
            </a:graphic>
          </wp:inline>
        </w:drawing>
      </w:r>
    </w:p>
    <w:p w14:paraId="2725DE4B" w14:textId="34950ECB" w:rsidR="0022564F" w:rsidRDefault="0022564F" w:rsidP="0022564F">
      <w:pPr>
        <w:pStyle w:val="3"/>
      </w:pPr>
      <w:bookmarkStart w:id="69" w:name="_Toc495742421"/>
      <w:r>
        <w:rPr>
          <w:rFonts w:hint="eastAsia"/>
        </w:rPr>
        <w:t>添加</w:t>
      </w:r>
      <w:r>
        <w:rPr>
          <w:rFonts w:hint="eastAsia"/>
        </w:rPr>
        <w:t>nameserver</w:t>
      </w:r>
      <w:bookmarkEnd w:id="69"/>
    </w:p>
    <w:p w14:paraId="55655BE2" w14:textId="1062E2FB" w:rsidR="0022564F" w:rsidRDefault="00664505" w:rsidP="0022564F">
      <w:r>
        <w:t>&gt;</w:t>
      </w:r>
      <w:r>
        <w:rPr>
          <w:rFonts w:hint="eastAsia"/>
        </w:rPr>
        <w:t>vim</w:t>
      </w:r>
      <w:r>
        <w:t xml:space="preserve"> </w:t>
      </w:r>
      <w:r w:rsidRPr="00664505">
        <w:t>/etc/resolv.conf</w:t>
      </w:r>
    </w:p>
    <w:p w14:paraId="3CAA5E85" w14:textId="6739F282" w:rsidR="00664505" w:rsidRDefault="00664505" w:rsidP="0022564F">
      <w:r>
        <w:rPr>
          <w:rFonts w:hint="eastAsia"/>
        </w:rPr>
        <w:t>添加以下内容：</w:t>
      </w:r>
    </w:p>
    <w:p w14:paraId="3519595E" w14:textId="051F932C" w:rsidR="00664505" w:rsidRDefault="00664505" w:rsidP="0022564F">
      <w:r>
        <w:t xml:space="preserve">nameserver </w:t>
      </w:r>
      <w:r w:rsidR="00B56059">
        <w:rPr>
          <w:rFonts w:hint="eastAsia"/>
        </w:rPr>
        <w:t>1</w:t>
      </w:r>
      <w:r>
        <w:rPr>
          <w:rFonts w:hint="eastAsia"/>
        </w:rPr>
        <w:t>92.168.200.57</w:t>
      </w:r>
    </w:p>
    <w:p w14:paraId="7591C2B8" w14:textId="2934005B" w:rsidR="0049314E" w:rsidRPr="0022564F" w:rsidRDefault="0049314E" w:rsidP="0022564F">
      <w:r>
        <w:rPr>
          <w:noProof/>
        </w:rPr>
        <w:drawing>
          <wp:inline distT="0" distB="0" distL="0" distR="0" wp14:anchorId="4AFE5A5B" wp14:editId="1ADD30D9">
            <wp:extent cx="2952381" cy="885714"/>
            <wp:effectExtent l="0" t="0" r="63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52381" cy="885714"/>
                    </a:xfrm>
                    <a:prstGeom prst="rect">
                      <a:avLst/>
                    </a:prstGeom>
                  </pic:spPr>
                </pic:pic>
              </a:graphicData>
            </a:graphic>
          </wp:inline>
        </w:drawing>
      </w:r>
    </w:p>
    <w:p w14:paraId="135AA010" w14:textId="76A513B3" w:rsidR="001B2CBA" w:rsidRDefault="00982DB2" w:rsidP="00DA4213">
      <w:r>
        <w:rPr>
          <w:rFonts w:hint="eastAsia"/>
        </w:rPr>
        <w:t>PS</w:t>
      </w:r>
      <w:r>
        <w:rPr>
          <w:rFonts w:hint="eastAsia"/>
        </w:rPr>
        <w:t>：</w:t>
      </w:r>
      <w:r w:rsidRPr="00B90A55">
        <w:rPr>
          <w:rFonts w:hint="eastAsia"/>
          <w:b/>
          <w:color w:val="FF0000"/>
        </w:rPr>
        <w:t>注意</w:t>
      </w:r>
      <w:r w:rsidRPr="00B90A55">
        <w:rPr>
          <w:rFonts w:hint="eastAsia"/>
          <w:b/>
          <w:color w:val="FF0000"/>
        </w:rPr>
        <w:t>nameserver</w:t>
      </w:r>
      <w:r w:rsidRPr="00B90A55">
        <w:rPr>
          <w:rFonts w:hint="eastAsia"/>
          <w:b/>
          <w:color w:val="FF0000"/>
        </w:rPr>
        <w:t>是</w:t>
      </w:r>
      <w:r w:rsidRPr="00B90A55">
        <w:rPr>
          <w:rFonts w:hint="eastAsia"/>
          <w:b/>
          <w:color w:val="FF0000"/>
        </w:rPr>
        <w:t>192.168.200.57</w:t>
      </w:r>
      <w:r w:rsidRPr="00B90A55">
        <w:rPr>
          <w:rFonts w:hint="eastAsia"/>
          <w:b/>
          <w:color w:val="FF0000"/>
        </w:rPr>
        <w:t>，并不是</w:t>
      </w:r>
      <w:r w:rsidRPr="00B90A55">
        <w:rPr>
          <w:rFonts w:hint="eastAsia"/>
          <w:b/>
          <w:color w:val="FF0000"/>
        </w:rPr>
        <w:t>192.168.200.56</w:t>
      </w:r>
    </w:p>
    <w:p w14:paraId="3EE25240" w14:textId="455E8865" w:rsidR="00D03E0A" w:rsidRPr="00D03E0A" w:rsidRDefault="00EB6764" w:rsidP="00D03E0A">
      <w:pPr>
        <w:pStyle w:val="2"/>
      </w:pPr>
      <w:bookmarkStart w:id="70" w:name="_Toc495742422"/>
      <w:r>
        <w:rPr>
          <w:rFonts w:hint="eastAsia"/>
        </w:rPr>
        <w:t>增加</w:t>
      </w:r>
      <w:r>
        <w:rPr>
          <w:rFonts w:hint="eastAsia"/>
        </w:rPr>
        <w:t>named</w:t>
      </w:r>
      <w:r>
        <w:rPr>
          <w:rFonts w:hint="eastAsia"/>
        </w:rPr>
        <w:t>对文件的权限</w:t>
      </w:r>
      <w:bookmarkEnd w:id="70"/>
    </w:p>
    <w:p w14:paraId="1BEA7E6C" w14:textId="342BD74F" w:rsidR="00EB6764" w:rsidRDefault="0022564F" w:rsidP="00EB6764">
      <w:r>
        <w:rPr>
          <w:rFonts w:hint="eastAsia"/>
        </w:rPr>
        <w:t>&gt;</w:t>
      </w:r>
      <w:r w:rsidRPr="0022564F">
        <w:t>chown named:named /etc/named.conf</w:t>
      </w:r>
    </w:p>
    <w:p w14:paraId="10EFC266" w14:textId="60333284" w:rsidR="0022564F" w:rsidRDefault="0022564F" w:rsidP="00EB6764">
      <w:r>
        <w:t>&gt;</w:t>
      </w:r>
      <w:r w:rsidRPr="0022564F">
        <w:t>chown 755 /etc/named.conf</w:t>
      </w:r>
    </w:p>
    <w:p w14:paraId="56A35C36" w14:textId="7BE9ABBF" w:rsidR="00D03E0A" w:rsidRDefault="00D03E0A" w:rsidP="00EB6764">
      <w:r>
        <w:t>&gt;</w:t>
      </w:r>
      <w:r w:rsidRPr="00D03E0A">
        <w:t>chown named /var/named/dynamic/lab.com.zone</w:t>
      </w:r>
    </w:p>
    <w:p w14:paraId="253BAD1C" w14:textId="658DADC4" w:rsidR="008D36F2" w:rsidRDefault="008D36F2" w:rsidP="008D36F2">
      <w:pPr>
        <w:pStyle w:val="2"/>
      </w:pPr>
      <w:bookmarkStart w:id="71" w:name="_Toc495742423"/>
      <w:r>
        <w:rPr>
          <w:rFonts w:hint="eastAsia"/>
        </w:rPr>
        <w:t>重启服务</w:t>
      </w:r>
      <w:bookmarkEnd w:id="71"/>
    </w:p>
    <w:p w14:paraId="07501CFC" w14:textId="0E74CA54" w:rsidR="008D36F2" w:rsidRDefault="00866D3E" w:rsidP="008D36F2">
      <w:r>
        <w:rPr>
          <w:rFonts w:hint="eastAsia"/>
        </w:rPr>
        <w:t>&gt;</w:t>
      </w:r>
      <w:r w:rsidRPr="00866D3E">
        <w:t>service named restart</w:t>
      </w:r>
    </w:p>
    <w:p w14:paraId="3182C0F9" w14:textId="5844179E" w:rsidR="00866D3E" w:rsidRDefault="00866D3E" w:rsidP="008D36F2">
      <w:r>
        <w:rPr>
          <w:rFonts w:hint="eastAsia"/>
        </w:rPr>
        <w:t>查看服务状态：</w:t>
      </w:r>
    </w:p>
    <w:p w14:paraId="474AF8DE" w14:textId="655B9EEF" w:rsidR="00866D3E" w:rsidRDefault="00866D3E" w:rsidP="008D36F2">
      <w:r>
        <w:rPr>
          <w:rFonts w:hint="eastAsia"/>
        </w:rPr>
        <w:t>&gt;</w:t>
      </w:r>
      <w:r w:rsidRPr="00866D3E">
        <w:t>systemctl status named</w:t>
      </w:r>
    </w:p>
    <w:p w14:paraId="06ED214D" w14:textId="6A6F7EB9" w:rsidR="00866D3E" w:rsidRDefault="00CF1F78" w:rsidP="008D36F2">
      <w:r>
        <w:rPr>
          <w:noProof/>
        </w:rPr>
        <w:lastRenderedPageBreak/>
        <w:drawing>
          <wp:inline distT="0" distB="0" distL="0" distR="0" wp14:anchorId="525D8062" wp14:editId="370B6AFF">
            <wp:extent cx="6151880" cy="21736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51880" cy="2173605"/>
                    </a:xfrm>
                    <a:prstGeom prst="rect">
                      <a:avLst/>
                    </a:prstGeom>
                  </pic:spPr>
                </pic:pic>
              </a:graphicData>
            </a:graphic>
          </wp:inline>
        </w:drawing>
      </w:r>
    </w:p>
    <w:p w14:paraId="51A5AD50" w14:textId="48AF1BCE" w:rsidR="008104B9" w:rsidRDefault="008104B9" w:rsidP="008104B9">
      <w:pPr>
        <w:pStyle w:val="2"/>
      </w:pPr>
      <w:bookmarkStart w:id="72" w:name="_Toc495742424"/>
      <w:r>
        <w:rPr>
          <w:rFonts w:hint="eastAsia"/>
        </w:rPr>
        <w:t>验证</w:t>
      </w:r>
      <w:bookmarkEnd w:id="72"/>
    </w:p>
    <w:p w14:paraId="512DA319" w14:textId="12BCDCD4" w:rsidR="004317BC" w:rsidRPr="004317BC" w:rsidRDefault="004317BC" w:rsidP="004317BC">
      <w:pPr>
        <w:pStyle w:val="3"/>
      </w:pPr>
      <w:bookmarkStart w:id="73" w:name="_Toc495742425"/>
      <w:r>
        <w:rPr>
          <w:rFonts w:hint="eastAsia"/>
        </w:rPr>
        <w:t>服务器验证</w:t>
      </w:r>
      <w:bookmarkEnd w:id="73"/>
    </w:p>
    <w:p w14:paraId="00CA8FC5" w14:textId="1D77F3E6" w:rsidR="008104B9" w:rsidRDefault="008443DF" w:rsidP="008104B9">
      <w:r>
        <w:rPr>
          <w:rFonts w:hint="eastAsia"/>
        </w:rPr>
        <w:t>&gt;</w:t>
      </w:r>
      <w:r w:rsidRPr="008443DF">
        <w:t xml:space="preserve"> nslookup abc.router.default.svc.cluster.local</w:t>
      </w:r>
    </w:p>
    <w:p w14:paraId="1DD4819E" w14:textId="151099E8" w:rsidR="008443DF" w:rsidRDefault="008D3FB1" w:rsidP="008104B9">
      <w:r>
        <w:rPr>
          <w:noProof/>
        </w:rPr>
        <w:drawing>
          <wp:inline distT="0" distB="0" distL="0" distR="0" wp14:anchorId="38ED2170" wp14:editId="7C289C73">
            <wp:extent cx="4209524" cy="980952"/>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09524" cy="980952"/>
                    </a:xfrm>
                    <a:prstGeom prst="rect">
                      <a:avLst/>
                    </a:prstGeom>
                  </pic:spPr>
                </pic:pic>
              </a:graphicData>
            </a:graphic>
          </wp:inline>
        </w:drawing>
      </w:r>
    </w:p>
    <w:p w14:paraId="2F8F693A" w14:textId="265D5009" w:rsidR="004317BC" w:rsidRDefault="004317BC" w:rsidP="008104B9">
      <w:r>
        <w:rPr>
          <w:rFonts w:hint="eastAsia"/>
        </w:rPr>
        <w:t>说明服务器访问子域名成功。</w:t>
      </w:r>
    </w:p>
    <w:p w14:paraId="64D439AA" w14:textId="7923E13D" w:rsidR="004317BC" w:rsidRDefault="004317BC" w:rsidP="004317BC">
      <w:pPr>
        <w:pStyle w:val="3"/>
      </w:pPr>
      <w:bookmarkStart w:id="74" w:name="_Toc495742426"/>
      <w:r>
        <w:rPr>
          <w:rFonts w:hint="eastAsia"/>
        </w:rPr>
        <w:t>客户端验证</w:t>
      </w:r>
      <w:bookmarkEnd w:id="74"/>
    </w:p>
    <w:p w14:paraId="41D7E954" w14:textId="4091811F" w:rsidR="00187B3A" w:rsidRDefault="00187B3A" w:rsidP="002C3B1E">
      <w:pPr>
        <w:jc w:val="left"/>
      </w:pPr>
      <w:r>
        <w:rPr>
          <w:rFonts w:hint="eastAsia"/>
        </w:rPr>
        <w:t>PC</w:t>
      </w:r>
      <w:r>
        <w:rPr>
          <w:rFonts w:hint="eastAsia"/>
        </w:rPr>
        <w:t>客户端访问</w:t>
      </w:r>
      <w:r>
        <w:rPr>
          <w:rFonts w:hint="eastAsia"/>
        </w:rPr>
        <w:t>dns</w:t>
      </w:r>
      <w:r>
        <w:rPr>
          <w:rFonts w:hint="eastAsia"/>
        </w:rPr>
        <w:t>，需要设置</w:t>
      </w:r>
      <w:r>
        <w:rPr>
          <w:rFonts w:hint="eastAsia"/>
        </w:rPr>
        <w:t>dns</w:t>
      </w:r>
      <w:r>
        <w:rPr>
          <w:rFonts w:hint="eastAsia"/>
        </w:rPr>
        <w:t>服务器地址</w:t>
      </w:r>
      <w:r w:rsidR="002C3B1E">
        <w:rPr>
          <w:rFonts w:hint="eastAsia"/>
        </w:rPr>
        <w:t>（</w:t>
      </w:r>
      <w:r w:rsidR="00C25A99">
        <w:rPr>
          <w:rFonts w:hint="eastAsia"/>
        </w:rPr>
        <w:t>使用哪个</w:t>
      </w:r>
      <w:r w:rsidR="00C25A99">
        <w:t>网络就</w:t>
      </w:r>
      <w:r w:rsidR="00C25A99">
        <w:rPr>
          <w:rFonts w:hint="eastAsia"/>
        </w:rPr>
        <w:t>配置</w:t>
      </w:r>
      <w:r w:rsidR="00C25A99">
        <w:t>哪个网络的</w:t>
      </w:r>
      <w:r w:rsidR="00C25A99">
        <w:rPr>
          <w:rFonts w:hint="eastAsia"/>
        </w:rPr>
        <w:t>dns</w:t>
      </w:r>
      <w:r w:rsidR="00C25A99">
        <w:rPr>
          <w:rFonts w:hint="eastAsia"/>
        </w:rPr>
        <w:t>服务器</w:t>
      </w:r>
      <w:r w:rsidR="002C3B1E">
        <w:rPr>
          <w:rFonts w:hint="eastAsia"/>
        </w:rPr>
        <w:t>）</w:t>
      </w:r>
      <w:r>
        <w:rPr>
          <w:rFonts w:hint="eastAsia"/>
        </w:rPr>
        <w:t>：</w:t>
      </w:r>
    </w:p>
    <w:p w14:paraId="2574AEA4" w14:textId="34CA3632" w:rsidR="002C3B1E" w:rsidRDefault="002C3B1E" w:rsidP="002C3B1E">
      <w:pPr>
        <w:jc w:val="left"/>
      </w:pPr>
      <w:r>
        <w:rPr>
          <w:noProof/>
        </w:rPr>
        <w:drawing>
          <wp:inline distT="0" distB="0" distL="0" distR="0" wp14:anchorId="4C8DFE18" wp14:editId="7E59C810">
            <wp:extent cx="5228571" cy="178095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28571" cy="1780952"/>
                    </a:xfrm>
                    <a:prstGeom prst="rect">
                      <a:avLst/>
                    </a:prstGeom>
                  </pic:spPr>
                </pic:pic>
              </a:graphicData>
            </a:graphic>
          </wp:inline>
        </w:drawing>
      </w:r>
    </w:p>
    <w:p w14:paraId="5347B3EC" w14:textId="386CB75C" w:rsidR="00187B3A" w:rsidRDefault="00416104" w:rsidP="008104B9">
      <w:r>
        <w:rPr>
          <w:noProof/>
        </w:rPr>
        <w:lastRenderedPageBreak/>
        <w:drawing>
          <wp:inline distT="0" distB="0" distL="0" distR="0" wp14:anchorId="3DC30516" wp14:editId="566CA2E6">
            <wp:extent cx="6151880" cy="295656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51880" cy="2956560"/>
                    </a:xfrm>
                    <a:prstGeom prst="rect">
                      <a:avLst/>
                    </a:prstGeom>
                  </pic:spPr>
                </pic:pic>
              </a:graphicData>
            </a:graphic>
          </wp:inline>
        </w:drawing>
      </w:r>
    </w:p>
    <w:p w14:paraId="48260C7E" w14:textId="48A35CA4" w:rsidR="00187B3A" w:rsidRDefault="00187B3A" w:rsidP="008104B9">
      <w:r>
        <w:rPr>
          <w:rFonts w:hint="eastAsia"/>
        </w:rPr>
        <w:t>验证客户端：</w:t>
      </w:r>
    </w:p>
    <w:p w14:paraId="3E25DCB7" w14:textId="4A65BF58" w:rsidR="00187B3A" w:rsidRDefault="00187B3A" w:rsidP="008104B9">
      <w:r>
        <w:rPr>
          <w:rFonts w:hint="eastAsia"/>
        </w:rPr>
        <w:t>&gt;</w:t>
      </w:r>
      <w:r w:rsidRPr="00187B3A">
        <w:t xml:space="preserve"> </w:t>
      </w:r>
      <w:r>
        <w:t xml:space="preserve">nslookup </w:t>
      </w:r>
      <w:r>
        <w:rPr>
          <w:rFonts w:hint="eastAsia"/>
        </w:rPr>
        <w:t>abc</w:t>
      </w:r>
      <w:r w:rsidRPr="00187B3A">
        <w:t>.router.default.svc.cluster.local</w:t>
      </w:r>
    </w:p>
    <w:p w14:paraId="6B83D3C4" w14:textId="70B7732B" w:rsidR="004B79B8" w:rsidRDefault="00723AE6" w:rsidP="008104B9">
      <w:r>
        <w:rPr>
          <w:noProof/>
        </w:rPr>
        <w:drawing>
          <wp:inline distT="0" distB="0" distL="0" distR="0" wp14:anchorId="48CA3CB8" wp14:editId="118841AD">
            <wp:extent cx="5533333" cy="116190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33333" cy="1161905"/>
                    </a:xfrm>
                    <a:prstGeom prst="rect">
                      <a:avLst/>
                    </a:prstGeom>
                  </pic:spPr>
                </pic:pic>
              </a:graphicData>
            </a:graphic>
          </wp:inline>
        </w:drawing>
      </w:r>
    </w:p>
    <w:p w14:paraId="77A81E9D" w14:textId="72BE91B3" w:rsidR="00C24056" w:rsidRDefault="00C24056" w:rsidP="008104B9">
      <w:r>
        <w:rPr>
          <w:rFonts w:hint="eastAsia"/>
        </w:rPr>
        <w:t>说明子域名访问成功。</w:t>
      </w:r>
    </w:p>
    <w:p w14:paraId="4FBB5563" w14:textId="76AB9C09" w:rsidR="007547DB" w:rsidRDefault="007547DB" w:rsidP="008104B9">
      <w:r>
        <w:rPr>
          <w:rFonts w:hint="eastAsia"/>
        </w:rPr>
        <w:t>访问应用效果</w:t>
      </w:r>
      <w:r w:rsidR="00341DA8">
        <w:rPr>
          <w:rFonts w:hint="eastAsia"/>
        </w:rPr>
        <w:t>，成功</w:t>
      </w:r>
      <w:r>
        <w:rPr>
          <w:rFonts w:hint="eastAsia"/>
        </w:rPr>
        <w:t>：</w:t>
      </w:r>
    </w:p>
    <w:p w14:paraId="58AB8929" w14:textId="1AE8F4F4" w:rsidR="007547DB" w:rsidRDefault="007547DB" w:rsidP="008104B9">
      <w:r>
        <w:rPr>
          <w:noProof/>
        </w:rPr>
        <w:lastRenderedPageBreak/>
        <w:drawing>
          <wp:inline distT="0" distB="0" distL="0" distR="0" wp14:anchorId="7609F2FA" wp14:editId="40E08075">
            <wp:extent cx="6151880" cy="293306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1880" cy="2933065"/>
                    </a:xfrm>
                    <a:prstGeom prst="rect">
                      <a:avLst/>
                    </a:prstGeom>
                  </pic:spPr>
                </pic:pic>
              </a:graphicData>
            </a:graphic>
          </wp:inline>
        </w:drawing>
      </w:r>
    </w:p>
    <w:p w14:paraId="2C94C57A" w14:textId="4624D826" w:rsidR="00D67600" w:rsidRDefault="00D67600" w:rsidP="008104B9">
      <w:r>
        <w:rPr>
          <w:rFonts w:hint="eastAsia"/>
        </w:rPr>
        <w:t>其他新应用也可以正常访问。</w:t>
      </w:r>
    </w:p>
    <w:p w14:paraId="16D02C4E" w14:textId="75A96205" w:rsidR="004E31A6" w:rsidRDefault="004E31A6" w:rsidP="004E31A6">
      <w:pPr>
        <w:pStyle w:val="1"/>
      </w:pPr>
      <w:r>
        <w:rPr>
          <w:rFonts w:hint="eastAsia"/>
        </w:rPr>
        <w:t>S2I</w:t>
      </w:r>
      <w:r>
        <w:rPr>
          <w:rFonts w:hint="eastAsia"/>
        </w:rPr>
        <w:t>镜像定制</w:t>
      </w:r>
    </w:p>
    <w:p w14:paraId="7E2243D6" w14:textId="2BC521C0" w:rsidR="004E31A6" w:rsidRDefault="0069368E" w:rsidP="0069368E">
      <w:pPr>
        <w:pStyle w:val="2"/>
      </w:pPr>
      <w:r>
        <w:rPr>
          <w:rFonts w:hint="eastAsia"/>
        </w:rPr>
        <w:t>准备环境</w:t>
      </w:r>
    </w:p>
    <w:p w14:paraId="44AC898F" w14:textId="09E9E060" w:rsidR="0069368E" w:rsidRDefault="00CB735E" w:rsidP="0069368E">
      <w:r>
        <w:rPr>
          <w:rFonts w:hint="eastAsia"/>
        </w:rPr>
        <w:t>1</w:t>
      </w:r>
      <w:r>
        <w:rPr>
          <w:rFonts w:hint="eastAsia"/>
        </w:rPr>
        <w:t>）下载</w:t>
      </w:r>
      <w:r>
        <w:rPr>
          <w:rFonts w:hint="eastAsia"/>
        </w:rPr>
        <w:t>S2I</w:t>
      </w:r>
      <w:r>
        <w:rPr>
          <w:rFonts w:hint="eastAsia"/>
        </w:rPr>
        <w:t>二进制文件</w:t>
      </w:r>
    </w:p>
    <w:p w14:paraId="6C516830" w14:textId="6A44ECE5" w:rsidR="00CB735E" w:rsidRDefault="00CB735E" w:rsidP="0069368E">
      <w:r>
        <w:rPr>
          <w:rFonts w:hint="eastAsia"/>
        </w:rPr>
        <w:t>进入</w:t>
      </w:r>
      <w:r>
        <w:rPr>
          <w:rFonts w:hint="eastAsia"/>
        </w:rPr>
        <w:t>github</w:t>
      </w:r>
      <w:r>
        <w:rPr>
          <w:rFonts w:hint="eastAsia"/>
        </w:rPr>
        <w:t>查找：</w:t>
      </w:r>
      <w:hyperlink r:id="rId149" w:history="1">
        <w:r w:rsidRPr="00586F50">
          <w:rPr>
            <w:rStyle w:val="ac"/>
          </w:rPr>
          <w:t>https://github.com/openshift/source-to-image/releases</w:t>
        </w:r>
      </w:hyperlink>
    </w:p>
    <w:p w14:paraId="5D42B3ED" w14:textId="507EE31C" w:rsidR="00CB735E" w:rsidRDefault="00285D94" w:rsidP="0069368E">
      <w:r>
        <w:rPr>
          <w:rFonts w:hint="eastAsia"/>
        </w:rPr>
        <w:t>本次试验使用以下版本（目前为最新）</w:t>
      </w:r>
    </w:p>
    <w:p w14:paraId="4D049115" w14:textId="4B3D244F" w:rsidR="00CB735E" w:rsidRDefault="00766CD6" w:rsidP="0069368E">
      <w:r>
        <w:t xml:space="preserve">&gt;wget </w:t>
      </w:r>
      <w:hyperlink r:id="rId150" w:history="1">
        <w:r w:rsidR="00CB735E" w:rsidRPr="00586F50">
          <w:rPr>
            <w:rStyle w:val="ac"/>
          </w:rPr>
          <w:t>https://github.com/openshift/source-to-image/releases/download/v1.1.7/source-to-image-v1.1.7-226afa1-linux-amd64.tar.gz</w:t>
        </w:r>
      </w:hyperlink>
    </w:p>
    <w:p w14:paraId="5D84352F" w14:textId="0B6755C7" w:rsidR="005D0F1D" w:rsidRDefault="005D0F1D" w:rsidP="0069368E">
      <w:r>
        <w:t>2</w:t>
      </w:r>
      <w:r>
        <w:rPr>
          <w:rFonts w:hint="eastAsia"/>
        </w:rPr>
        <w:t>）解压到</w:t>
      </w:r>
      <w:r>
        <w:rPr>
          <w:rFonts w:hint="eastAsia"/>
        </w:rPr>
        <w:t>/</w:t>
      </w:r>
      <w:r w:rsidR="00CC6413">
        <w:rPr>
          <w:rFonts w:hint="eastAsia"/>
        </w:rPr>
        <w:t>us</w:t>
      </w:r>
      <w:r>
        <w:rPr>
          <w:rFonts w:hint="eastAsia"/>
        </w:rPr>
        <w:t>r</w:t>
      </w:r>
      <w:r>
        <w:t>/</w:t>
      </w:r>
      <w:r>
        <w:rPr>
          <w:rFonts w:hint="eastAsia"/>
        </w:rPr>
        <w:t>bin</w:t>
      </w:r>
      <w:r>
        <w:t xml:space="preserve"> </w:t>
      </w:r>
      <w:r>
        <w:rPr>
          <w:rFonts w:hint="eastAsia"/>
        </w:rPr>
        <w:t>目录</w:t>
      </w:r>
    </w:p>
    <w:p w14:paraId="74D6701E" w14:textId="70FF15DE" w:rsidR="005D0F1D" w:rsidRDefault="005D0F1D" w:rsidP="0069368E">
      <w:r>
        <w:rPr>
          <w:rFonts w:hint="eastAsia"/>
        </w:rPr>
        <w:t>&gt;tar</w:t>
      </w:r>
      <w:r>
        <w:t xml:space="preserve"> zxvf </w:t>
      </w:r>
      <w:r w:rsidRPr="005D0F1D">
        <w:t>source-to-image-v1.1.7-226afa1-linux-amd64.tar.gz</w:t>
      </w:r>
      <w:r w:rsidR="00CC6413">
        <w:t xml:space="preserve"> -C /usr/bin</w:t>
      </w:r>
    </w:p>
    <w:p w14:paraId="1FFB40FD" w14:textId="203F03D7" w:rsidR="005D0F1D" w:rsidRDefault="0099227C" w:rsidP="0069368E">
      <w:r>
        <w:rPr>
          <w:rFonts w:hint="eastAsia"/>
        </w:rPr>
        <w:t>3</w:t>
      </w:r>
      <w:r>
        <w:rPr>
          <w:rFonts w:hint="eastAsia"/>
        </w:rPr>
        <w:t>）验证</w:t>
      </w:r>
    </w:p>
    <w:p w14:paraId="2C83091A" w14:textId="54706E63" w:rsidR="0099227C" w:rsidRDefault="0099227C" w:rsidP="0069368E">
      <w:r>
        <w:rPr>
          <w:rFonts w:hint="eastAsia"/>
        </w:rPr>
        <w:t>直接输入</w:t>
      </w:r>
      <w:r>
        <w:rPr>
          <w:rFonts w:hint="eastAsia"/>
        </w:rPr>
        <w:t>:s2i</w:t>
      </w:r>
      <w:r>
        <w:rPr>
          <w:rFonts w:hint="eastAsia"/>
        </w:rPr>
        <w:t>，回车即可看到帮助信息</w:t>
      </w:r>
      <w:r w:rsidR="005B666C">
        <w:rPr>
          <w:rFonts w:hint="eastAsia"/>
        </w:rPr>
        <w:t>，说明安装成功。</w:t>
      </w:r>
    </w:p>
    <w:p w14:paraId="2E983623" w14:textId="4E5C84F4" w:rsidR="0099227C" w:rsidRDefault="0099227C" w:rsidP="0069368E">
      <w:r>
        <w:rPr>
          <w:noProof/>
        </w:rPr>
        <w:lastRenderedPageBreak/>
        <w:drawing>
          <wp:inline distT="0" distB="0" distL="0" distR="0" wp14:anchorId="4E656EAA" wp14:editId="16AFA5D2">
            <wp:extent cx="6151880" cy="2798445"/>
            <wp:effectExtent l="0" t="0" r="127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51880" cy="2798445"/>
                    </a:xfrm>
                    <a:prstGeom prst="rect">
                      <a:avLst/>
                    </a:prstGeom>
                  </pic:spPr>
                </pic:pic>
              </a:graphicData>
            </a:graphic>
          </wp:inline>
        </w:drawing>
      </w:r>
    </w:p>
    <w:p w14:paraId="7A70D933" w14:textId="46B5653E" w:rsidR="007D0B95" w:rsidRDefault="007D0B95" w:rsidP="0069368E">
      <w:r>
        <w:rPr>
          <w:rFonts w:hint="eastAsia"/>
        </w:rPr>
        <w:t>4</w:t>
      </w:r>
      <w:r>
        <w:rPr>
          <w:rFonts w:hint="eastAsia"/>
        </w:rPr>
        <w:t>）通过命令</w:t>
      </w:r>
      <w:r>
        <w:rPr>
          <w:rFonts w:hint="eastAsia"/>
        </w:rPr>
        <w:t>s2i</w:t>
      </w:r>
      <w:r>
        <w:t xml:space="preserve"> </w:t>
      </w:r>
      <w:r>
        <w:rPr>
          <w:rFonts w:hint="eastAsia"/>
        </w:rPr>
        <w:t>create</w:t>
      </w:r>
      <w:r>
        <w:rPr>
          <w:rFonts w:hint="eastAsia"/>
        </w:rPr>
        <w:t>创建一个名为</w:t>
      </w:r>
      <w:r>
        <w:rPr>
          <w:rFonts w:hint="eastAsia"/>
        </w:rPr>
        <w:t>tomcat-s2i</w:t>
      </w:r>
      <w:r>
        <w:rPr>
          <w:rFonts w:hint="eastAsia"/>
        </w:rPr>
        <w:t>的</w:t>
      </w:r>
      <w:r>
        <w:rPr>
          <w:rFonts w:hint="eastAsia"/>
        </w:rPr>
        <w:t>S2I Builder</w:t>
      </w:r>
      <w:r>
        <w:rPr>
          <w:rFonts w:hint="eastAsia"/>
        </w:rPr>
        <w:t>镜像，第三个参数</w:t>
      </w:r>
      <w:r>
        <w:rPr>
          <w:rFonts w:hint="eastAsia"/>
        </w:rPr>
        <w:t>tomcat-s2i</w:t>
      </w:r>
      <w:r>
        <w:rPr>
          <w:rFonts w:hint="eastAsia"/>
        </w:rPr>
        <w:t>定义工作目录的名称</w:t>
      </w:r>
    </w:p>
    <w:p w14:paraId="37F9C94D" w14:textId="658DC689" w:rsidR="007D0B95" w:rsidRDefault="00FE7970" w:rsidP="0069368E">
      <w:r>
        <w:rPr>
          <w:rFonts w:hint="eastAsia"/>
        </w:rPr>
        <w:t>&gt;s2i</w:t>
      </w:r>
      <w:r>
        <w:t xml:space="preserve"> </w:t>
      </w:r>
      <w:r>
        <w:rPr>
          <w:rFonts w:hint="eastAsia"/>
        </w:rPr>
        <w:t>create</w:t>
      </w:r>
      <w:r>
        <w:t xml:space="preserve"> </w:t>
      </w:r>
      <w:r>
        <w:rPr>
          <w:rFonts w:hint="eastAsia"/>
        </w:rPr>
        <w:t>tomcat-s2i</w:t>
      </w:r>
      <w:r>
        <w:t xml:space="preserve"> </w:t>
      </w:r>
      <w:r>
        <w:rPr>
          <w:rFonts w:hint="eastAsia"/>
        </w:rPr>
        <w:t>tomcat-s2i</w:t>
      </w:r>
    </w:p>
    <w:p w14:paraId="150A7891" w14:textId="5212398C" w:rsidR="00DA40DD" w:rsidRDefault="00DA40DD" w:rsidP="0069368E">
      <w:r>
        <w:rPr>
          <w:rFonts w:hint="eastAsia"/>
        </w:rPr>
        <w:t>成功后可以看到生成目录：</w:t>
      </w:r>
      <w:r>
        <w:rPr>
          <w:rFonts w:hint="eastAsia"/>
        </w:rPr>
        <w:t>tomcat-s2i</w:t>
      </w:r>
      <w:r>
        <w:rPr>
          <w:rFonts w:hint="eastAsia"/>
        </w:rPr>
        <w:t>，其中包含三个文件：</w:t>
      </w:r>
      <w:r>
        <w:rPr>
          <w:rFonts w:hint="eastAsia"/>
        </w:rPr>
        <w:t>Dockerfile</w:t>
      </w:r>
      <w:r>
        <w:rPr>
          <w:rFonts w:hint="eastAsia"/>
        </w:rPr>
        <w:t>、</w:t>
      </w:r>
      <w:r>
        <w:rPr>
          <w:rFonts w:hint="eastAsia"/>
        </w:rPr>
        <w:t>Makefile</w:t>
      </w:r>
      <w:r>
        <w:rPr>
          <w:rFonts w:hint="eastAsia"/>
        </w:rPr>
        <w:t>和</w:t>
      </w:r>
      <w:r>
        <w:rPr>
          <w:rFonts w:hint="eastAsia"/>
        </w:rPr>
        <w:t>README.md</w:t>
      </w:r>
      <w:r>
        <w:rPr>
          <w:rFonts w:hint="eastAsia"/>
        </w:rPr>
        <w:t>，以及两个目录：</w:t>
      </w:r>
      <w:r>
        <w:rPr>
          <w:rFonts w:hint="eastAsia"/>
        </w:rPr>
        <w:t>s2i</w:t>
      </w:r>
      <w:r>
        <w:rPr>
          <w:rFonts w:hint="eastAsia"/>
        </w:rPr>
        <w:t>和</w:t>
      </w:r>
      <w:r>
        <w:rPr>
          <w:rFonts w:hint="eastAsia"/>
        </w:rPr>
        <w:t>test</w:t>
      </w:r>
      <w:r>
        <w:rPr>
          <w:rFonts w:hint="eastAsia"/>
        </w:rPr>
        <w:t>。</w:t>
      </w:r>
      <w:r w:rsidR="00BE5E25">
        <w:t xml:space="preserve"> </w:t>
      </w:r>
    </w:p>
    <w:p w14:paraId="6F47377F" w14:textId="297F5B1B" w:rsidR="00AF1CC9" w:rsidRDefault="00AF1CC9" w:rsidP="0069368E">
      <w:r>
        <w:rPr>
          <w:noProof/>
        </w:rPr>
        <w:drawing>
          <wp:inline distT="0" distB="0" distL="0" distR="0" wp14:anchorId="15D6D482" wp14:editId="4D77EAEC">
            <wp:extent cx="6151880" cy="1841500"/>
            <wp:effectExtent l="0" t="0" r="127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51880" cy="1841500"/>
                    </a:xfrm>
                    <a:prstGeom prst="rect">
                      <a:avLst/>
                    </a:prstGeom>
                  </pic:spPr>
                </pic:pic>
              </a:graphicData>
            </a:graphic>
          </wp:inline>
        </w:drawing>
      </w:r>
    </w:p>
    <w:p w14:paraId="3AF0C048" w14:textId="4E33BB1C" w:rsidR="000F6425" w:rsidRDefault="00CE680E" w:rsidP="0069368E">
      <w:r>
        <w:rPr>
          <w:rFonts w:hint="eastAsia"/>
        </w:rPr>
        <w:t>&gt;cat</w:t>
      </w:r>
      <w:r>
        <w:t xml:space="preserve"> D</w:t>
      </w:r>
      <w:r>
        <w:rPr>
          <w:rFonts w:hint="eastAsia"/>
        </w:rPr>
        <w:t>ockerfile</w:t>
      </w:r>
    </w:p>
    <w:p w14:paraId="319DF8D7" w14:textId="603FBD04" w:rsidR="00CE680E" w:rsidRDefault="00CE680E" w:rsidP="0069368E">
      <w:r>
        <w:rPr>
          <w:rFonts w:hint="eastAsia"/>
        </w:rPr>
        <w:t>可以看到大部分的内容被注释，可以基于这个示例，进行修改。</w:t>
      </w:r>
    </w:p>
    <w:p w14:paraId="562A4C4C" w14:textId="3B3A0C80" w:rsidR="004B41C1" w:rsidRDefault="004B41C1" w:rsidP="0069368E">
      <w:r>
        <w:rPr>
          <w:rFonts w:hint="eastAsia"/>
        </w:rPr>
        <w:t>（其它说明请参考书籍《开源容器云</w:t>
      </w:r>
      <w:r>
        <w:rPr>
          <w:rFonts w:hint="eastAsia"/>
        </w:rPr>
        <w:t>Openshift</w:t>
      </w:r>
      <w:r>
        <w:rPr>
          <w:rFonts w:hint="eastAsia"/>
        </w:rPr>
        <w:t>：构建基于</w:t>
      </w:r>
      <w:r>
        <w:rPr>
          <w:rFonts w:hint="eastAsia"/>
        </w:rPr>
        <w:t>Kubernetes</w:t>
      </w:r>
      <w:r>
        <w:rPr>
          <w:rFonts w:hint="eastAsia"/>
        </w:rPr>
        <w:t>的企业应用云平台》</w:t>
      </w:r>
      <w:r w:rsidR="008C0819">
        <w:rPr>
          <w:rFonts w:hint="eastAsia"/>
        </w:rPr>
        <w:t>的详解</w:t>
      </w:r>
      <w:r>
        <w:rPr>
          <w:rFonts w:hint="eastAsia"/>
        </w:rPr>
        <w:t>）</w:t>
      </w:r>
    </w:p>
    <w:p w14:paraId="19A613C0" w14:textId="1185588B" w:rsidR="00AD620B" w:rsidRDefault="00AD620B" w:rsidP="00AD620B">
      <w:pPr>
        <w:pStyle w:val="2"/>
      </w:pPr>
      <w:r>
        <w:rPr>
          <w:rFonts w:hint="eastAsia"/>
        </w:rPr>
        <w:lastRenderedPageBreak/>
        <w:t>修改</w:t>
      </w:r>
      <w:r>
        <w:rPr>
          <w:rFonts w:hint="eastAsia"/>
        </w:rPr>
        <w:t>Dockerfile</w:t>
      </w:r>
    </w:p>
    <w:p w14:paraId="43A2746F" w14:textId="3773A2DE" w:rsidR="00AD620B" w:rsidRDefault="00BE5E25" w:rsidP="00AD620B">
      <w:r>
        <w:rPr>
          <w:rFonts w:hint="eastAsia"/>
        </w:rPr>
        <w:t>内容如下：</w:t>
      </w:r>
    </w:p>
    <w:tbl>
      <w:tblPr>
        <w:tblStyle w:val="a4"/>
        <w:tblW w:w="0" w:type="auto"/>
        <w:tblLook w:val="04A0" w:firstRow="1" w:lastRow="0" w:firstColumn="1" w:lastColumn="0" w:noHBand="0" w:noVBand="1"/>
      </w:tblPr>
      <w:tblGrid>
        <w:gridCol w:w="9678"/>
      </w:tblGrid>
      <w:tr w:rsidR="003A0B30" w14:paraId="7C5C698D" w14:textId="77777777" w:rsidTr="003A0B30">
        <w:trPr>
          <w:trHeight w:val="1647"/>
        </w:trPr>
        <w:tc>
          <w:tcPr>
            <w:tcW w:w="9678" w:type="dxa"/>
          </w:tcPr>
          <w:p w14:paraId="7A556FB1" w14:textId="77777777" w:rsidR="0040372F" w:rsidRDefault="0040372F" w:rsidP="0040372F">
            <w:r>
              <w:t>FROM maven:3.3-jdk-7</w:t>
            </w:r>
          </w:p>
          <w:p w14:paraId="3AAAC712" w14:textId="77777777" w:rsidR="0040372F" w:rsidRDefault="0040372F" w:rsidP="0040372F">
            <w:r>
              <w:t>MAINTAINER weifj</w:t>
            </w:r>
          </w:p>
          <w:p w14:paraId="09B49B22" w14:textId="77777777" w:rsidR="0040372F" w:rsidRDefault="0040372F" w:rsidP="0040372F"/>
          <w:p w14:paraId="70B02371" w14:textId="77777777" w:rsidR="0040372F" w:rsidRDefault="0040372F" w:rsidP="0040372F">
            <w:r>
              <w:t>LABEL io.openshift.s2i.scripts-url=image:///usrbexec/s2i \</w:t>
            </w:r>
          </w:p>
          <w:p w14:paraId="304C99D1" w14:textId="77777777" w:rsidR="0040372F" w:rsidRDefault="0040372F" w:rsidP="0040372F">
            <w:r>
              <w:t xml:space="preserve">      io.k8s.description="Tomcat S2I Builder" \</w:t>
            </w:r>
          </w:p>
          <w:p w14:paraId="05B5B2D5" w14:textId="77777777" w:rsidR="0040372F" w:rsidRDefault="0040372F" w:rsidP="0040372F">
            <w:r>
              <w:t xml:space="preserve">      io.k8s.display-name="tomcat s2i builder 1.0" \</w:t>
            </w:r>
          </w:p>
          <w:p w14:paraId="269A48EE" w14:textId="77777777" w:rsidR="0040372F" w:rsidRDefault="0040372F" w:rsidP="0040372F">
            <w:r>
              <w:t xml:space="preserve">      io.openshift.expose-services="8080:http" \</w:t>
            </w:r>
          </w:p>
          <w:p w14:paraId="07ECAB1B" w14:textId="77777777" w:rsidR="0040372F" w:rsidRDefault="0040372F" w:rsidP="0040372F">
            <w:r>
              <w:t xml:space="preserve">      io.openshift.tags="builder,tomcat"</w:t>
            </w:r>
          </w:p>
          <w:p w14:paraId="1D6CD9B7" w14:textId="77777777" w:rsidR="0040372F" w:rsidRDefault="0040372F" w:rsidP="0040372F">
            <w:r>
              <w:t>WORKDIR /opt</w:t>
            </w:r>
          </w:p>
          <w:p w14:paraId="73E91014" w14:textId="77777777" w:rsidR="0040372F" w:rsidRDefault="0040372F" w:rsidP="0040372F"/>
          <w:p w14:paraId="4F1ABDDC" w14:textId="77777777" w:rsidR="0040372F" w:rsidRDefault="0040372F" w:rsidP="0040372F">
            <w:r>
              <w:t>ADD ./apache-tomcat-8.5.5.tar.gz /opt</w:t>
            </w:r>
          </w:p>
          <w:p w14:paraId="4FF27EA8" w14:textId="77777777" w:rsidR="0040372F" w:rsidRDefault="0040372F" w:rsidP="0040372F"/>
          <w:p w14:paraId="24F1D5CA" w14:textId="77777777" w:rsidR="0040372F" w:rsidRDefault="0040372F" w:rsidP="0040372F">
            <w:r>
              <w:t>RUN useradd -m tomcat -u 1001 &amp;&amp; \</w:t>
            </w:r>
          </w:p>
          <w:p w14:paraId="6CA3694B" w14:textId="77777777" w:rsidR="0040372F" w:rsidRDefault="0040372F" w:rsidP="0040372F"/>
          <w:p w14:paraId="540B43F4" w14:textId="77777777" w:rsidR="0040372F" w:rsidRDefault="0040372F" w:rsidP="0040372F">
            <w:r>
              <w:t>chmod -R a+rw /opt &amp;&amp; \</w:t>
            </w:r>
          </w:p>
          <w:p w14:paraId="4F3ABC16" w14:textId="77777777" w:rsidR="0040372F" w:rsidRDefault="0040372F" w:rsidP="0040372F">
            <w:r>
              <w:t>chmod a+rwx /opt/apache-tomcat-8.5.5/* &amp;&amp; \</w:t>
            </w:r>
          </w:p>
          <w:p w14:paraId="1B4E66AB" w14:textId="77777777" w:rsidR="0040372F" w:rsidRDefault="0040372F" w:rsidP="0040372F">
            <w:r>
              <w:t>chmod +x /opt/apache-tomcat-8.5.5/bin/*.sh &amp;&amp; \</w:t>
            </w:r>
          </w:p>
          <w:p w14:paraId="29C57D52" w14:textId="77777777" w:rsidR="0040372F" w:rsidRDefault="0040372F" w:rsidP="0040372F">
            <w:r>
              <w:t>rm -rf /opt/apache-tomcat-8.5.5/webapps/*</w:t>
            </w:r>
          </w:p>
          <w:p w14:paraId="16E9A2DA" w14:textId="749C30B3" w:rsidR="001B096C" w:rsidRDefault="00D11E3B" w:rsidP="001B096C">
            <w:r>
              <w:t xml:space="preserve"># </w:t>
            </w:r>
            <w:r>
              <w:rPr>
                <w:rFonts w:hint="eastAsia"/>
              </w:rPr>
              <w:t>添加</w:t>
            </w:r>
            <w:r>
              <w:rPr>
                <w:rFonts w:hint="eastAsia"/>
              </w:rPr>
              <w:t>maven</w:t>
            </w:r>
            <w:r>
              <w:t xml:space="preserve"> </w:t>
            </w:r>
            <w:r>
              <w:rPr>
                <w:rFonts w:hint="eastAsia"/>
              </w:rPr>
              <w:t>settings</w:t>
            </w:r>
            <w:r>
              <w:t>.</w:t>
            </w:r>
            <w:r>
              <w:rPr>
                <w:rFonts w:hint="eastAsia"/>
              </w:rPr>
              <w:t>xml</w:t>
            </w:r>
            <w:r>
              <w:rPr>
                <w:rFonts w:hint="eastAsia"/>
              </w:rPr>
              <w:t>，修改为阿里仓库</w:t>
            </w:r>
          </w:p>
          <w:p w14:paraId="1FA46203" w14:textId="31FBC90A" w:rsidR="001B096C" w:rsidRPr="001B096C" w:rsidRDefault="001B096C" w:rsidP="001B096C">
            <w:r>
              <w:t xml:space="preserve">ADD ./contrib/settings.xml </w:t>
            </w:r>
            <w:r w:rsidR="00751B3A" w:rsidRPr="00A56FDA">
              <w:rPr>
                <w:b/>
                <w:color w:val="FF0000"/>
              </w:rPr>
              <w:t>/</w:t>
            </w:r>
            <w:r w:rsidRPr="00A56FDA">
              <w:rPr>
                <w:b/>
                <w:color w:val="FF0000"/>
              </w:rPr>
              <w:t>.m2/</w:t>
            </w:r>
          </w:p>
          <w:p w14:paraId="18658C68" w14:textId="3C55478B" w:rsidR="0040372F" w:rsidRDefault="00F73B10" w:rsidP="0040372F">
            <w:r>
              <w:t>COPY ./</w:t>
            </w:r>
            <w:r w:rsidR="0040372F">
              <w:t>s2i/bin/ /usrbexec/s2i</w:t>
            </w:r>
          </w:p>
          <w:p w14:paraId="0AC82E8D" w14:textId="77777777" w:rsidR="0040372F" w:rsidRDefault="0040372F" w:rsidP="0040372F">
            <w:r>
              <w:t>USER 1001</w:t>
            </w:r>
          </w:p>
          <w:p w14:paraId="3CAE969D" w14:textId="77777777" w:rsidR="0040372F" w:rsidRDefault="0040372F" w:rsidP="0040372F">
            <w:r>
              <w:t>EXPOSE 8080</w:t>
            </w:r>
          </w:p>
          <w:p w14:paraId="10D4D224" w14:textId="77777777" w:rsidR="0040372F" w:rsidRDefault="0040372F" w:rsidP="0040372F">
            <w:r>
              <w:t>ENTRYPOINT []</w:t>
            </w:r>
          </w:p>
          <w:p w14:paraId="494BCF4C" w14:textId="4F8E5F08" w:rsidR="003A0B30" w:rsidRDefault="0040372F" w:rsidP="0040372F">
            <w:r>
              <w:t>CMD ["usage"]</w:t>
            </w:r>
          </w:p>
        </w:tc>
      </w:tr>
    </w:tbl>
    <w:p w14:paraId="316AC854" w14:textId="6A224E12" w:rsidR="00A56FDA" w:rsidRPr="00DC4DF5" w:rsidRDefault="00A56FDA" w:rsidP="003A0B30">
      <w:pPr>
        <w:jc w:val="left"/>
        <w:rPr>
          <w:b/>
          <w:color w:val="FF0000"/>
        </w:rPr>
      </w:pPr>
      <w:r w:rsidRPr="00DC4DF5">
        <w:rPr>
          <w:rFonts w:hint="eastAsia"/>
          <w:b/>
          <w:color w:val="FF0000"/>
        </w:rPr>
        <w:t>ps</w:t>
      </w:r>
      <w:r w:rsidRPr="00DC4DF5">
        <w:rPr>
          <w:rFonts w:hint="eastAsia"/>
          <w:b/>
          <w:color w:val="FF0000"/>
        </w:rPr>
        <w:t>：注意拷贝</w:t>
      </w:r>
      <w:r w:rsidRPr="00DC4DF5">
        <w:rPr>
          <w:rFonts w:hint="eastAsia"/>
          <w:b/>
          <w:color w:val="FF0000"/>
        </w:rPr>
        <w:t>maven</w:t>
      </w:r>
      <w:r w:rsidRPr="00DC4DF5">
        <w:rPr>
          <w:rFonts w:hint="eastAsia"/>
          <w:b/>
          <w:color w:val="FF0000"/>
        </w:rPr>
        <w:t>配置</w:t>
      </w:r>
      <w:r w:rsidRPr="00DC4DF5">
        <w:rPr>
          <w:rFonts w:hint="eastAsia"/>
          <w:b/>
          <w:color w:val="FF0000"/>
        </w:rPr>
        <w:t>settings</w:t>
      </w:r>
      <w:r w:rsidRPr="00DC4DF5">
        <w:rPr>
          <w:b/>
          <w:color w:val="FF0000"/>
        </w:rPr>
        <w:t>.</w:t>
      </w:r>
      <w:r w:rsidRPr="00DC4DF5">
        <w:rPr>
          <w:rFonts w:hint="eastAsia"/>
          <w:b/>
          <w:color w:val="FF0000"/>
        </w:rPr>
        <w:t>xml</w:t>
      </w:r>
      <w:r w:rsidRPr="00DC4DF5">
        <w:rPr>
          <w:rFonts w:hint="eastAsia"/>
          <w:b/>
          <w:color w:val="FF0000"/>
        </w:rPr>
        <w:t>路径：</w:t>
      </w:r>
      <w:r w:rsidRPr="00DC4DF5">
        <w:rPr>
          <w:b/>
          <w:color w:val="FF0000"/>
        </w:rPr>
        <w:t>/.m2/</w:t>
      </w:r>
      <w:r w:rsidR="00AA76CF">
        <w:rPr>
          <w:rFonts w:hint="eastAsia"/>
          <w:b/>
          <w:color w:val="FF0000"/>
        </w:rPr>
        <w:t>，</w:t>
      </w:r>
      <w:r w:rsidR="00AA76CF">
        <w:rPr>
          <w:rFonts w:hint="eastAsia"/>
          <w:b/>
          <w:color w:val="FF0000"/>
        </w:rPr>
        <w:t>settings</w:t>
      </w:r>
      <w:r w:rsidR="00AA76CF">
        <w:rPr>
          <w:b/>
          <w:color w:val="FF0000"/>
        </w:rPr>
        <w:t>.</w:t>
      </w:r>
      <w:r w:rsidR="00AA76CF">
        <w:rPr>
          <w:rFonts w:hint="eastAsia"/>
          <w:b/>
          <w:color w:val="FF0000"/>
        </w:rPr>
        <w:t>xml</w:t>
      </w:r>
      <w:r w:rsidR="00AA76CF">
        <w:rPr>
          <w:rFonts w:hint="eastAsia"/>
          <w:b/>
          <w:color w:val="FF0000"/>
        </w:rPr>
        <w:t>文件是自己自定义，主要是把中央仓库更改为阿里仓库。</w:t>
      </w:r>
    </w:p>
    <w:p w14:paraId="4821E95B" w14:textId="6C7916B1" w:rsidR="00967BF5" w:rsidRDefault="003A0B30" w:rsidP="003A0B30">
      <w:pPr>
        <w:jc w:val="left"/>
      </w:pPr>
      <w:r>
        <w:rPr>
          <w:rFonts w:hint="eastAsia"/>
        </w:rPr>
        <w:t>下载</w:t>
      </w:r>
      <w:r>
        <w:rPr>
          <w:rFonts w:hint="eastAsia"/>
        </w:rPr>
        <w:t>tomcat</w:t>
      </w:r>
      <w:r w:rsidR="000A1818">
        <w:rPr>
          <w:rFonts w:hint="eastAsia"/>
        </w:rPr>
        <w:t>到当前目录</w:t>
      </w:r>
      <w:r>
        <w:rPr>
          <w:rFonts w:hint="eastAsia"/>
        </w:rPr>
        <w:t>：</w:t>
      </w:r>
    </w:p>
    <w:p w14:paraId="6A3BF1AB" w14:textId="4505EFB7" w:rsidR="00BE5E25" w:rsidRDefault="00967BF5" w:rsidP="003A0B30">
      <w:pPr>
        <w:jc w:val="left"/>
      </w:pPr>
      <w:r>
        <w:rPr>
          <w:rFonts w:hint="eastAsia"/>
        </w:rPr>
        <w:t>&gt;</w:t>
      </w:r>
      <w:r w:rsidR="003A0B30" w:rsidRPr="003A0B30">
        <w:t xml:space="preserve">wget </w:t>
      </w:r>
      <w:hyperlink r:id="rId153" w:history="1">
        <w:r w:rsidR="000A1818" w:rsidRPr="00586F50">
          <w:rPr>
            <w:rStyle w:val="ac"/>
          </w:rPr>
          <w:t>http://archive.apache.org/dist/tomcat/tomcat-8/v8.5.5/bin/apache-tomcat-8.5.5.tar.gz</w:t>
        </w:r>
      </w:hyperlink>
    </w:p>
    <w:p w14:paraId="7C6877FD" w14:textId="1510176B" w:rsidR="000A1818" w:rsidRDefault="000D118A" w:rsidP="003A0B30">
      <w:pPr>
        <w:jc w:val="left"/>
      </w:pPr>
      <w:r>
        <w:rPr>
          <w:rFonts w:hint="eastAsia"/>
        </w:rPr>
        <w:t>创建目录</w:t>
      </w:r>
      <w:r>
        <w:rPr>
          <w:rFonts w:hint="eastAsia"/>
        </w:rPr>
        <w:t>contrib</w:t>
      </w:r>
      <w:r>
        <w:rPr>
          <w:rFonts w:hint="eastAsia"/>
        </w:rPr>
        <w:t>，</w:t>
      </w:r>
      <w:r w:rsidR="000A1818">
        <w:rPr>
          <w:rFonts w:hint="eastAsia"/>
        </w:rPr>
        <w:t>添加自定义的</w:t>
      </w:r>
      <w:r w:rsidR="000A1818">
        <w:rPr>
          <w:rFonts w:hint="eastAsia"/>
        </w:rPr>
        <w:t>maven</w:t>
      </w:r>
      <w:r w:rsidR="000A1818">
        <w:t xml:space="preserve"> </w:t>
      </w:r>
      <w:r w:rsidR="000A1818">
        <w:rPr>
          <w:rFonts w:hint="eastAsia"/>
        </w:rPr>
        <w:t>settings</w:t>
      </w:r>
      <w:r w:rsidR="000A1818">
        <w:t>.</w:t>
      </w:r>
      <w:r w:rsidR="000A1818">
        <w:rPr>
          <w:rFonts w:hint="eastAsia"/>
        </w:rPr>
        <w:t>xml</w:t>
      </w:r>
      <w:r w:rsidR="000A1818">
        <w:rPr>
          <w:rFonts w:hint="eastAsia"/>
        </w:rPr>
        <w:t>（修改为阿里仓库）</w:t>
      </w:r>
    </w:p>
    <w:p w14:paraId="26C0EC15" w14:textId="3CEFBB95" w:rsidR="00B568D9" w:rsidRDefault="009D1D3A" w:rsidP="003A0B30">
      <w:pPr>
        <w:jc w:val="left"/>
      </w:pPr>
      <w:r>
        <w:rPr>
          <w:rFonts w:hint="eastAsia"/>
        </w:rPr>
        <w:lastRenderedPageBreak/>
        <w:t>&gt;mkdir</w:t>
      </w:r>
      <w:r>
        <w:t xml:space="preserve"> </w:t>
      </w:r>
      <w:r>
        <w:rPr>
          <w:rFonts w:hint="eastAsia"/>
        </w:rPr>
        <w:t>contrib</w:t>
      </w:r>
    </w:p>
    <w:p w14:paraId="5F475CF9" w14:textId="59F294F6" w:rsidR="00406301" w:rsidRDefault="00397E4D" w:rsidP="003A0B30">
      <w:pPr>
        <w:jc w:val="left"/>
      </w:pPr>
      <w:r>
        <w:rPr>
          <w:noProof/>
        </w:rPr>
        <w:drawing>
          <wp:inline distT="0" distB="0" distL="0" distR="0" wp14:anchorId="5230C885" wp14:editId="40019693">
            <wp:extent cx="6151880" cy="1574800"/>
            <wp:effectExtent l="0" t="0" r="127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51880" cy="1574800"/>
                    </a:xfrm>
                    <a:prstGeom prst="rect">
                      <a:avLst/>
                    </a:prstGeom>
                  </pic:spPr>
                </pic:pic>
              </a:graphicData>
            </a:graphic>
          </wp:inline>
        </w:drawing>
      </w:r>
    </w:p>
    <w:p w14:paraId="4FC6AF06" w14:textId="5307AD93" w:rsidR="00406301" w:rsidRDefault="00406301" w:rsidP="00406301">
      <w:pPr>
        <w:pStyle w:val="2"/>
      </w:pPr>
      <w:r>
        <w:rPr>
          <w:rFonts w:hint="eastAsia"/>
        </w:rPr>
        <w:t>修改</w:t>
      </w:r>
      <w:r>
        <w:rPr>
          <w:rFonts w:hint="eastAsia"/>
        </w:rPr>
        <w:t>assemble</w:t>
      </w:r>
    </w:p>
    <w:p w14:paraId="4E70987C" w14:textId="40CC0A46" w:rsidR="00DF7B3E" w:rsidRDefault="00F73B10" w:rsidP="00406301">
      <w:r>
        <w:rPr>
          <w:rFonts w:hint="eastAsia"/>
        </w:rPr>
        <w:t>在</w:t>
      </w:r>
      <w:r w:rsidR="003007D2">
        <w:rPr>
          <w:rFonts w:hint="eastAsia"/>
        </w:rPr>
        <w:t>s2i</w:t>
      </w:r>
      <w:r w:rsidR="003007D2">
        <w:t>/</w:t>
      </w:r>
      <w:r w:rsidR="003007D2">
        <w:rPr>
          <w:rFonts w:hint="eastAsia"/>
        </w:rPr>
        <w:t>bin</w:t>
      </w:r>
      <w:r w:rsidR="003007D2">
        <w:t>/</w:t>
      </w:r>
      <w:r w:rsidR="003007D2">
        <w:rPr>
          <w:rFonts w:hint="eastAsia"/>
        </w:rPr>
        <w:t>assemble</w:t>
      </w:r>
      <w:r w:rsidR="003007D2">
        <w:rPr>
          <w:rFonts w:hint="eastAsia"/>
        </w:rPr>
        <w:t>脚本末尾</w:t>
      </w:r>
      <w:r w:rsidR="00C333C4">
        <w:rPr>
          <w:rFonts w:hint="eastAsia"/>
        </w:rPr>
        <w:t>（</w:t>
      </w:r>
      <w:r w:rsidR="00C333C4" w:rsidRPr="00C333C4">
        <w:t>echo "---&gt; Building application from source..."</w:t>
      </w:r>
      <w:r w:rsidR="00C333C4">
        <w:rPr>
          <w:rFonts w:hint="eastAsia"/>
        </w:rPr>
        <w:t>后面）</w:t>
      </w:r>
      <w:r w:rsidR="003007D2">
        <w:rPr>
          <w:rFonts w:hint="eastAsia"/>
        </w:rPr>
        <w:t>添加以下代码（</w:t>
      </w:r>
      <w:r w:rsidR="003007D2">
        <w:rPr>
          <w:rFonts w:hint="eastAsia"/>
        </w:rPr>
        <w:t>S2I</w:t>
      </w:r>
      <w:r w:rsidR="003007D2">
        <w:rPr>
          <w:rFonts w:hint="eastAsia"/>
        </w:rPr>
        <w:t>执行器下载好源代码后将执行</w:t>
      </w:r>
      <w:r w:rsidR="003007D2">
        <w:rPr>
          <w:rFonts w:hint="eastAsia"/>
        </w:rPr>
        <w:t>assemble</w:t>
      </w:r>
      <w:r w:rsidR="003007D2">
        <w:rPr>
          <w:rFonts w:hint="eastAsia"/>
        </w:rPr>
        <w:t>脚本，然后执行</w:t>
      </w:r>
      <w:r w:rsidR="003007D2">
        <w:rPr>
          <w:rFonts w:hint="eastAsia"/>
        </w:rPr>
        <w:t>maven</w:t>
      </w:r>
      <w:r w:rsidR="003007D2">
        <w:rPr>
          <w:rFonts w:hint="eastAsia"/>
        </w:rPr>
        <w:t>构建，并将构建产生的</w:t>
      </w:r>
      <w:r w:rsidR="003007D2">
        <w:rPr>
          <w:rFonts w:hint="eastAsia"/>
        </w:rPr>
        <w:t>WAR</w:t>
      </w:r>
      <w:r w:rsidR="003007D2">
        <w:rPr>
          <w:rFonts w:hint="eastAsia"/>
        </w:rPr>
        <w:t>包拷贝到</w:t>
      </w:r>
      <w:r w:rsidR="003007D2">
        <w:rPr>
          <w:rFonts w:hint="eastAsia"/>
        </w:rPr>
        <w:t>Tomcat</w:t>
      </w:r>
      <w:r w:rsidR="003007D2">
        <w:rPr>
          <w:rFonts w:hint="eastAsia"/>
        </w:rPr>
        <w:t>服务器的</w:t>
      </w:r>
      <w:r w:rsidR="003007D2">
        <w:rPr>
          <w:rFonts w:hint="eastAsia"/>
        </w:rPr>
        <w:t>webapps</w:t>
      </w:r>
      <w:r w:rsidR="003007D2">
        <w:rPr>
          <w:rFonts w:hint="eastAsia"/>
        </w:rPr>
        <w:t>目录进行部署）</w:t>
      </w:r>
    </w:p>
    <w:tbl>
      <w:tblPr>
        <w:tblStyle w:val="a4"/>
        <w:tblW w:w="0" w:type="auto"/>
        <w:tblLook w:val="04A0" w:firstRow="1" w:lastRow="0" w:firstColumn="1" w:lastColumn="0" w:noHBand="0" w:noVBand="1"/>
      </w:tblPr>
      <w:tblGrid>
        <w:gridCol w:w="9678"/>
      </w:tblGrid>
      <w:tr w:rsidR="00A71A03" w14:paraId="64D52AD8" w14:textId="77777777" w:rsidTr="00A71A03">
        <w:trPr>
          <w:trHeight w:val="1630"/>
        </w:trPr>
        <w:tc>
          <w:tcPr>
            <w:tcW w:w="9678" w:type="dxa"/>
          </w:tcPr>
          <w:p w14:paraId="44F77546" w14:textId="77777777" w:rsidR="00A71A03" w:rsidRPr="00926F86" w:rsidRDefault="00A71A03" w:rsidP="00A71A03">
            <w:pPr>
              <w:rPr>
                <w:strike/>
              </w:rPr>
            </w:pPr>
            <w:commentRangeStart w:id="75"/>
            <w:r w:rsidRPr="00926F86">
              <w:rPr>
                <w:rFonts w:hint="eastAsia"/>
                <w:strike/>
              </w:rPr>
              <w:t>cp</w:t>
            </w:r>
            <w:r w:rsidRPr="00926F86">
              <w:rPr>
                <w:strike/>
              </w:rPr>
              <w:t xml:space="preserve"> -Rf /tmp/src/. ./</w:t>
            </w:r>
            <w:commentRangeEnd w:id="75"/>
            <w:r w:rsidR="00926F86">
              <w:rPr>
                <w:rStyle w:val="af5"/>
              </w:rPr>
              <w:commentReference w:id="75"/>
            </w:r>
          </w:p>
          <w:p w14:paraId="645AC8FB" w14:textId="77777777" w:rsidR="00A71A03" w:rsidRDefault="00A71A03" w:rsidP="00A71A03">
            <w:r>
              <w:t>mvn -Dmaven.test.skip=true package</w:t>
            </w:r>
          </w:p>
          <w:p w14:paraId="09DD3B20" w14:textId="7B458D0D" w:rsidR="00A71A03" w:rsidRDefault="00283153" w:rsidP="00A71A03">
            <w:r>
              <w:t xml:space="preserve">find . -type f -name </w:t>
            </w:r>
            <w:r w:rsidRPr="00283153">
              <w:t xml:space="preserve">'*.war' </w:t>
            </w:r>
            <w:r w:rsidR="00A71A03">
              <w:t>|xargs -</w:t>
            </w:r>
            <w:r w:rsidR="004D77F7">
              <w:t>i</w:t>
            </w:r>
            <w:r w:rsidR="000C4199">
              <w:t xml:space="preserve"> </w:t>
            </w:r>
            <w:r w:rsidR="00A71A03">
              <w:t>cp {} /opt/apache-tomcat-8.5.5/webapps/</w:t>
            </w:r>
          </w:p>
          <w:p w14:paraId="41974F97" w14:textId="0731EA5C" w:rsidR="00A71A03" w:rsidRDefault="00A71A03" w:rsidP="00A71A03">
            <w:r>
              <w:t>mvn clean</w:t>
            </w:r>
          </w:p>
        </w:tc>
      </w:tr>
    </w:tbl>
    <w:p w14:paraId="5096B5DF" w14:textId="71CFFCA9" w:rsidR="00DF7B3E" w:rsidRDefault="00B83710" w:rsidP="00DF7B3E">
      <w:r>
        <w:rPr>
          <w:rFonts w:hint="eastAsia"/>
        </w:rPr>
        <w:t>xargs</w:t>
      </w:r>
      <w:r>
        <w:rPr>
          <w:rFonts w:hint="eastAsia"/>
        </w:rPr>
        <w:t>语法参考（</w:t>
      </w:r>
      <w:r w:rsidRPr="00B83710">
        <w:t>http://man.linuxde.net/xargs</w:t>
      </w:r>
      <w:r>
        <w:rPr>
          <w:rFonts w:hint="eastAsia"/>
        </w:rPr>
        <w:t>）：</w:t>
      </w:r>
    </w:p>
    <w:p w14:paraId="5D565910" w14:textId="56B341BC" w:rsidR="00DF7B3E" w:rsidRDefault="00EE1DCF" w:rsidP="00DF7B3E">
      <w:r>
        <w:rPr>
          <w:noProof/>
        </w:rPr>
        <w:lastRenderedPageBreak/>
        <w:drawing>
          <wp:inline distT="0" distB="0" distL="0" distR="0" wp14:anchorId="35EDB6B1" wp14:editId="444742BC">
            <wp:extent cx="5381625" cy="3600156"/>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85957" cy="3603054"/>
                    </a:xfrm>
                    <a:prstGeom prst="rect">
                      <a:avLst/>
                    </a:prstGeom>
                  </pic:spPr>
                </pic:pic>
              </a:graphicData>
            </a:graphic>
          </wp:inline>
        </w:drawing>
      </w:r>
    </w:p>
    <w:p w14:paraId="290085F4" w14:textId="463D87C3" w:rsidR="00A71A03" w:rsidRDefault="00602DA8" w:rsidP="00602DA8">
      <w:pPr>
        <w:pStyle w:val="2"/>
      </w:pPr>
      <w:r>
        <w:rPr>
          <w:rFonts w:hint="eastAsia"/>
        </w:rPr>
        <w:t>修改</w:t>
      </w:r>
      <w:r>
        <w:rPr>
          <w:rFonts w:hint="eastAsia"/>
        </w:rPr>
        <w:t>run</w:t>
      </w:r>
    </w:p>
    <w:p w14:paraId="2B639D31" w14:textId="02BCA89F" w:rsidR="007724ED" w:rsidRPr="00602DA8" w:rsidRDefault="007724ED" w:rsidP="007724ED">
      <w:pPr>
        <w:jc w:val="left"/>
      </w:pPr>
      <w:r>
        <w:rPr>
          <w:rFonts w:hint="eastAsia"/>
        </w:rPr>
        <w:t>编辑</w:t>
      </w:r>
      <w:r>
        <w:rPr>
          <w:rFonts w:hint="eastAsia"/>
        </w:rPr>
        <w:t>s2i</w:t>
      </w:r>
      <w:r>
        <w:t>/</w:t>
      </w:r>
      <w:r>
        <w:rPr>
          <w:rFonts w:hint="eastAsia"/>
        </w:rPr>
        <w:t>bin</w:t>
      </w:r>
      <w:r>
        <w:t>/</w:t>
      </w:r>
      <w:r>
        <w:rPr>
          <w:rFonts w:hint="eastAsia"/>
        </w:rPr>
        <w:t>run</w:t>
      </w:r>
      <w:r>
        <w:rPr>
          <w:rFonts w:hint="eastAsia"/>
        </w:rPr>
        <w:t>脚本</w:t>
      </w:r>
      <w:r>
        <w:rPr>
          <w:rFonts w:hint="eastAsia"/>
        </w:rPr>
        <w:t>,</w:t>
      </w:r>
      <w:r>
        <w:rPr>
          <w:rFonts w:hint="eastAsia"/>
        </w:rPr>
        <w:t>替换以下内容</w:t>
      </w:r>
      <w:r>
        <w:rPr>
          <w:rFonts w:hint="eastAsia"/>
        </w:rPr>
        <w:t>:</w:t>
      </w:r>
    </w:p>
    <w:tbl>
      <w:tblPr>
        <w:tblStyle w:val="a4"/>
        <w:tblW w:w="0" w:type="auto"/>
        <w:tblLook w:val="04A0" w:firstRow="1" w:lastRow="0" w:firstColumn="1" w:lastColumn="0" w:noHBand="0" w:noVBand="1"/>
      </w:tblPr>
      <w:tblGrid>
        <w:gridCol w:w="9678"/>
      </w:tblGrid>
      <w:tr w:rsidR="007724ED" w14:paraId="2DF79C87" w14:textId="77777777" w:rsidTr="007724ED">
        <w:tc>
          <w:tcPr>
            <w:tcW w:w="9678" w:type="dxa"/>
          </w:tcPr>
          <w:p w14:paraId="2F2B5F66" w14:textId="493706D2" w:rsidR="007724ED" w:rsidRDefault="007724ED" w:rsidP="007724ED">
            <w:pPr>
              <w:jc w:val="left"/>
            </w:pPr>
            <w:r>
              <w:t xml:space="preserve">bash </w:t>
            </w:r>
            <w:r>
              <w:rPr>
                <w:rFonts w:hint="eastAsia"/>
              </w:rPr>
              <w:t>-c</w:t>
            </w:r>
            <w:r>
              <w:t xml:space="preserve"> </w:t>
            </w:r>
            <w:r w:rsidR="007948AE" w:rsidRPr="007948AE">
              <w:t>"</w:t>
            </w:r>
            <w:r>
              <w:t>/opt/apache-tomcat-8.5.5/bin/catalina.sh run</w:t>
            </w:r>
            <w:r w:rsidR="007948AE" w:rsidRPr="007948AE">
              <w:t>"</w:t>
            </w:r>
          </w:p>
        </w:tc>
      </w:tr>
    </w:tbl>
    <w:p w14:paraId="418E0F38" w14:textId="3B50F213" w:rsidR="00602DA8" w:rsidRDefault="00602DA8" w:rsidP="007724ED">
      <w:pPr>
        <w:jc w:val="left"/>
      </w:pPr>
    </w:p>
    <w:p w14:paraId="571D63A3" w14:textId="7E22EBA0" w:rsidR="00E05897" w:rsidRDefault="00B36CAC" w:rsidP="00E05897">
      <w:pPr>
        <w:pStyle w:val="2"/>
      </w:pPr>
      <w:r>
        <w:rPr>
          <w:rFonts w:hint="eastAsia"/>
        </w:rPr>
        <w:t>创建</w:t>
      </w:r>
      <w:r>
        <w:rPr>
          <w:rFonts w:hint="eastAsia"/>
        </w:rPr>
        <w:t>S2I</w:t>
      </w:r>
      <w:r>
        <w:t xml:space="preserve"> </w:t>
      </w:r>
      <w:r>
        <w:rPr>
          <w:rFonts w:hint="eastAsia"/>
        </w:rPr>
        <w:t>Builder</w:t>
      </w:r>
    </w:p>
    <w:p w14:paraId="0E9588E6" w14:textId="216E5FAB" w:rsidR="00E202CD" w:rsidRPr="00E202CD" w:rsidRDefault="00E202CD" w:rsidP="00E202CD">
      <w:r>
        <w:rPr>
          <w:rFonts w:hint="eastAsia"/>
        </w:rPr>
        <w:t>切换到工作目录</w:t>
      </w:r>
      <w:r>
        <w:rPr>
          <w:rFonts w:hint="eastAsia"/>
        </w:rPr>
        <w:t>tomcat-s2i</w:t>
      </w:r>
      <w:r>
        <w:rPr>
          <w:rFonts w:hint="eastAsia"/>
        </w:rPr>
        <w:t>下</w:t>
      </w:r>
    </w:p>
    <w:p w14:paraId="0EA05B1D" w14:textId="453A8BA3" w:rsidR="00E05897" w:rsidRDefault="00675658" w:rsidP="00E05897">
      <w:r>
        <w:rPr>
          <w:rFonts w:hint="eastAsia"/>
        </w:rPr>
        <w:t>&gt;make</w:t>
      </w:r>
    </w:p>
    <w:p w14:paraId="36C14F05" w14:textId="391A2B25" w:rsidR="00A278FC" w:rsidRPr="00A278FC" w:rsidRDefault="00A278FC" w:rsidP="00E05897">
      <w:pPr>
        <w:rPr>
          <w:b/>
          <w:color w:val="FF0000"/>
        </w:rPr>
      </w:pPr>
      <w:r w:rsidRPr="00A278FC">
        <w:rPr>
          <w:rFonts w:hint="eastAsia"/>
          <w:b/>
          <w:color w:val="FF0000"/>
        </w:rPr>
        <w:t>#ps</w:t>
      </w:r>
      <w:r w:rsidRPr="00A278FC">
        <w:rPr>
          <w:rFonts w:hint="eastAsia"/>
          <w:b/>
          <w:color w:val="FF0000"/>
        </w:rPr>
        <w:t>：可以重复执行</w:t>
      </w:r>
      <w:r w:rsidRPr="00A278FC">
        <w:rPr>
          <w:rFonts w:hint="eastAsia"/>
          <w:b/>
          <w:color w:val="FF0000"/>
        </w:rPr>
        <w:t>make</w:t>
      </w:r>
      <w:r w:rsidRPr="00A278FC">
        <w:rPr>
          <w:rFonts w:hint="eastAsia"/>
          <w:b/>
          <w:color w:val="FF0000"/>
        </w:rPr>
        <w:t>，它会覆盖原来的镜像</w:t>
      </w:r>
      <w:r w:rsidRPr="00A278FC">
        <w:rPr>
          <w:rFonts w:hint="eastAsia"/>
          <w:b/>
          <w:color w:val="FF0000"/>
        </w:rPr>
        <w:t>tomcat-s2i</w:t>
      </w:r>
    </w:p>
    <w:p w14:paraId="6812C1AB" w14:textId="18F8536A" w:rsidR="00745937" w:rsidRDefault="00CC017A" w:rsidP="00E05897">
      <w:r>
        <w:rPr>
          <w:noProof/>
        </w:rPr>
        <w:lastRenderedPageBreak/>
        <w:drawing>
          <wp:inline distT="0" distB="0" distL="0" distR="0" wp14:anchorId="09A4CAD9" wp14:editId="4F979FB2">
            <wp:extent cx="6151880" cy="6310630"/>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1880" cy="6310630"/>
                    </a:xfrm>
                    <a:prstGeom prst="rect">
                      <a:avLst/>
                    </a:prstGeom>
                  </pic:spPr>
                </pic:pic>
              </a:graphicData>
            </a:graphic>
          </wp:inline>
        </w:drawing>
      </w:r>
    </w:p>
    <w:p w14:paraId="2E385ABF" w14:textId="6553A6BE" w:rsidR="00945950" w:rsidRDefault="00945950" w:rsidP="00E05897">
      <w:r>
        <w:rPr>
          <w:rFonts w:hint="eastAsia"/>
        </w:rPr>
        <w:t>查看</w:t>
      </w:r>
      <w:r>
        <w:rPr>
          <w:rFonts w:hint="eastAsia"/>
        </w:rPr>
        <w:t>builder</w:t>
      </w:r>
      <w:r>
        <w:rPr>
          <w:rFonts w:hint="eastAsia"/>
        </w:rPr>
        <w:t>镜像</w:t>
      </w:r>
    </w:p>
    <w:p w14:paraId="5530BB50" w14:textId="7C2E9F7D" w:rsidR="00945950" w:rsidRDefault="00945950" w:rsidP="00E05897">
      <w:r>
        <w:rPr>
          <w:rFonts w:hint="eastAsia"/>
        </w:rPr>
        <w:t>&gt;</w:t>
      </w:r>
      <w:r w:rsidRPr="00945950">
        <w:t>docker images |grep tomcat-s2i</w:t>
      </w:r>
    </w:p>
    <w:p w14:paraId="23A98762" w14:textId="369D44CA" w:rsidR="00945950" w:rsidRDefault="00BC4B4A" w:rsidP="00E05897">
      <w:r>
        <w:rPr>
          <w:noProof/>
        </w:rPr>
        <w:drawing>
          <wp:inline distT="0" distB="0" distL="0" distR="0" wp14:anchorId="4A64DBFD" wp14:editId="50C31D68">
            <wp:extent cx="6151880" cy="320040"/>
            <wp:effectExtent l="0" t="0" r="127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51880" cy="320040"/>
                    </a:xfrm>
                    <a:prstGeom prst="rect">
                      <a:avLst/>
                    </a:prstGeom>
                  </pic:spPr>
                </pic:pic>
              </a:graphicData>
            </a:graphic>
          </wp:inline>
        </w:drawing>
      </w:r>
    </w:p>
    <w:p w14:paraId="4CD5DEAA" w14:textId="621B651A" w:rsidR="00B36CAC" w:rsidRDefault="00B36CAC" w:rsidP="00B36CAC">
      <w:pPr>
        <w:pStyle w:val="2"/>
      </w:pPr>
      <w:r>
        <w:rPr>
          <w:rFonts w:hint="eastAsia"/>
        </w:rPr>
        <w:lastRenderedPageBreak/>
        <w:t>执行镜像构建</w:t>
      </w:r>
    </w:p>
    <w:p w14:paraId="60EC4969" w14:textId="39A8A638" w:rsidR="005F75BF" w:rsidRPr="005F75BF" w:rsidRDefault="005F75BF" w:rsidP="005F75BF">
      <w:r>
        <w:rPr>
          <w:rFonts w:hint="eastAsia"/>
        </w:rPr>
        <w:t>格式：</w:t>
      </w:r>
      <w:r>
        <w:rPr>
          <w:rFonts w:hint="eastAsia"/>
        </w:rPr>
        <w:t>s2i</w:t>
      </w:r>
      <w:r>
        <w:t xml:space="preserve"> &lt;</w:t>
      </w:r>
      <w:r>
        <w:rPr>
          <w:rFonts w:hint="eastAsia"/>
        </w:rPr>
        <w:t>源代码地址</w:t>
      </w:r>
      <w:r>
        <w:t>&gt;  &lt;B</w:t>
      </w:r>
      <w:r>
        <w:rPr>
          <w:rFonts w:hint="eastAsia"/>
        </w:rPr>
        <w:t>uilder</w:t>
      </w:r>
      <w:r>
        <w:rPr>
          <w:rFonts w:hint="eastAsia"/>
        </w:rPr>
        <w:t>镜像名</w:t>
      </w:r>
      <w:r>
        <w:t>&gt;  &lt;</w:t>
      </w:r>
      <w:r>
        <w:rPr>
          <w:rFonts w:hint="eastAsia"/>
        </w:rPr>
        <w:t>构建输出镜像的名称</w:t>
      </w:r>
      <w:r>
        <w:t>&gt;</w:t>
      </w:r>
    </w:p>
    <w:p w14:paraId="50028D22" w14:textId="16516069" w:rsidR="00B36CAC" w:rsidRDefault="002A4A0A" w:rsidP="00B36CAC">
      <w:r>
        <w:rPr>
          <w:rFonts w:hint="eastAsia"/>
        </w:rPr>
        <w:t>&gt;s2i</w:t>
      </w:r>
      <w:r>
        <w:t xml:space="preserve"> </w:t>
      </w:r>
      <w:r>
        <w:rPr>
          <w:rFonts w:hint="eastAsia"/>
        </w:rPr>
        <w:t>build</w:t>
      </w:r>
      <w:r>
        <w:t xml:space="preserve"> </w:t>
      </w:r>
      <w:hyperlink r:id="rId158" w:history="1">
        <w:r w:rsidRPr="00586F50">
          <w:rPr>
            <w:rStyle w:val="ac"/>
          </w:rPr>
          <w:t>https://github.com/leoterry-ulrica/mybank-demo-maven</w:t>
        </w:r>
      </w:hyperlink>
      <w:r>
        <w:t xml:space="preserve"> tomcat-s2i test-app</w:t>
      </w:r>
    </w:p>
    <w:p w14:paraId="3D25FB5F" w14:textId="68EBB80A" w:rsidR="004F663D" w:rsidRDefault="004F663D" w:rsidP="00B36CAC">
      <w:r>
        <w:rPr>
          <w:noProof/>
        </w:rPr>
        <w:drawing>
          <wp:inline distT="0" distB="0" distL="0" distR="0" wp14:anchorId="3600391E" wp14:editId="321A311F">
            <wp:extent cx="6151880" cy="1056640"/>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51880" cy="1056640"/>
                    </a:xfrm>
                    <a:prstGeom prst="rect">
                      <a:avLst/>
                    </a:prstGeom>
                  </pic:spPr>
                </pic:pic>
              </a:graphicData>
            </a:graphic>
          </wp:inline>
        </w:drawing>
      </w:r>
    </w:p>
    <w:p w14:paraId="5ED88C5B" w14:textId="14D86420" w:rsidR="00437D37" w:rsidRDefault="00437D37" w:rsidP="00B36CAC">
      <w:r>
        <w:rPr>
          <w:noProof/>
        </w:rPr>
        <w:drawing>
          <wp:inline distT="0" distB="0" distL="0" distR="0" wp14:anchorId="4C85E5C2" wp14:editId="443697E1">
            <wp:extent cx="6151880" cy="2324735"/>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51880" cy="2324735"/>
                    </a:xfrm>
                    <a:prstGeom prst="rect">
                      <a:avLst/>
                    </a:prstGeom>
                  </pic:spPr>
                </pic:pic>
              </a:graphicData>
            </a:graphic>
          </wp:inline>
        </w:drawing>
      </w:r>
    </w:p>
    <w:p w14:paraId="587B144B" w14:textId="77777777" w:rsidR="00C27E06" w:rsidRDefault="00687F95" w:rsidP="00B36CAC">
      <w:r>
        <w:rPr>
          <w:rFonts w:hint="eastAsia"/>
        </w:rPr>
        <w:t>表示编译成功</w:t>
      </w:r>
      <w:r w:rsidR="00C15799">
        <w:rPr>
          <w:rFonts w:hint="eastAsia"/>
        </w:rPr>
        <w:t>，已经成功生成应用镜像：</w:t>
      </w:r>
      <w:r w:rsidR="00C15799">
        <w:rPr>
          <w:rFonts w:hint="eastAsia"/>
        </w:rPr>
        <w:t>test-app</w:t>
      </w:r>
      <w:r w:rsidR="00C27E06">
        <w:rPr>
          <w:rFonts w:hint="eastAsia"/>
        </w:rPr>
        <w:t>。</w:t>
      </w:r>
    </w:p>
    <w:p w14:paraId="4A5EB89E" w14:textId="08540CA7" w:rsidR="00C27E06" w:rsidRDefault="00C27E06" w:rsidP="00C27E06">
      <w:pPr>
        <w:pStyle w:val="2"/>
      </w:pPr>
      <w:r>
        <w:rPr>
          <w:rFonts w:hint="eastAsia"/>
        </w:rPr>
        <w:t>运行镜像</w:t>
      </w:r>
    </w:p>
    <w:p w14:paraId="29E7D992" w14:textId="1B762462" w:rsidR="00D95D9A" w:rsidRDefault="00D95D9A" w:rsidP="00B36CAC">
      <w:r>
        <w:rPr>
          <w:rFonts w:hint="eastAsia"/>
        </w:rPr>
        <w:t>测试</w:t>
      </w:r>
    </w:p>
    <w:p w14:paraId="152E4DAD" w14:textId="29952DAD" w:rsidR="00D95D9A" w:rsidRDefault="00D95D9A" w:rsidP="00B36CAC">
      <w:r>
        <w:rPr>
          <w:rFonts w:hint="eastAsia"/>
        </w:rPr>
        <w:t>&gt;</w:t>
      </w:r>
      <w:r w:rsidRPr="00D95D9A">
        <w:t>docker images | grep test-app</w:t>
      </w:r>
    </w:p>
    <w:p w14:paraId="1C31479E" w14:textId="347E55A1" w:rsidR="00D95D9A" w:rsidRDefault="00991919" w:rsidP="00B36CAC">
      <w:r>
        <w:rPr>
          <w:noProof/>
        </w:rPr>
        <w:drawing>
          <wp:inline distT="0" distB="0" distL="0" distR="0" wp14:anchorId="6DA7BE8D" wp14:editId="0F66F05E">
            <wp:extent cx="6151880" cy="210820"/>
            <wp:effectExtent l="0" t="0" r="12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51880" cy="210820"/>
                    </a:xfrm>
                    <a:prstGeom prst="rect">
                      <a:avLst/>
                    </a:prstGeom>
                  </pic:spPr>
                </pic:pic>
              </a:graphicData>
            </a:graphic>
          </wp:inline>
        </w:drawing>
      </w:r>
    </w:p>
    <w:p w14:paraId="0BC63DDB" w14:textId="4203EE1A" w:rsidR="00E30D1F" w:rsidRDefault="00E67F9F" w:rsidP="00B36CAC">
      <w:r>
        <w:rPr>
          <w:rFonts w:hint="eastAsia"/>
        </w:rPr>
        <w:t>&gt;docker</w:t>
      </w:r>
      <w:r>
        <w:t xml:space="preserve"> run -it -p 8080:8080 test-app</w:t>
      </w:r>
    </w:p>
    <w:p w14:paraId="559EA3EF" w14:textId="56C3251E" w:rsidR="00E67F9F" w:rsidRDefault="00056D1B" w:rsidP="00B36CAC">
      <w:r>
        <w:rPr>
          <w:noProof/>
        </w:rPr>
        <w:lastRenderedPageBreak/>
        <w:drawing>
          <wp:inline distT="0" distB="0" distL="0" distR="0" wp14:anchorId="1773C685" wp14:editId="0D22E036">
            <wp:extent cx="6151880" cy="2103755"/>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51880" cy="2103755"/>
                    </a:xfrm>
                    <a:prstGeom prst="rect">
                      <a:avLst/>
                    </a:prstGeom>
                  </pic:spPr>
                </pic:pic>
              </a:graphicData>
            </a:graphic>
          </wp:inline>
        </w:drawing>
      </w:r>
    </w:p>
    <w:p w14:paraId="390E5F3A" w14:textId="7E324221" w:rsidR="00E33266" w:rsidRDefault="00E33266" w:rsidP="00B36CAC">
      <w:r>
        <w:rPr>
          <w:rFonts w:hint="eastAsia"/>
        </w:rPr>
        <w:t>显示</w:t>
      </w:r>
      <w:r w:rsidRPr="00E33266">
        <w:t>org.apache.catalina.startup.Catalina.start Server startup in 64 ms</w:t>
      </w:r>
      <w:r>
        <w:rPr>
          <w:rFonts w:hint="eastAsia"/>
        </w:rPr>
        <w:t>表示启动完成，访问测试：</w:t>
      </w:r>
    </w:p>
    <w:p w14:paraId="691FF927" w14:textId="731B1D0E" w:rsidR="00E33266" w:rsidRDefault="00482479" w:rsidP="00B36CAC">
      <w:hyperlink r:id="rId163" w:history="1">
        <w:r w:rsidR="00056D1B" w:rsidRPr="009A3B5B">
          <w:rPr>
            <w:rStyle w:val="ac"/>
          </w:rPr>
          <w:t>http://192.168.200.56:8080/</w:t>
        </w:r>
      </w:hyperlink>
    </w:p>
    <w:p w14:paraId="5996285E" w14:textId="3977C0AC" w:rsidR="00056D1B" w:rsidRDefault="00C76DCE" w:rsidP="00B36CAC">
      <w:r>
        <w:rPr>
          <w:noProof/>
        </w:rPr>
        <w:drawing>
          <wp:inline distT="0" distB="0" distL="0" distR="0" wp14:anchorId="42275C6D" wp14:editId="1D727838">
            <wp:extent cx="6151880" cy="4075430"/>
            <wp:effectExtent l="0" t="0" r="127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51880" cy="4075430"/>
                    </a:xfrm>
                    <a:prstGeom prst="rect">
                      <a:avLst/>
                    </a:prstGeom>
                  </pic:spPr>
                </pic:pic>
              </a:graphicData>
            </a:graphic>
          </wp:inline>
        </w:drawing>
      </w:r>
    </w:p>
    <w:p w14:paraId="42B13358" w14:textId="327A5934" w:rsidR="00E2425E" w:rsidRDefault="00E2425E" w:rsidP="00E2425E">
      <w:pPr>
        <w:pStyle w:val="2"/>
      </w:pPr>
      <w:r>
        <w:rPr>
          <w:rFonts w:hint="eastAsia"/>
        </w:rPr>
        <w:t>确认</w:t>
      </w:r>
      <w:r>
        <w:rPr>
          <w:rFonts w:hint="eastAsia"/>
        </w:rPr>
        <w:t>maven</w:t>
      </w:r>
      <w:r>
        <w:t xml:space="preserve"> </w:t>
      </w:r>
      <w:r>
        <w:rPr>
          <w:rFonts w:hint="eastAsia"/>
        </w:rPr>
        <w:t>settings</w:t>
      </w:r>
      <w:r>
        <w:t>.</w:t>
      </w:r>
      <w:r>
        <w:rPr>
          <w:rFonts w:hint="eastAsia"/>
        </w:rPr>
        <w:t>xml</w:t>
      </w:r>
      <w:r>
        <w:rPr>
          <w:rFonts w:hint="eastAsia"/>
        </w:rPr>
        <w:t>更新</w:t>
      </w:r>
      <w:r w:rsidR="006008EB">
        <w:rPr>
          <w:rFonts w:hint="eastAsia"/>
        </w:rPr>
        <w:t>为阿里仓库</w:t>
      </w:r>
    </w:p>
    <w:p w14:paraId="2F14E868" w14:textId="0A180799" w:rsidR="00E2425E" w:rsidRDefault="00F85114" w:rsidP="00E2425E">
      <w:r>
        <w:rPr>
          <w:rFonts w:hint="eastAsia"/>
        </w:rPr>
        <w:t>进入容器</w:t>
      </w:r>
    </w:p>
    <w:p w14:paraId="56E82EFB" w14:textId="1B70D431" w:rsidR="00F85114" w:rsidRDefault="00F85114" w:rsidP="00E2425E">
      <w:r>
        <w:rPr>
          <w:rFonts w:hint="eastAsia"/>
        </w:rPr>
        <w:t>&gt;</w:t>
      </w:r>
      <w:r w:rsidRPr="00F85114">
        <w:t xml:space="preserve"> docker ps | grep test-app</w:t>
      </w:r>
    </w:p>
    <w:p w14:paraId="52891592" w14:textId="751C806C" w:rsidR="00F85114" w:rsidRDefault="009419AA" w:rsidP="00E2425E">
      <w:r>
        <w:rPr>
          <w:noProof/>
        </w:rPr>
        <w:lastRenderedPageBreak/>
        <w:drawing>
          <wp:inline distT="0" distB="0" distL="0" distR="0" wp14:anchorId="6177A625" wp14:editId="4E049795">
            <wp:extent cx="6151880" cy="597535"/>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51880" cy="597535"/>
                    </a:xfrm>
                    <a:prstGeom prst="rect">
                      <a:avLst/>
                    </a:prstGeom>
                  </pic:spPr>
                </pic:pic>
              </a:graphicData>
            </a:graphic>
          </wp:inline>
        </w:drawing>
      </w:r>
    </w:p>
    <w:p w14:paraId="21380EAA" w14:textId="4204A961" w:rsidR="009419AA" w:rsidRDefault="009419AA" w:rsidP="00E2425E">
      <w:r>
        <w:rPr>
          <w:rFonts w:hint="eastAsia"/>
        </w:rPr>
        <w:t>&gt;</w:t>
      </w:r>
      <w:r w:rsidRPr="009419AA">
        <w:t xml:space="preserve"> docker exec -it 24f34d3debcd44218fe8f566c0455a66b7b61deabfaf443fac6e8d00aeea9371 /bin/bash</w:t>
      </w:r>
    </w:p>
    <w:p w14:paraId="47E2C468" w14:textId="4628BE30" w:rsidR="009419AA" w:rsidRDefault="00A01872" w:rsidP="00E2425E">
      <w:r>
        <w:rPr>
          <w:rFonts w:hint="eastAsia"/>
        </w:rPr>
        <w:t>（上面替换成自己容器实际的</w:t>
      </w:r>
      <w:r>
        <w:rPr>
          <w:rFonts w:hint="eastAsia"/>
        </w:rPr>
        <w:t>id</w:t>
      </w:r>
      <w:r>
        <w:rPr>
          <w:rFonts w:hint="eastAsia"/>
        </w:rPr>
        <w:t>）</w:t>
      </w:r>
    </w:p>
    <w:p w14:paraId="777CDD5B" w14:textId="4AF11A02" w:rsidR="00CA09FE" w:rsidRDefault="00CA09FE" w:rsidP="00E2425E">
      <w:r>
        <w:rPr>
          <w:noProof/>
        </w:rPr>
        <w:drawing>
          <wp:inline distT="0" distB="0" distL="0" distR="0" wp14:anchorId="1E7F987E" wp14:editId="48E15CB5">
            <wp:extent cx="6151880" cy="274320"/>
            <wp:effectExtent l="0" t="0" r="127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51880" cy="274320"/>
                    </a:xfrm>
                    <a:prstGeom prst="rect">
                      <a:avLst/>
                    </a:prstGeom>
                  </pic:spPr>
                </pic:pic>
              </a:graphicData>
            </a:graphic>
          </wp:inline>
        </w:drawing>
      </w:r>
    </w:p>
    <w:p w14:paraId="6FBF8B0E" w14:textId="0A963376" w:rsidR="009C259F" w:rsidRDefault="00630574" w:rsidP="00E2425E">
      <w:r>
        <w:rPr>
          <w:rFonts w:hint="eastAsia"/>
        </w:rPr>
        <w:t>定位到目录：</w:t>
      </w:r>
      <w:r>
        <w:rPr>
          <w:rFonts w:hint="eastAsia"/>
        </w:rPr>
        <w:t>/</w:t>
      </w:r>
      <w:r>
        <w:t>.</w:t>
      </w:r>
      <w:r>
        <w:rPr>
          <w:rFonts w:hint="eastAsia"/>
        </w:rPr>
        <w:t>m2</w:t>
      </w:r>
      <w:r>
        <w:t>/</w:t>
      </w:r>
    </w:p>
    <w:p w14:paraId="4CF96B37" w14:textId="23F04EE8" w:rsidR="00487B27" w:rsidRDefault="00487B27" w:rsidP="00E2425E">
      <w:pPr>
        <w:rPr>
          <w:noProof/>
        </w:rPr>
      </w:pPr>
      <w:r>
        <w:t>&gt;</w:t>
      </w:r>
      <w:r w:rsidRPr="00487B27">
        <w:rPr>
          <w:noProof/>
        </w:rPr>
        <w:t xml:space="preserve"> </w:t>
      </w:r>
      <w:r>
        <w:rPr>
          <w:noProof/>
        </w:rPr>
        <w:drawing>
          <wp:inline distT="0" distB="0" distL="0" distR="0" wp14:anchorId="1931BE9E" wp14:editId="246A7AA8">
            <wp:extent cx="4314286" cy="2685714"/>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14286" cy="2685714"/>
                    </a:xfrm>
                    <a:prstGeom prst="rect">
                      <a:avLst/>
                    </a:prstGeom>
                  </pic:spPr>
                </pic:pic>
              </a:graphicData>
            </a:graphic>
          </wp:inline>
        </w:drawing>
      </w:r>
    </w:p>
    <w:p w14:paraId="550FE5E2" w14:textId="131415FE" w:rsidR="00487B27" w:rsidRDefault="008712D6" w:rsidP="00E2425E">
      <w:pPr>
        <w:rPr>
          <w:noProof/>
        </w:rPr>
      </w:pPr>
      <w:r>
        <w:rPr>
          <w:rFonts w:hint="eastAsia"/>
          <w:noProof/>
        </w:rPr>
        <w:t>查看</w:t>
      </w:r>
      <w:r>
        <w:rPr>
          <w:rFonts w:hint="eastAsia"/>
          <w:noProof/>
        </w:rPr>
        <w:t>settings</w:t>
      </w:r>
      <w:r>
        <w:rPr>
          <w:noProof/>
        </w:rPr>
        <w:t>.</w:t>
      </w:r>
      <w:r>
        <w:rPr>
          <w:rFonts w:hint="eastAsia"/>
          <w:noProof/>
        </w:rPr>
        <w:t>xml</w:t>
      </w:r>
      <w:r>
        <w:rPr>
          <w:rFonts w:hint="eastAsia"/>
          <w:noProof/>
        </w:rPr>
        <w:t>内容：</w:t>
      </w:r>
    </w:p>
    <w:p w14:paraId="049C7490" w14:textId="7320C0D2" w:rsidR="008712D6" w:rsidRDefault="00B224F4" w:rsidP="00E2425E">
      <w:pPr>
        <w:rPr>
          <w:noProof/>
        </w:rPr>
      </w:pPr>
      <w:r>
        <w:rPr>
          <w:rFonts w:hint="eastAsia"/>
          <w:noProof/>
        </w:rPr>
        <w:t>&gt;cat</w:t>
      </w:r>
      <w:r>
        <w:rPr>
          <w:noProof/>
        </w:rPr>
        <w:t xml:space="preserve"> </w:t>
      </w:r>
      <w:r>
        <w:rPr>
          <w:rFonts w:hint="eastAsia"/>
          <w:noProof/>
        </w:rPr>
        <w:t>settings</w:t>
      </w:r>
      <w:r>
        <w:rPr>
          <w:noProof/>
        </w:rPr>
        <w:t>.</w:t>
      </w:r>
      <w:r>
        <w:rPr>
          <w:rFonts w:hint="eastAsia"/>
          <w:noProof/>
        </w:rPr>
        <w:t>xml</w:t>
      </w:r>
    </w:p>
    <w:p w14:paraId="4A923605" w14:textId="131CF235" w:rsidR="00B224F4" w:rsidRDefault="004D132B" w:rsidP="00E2425E">
      <w:r>
        <w:rPr>
          <w:noProof/>
        </w:rPr>
        <w:drawing>
          <wp:inline distT="0" distB="0" distL="0" distR="0" wp14:anchorId="58849133" wp14:editId="519B9549">
            <wp:extent cx="6151880" cy="2681605"/>
            <wp:effectExtent l="0" t="0" r="127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51880" cy="2681605"/>
                    </a:xfrm>
                    <a:prstGeom prst="rect">
                      <a:avLst/>
                    </a:prstGeom>
                  </pic:spPr>
                </pic:pic>
              </a:graphicData>
            </a:graphic>
          </wp:inline>
        </w:drawing>
      </w:r>
    </w:p>
    <w:p w14:paraId="6DBAE800" w14:textId="15551893" w:rsidR="008B7BAF" w:rsidRDefault="008B7BAF" w:rsidP="008B7BAF">
      <w:pPr>
        <w:pStyle w:val="2"/>
      </w:pPr>
      <w:r>
        <w:rPr>
          <w:rFonts w:hint="eastAsia"/>
        </w:rPr>
        <w:lastRenderedPageBreak/>
        <w:t>导入</w:t>
      </w:r>
      <w:r>
        <w:t>镜像</w:t>
      </w:r>
    </w:p>
    <w:p w14:paraId="7C9C8349" w14:textId="03AF4D14" w:rsidR="008B7BAF" w:rsidRDefault="00F1488D" w:rsidP="008B7BAF">
      <w:r>
        <w:rPr>
          <w:rFonts w:hint="eastAsia"/>
        </w:rPr>
        <w:t>通过</w:t>
      </w:r>
      <w:r>
        <w:t>前面</w:t>
      </w:r>
      <w:r>
        <w:rPr>
          <w:rFonts w:hint="eastAsia"/>
        </w:rPr>
        <w:t>的</w:t>
      </w:r>
      <w:r>
        <w:t>步骤，已经成功构建一个</w:t>
      </w:r>
      <w:r>
        <w:rPr>
          <w:rFonts w:hint="eastAsia"/>
        </w:rPr>
        <w:t xml:space="preserve">S2I </w:t>
      </w:r>
      <w:r>
        <w:t>Builder</w:t>
      </w:r>
      <w:r>
        <w:rPr>
          <w:rFonts w:hint="eastAsia"/>
        </w:rPr>
        <w:t>。</w:t>
      </w:r>
      <w:r>
        <w:t>这个镜像要在</w:t>
      </w:r>
      <w:r>
        <w:t>openshift</w:t>
      </w:r>
      <w:r>
        <w:t>中使用需要将这个镜像推送到一个</w:t>
      </w:r>
      <w:r>
        <w:t>docker</w:t>
      </w:r>
      <w:r>
        <w:t>仓库中，并将镜像信息导入</w:t>
      </w:r>
      <w:r>
        <w:t>openshift</w:t>
      </w:r>
      <w:r>
        <w:t>形成</w:t>
      </w:r>
      <w:r>
        <w:t>image stream</w:t>
      </w:r>
      <w:r>
        <w:t>。先</w:t>
      </w:r>
      <w:r>
        <w:rPr>
          <w:rFonts w:hint="eastAsia"/>
        </w:rPr>
        <w:t>建立</w:t>
      </w:r>
      <w:r>
        <w:t>本地私有仓库</w:t>
      </w:r>
      <w:r>
        <w:rPr>
          <w:rFonts w:hint="eastAsia"/>
        </w:rPr>
        <w:t>：</w:t>
      </w:r>
      <w:r>
        <w:t>docker-registry</w:t>
      </w:r>
    </w:p>
    <w:p w14:paraId="1DDE3B53" w14:textId="21763AD7" w:rsidR="00F1488D" w:rsidRDefault="00F1488D" w:rsidP="008B7BAF">
      <w:r>
        <w:t xml:space="preserve">## </w:t>
      </w:r>
      <w:r>
        <w:rPr>
          <w:rFonts w:hint="eastAsia"/>
        </w:rPr>
        <w:t>拉取</w:t>
      </w:r>
      <w:r>
        <w:t>registry</w:t>
      </w:r>
      <w:r>
        <w:t>镜像</w:t>
      </w:r>
    </w:p>
    <w:p w14:paraId="772C9C3A" w14:textId="5B210C35" w:rsidR="00F1488D" w:rsidRDefault="00F1488D" w:rsidP="008B7BAF">
      <w:r>
        <w:t>&gt;</w:t>
      </w:r>
      <w:r w:rsidRPr="00F1488D">
        <w:t>docker pull registry</w:t>
      </w:r>
    </w:p>
    <w:p w14:paraId="4FBC140F" w14:textId="226DF93E" w:rsidR="00F1488D" w:rsidRDefault="00F1488D" w:rsidP="008B7BAF">
      <w:r>
        <w:t xml:space="preserve">## </w:t>
      </w:r>
      <w:r>
        <w:rPr>
          <w:rFonts w:hint="eastAsia"/>
        </w:rPr>
        <w:t>创建</w:t>
      </w:r>
      <w:r>
        <w:t>本地</w:t>
      </w:r>
      <w:r>
        <w:t>registry lib</w:t>
      </w:r>
      <w:r>
        <w:t>目录，以挂接到</w:t>
      </w:r>
      <w:r>
        <w:rPr>
          <w:rFonts w:hint="eastAsia"/>
        </w:rPr>
        <w:t>registry</w:t>
      </w:r>
      <w:r>
        <w:t>容器</w:t>
      </w:r>
    </w:p>
    <w:p w14:paraId="6FFF8CB2" w14:textId="23613ECC" w:rsidR="00F1488D" w:rsidRDefault="00F1488D" w:rsidP="008B7BAF">
      <w:r>
        <w:rPr>
          <w:rFonts w:hint="eastAsia"/>
        </w:rPr>
        <w:t>&gt;</w:t>
      </w:r>
      <w:r>
        <w:t>mkdir -p /opt/</w:t>
      </w:r>
      <w:r w:rsidR="0086344C">
        <w:t>weifj/</w:t>
      </w:r>
      <w:r w:rsidRPr="00F1488D">
        <w:t>colum-registry</w:t>
      </w:r>
      <w:r>
        <w:rPr>
          <w:rFonts w:hint="eastAsia"/>
        </w:rPr>
        <w:t>（目录</w:t>
      </w:r>
      <w:r>
        <w:t>可以</w:t>
      </w:r>
      <w:r>
        <w:rPr>
          <w:rFonts w:hint="eastAsia"/>
        </w:rPr>
        <w:t>自定义</w:t>
      </w:r>
      <w:r>
        <w:t>）</w:t>
      </w:r>
    </w:p>
    <w:p w14:paraId="03D4D6FC" w14:textId="03A9399B" w:rsidR="0086344C" w:rsidRDefault="0086344C" w:rsidP="008B7BAF">
      <w:r>
        <w:rPr>
          <w:rFonts w:hint="eastAsia"/>
        </w:rPr>
        <w:t>&gt;</w:t>
      </w:r>
      <w:r w:rsidRPr="0086344C">
        <w:t>docker run -d -p 5000:5000 --restart=always -v /opt/weifj/colum-registry/:/var/lib/registry/  --privileged=true --name registry docker.io/registry:latest</w:t>
      </w:r>
    </w:p>
    <w:p w14:paraId="526B7E70" w14:textId="3A83CAEE" w:rsidR="00EE7E19" w:rsidRDefault="00173B1F" w:rsidP="008B7BAF">
      <w:r>
        <w:t xml:space="preserve">## </w:t>
      </w:r>
      <w:r>
        <w:rPr>
          <w:rFonts w:hint="eastAsia"/>
        </w:rPr>
        <w:t>编辑配置</w:t>
      </w:r>
      <w:r>
        <w:t>文件</w:t>
      </w:r>
      <w:r>
        <w:t>/etc/sysconfig/docker</w:t>
      </w:r>
      <w:r w:rsidR="00361414">
        <w:rPr>
          <w:rFonts w:hint="eastAsia"/>
        </w:rPr>
        <w:t>（访问私服的</w:t>
      </w:r>
      <w:r w:rsidR="00361414">
        <w:t>服务器都需要</w:t>
      </w:r>
      <w:r w:rsidR="00361414">
        <w:rPr>
          <w:rFonts w:hint="eastAsia"/>
        </w:rPr>
        <w:t>添加</w:t>
      </w:r>
      <w:r w:rsidR="00A93F47">
        <w:rPr>
          <w:rFonts w:hint="eastAsia"/>
        </w:rPr>
        <w:t>，</w:t>
      </w:r>
      <w:r w:rsidR="00A93F47">
        <w:t>否则默认使用</w:t>
      </w:r>
      <w:r w:rsidR="00A93F47">
        <w:t>https</w:t>
      </w:r>
      <w:r w:rsidR="00A93F47">
        <w:t>协议</w:t>
      </w:r>
      <w:r w:rsidR="00361414">
        <w:t>）</w:t>
      </w:r>
      <w:r>
        <w:rPr>
          <w:rFonts w:hint="eastAsia"/>
        </w:rPr>
        <w:t>，添加</w:t>
      </w:r>
      <w:r>
        <w:t>--insecure-registry</w:t>
      </w:r>
    </w:p>
    <w:p w14:paraId="5DDD29CA" w14:textId="108B637E" w:rsidR="00173B1F" w:rsidRDefault="00173B1F" w:rsidP="008B7BAF">
      <w:r w:rsidRPr="00173B1F">
        <w:t>--insecure-registry 192.168.200.57:5000</w:t>
      </w:r>
    </w:p>
    <w:p w14:paraId="4E74923E" w14:textId="2B3FB8C7" w:rsidR="00173B1F" w:rsidRDefault="009A782F" w:rsidP="008B7BAF">
      <w:r>
        <w:t xml:space="preserve"> ## </w:t>
      </w:r>
      <w:r>
        <w:rPr>
          <w:rFonts w:hint="eastAsia"/>
        </w:rPr>
        <w:t>重启</w:t>
      </w:r>
      <w:r>
        <w:t>docker</w:t>
      </w:r>
    </w:p>
    <w:p w14:paraId="46A0651D" w14:textId="4D87DC1B" w:rsidR="009A782F" w:rsidRDefault="009A782F" w:rsidP="008B7BAF">
      <w:pPr>
        <w:pBdr>
          <w:bottom w:val="double" w:sz="6" w:space="1" w:color="auto"/>
        </w:pBdr>
      </w:pPr>
      <w:r>
        <w:t>&gt;systemctl restart docker</w:t>
      </w:r>
    </w:p>
    <w:p w14:paraId="74A9789B" w14:textId="3F3740E4" w:rsidR="00EB317C" w:rsidRDefault="00EB317C" w:rsidP="008B7BAF">
      <w:r>
        <w:t>tag</w:t>
      </w:r>
      <w:r>
        <w:t>镜像到私有仓库中</w:t>
      </w:r>
    </w:p>
    <w:p w14:paraId="45C1414C" w14:textId="11E9317E" w:rsidR="00EB317C" w:rsidRDefault="00EB317C" w:rsidP="008B7BAF">
      <w:r>
        <w:rPr>
          <w:rFonts w:hint="eastAsia"/>
        </w:rPr>
        <w:t>&gt;</w:t>
      </w:r>
      <w:r>
        <w:t>docker tag tomcat-s2i 192.168.200.57</w:t>
      </w:r>
      <w:r>
        <w:rPr>
          <w:rFonts w:hint="eastAsia"/>
        </w:rPr>
        <w:t>:5000/tomcat-s2i</w:t>
      </w:r>
    </w:p>
    <w:p w14:paraId="0AA37A82" w14:textId="6B67C643" w:rsidR="00465F66" w:rsidRDefault="00465F66" w:rsidP="008B7BAF">
      <w:r>
        <w:t>## push</w:t>
      </w:r>
      <w:r>
        <w:rPr>
          <w:rFonts w:hint="eastAsia"/>
        </w:rPr>
        <w:t>到</w:t>
      </w:r>
      <w:r>
        <w:t>私有仓库</w:t>
      </w:r>
    </w:p>
    <w:p w14:paraId="2065A108" w14:textId="356FE10F" w:rsidR="00465F66" w:rsidRDefault="00465F66" w:rsidP="008B7BAF">
      <w:r>
        <w:rPr>
          <w:rFonts w:hint="eastAsia"/>
        </w:rPr>
        <w:t>&gt;</w:t>
      </w:r>
      <w:r>
        <w:t>docker push 192.168.200.57</w:t>
      </w:r>
      <w:r>
        <w:rPr>
          <w:rFonts w:hint="eastAsia"/>
        </w:rPr>
        <w:t>:5000/tomcat-s2i</w:t>
      </w:r>
    </w:p>
    <w:p w14:paraId="2019BA6B" w14:textId="16FBF381" w:rsidR="00465F66" w:rsidRDefault="00465F66" w:rsidP="008B7BAF">
      <w:r>
        <w:t xml:space="preserve">## </w:t>
      </w:r>
      <w:r>
        <w:rPr>
          <w:rFonts w:hint="eastAsia"/>
        </w:rPr>
        <w:t>使用</w:t>
      </w:r>
      <w:r>
        <w:t>oc import-image</w:t>
      </w:r>
      <w:r>
        <w:t>将镜像</w:t>
      </w:r>
      <w:r>
        <w:rPr>
          <w:rFonts w:hint="eastAsia"/>
        </w:rPr>
        <w:t>导入</w:t>
      </w:r>
      <w:r>
        <w:t>openshift</w:t>
      </w:r>
      <w:r>
        <w:rPr>
          <w:rFonts w:hint="eastAsia"/>
        </w:rPr>
        <w:t>中生成</w:t>
      </w:r>
      <w:r>
        <w:rPr>
          <w:rFonts w:hint="eastAsia"/>
        </w:rPr>
        <w:t>image</w:t>
      </w:r>
      <w:r>
        <w:t xml:space="preserve"> stream</w:t>
      </w:r>
      <w:r w:rsidR="001228C2">
        <w:rPr>
          <w:rFonts w:hint="eastAsia"/>
        </w:rPr>
        <w:t>，项目</w:t>
      </w:r>
      <w:r w:rsidR="001228C2">
        <w:t>为</w:t>
      </w:r>
      <w:r w:rsidR="001228C2">
        <w:t>openshift</w:t>
      </w:r>
      <w:r w:rsidR="001228C2">
        <w:t>，便于其它项目</w:t>
      </w:r>
      <w:r w:rsidR="001228C2">
        <w:rPr>
          <w:rFonts w:hint="eastAsia"/>
        </w:rPr>
        <w:t>可见</w:t>
      </w:r>
      <w:r w:rsidR="001228C2">
        <w:t>和引用</w:t>
      </w:r>
    </w:p>
    <w:p w14:paraId="0B511971" w14:textId="47930281" w:rsidR="0069382B" w:rsidRDefault="0069382B" w:rsidP="008B7BAF">
      <w:r>
        <w:rPr>
          <w:rFonts w:hint="eastAsia"/>
        </w:rPr>
        <w:t>&gt;</w:t>
      </w:r>
      <w:r w:rsidRPr="0069382B">
        <w:t>oc import-image 192.168.200.57:5000/tomcat-s2i -n openshift --confirm --insecure</w:t>
      </w:r>
    </w:p>
    <w:p w14:paraId="00C33B67" w14:textId="08B1AFDF" w:rsidR="00F92BC6" w:rsidRDefault="00211F61" w:rsidP="008B7BAF">
      <w:r>
        <w:rPr>
          <w:noProof/>
        </w:rPr>
        <w:lastRenderedPageBreak/>
        <w:drawing>
          <wp:inline distT="0" distB="0" distL="0" distR="0" wp14:anchorId="23B4BF5A" wp14:editId="6A9E2403">
            <wp:extent cx="6151880" cy="3855720"/>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51880" cy="3855720"/>
                    </a:xfrm>
                    <a:prstGeom prst="rect">
                      <a:avLst/>
                    </a:prstGeom>
                  </pic:spPr>
                </pic:pic>
              </a:graphicData>
            </a:graphic>
          </wp:inline>
        </w:drawing>
      </w:r>
    </w:p>
    <w:p w14:paraId="263F6515" w14:textId="31CE79B7" w:rsidR="00D02585" w:rsidRDefault="00D02585" w:rsidP="008B7BAF">
      <w:r>
        <w:rPr>
          <w:rFonts w:hint="eastAsia"/>
        </w:rPr>
        <w:t>为了</w:t>
      </w:r>
      <w:r>
        <w:t>让</w:t>
      </w:r>
      <w:r>
        <w:t>openshift</w:t>
      </w:r>
      <w:r>
        <w:t>识别出这个镜像是</w:t>
      </w:r>
      <w:r>
        <w:rPr>
          <w:rFonts w:hint="eastAsia"/>
        </w:rPr>
        <w:t>S2I</w:t>
      </w:r>
      <w:r>
        <w:rPr>
          <w:rFonts w:hint="eastAsia"/>
        </w:rPr>
        <w:t>的</w:t>
      </w:r>
      <w:r>
        <w:t>Builder</w:t>
      </w:r>
      <w:r>
        <w:rPr>
          <w:rFonts w:hint="eastAsia"/>
        </w:rPr>
        <w:t>镜像</w:t>
      </w:r>
      <w:r>
        <w:t>，需要编辑</w:t>
      </w:r>
      <w:r>
        <w:rPr>
          <w:rFonts w:hint="eastAsia"/>
        </w:rPr>
        <w:t>刚</w:t>
      </w:r>
      <w:r>
        <w:t>导入的</w:t>
      </w:r>
      <w:r>
        <w:t>image stream</w:t>
      </w:r>
      <w:r>
        <w:rPr>
          <w:rFonts w:hint="eastAsia"/>
        </w:rPr>
        <w:t>，</w:t>
      </w:r>
      <w:r>
        <w:t>添加注解</w:t>
      </w:r>
      <w:r w:rsidR="009D6318">
        <w:rPr>
          <w:rFonts w:hint="eastAsia"/>
        </w:rPr>
        <w:t>：</w:t>
      </w:r>
      <w:r w:rsidR="009D6318" w:rsidRPr="009D6318">
        <w:t xml:space="preserve">" </w:t>
      </w:r>
      <w:r w:rsidR="009D6318">
        <w:t>tags</w:t>
      </w:r>
      <w:r w:rsidR="009D6318" w:rsidRPr="009D6318">
        <w:t>"</w:t>
      </w:r>
      <w:r w:rsidR="009D6318">
        <w:t>:</w:t>
      </w:r>
      <w:r w:rsidR="009D6318" w:rsidRPr="009D6318">
        <w:t>"</w:t>
      </w:r>
      <w:r w:rsidR="009D6318">
        <w:t>builder</w:t>
      </w:r>
      <w:r w:rsidR="009D6318" w:rsidRPr="009D6318">
        <w:t>"</w:t>
      </w:r>
    </w:p>
    <w:p w14:paraId="45939970" w14:textId="236DFEDB" w:rsidR="0064241E" w:rsidRDefault="0064241E" w:rsidP="008B7BAF">
      <w:r>
        <w:t>&gt;oc edit is tomcat-s2i</w:t>
      </w:r>
    </w:p>
    <w:p w14:paraId="4DD6D5D3" w14:textId="0086077B" w:rsidR="0064241E" w:rsidRDefault="0081261C" w:rsidP="008B7BAF">
      <w:r>
        <w:rPr>
          <w:noProof/>
        </w:rPr>
        <w:lastRenderedPageBreak/>
        <w:drawing>
          <wp:inline distT="0" distB="0" distL="0" distR="0" wp14:anchorId="30D99DF3" wp14:editId="710657DE">
            <wp:extent cx="4703673" cy="4436970"/>
            <wp:effectExtent l="0" t="0" r="1905"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10386" cy="4443302"/>
                    </a:xfrm>
                    <a:prstGeom prst="rect">
                      <a:avLst/>
                    </a:prstGeom>
                  </pic:spPr>
                </pic:pic>
              </a:graphicData>
            </a:graphic>
          </wp:inline>
        </w:drawing>
      </w:r>
    </w:p>
    <w:p w14:paraId="29CEF2DB" w14:textId="5E7467AD" w:rsidR="00942A94" w:rsidRDefault="00942A94" w:rsidP="008B7BAF">
      <w:r>
        <w:rPr>
          <w:rFonts w:hint="eastAsia"/>
        </w:rPr>
        <w:t>:</w:t>
      </w:r>
      <w:r>
        <w:t>x --</w:t>
      </w:r>
      <w:r>
        <w:t>保存</w:t>
      </w:r>
      <w:r w:rsidR="00C8633A">
        <w:rPr>
          <w:rFonts w:hint="eastAsia"/>
        </w:rPr>
        <w:t>（虽然</w:t>
      </w:r>
      <w:r w:rsidR="00C8633A">
        <w:t>提示保存，但其实并没有保存成功）</w:t>
      </w:r>
    </w:p>
    <w:p w14:paraId="4B89AA08" w14:textId="1636A549" w:rsidR="008A50FD" w:rsidRDefault="008A50FD" w:rsidP="008B7BAF"/>
    <w:p w14:paraId="496F9020" w14:textId="702477D1" w:rsidR="00BC1CF8" w:rsidRDefault="00BC1CF8" w:rsidP="00BC1CF8">
      <w:pPr>
        <w:pStyle w:val="1"/>
      </w:pPr>
      <w:r>
        <w:rPr>
          <w:rFonts w:hint="eastAsia"/>
        </w:rPr>
        <w:t>部署</w:t>
      </w:r>
      <w:r>
        <w:rPr>
          <w:rFonts w:hint="eastAsia"/>
        </w:rPr>
        <w:t>registry</w:t>
      </w:r>
      <w:r>
        <w:t xml:space="preserve"> </w:t>
      </w:r>
      <w:r>
        <w:rPr>
          <w:rFonts w:hint="eastAsia"/>
        </w:rPr>
        <w:t>console</w:t>
      </w:r>
      <w:r>
        <w:rPr>
          <w:rFonts w:hint="eastAsia"/>
        </w:rPr>
        <w:t>（镜像仓库控制台</w:t>
      </w:r>
      <w:r>
        <w:rPr>
          <w:rFonts w:hint="eastAsia"/>
        </w:rPr>
        <w:t>atomic</w:t>
      </w:r>
      <w:r>
        <w:t xml:space="preserve"> </w:t>
      </w:r>
      <w:r>
        <w:rPr>
          <w:rFonts w:hint="eastAsia"/>
        </w:rPr>
        <w:t>registry</w:t>
      </w:r>
      <w:r>
        <w:rPr>
          <w:rFonts w:hint="eastAsia"/>
        </w:rPr>
        <w:t>）</w:t>
      </w:r>
    </w:p>
    <w:p w14:paraId="42156E08" w14:textId="683419DD" w:rsidR="00910BBD" w:rsidRDefault="00910BBD" w:rsidP="00910BBD">
      <w:r>
        <w:rPr>
          <w:rFonts w:hint="eastAsia"/>
        </w:rPr>
        <w:t>参考：</w:t>
      </w:r>
    </w:p>
    <w:p w14:paraId="31D128D9" w14:textId="4EE1436B" w:rsidR="00B848F1" w:rsidRDefault="00482479" w:rsidP="00910BBD">
      <w:hyperlink r:id="rId171" w:anchor="registry-console" w:history="1">
        <w:r w:rsidR="00B848F1" w:rsidRPr="00292D9E">
          <w:rPr>
            <w:rStyle w:val="ac"/>
          </w:rPr>
          <w:t>https://docs.openshift.org/latest/install_config/registry/deploy_registry_existing_clusters.html#registry-console</w:t>
        </w:r>
      </w:hyperlink>
      <w:r w:rsidR="00B848F1">
        <w:t xml:space="preserve"> </w:t>
      </w:r>
      <w:r w:rsidR="00B848F1">
        <w:rPr>
          <w:rFonts w:hint="eastAsia"/>
        </w:rPr>
        <w:t>（官方）</w:t>
      </w:r>
    </w:p>
    <w:p w14:paraId="68C66738" w14:textId="77777777" w:rsidR="00B848F1" w:rsidRPr="00B848F1" w:rsidRDefault="00B848F1" w:rsidP="00910BBD"/>
    <w:p w14:paraId="473BDDDF" w14:textId="049C91FF" w:rsidR="0057208F" w:rsidRDefault="00482479" w:rsidP="0057208F">
      <w:hyperlink r:id="rId172" w:history="1">
        <w:r w:rsidR="00CF7D00" w:rsidRPr="00292D9E">
          <w:rPr>
            <w:rStyle w:val="ac"/>
          </w:rPr>
          <w:t>https://github.com/xiaoping378/blog/blob/master/posts/openshift%E5%AE%9E%E8%B7%B5-%E9%95%9C%E5%83%8F%E7%AE%A1%E7%90%86.md</w:t>
        </w:r>
      </w:hyperlink>
    </w:p>
    <w:p w14:paraId="3B2C792B" w14:textId="170CBAE4" w:rsidR="00CF7D00" w:rsidRDefault="00482479" w:rsidP="0057208F">
      <w:hyperlink r:id="rId173" w:history="1">
        <w:r w:rsidR="00CF7D00" w:rsidRPr="00292D9E">
          <w:rPr>
            <w:rStyle w:val="ac"/>
          </w:rPr>
          <w:t>https://ipaas.com.cn/blog/post/seanzhau/299621f870e3</w:t>
        </w:r>
      </w:hyperlink>
    </w:p>
    <w:p w14:paraId="1875CE3D" w14:textId="236E9EED" w:rsidR="00CF7D00" w:rsidRDefault="00BC7D4B" w:rsidP="00BC7D4B">
      <w:pPr>
        <w:jc w:val="left"/>
      </w:pPr>
      <w:r>
        <w:rPr>
          <w:rFonts w:hint="eastAsia"/>
        </w:rPr>
        <w:lastRenderedPageBreak/>
        <w:t>前提需要安装好</w:t>
      </w:r>
      <w:r>
        <w:rPr>
          <w:rFonts w:hint="eastAsia"/>
        </w:rPr>
        <w:t>registry</w:t>
      </w:r>
      <w:r>
        <w:rPr>
          <w:rFonts w:hint="eastAsia"/>
        </w:rPr>
        <w:t>，</w:t>
      </w:r>
      <w:r w:rsidR="00337A82">
        <w:rPr>
          <w:rFonts w:hint="eastAsia"/>
        </w:rPr>
        <w:t>官方提供的镜像模板是</w:t>
      </w:r>
      <w:r w:rsidR="00337A82">
        <w:rPr>
          <w:rFonts w:hint="eastAsia"/>
        </w:rPr>
        <w:t>atomic</w:t>
      </w:r>
      <w:r w:rsidR="00337A82">
        <w:t xml:space="preserve"> </w:t>
      </w:r>
      <w:r w:rsidR="00337A82">
        <w:rPr>
          <w:rFonts w:hint="eastAsia"/>
        </w:rPr>
        <w:t>registry</w:t>
      </w:r>
      <w:r w:rsidR="008D76A0">
        <w:rPr>
          <w:rFonts w:hint="eastAsia"/>
        </w:rPr>
        <w:t>，</w:t>
      </w:r>
      <w:r w:rsidR="008D76A0">
        <w:rPr>
          <w:rFonts w:hint="eastAsia"/>
        </w:rPr>
        <w:t>atomic</w:t>
      </w:r>
      <w:r w:rsidR="008D76A0">
        <w:t xml:space="preserve"> </w:t>
      </w:r>
      <w:r w:rsidR="008D76A0">
        <w:rPr>
          <w:rFonts w:hint="eastAsia"/>
        </w:rPr>
        <w:t>registry</w:t>
      </w:r>
      <w:r w:rsidR="008D76A0">
        <w:rPr>
          <w:rFonts w:hint="eastAsia"/>
        </w:rPr>
        <w:t>官网：</w:t>
      </w:r>
      <w:hyperlink r:id="rId174" w:history="1">
        <w:r w:rsidR="003F1308" w:rsidRPr="00292D9E">
          <w:rPr>
            <w:rStyle w:val="ac"/>
          </w:rPr>
          <w:t>http://www.projectatomic.io/</w:t>
        </w:r>
      </w:hyperlink>
    </w:p>
    <w:p w14:paraId="5EBB83E2" w14:textId="77777777" w:rsidR="0057208F" w:rsidRDefault="0057208F" w:rsidP="0057208F"/>
    <w:p w14:paraId="5ABF6711" w14:textId="77777777" w:rsidR="0057208F" w:rsidRDefault="0057208F" w:rsidP="0057208F">
      <w:pPr>
        <w:jc w:val="left"/>
      </w:pPr>
      <w:r>
        <w:rPr>
          <w:rFonts w:hint="eastAsia"/>
        </w:rPr>
        <w:t xml:space="preserve">## </w:t>
      </w:r>
      <w:r>
        <w:rPr>
          <w:rFonts w:hint="eastAsia"/>
        </w:rPr>
        <w:t>登录并切换到</w:t>
      </w:r>
      <w:r>
        <w:rPr>
          <w:rFonts w:hint="eastAsia"/>
        </w:rPr>
        <w:t>default</w:t>
      </w:r>
      <w:r>
        <w:rPr>
          <w:rFonts w:hint="eastAsia"/>
        </w:rPr>
        <w:t>项目</w:t>
      </w:r>
    </w:p>
    <w:p w14:paraId="7BE1DB94" w14:textId="77777777" w:rsidR="0057208F" w:rsidRDefault="0057208F" w:rsidP="0057208F">
      <w:pPr>
        <w:jc w:val="left"/>
      </w:pPr>
      <w:r>
        <w:t>&gt;oc login -u system:admin</w:t>
      </w:r>
    </w:p>
    <w:p w14:paraId="22B1A5E4" w14:textId="77777777" w:rsidR="0057208F" w:rsidRDefault="0057208F" w:rsidP="0057208F">
      <w:pPr>
        <w:jc w:val="left"/>
      </w:pPr>
      <w:r>
        <w:t>&gt;oc project default</w:t>
      </w:r>
    </w:p>
    <w:p w14:paraId="1435EFAD" w14:textId="77777777" w:rsidR="0057208F" w:rsidRDefault="0057208F" w:rsidP="0057208F">
      <w:pPr>
        <w:jc w:val="left"/>
      </w:pPr>
      <w:r>
        <w:rPr>
          <w:rFonts w:hint="eastAsia"/>
        </w:rPr>
        <w:t xml:space="preserve">## </w:t>
      </w:r>
      <w:r>
        <w:rPr>
          <w:rFonts w:hint="eastAsia"/>
        </w:rPr>
        <w:t>查看并删除已安装的模板</w:t>
      </w:r>
    </w:p>
    <w:p w14:paraId="74387D23" w14:textId="77777777" w:rsidR="0057208F" w:rsidRDefault="0057208F" w:rsidP="0057208F">
      <w:pPr>
        <w:jc w:val="left"/>
      </w:pPr>
      <w:r>
        <w:t>&gt;oc delete template registry-console</w:t>
      </w:r>
    </w:p>
    <w:p w14:paraId="362597E2" w14:textId="77777777" w:rsidR="0057208F" w:rsidRDefault="0057208F" w:rsidP="0057208F">
      <w:pPr>
        <w:jc w:val="left"/>
      </w:pPr>
      <w:r>
        <w:rPr>
          <w:rFonts w:hint="eastAsia"/>
        </w:rPr>
        <w:t>## oc</w:t>
      </w:r>
      <w:r>
        <w:rPr>
          <w:rFonts w:hint="eastAsia"/>
        </w:rPr>
        <w:t>利用官方模板安装</w:t>
      </w:r>
    </w:p>
    <w:p w14:paraId="5B408FCB" w14:textId="77777777" w:rsidR="0057208F" w:rsidRDefault="0057208F" w:rsidP="0057208F">
      <w:pPr>
        <w:jc w:val="left"/>
      </w:pPr>
      <w:r>
        <w:t>&gt;oc create -n default -f https://raw.githubusercontent.com/openshift/openshift-ansible/master/roles/openshift_hosted_templates/files/v3.6/origin/registry-console.yaml</w:t>
      </w:r>
    </w:p>
    <w:p w14:paraId="56D93EA7" w14:textId="77777777" w:rsidR="0057208F" w:rsidRDefault="0057208F" w:rsidP="0057208F">
      <w:pPr>
        <w:jc w:val="left"/>
      </w:pPr>
      <w:r>
        <w:rPr>
          <w:rFonts w:hint="eastAsia"/>
        </w:rPr>
        <w:t xml:space="preserve">## </w:t>
      </w:r>
      <w:r>
        <w:rPr>
          <w:rFonts w:hint="eastAsia"/>
        </w:rPr>
        <w:t>创建</w:t>
      </w:r>
      <w:r>
        <w:rPr>
          <w:rFonts w:hint="eastAsia"/>
        </w:rPr>
        <w:t>route</w:t>
      </w:r>
    </w:p>
    <w:p w14:paraId="674579B0" w14:textId="77777777" w:rsidR="0057208F" w:rsidRDefault="0057208F" w:rsidP="0057208F">
      <w:pPr>
        <w:jc w:val="left"/>
      </w:pPr>
      <w:r>
        <w:t>&gt;oc create route passthrough --service registry-console --port registry-console -n default</w:t>
      </w:r>
    </w:p>
    <w:p w14:paraId="6F5A39CA" w14:textId="77777777" w:rsidR="0057208F" w:rsidRDefault="0057208F" w:rsidP="0057208F">
      <w:pPr>
        <w:jc w:val="left"/>
      </w:pPr>
      <w:r>
        <w:rPr>
          <w:rFonts w:hint="eastAsia"/>
        </w:rPr>
        <w:t xml:space="preserve">## </w:t>
      </w:r>
      <w:r>
        <w:rPr>
          <w:rFonts w:hint="eastAsia"/>
        </w:rPr>
        <w:t>查看</w:t>
      </w:r>
      <w:r>
        <w:rPr>
          <w:rFonts w:hint="eastAsia"/>
        </w:rPr>
        <w:t>COCKPIT_KUBE_URL</w:t>
      </w:r>
    </w:p>
    <w:p w14:paraId="7367E6F3" w14:textId="77777777" w:rsidR="0057208F" w:rsidRDefault="0057208F" w:rsidP="0057208F">
      <w:pPr>
        <w:jc w:val="left"/>
      </w:pPr>
      <w:r>
        <w:t>&gt;oc get route registry-console -n default</w:t>
      </w:r>
    </w:p>
    <w:p w14:paraId="7414001F" w14:textId="77777777" w:rsidR="0057208F" w:rsidRDefault="0057208F" w:rsidP="0057208F">
      <w:pPr>
        <w:jc w:val="left"/>
      </w:pPr>
      <w:r>
        <w:rPr>
          <w:rFonts w:hint="eastAsia"/>
        </w:rPr>
        <w:t xml:space="preserve">## </w:t>
      </w:r>
      <w:r>
        <w:rPr>
          <w:rFonts w:hint="eastAsia"/>
        </w:rPr>
        <w:t>查看</w:t>
      </w:r>
      <w:r>
        <w:rPr>
          <w:rFonts w:hint="eastAsia"/>
        </w:rPr>
        <w:t>REGISTRY_HOST</w:t>
      </w:r>
    </w:p>
    <w:p w14:paraId="3E558B3D" w14:textId="77777777" w:rsidR="0057208F" w:rsidRDefault="0057208F" w:rsidP="0057208F">
      <w:pPr>
        <w:jc w:val="left"/>
      </w:pPr>
      <w:r>
        <w:t>&gt;oc get route docker-registry -n default</w:t>
      </w:r>
    </w:p>
    <w:p w14:paraId="72CB853D" w14:textId="656E5BC2" w:rsidR="0057208F" w:rsidRDefault="0057208F" w:rsidP="0057208F">
      <w:pPr>
        <w:jc w:val="left"/>
      </w:pPr>
      <w:r>
        <w:rPr>
          <w:rFonts w:hint="eastAsia"/>
        </w:rPr>
        <w:t xml:space="preserve">## </w:t>
      </w:r>
      <w:r>
        <w:rPr>
          <w:rFonts w:hint="eastAsia"/>
        </w:rPr>
        <w:t>先检查并删除</w:t>
      </w:r>
      <w:r w:rsidR="00564319">
        <w:rPr>
          <w:rFonts w:hint="eastAsia"/>
        </w:rPr>
        <w:t>已有的</w:t>
      </w:r>
      <w:r>
        <w:rPr>
          <w:rFonts w:hint="eastAsia"/>
        </w:rPr>
        <w:t>cockpit-oauth-client</w:t>
      </w:r>
    </w:p>
    <w:p w14:paraId="04C36C73" w14:textId="77777777" w:rsidR="0057208F" w:rsidRDefault="0057208F" w:rsidP="0057208F">
      <w:pPr>
        <w:jc w:val="left"/>
      </w:pPr>
      <w:r>
        <w:t>&gt;oc delete oauthclients cockpit-oauth-client</w:t>
      </w:r>
    </w:p>
    <w:p w14:paraId="582431D8" w14:textId="77777777" w:rsidR="0057208F" w:rsidRDefault="0057208F" w:rsidP="0057208F">
      <w:pPr>
        <w:jc w:val="left"/>
      </w:pPr>
      <w:r>
        <w:rPr>
          <w:rFonts w:hint="eastAsia"/>
        </w:rPr>
        <w:t xml:space="preserve">## </w:t>
      </w:r>
      <w:r>
        <w:rPr>
          <w:rFonts w:hint="eastAsia"/>
        </w:rPr>
        <w:t>创建</w:t>
      </w:r>
      <w:r>
        <w:rPr>
          <w:rFonts w:hint="eastAsia"/>
        </w:rPr>
        <w:t>cockpit</w:t>
      </w:r>
    </w:p>
    <w:p w14:paraId="7F9922E7" w14:textId="6B082FFD" w:rsidR="0057208F" w:rsidRDefault="0057208F" w:rsidP="0057208F">
      <w:pPr>
        <w:jc w:val="left"/>
      </w:pPr>
      <w:r>
        <w:t>&gt;oc new-app -n default --template=registry-console -p OPENSHIFT_OAUTH_PROVIDER_URL="https://192.168.200.56:8443" -p REGISTRY_HOST=docker-registry-default.router.default.svc.cluster.local -p COCKPIT_KUBE_URL=https://registry-console-default.router.default.svc.cluster.local</w:t>
      </w:r>
    </w:p>
    <w:p w14:paraId="3425F15A" w14:textId="68BFB83E" w:rsidR="00C72FA8" w:rsidRDefault="00C72FA8" w:rsidP="0057208F">
      <w:pPr>
        <w:jc w:val="left"/>
      </w:pPr>
      <w:r>
        <w:rPr>
          <w:noProof/>
        </w:rPr>
        <w:lastRenderedPageBreak/>
        <w:drawing>
          <wp:inline distT="0" distB="0" distL="0" distR="0" wp14:anchorId="1E0C17A4" wp14:editId="5978FBF0">
            <wp:extent cx="6151880" cy="2578735"/>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51880" cy="2578735"/>
                    </a:xfrm>
                    <a:prstGeom prst="rect">
                      <a:avLst/>
                    </a:prstGeom>
                  </pic:spPr>
                </pic:pic>
              </a:graphicData>
            </a:graphic>
          </wp:inline>
        </w:drawing>
      </w:r>
    </w:p>
    <w:tbl>
      <w:tblPr>
        <w:tblStyle w:val="a4"/>
        <w:tblW w:w="0" w:type="auto"/>
        <w:tblLook w:val="04A0" w:firstRow="1" w:lastRow="0" w:firstColumn="1" w:lastColumn="0" w:noHBand="0" w:noVBand="1"/>
      </w:tblPr>
      <w:tblGrid>
        <w:gridCol w:w="9678"/>
      </w:tblGrid>
      <w:tr w:rsidR="00D77ACF" w14:paraId="669CD839" w14:textId="77777777" w:rsidTr="00482479">
        <w:trPr>
          <w:trHeight w:val="3251"/>
        </w:trPr>
        <w:tc>
          <w:tcPr>
            <w:tcW w:w="9678" w:type="dxa"/>
          </w:tcPr>
          <w:p w14:paraId="7C86D498" w14:textId="77777777" w:rsidR="00D77ACF" w:rsidRDefault="00D77ACF" w:rsidP="00482479"/>
          <w:p w14:paraId="5B96C786" w14:textId="77777777" w:rsidR="00D77ACF" w:rsidRDefault="00D77ACF" w:rsidP="00482479">
            <w:r>
              <w:rPr>
                <w:rFonts w:hint="eastAsia"/>
              </w:rPr>
              <w:t>官方动态方式，不需要查询</w:t>
            </w:r>
            <w:r>
              <w:t>REGISTRY_HOST</w:t>
            </w:r>
            <w:r>
              <w:rPr>
                <w:rFonts w:hint="eastAsia"/>
              </w:rPr>
              <w:t>和</w:t>
            </w:r>
            <w:r>
              <w:t>COCKPIT_KUBE_URL</w:t>
            </w:r>
            <w:r>
              <w:rPr>
                <w:rFonts w:hint="eastAsia"/>
              </w:rPr>
              <w:t>具体的值：</w:t>
            </w:r>
          </w:p>
          <w:p w14:paraId="427146B5" w14:textId="77777777" w:rsidR="00D77ACF" w:rsidRDefault="00D77ACF" w:rsidP="00482479">
            <w:pPr>
              <w:jc w:val="left"/>
            </w:pPr>
            <w:r>
              <w:t>&gt;oc new-app -n default --template=registry-console \</w:t>
            </w:r>
          </w:p>
          <w:p w14:paraId="0EB25E3B" w14:textId="77777777" w:rsidR="00D77ACF" w:rsidRDefault="00D77ACF" w:rsidP="00482479">
            <w:pPr>
              <w:jc w:val="left"/>
            </w:pPr>
            <w:r>
              <w:t xml:space="preserve">    -p OPENSHIFT_OAUTH_PROVIDER_URL="https://&lt;openshift_oauth_url&gt;:8443" \</w:t>
            </w:r>
          </w:p>
          <w:p w14:paraId="6BD5B40E" w14:textId="77777777" w:rsidR="00D77ACF" w:rsidRDefault="00D77ACF" w:rsidP="00482479">
            <w:pPr>
              <w:jc w:val="left"/>
            </w:pPr>
            <w:r>
              <w:t xml:space="preserve">    -p REGISTRY_HOST=$(oc get route docker-registry -n default --template='{{ .spec.host }}') \</w:t>
            </w:r>
          </w:p>
          <w:p w14:paraId="006966E4" w14:textId="77777777" w:rsidR="00D77ACF" w:rsidRDefault="00D77ACF" w:rsidP="00482479">
            <w:pPr>
              <w:jc w:val="left"/>
            </w:pPr>
            <w:r>
              <w:t xml:space="preserve">    -p COCKPIT_KUBE_URL=$(oc get route registry-console -n default --template='https://{{ .spec.host }}')</w:t>
            </w:r>
          </w:p>
        </w:tc>
      </w:tr>
    </w:tbl>
    <w:p w14:paraId="61F5F07B" w14:textId="41732C2A" w:rsidR="00BC1CF8" w:rsidRPr="00D77ACF" w:rsidRDefault="00BC1CF8" w:rsidP="00BC1CF8"/>
    <w:p w14:paraId="7A722E48" w14:textId="70FC514D" w:rsidR="007B6CC2" w:rsidRDefault="007B6CC2" w:rsidP="00BC1CF8">
      <w:r>
        <w:rPr>
          <w:rFonts w:hint="eastAsia"/>
        </w:rPr>
        <w:t>成功后访问：</w:t>
      </w:r>
      <w:hyperlink r:id="rId176" w:history="1">
        <w:r w:rsidR="00013759" w:rsidRPr="00292D9E">
          <w:rPr>
            <w:rStyle w:val="ac"/>
          </w:rPr>
          <w:t>https://registry-console-default.router.default.svc.cluster.local</w:t>
        </w:r>
        <w:r w:rsidR="00013759" w:rsidRPr="00292D9E">
          <w:rPr>
            <w:rStyle w:val="ac"/>
          </w:rPr>
          <w:t>，</w:t>
        </w:r>
        <w:r w:rsidR="00013759" w:rsidRPr="00292D9E">
          <w:rPr>
            <w:rStyle w:val="ac"/>
          </w:rPr>
          <w:t>developer/1</w:t>
        </w:r>
      </w:hyperlink>
    </w:p>
    <w:p w14:paraId="7E738056" w14:textId="137AA8D5" w:rsidR="00013759" w:rsidRDefault="00013759" w:rsidP="00BC1CF8">
      <w:r>
        <w:rPr>
          <w:noProof/>
        </w:rPr>
        <w:lastRenderedPageBreak/>
        <w:drawing>
          <wp:inline distT="0" distB="0" distL="0" distR="0" wp14:anchorId="45D384C3" wp14:editId="5FD3E480">
            <wp:extent cx="6151880" cy="3897630"/>
            <wp:effectExtent l="0" t="0" r="127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51880" cy="3897630"/>
                    </a:xfrm>
                    <a:prstGeom prst="rect">
                      <a:avLst/>
                    </a:prstGeom>
                  </pic:spPr>
                </pic:pic>
              </a:graphicData>
            </a:graphic>
          </wp:inline>
        </w:drawing>
      </w:r>
    </w:p>
    <w:p w14:paraId="63ABB28B" w14:textId="5F53A2DD" w:rsidR="0000668E" w:rsidRDefault="0000668E" w:rsidP="00BC1CF8"/>
    <w:p w14:paraId="269BD1AD" w14:textId="2F01DC79" w:rsidR="00482479" w:rsidRDefault="00DC71EA" w:rsidP="00EB63FF">
      <w:pPr>
        <w:pStyle w:val="1"/>
      </w:pPr>
      <w:r>
        <w:rPr>
          <w:rFonts w:hint="eastAsia"/>
        </w:rPr>
        <w:t>部署</w:t>
      </w:r>
      <w:r>
        <w:rPr>
          <w:rFonts w:hint="eastAsia"/>
        </w:rPr>
        <w:t>cockpit</w:t>
      </w:r>
    </w:p>
    <w:p w14:paraId="7573EA91" w14:textId="1B898314" w:rsidR="00EB63FF" w:rsidRDefault="00BD1C06" w:rsidP="00EB63FF">
      <w:r>
        <w:t>C</w:t>
      </w:r>
      <w:r>
        <w:rPr>
          <w:rFonts w:hint="eastAsia"/>
        </w:rPr>
        <w:t>ockpit</w:t>
      </w:r>
      <w:r>
        <w:rPr>
          <w:rFonts w:hint="eastAsia"/>
        </w:rPr>
        <w:t>是个管理容器的界面化工具。</w:t>
      </w:r>
    </w:p>
    <w:p w14:paraId="2A195401" w14:textId="77777777" w:rsidR="00A576CB" w:rsidRDefault="00A576CB" w:rsidP="00A576CB">
      <w:pPr>
        <w:jc w:val="left"/>
      </w:pPr>
      <w:r>
        <w:rPr>
          <w:rFonts w:hint="eastAsia"/>
        </w:rPr>
        <w:t xml:space="preserve">## </w:t>
      </w:r>
      <w:r>
        <w:rPr>
          <w:rFonts w:hint="eastAsia"/>
        </w:rPr>
        <w:t>先检查并删除已有的</w:t>
      </w:r>
      <w:r>
        <w:rPr>
          <w:rFonts w:hint="eastAsia"/>
        </w:rPr>
        <w:t>cockpit-oauth-client</w:t>
      </w:r>
    </w:p>
    <w:p w14:paraId="05765728" w14:textId="06632E91" w:rsidR="00A576CB" w:rsidRDefault="00A576CB" w:rsidP="00A576CB">
      <w:pPr>
        <w:jc w:val="left"/>
        <w:rPr>
          <w:rFonts w:hint="eastAsia"/>
        </w:rPr>
      </w:pPr>
      <w:r>
        <w:t>&gt;oc delete oauthclients cockpit-oauth-client</w:t>
      </w:r>
      <w:bookmarkStart w:id="76" w:name="_GoBack"/>
      <w:bookmarkEnd w:id="76"/>
    </w:p>
    <w:p w14:paraId="7A3CD869" w14:textId="77777777" w:rsidR="00752896" w:rsidRDefault="00752896" w:rsidP="00752896">
      <w:pPr>
        <w:jc w:val="left"/>
      </w:pPr>
      <w:r>
        <w:rPr>
          <w:rFonts w:hint="eastAsia"/>
        </w:rPr>
        <w:t xml:space="preserve">## </w:t>
      </w:r>
      <w:r>
        <w:rPr>
          <w:rFonts w:hint="eastAsia"/>
        </w:rPr>
        <w:t>查看</w:t>
      </w:r>
      <w:r>
        <w:rPr>
          <w:rFonts w:hint="eastAsia"/>
        </w:rPr>
        <w:t>REGISTRY_HOST</w:t>
      </w:r>
    </w:p>
    <w:p w14:paraId="281C78CE" w14:textId="6A2F6159" w:rsidR="00752896" w:rsidRDefault="00752896" w:rsidP="00752896">
      <w:pPr>
        <w:jc w:val="left"/>
      </w:pPr>
      <w:r>
        <w:t>&gt;oc get route docker-registry -n default</w:t>
      </w:r>
    </w:p>
    <w:p w14:paraId="36B67CE8" w14:textId="37C799F5" w:rsidR="00A47861" w:rsidRPr="00752896" w:rsidRDefault="00A47861" w:rsidP="00752896">
      <w:pPr>
        <w:jc w:val="left"/>
        <w:rPr>
          <w:rFonts w:hint="eastAsia"/>
        </w:rPr>
      </w:pPr>
      <w:r>
        <w:rPr>
          <w:rFonts w:hint="eastAsia"/>
        </w:rPr>
        <w:t>##</w:t>
      </w:r>
      <w:r>
        <w:t xml:space="preserve"> </w:t>
      </w:r>
      <w:r w:rsidRPr="00482479">
        <w:t>COCKPIT_KUBE_URL</w:t>
      </w:r>
      <w:r>
        <w:rPr>
          <w:rFonts w:hint="eastAsia"/>
        </w:rPr>
        <w:t>对于此值根据</w:t>
      </w:r>
      <w:r>
        <w:rPr>
          <w:rFonts w:hint="eastAsia"/>
        </w:rPr>
        <w:t>openshift</w:t>
      </w:r>
      <w:r>
        <w:rPr>
          <w:rFonts w:hint="eastAsia"/>
        </w:rPr>
        <w:t>的</w:t>
      </w:r>
      <w:r>
        <w:rPr>
          <w:rFonts w:hint="eastAsia"/>
        </w:rPr>
        <w:t>route</w:t>
      </w:r>
      <w:r>
        <w:rPr>
          <w:rFonts w:hint="eastAsia"/>
        </w:rPr>
        <w:t>命名规范：</w:t>
      </w:r>
      <w:r>
        <w:rPr>
          <w:rFonts w:hint="eastAsia"/>
        </w:rPr>
        <w:t>https</w:t>
      </w:r>
      <w:r>
        <w:t>://</w:t>
      </w:r>
      <w:r w:rsidRPr="00B2354B">
        <w:rPr>
          <w:b/>
          <w:color w:val="FF0000"/>
        </w:rPr>
        <w:t>openshift-cockpit-openshift.router.default.svc.cluster.local</w:t>
      </w:r>
    </w:p>
    <w:p w14:paraId="1D3B74AD" w14:textId="4AB6AAFB" w:rsidR="00482479" w:rsidRDefault="00052C1A" w:rsidP="00052C1A">
      <w:pPr>
        <w:jc w:val="left"/>
      </w:pPr>
      <w:r>
        <w:t>&gt;</w:t>
      </w:r>
      <w:r w:rsidR="00482479" w:rsidRPr="00482479">
        <w:t>oc process -f openshift-cockpit.template -p COCKPIT_KUBE_URL=</w:t>
      </w:r>
      <w:r w:rsidR="00487573">
        <w:rPr>
          <w:rFonts w:hint="eastAsia"/>
        </w:rPr>
        <w:t>https</w:t>
      </w:r>
      <w:r w:rsidR="00487573">
        <w:t>://</w:t>
      </w:r>
      <w:r w:rsidR="000069CD" w:rsidRPr="000069CD">
        <w:t>openshift-cockpit-openshift.router.default.svc.cluster.local</w:t>
      </w:r>
      <w:r w:rsidR="00482479" w:rsidRPr="00482479">
        <w:t xml:space="preserve"> -p OPENSHIFT_OAUTH_PROVIDER_URL=https://</w:t>
      </w:r>
      <w:r w:rsidR="007D5E2D">
        <w:t>192.168.200.56</w:t>
      </w:r>
      <w:r w:rsidR="00482479" w:rsidRPr="00482479">
        <w:t xml:space="preserve">:8443 | oc create -f </w:t>
      </w:r>
      <w:r w:rsidR="00E02D1B">
        <w:t>-</w:t>
      </w:r>
    </w:p>
    <w:p w14:paraId="74DD7820" w14:textId="596201B2" w:rsidR="00594ACF" w:rsidRPr="00DD7BEF" w:rsidRDefault="00972304" w:rsidP="00052C1A">
      <w:pPr>
        <w:jc w:val="left"/>
      </w:pPr>
      <w:r>
        <w:rPr>
          <w:rFonts w:hint="eastAsia"/>
        </w:rPr>
        <w:lastRenderedPageBreak/>
        <w:t>##</w:t>
      </w:r>
      <w:r>
        <w:t xml:space="preserve"> </w:t>
      </w:r>
      <w:r>
        <w:rPr>
          <w:rFonts w:hint="eastAsia"/>
        </w:rPr>
        <w:t>创建</w:t>
      </w:r>
      <w:r>
        <w:rPr>
          <w:rFonts w:hint="eastAsia"/>
        </w:rPr>
        <w:t>route</w:t>
      </w:r>
      <w:r w:rsidR="00B2354B">
        <w:rPr>
          <w:rFonts w:hint="eastAsia"/>
        </w:rPr>
        <w:t>，建议使用</w:t>
      </w:r>
      <w:r w:rsidR="00B2354B">
        <w:rPr>
          <w:rFonts w:hint="eastAsia"/>
        </w:rPr>
        <w:t>openshift</w:t>
      </w:r>
      <w:r w:rsidR="00B2354B">
        <w:rPr>
          <w:rFonts w:hint="eastAsia"/>
        </w:rPr>
        <w:t>控制台创建</w:t>
      </w:r>
      <w:r w:rsidR="00B2354B">
        <w:rPr>
          <w:rFonts w:hint="eastAsia"/>
        </w:rPr>
        <w:t>route</w:t>
      </w:r>
      <w:r w:rsidR="00B2354B">
        <w:rPr>
          <w:rFonts w:hint="eastAsia"/>
        </w:rPr>
        <w:t>，指定上面的</w:t>
      </w:r>
      <w:r w:rsidR="00DD7BEF" w:rsidRPr="00B2354B">
        <w:rPr>
          <w:b/>
          <w:color w:val="FF0000"/>
        </w:rPr>
        <w:t>openshift-cockpit-openshift.router.default.svc.cluster.local</w:t>
      </w:r>
      <w:r w:rsidR="00DD7BEF" w:rsidRPr="00DD7BEF">
        <w:rPr>
          <w:rFonts w:hint="eastAsia"/>
        </w:rPr>
        <w:t>作为</w:t>
      </w:r>
      <w:r w:rsidR="00DD7BEF" w:rsidRPr="00DD7BEF">
        <w:rPr>
          <w:rFonts w:hint="eastAsia"/>
        </w:rPr>
        <w:t>route</w:t>
      </w:r>
      <w:r w:rsidR="00DD7BEF" w:rsidRPr="00DD7BEF">
        <w:rPr>
          <w:rFonts w:hint="eastAsia"/>
        </w:rPr>
        <w:t>的</w:t>
      </w:r>
      <w:r w:rsidR="00DD7BEF" w:rsidRPr="00DD7BEF">
        <w:rPr>
          <w:rFonts w:hint="eastAsia"/>
        </w:rPr>
        <w:t>hostname</w:t>
      </w:r>
    </w:p>
    <w:p w14:paraId="17F63A38" w14:textId="0C750D0C" w:rsidR="00594ACF" w:rsidRDefault="00594ACF" w:rsidP="00052C1A">
      <w:pPr>
        <w:jc w:val="left"/>
      </w:pPr>
      <w:r>
        <w:rPr>
          <w:rFonts w:hint="eastAsia"/>
        </w:rPr>
        <w:t>&gt;</w:t>
      </w:r>
      <w:r w:rsidRPr="00594ACF">
        <w:t xml:space="preserve">oc create route passthrough --service </w:t>
      </w:r>
      <w:r w:rsidRPr="00487573">
        <w:t>openshift-cockpit</w:t>
      </w:r>
      <w:r w:rsidRPr="00594ACF">
        <w:t xml:space="preserve"> --port </w:t>
      </w:r>
      <w:r w:rsidR="00972304">
        <w:t>9090</w:t>
      </w:r>
    </w:p>
    <w:p w14:paraId="37CF2696" w14:textId="42D6161D" w:rsidR="00BF7530" w:rsidRDefault="006F7B45" w:rsidP="00052C1A">
      <w:pPr>
        <w:jc w:val="left"/>
        <w:rPr>
          <w:rFonts w:hint="eastAsia"/>
        </w:rPr>
      </w:pPr>
      <w:r>
        <w:rPr>
          <w:rFonts w:hint="eastAsia"/>
        </w:rPr>
        <w:t>访问</w:t>
      </w:r>
      <w:r w:rsidR="00925441">
        <w:t xml:space="preserve"> </w:t>
      </w:r>
      <w:r w:rsidR="003D0DED">
        <w:rPr>
          <w:rFonts w:hint="eastAsia"/>
        </w:rPr>
        <w:t>：</w:t>
      </w:r>
      <w:hyperlink r:id="rId178" w:history="1">
        <w:r w:rsidR="003D0DED" w:rsidRPr="00CB5B82">
          <w:rPr>
            <w:rStyle w:val="ac"/>
          </w:rPr>
          <w:t>https://openshift-cockpit-openshift.router.default.svc.cluster.local</w:t>
        </w:r>
      </w:hyperlink>
      <w:r w:rsidR="003D0DED">
        <w:rPr>
          <w:rFonts w:hint="eastAsia"/>
        </w:rPr>
        <w:t>，</w:t>
      </w:r>
      <w:r w:rsidR="003D0DED">
        <w:rPr>
          <w:rFonts w:hint="eastAsia"/>
        </w:rPr>
        <w:t>developer</w:t>
      </w:r>
      <w:r w:rsidR="003D0DED">
        <w:t>/1</w:t>
      </w:r>
    </w:p>
    <w:p w14:paraId="655CBE5D" w14:textId="7A88346F" w:rsidR="00BF7530" w:rsidRDefault="00925441" w:rsidP="00052C1A">
      <w:pPr>
        <w:jc w:val="left"/>
      </w:pPr>
      <w:r>
        <w:rPr>
          <w:noProof/>
        </w:rPr>
        <w:drawing>
          <wp:inline distT="0" distB="0" distL="0" distR="0" wp14:anchorId="361D0214" wp14:editId="073E92BA">
            <wp:extent cx="6151880" cy="3402330"/>
            <wp:effectExtent l="0" t="0" r="127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151880" cy="3402330"/>
                    </a:xfrm>
                    <a:prstGeom prst="rect">
                      <a:avLst/>
                    </a:prstGeom>
                  </pic:spPr>
                </pic:pic>
              </a:graphicData>
            </a:graphic>
          </wp:inline>
        </w:drawing>
      </w:r>
    </w:p>
    <w:p w14:paraId="5650816E" w14:textId="5366813D" w:rsidR="0010751F" w:rsidRDefault="00A16D07" w:rsidP="00052C1A">
      <w:pPr>
        <w:jc w:val="left"/>
        <w:rPr>
          <w:rFonts w:hint="eastAsia"/>
        </w:rPr>
      </w:pPr>
      <w:r>
        <w:rPr>
          <w:rFonts w:hint="eastAsia"/>
        </w:rPr>
        <w:t>看到概览</w:t>
      </w:r>
      <w:r w:rsidR="009A50CE">
        <w:rPr>
          <w:rFonts w:hint="eastAsia"/>
        </w:rPr>
        <w:t>/</w:t>
      </w:r>
      <w:r w:rsidR="009A50CE">
        <w:rPr>
          <w:rFonts w:hint="eastAsia"/>
        </w:rPr>
        <w:t>节点</w:t>
      </w:r>
      <w:r w:rsidR="009A50CE">
        <w:rPr>
          <w:rFonts w:hint="eastAsia"/>
        </w:rPr>
        <w:t>/</w:t>
      </w:r>
      <w:r w:rsidR="009A50CE">
        <w:rPr>
          <w:rFonts w:hint="eastAsia"/>
        </w:rPr>
        <w:t>容器</w:t>
      </w:r>
      <w:r w:rsidR="009A50CE">
        <w:rPr>
          <w:rFonts w:hint="eastAsia"/>
        </w:rPr>
        <w:t>/</w:t>
      </w:r>
      <w:r w:rsidR="009A50CE">
        <w:rPr>
          <w:rFonts w:hint="eastAsia"/>
        </w:rPr>
        <w:t>拓扑</w:t>
      </w:r>
      <w:r w:rsidR="009A50CE">
        <w:rPr>
          <w:rFonts w:hint="eastAsia"/>
        </w:rPr>
        <w:t>/</w:t>
      </w:r>
      <w:r w:rsidR="009A50CE">
        <w:t>……</w:t>
      </w:r>
    </w:p>
    <w:p w14:paraId="5A595141" w14:textId="1E140CBD" w:rsidR="00776763" w:rsidRDefault="00776763" w:rsidP="00052C1A">
      <w:pPr>
        <w:jc w:val="left"/>
      </w:pPr>
      <w:r>
        <w:rPr>
          <w:noProof/>
        </w:rPr>
        <w:lastRenderedPageBreak/>
        <w:drawing>
          <wp:inline distT="0" distB="0" distL="0" distR="0" wp14:anchorId="670310E0" wp14:editId="26334E55">
            <wp:extent cx="6151880" cy="3266440"/>
            <wp:effectExtent l="0" t="0" r="127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51880" cy="3266440"/>
                    </a:xfrm>
                    <a:prstGeom prst="rect">
                      <a:avLst/>
                    </a:prstGeom>
                  </pic:spPr>
                </pic:pic>
              </a:graphicData>
            </a:graphic>
          </wp:inline>
        </w:drawing>
      </w:r>
    </w:p>
    <w:p w14:paraId="0239703A" w14:textId="0ACF4515" w:rsidR="009C62C0" w:rsidRDefault="00DB3EBC" w:rsidP="00052C1A">
      <w:pPr>
        <w:jc w:val="left"/>
      </w:pPr>
      <w:r>
        <w:rPr>
          <w:noProof/>
        </w:rPr>
        <w:drawing>
          <wp:inline distT="0" distB="0" distL="0" distR="0" wp14:anchorId="4835B874" wp14:editId="58EFE82A">
            <wp:extent cx="6151880" cy="3161030"/>
            <wp:effectExtent l="0" t="0" r="127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51880" cy="3161030"/>
                    </a:xfrm>
                    <a:prstGeom prst="rect">
                      <a:avLst/>
                    </a:prstGeom>
                  </pic:spPr>
                </pic:pic>
              </a:graphicData>
            </a:graphic>
          </wp:inline>
        </w:drawing>
      </w:r>
    </w:p>
    <w:p w14:paraId="4C99DEB7" w14:textId="0F32BE4C" w:rsidR="00D45EA5" w:rsidRPr="00BF7530" w:rsidRDefault="00D45EA5" w:rsidP="00052C1A">
      <w:pPr>
        <w:jc w:val="left"/>
        <w:rPr>
          <w:rFonts w:hint="eastAsia"/>
        </w:rPr>
      </w:pPr>
      <w:r>
        <w:rPr>
          <w:noProof/>
        </w:rPr>
        <w:lastRenderedPageBreak/>
        <w:drawing>
          <wp:inline distT="0" distB="0" distL="0" distR="0" wp14:anchorId="28BB2E2C" wp14:editId="4ECAB7CA">
            <wp:extent cx="6151880" cy="3437890"/>
            <wp:effectExtent l="0" t="0" r="127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51880" cy="3437890"/>
                    </a:xfrm>
                    <a:prstGeom prst="rect">
                      <a:avLst/>
                    </a:prstGeom>
                  </pic:spPr>
                </pic:pic>
              </a:graphicData>
            </a:graphic>
          </wp:inline>
        </w:drawing>
      </w:r>
    </w:p>
    <w:sectPr w:rsidR="00D45EA5" w:rsidRPr="00BF7530" w:rsidSect="00FC2673">
      <w:footerReference w:type="default" r:id="rId183"/>
      <w:pgSz w:w="12240" w:h="15840" w:code="1"/>
      <w:pgMar w:top="1418" w:right="1134" w:bottom="1134" w:left="1418" w:header="851" w:footer="284" w:gutter="0"/>
      <w:cols w:space="708"/>
      <w:docGrid w:type="linesAndChars" w:linePitch="360" w:charSpace="208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weifj" w:date="2017-09-23T09:22:00Z" w:initials="weifj">
    <w:p w14:paraId="6B77EFF3" w14:textId="0E0239BB" w:rsidR="00482479" w:rsidRDefault="00482479">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12" w:author="weifj" w:date="2017-09-23T09:19:00Z" w:initials="weifj">
    <w:p w14:paraId="182A4E76" w14:textId="03EC97FD" w:rsidR="00482479" w:rsidRDefault="00482479">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75" w:author="weifj" w:date="2017-10-18T19:57:00Z" w:initials="weifj">
    <w:p w14:paraId="483BA5FD" w14:textId="21715309" w:rsidR="00482479" w:rsidRDefault="00482479">
      <w:pPr>
        <w:pStyle w:val="af6"/>
      </w:pPr>
      <w:r>
        <w:rPr>
          <w:rStyle w:val="af5"/>
        </w:rPr>
        <w:annotationRef/>
      </w:r>
      <w:r>
        <w:rPr>
          <w:rFonts w:hint="eastAsia"/>
        </w:rPr>
        <w:t>实际操作发现，这个脚本已存在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77EFF3" w15:done="0"/>
  <w15:commentEx w15:paraId="182A4E76" w15:done="0"/>
  <w15:commentEx w15:paraId="483BA5F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77EFF3" w16cid:durableId="1DBEC56E"/>
  <w16cid:commentId w16cid:paraId="182A4E76" w16cid:durableId="1DBEC56F"/>
  <w16cid:commentId w16cid:paraId="483BA5FD" w16cid:durableId="1DBEC5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B1327E" w14:textId="77777777" w:rsidR="0046699C" w:rsidRDefault="0046699C">
      <w:r>
        <w:separator/>
      </w:r>
    </w:p>
  </w:endnote>
  <w:endnote w:type="continuationSeparator" w:id="0">
    <w:p w14:paraId="61A2A7C4" w14:textId="77777777" w:rsidR="0046699C" w:rsidRDefault="004669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decorative"/>
    <w:pitch w:val="default"/>
    <w:sig w:usb0="00000000" w:usb1="0000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w:panose1 w:val="020B05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0704A" w14:textId="02D023B6" w:rsidR="00482479" w:rsidRPr="003D48E9" w:rsidRDefault="00482479" w:rsidP="00D45D25">
    <w:pPr>
      <w:pStyle w:val="a7"/>
      <w:spacing w:line="240" w:lineRule="auto"/>
      <w:jc w:val="center"/>
    </w:pPr>
    <w:r w:rsidRPr="003C6E05">
      <w:rPr>
        <w:rFonts w:ascii="宋体" w:hAnsi="宋体" w:hint="eastAsia"/>
        <w:kern w:val="0"/>
        <w:sz w:val="20"/>
        <w:szCs w:val="20"/>
      </w:rPr>
      <w:t xml:space="preserve">第 </w:t>
    </w:r>
    <w:r w:rsidRPr="003C6E05">
      <w:rPr>
        <w:rFonts w:ascii="宋体" w:hAnsi="宋体"/>
        <w:kern w:val="0"/>
        <w:sz w:val="20"/>
        <w:szCs w:val="20"/>
      </w:rPr>
      <w:fldChar w:fldCharType="begin"/>
    </w:r>
    <w:r w:rsidRPr="003C6E05">
      <w:rPr>
        <w:rFonts w:ascii="宋体" w:hAnsi="宋体"/>
        <w:kern w:val="0"/>
        <w:sz w:val="20"/>
        <w:szCs w:val="20"/>
      </w:rPr>
      <w:instrText xml:space="preserve"> PAGE </w:instrText>
    </w:r>
    <w:r w:rsidRPr="003C6E05">
      <w:rPr>
        <w:rFonts w:ascii="宋体" w:hAnsi="宋体"/>
        <w:kern w:val="0"/>
        <w:sz w:val="20"/>
        <w:szCs w:val="20"/>
      </w:rPr>
      <w:fldChar w:fldCharType="separate"/>
    </w:r>
    <w:r w:rsidR="00A576CB">
      <w:rPr>
        <w:rFonts w:ascii="宋体" w:hAnsi="宋体"/>
        <w:noProof/>
        <w:kern w:val="0"/>
        <w:sz w:val="20"/>
        <w:szCs w:val="20"/>
      </w:rPr>
      <w:t>86</w:t>
    </w:r>
    <w:r w:rsidRPr="003C6E05">
      <w:rPr>
        <w:rFonts w:ascii="宋体" w:hAnsi="宋体"/>
        <w:kern w:val="0"/>
        <w:sz w:val="20"/>
        <w:szCs w:val="20"/>
      </w:rPr>
      <w:fldChar w:fldCharType="end"/>
    </w:r>
    <w:r w:rsidRPr="003C6E05">
      <w:rPr>
        <w:rFonts w:ascii="宋体" w:hAnsi="宋体" w:hint="eastAsia"/>
        <w:kern w:val="0"/>
        <w:sz w:val="20"/>
        <w:szCs w:val="20"/>
      </w:rPr>
      <w:t xml:space="preserve"> 页 共 </w:t>
    </w:r>
    <w:r w:rsidRPr="003C6E05">
      <w:rPr>
        <w:rFonts w:ascii="宋体" w:hAnsi="宋体"/>
        <w:kern w:val="0"/>
        <w:sz w:val="20"/>
        <w:szCs w:val="20"/>
      </w:rPr>
      <w:fldChar w:fldCharType="begin"/>
    </w:r>
    <w:r w:rsidRPr="003C6E05">
      <w:rPr>
        <w:rFonts w:ascii="宋体" w:hAnsi="宋体"/>
        <w:kern w:val="0"/>
        <w:sz w:val="20"/>
        <w:szCs w:val="20"/>
      </w:rPr>
      <w:instrText xml:space="preserve"> NUMPAGES </w:instrText>
    </w:r>
    <w:r w:rsidRPr="003C6E05">
      <w:rPr>
        <w:rFonts w:ascii="宋体" w:hAnsi="宋体"/>
        <w:kern w:val="0"/>
        <w:sz w:val="20"/>
        <w:szCs w:val="20"/>
      </w:rPr>
      <w:fldChar w:fldCharType="separate"/>
    </w:r>
    <w:r w:rsidR="00A576CB">
      <w:rPr>
        <w:rFonts w:ascii="宋体" w:hAnsi="宋体"/>
        <w:noProof/>
        <w:kern w:val="0"/>
        <w:sz w:val="20"/>
        <w:szCs w:val="20"/>
      </w:rPr>
      <w:t>88</w:t>
    </w:r>
    <w:r w:rsidRPr="003C6E05">
      <w:rPr>
        <w:rFonts w:ascii="宋体" w:hAnsi="宋体"/>
        <w:kern w:val="0"/>
        <w:sz w:val="20"/>
        <w:szCs w:val="20"/>
      </w:rPr>
      <w:fldChar w:fldCharType="end"/>
    </w:r>
    <w:r w:rsidRPr="003C6E05">
      <w:rPr>
        <w:rFonts w:ascii="宋体" w:hAnsi="宋体" w:hint="eastAsia"/>
        <w:kern w:val="0"/>
        <w:sz w:val="20"/>
        <w:szCs w:val="20"/>
      </w:rPr>
      <w:t xml:space="preserve"> 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B2FFAF" w14:textId="77777777" w:rsidR="0046699C" w:rsidRDefault="0046699C">
      <w:r>
        <w:separator/>
      </w:r>
    </w:p>
  </w:footnote>
  <w:footnote w:type="continuationSeparator" w:id="0">
    <w:p w14:paraId="78F5EF42" w14:textId="77777777" w:rsidR="0046699C" w:rsidRDefault="004669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1.4pt;height:11.4pt" o:bullet="t">
        <v:imagedata r:id="rId1" o:title="mso1A"/>
      </v:shape>
    </w:pict>
  </w:numPicBullet>
  <w:abstractNum w:abstractNumId="0" w15:restartNumberingAfterBreak="0">
    <w:nsid w:val="07F43CA6"/>
    <w:multiLevelType w:val="multilevel"/>
    <w:tmpl w:val="D7E27D68"/>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sz w:val="28"/>
        <w:szCs w:val="28"/>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15:restartNumberingAfterBreak="0">
    <w:nsid w:val="241B4E4D"/>
    <w:multiLevelType w:val="hybridMultilevel"/>
    <w:tmpl w:val="2BC6C4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CC42439"/>
    <w:multiLevelType w:val="hybridMultilevel"/>
    <w:tmpl w:val="97123A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2EF47F1"/>
    <w:multiLevelType w:val="hybridMultilevel"/>
    <w:tmpl w:val="B0E61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8485380"/>
    <w:multiLevelType w:val="hybridMultilevel"/>
    <w:tmpl w:val="3A706502"/>
    <w:lvl w:ilvl="0" w:tplc="04090007">
      <w:start w:val="1"/>
      <w:numFmt w:val="bullet"/>
      <w:lvlText w:val=""/>
      <w:lvlPicBulletId w:val="0"/>
      <w:lvlJc w:val="left"/>
      <w:pPr>
        <w:tabs>
          <w:tab w:val="num" w:pos="1190"/>
        </w:tabs>
        <w:ind w:left="1190" w:hanging="420"/>
      </w:pPr>
      <w:rPr>
        <w:rFonts w:ascii="Wingdings" w:hAnsi="Wingdings" w:hint="default"/>
      </w:rPr>
    </w:lvl>
    <w:lvl w:ilvl="1" w:tplc="04090003">
      <w:start w:val="1"/>
      <w:numFmt w:val="bullet"/>
      <w:lvlText w:val=""/>
      <w:lvlJc w:val="left"/>
      <w:pPr>
        <w:tabs>
          <w:tab w:val="num" w:pos="1610"/>
        </w:tabs>
        <w:ind w:left="1610" w:hanging="420"/>
      </w:pPr>
      <w:rPr>
        <w:rFonts w:ascii="Wingdings" w:hAnsi="Wingdings" w:hint="default"/>
      </w:rPr>
    </w:lvl>
    <w:lvl w:ilvl="2" w:tplc="04090005">
      <w:start w:val="1"/>
      <w:numFmt w:val="bullet"/>
      <w:lvlText w:val=""/>
      <w:lvlJc w:val="left"/>
      <w:pPr>
        <w:tabs>
          <w:tab w:val="num" w:pos="2030"/>
        </w:tabs>
        <w:ind w:left="2030" w:hanging="420"/>
      </w:pPr>
      <w:rPr>
        <w:rFonts w:ascii="Wingdings" w:hAnsi="Wingdings" w:hint="default"/>
      </w:rPr>
    </w:lvl>
    <w:lvl w:ilvl="3" w:tplc="04090001" w:tentative="1">
      <w:start w:val="1"/>
      <w:numFmt w:val="bullet"/>
      <w:lvlText w:val=""/>
      <w:lvlJc w:val="left"/>
      <w:pPr>
        <w:tabs>
          <w:tab w:val="num" w:pos="2450"/>
        </w:tabs>
        <w:ind w:left="2450" w:hanging="420"/>
      </w:pPr>
      <w:rPr>
        <w:rFonts w:ascii="Wingdings" w:hAnsi="Wingdings" w:hint="default"/>
      </w:rPr>
    </w:lvl>
    <w:lvl w:ilvl="4" w:tplc="04090003" w:tentative="1">
      <w:start w:val="1"/>
      <w:numFmt w:val="bullet"/>
      <w:lvlText w:val=""/>
      <w:lvlJc w:val="left"/>
      <w:pPr>
        <w:tabs>
          <w:tab w:val="num" w:pos="2870"/>
        </w:tabs>
        <w:ind w:left="2870" w:hanging="420"/>
      </w:pPr>
      <w:rPr>
        <w:rFonts w:ascii="Wingdings" w:hAnsi="Wingdings" w:hint="default"/>
      </w:rPr>
    </w:lvl>
    <w:lvl w:ilvl="5" w:tplc="04090005" w:tentative="1">
      <w:start w:val="1"/>
      <w:numFmt w:val="bullet"/>
      <w:lvlText w:val=""/>
      <w:lvlJc w:val="left"/>
      <w:pPr>
        <w:tabs>
          <w:tab w:val="num" w:pos="3290"/>
        </w:tabs>
        <w:ind w:left="3290" w:hanging="420"/>
      </w:pPr>
      <w:rPr>
        <w:rFonts w:ascii="Wingdings" w:hAnsi="Wingdings" w:hint="default"/>
      </w:rPr>
    </w:lvl>
    <w:lvl w:ilvl="6" w:tplc="04090001" w:tentative="1">
      <w:start w:val="1"/>
      <w:numFmt w:val="bullet"/>
      <w:lvlText w:val=""/>
      <w:lvlJc w:val="left"/>
      <w:pPr>
        <w:tabs>
          <w:tab w:val="num" w:pos="3710"/>
        </w:tabs>
        <w:ind w:left="3710" w:hanging="420"/>
      </w:pPr>
      <w:rPr>
        <w:rFonts w:ascii="Wingdings" w:hAnsi="Wingdings" w:hint="default"/>
      </w:rPr>
    </w:lvl>
    <w:lvl w:ilvl="7" w:tplc="04090003" w:tentative="1">
      <w:start w:val="1"/>
      <w:numFmt w:val="bullet"/>
      <w:lvlText w:val=""/>
      <w:lvlJc w:val="left"/>
      <w:pPr>
        <w:tabs>
          <w:tab w:val="num" w:pos="4130"/>
        </w:tabs>
        <w:ind w:left="4130" w:hanging="420"/>
      </w:pPr>
      <w:rPr>
        <w:rFonts w:ascii="Wingdings" w:hAnsi="Wingdings" w:hint="default"/>
      </w:rPr>
    </w:lvl>
    <w:lvl w:ilvl="8" w:tplc="04090005" w:tentative="1">
      <w:start w:val="1"/>
      <w:numFmt w:val="bullet"/>
      <w:lvlText w:val=""/>
      <w:lvlJc w:val="left"/>
      <w:pPr>
        <w:tabs>
          <w:tab w:val="num" w:pos="4550"/>
        </w:tabs>
        <w:ind w:left="4550" w:hanging="420"/>
      </w:pPr>
      <w:rPr>
        <w:rFonts w:ascii="Wingdings" w:hAnsi="Wingdings" w:hint="default"/>
      </w:rPr>
    </w:lvl>
  </w:abstractNum>
  <w:abstractNum w:abstractNumId="5" w15:restartNumberingAfterBreak="0">
    <w:nsid w:val="3A9D5B09"/>
    <w:multiLevelType w:val="hybridMultilevel"/>
    <w:tmpl w:val="7B946F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60F6864"/>
    <w:multiLevelType w:val="multilevel"/>
    <w:tmpl w:val="1B5ABBA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FD67AF0"/>
    <w:multiLevelType w:val="hybridMultilevel"/>
    <w:tmpl w:val="5BDA31F8"/>
    <w:lvl w:ilvl="0" w:tplc="FFFFFFFF">
      <w:start w:val="1"/>
      <w:numFmt w:val="bullet"/>
      <w:lvlText w:val=""/>
      <w:lvlJc w:val="left"/>
      <w:pPr>
        <w:tabs>
          <w:tab w:val="num" w:pos="845"/>
        </w:tabs>
        <w:ind w:left="845" w:hanging="420"/>
      </w:pPr>
      <w:rPr>
        <w:rFonts w:ascii="Wingdings" w:hAnsi="Wingdings" w:hint="default"/>
      </w:rPr>
    </w:lvl>
    <w:lvl w:ilvl="1" w:tplc="FFFFFFFF" w:tentative="1">
      <w:start w:val="1"/>
      <w:numFmt w:val="bullet"/>
      <w:lvlText w:val=""/>
      <w:lvlJc w:val="left"/>
      <w:pPr>
        <w:tabs>
          <w:tab w:val="num" w:pos="1265"/>
        </w:tabs>
        <w:ind w:left="1265" w:hanging="420"/>
      </w:pPr>
      <w:rPr>
        <w:rFonts w:ascii="Wingdings" w:hAnsi="Wingdings" w:hint="default"/>
      </w:rPr>
    </w:lvl>
    <w:lvl w:ilvl="2" w:tplc="FFFFFFFF" w:tentative="1">
      <w:start w:val="1"/>
      <w:numFmt w:val="bullet"/>
      <w:lvlText w:val=""/>
      <w:lvlJc w:val="left"/>
      <w:pPr>
        <w:tabs>
          <w:tab w:val="num" w:pos="1685"/>
        </w:tabs>
        <w:ind w:left="1685" w:hanging="420"/>
      </w:pPr>
      <w:rPr>
        <w:rFonts w:ascii="Wingdings" w:hAnsi="Wingdings" w:hint="default"/>
      </w:rPr>
    </w:lvl>
    <w:lvl w:ilvl="3" w:tplc="FFFFFFFF" w:tentative="1">
      <w:start w:val="1"/>
      <w:numFmt w:val="bullet"/>
      <w:lvlText w:val=""/>
      <w:lvlJc w:val="left"/>
      <w:pPr>
        <w:tabs>
          <w:tab w:val="num" w:pos="2105"/>
        </w:tabs>
        <w:ind w:left="2105" w:hanging="420"/>
      </w:pPr>
      <w:rPr>
        <w:rFonts w:ascii="Wingdings" w:hAnsi="Wingdings" w:hint="default"/>
      </w:rPr>
    </w:lvl>
    <w:lvl w:ilvl="4" w:tplc="FFFFFFFF" w:tentative="1">
      <w:start w:val="1"/>
      <w:numFmt w:val="bullet"/>
      <w:lvlText w:val=""/>
      <w:lvlJc w:val="left"/>
      <w:pPr>
        <w:tabs>
          <w:tab w:val="num" w:pos="2525"/>
        </w:tabs>
        <w:ind w:left="2525" w:hanging="420"/>
      </w:pPr>
      <w:rPr>
        <w:rFonts w:ascii="Wingdings" w:hAnsi="Wingdings" w:hint="default"/>
      </w:rPr>
    </w:lvl>
    <w:lvl w:ilvl="5" w:tplc="FFFFFFFF" w:tentative="1">
      <w:start w:val="1"/>
      <w:numFmt w:val="bullet"/>
      <w:lvlText w:val=""/>
      <w:lvlJc w:val="left"/>
      <w:pPr>
        <w:tabs>
          <w:tab w:val="num" w:pos="2945"/>
        </w:tabs>
        <w:ind w:left="2945" w:hanging="420"/>
      </w:pPr>
      <w:rPr>
        <w:rFonts w:ascii="Wingdings" w:hAnsi="Wingdings" w:hint="default"/>
      </w:rPr>
    </w:lvl>
    <w:lvl w:ilvl="6" w:tplc="FFFFFFFF" w:tentative="1">
      <w:start w:val="1"/>
      <w:numFmt w:val="bullet"/>
      <w:lvlText w:val=""/>
      <w:lvlJc w:val="left"/>
      <w:pPr>
        <w:tabs>
          <w:tab w:val="num" w:pos="3365"/>
        </w:tabs>
        <w:ind w:left="3365" w:hanging="420"/>
      </w:pPr>
      <w:rPr>
        <w:rFonts w:ascii="Wingdings" w:hAnsi="Wingdings" w:hint="default"/>
      </w:rPr>
    </w:lvl>
    <w:lvl w:ilvl="7" w:tplc="FFFFFFFF" w:tentative="1">
      <w:start w:val="1"/>
      <w:numFmt w:val="bullet"/>
      <w:lvlText w:val=""/>
      <w:lvlJc w:val="left"/>
      <w:pPr>
        <w:tabs>
          <w:tab w:val="num" w:pos="3785"/>
        </w:tabs>
        <w:ind w:left="3785" w:hanging="420"/>
      </w:pPr>
      <w:rPr>
        <w:rFonts w:ascii="Wingdings" w:hAnsi="Wingdings" w:hint="default"/>
      </w:rPr>
    </w:lvl>
    <w:lvl w:ilvl="8" w:tplc="FFFFFFFF" w:tentative="1">
      <w:start w:val="1"/>
      <w:numFmt w:val="bullet"/>
      <w:lvlText w:val=""/>
      <w:lvlJc w:val="left"/>
      <w:pPr>
        <w:tabs>
          <w:tab w:val="num" w:pos="4205"/>
        </w:tabs>
        <w:ind w:left="4205" w:hanging="420"/>
      </w:pPr>
      <w:rPr>
        <w:rFonts w:ascii="Wingdings" w:hAnsi="Wingdings" w:hint="default"/>
      </w:rPr>
    </w:lvl>
  </w:abstractNum>
  <w:abstractNum w:abstractNumId="8" w15:restartNumberingAfterBreak="0">
    <w:nsid w:val="5F661425"/>
    <w:multiLevelType w:val="hybridMultilevel"/>
    <w:tmpl w:val="0C70A89A"/>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 w15:restartNumberingAfterBreak="0">
    <w:nsid w:val="75E76036"/>
    <w:multiLevelType w:val="hybridMultilevel"/>
    <w:tmpl w:val="AE30DA8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4"/>
  </w:num>
  <w:num w:numId="3">
    <w:abstractNumId w:val="0"/>
  </w:num>
  <w:num w:numId="4">
    <w:abstractNumId w:val="0"/>
  </w:num>
  <w:num w:numId="5">
    <w:abstractNumId w:val="0"/>
  </w:num>
  <w:num w:numId="6">
    <w:abstractNumId w:val="0"/>
  </w:num>
  <w:num w:numId="7">
    <w:abstractNumId w:val="0"/>
  </w:num>
  <w:num w:numId="8">
    <w:abstractNumId w:val="0"/>
  </w:num>
  <w:num w:numId="9">
    <w:abstractNumId w:val="7"/>
  </w:num>
  <w:num w:numId="10">
    <w:abstractNumId w:val="2"/>
  </w:num>
  <w:num w:numId="11">
    <w:abstractNumId w:val="5"/>
  </w:num>
  <w:num w:numId="12">
    <w:abstractNumId w:val="1"/>
  </w:num>
  <w:num w:numId="13">
    <w:abstractNumId w:val="8"/>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9"/>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6"/>
  </w:num>
  <w:num w:numId="31">
    <w:abstractNumId w:val="3"/>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eifj">
    <w15:presenceInfo w15:providerId="None" w15:userId="weifj"/>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D01"/>
    <w:rsid w:val="00000B10"/>
    <w:rsid w:val="00001735"/>
    <w:rsid w:val="000017E3"/>
    <w:rsid w:val="00001F10"/>
    <w:rsid w:val="00002114"/>
    <w:rsid w:val="000026D0"/>
    <w:rsid w:val="00002BAE"/>
    <w:rsid w:val="00002C71"/>
    <w:rsid w:val="00003D0A"/>
    <w:rsid w:val="00004247"/>
    <w:rsid w:val="0000445F"/>
    <w:rsid w:val="00004812"/>
    <w:rsid w:val="00004927"/>
    <w:rsid w:val="000055A7"/>
    <w:rsid w:val="000058CE"/>
    <w:rsid w:val="0000668E"/>
    <w:rsid w:val="000069CD"/>
    <w:rsid w:val="00007079"/>
    <w:rsid w:val="000074C3"/>
    <w:rsid w:val="00007BAA"/>
    <w:rsid w:val="00011384"/>
    <w:rsid w:val="000115E2"/>
    <w:rsid w:val="00011806"/>
    <w:rsid w:val="0001262D"/>
    <w:rsid w:val="00013759"/>
    <w:rsid w:val="00014309"/>
    <w:rsid w:val="00014818"/>
    <w:rsid w:val="00016693"/>
    <w:rsid w:val="000166DA"/>
    <w:rsid w:val="00016AAB"/>
    <w:rsid w:val="00016D32"/>
    <w:rsid w:val="0001735D"/>
    <w:rsid w:val="00017DF2"/>
    <w:rsid w:val="000202FC"/>
    <w:rsid w:val="000214B7"/>
    <w:rsid w:val="00023A63"/>
    <w:rsid w:val="000246F6"/>
    <w:rsid w:val="00024DFD"/>
    <w:rsid w:val="00025D1B"/>
    <w:rsid w:val="0002639B"/>
    <w:rsid w:val="00026754"/>
    <w:rsid w:val="00026987"/>
    <w:rsid w:val="00026C1C"/>
    <w:rsid w:val="00027301"/>
    <w:rsid w:val="00027699"/>
    <w:rsid w:val="00030095"/>
    <w:rsid w:val="0003025C"/>
    <w:rsid w:val="0003062B"/>
    <w:rsid w:val="000306E2"/>
    <w:rsid w:val="00030B3B"/>
    <w:rsid w:val="00031C7F"/>
    <w:rsid w:val="00031D01"/>
    <w:rsid w:val="00031D4B"/>
    <w:rsid w:val="00033686"/>
    <w:rsid w:val="000339FE"/>
    <w:rsid w:val="00033A72"/>
    <w:rsid w:val="000362A7"/>
    <w:rsid w:val="000365A6"/>
    <w:rsid w:val="000368E2"/>
    <w:rsid w:val="000378C1"/>
    <w:rsid w:val="0003799A"/>
    <w:rsid w:val="00037F1C"/>
    <w:rsid w:val="00040751"/>
    <w:rsid w:val="0004181B"/>
    <w:rsid w:val="0004216A"/>
    <w:rsid w:val="0004241A"/>
    <w:rsid w:val="000431AD"/>
    <w:rsid w:val="000433EA"/>
    <w:rsid w:val="000440E2"/>
    <w:rsid w:val="00044A62"/>
    <w:rsid w:val="00044A87"/>
    <w:rsid w:val="00044DBF"/>
    <w:rsid w:val="00045309"/>
    <w:rsid w:val="0004591C"/>
    <w:rsid w:val="00045EF5"/>
    <w:rsid w:val="0004676D"/>
    <w:rsid w:val="00046B11"/>
    <w:rsid w:val="000473A4"/>
    <w:rsid w:val="000479BB"/>
    <w:rsid w:val="00047DAF"/>
    <w:rsid w:val="00050231"/>
    <w:rsid w:val="00051F2A"/>
    <w:rsid w:val="00052C1A"/>
    <w:rsid w:val="00052CF0"/>
    <w:rsid w:val="00052DB4"/>
    <w:rsid w:val="00052E9A"/>
    <w:rsid w:val="000538B6"/>
    <w:rsid w:val="000539BD"/>
    <w:rsid w:val="00054849"/>
    <w:rsid w:val="000564F1"/>
    <w:rsid w:val="00056D1B"/>
    <w:rsid w:val="00057DFC"/>
    <w:rsid w:val="0006037D"/>
    <w:rsid w:val="000604B0"/>
    <w:rsid w:val="000606D3"/>
    <w:rsid w:val="000613B9"/>
    <w:rsid w:val="00061644"/>
    <w:rsid w:val="00062A54"/>
    <w:rsid w:val="00063525"/>
    <w:rsid w:val="000639E3"/>
    <w:rsid w:val="00064D86"/>
    <w:rsid w:val="00065136"/>
    <w:rsid w:val="00065FC5"/>
    <w:rsid w:val="0006731E"/>
    <w:rsid w:val="00067E09"/>
    <w:rsid w:val="00070B47"/>
    <w:rsid w:val="00071152"/>
    <w:rsid w:val="00072D36"/>
    <w:rsid w:val="00073BC4"/>
    <w:rsid w:val="00073F88"/>
    <w:rsid w:val="000745EE"/>
    <w:rsid w:val="000756CD"/>
    <w:rsid w:val="00076022"/>
    <w:rsid w:val="00077E21"/>
    <w:rsid w:val="00080170"/>
    <w:rsid w:val="000801E1"/>
    <w:rsid w:val="00081745"/>
    <w:rsid w:val="00083817"/>
    <w:rsid w:val="00084255"/>
    <w:rsid w:val="00086487"/>
    <w:rsid w:val="000864A3"/>
    <w:rsid w:val="00086516"/>
    <w:rsid w:val="0009099B"/>
    <w:rsid w:val="0009138C"/>
    <w:rsid w:val="000914D9"/>
    <w:rsid w:val="0009300F"/>
    <w:rsid w:val="000937F6"/>
    <w:rsid w:val="00094001"/>
    <w:rsid w:val="00095545"/>
    <w:rsid w:val="00095F1E"/>
    <w:rsid w:val="00097711"/>
    <w:rsid w:val="0009782B"/>
    <w:rsid w:val="00097839"/>
    <w:rsid w:val="000A0847"/>
    <w:rsid w:val="000A127B"/>
    <w:rsid w:val="000A1818"/>
    <w:rsid w:val="000A1E6A"/>
    <w:rsid w:val="000A21B7"/>
    <w:rsid w:val="000A31D2"/>
    <w:rsid w:val="000A3971"/>
    <w:rsid w:val="000A3DD0"/>
    <w:rsid w:val="000A547E"/>
    <w:rsid w:val="000A5784"/>
    <w:rsid w:val="000A5921"/>
    <w:rsid w:val="000A5C4B"/>
    <w:rsid w:val="000A695F"/>
    <w:rsid w:val="000B037D"/>
    <w:rsid w:val="000B0E4D"/>
    <w:rsid w:val="000B2468"/>
    <w:rsid w:val="000B32BE"/>
    <w:rsid w:val="000B3713"/>
    <w:rsid w:val="000B3FEC"/>
    <w:rsid w:val="000B417E"/>
    <w:rsid w:val="000B4A05"/>
    <w:rsid w:val="000B4D41"/>
    <w:rsid w:val="000B50A2"/>
    <w:rsid w:val="000B5827"/>
    <w:rsid w:val="000B5C07"/>
    <w:rsid w:val="000B5D4C"/>
    <w:rsid w:val="000B5F10"/>
    <w:rsid w:val="000B60CA"/>
    <w:rsid w:val="000B6A99"/>
    <w:rsid w:val="000B6E5D"/>
    <w:rsid w:val="000B732E"/>
    <w:rsid w:val="000B7C71"/>
    <w:rsid w:val="000B7ED0"/>
    <w:rsid w:val="000B7EF6"/>
    <w:rsid w:val="000C036C"/>
    <w:rsid w:val="000C0F98"/>
    <w:rsid w:val="000C1C66"/>
    <w:rsid w:val="000C2271"/>
    <w:rsid w:val="000C2609"/>
    <w:rsid w:val="000C31FB"/>
    <w:rsid w:val="000C33D9"/>
    <w:rsid w:val="000C4199"/>
    <w:rsid w:val="000C49C3"/>
    <w:rsid w:val="000C533A"/>
    <w:rsid w:val="000C563F"/>
    <w:rsid w:val="000C5C31"/>
    <w:rsid w:val="000C6438"/>
    <w:rsid w:val="000C7634"/>
    <w:rsid w:val="000C77D5"/>
    <w:rsid w:val="000C7A0A"/>
    <w:rsid w:val="000D0B9A"/>
    <w:rsid w:val="000D118A"/>
    <w:rsid w:val="000D29E5"/>
    <w:rsid w:val="000D3E01"/>
    <w:rsid w:val="000D44D4"/>
    <w:rsid w:val="000D510F"/>
    <w:rsid w:val="000D5FE0"/>
    <w:rsid w:val="000D72F7"/>
    <w:rsid w:val="000D757A"/>
    <w:rsid w:val="000E01CA"/>
    <w:rsid w:val="000E0410"/>
    <w:rsid w:val="000E121A"/>
    <w:rsid w:val="000E1AD0"/>
    <w:rsid w:val="000E1BE6"/>
    <w:rsid w:val="000E1E11"/>
    <w:rsid w:val="000E214D"/>
    <w:rsid w:val="000E24CB"/>
    <w:rsid w:val="000E2ABE"/>
    <w:rsid w:val="000E36BD"/>
    <w:rsid w:val="000E38EF"/>
    <w:rsid w:val="000E39E3"/>
    <w:rsid w:val="000E3B04"/>
    <w:rsid w:val="000E3E7B"/>
    <w:rsid w:val="000E4462"/>
    <w:rsid w:val="000E50B9"/>
    <w:rsid w:val="000E5BD5"/>
    <w:rsid w:val="000E6926"/>
    <w:rsid w:val="000F038B"/>
    <w:rsid w:val="000F0CD8"/>
    <w:rsid w:val="000F1BF7"/>
    <w:rsid w:val="000F1D10"/>
    <w:rsid w:val="000F2E17"/>
    <w:rsid w:val="000F3242"/>
    <w:rsid w:val="000F33F7"/>
    <w:rsid w:val="000F3CB1"/>
    <w:rsid w:val="000F4947"/>
    <w:rsid w:val="000F4BEE"/>
    <w:rsid w:val="000F5166"/>
    <w:rsid w:val="000F6425"/>
    <w:rsid w:val="000F777A"/>
    <w:rsid w:val="00100AB7"/>
    <w:rsid w:val="00100F34"/>
    <w:rsid w:val="00101F6F"/>
    <w:rsid w:val="00103829"/>
    <w:rsid w:val="001042B7"/>
    <w:rsid w:val="00104DBE"/>
    <w:rsid w:val="00105EA5"/>
    <w:rsid w:val="0010604F"/>
    <w:rsid w:val="00106093"/>
    <w:rsid w:val="0010751F"/>
    <w:rsid w:val="001076A9"/>
    <w:rsid w:val="00107C7E"/>
    <w:rsid w:val="00111024"/>
    <w:rsid w:val="001110FA"/>
    <w:rsid w:val="00113D46"/>
    <w:rsid w:val="001141CC"/>
    <w:rsid w:val="00114475"/>
    <w:rsid w:val="00114820"/>
    <w:rsid w:val="001151CE"/>
    <w:rsid w:val="001158D4"/>
    <w:rsid w:val="001176BA"/>
    <w:rsid w:val="00117BAA"/>
    <w:rsid w:val="00117BB6"/>
    <w:rsid w:val="001204E6"/>
    <w:rsid w:val="001228C2"/>
    <w:rsid w:val="001234D4"/>
    <w:rsid w:val="00123A09"/>
    <w:rsid w:val="00123F06"/>
    <w:rsid w:val="00123F89"/>
    <w:rsid w:val="0012438C"/>
    <w:rsid w:val="001243BC"/>
    <w:rsid w:val="00124808"/>
    <w:rsid w:val="0012589F"/>
    <w:rsid w:val="001259EE"/>
    <w:rsid w:val="00126D4C"/>
    <w:rsid w:val="00126E71"/>
    <w:rsid w:val="0012736A"/>
    <w:rsid w:val="001279D5"/>
    <w:rsid w:val="00127DF5"/>
    <w:rsid w:val="00130B5B"/>
    <w:rsid w:val="00131299"/>
    <w:rsid w:val="00133B16"/>
    <w:rsid w:val="00134783"/>
    <w:rsid w:val="00136264"/>
    <w:rsid w:val="00136C40"/>
    <w:rsid w:val="001374A1"/>
    <w:rsid w:val="00137588"/>
    <w:rsid w:val="0013796D"/>
    <w:rsid w:val="0014070D"/>
    <w:rsid w:val="00140BE4"/>
    <w:rsid w:val="00140F2C"/>
    <w:rsid w:val="0014203B"/>
    <w:rsid w:val="001444A8"/>
    <w:rsid w:val="00145F4F"/>
    <w:rsid w:val="00146794"/>
    <w:rsid w:val="001470B6"/>
    <w:rsid w:val="001479DA"/>
    <w:rsid w:val="00150009"/>
    <w:rsid w:val="00150284"/>
    <w:rsid w:val="00151382"/>
    <w:rsid w:val="001521C4"/>
    <w:rsid w:val="0015279B"/>
    <w:rsid w:val="001530C5"/>
    <w:rsid w:val="00153B48"/>
    <w:rsid w:val="00154189"/>
    <w:rsid w:val="00155858"/>
    <w:rsid w:val="0015612C"/>
    <w:rsid w:val="00156A7D"/>
    <w:rsid w:val="00157D32"/>
    <w:rsid w:val="00160557"/>
    <w:rsid w:val="001605C0"/>
    <w:rsid w:val="001610A5"/>
    <w:rsid w:val="00161394"/>
    <w:rsid w:val="00163176"/>
    <w:rsid w:val="001635B2"/>
    <w:rsid w:val="001640C0"/>
    <w:rsid w:val="00166310"/>
    <w:rsid w:val="00167DD0"/>
    <w:rsid w:val="001711EA"/>
    <w:rsid w:val="0017243C"/>
    <w:rsid w:val="0017313C"/>
    <w:rsid w:val="00173B1F"/>
    <w:rsid w:val="001745F1"/>
    <w:rsid w:val="00174E25"/>
    <w:rsid w:val="00175680"/>
    <w:rsid w:val="00175D94"/>
    <w:rsid w:val="00176812"/>
    <w:rsid w:val="001768F6"/>
    <w:rsid w:val="00176D11"/>
    <w:rsid w:val="00176FF3"/>
    <w:rsid w:val="001778E8"/>
    <w:rsid w:val="00177D1D"/>
    <w:rsid w:val="00177EED"/>
    <w:rsid w:val="00180DC8"/>
    <w:rsid w:val="0018152D"/>
    <w:rsid w:val="0018287A"/>
    <w:rsid w:val="00182913"/>
    <w:rsid w:val="001829E5"/>
    <w:rsid w:val="00182CEF"/>
    <w:rsid w:val="00184EA3"/>
    <w:rsid w:val="001853CC"/>
    <w:rsid w:val="00185737"/>
    <w:rsid w:val="00185AC7"/>
    <w:rsid w:val="0018722C"/>
    <w:rsid w:val="001875CE"/>
    <w:rsid w:val="00187B3A"/>
    <w:rsid w:val="00190610"/>
    <w:rsid w:val="00190A0A"/>
    <w:rsid w:val="00191270"/>
    <w:rsid w:val="00191AE1"/>
    <w:rsid w:val="0019226C"/>
    <w:rsid w:val="001924BD"/>
    <w:rsid w:val="00192C0E"/>
    <w:rsid w:val="00193D08"/>
    <w:rsid w:val="0019484C"/>
    <w:rsid w:val="00196085"/>
    <w:rsid w:val="001972D4"/>
    <w:rsid w:val="001974E9"/>
    <w:rsid w:val="001976F9"/>
    <w:rsid w:val="001A00E3"/>
    <w:rsid w:val="001A02C2"/>
    <w:rsid w:val="001A111F"/>
    <w:rsid w:val="001A21A8"/>
    <w:rsid w:val="001A237D"/>
    <w:rsid w:val="001A3489"/>
    <w:rsid w:val="001A4A56"/>
    <w:rsid w:val="001A51EA"/>
    <w:rsid w:val="001A58EF"/>
    <w:rsid w:val="001A6086"/>
    <w:rsid w:val="001A66CC"/>
    <w:rsid w:val="001A6E6B"/>
    <w:rsid w:val="001A7BDD"/>
    <w:rsid w:val="001B01EB"/>
    <w:rsid w:val="001B096C"/>
    <w:rsid w:val="001B0D73"/>
    <w:rsid w:val="001B0FAE"/>
    <w:rsid w:val="001B1503"/>
    <w:rsid w:val="001B1715"/>
    <w:rsid w:val="001B2CBA"/>
    <w:rsid w:val="001B30AD"/>
    <w:rsid w:val="001B37F5"/>
    <w:rsid w:val="001B3977"/>
    <w:rsid w:val="001B41D0"/>
    <w:rsid w:val="001B5399"/>
    <w:rsid w:val="001B5894"/>
    <w:rsid w:val="001B73AF"/>
    <w:rsid w:val="001B79C6"/>
    <w:rsid w:val="001B7C4C"/>
    <w:rsid w:val="001C08EC"/>
    <w:rsid w:val="001C0A24"/>
    <w:rsid w:val="001C20AE"/>
    <w:rsid w:val="001C250D"/>
    <w:rsid w:val="001C2CBF"/>
    <w:rsid w:val="001D08B3"/>
    <w:rsid w:val="001D0F98"/>
    <w:rsid w:val="001D224A"/>
    <w:rsid w:val="001D22C2"/>
    <w:rsid w:val="001D25DA"/>
    <w:rsid w:val="001D2B7E"/>
    <w:rsid w:val="001D2EC5"/>
    <w:rsid w:val="001D36E8"/>
    <w:rsid w:val="001D3CAC"/>
    <w:rsid w:val="001D3D2A"/>
    <w:rsid w:val="001D3D87"/>
    <w:rsid w:val="001D6E51"/>
    <w:rsid w:val="001D772E"/>
    <w:rsid w:val="001D7FCB"/>
    <w:rsid w:val="001E0340"/>
    <w:rsid w:val="001E03BF"/>
    <w:rsid w:val="001E0ED0"/>
    <w:rsid w:val="001E1308"/>
    <w:rsid w:val="001E2476"/>
    <w:rsid w:val="001E54A2"/>
    <w:rsid w:val="001E5572"/>
    <w:rsid w:val="001E5A45"/>
    <w:rsid w:val="001E6A9C"/>
    <w:rsid w:val="001E7A4F"/>
    <w:rsid w:val="001F0D2E"/>
    <w:rsid w:val="001F145F"/>
    <w:rsid w:val="001F162B"/>
    <w:rsid w:val="001F2B11"/>
    <w:rsid w:val="001F2C44"/>
    <w:rsid w:val="0020065C"/>
    <w:rsid w:val="002010A2"/>
    <w:rsid w:val="00201213"/>
    <w:rsid w:val="00201736"/>
    <w:rsid w:val="00202225"/>
    <w:rsid w:val="00202B96"/>
    <w:rsid w:val="00202E2C"/>
    <w:rsid w:val="002038BC"/>
    <w:rsid w:val="0020441E"/>
    <w:rsid w:val="002044B4"/>
    <w:rsid w:val="00205D28"/>
    <w:rsid w:val="00207374"/>
    <w:rsid w:val="002073C3"/>
    <w:rsid w:val="002076ED"/>
    <w:rsid w:val="002100F3"/>
    <w:rsid w:val="002107BC"/>
    <w:rsid w:val="00211AB2"/>
    <w:rsid w:val="00211F61"/>
    <w:rsid w:val="00212953"/>
    <w:rsid w:val="0021334C"/>
    <w:rsid w:val="002149C9"/>
    <w:rsid w:val="002154CD"/>
    <w:rsid w:val="00215540"/>
    <w:rsid w:val="00215953"/>
    <w:rsid w:val="00217C86"/>
    <w:rsid w:val="0022137F"/>
    <w:rsid w:val="00222B62"/>
    <w:rsid w:val="00222BD1"/>
    <w:rsid w:val="00223458"/>
    <w:rsid w:val="0022489D"/>
    <w:rsid w:val="0022564F"/>
    <w:rsid w:val="00225AC1"/>
    <w:rsid w:val="00225ACA"/>
    <w:rsid w:val="00225CF6"/>
    <w:rsid w:val="00225D6C"/>
    <w:rsid w:val="00225F05"/>
    <w:rsid w:val="00225F2E"/>
    <w:rsid w:val="00226179"/>
    <w:rsid w:val="002268AB"/>
    <w:rsid w:val="00226FBA"/>
    <w:rsid w:val="00227C6B"/>
    <w:rsid w:val="002306EB"/>
    <w:rsid w:val="00232A3E"/>
    <w:rsid w:val="00234094"/>
    <w:rsid w:val="00234935"/>
    <w:rsid w:val="00234AB4"/>
    <w:rsid w:val="00235927"/>
    <w:rsid w:val="00235EB2"/>
    <w:rsid w:val="002364BC"/>
    <w:rsid w:val="002368C5"/>
    <w:rsid w:val="002374D2"/>
    <w:rsid w:val="002376DD"/>
    <w:rsid w:val="00237AB8"/>
    <w:rsid w:val="00237CA8"/>
    <w:rsid w:val="00240729"/>
    <w:rsid w:val="002408F3"/>
    <w:rsid w:val="00240C0D"/>
    <w:rsid w:val="00240E91"/>
    <w:rsid w:val="0024264B"/>
    <w:rsid w:val="002462C4"/>
    <w:rsid w:val="00246C7E"/>
    <w:rsid w:val="00246CD4"/>
    <w:rsid w:val="002473D3"/>
    <w:rsid w:val="00247858"/>
    <w:rsid w:val="00247EDE"/>
    <w:rsid w:val="00250949"/>
    <w:rsid w:val="00251383"/>
    <w:rsid w:val="00251666"/>
    <w:rsid w:val="00251727"/>
    <w:rsid w:val="00252825"/>
    <w:rsid w:val="00253E24"/>
    <w:rsid w:val="002548D4"/>
    <w:rsid w:val="00255381"/>
    <w:rsid w:val="002559E3"/>
    <w:rsid w:val="002560E9"/>
    <w:rsid w:val="00256264"/>
    <w:rsid w:val="0025628B"/>
    <w:rsid w:val="0025653D"/>
    <w:rsid w:val="00256768"/>
    <w:rsid w:val="00256BAB"/>
    <w:rsid w:val="00256E33"/>
    <w:rsid w:val="0025751E"/>
    <w:rsid w:val="00257B95"/>
    <w:rsid w:val="002606DE"/>
    <w:rsid w:val="00260C6C"/>
    <w:rsid w:val="00260FBE"/>
    <w:rsid w:val="00261ED5"/>
    <w:rsid w:val="00261FF5"/>
    <w:rsid w:val="0026320D"/>
    <w:rsid w:val="00265D6A"/>
    <w:rsid w:val="00266185"/>
    <w:rsid w:val="002664F5"/>
    <w:rsid w:val="00267FAE"/>
    <w:rsid w:val="002701EF"/>
    <w:rsid w:val="002710D8"/>
    <w:rsid w:val="002714ED"/>
    <w:rsid w:val="00271E04"/>
    <w:rsid w:val="00272596"/>
    <w:rsid w:val="00272731"/>
    <w:rsid w:val="00272E66"/>
    <w:rsid w:val="002730D8"/>
    <w:rsid w:val="002748A8"/>
    <w:rsid w:val="00275B31"/>
    <w:rsid w:val="00276AEF"/>
    <w:rsid w:val="002771AE"/>
    <w:rsid w:val="0028210D"/>
    <w:rsid w:val="00282650"/>
    <w:rsid w:val="00282AA8"/>
    <w:rsid w:val="00283153"/>
    <w:rsid w:val="002838C5"/>
    <w:rsid w:val="00283D84"/>
    <w:rsid w:val="00283EEB"/>
    <w:rsid w:val="00283FC9"/>
    <w:rsid w:val="00284D21"/>
    <w:rsid w:val="00285D94"/>
    <w:rsid w:val="00285F0D"/>
    <w:rsid w:val="00287D80"/>
    <w:rsid w:val="0029086A"/>
    <w:rsid w:val="002913B7"/>
    <w:rsid w:val="002916B7"/>
    <w:rsid w:val="002920F0"/>
    <w:rsid w:val="002928F0"/>
    <w:rsid w:val="00292E20"/>
    <w:rsid w:val="00292E83"/>
    <w:rsid w:val="00293BA8"/>
    <w:rsid w:val="002940CF"/>
    <w:rsid w:val="00294D65"/>
    <w:rsid w:val="002951AA"/>
    <w:rsid w:val="0029537C"/>
    <w:rsid w:val="002953D5"/>
    <w:rsid w:val="002A042B"/>
    <w:rsid w:val="002A146A"/>
    <w:rsid w:val="002A345B"/>
    <w:rsid w:val="002A3A7C"/>
    <w:rsid w:val="002A3FE8"/>
    <w:rsid w:val="002A419E"/>
    <w:rsid w:val="002A4A0A"/>
    <w:rsid w:val="002A4BEF"/>
    <w:rsid w:val="002A5668"/>
    <w:rsid w:val="002A5855"/>
    <w:rsid w:val="002A588D"/>
    <w:rsid w:val="002A6B26"/>
    <w:rsid w:val="002B00CF"/>
    <w:rsid w:val="002B02D9"/>
    <w:rsid w:val="002B0E83"/>
    <w:rsid w:val="002B10BB"/>
    <w:rsid w:val="002B130C"/>
    <w:rsid w:val="002B2197"/>
    <w:rsid w:val="002B4466"/>
    <w:rsid w:val="002B58A6"/>
    <w:rsid w:val="002B5ED0"/>
    <w:rsid w:val="002B6CCE"/>
    <w:rsid w:val="002B6D37"/>
    <w:rsid w:val="002C140A"/>
    <w:rsid w:val="002C1513"/>
    <w:rsid w:val="002C1AA1"/>
    <w:rsid w:val="002C1B9D"/>
    <w:rsid w:val="002C2172"/>
    <w:rsid w:val="002C33FF"/>
    <w:rsid w:val="002C3B1E"/>
    <w:rsid w:val="002C544D"/>
    <w:rsid w:val="002C6D9F"/>
    <w:rsid w:val="002C70E3"/>
    <w:rsid w:val="002C763A"/>
    <w:rsid w:val="002D0124"/>
    <w:rsid w:val="002D042D"/>
    <w:rsid w:val="002D1DB6"/>
    <w:rsid w:val="002D1DC3"/>
    <w:rsid w:val="002D245E"/>
    <w:rsid w:val="002D2695"/>
    <w:rsid w:val="002D26F3"/>
    <w:rsid w:val="002D3314"/>
    <w:rsid w:val="002D3E49"/>
    <w:rsid w:val="002D4135"/>
    <w:rsid w:val="002D4D12"/>
    <w:rsid w:val="002D5EC8"/>
    <w:rsid w:val="002D5ECC"/>
    <w:rsid w:val="002D5F70"/>
    <w:rsid w:val="002E13ED"/>
    <w:rsid w:val="002E16D5"/>
    <w:rsid w:val="002E2467"/>
    <w:rsid w:val="002E284A"/>
    <w:rsid w:val="002E2BFD"/>
    <w:rsid w:val="002E3BD3"/>
    <w:rsid w:val="002E4141"/>
    <w:rsid w:val="002E622B"/>
    <w:rsid w:val="002F0001"/>
    <w:rsid w:val="002F0694"/>
    <w:rsid w:val="002F1866"/>
    <w:rsid w:val="002F1CDE"/>
    <w:rsid w:val="002F3694"/>
    <w:rsid w:val="002F67DF"/>
    <w:rsid w:val="002F7D5D"/>
    <w:rsid w:val="002F7E57"/>
    <w:rsid w:val="002F7E8D"/>
    <w:rsid w:val="003007D2"/>
    <w:rsid w:val="00301473"/>
    <w:rsid w:val="00302081"/>
    <w:rsid w:val="00302C50"/>
    <w:rsid w:val="003030F7"/>
    <w:rsid w:val="00303DBB"/>
    <w:rsid w:val="0030499E"/>
    <w:rsid w:val="0030530A"/>
    <w:rsid w:val="00305380"/>
    <w:rsid w:val="003054A9"/>
    <w:rsid w:val="00307086"/>
    <w:rsid w:val="003074CC"/>
    <w:rsid w:val="00307A56"/>
    <w:rsid w:val="0031060C"/>
    <w:rsid w:val="00310E57"/>
    <w:rsid w:val="00311372"/>
    <w:rsid w:val="0031195D"/>
    <w:rsid w:val="00311DE2"/>
    <w:rsid w:val="00311F2E"/>
    <w:rsid w:val="00313C0B"/>
    <w:rsid w:val="0031490C"/>
    <w:rsid w:val="00314BF0"/>
    <w:rsid w:val="003154A9"/>
    <w:rsid w:val="003163C6"/>
    <w:rsid w:val="00317842"/>
    <w:rsid w:val="003203D7"/>
    <w:rsid w:val="003223DE"/>
    <w:rsid w:val="0032339E"/>
    <w:rsid w:val="00324348"/>
    <w:rsid w:val="00325A2D"/>
    <w:rsid w:val="00325E2E"/>
    <w:rsid w:val="003270CC"/>
    <w:rsid w:val="00327DD6"/>
    <w:rsid w:val="00327F0A"/>
    <w:rsid w:val="003302C5"/>
    <w:rsid w:val="00331211"/>
    <w:rsid w:val="0033137B"/>
    <w:rsid w:val="00332042"/>
    <w:rsid w:val="00333A1B"/>
    <w:rsid w:val="00334862"/>
    <w:rsid w:val="00335A53"/>
    <w:rsid w:val="003360C8"/>
    <w:rsid w:val="00336FF5"/>
    <w:rsid w:val="0033733A"/>
    <w:rsid w:val="00337A82"/>
    <w:rsid w:val="0034138A"/>
    <w:rsid w:val="0034169A"/>
    <w:rsid w:val="00341D0A"/>
    <w:rsid w:val="00341DA8"/>
    <w:rsid w:val="003426E6"/>
    <w:rsid w:val="00342B65"/>
    <w:rsid w:val="00343030"/>
    <w:rsid w:val="003437FB"/>
    <w:rsid w:val="003457C6"/>
    <w:rsid w:val="00345E07"/>
    <w:rsid w:val="0034700C"/>
    <w:rsid w:val="00347263"/>
    <w:rsid w:val="003501AB"/>
    <w:rsid w:val="00350A35"/>
    <w:rsid w:val="00350B13"/>
    <w:rsid w:val="0035110C"/>
    <w:rsid w:val="003515BE"/>
    <w:rsid w:val="003535AF"/>
    <w:rsid w:val="00353FF5"/>
    <w:rsid w:val="0035403D"/>
    <w:rsid w:val="003545CA"/>
    <w:rsid w:val="003558D4"/>
    <w:rsid w:val="003559C7"/>
    <w:rsid w:val="003566F7"/>
    <w:rsid w:val="00356ADD"/>
    <w:rsid w:val="00356F77"/>
    <w:rsid w:val="0035707F"/>
    <w:rsid w:val="0035723B"/>
    <w:rsid w:val="003577BD"/>
    <w:rsid w:val="003600C0"/>
    <w:rsid w:val="00360686"/>
    <w:rsid w:val="0036068F"/>
    <w:rsid w:val="00361414"/>
    <w:rsid w:val="00362853"/>
    <w:rsid w:val="00362EF1"/>
    <w:rsid w:val="003632DB"/>
    <w:rsid w:val="0036353D"/>
    <w:rsid w:val="003635BD"/>
    <w:rsid w:val="003642FA"/>
    <w:rsid w:val="0036431A"/>
    <w:rsid w:val="00365273"/>
    <w:rsid w:val="003660A9"/>
    <w:rsid w:val="00366231"/>
    <w:rsid w:val="00366B72"/>
    <w:rsid w:val="003671F0"/>
    <w:rsid w:val="00367A01"/>
    <w:rsid w:val="00370F5C"/>
    <w:rsid w:val="003714AC"/>
    <w:rsid w:val="003718B3"/>
    <w:rsid w:val="003718E3"/>
    <w:rsid w:val="00371A49"/>
    <w:rsid w:val="00371C97"/>
    <w:rsid w:val="00372539"/>
    <w:rsid w:val="0037270C"/>
    <w:rsid w:val="0037348E"/>
    <w:rsid w:val="00373821"/>
    <w:rsid w:val="003738D1"/>
    <w:rsid w:val="00374637"/>
    <w:rsid w:val="003750F9"/>
    <w:rsid w:val="00375333"/>
    <w:rsid w:val="00375672"/>
    <w:rsid w:val="0037616C"/>
    <w:rsid w:val="00376BC7"/>
    <w:rsid w:val="00377BF8"/>
    <w:rsid w:val="00380310"/>
    <w:rsid w:val="003807B7"/>
    <w:rsid w:val="00380828"/>
    <w:rsid w:val="00382412"/>
    <w:rsid w:val="00383211"/>
    <w:rsid w:val="0038333E"/>
    <w:rsid w:val="00383F37"/>
    <w:rsid w:val="00384EB8"/>
    <w:rsid w:val="003852A5"/>
    <w:rsid w:val="0039056E"/>
    <w:rsid w:val="00391062"/>
    <w:rsid w:val="003928DC"/>
    <w:rsid w:val="00392E00"/>
    <w:rsid w:val="0039311E"/>
    <w:rsid w:val="00393B80"/>
    <w:rsid w:val="00395EA5"/>
    <w:rsid w:val="003960D7"/>
    <w:rsid w:val="00396A3C"/>
    <w:rsid w:val="00396FB6"/>
    <w:rsid w:val="003978C0"/>
    <w:rsid w:val="00397966"/>
    <w:rsid w:val="00397E4D"/>
    <w:rsid w:val="003A0B30"/>
    <w:rsid w:val="003A2334"/>
    <w:rsid w:val="003A233E"/>
    <w:rsid w:val="003A2559"/>
    <w:rsid w:val="003A262E"/>
    <w:rsid w:val="003A2C58"/>
    <w:rsid w:val="003A3F04"/>
    <w:rsid w:val="003A4368"/>
    <w:rsid w:val="003A43FC"/>
    <w:rsid w:val="003A4EFD"/>
    <w:rsid w:val="003A6DF0"/>
    <w:rsid w:val="003A7CB5"/>
    <w:rsid w:val="003A7D48"/>
    <w:rsid w:val="003B006C"/>
    <w:rsid w:val="003B02AF"/>
    <w:rsid w:val="003B03B9"/>
    <w:rsid w:val="003B04A8"/>
    <w:rsid w:val="003B0B58"/>
    <w:rsid w:val="003B12A0"/>
    <w:rsid w:val="003B1B67"/>
    <w:rsid w:val="003B3521"/>
    <w:rsid w:val="003B3547"/>
    <w:rsid w:val="003B484B"/>
    <w:rsid w:val="003B4858"/>
    <w:rsid w:val="003B4DDD"/>
    <w:rsid w:val="003B6722"/>
    <w:rsid w:val="003B6B82"/>
    <w:rsid w:val="003B6DBB"/>
    <w:rsid w:val="003B76D8"/>
    <w:rsid w:val="003B7886"/>
    <w:rsid w:val="003C0827"/>
    <w:rsid w:val="003C1D9A"/>
    <w:rsid w:val="003C2B9A"/>
    <w:rsid w:val="003C2EE5"/>
    <w:rsid w:val="003C3068"/>
    <w:rsid w:val="003C35CE"/>
    <w:rsid w:val="003C4FA0"/>
    <w:rsid w:val="003C56C4"/>
    <w:rsid w:val="003C5ABC"/>
    <w:rsid w:val="003C6D2E"/>
    <w:rsid w:val="003C7B34"/>
    <w:rsid w:val="003C7EF5"/>
    <w:rsid w:val="003D0098"/>
    <w:rsid w:val="003D03DA"/>
    <w:rsid w:val="003D0B2F"/>
    <w:rsid w:val="003D0DED"/>
    <w:rsid w:val="003D1597"/>
    <w:rsid w:val="003D19A3"/>
    <w:rsid w:val="003D1CC9"/>
    <w:rsid w:val="003D3B7D"/>
    <w:rsid w:val="003D48E9"/>
    <w:rsid w:val="003D60F8"/>
    <w:rsid w:val="003D67F9"/>
    <w:rsid w:val="003D7A42"/>
    <w:rsid w:val="003D7BEA"/>
    <w:rsid w:val="003E1A65"/>
    <w:rsid w:val="003E2851"/>
    <w:rsid w:val="003E3773"/>
    <w:rsid w:val="003E464D"/>
    <w:rsid w:val="003E7673"/>
    <w:rsid w:val="003E7764"/>
    <w:rsid w:val="003E7BC1"/>
    <w:rsid w:val="003F00BF"/>
    <w:rsid w:val="003F03E3"/>
    <w:rsid w:val="003F1308"/>
    <w:rsid w:val="003F1DEC"/>
    <w:rsid w:val="003F1E56"/>
    <w:rsid w:val="003F242D"/>
    <w:rsid w:val="003F2C27"/>
    <w:rsid w:val="003F3A2D"/>
    <w:rsid w:val="003F43CD"/>
    <w:rsid w:val="003F5CD2"/>
    <w:rsid w:val="003F60B9"/>
    <w:rsid w:val="003F62D3"/>
    <w:rsid w:val="003F63DB"/>
    <w:rsid w:val="003F6A25"/>
    <w:rsid w:val="003F715E"/>
    <w:rsid w:val="003F71B1"/>
    <w:rsid w:val="003F7896"/>
    <w:rsid w:val="00400603"/>
    <w:rsid w:val="004011EE"/>
    <w:rsid w:val="00401ACD"/>
    <w:rsid w:val="00402063"/>
    <w:rsid w:val="00403196"/>
    <w:rsid w:val="0040372F"/>
    <w:rsid w:val="004037C7"/>
    <w:rsid w:val="00404FAF"/>
    <w:rsid w:val="00405481"/>
    <w:rsid w:val="00405FC5"/>
    <w:rsid w:val="004060C4"/>
    <w:rsid w:val="00406301"/>
    <w:rsid w:val="00406CBF"/>
    <w:rsid w:val="004079F8"/>
    <w:rsid w:val="00407CD9"/>
    <w:rsid w:val="00410A03"/>
    <w:rsid w:val="00410D77"/>
    <w:rsid w:val="004121D5"/>
    <w:rsid w:val="00413629"/>
    <w:rsid w:val="00414213"/>
    <w:rsid w:val="00414AE4"/>
    <w:rsid w:val="00415314"/>
    <w:rsid w:val="00415CBF"/>
    <w:rsid w:val="00416104"/>
    <w:rsid w:val="00416873"/>
    <w:rsid w:val="00416967"/>
    <w:rsid w:val="00417618"/>
    <w:rsid w:val="004178BE"/>
    <w:rsid w:val="00417E2C"/>
    <w:rsid w:val="00420A8B"/>
    <w:rsid w:val="00420E85"/>
    <w:rsid w:val="004217B5"/>
    <w:rsid w:val="00421923"/>
    <w:rsid w:val="00421B69"/>
    <w:rsid w:val="00421DDC"/>
    <w:rsid w:val="004223DB"/>
    <w:rsid w:val="00422553"/>
    <w:rsid w:val="00422755"/>
    <w:rsid w:val="0042288F"/>
    <w:rsid w:val="00424DDD"/>
    <w:rsid w:val="00425BC5"/>
    <w:rsid w:val="00425D88"/>
    <w:rsid w:val="00426EF1"/>
    <w:rsid w:val="00430197"/>
    <w:rsid w:val="004303B2"/>
    <w:rsid w:val="004313B2"/>
    <w:rsid w:val="004317BC"/>
    <w:rsid w:val="004320B7"/>
    <w:rsid w:val="00432A96"/>
    <w:rsid w:val="00433398"/>
    <w:rsid w:val="004340F0"/>
    <w:rsid w:val="00434440"/>
    <w:rsid w:val="004353DB"/>
    <w:rsid w:val="00437D37"/>
    <w:rsid w:val="00437D78"/>
    <w:rsid w:val="00437EE1"/>
    <w:rsid w:val="00440F36"/>
    <w:rsid w:val="00440FD2"/>
    <w:rsid w:val="00442266"/>
    <w:rsid w:val="00444C0D"/>
    <w:rsid w:val="004458D3"/>
    <w:rsid w:val="0044636A"/>
    <w:rsid w:val="0044655D"/>
    <w:rsid w:val="0044681D"/>
    <w:rsid w:val="00447483"/>
    <w:rsid w:val="0044749F"/>
    <w:rsid w:val="00447A88"/>
    <w:rsid w:val="00447C89"/>
    <w:rsid w:val="00450B80"/>
    <w:rsid w:val="00450E05"/>
    <w:rsid w:val="00451984"/>
    <w:rsid w:val="0045199C"/>
    <w:rsid w:val="00451B83"/>
    <w:rsid w:val="00452875"/>
    <w:rsid w:val="0045476F"/>
    <w:rsid w:val="00454843"/>
    <w:rsid w:val="004550CE"/>
    <w:rsid w:val="0045748E"/>
    <w:rsid w:val="00457E85"/>
    <w:rsid w:val="0046121C"/>
    <w:rsid w:val="00461F0A"/>
    <w:rsid w:val="0046251D"/>
    <w:rsid w:val="00462673"/>
    <w:rsid w:val="0046344C"/>
    <w:rsid w:val="0046544E"/>
    <w:rsid w:val="00465F66"/>
    <w:rsid w:val="0046699C"/>
    <w:rsid w:val="00466CBC"/>
    <w:rsid w:val="00466F8E"/>
    <w:rsid w:val="0047122C"/>
    <w:rsid w:val="0047362E"/>
    <w:rsid w:val="00473EE3"/>
    <w:rsid w:val="00474160"/>
    <w:rsid w:val="00474700"/>
    <w:rsid w:val="004752DD"/>
    <w:rsid w:val="004762F3"/>
    <w:rsid w:val="004764D1"/>
    <w:rsid w:val="0047652F"/>
    <w:rsid w:val="00476C1D"/>
    <w:rsid w:val="0047752D"/>
    <w:rsid w:val="00480001"/>
    <w:rsid w:val="00482336"/>
    <w:rsid w:val="00482479"/>
    <w:rsid w:val="00484230"/>
    <w:rsid w:val="004849D2"/>
    <w:rsid w:val="00484B82"/>
    <w:rsid w:val="004851D0"/>
    <w:rsid w:val="00485ACC"/>
    <w:rsid w:val="00485EEF"/>
    <w:rsid w:val="00486CDE"/>
    <w:rsid w:val="00487573"/>
    <w:rsid w:val="00487B27"/>
    <w:rsid w:val="00490997"/>
    <w:rsid w:val="00490AE4"/>
    <w:rsid w:val="004911EA"/>
    <w:rsid w:val="0049314E"/>
    <w:rsid w:val="00496014"/>
    <w:rsid w:val="00496281"/>
    <w:rsid w:val="00496809"/>
    <w:rsid w:val="00497CF9"/>
    <w:rsid w:val="004A0AA7"/>
    <w:rsid w:val="004A0D9F"/>
    <w:rsid w:val="004A0F3C"/>
    <w:rsid w:val="004A11DD"/>
    <w:rsid w:val="004A153D"/>
    <w:rsid w:val="004A18AB"/>
    <w:rsid w:val="004A21B2"/>
    <w:rsid w:val="004A2D88"/>
    <w:rsid w:val="004A2FDE"/>
    <w:rsid w:val="004A31B2"/>
    <w:rsid w:val="004A3498"/>
    <w:rsid w:val="004A380D"/>
    <w:rsid w:val="004A5936"/>
    <w:rsid w:val="004A6411"/>
    <w:rsid w:val="004A75E4"/>
    <w:rsid w:val="004B0C8E"/>
    <w:rsid w:val="004B29AA"/>
    <w:rsid w:val="004B2BF2"/>
    <w:rsid w:val="004B41C1"/>
    <w:rsid w:val="004B6202"/>
    <w:rsid w:val="004B65A5"/>
    <w:rsid w:val="004B6A95"/>
    <w:rsid w:val="004B6CF3"/>
    <w:rsid w:val="004B79B8"/>
    <w:rsid w:val="004B7B66"/>
    <w:rsid w:val="004C0AB3"/>
    <w:rsid w:val="004C3154"/>
    <w:rsid w:val="004C3D50"/>
    <w:rsid w:val="004C48B2"/>
    <w:rsid w:val="004C52A9"/>
    <w:rsid w:val="004C5D9A"/>
    <w:rsid w:val="004C6150"/>
    <w:rsid w:val="004C68B8"/>
    <w:rsid w:val="004C7950"/>
    <w:rsid w:val="004D078A"/>
    <w:rsid w:val="004D132B"/>
    <w:rsid w:val="004D1B0B"/>
    <w:rsid w:val="004D4B8B"/>
    <w:rsid w:val="004D652E"/>
    <w:rsid w:val="004D66D6"/>
    <w:rsid w:val="004D723E"/>
    <w:rsid w:val="004D77F7"/>
    <w:rsid w:val="004D7824"/>
    <w:rsid w:val="004E0282"/>
    <w:rsid w:val="004E0BF6"/>
    <w:rsid w:val="004E149C"/>
    <w:rsid w:val="004E151A"/>
    <w:rsid w:val="004E2D93"/>
    <w:rsid w:val="004E31A6"/>
    <w:rsid w:val="004E5F1B"/>
    <w:rsid w:val="004E602F"/>
    <w:rsid w:val="004E64BD"/>
    <w:rsid w:val="004E670D"/>
    <w:rsid w:val="004E7198"/>
    <w:rsid w:val="004E76DA"/>
    <w:rsid w:val="004E7FD3"/>
    <w:rsid w:val="004F1F50"/>
    <w:rsid w:val="004F2850"/>
    <w:rsid w:val="004F2EEC"/>
    <w:rsid w:val="004F3365"/>
    <w:rsid w:val="004F5514"/>
    <w:rsid w:val="004F5616"/>
    <w:rsid w:val="004F663D"/>
    <w:rsid w:val="004F7234"/>
    <w:rsid w:val="00500034"/>
    <w:rsid w:val="00500CCC"/>
    <w:rsid w:val="0050156A"/>
    <w:rsid w:val="00501773"/>
    <w:rsid w:val="00501BB8"/>
    <w:rsid w:val="00501DE9"/>
    <w:rsid w:val="005028ED"/>
    <w:rsid w:val="00503F6C"/>
    <w:rsid w:val="0050433A"/>
    <w:rsid w:val="00505397"/>
    <w:rsid w:val="005056C9"/>
    <w:rsid w:val="00506EC7"/>
    <w:rsid w:val="00511116"/>
    <w:rsid w:val="00511A40"/>
    <w:rsid w:val="00511E36"/>
    <w:rsid w:val="00513619"/>
    <w:rsid w:val="0051382D"/>
    <w:rsid w:val="00514E1D"/>
    <w:rsid w:val="005153EE"/>
    <w:rsid w:val="00515E6A"/>
    <w:rsid w:val="005167F8"/>
    <w:rsid w:val="00516B9A"/>
    <w:rsid w:val="005173F0"/>
    <w:rsid w:val="00520B99"/>
    <w:rsid w:val="00520E21"/>
    <w:rsid w:val="005233FB"/>
    <w:rsid w:val="0052348F"/>
    <w:rsid w:val="00525051"/>
    <w:rsid w:val="005261C3"/>
    <w:rsid w:val="005262DE"/>
    <w:rsid w:val="005263EE"/>
    <w:rsid w:val="005264AE"/>
    <w:rsid w:val="00526E75"/>
    <w:rsid w:val="00530370"/>
    <w:rsid w:val="005311FD"/>
    <w:rsid w:val="005323FF"/>
    <w:rsid w:val="005326FB"/>
    <w:rsid w:val="0053437C"/>
    <w:rsid w:val="005358BA"/>
    <w:rsid w:val="005370B2"/>
    <w:rsid w:val="00537957"/>
    <w:rsid w:val="00537CB5"/>
    <w:rsid w:val="00537EE6"/>
    <w:rsid w:val="00537F52"/>
    <w:rsid w:val="00540138"/>
    <w:rsid w:val="0054244F"/>
    <w:rsid w:val="00543663"/>
    <w:rsid w:val="005440B0"/>
    <w:rsid w:val="00544DFB"/>
    <w:rsid w:val="005453DD"/>
    <w:rsid w:val="00545C69"/>
    <w:rsid w:val="00545FA2"/>
    <w:rsid w:val="00546456"/>
    <w:rsid w:val="005508C9"/>
    <w:rsid w:val="00551295"/>
    <w:rsid w:val="00552B23"/>
    <w:rsid w:val="00552D90"/>
    <w:rsid w:val="00553F7B"/>
    <w:rsid w:val="00554131"/>
    <w:rsid w:val="005545B6"/>
    <w:rsid w:val="0055571E"/>
    <w:rsid w:val="00555D27"/>
    <w:rsid w:val="00555E07"/>
    <w:rsid w:val="00556593"/>
    <w:rsid w:val="005567CC"/>
    <w:rsid w:val="0055696B"/>
    <w:rsid w:val="00556D7B"/>
    <w:rsid w:val="00556EFE"/>
    <w:rsid w:val="00560159"/>
    <w:rsid w:val="0056170F"/>
    <w:rsid w:val="00563DEC"/>
    <w:rsid w:val="00563EA9"/>
    <w:rsid w:val="00564319"/>
    <w:rsid w:val="00566372"/>
    <w:rsid w:val="005671A5"/>
    <w:rsid w:val="00567FD5"/>
    <w:rsid w:val="00570C76"/>
    <w:rsid w:val="00571717"/>
    <w:rsid w:val="00571D0E"/>
    <w:rsid w:val="00571E4E"/>
    <w:rsid w:val="0057208F"/>
    <w:rsid w:val="00572F4E"/>
    <w:rsid w:val="00573035"/>
    <w:rsid w:val="00573812"/>
    <w:rsid w:val="00573BAB"/>
    <w:rsid w:val="00573DA6"/>
    <w:rsid w:val="00573E0B"/>
    <w:rsid w:val="00573EC1"/>
    <w:rsid w:val="00574225"/>
    <w:rsid w:val="00574FC0"/>
    <w:rsid w:val="00575FB4"/>
    <w:rsid w:val="005767F7"/>
    <w:rsid w:val="0057685A"/>
    <w:rsid w:val="00576B3E"/>
    <w:rsid w:val="00580344"/>
    <w:rsid w:val="00581170"/>
    <w:rsid w:val="00581D13"/>
    <w:rsid w:val="00581F22"/>
    <w:rsid w:val="00581F51"/>
    <w:rsid w:val="005835BB"/>
    <w:rsid w:val="0058422D"/>
    <w:rsid w:val="00584806"/>
    <w:rsid w:val="0058494C"/>
    <w:rsid w:val="005852F8"/>
    <w:rsid w:val="00586AC5"/>
    <w:rsid w:val="00586B3F"/>
    <w:rsid w:val="00587A3D"/>
    <w:rsid w:val="0059147C"/>
    <w:rsid w:val="00592130"/>
    <w:rsid w:val="00594ACF"/>
    <w:rsid w:val="00594CDD"/>
    <w:rsid w:val="00595035"/>
    <w:rsid w:val="0059556E"/>
    <w:rsid w:val="005955FA"/>
    <w:rsid w:val="00595CAC"/>
    <w:rsid w:val="005A0CEF"/>
    <w:rsid w:val="005A0E9D"/>
    <w:rsid w:val="005A23F1"/>
    <w:rsid w:val="005A2A7C"/>
    <w:rsid w:val="005A2AAF"/>
    <w:rsid w:val="005A30C7"/>
    <w:rsid w:val="005A3967"/>
    <w:rsid w:val="005A3DEE"/>
    <w:rsid w:val="005A47BF"/>
    <w:rsid w:val="005A489B"/>
    <w:rsid w:val="005A4B1A"/>
    <w:rsid w:val="005A53E7"/>
    <w:rsid w:val="005A56EF"/>
    <w:rsid w:val="005A5EEC"/>
    <w:rsid w:val="005A622D"/>
    <w:rsid w:val="005A626C"/>
    <w:rsid w:val="005A699A"/>
    <w:rsid w:val="005A7E04"/>
    <w:rsid w:val="005B1D92"/>
    <w:rsid w:val="005B201C"/>
    <w:rsid w:val="005B30D0"/>
    <w:rsid w:val="005B34DF"/>
    <w:rsid w:val="005B414F"/>
    <w:rsid w:val="005B5251"/>
    <w:rsid w:val="005B653B"/>
    <w:rsid w:val="005B666C"/>
    <w:rsid w:val="005B7633"/>
    <w:rsid w:val="005B797A"/>
    <w:rsid w:val="005C20F7"/>
    <w:rsid w:val="005C3799"/>
    <w:rsid w:val="005C3836"/>
    <w:rsid w:val="005C496E"/>
    <w:rsid w:val="005C5443"/>
    <w:rsid w:val="005C689A"/>
    <w:rsid w:val="005C6C57"/>
    <w:rsid w:val="005C6CC4"/>
    <w:rsid w:val="005C6F8F"/>
    <w:rsid w:val="005D0A3B"/>
    <w:rsid w:val="005D0A4D"/>
    <w:rsid w:val="005D0F1D"/>
    <w:rsid w:val="005D10C4"/>
    <w:rsid w:val="005D2399"/>
    <w:rsid w:val="005D2BCA"/>
    <w:rsid w:val="005D3A43"/>
    <w:rsid w:val="005D5083"/>
    <w:rsid w:val="005D7F47"/>
    <w:rsid w:val="005E2436"/>
    <w:rsid w:val="005E2DA7"/>
    <w:rsid w:val="005E304E"/>
    <w:rsid w:val="005E3231"/>
    <w:rsid w:val="005E37F9"/>
    <w:rsid w:val="005E457C"/>
    <w:rsid w:val="005E5BCC"/>
    <w:rsid w:val="005E697D"/>
    <w:rsid w:val="005E7624"/>
    <w:rsid w:val="005E7B61"/>
    <w:rsid w:val="005F1AFC"/>
    <w:rsid w:val="005F2164"/>
    <w:rsid w:val="005F3487"/>
    <w:rsid w:val="005F422D"/>
    <w:rsid w:val="005F43D7"/>
    <w:rsid w:val="005F47E4"/>
    <w:rsid w:val="005F5067"/>
    <w:rsid w:val="005F521F"/>
    <w:rsid w:val="005F5567"/>
    <w:rsid w:val="005F5AB1"/>
    <w:rsid w:val="005F5C41"/>
    <w:rsid w:val="005F6180"/>
    <w:rsid w:val="005F6574"/>
    <w:rsid w:val="005F6672"/>
    <w:rsid w:val="005F75BF"/>
    <w:rsid w:val="005F7A09"/>
    <w:rsid w:val="0060011B"/>
    <w:rsid w:val="006008EB"/>
    <w:rsid w:val="00600CD3"/>
    <w:rsid w:val="00601C09"/>
    <w:rsid w:val="00602DA8"/>
    <w:rsid w:val="00604D8B"/>
    <w:rsid w:val="00605079"/>
    <w:rsid w:val="00606FB1"/>
    <w:rsid w:val="006073FE"/>
    <w:rsid w:val="00610287"/>
    <w:rsid w:val="00611C9B"/>
    <w:rsid w:val="0061448C"/>
    <w:rsid w:val="00614540"/>
    <w:rsid w:val="00614CCB"/>
    <w:rsid w:val="00621302"/>
    <w:rsid w:val="00621679"/>
    <w:rsid w:val="00621818"/>
    <w:rsid w:val="006228E3"/>
    <w:rsid w:val="0062321E"/>
    <w:rsid w:val="00624178"/>
    <w:rsid w:val="006244B5"/>
    <w:rsid w:val="006245A3"/>
    <w:rsid w:val="00624BB0"/>
    <w:rsid w:val="00626398"/>
    <w:rsid w:val="00627328"/>
    <w:rsid w:val="00627628"/>
    <w:rsid w:val="00627A86"/>
    <w:rsid w:val="00630543"/>
    <w:rsid w:val="00630574"/>
    <w:rsid w:val="00630861"/>
    <w:rsid w:val="00633827"/>
    <w:rsid w:val="00633878"/>
    <w:rsid w:val="00633918"/>
    <w:rsid w:val="00635517"/>
    <w:rsid w:val="006357E9"/>
    <w:rsid w:val="00635AF8"/>
    <w:rsid w:val="0063606F"/>
    <w:rsid w:val="0063690D"/>
    <w:rsid w:val="00636F74"/>
    <w:rsid w:val="006377C6"/>
    <w:rsid w:val="00640CF4"/>
    <w:rsid w:val="00640DCE"/>
    <w:rsid w:val="006417A4"/>
    <w:rsid w:val="00641D9A"/>
    <w:rsid w:val="0064241E"/>
    <w:rsid w:val="006426E8"/>
    <w:rsid w:val="0064335C"/>
    <w:rsid w:val="006439B0"/>
    <w:rsid w:val="00645C1A"/>
    <w:rsid w:val="0064664D"/>
    <w:rsid w:val="00646FBA"/>
    <w:rsid w:val="00647838"/>
    <w:rsid w:val="006478A5"/>
    <w:rsid w:val="00647DA8"/>
    <w:rsid w:val="00647F69"/>
    <w:rsid w:val="0065126F"/>
    <w:rsid w:val="00651823"/>
    <w:rsid w:val="006527A1"/>
    <w:rsid w:val="00652DBB"/>
    <w:rsid w:val="0065353F"/>
    <w:rsid w:val="00653B6B"/>
    <w:rsid w:val="006545BB"/>
    <w:rsid w:val="0065474E"/>
    <w:rsid w:val="006547EC"/>
    <w:rsid w:val="00655078"/>
    <w:rsid w:val="00655C47"/>
    <w:rsid w:val="00655D6F"/>
    <w:rsid w:val="00656106"/>
    <w:rsid w:val="00656705"/>
    <w:rsid w:val="00656E1F"/>
    <w:rsid w:val="00656E69"/>
    <w:rsid w:val="006606A8"/>
    <w:rsid w:val="0066124B"/>
    <w:rsid w:val="006626CD"/>
    <w:rsid w:val="00664505"/>
    <w:rsid w:val="00664B05"/>
    <w:rsid w:val="006651E3"/>
    <w:rsid w:val="00666D7A"/>
    <w:rsid w:val="00670423"/>
    <w:rsid w:val="006705DF"/>
    <w:rsid w:val="0067080C"/>
    <w:rsid w:val="00670FA4"/>
    <w:rsid w:val="006718C9"/>
    <w:rsid w:val="00672487"/>
    <w:rsid w:val="006729F1"/>
    <w:rsid w:val="00673796"/>
    <w:rsid w:val="00673829"/>
    <w:rsid w:val="00673FFD"/>
    <w:rsid w:val="00674F94"/>
    <w:rsid w:val="00675265"/>
    <w:rsid w:val="00675658"/>
    <w:rsid w:val="00676064"/>
    <w:rsid w:val="0067616A"/>
    <w:rsid w:val="0067673C"/>
    <w:rsid w:val="00680397"/>
    <w:rsid w:val="00681D29"/>
    <w:rsid w:val="00681DDC"/>
    <w:rsid w:val="00681F82"/>
    <w:rsid w:val="00682F52"/>
    <w:rsid w:val="006830A1"/>
    <w:rsid w:val="006847D6"/>
    <w:rsid w:val="00684BAE"/>
    <w:rsid w:val="00685D4A"/>
    <w:rsid w:val="00685F87"/>
    <w:rsid w:val="00686C1A"/>
    <w:rsid w:val="00687006"/>
    <w:rsid w:val="00687770"/>
    <w:rsid w:val="00687F61"/>
    <w:rsid w:val="00687F95"/>
    <w:rsid w:val="00690571"/>
    <w:rsid w:val="00690C33"/>
    <w:rsid w:val="0069184E"/>
    <w:rsid w:val="006919BF"/>
    <w:rsid w:val="006925AE"/>
    <w:rsid w:val="00692909"/>
    <w:rsid w:val="00692A56"/>
    <w:rsid w:val="00692B69"/>
    <w:rsid w:val="00692D95"/>
    <w:rsid w:val="0069324E"/>
    <w:rsid w:val="0069368E"/>
    <w:rsid w:val="0069382B"/>
    <w:rsid w:val="00693849"/>
    <w:rsid w:val="00693992"/>
    <w:rsid w:val="00694409"/>
    <w:rsid w:val="00695274"/>
    <w:rsid w:val="00695969"/>
    <w:rsid w:val="00696392"/>
    <w:rsid w:val="006A0B28"/>
    <w:rsid w:val="006A0F44"/>
    <w:rsid w:val="006A2022"/>
    <w:rsid w:val="006A2D5A"/>
    <w:rsid w:val="006A3921"/>
    <w:rsid w:val="006A3C19"/>
    <w:rsid w:val="006A40B9"/>
    <w:rsid w:val="006A4185"/>
    <w:rsid w:val="006A5FB1"/>
    <w:rsid w:val="006A73D6"/>
    <w:rsid w:val="006A7BCE"/>
    <w:rsid w:val="006B034E"/>
    <w:rsid w:val="006B0BA9"/>
    <w:rsid w:val="006B0E37"/>
    <w:rsid w:val="006B0EFF"/>
    <w:rsid w:val="006B1606"/>
    <w:rsid w:val="006B1E87"/>
    <w:rsid w:val="006B2389"/>
    <w:rsid w:val="006B24AB"/>
    <w:rsid w:val="006B2750"/>
    <w:rsid w:val="006B2F7D"/>
    <w:rsid w:val="006B31F2"/>
    <w:rsid w:val="006B3312"/>
    <w:rsid w:val="006B3B3F"/>
    <w:rsid w:val="006B3F67"/>
    <w:rsid w:val="006B4B24"/>
    <w:rsid w:val="006B4EE4"/>
    <w:rsid w:val="006B58F3"/>
    <w:rsid w:val="006B5CC9"/>
    <w:rsid w:val="006B64B4"/>
    <w:rsid w:val="006B6DD7"/>
    <w:rsid w:val="006B6FEC"/>
    <w:rsid w:val="006B7792"/>
    <w:rsid w:val="006C0759"/>
    <w:rsid w:val="006C10A8"/>
    <w:rsid w:val="006C3177"/>
    <w:rsid w:val="006C526B"/>
    <w:rsid w:val="006C6ED2"/>
    <w:rsid w:val="006D0074"/>
    <w:rsid w:val="006D0731"/>
    <w:rsid w:val="006D175C"/>
    <w:rsid w:val="006D1DFA"/>
    <w:rsid w:val="006D1F5D"/>
    <w:rsid w:val="006D29E8"/>
    <w:rsid w:val="006D2E70"/>
    <w:rsid w:val="006D335E"/>
    <w:rsid w:val="006D401E"/>
    <w:rsid w:val="006D4FB5"/>
    <w:rsid w:val="006D5597"/>
    <w:rsid w:val="006D5637"/>
    <w:rsid w:val="006D5804"/>
    <w:rsid w:val="006D623A"/>
    <w:rsid w:val="006D6CC6"/>
    <w:rsid w:val="006D6D9F"/>
    <w:rsid w:val="006D6DAA"/>
    <w:rsid w:val="006D71E4"/>
    <w:rsid w:val="006D7AD1"/>
    <w:rsid w:val="006E04EA"/>
    <w:rsid w:val="006E06FE"/>
    <w:rsid w:val="006E1E0F"/>
    <w:rsid w:val="006E2C94"/>
    <w:rsid w:val="006E3492"/>
    <w:rsid w:val="006E4178"/>
    <w:rsid w:val="006E4C71"/>
    <w:rsid w:val="006E582C"/>
    <w:rsid w:val="006E66E4"/>
    <w:rsid w:val="006E7736"/>
    <w:rsid w:val="006E7CED"/>
    <w:rsid w:val="006E7DEA"/>
    <w:rsid w:val="006F00FF"/>
    <w:rsid w:val="006F0505"/>
    <w:rsid w:val="006F1421"/>
    <w:rsid w:val="006F273D"/>
    <w:rsid w:val="006F2DAA"/>
    <w:rsid w:val="006F38E0"/>
    <w:rsid w:val="006F3AC2"/>
    <w:rsid w:val="006F4F2B"/>
    <w:rsid w:val="006F6039"/>
    <w:rsid w:val="006F6F6F"/>
    <w:rsid w:val="006F78D3"/>
    <w:rsid w:val="006F7B45"/>
    <w:rsid w:val="0070006A"/>
    <w:rsid w:val="00700A69"/>
    <w:rsid w:val="00702E1A"/>
    <w:rsid w:val="007030B8"/>
    <w:rsid w:val="00703661"/>
    <w:rsid w:val="00703BB8"/>
    <w:rsid w:val="007043C9"/>
    <w:rsid w:val="00704598"/>
    <w:rsid w:val="0070470B"/>
    <w:rsid w:val="0070475E"/>
    <w:rsid w:val="00704EF1"/>
    <w:rsid w:val="00706420"/>
    <w:rsid w:val="007070C2"/>
    <w:rsid w:val="00710097"/>
    <w:rsid w:val="00710304"/>
    <w:rsid w:val="00713248"/>
    <w:rsid w:val="00713B47"/>
    <w:rsid w:val="007146C5"/>
    <w:rsid w:val="00715943"/>
    <w:rsid w:val="0071779B"/>
    <w:rsid w:val="00717A17"/>
    <w:rsid w:val="0072015D"/>
    <w:rsid w:val="00720650"/>
    <w:rsid w:val="00720BAA"/>
    <w:rsid w:val="00720BB1"/>
    <w:rsid w:val="00720F9F"/>
    <w:rsid w:val="007220E5"/>
    <w:rsid w:val="0072272E"/>
    <w:rsid w:val="00722D2F"/>
    <w:rsid w:val="00722DD1"/>
    <w:rsid w:val="00723465"/>
    <w:rsid w:val="00723A7F"/>
    <w:rsid w:val="00723AE6"/>
    <w:rsid w:val="0072412A"/>
    <w:rsid w:val="00725BB5"/>
    <w:rsid w:val="0072636D"/>
    <w:rsid w:val="00727813"/>
    <w:rsid w:val="00727AAE"/>
    <w:rsid w:val="00730EB0"/>
    <w:rsid w:val="0073147B"/>
    <w:rsid w:val="00732D87"/>
    <w:rsid w:val="00732FF4"/>
    <w:rsid w:val="00733138"/>
    <w:rsid w:val="00734776"/>
    <w:rsid w:val="0073492A"/>
    <w:rsid w:val="00734DC7"/>
    <w:rsid w:val="007353A6"/>
    <w:rsid w:val="00735DFA"/>
    <w:rsid w:val="00736A99"/>
    <w:rsid w:val="00736DAD"/>
    <w:rsid w:val="00737440"/>
    <w:rsid w:val="007374B2"/>
    <w:rsid w:val="00737A4B"/>
    <w:rsid w:val="00741C29"/>
    <w:rsid w:val="00742072"/>
    <w:rsid w:val="007423D0"/>
    <w:rsid w:val="00743B54"/>
    <w:rsid w:val="0074469A"/>
    <w:rsid w:val="007450E0"/>
    <w:rsid w:val="00745230"/>
    <w:rsid w:val="00745937"/>
    <w:rsid w:val="007474DB"/>
    <w:rsid w:val="00747D92"/>
    <w:rsid w:val="00750AC1"/>
    <w:rsid w:val="00750B01"/>
    <w:rsid w:val="00750D17"/>
    <w:rsid w:val="00750EF5"/>
    <w:rsid w:val="00751ABC"/>
    <w:rsid w:val="00751B3A"/>
    <w:rsid w:val="00751B86"/>
    <w:rsid w:val="0075248B"/>
    <w:rsid w:val="00752896"/>
    <w:rsid w:val="007547DB"/>
    <w:rsid w:val="00754CA5"/>
    <w:rsid w:val="00754D79"/>
    <w:rsid w:val="007558F4"/>
    <w:rsid w:val="00756DFE"/>
    <w:rsid w:val="00757485"/>
    <w:rsid w:val="007579F2"/>
    <w:rsid w:val="007604D7"/>
    <w:rsid w:val="007608AB"/>
    <w:rsid w:val="0076101C"/>
    <w:rsid w:val="00761990"/>
    <w:rsid w:val="00761C68"/>
    <w:rsid w:val="00762435"/>
    <w:rsid w:val="00763028"/>
    <w:rsid w:val="007631CE"/>
    <w:rsid w:val="00763301"/>
    <w:rsid w:val="007647C7"/>
    <w:rsid w:val="0076616F"/>
    <w:rsid w:val="00766CD6"/>
    <w:rsid w:val="007702FB"/>
    <w:rsid w:val="007703BF"/>
    <w:rsid w:val="0077128A"/>
    <w:rsid w:val="007724ED"/>
    <w:rsid w:val="00772AA5"/>
    <w:rsid w:val="007739D3"/>
    <w:rsid w:val="007743D9"/>
    <w:rsid w:val="00774466"/>
    <w:rsid w:val="00775667"/>
    <w:rsid w:val="00776763"/>
    <w:rsid w:val="00780133"/>
    <w:rsid w:val="00780551"/>
    <w:rsid w:val="00781A26"/>
    <w:rsid w:val="00781FBD"/>
    <w:rsid w:val="0078293B"/>
    <w:rsid w:val="00785178"/>
    <w:rsid w:val="007862AE"/>
    <w:rsid w:val="0078674B"/>
    <w:rsid w:val="00790611"/>
    <w:rsid w:val="00791765"/>
    <w:rsid w:val="00792E3A"/>
    <w:rsid w:val="00792E59"/>
    <w:rsid w:val="007930A8"/>
    <w:rsid w:val="00793ACA"/>
    <w:rsid w:val="00794156"/>
    <w:rsid w:val="007945FF"/>
    <w:rsid w:val="007948AE"/>
    <w:rsid w:val="00796AF7"/>
    <w:rsid w:val="00796CB5"/>
    <w:rsid w:val="00797216"/>
    <w:rsid w:val="00797FDA"/>
    <w:rsid w:val="007A037C"/>
    <w:rsid w:val="007A0A81"/>
    <w:rsid w:val="007A0C28"/>
    <w:rsid w:val="007A23B7"/>
    <w:rsid w:val="007A2A4A"/>
    <w:rsid w:val="007A39A2"/>
    <w:rsid w:val="007A588E"/>
    <w:rsid w:val="007A7667"/>
    <w:rsid w:val="007B0992"/>
    <w:rsid w:val="007B0AB1"/>
    <w:rsid w:val="007B0E56"/>
    <w:rsid w:val="007B1088"/>
    <w:rsid w:val="007B133A"/>
    <w:rsid w:val="007B1B07"/>
    <w:rsid w:val="007B24A9"/>
    <w:rsid w:val="007B26DB"/>
    <w:rsid w:val="007B27F8"/>
    <w:rsid w:val="007B2E1A"/>
    <w:rsid w:val="007B3E15"/>
    <w:rsid w:val="007B3EB2"/>
    <w:rsid w:val="007B4146"/>
    <w:rsid w:val="007B54B9"/>
    <w:rsid w:val="007B6984"/>
    <w:rsid w:val="007B6BA9"/>
    <w:rsid w:val="007B6CC2"/>
    <w:rsid w:val="007B6E2B"/>
    <w:rsid w:val="007B76B7"/>
    <w:rsid w:val="007B78D6"/>
    <w:rsid w:val="007C0049"/>
    <w:rsid w:val="007C3268"/>
    <w:rsid w:val="007C340B"/>
    <w:rsid w:val="007C39C2"/>
    <w:rsid w:val="007C4690"/>
    <w:rsid w:val="007C49CA"/>
    <w:rsid w:val="007C4AA1"/>
    <w:rsid w:val="007C54E3"/>
    <w:rsid w:val="007C6126"/>
    <w:rsid w:val="007C6C66"/>
    <w:rsid w:val="007C74F1"/>
    <w:rsid w:val="007D0149"/>
    <w:rsid w:val="007D039A"/>
    <w:rsid w:val="007D0B95"/>
    <w:rsid w:val="007D25ED"/>
    <w:rsid w:val="007D47C9"/>
    <w:rsid w:val="007D5928"/>
    <w:rsid w:val="007D5B52"/>
    <w:rsid w:val="007D5E2D"/>
    <w:rsid w:val="007D7610"/>
    <w:rsid w:val="007E0EB6"/>
    <w:rsid w:val="007E0F4A"/>
    <w:rsid w:val="007E238A"/>
    <w:rsid w:val="007E2501"/>
    <w:rsid w:val="007E2657"/>
    <w:rsid w:val="007E32E7"/>
    <w:rsid w:val="007E382A"/>
    <w:rsid w:val="007E5EAC"/>
    <w:rsid w:val="007E60C0"/>
    <w:rsid w:val="007E614E"/>
    <w:rsid w:val="007E682C"/>
    <w:rsid w:val="007E6ECD"/>
    <w:rsid w:val="007E6F78"/>
    <w:rsid w:val="007E7893"/>
    <w:rsid w:val="007E7C77"/>
    <w:rsid w:val="007F13D3"/>
    <w:rsid w:val="007F14CD"/>
    <w:rsid w:val="007F1B02"/>
    <w:rsid w:val="007F32E9"/>
    <w:rsid w:val="007F49C6"/>
    <w:rsid w:val="007F56D1"/>
    <w:rsid w:val="007F58A6"/>
    <w:rsid w:val="007F6890"/>
    <w:rsid w:val="007F755E"/>
    <w:rsid w:val="007F7A5A"/>
    <w:rsid w:val="007F7CEF"/>
    <w:rsid w:val="00800091"/>
    <w:rsid w:val="0080092A"/>
    <w:rsid w:val="0080146A"/>
    <w:rsid w:val="00801C8A"/>
    <w:rsid w:val="00801CDB"/>
    <w:rsid w:val="008026B2"/>
    <w:rsid w:val="008038E4"/>
    <w:rsid w:val="0080467B"/>
    <w:rsid w:val="00805A78"/>
    <w:rsid w:val="00805AD6"/>
    <w:rsid w:val="00805BDC"/>
    <w:rsid w:val="00806F45"/>
    <w:rsid w:val="008104B9"/>
    <w:rsid w:val="0081052E"/>
    <w:rsid w:val="0081073F"/>
    <w:rsid w:val="00810D1E"/>
    <w:rsid w:val="0081261C"/>
    <w:rsid w:val="008127AE"/>
    <w:rsid w:val="008133D1"/>
    <w:rsid w:val="00814412"/>
    <w:rsid w:val="00814502"/>
    <w:rsid w:val="00814968"/>
    <w:rsid w:val="008152F7"/>
    <w:rsid w:val="00815AA6"/>
    <w:rsid w:val="00815D61"/>
    <w:rsid w:val="00816F9C"/>
    <w:rsid w:val="0081765A"/>
    <w:rsid w:val="00817885"/>
    <w:rsid w:val="00817AE8"/>
    <w:rsid w:val="0082065C"/>
    <w:rsid w:val="0082278D"/>
    <w:rsid w:val="00822983"/>
    <w:rsid w:val="00824723"/>
    <w:rsid w:val="00824AEA"/>
    <w:rsid w:val="00824F2F"/>
    <w:rsid w:val="00826CCE"/>
    <w:rsid w:val="00826DE0"/>
    <w:rsid w:val="0083054C"/>
    <w:rsid w:val="00831014"/>
    <w:rsid w:val="00832299"/>
    <w:rsid w:val="008338C8"/>
    <w:rsid w:val="0083433F"/>
    <w:rsid w:val="00834349"/>
    <w:rsid w:val="008344DE"/>
    <w:rsid w:val="008364CF"/>
    <w:rsid w:val="008373B1"/>
    <w:rsid w:val="00837E92"/>
    <w:rsid w:val="008400DE"/>
    <w:rsid w:val="0084022E"/>
    <w:rsid w:val="00841C2C"/>
    <w:rsid w:val="00841CFA"/>
    <w:rsid w:val="008421F1"/>
    <w:rsid w:val="008428BB"/>
    <w:rsid w:val="00842EAF"/>
    <w:rsid w:val="00843757"/>
    <w:rsid w:val="008443DF"/>
    <w:rsid w:val="00845D88"/>
    <w:rsid w:val="008465B6"/>
    <w:rsid w:val="00846615"/>
    <w:rsid w:val="00847309"/>
    <w:rsid w:val="008475B6"/>
    <w:rsid w:val="00847609"/>
    <w:rsid w:val="00847CA2"/>
    <w:rsid w:val="00850077"/>
    <w:rsid w:val="00850143"/>
    <w:rsid w:val="00850E9A"/>
    <w:rsid w:val="008534F6"/>
    <w:rsid w:val="00853E10"/>
    <w:rsid w:val="00855C64"/>
    <w:rsid w:val="00855DD8"/>
    <w:rsid w:val="00856EA7"/>
    <w:rsid w:val="00861513"/>
    <w:rsid w:val="0086152D"/>
    <w:rsid w:val="0086275E"/>
    <w:rsid w:val="00862CF6"/>
    <w:rsid w:val="0086344C"/>
    <w:rsid w:val="00863D94"/>
    <w:rsid w:val="008648A3"/>
    <w:rsid w:val="00864C0C"/>
    <w:rsid w:val="00865E12"/>
    <w:rsid w:val="00866D3E"/>
    <w:rsid w:val="00870277"/>
    <w:rsid w:val="008712D6"/>
    <w:rsid w:val="008716A6"/>
    <w:rsid w:val="008716FA"/>
    <w:rsid w:val="0087268D"/>
    <w:rsid w:val="008729AE"/>
    <w:rsid w:val="00872EFA"/>
    <w:rsid w:val="008747A2"/>
    <w:rsid w:val="00875580"/>
    <w:rsid w:val="00875BFD"/>
    <w:rsid w:val="00876FC8"/>
    <w:rsid w:val="0087769D"/>
    <w:rsid w:val="00877AF3"/>
    <w:rsid w:val="00880BF5"/>
    <w:rsid w:val="00880F39"/>
    <w:rsid w:val="008823AB"/>
    <w:rsid w:val="00882F2D"/>
    <w:rsid w:val="008834E9"/>
    <w:rsid w:val="00884CE2"/>
    <w:rsid w:val="00885190"/>
    <w:rsid w:val="008855A6"/>
    <w:rsid w:val="00885C33"/>
    <w:rsid w:val="0088610A"/>
    <w:rsid w:val="00886153"/>
    <w:rsid w:val="008866E2"/>
    <w:rsid w:val="00886D3E"/>
    <w:rsid w:val="00886ED8"/>
    <w:rsid w:val="008873A7"/>
    <w:rsid w:val="0089100B"/>
    <w:rsid w:val="0089171F"/>
    <w:rsid w:val="00891974"/>
    <w:rsid w:val="008922DE"/>
    <w:rsid w:val="0089392D"/>
    <w:rsid w:val="00893A03"/>
    <w:rsid w:val="00893FBC"/>
    <w:rsid w:val="00894BF7"/>
    <w:rsid w:val="008958BE"/>
    <w:rsid w:val="00895951"/>
    <w:rsid w:val="008961C8"/>
    <w:rsid w:val="008965DB"/>
    <w:rsid w:val="00897432"/>
    <w:rsid w:val="00897547"/>
    <w:rsid w:val="008A04E1"/>
    <w:rsid w:val="008A0D5F"/>
    <w:rsid w:val="008A0FEF"/>
    <w:rsid w:val="008A1012"/>
    <w:rsid w:val="008A18D7"/>
    <w:rsid w:val="008A19FA"/>
    <w:rsid w:val="008A2D45"/>
    <w:rsid w:val="008A339E"/>
    <w:rsid w:val="008A3596"/>
    <w:rsid w:val="008A3E03"/>
    <w:rsid w:val="008A4F8C"/>
    <w:rsid w:val="008A50FD"/>
    <w:rsid w:val="008A543D"/>
    <w:rsid w:val="008A5CA7"/>
    <w:rsid w:val="008A6E7A"/>
    <w:rsid w:val="008A78E1"/>
    <w:rsid w:val="008A7A84"/>
    <w:rsid w:val="008B0AB4"/>
    <w:rsid w:val="008B0C62"/>
    <w:rsid w:val="008B2D77"/>
    <w:rsid w:val="008B30B5"/>
    <w:rsid w:val="008B4567"/>
    <w:rsid w:val="008B4769"/>
    <w:rsid w:val="008B5370"/>
    <w:rsid w:val="008B53B8"/>
    <w:rsid w:val="008B6068"/>
    <w:rsid w:val="008B6E27"/>
    <w:rsid w:val="008B740D"/>
    <w:rsid w:val="008B7AA3"/>
    <w:rsid w:val="008B7BAF"/>
    <w:rsid w:val="008C0672"/>
    <w:rsid w:val="008C0726"/>
    <w:rsid w:val="008C0819"/>
    <w:rsid w:val="008C09DB"/>
    <w:rsid w:val="008C0B57"/>
    <w:rsid w:val="008C0DCE"/>
    <w:rsid w:val="008C3195"/>
    <w:rsid w:val="008C3349"/>
    <w:rsid w:val="008C58D5"/>
    <w:rsid w:val="008C648E"/>
    <w:rsid w:val="008C6706"/>
    <w:rsid w:val="008C74E6"/>
    <w:rsid w:val="008C78AE"/>
    <w:rsid w:val="008C7CE5"/>
    <w:rsid w:val="008D0B1C"/>
    <w:rsid w:val="008D0B3A"/>
    <w:rsid w:val="008D183E"/>
    <w:rsid w:val="008D36F2"/>
    <w:rsid w:val="008D3FB1"/>
    <w:rsid w:val="008D4574"/>
    <w:rsid w:val="008D465F"/>
    <w:rsid w:val="008D4FBA"/>
    <w:rsid w:val="008D6284"/>
    <w:rsid w:val="008D637E"/>
    <w:rsid w:val="008D72E1"/>
    <w:rsid w:val="008D76A0"/>
    <w:rsid w:val="008E007E"/>
    <w:rsid w:val="008E0B2B"/>
    <w:rsid w:val="008E0BAF"/>
    <w:rsid w:val="008E145D"/>
    <w:rsid w:val="008E1653"/>
    <w:rsid w:val="008E3559"/>
    <w:rsid w:val="008E3716"/>
    <w:rsid w:val="008E3C6E"/>
    <w:rsid w:val="008E4550"/>
    <w:rsid w:val="008E4921"/>
    <w:rsid w:val="008E4AE2"/>
    <w:rsid w:val="008E5220"/>
    <w:rsid w:val="008E5C5B"/>
    <w:rsid w:val="008E6099"/>
    <w:rsid w:val="008E62DF"/>
    <w:rsid w:val="008F08F2"/>
    <w:rsid w:val="008F0B32"/>
    <w:rsid w:val="008F327C"/>
    <w:rsid w:val="008F3776"/>
    <w:rsid w:val="008F3F74"/>
    <w:rsid w:val="008F4284"/>
    <w:rsid w:val="008F4C25"/>
    <w:rsid w:val="008F5646"/>
    <w:rsid w:val="008F5653"/>
    <w:rsid w:val="008F6FC6"/>
    <w:rsid w:val="008F7209"/>
    <w:rsid w:val="009001A7"/>
    <w:rsid w:val="009004C5"/>
    <w:rsid w:val="00901127"/>
    <w:rsid w:val="00901CA7"/>
    <w:rsid w:val="009023B1"/>
    <w:rsid w:val="009027AE"/>
    <w:rsid w:val="0090306E"/>
    <w:rsid w:val="00903201"/>
    <w:rsid w:val="009048C4"/>
    <w:rsid w:val="00904FAA"/>
    <w:rsid w:val="009059B2"/>
    <w:rsid w:val="00906082"/>
    <w:rsid w:val="00906256"/>
    <w:rsid w:val="00906BFB"/>
    <w:rsid w:val="0090706E"/>
    <w:rsid w:val="00907DC0"/>
    <w:rsid w:val="00910309"/>
    <w:rsid w:val="0091052D"/>
    <w:rsid w:val="00910BBD"/>
    <w:rsid w:val="009110B0"/>
    <w:rsid w:val="00912637"/>
    <w:rsid w:val="00912A57"/>
    <w:rsid w:val="00912EB4"/>
    <w:rsid w:val="00913751"/>
    <w:rsid w:val="00913AF1"/>
    <w:rsid w:val="0091408F"/>
    <w:rsid w:val="00914430"/>
    <w:rsid w:val="0091457A"/>
    <w:rsid w:val="009149F6"/>
    <w:rsid w:val="00915653"/>
    <w:rsid w:val="00915E66"/>
    <w:rsid w:val="00916633"/>
    <w:rsid w:val="0091693D"/>
    <w:rsid w:val="0091726E"/>
    <w:rsid w:val="00922166"/>
    <w:rsid w:val="00922D77"/>
    <w:rsid w:val="00922F05"/>
    <w:rsid w:val="00923EA3"/>
    <w:rsid w:val="00924F55"/>
    <w:rsid w:val="009252E4"/>
    <w:rsid w:val="00925441"/>
    <w:rsid w:val="00926543"/>
    <w:rsid w:val="0092692D"/>
    <w:rsid w:val="00926F86"/>
    <w:rsid w:val="00927B3C"/>
    <w:rsid w:val="00930C5E"/>
    <w:rsid w:val="00930E39"/>
    <w:rsid w:val="00931656"/>
    <w:rsid w:val="00932408"/>
    <w:rsid w:val="00932DA0"/>
    <w:rsid w:val="00933E06"/>
    <w:rsid w:val="009344A4"/>
    <w:rsid w:val="009346E9"/>
    <w:rsid w:val="0093542B"/>
    <w:rsid w:val="00935A2E"/>
    <w:rsid w:val="00936323"/>
    <w:rsid w:val="00936A77"/>
    <w:rsid w:val="00936F7F"/>
    <w:rsid w:val="0094033F"/>
    <w:rsid w:val="009419AA"/>
    <w:rsid w:val="009423F3"/>
    <w:rsid w:val="00942442"/>
    <w:rsid w:val="0094283F"/>
    <w:rsid w:val="00942A94"/>
    <w:rsid w:val="00942D7E"/>
    <w:rsid w:val="009430A6"/>
    <w:rsid w:val="00943B1B"/>
    <w:rsid w:val="009447A7"/>
    <w:rsid w:val="009456DF"/>
    <w:rsid w:val="00945950"/>
    <w:rsid w:val="00945AB0"/>
    <w:rsid w:val="00945BEE"/>
    <w:rsid w:val="0094618F"/>
    <w:rsid w:val="00947AB8"/>
    <w:rsid w:val="0095141E"/>
    <w:rsid w:val="00951526"/>
    <w:rsid w:val="009517A8"/>
    <w:rsid w:val="0095187A"/>
    <w:rsid w:val="009518C7"/>
    <w:rsid w:val="009518F2"/>
    <w:rsid w:val="00951B01"/>
    <w:rsid w:val="00951EC9"/>
    <w:rsid w:val="0095220B"/>
    <w:rsid w:val="00952480"/>
    <w:rsid w:val="00952CC1"/>
    <w:rsid w:val="00952EF0"/>
    <w:rsid w:val="0095500C"/>
    <w:rsid w:val="00956307"/>
    <w:rsid w:val="009568F8"/>
    <w:rsid w:val="0095746F"/>
    <w:rsid w:val="009606CA"/>
    <w:rsid w:val="00960DC3"/>
    <w:rsid w:val="00962054"/>
    <w:rsid w:val="009620EB"/>
    <w:rsid w:val="0096452D"/>
    <w:rsid w:val="00965CF4"/>
    <w:rsid w:val="00966DF9"/>
    <w:rsid w:val="00966F10"/>
    <w:rsid w:val="00967B0D"/>
    <w:rsid w:val="00967BF5"/>
    <w:rsid w:val="009705FC"/>
    <w:rsid w:val="00971AAC"/>
    <w:rsid w:val="00972304"/>
    <w:rsid w:val="00972D6E"/>
    <w:rsid w:val="009733F6"/>
    <w:rsid w:val="00973579"/>
    <w:rsid w:val="00973B9D"/>
    <w:rsid w:val="0097434C"/>
    <w:rsid w:val="00974E7B"/>
    <w:rsid w:val="009751EE"/>
    <w:rsid w:val="009752D1"/>
    <w:rsid w:val="00975380"/>
    <w:rsid w:val="00975862"/>
    <w:rsid w:val="009760A4"/>
    <w:rsid w:val="009766C4"/>
    <w:rsid w:val="009774B2"/>
    <w:rsid w:val="00977570"/>
    <w:rsid w:val="00977592"/>
    <w:rsid w:val="009779ED"/>
    <w:rsid w:val="00980ACF"/>
    <w:rsid w:val="00981028"/>
    <w:rsid w:val="0098112F"/>
    <w:rsid w:val="0098174E"/>
    <w:rsid w:val="00981F39"/>
    <w:rsid w:val="00982DB2"/>
    <w:rsid w:val="0098391D"/>
    <w:rsid w:val="00983962"/>
    <w:rsid w:val="009839A8"/>
    <w:rsid w:val="00984378"/>
    <w:rsid w:val="009846C6"/>
    <w:rsid w:val="0098525E"/>
    <w:rsid w:val="009855C2"/>
    <w:rsid w:val="00986188"/>
    <w:rsid w:val="009861BE"/>
    <w:rsid w:val="00987F1D"/>
    <w:rsid w:val="009907A9"/>
    <w:rsid w:val="00991247"/>
    <w:rsid w:val="0099157F"/>
    <w:rsid w:val="00991919"/>
    <w:rsid w:val="0099227C"/>
    <w:rsid w:val="00992997"/>
    <w:rsid w:val="0099430F"/>
    <w:rsid w:val="009944B6"/>
    <w:rsid w:val="0099461D"/>
    <w:rsid w:val="00994A8C"/>
    <w:rsid w:val="00994ECC"/>
    <w:rsid w:val="009962B6"/>
    <w:rsid w:val="00997378"/>
    <w:rsid w:val="009A0486"/>
    <w:rsid w:val="009A05C2"/>
    <w:rsid w:val="009A05F1"/>
    <w:rsid w:val="009A0AE7"/>
    <w:rsid w:val="009A0BB6"/>
    <w:rsid w:val="009A0C7D"/>
    <w:rsid w:val="009A0D91"/>
    <w:rsid w:val="009A113A"/>
    <w:rsid w:val="009A1A78"/>
    <w:rsid w:val="009A50CE"/>
    <w:rsid w:val="009A54A7"/>
    <w:rsid w:val="009A5F0D"/>
    <w:rsid w:val="009A678C"/>
    <w:rsid w:val="009A74C2"/>
    <w:rsid w:val="009A782F"/>
    <w:rsid w:val="009A7E64"/>
    <w:rsid w:val="009B0A3E"/>
    <w:rsid w:val="009B13F8"/>
    <w:rsid w:val="009B3A23"/>
    <w:rsid w:val="009B55A9"/>
    <w:rsid w:val="009B5723"/>
    <w:rsid w:val="009B5831"/>
    <w:rsid w:val="009B6274"/>
    <w:rsid w:val="009B7224"/>
    <w:rsid w:val="009B7914"/>
    <w:rsid w:val="009C0FFC"/>
    <w:rsid w:val="009C1194"/>
    <w:rsid w:val="009C259F"/>
    <w:rsid w:val="009C2601"/>
    <w:rsid w:val="009C3EFF"/>
    <w:rsid w:val="009C4196"/>
    <w:rsid w:val="009C45F5"/>
    <w:rsid w:val="009C4642"/>
    <w:rsid w:val="009C4EAD"/>
    <w:rsid w:val="009C58FA"/>
    <w:rsid w:val="009C5C32"/>
    <w:rsid w:val="009C62C0"/>
    <w:rsid w:val="009C6E83"/>
    <w:rsid w:val="009C7323"/>
    <w:rsid w:val="009D09C1"/>
    <w:rsid w:val="009D12B8"/>
    <w:rsid w:val="009D14F0"/>
    <w:rsid w:val="009D1D3A"/>
    <w:rsid w:val="009D3816"/>
    <w:rsid w:val="009D3A3F"/>
    <w:rsid w:val="009D4999"/>
    <w:rsid w:val="009D6318"/>
    <w:rsid w:val="009D6352"/>
    <w:rsid w:val="009D673A"/>
    <w:rsid w:val="009D6E06"/>
    <w:rsid w:val="009D712C"/>
    <w:rsid w:val="009D7675"/>
    <w:rsid w:val="009E0DA8"/>
    <w:rsid w:val="009E39CF"/>
    <w:rsid w:val="009E55D4"/>
    <w:rsid w:val="009E5ECB"/>
    <w:rsid w:val="009E611C"/>
    <w:rsid w:val="009E671A"/>
    <w:rsid w:val="009E7472"/>
    <w:rsid w:val="009E755A"/>
    <w:rsid w:val="009E7603"/>
    <w:rsid w:val="009E76CE"/>
    <w:rsid w:val="009E7965"/>
    <w:rsid w:val="009F02F9"/>
    <w:rsid w:val="009F06C6"/>
    <w:rsid w:val="009F08E0"/>
    <w:rsid w:val="009F0E30"/>
    <w:rsid w:val="009F17FD"/>
    <w:rsid w:val="009F3A10"/>
    <w:rsid w:val="009F5422"/>
    <w:rsid w:val="009F55A3"/>
    <w:rsid w:val="009F570D"/>
    <w:rsid w:val="009F6049"/>
    <w:rsid w:val="009F61B1"/>
    <w:rsid w:val="009F6509"/>
    <w:rsid w:val="009F693B"/>
    <w:rsid w:val="009F7180"/>
    <w:rsid w:val="009F723F"/>
    <w:rsid w:val="00A00389"/>
    <w:rsid w:val="00A00CD0"/>
    <w:rsid w:val="00A012E0"/>
    <w:rsid w:val="00A01872"/>
    <w:rsid w:val="00A01F41"/>
    <w:rsid w:val="00A0386D"/>
    <w:rsid w:val="00A03998"/>
    <w:rsid w:val="00A039E6"/>
    <w:rsid w:val="00A03BCB"/>
    <w:rsid w:val="00A045B0"/>
    <w:rsid w:val="00A053F6"/>
    <w:rsid w:val="00A0625B"/>
    <w:rsid w:val="00A06E05"/>
    <w:rsid w:val="00A071D8"/>
    <w:rsid w:val="00A07A98"/>
    <w:rsid w:val="00A07AF1"/>
    <w:rsid w:val="00A10363"/>
    <w:rsid w:val="00A106C9"/>
    <w:rsid w:val="00A10B42"/>
    <w:rsid w:val="00A10FEE"/>
    <w:rsid w:val="00A11734"/>
    <w:rsid w:val="00A1263F"/>
    <w:rsid w:val="00A12AA6"/>
    <w:rsid w:val="00A12D10"/>
    <w:rsid w:val="00A13220"/>
    <w:rsid w:val="00A132C6"/>
    <w:rsid w:val="00A134E8"/>
    <w:rsid w:val="00A135F0"/>
    <w:rsid w:val="00A140F8"/>
    <w:rsid w:val="00A153BE"/>
    <w:rsid w:val="00A16CDD"/>
    <w:rsid w:val="00A16D07"/>
    <w:rsid w:val="00A17082"/>
    <w:rsid w:val="00A17D1F"/>
    <w:rsid w:val="00A20AF9"/>
    <w:rsid w:val="00A21082"/>
    <w:rsid w:val="00A210CC"/>
    <w:rsid w:val="00A21425"/>
    <w:rsid w:val="00A2175F"/>
    <w:rsid w:val="00A21920"/>
    <w:rsid w:val="00A21EF3"/>
    <w:rsid w:val="00A2484B"/>
    <w:rsid w:val="00A24B89"/>
    <w:rsid w:val="00A2683B"/>
    <w:rsid w:val="00A26D48"/>
    <w:rsid w:val="00A27233"/>
    <w:rsid w:val="00A276AC"/>
    <w:rsid w:val="00A278FC"/>
    <w:rsid w:val="00A311C7"/>
    <w:rsid w:val="00A31A5A"/>
    <w:rsid w:val="00A35363"/>
    <w:rsid w:val="00A36D3C"/>
    <w:rsid w:val="00A374F7"/>
    <w:rsid w:val="00A37F08"/>
    <w:rsid w:val="00A400FA"/>
    <w:rsid w:val="00A4045F"/>
    <w:rsid w:val="00A408C3"/>
    <w:rsid w:val="00A41CCF"/>
    <w:rsid w:val="00A42944"/>
    <w:rsid w:val="00A43A51"/>
    <w:rsid w:val="00A44F8A"/>
    <w:rsid w:val="00A453AA"/>
    <w:rsid w:val="00A4550F"/>
    <w:rsid w:val="00A45778"/>
    <w:rsid w:val="00A46C66"/>
    <w:rsid w:val="00A4741C"/>
    <w:rsid w:val="00A47861"/>
    <w:rsid w:val="00A478ED"/>
    <w:rsid w:val="00A47DBA"/>
    <w:rsid w:val="00A47FF8"/>
    <w:rsid w:val="00A50954"/>
    <w:rsid w:val="00A5170B"/>
    <w:rsid w:val="00A52173"/>
    <w:rsid w:val="00A52417"/>
    <w:rsid w:val="00A525AF"/>
    <w:rsid w:val="00A52CC0"/>
    <w:rsid w:val="00A53749"/>
    <w:rsid w:val="00A53811"/>
    <w:rsid w:val="00A53925"/>
    <w:rsid w:val="00A53A72"/>
    <w:rsid w:val="00A54082"/>
    <w:rsid w:val="00A544B6"/>
    <w:rsid w:val="00A5461F"/>
    <w:rsid w:val="00A54997"/>
    <w:rsid w:val="00A54B28"/>
    <w:rsid w:val="00A551D4"/>
    <w:rsid w:val="00A553A9"/>
    <w:rsid w:val="00A55578"/>
    <w:rsid w:val="00A56FDA"/>
    <w:rsid w:val="00A576CB"/>
    <w:rsid w:val="00A57894"/>
    <w:rsid w:val="00A60639"/>
    <w:rsid w:val="00A6066D"/>
    <w:rsid w:val="00A6232F"/>
    <w:rsid w:val="00A6299D"/>
    <w:rsid w:val="00A6390A"/>
    <w:rsid w:val="00A63C5D"/>
    <w:rsid w:val="00A640AC"/>
    <w:rsid w:val="00A653A6"/>
    <w:rsid w:val="00A66759"/>
    <w:rsid w:val="00A66BE9"/>
    <w:rsid w:val="00A67166"/>
    <w:rsid w:val="00A673F0"/>
    <w:rsid w:val="00A676CA"/>
    <w:rsid w:val="00A67B8B"/>
    <w:rsid w:val="00A67D38"/>
    <w:rsid w:val="00A7099A"/>
    <w:rsid w:val="00A70FA3"/>
    <w:rsid w:val="00A71016"/>
    <w:rsid w:val="00A7114E"/>
    <w:rsid w:val="00A71679"/>
    <w:rsid w:val="00A718AC"/>
    <w:rsid w:val="00A71A03"/>
    <w:rsid w:val="00A728B4"/>
    <w:rsid w:val="00A72C4D"/>
    <w:rsid w:val="00A72FE0"/>
    <w:rsid w:val="00A7342C"/>
    <w:rsid w:val="00A73673"/>
    <w:rsid w:val="00A743BA"/>
    <w:rsid w:val="00A74737"/>
    <w:rsid w:val="00A75051"/>
    <w:rsid w:val="00A751B1"/>
    <w:rsid w:val="00A76038"/>
    <w:rsid w:val="00A7680F"/>
    <w:rsid w:val="00A76FFC"/>
    <w:rsid w:val="00A77AFF"/>
    <w:rsid w:val="00A80A68"/>
    <w:rsid w:val="00A814E5"/>
    <w:rsid w:val="00A8199A"/>
    <w:rsid w:val="00A81D87"/>
    <w:rsid w:val="00A81E16"/>
    <w:rsid w:val="00A81F71"/>
    <w:rsid w:val="00A8212A"/>
    <w:rsid w:val="00A82501"/>
    <w:rsid w:val="00A83199"/>
    <w:rsid w:val="00A84A46"/>
    <w:rsid w:val="00A84AAB"/>
    <w:rsid w:val="00A85308"/>
    <w:rsid w:val="00A86A58"/>
    <w:rsid w:val="00A86C6B"/>
    <w:rsid w:val="00A8708C"/>
    <w:rsid w:val="00A908A8"/>
    <w:rsid w:val="00A90BFC"/>
    <w:rsid w:val="00A91805"/>
    <w:rsid w:val="00A91BF0"/>
    <w:rsid w:val="00A92543"/>
    <w:rsid w:val="00A92D8D"/>
    <w:rsid w:val="00A93327"/>
    <w:rsid w:val="00A93822"/>
    <w:rsid w:val="00A93F47"/>
    <w:rsid w:val="00A94521"/>
    <w:rsid w:val="00A945E6"/>
    <w:rsid w:val="00A94D69"/>
    <w:rsid w:val="00A95670"/>
    <w:rsid w:val="00A95B5C"/>
    <w:rsid w:val="00A9663E"/>
    <w:rsid w:val="00A97A71"/>
    <w:rsid w:val="00AA193E"/>
    <w:rsid w:val="00AA3544"/>
    <w:rsid w:val="00AA420C"/>
    <w:rsid w:val="00AA5442"/>
    <w:rsid w:val="00AA5629"/>
    <w:rsid w:val="00AA62CB"/>
    <w:rsid w:val="00AA701E"/>
    <w:rsid w:val="00AA7021"/>
    <w:rsid w:val="00AA74ED"/>
    <w:rsid w:val="00AA76CF"/>
    <w:rsid w:val="00AA797F"/>
    <w:rsid w:val="00AB00E3"/>
    <w:rsid w:val="00AB28FF"/>
    <w:rsid w:val="00AB3D56"/>
    <w:rsid w:val="00AB47E2"/>
    <w:rsid w:val="00AB7CD1"/>
    <w:rsid w:val="00AC01FC"/>
    <w:rsid w:val="00AC0781"/>
    <w:rsid w:val="00AC15AC"/>
    <w:rsid w:val="00AC189C"/>
    <w:rsid w:val="00AC2DBB"/>
    <w:rsid w:val="00AC386B"/>
    <w:rsid w:val="00AC50B1"/>
    <w:rsid w:val="00AC628F"/>
    <w:rsid w:val="00AC6C1C"/>
    <w:rsid w:val="00AC71C5"/>
    <w:rsid w:val="00AC7832"/>
    <w:rsid w:val="00AC7E74"/>
    <w:rsid w:val="00AD04A9"/>
    <w:rsid w:val="00AD0667"/>
    <w:rsid w:val="00AD0DE8"/>
    <w:rsid w:val="00AD1D0E"/>
    <w:rsid w:val="00AD2121"/>
    <w:rsid w:val="00AD2CE7"/>
    <w:rsid w:val="00AD30C4"/>
    <w:rsid w:val="00AD3C7A"/>
    <w:rsid w:val="00AD4F15"/>
    <w:rsid w:val="00AD569E"/>
    <w:rsid w:val="00AD620B"/>
    <w:rsid w:val="00AD6CC4"/>
    <w:rsid w:val="00AD77FE"/>
    <w:rsid w:val="00AD787C"/>
    <w:rsid w:val="00AE07A4"/>
    <w:rsid w:val="00AE09BC"/>
    <w:rsid w:val="00AE1A76"/>
    <w:rsid w:val="00AE472F"/>
    <w:rsid w:val="00AE579C"/>
    <w:rsid w:val="00AE6145"/>
    <w:rsid w:val="00AE6262"/>
    <w:rsid w:val="00AE6343"/>
    <w:rsid w:val="00AE75F2"/>
    <w:rsid w:val="00AF1169"/>
    <w:rsid w:val="00AF15AB"/>
    <w:rsid w:val="00AF1CC9"/>
    <w:rsid w:val="00AF1F91"/>
    <w:rsid w:val="00AF3F51"/>
    <w:rsid w:val="00AF3F64"/>
    <w:rsid w:val="00AF461D"/>
    <w:rsid w:val="00AF5721"/>
    <w:rsid w:val="00AF5E1F"/>
    <w:rsid w:val="00AF6750"/>
    <w:rsid w:val="00AF68A8"/>
    <w:rsid w:val="00AF6DBB"/>
    <w:rsid w:val="00AF73DA"/>
    <w:rsid w:val="00AF7477"/>
    <w:rsid w:val="00AF7746"/>
    <w:rsid w:val="00AF795D"/>
    <w:rsid w:val="00B0029A"/>
    <w:rsid w:val="00B00E09"/>
    <w:rsid w:val="00B0103B"/>
    <w:rsid w:val="00B01D55"/>
    <w:rsid w:val="00B01EF6"/>
    <w:rsid w:val="00B02135"/>
    <w:rsid w:val="00B0256B"/>
    <w:rsid w:val="00B035B1"/>
    <w:rsid w:val="00B038EE"/>
    <w:rsid w:val="00B039B9"/>
    <w:rsid w:val="00B04587"/>
    <w:rsid w:val="00B0469E"/>
    <w:rsid w:val="00B053A2"/>
    <w:rsid w:val="00B0587C"/>
    <w:rsid w:val="00B10430"/>
    <w:rsid w:val="00B105BA"/>
    <w:rsid w:val="00B112E3"/>
    <w:rsid w:val="00B11995"/>
    <w:rsid w:val="00B1226F"/>
    <w:rsid w:val="00B1277F"/>
    <w:rsid w:val="00B1287E"/>
    <w:rsid w:val="00B1461A"/>
    <w:rsid w:val="00B148D9"/>
    <w:rsid w:val="00B169D3"/>
    <w:rsid w:val="00B16A30"/>
    <w:rsid w:val="00B16C7F"/>
    <w:rsid w:val="00B170B4"/>
    <w:rsid w:val="00B17701"/>
    <w:rsid w:val="00B224F4"/>
    <w:rsid w:val="00B2274B"/>
    <w:rsid w:val="00B228C0"/>
    <w:rsid w:val="00B22D6D"/>
    <w:rsid w:val="00B2354B"/>
    <w:rsid w:val="00B3139F"/>
    <w:rsid w:val="00B317C6"/>
    <w:rsid w:val="00B31A3F"/>
    <w:rsid w:val="00B31D82"/>
    <w:rsid w:val="00B32ED8"/>
    <w:rsid w:val="00B32EED"/>
    <w:rsid w:val="00B33237"/>
    <w:rsid w:val="00B341D6"/>
    <w:rsid w:val="00B345AE"/>
    <w:rsid w:val="00B34C2C"/>
    <w:rsid w:val="00B35E08"/>
    <w:rsid w:val="00B35E70"/>
    <w:rsid w:val="00B36CAC"/>
    <w:rsid w:val="00B4158F"/>
    <w:rsid w:val="00B41C47"/>
    <w:rsid w:val="00B4281F"/>
    <w:rsid w:val="00B42D1B"/>
    <w:rsid w:val="00B42E9C"/>
    <w:rsid w:val="00B47237"/>
    <w:rsid w:val="00B47A5B"/>
    <w:rsid w:val="00B50323"/>
    <w:rsid w:val="00B51F64"/>
    <w:rsid w:val="00B52432"/>
    <w:rsid w:val="00B52676"/>
    <w:rsid w:val="00B53BFB"/>
    <w:rsid w:val="00B54248"/>
    <w:rsid w:val="00B546AF"/>
    <w:rsid w:val="00B547F2"/>
    <w:rsid w:val="00B54802"/>
    <w:rsid w:val="00B54D83"/>
    <w:rsid w:val="00B55478"/>
    <w:rsid w:val="00B55AE2"/>
    <w:rsid w:val="00B55EC8"/>
    <w:rsid w:val="00B56059"/>
    <w:rsid w:val="00B56507"/>
    <w:rsid w:val="00B568D9"/>
    <w:rsid w:val="00B56A07"/>
    <w:rsid w:val="00B56AAE"/>
    <w:rsid w:val="00B57331"/>
    <w:rsid w:val="00B574A9"/>
    <w:rsid w:val="00B61DBB"/>
    <w:rsid w:val="00B62004"/>
    <w:rsid w:val="00B6262F"/>
    <w:rsid w:val="00B63BF2"/>
    <w:rsid w:val="00B63C1F"/>
    <w:rsid w:val="00B642A8"/>
    <w:rsid w:val="00B64A9A"/>
    <w:rsid w:val="00B64C58"/>
    <w:rsid w:val="00B64D42"/>
    <w:rsid w:val="00B65818"/>
    <w:rsid w:val="00B65EA0"/>
    <w:rsid w:val="00B66963"/>
    <w:rsid w:val="00B6719F"/>
    <w:rsid w:val="00B67CD4"/>
    <w:rsid w:val="00B70969"/>
    <w:rsid w:val="00B70CE7"/>
    <w:rsid w:val="00B7169C"/>
    <w:rsid w:val="00B71820"/>
    <w:rsid w:val="00B72BC3"/>
    <w:rsid w:val="00B74733"/>
    <w:rsid w:val="00B74FE1"/>
    <w:rsid w:val="00B752D1"/>
    <w:rsid w:val="00B754EE"/>
    <w:rsid w:val="00B7667A"/>
    <w:rsid w:val="00B80B63"/>
    <w:rsid w:val="00B81844"/>
    <w:rsid w:val="00B827D6"/>
    <w:rsid w:val="00B83710"/>
    <w:rsid w:val="00B84685"/>
    <w:rsid w:val="00B848F1"/>
    <w:rsid w:val="00B84EE8"/>
    <w:rsid w:val="00B8505C"/>
    <w:rsid w:val="00B85D39"/>
    <w:rsid w:val="00B85ECD"/>
    <w:rsid w:val="00B87A4D"/>
    <w:rsid w:val="00B90611"/>
    <w:rsid w:val="00B90A55"/>
    <w:rsid w:val="00B92654"/>
    <w:rsid w:val="00B93677"/>
    <w:rsid w:val="00B93754"/>
    <w:rsid w:val="00B93F21"/>
    <w:rsid w:val="00B94FA7"/>
    <w:rsid w:val="00B95C79"/>
    <w:rsid w:val="00B96691"/>
    <w:rsid w:val="00B96AA1"/>
    <w:rsid w:val="00B97293"/>
    <w:rsid w:val="00BA0F56"/>
    <w:rsid w:val="00BA1863"/>
    <w:rsid w:val="00BA49AE"/>
    <w:rsid w:val="00BA4A37"/>
    <w:rsid w:val="00BA518F"/>
    <w:rsid w:val="00BA57EE"/>
    <w:rsid w:val="00BA640D"/>
    <w:rsid w:val="00BA725E"/>
    <w:rsid w:val="00BA7A60"/>
    <w:rsid w:val="00BB0291"/>
    <w:rsid w:val="00BB0F40"/>
    <w:rsid w:val="00BB2658"/>
    <w:rsid w:val="00BB2933"/>
    <w:rsid w:val="00BB2AFC"/>
    <w:rsid w:val="00BB4291"/>
    <w:rsid w:val="00BB47E5"/>
    <w:rsid w:val="00BB4ACA"/>
    <w:rsid w:val="00BB4C0B"/>
    <w:rsid w:val="00BB51E8"/>
    <w:rsid w:val="00BB5D0D"/>
    <w:rsid w:val="00BB6693"/>
    <w:rsid w:val="00BB6EFE"/>
    <w:rsid w:val="00BC0652"/>
    <w:rsid w:val="00BC0DA0"/>
    <w:rsid w:val="00BC1233"/>
    <w:rsid w:val="00BC1CF8"/>
    <w:rsid w:val="00BC1F92"/>
    <w:rsid w:val="00BC20D0"/>
    <w:rsid w:val="00BC2468"/>
    <w:rsid w:val="00BC27EA"/>
    <w:rsid w:val="00BC2B86"/>
    <w:rsid w:val="00BC2C94"/>
    <w:rsid w:val="00BC2E21"/>
    <w:rsid w:val="00BC3732"/>
    <w:rsid w:val="00BC4413"/>
    <w:rsid w:val="00BC4B4A"/>
    <w:rsid w:val="00BC5F7F"/>
    <w:rsid w:val="00BC6BC4"/>
    <w:rsid w:val="00BC7D4B"/>
    <w:rsid w:val="00BD0838"/>
    <w:rsid w:val="00BD1276"/>
    <w:rsid w:val="00BD1C06"/>
    <w:rsid w:val="00BD1FB0"/>
    <w:rsid w:val="00BD2276"/>
    <w:rsid w:val="00BD25F3"/>
    <w:rsid w:val="00BD26E6"/>
    <w:rsid w:val="00BD2E12"/>
    <w:rsid w:val="00BD39A8"/>
    <w:rsid w:val="00BD3B21"/>
    <w:rsid w:val="00BD3E67"/>
    <w:rsid w:val="00BD56E2"/>
    <w:rsid w:val="00BD5826"/>
    <w:rsid w:val="00BD5AFB"/>
    <w:rsid w:val="00BD5E0E"/>
    <w:rsid w:val="00BD5ED4"/>
    <w:rsid w:val="00BD6701"/>
    <w:rsid w:val="00BD7EEE"/>
    <w:rsid w:val="00BE0418"/>
    <w:rsid w:val="00BE085A"/>
    <w:rsid w:val="00BE0AB4"/>
    <w:rsid w:val="00BE0B73"/>
    <w:rsid w:val="00BE2525"/>
    <w:rsid w:val="00BE29BE"/>
    <w:rsid w:val="00BE3EE2"/>
    <w:rsid w:val="00BE3F34"/>
    <w:rsid w:val="00BE403F"/>
    <w:rsid w:val="00BE451C"/>
    <w:rsid w:val="00BE4CE7"/>
    <w:rsid w:val="00BE4DAB"/>
    <w:rsid w:val="00BE567B"/>
    <w:rsid w:val="00BE5E25"/>
    <w:rsid w:val="00BE5EA5"/>
    <w:rsid w:val="00BE6C9C"/>
    <w:rsid w:val="00BE78FD"/>
    <w:rsid w:val="00BE7A54"/>
    <w:rsid w:val="00BF0BE8"/>
    <w:rsid w:val="00BF1EE4"/>
    <w:rsid w:val="00BF1EF2"/>
    <w:rsid w:val="00BF30C3"/>
    <w:rsid w:val="00BF348F"/>
    <w:rsid w:val="00BF3878"/>
    <w:rsid w:val="00BF4448"/>
    <w:rsid w:val="00BF46F8"/>
    <w:rsid w:val="00BF47A0"/>
    <w:rsid w:val="00BF4ABB"/>
    <w:rsid w:val="00BF5990"/>
    <w:rsid w:val="00BF6880"/>
    <w:rsid w:val="00BF7530"/>
    <w:rsid w:val="00BF7877"/>
    <w:rsid w:val="00BF78A2"/>
    <w:rsid w:val="00C0159B"/>
    <w:rsid w:val="00C01908"/>
    <w:rsid w:val="00C01951"/>
    <w:rsid w:val="00C02032"/>
    <w:rsid w:val="00C03338"/>
    <w:rsid w:val="00C03F61"/>
    <w:rsid w:val="00C04003"/>
    <w:rsid w:val="00C04942"/>
    <w:rsid w:val="00C05C72"/>
    <w:rsid w:val="00C06D59"/>
    <w:rsid w:val="00C06D95"/>
    <w:rsid w:val="00C0791E"/>
    <w:rsid w:val="00C10B54"/>
    <w:rsid w:val="00C110EC"/>
    <w:rsid w:val="00C11631"/>
    <w:rsid w:val="00C1172D"/>
    <w:rsid w:val="00C126F1"/>
    <w:rsid w:val="00C12CB4"/>
    <w:rsid w:val="00C133AD"/>
    <w:rsid w:val="00C13915"/>
    <w:rsid w:val="00C146AF"/>
    <w:rsid w:val="00C1484F"/>
    <w:rsid w:val="00C1492E"/>
    <w:rsid w:val="00C14947"/>
    <w:rsid w:val="00C15799"/>
    <w:rsid w:val="00C15DE9"/>
    <w:rsid w:val="00C16028"/>
    <w:rsid w:val="00C1659A"/>
    <w:rsid w:val="00C16D4F"/>
    <w:rsid w:val="00C17451"/>
    <w:rsid w:val="00C24056"/>
    <w:rsid w:val="00C2545E"/>
    <w:rsid w:val="00C25A99"/>
    <w:rsid w:val="00C26522"/>
    <w:rsid w:val="00C26DCC"/>
    <w:rsid w:val="00C27433"/>
    <w:rsid w:val="00C27690"/>
    <w:rsid w:val="00C27C70"/>
    <w:rsid w:val="00C27C7E"/>
    <w:rsid w:val="00C27E06"/>
    <w:rsid w:val="00C333C4"/>
    <w:rsid w:val="00C35092"/>
    <w:rsid w:val="00C356A4"/>
    <w:rsid w:val="00C357E9"/>
    <w:rsid w:val="00C371C4"/>
    <w:rsid w:val="00C37DA2"/>
    <w:rsid w:val="00C401E4"/>
    <w:rsid w:val="00C40900"/>
    <w:rsid w:val="00C41698"/>
    <w:rsid w:val="00C417E4"/>
    <w:rsid w:val="00C4192E"/>
    <w:rsid w:val="00C42EF9"/>
    <w:rsid w:val="00C44AFE"/>
    <w:rsid w:val="00C455D1"/>
    <w:rsid w:val="00C46037"/>
    <w:rsid w:val="00C4691E"/>
    <w:rsid w:val="00C47269"/>
    <w:rsid w:val="00C511BC"/>
    <w:rsid w:val="00C51875"/>
    <w:rsid w:val="00C51A9D"/>
    <w:rsid w:val="00C52EAE"/>
    <w:rsid w:val="00C53735"/>
    <w:rsid w:val="00C53786"/>
    <w:rsid w:val="00C54B22"/>
    <w:rsid w:val="00C5624F"/>
    <w:rsid w:val="00C56561"/>
    <w:rsid w:val="00C56E7D"/>
    <w:rsid w:val="00C60ABC"/>
    <w:rsid w:val="00C61381"/>
    <w:rsid w:val="00C61D42"/>
    <w:rsid w:val="00C623C4"/>
    <w:rsid w:val="00C62628"/>
    <w:rsid w:val="00C64A68"/>
    <w:rsid w:val="00C6660A"/>
    <w:rsid w:val="00C674E0"/>
    <w:rsid w:val="00C675D0"/>
    <w:rsid w:val="00C7053D"/>
    <w:rsid w:val="00C717DB"/>
    <w:rsid w:val="00C71B9B"/>
    <w:rsid w:val="00C71C51"/>
    <w:rsid w:val="00C72DFE"/>
    <w:rsid w:val="00C72FA8"/>
    <w:rsid w:val="00C73897"/>
    <w:rsid w:val="00C73FF6"/>
    <w:rsid w:val="00C7485C"/>
    <w:rsid w:val="00C75B1B"/>
    <w:rsid w:val="00C75FA4"/>
    <w:rsid w:val="00C76DCE"/>
    <w:rsid w:val="00C772B9"/>
    <w:rsid w:val="00C77A89"/>
    <w:rsid w:val="00C8042A"/>
    <w:rsid w:val="00C80B92"/>
    <w:rsid w:val="00C8325D"/>
    <w:rsid w:val="00C83B78"/>
    <w:rsid w:val="00C83E46"/>
    <w:rsid w:val="00C83EFB"/>
    <w:rsid w:val="00C8433E"/>
    <w:rsid w:val="00C8528B"/>
    <w:rsid w:val="00C85DEF"/>
    <w:rsid w:val="00C8633A"/>
    <w:rsid w:val="00C864C6"/>
    <w:rsid w:val="00C864D2"/>
    <w:rsid w:val="00C86535"/>
    <w:rsid w:val="00C86D4A"/>
    <w:rsid w:val="00C8729B"/>
    <w:rsid w:val="00C8736C"/>
    <w:rsid w:val="00C873FC"/>
    <w:rsid w:val="00C87609"/>
    <w:rsid w:val="00C909B3"/>
    <w:rsid w:val="00C90C1A"/>
    <w:rsid w:val="00C90F8B"/>
    <w:rsid w:val="00C913BD"/>
    <w:rsid w:val="00C917DF"/>
    <w:rsid w:val="00C91898"/>
    <w:rsid w:val="00C91D02"/>
    <w:rsid w:val="00C92BB5"/>
    <w:rsid w:val="00C92FBE"/>
    <w:rsid w:val="00C94538"/>
    <w:rsid w:val="00C94EFB"/>
    <w:rsid w:val="00C94F1E"/>
    <w:rsid w:val="00C95AA5"/>
    <w:rsid w:val="00CA039F"/>
    <w:rsid w:val="00CA09FE"/>
    <w:rsid w:val="00CA1DF7"/>
    <w:rsid w:val="00CA1ED7"/>
    <w:rsid w:val="00CA23EE"/>
    <w:rsid w:val="00CA3085"/>
    <w:rsid w:val="00CA3991"/>
    <w:rsid w:val="00CA3D47"/>
    <w:rsid w:val="00CA453D"/>
    <w:rsid w:val="00CA574E"/>
    <w:rsid w:val="00CA698D"/>
    <w:rsid w:val="00CA6E47"/>
    <w:rsid w:val="00CB10FC"/>
    <w:rsid w:val="00CB1BB7"/>
    <w:rsid w:val="00CB1EB7"/>
    <w:rsid w:val="00CB25E0"/>
    <w:rsid w:val="00CB39DD"/>
    <w:rsid w:val="00CB45D6"/>
    <w:rsid w:val="00CB59DB"/>
    <w:rsid w:val="00CB60D0"/>
    <w:rsid w:val="00CB6564"/>
    <w:rsid w:val="00CB6D32"/>
    <w:rsid w:val="00CB6EC1"/>
    <w:rsid w:val="00CB735E"/>
    <w:rsid w:val="00CB7BF8"/>
    <w:rsid w:val="00CB7CFD"/>
    <w:rsid w:val="00CC017A"/>
    <w:rsid w:val="00CC05A5"/>
    <w:rsid w:val="00CC12A8"/>
    <w:rsid w:val="00CC19DF"/>
    <w:rsid w:val="00CC258A"/>
    <w:rsid w:val="00CC3627"/>
    <w:rsid w:val="00CC36E1"/>
    <w:rsid w:val="00CC4027"/>
    <w:rsid w:val="00CC45F4"/>
    <w:rsid w:val="00CC46CB"/>
    <w:rsid w:val="00CC55E4"/>
    <w:rsid w:val="00CC56F9"/>
    <w:rsid w:val="00CC6014"/>
    <w:rsid w:val="00CC629D"/>
    <w:rsid w:val="00CC6413"/>
    <w:rsid w:val="00CC6635"/>
    <w:rsid w:val="00CC6A9D"/>
    <w:rsid w:val="00CC7714"/>
    <w:rsid w:val="00CD1E29"/>
    <w:rsid w:val="00CD2818"/>
    <w:rsid w:val="00CD2CD2"/>
    <w:rsid w:val="00CD4209"/>
    <w:rsid w:val="00CD4DEC"/>
    <w:rsid w:val="00CD504F"/>
    <w:rsid w:val="00CD54D0"/>
    <w:rsid w:val="00CD6A7E"/>
    <w:rsid w:val="00CE0999"/>
    <w:rsid w:val="00CE1408"/>
    <w:rsid w:val="00CE175F"/>
    <w:rsid w:val="00CE2995"/>
    <w:rsid w:val="00CE2FF3"/>
    <w:rsid w:val="00CE5353"/>
    <w:rsid w:val="00CE5EE7"/>
    <w:rsid w:val="00CE62C3"/>
    <w:rsid w:val="00CE64A0"/>
    <w:rsid w:val="00CE680E"/>
    <w:rsid w:val="00CE6E55"/>
    <w:rsid w:val="00CE6F33"/>
    <w:rsid w:val="00CE6F84"/>
    <w:rsid w:val="00CF0E93"/>
    <w:rsid w:val="00CF168E"/>
    <w:rsid w:val="00CF1F78"/>
    <w:rsid w:val="00CF2BE3"/>
    <w:rsid w:val="00CF3625"/>
    <w:rsid w:val="00CF4508"/>
    <w:rsid w:val="00CF481E"/>
    <w:rsid w:val="00CF5EFF"/>
    <w:rsid w:val="00CF6E9F"/>
    <w:rsid w:val="00CF7B0E"/>
    <w:rsid w:val="00CF7C45"/>
    <w:rsid w:val="00CF7D00"/>
    <w:rsid w:val="00D01F54"/>
    <w:rsid w:val="00D02585"/>
    <w:rsid w:val="00D02884"/>
    <w:rsid w:val="00D0386A"/>
    <w:rsid w:val="00D03E0A"/>
    <w:rsid w:val="00D04CD4"/>
    <w:rsid w:val="00D05E04"/>
    <w:rsid w:val="00D06516"/>
    <w:rsid w:val="00D07057"/>
    <w:rsid w:val="00D07398"/>
    <w:rsid w:val="00D07AA4"/>
    <w:rsid w:val="00D108ED"/>
    <w:rsid w:val="00D11E3B"/>
    <w:rsid w:val="00D127FB"/>
    <w:rsid w:val="00D12AE7"/>
    <w:rsid w:val="00D12EC4"/>
    <w:rsid w:val="00D13F06"/>
    <w:rsid w:val="00D168D1"/>
    <w:rsid w:val="00D16D9F"/>
    <w:rsid w:val="00D16EEE"/>
    <w:rsid w:val="00D170D0"/>
    <w:rsid w:val="00D20228"/>
    <w:rsid w:val="00D202AB"/>
    <w:rsid w:val="00D209EE"/>
    <w:rsid w:val="00D20A43"/>
    <w:rsid w:val="00D20D64"/>
    <w:rsid w:val="00D21017"/>
    <w:rsid w:val="00D21857"/>
    <w:rsid w:val="00D21A72"/>
    <w:rsid w:val="00D23A5F"/>
    <w:rsid w:val="00D23E5F"/>
    <w:rsid w:val="00D24456"/>
    <w:rsid w:val="00D251BB"/>
    <w:rsid w:val="00D2628E"/>
    <w:rsid w:val="00D2632E"/>
    <w:rsid w:val="00D2770E"/>
    <w:rsid w:val="00D303AA"/>
    <w:rsid w:val="00D30577"/>
    <w:rsid w:val="00D30933"/>
    <w:rsid w:val="00D30AC8"/>
    <w:rsid w:val="00D30BF0"/>
    <w:rsid w:val="00D3113D"/>
    <w:rsid w:val="00D3221A"/>
    <w:rsid w:val="00D32508"/>
    <w:rsid w:val="00D325F3"/>
    <w:rsid w:val="00D32603"/>
    <w:rsid w:val="00D331D4"/>
    <w:rsid w:val="00D33210"/>
    <w:rsid w:val="00D33804"/>
    <w:rsid w:val="00D33B86"/>
    <w:rsid w:val="00D33EB2"/>
    <w:rsid w:val="00D34E3D"/>
    <w:rsid w:val="00D35451"/>
    <w:rsid w:val="00D37EA1"/>
    <w:rsid w:val="00D37ED4"/>
    <w:rsid w:val="00D40DF0"/>
    <w:rsid w:val="00D41E4A"/>
    <w:rsid w:val="00D44308"/>
    <w:rsid w:val="00D45D25"/>
    <w:rsid w:val="00D45EA5"/>
    <w:rsid w:val="00D50B03"/>
    <w:rsid w:val="00D50C96"/>
    <w:rsid w:val="00D51DC1"/>
    <w:rsid w:val="00D546B1"/>
    <w:rsid w:val="00D54A4D"/>
    <w:rsid w:val="00D5521F"/>
    <w:rsid w:val="00D56168"/>
    <w:rsid w:val="00D56B14"/>
    <w:rsid w:val="00D57CF7"/>
    <w:rsid w:val="00D601FC"/>
    <w:rsid w:val="00D60DA6"/>
    <w:rsid w:val="00D6105F"/>
    <w:rsid w:val="00D61BC1"/>
    <w:rsid w:val="00D63EA7"/>
    <w:rsid w:val="00D63FFA"/>
    <w:rsid w:val="00D64599"/>
    <w:rsid w:val="00D645BC"/>
    <w:rsid w:val="00D64791"/>
    <w:rsid w:val="00D6563B"/>
    <w:rsid w:val="00D65955"/>
    <w:rsid w:val="00D67600"/>
    <w:rsid w:val="00D71240"/>
    <w:rsid w:val="00D71475"/>
    <w:rsid w:val="00D71AEB"/>
    <w:rsid w:val="00D72CBC"/>
    <w:rsid w:val="00D72E92"/>
    <w:rsid w:val="00D73502"/>
    <w:rsid w:val="00D749AC"/>
    <w:rsid w:val="00D749DD"/>
    <w:rsid w:val="00D76D1B"/>
    <w:rsid w:val="00D76EBE"/>
    <w:rsid w:val="00D77ACF"/>
    <w:rsid w:val="00D80350"/>
    <w:rsid w:val="00D804AB"/>
    <w:rsid w:val="00D80627"/>
    <w:rsid w:val="00D80E40"/>
    <w:rsid w:val="00D8166D"/>
    <w:rsid w:val="00D817CE"/>
    <w:rsid w:val="00D81D70"/>
    <w:rsid w:val="00D82196"/>
    <w:rsid w:val="00D84263"/>
    <w:rsid w:val="00D8490D"/>
    <w:rsid w:val="00D850F3"/>
    <w:rsid w:val="00D86141"/>
    <w:rsid w:val="00D86789"/>
    <w:rsid w:val="00D8769A"/>
    <w:rsid w:val="00D90049"/>
    <w:rsid w:val="00D90AF0"/>
    <w:rsid w:val="00D91224"/>
    <w:rsid w:val="00D9127B"/>
    <w:rsid w:val="00D9227C"/>
    <w:rsid w:val="00D92825"/>
    <w:rsid w:val="00D92B1D"/>
    <w:rsid w:val="00D946B7"/>
    <w:rsid w:val="00D94C95"/>
    <w:rsid w:val="00D95D9A"/>
    <w:rsid w:val="00D973D0"/>
    <w:rsid w:val="00D97EC8"/>
    <w:rsid w:val="00DA076F"/>
    <w:rsid w:val="00DA0FB8"/>
    <w:rsid w:val="00DA19AA"/>
    <w:rsid w:val="00DA40DD"/>
    <w:rsid w:val="00DA4207"/>
    <w:rsid w:val="00DA4213"/>
    <w:rsid w:val="00DA63E6"/>
    <w:rsid w:val="00DB1008"/>
    <w:rsid w:val="00DB12C6"/>
    <w:rsid w:val="00DB292D"/>
    <w:rsid w:val="00DB366E"/>
    <w:rsid w:val="00DB3EBC"/>
    <w:rsid w:val="00DB5CE9"/>
    <w:rsid w:val="00DB5DB6"/>
    <w:rsid w:val="00DB6BC1"/>
    <w:rsid w:val="00DB7129"/>
    <w:rsid w:val="00DB7E08"/>
    <w:rsid w:val="00DC1680"/>
    <w:rsid w:val="00DC22A0"/>
    <w:rsid w:val="00DC3B90"/>
    <w:rsid w:val="00DC4130"/>
    <w:rsid w:val="00DC4510"/>
    <w:rsid w:val="00DC4DF5"/>
    <w:rsid w:val="00DC53B9"/>
    <w:rsid w:val="00DC5402"/>
    <w:rsid w:val="00DC5712"/>
    <w:rsid w:val="00DC652B"/>
    <w:rsid w:val="00DC6758"/>
    <w:rsid w:val="00DC699C"/>
    <w:rsid w:val="00DC71EA"/>
    <w:rsid w:val="00DC76FC"/>
    <w:rsid w:val="00DC7760"/>
    <w:rsid w:val="00DD16A7"/>
    <w:rsid w:val="00DD1B65"/>
    <w:rsid w:val="00DD3854"/>
    <w:rsid w:val="00DD3AA2"/>
    <w:rsid w:val="00DD3D84"/>
    <w:rsid w:val="00DD437F"/>
    <w:rsid w:val="00DD4FAD"/>
    <w:rsid w:val="00DD7BEF"/>
    <w:rsid w:val="00DE00EE"/>
    <w:rsid w:val="00DE12FD"/>
    <w:rsid w:val="00DE1D90"/>
    <w:rsid w:val="00DE1E6F"/>
    <w:rsid w:val="00DE283D"/>
    <w:rsid w:val="00DE2D2C"/>
    <w:rsid w:val="00DE3475"/>
    <w:rsid w:val="00DE3B64"/>
    <w:rsid w:val="00DE4196"/>
    <w:rsid w:val="00DE4D25"/>
    <w:rsid w:val="00DE5ABE"/>
    <w:rsid w:val="00DE5C8C"/>
    <w:rsid w:val="00DE688A"/>
    <w:rsid w:val="00DE6AEC"/>
    <w:rsid w:val="00DE713D"/>
    <w:rsid w:val="00DE7161"/>
    <w:rsid w:val="00DE7787"/>
    <w:rsid w:val="00DE7909"/>
    <w:rsid w:val="00DF03B1"/>
    <w:rsid w:val="00DF08E1"/>
    <w:rsid w:val="00DF0B76"/>
    <w:rsid w:val="00DF3718"/>
    <w:rsid w:val="00DF416D"/>
    <w:rsid w:val="00DF4D31"/>
    <w:rsid w:val="00DF70A5"/>
    <w:rsid w:val="00DF7950"/>
    <w:rsid w:val="00DF7AFA"/>
    <w:rsid w:val="00DF7B3E"/>
    <w:rsid w:val="00E00165"/>
    <w:rsid w:val="00E005EA"/>
    <w:rsid w:val="00E0073C"/>
    <w:rsid w:val="00E007D3"/>
    <w:rsid w:val="00E00960"/>
    <w:rsid w:val="00E02D1B"/>
    <w:rsid w:val="00E02FEA"/>
    <w:rsid w:val="00E05897"/>
    <w:rsid w:val="00E06144"/>
    <w:rsid w:val="00E067D4"/>
    <w:rsid w:val="00E06B5A"/>
    <w:rsid w:val="00E0770A"/>
    <w:rsid w:val="00E10225"/>
    <w:rsid w:val="00E109BD"/>
    <w:rsid w:val="00E10F11"/>
    <w:rsid w:val="00E115CC"/>
    <w:rsid w:val="00E1179C"/>
    <w:rsid w:val="00E12B32"/>
    <w:rsid w:val="00E13008"/>
    <w:rsid w:val="00E133D2"/>
    <w:rsid w:val="00E150EF"/>
    <w:rsid w:val="00E15190"/>
    <w:rsid w:val="00E17FAB"/>
    <w:rsid w:val="00E202CD"/>
    <w:rsid w:val="00E206E3"/>
    <w:rsid w:val="00E20966"/>
    <w:rsid w:val="00E20AD6"/>
    <w:rsid w:val="00E21685"/>
    <w:rsid w:val="00E21C64"/>
    <w:rsid w:val="00E23940"/>
    <w:rsid w:val="00E23FA9"/>
    <w:rsid w:val="00E241AF"/>
    <w:rsid w:val="00E2425E"/>
    <w:rsid w:val="00E2430A"/>
    <w:rsid w:val="00E24D58"/>
    <w:rsid w:val="00E26220"/>
    <w:rsid w:val="00E26E08"/>
    <w:rsid w:val="00E26F58"/>
    <w:rsid w:val="00E27154"/>
    <w:rsid w:val="00E27DB4"/>
    <w:rsid w:val="00E27FC8"/>
    <w:rsid w:val="00E30B1D"/>
    <w:rsid w:val="00E30D15"/>
    <w:rsid w:val="00E30D1F"/>
    <w:rsid w:val="00E311F7"/>
    <w:rsid w:val="00E31318"/>
    <w:rsid w:val="00E32018"/>
    <w:rsid w:val="00E33266"/>
    <w:rsid w:val="00E3401B"/>
    <w:rsid w:val="00E341D3"/>
    <w:rsid w:val="00E3425B"/>
    <w:rsid w:val="00E35BBB"/>
    <w:rsid w:val="00E35C5A"/>
    <w:rsid w:val="00E36DF2"/>
    <w:rsid w:val="00E400A6"/>
    <w:rsid w:val="00E41D4F"/>
    <w:rsid w:val="00E42A89"/>
    <w:rsid w:val="00E43983"/>
    <w:rsid w:val="00E43B79"/>
    <w:rsid w:val="00E447A8"/>
    <w:rsid w:val="00E44A55"/>
    <w:rsid w:val="00E44D01"/>
    <w:rsid w:val="00E45133"/>
    <w:rsid w:val="00E45499"/>
    <w:rsid w:val="00E45C13"/>
    <w:rsid w:val="00E46352"/>
    <w:rsid w:val="00E479A8"/>
    <w:rsid w:val="00E51716"/>
    <w:rsid w:val="00E533D9"/>
    <w:rsid w:val="00E53684"/>
    <w:rsid w:val="00E54283"/>
    <w:rsid w:val="00E543A2"/>
    <w:rsid w:val="00E54557"/>
    <w:rsid w:val="00E55003"/>
    <w:rsid w:val="00E55035"/>
    <w:rsid w:val="00E55B0B"/>
    <w:rsid w:val="00E61ABD"/>
    <w:rsid w:val="00E6246C"/>
    <w:rsid w:val="00E6298E"/>
    <w:rsid w:val="00E6617D"/>
    <w:rsid w:val="00E66803"/>
    <w:rsid w:val="00E66BC8"/>
    <w:rsid w:val="00E67F9F"/>
    <w:rsid w:val="00E707AE"/>
    <w:rsid w:val="00E71A44"/>
    <w:rsid w:val="00E74A89"/>
    <w:rsid w:val="00E7641E"/>
    <w:rsid w:val="00E76D23"/>
    <w:rsid w:val="00E76FCC"/>
    <w:rsid w:val="00E80ABA"/>
    <w:rsid w:val="00E81127"/>
    <w:rsid w:val="00E83394"/>
    <w:rsid w:val="00E83F3B"/>
    <w:rsid w:val="00E841FD"/>
    <w:rsid w:val="00E8438F"/>
    <w:rsid w:val="00E853EA"/>
    <w:rsid w:val="00E85459"/>
    <w:rsid w:val="00E858D7"/>
    <w:rsid w:val="00E85D23"/>
    <w:rsid w:val="00E863AC"/>
    <w:rsid w:val="00E86660"/>
    <w:rsid w:val="00E86960"/>
    <w:rsid w:val="00E86E09"/>
    <w:rsid w:val="00E90BD2"/>
    <w:rsid w:val="00E91144"/>
    <w:rsid w:val="00E922A7"/>
    <w:rsid w:val="00E9303B"/>
    <w:rsid w:val="00E933CF"/>
    <w:rsid w:val="00E94206"/>
    <w:rsid w:val="00E945FB"/>
    <w:rsid w:val="00E959AD"/>
    <w:rsid w:val="00E95BA7"/>
    <w:rsid w:val="00E964CA"/>
    <w:rsid w:val="00E97102"/>
    <w:rsid w:val="00E97426"/>
    <w:rsid w:val="00E97FE5"/>
    <w:rsid w:val="00EA0291"/>
    <w:rsid w:val="00EA0DFD"/>
    <w:rsid w:val="00EA10FF"/>
    <w:rsid w:val="00EA1B81"/>
    <w:rsid w:val="00EA22CC"/>
    <w:rsid w:val="00EA37C0"/>
    <w:rsid w:val="00EA3BBA"/>
    <w:rsid w:val="00EA5DE5"/>
    <w:rsid w:val="00EA6698"/>
    <w:rsid w:val="00EA6C0F"/>
    <w:rsid w:val="00EA7378"/>
    <w:rsid w:val="00EA7E09"/>
    <w:rsid w:val="00EB317C"/>
    <w:rsid w:val="00EB348F"/>
    <w:rsid w:val="00EB5CA3"/>
    <w:rsid w:val="00EB5FD9"/>
    <w:rsid w:val="00EB63FF"/>
    <w:rsid w:val="00EB6764"/>
    <w:rsid w:val="00EB6D12"/>
    <w:rsid w:val="00EB7183"/>
    <w:rsid w:val="00EB78CC"/>
    <w:rsid w:val="00EB7BA0"/>
    <w:rsid w:val="00EC03FF"/>
    <w:rsid w:val="00EC1083"/>
    <w:rsid w:val="00EC123F"/>
    <w:rsid w:val="00EC18C6"/>
    <w:rsid w:val="00EC2678"/>
    <w:rsid w:val="00EC2C26"/>
    <w:rsid w:val="00EC2D67"/>
    <w:rsid w:val="00EC4326"/>
    <w:rsid w:val="00EC742A"/>
    <w:rsid w:val="00EC7AC5"/>
    <w:rsid w:val="00ED0828"/>
    <w:rsid w:val="00ED1767"/>
    <w:rsid w:val="00ED2D31"/>
    <w:rsid w:val="00ED475D"/>
    <w:rsid w:val="00ED4E99"/>
    <w:rsid w:val="00ED7A42"/>
    <w:rsid w:val="00ED7D02"/>
    <w:rsid w:val="00EE0704"/>
    <w:rsid w:val="00EE0991"/>
    <w:rsid w:val="00EE0D99"/>
    <w:rsid w:val="00EE1114"/>
    <w:rsid w:val="00EE1233"/>
    <w:rsid w:val="00EE1857"/>
    <w:rsid w:val="00EE1DCF"/>
    <w:rsid w:val="00EE1F6E"/>
    <w:rsid w:val="00EE3078"/>
    <w:rsid w:val="00EE350A"/>
    <w:rsid w:val="00EE51F8"/>
    <w:rsid w:val="00EE6672"/>
    <w:rsid w:val="00EE672C"/>
    <w:rsid w:val="00EE6C48"/>
    <w:rsid w:val="00EE73E6"/>
    <w:rsid w:val="00EE7D8C"/>
    <w:rsid w:val="00EE7E19"/>
    <w:rsid w:val="00EF004E"/>
    <w:rsid w:val="00EF0E38"/>
    <w:rsid w:val="00EF145D"/>
    <w:rsid w:val="00EF18FE"/>
    <w:rsid w:val="00EF20C0"/>
    <w:rsid w:val="00EF2BA1"/>
    <w:rsid w:val="00EF33E6"/>
    <w:rsid w:val="00EF3539"/>
    <w:rsid w:val="00EF35DA"/>
    <w:rsid w:val="00EF454A"/>
    <w:rsid w:val="00EF510A"/>
    <w:rsid w:val="00EF5379"/>
    <w:rsid w:val="00EF5E6F"/>
    <w:rsid w:val="00EF6460"/>
    <w:rsid w:val="00EF6511"/>
    <w:rsid w:val="00EF67C7"/>
    <w:rsid w:val="00EF69B9"/>
    <w:rsid w:val="00EF6E76"/>
    <w:rsid w:val="00EF7F30"/>
    <w:rsid w:val="00F018A2"/>
    <w:rsid w:val="00F02112"/>
    <w:rsid w:val="00F02667"/>
    <w:rsid w:val="00F0281D"/>
    <w:rsid w:val="00F0474E"/>
    <w:rsid w:val="00F04D50"/>
    <w:rsid w:val="00F05AD8"/>
    <w:rsid w:val="00F0665B"/>
    <w:rsid w:val="00F06D33"/>
    <w:rsid w:val="00F0716D"/>
    <w:rsid w:val="00F07D4D"/>
    <w:rsid w:val="00F112A8"/>
    <w:rsid w:val="00F1188D"/>
    <w:rsid w:val="00F12401"/>
    <w:rsid w:val="00F1275E"/>
    <w:rsid w:val="00F12814"/>
    <w:rsid w:val="00F144CA"/>
    <w:rsid w:val="00F1488D"/>
    <w:rsid w:val="00F15B8F"/>
    <w:rsid w:val="00F15D2C"/>
    <w:rsid w:val="00F168DD"/>
    <w:rsid w:val="00F16DC6"/>
    <w:rsid w:val="00F17392"/>
    <w:rsid w:val="00F20522"/>
    <w:rsid w:val="00F21AEF"/>
    <w:rsid w:val="00F21CC3"/>
    <w:rsid w:val="00F221DE"/>
    <w:rsid w:val="00F2433D"/>
    <w:rsid w:val="00F25858"/>
    <w:rsid w:val="00F27D48"/>
    <w:rsid w:val="00F30573"/>
    <w:rsid w:val="00F310C0"/>
    <w:rsid w:val="00F3143D"/>
    <w:rsid w:val="00F31BEE"/>
    <w:rsid w:val="00F32245"/>
    <w:rsid w:val="00F324DA"/>
    <w:rsid w:val="00F329B7"/>
    <w:rsid w:val="00F3419A"/>
    <w:rsid w:val="00F34CD3"/>
    <w:rsid w:val="00F350A9"/>
    <w:rsid w:val="00F356A0"/>
    <w:rsid w:val="00F40B5D"/>
    <w:rsid w:val="00F41918"/>
    <w:rsid w:val="00F42508"/>
    <w:rsid w:val="00F434F2"/>
    <w:rsid w:val="00F44FFD"/>
    <w:rsid w:val="00F457E9"/>
    <w:rsid w:val="00F45BBC"/>
    <w:rsid w:val="00F46039"/>
    <w:rsid w:val="00F475B1"/>
    <w:rsid w:val="00F4793A"/>
    <w:rsid w:val="00F47D31"/>
    <w:rsid w:val="00F501FE"/>
    <w:rsid w:val="00F50737"/>
    <w:rsid w:val="00F50DE0"/>
    <w:rsid w:val="00F52324"/>
    <w:rsid w:val="00F53AEC"/>
    <w:rsid w:val="00F54D8A"/>
    <w:rsid w:val="00F55657"/>
    <w:rsid w:val="00F56765"/>
    <w:rsid w:val="00F56AAA"/>
    <w:rsid w:val="00F56C99"/>
    <w:rsid w:val="00F601B7"/>
    <w:rsid w:val="00F6038E"/>
    <w:rsid w:val="00F6079D"/>
    <w:rsid w:val="00F60D7C"/>
    <w:rsid w:val="00F61F92"/>
    <w:rsid w:val="00F627CF"/>
    <w:rsid w:val="00F631D6"/>
    <w:rsid w:val="00F63FF2"/>
    <w:rsid w:val="00F6420C"/>
    <w:rsid w:val="00F64F70"/>
    <w:rsid w:val="00F652AD"/>
    <w:rsid w:val="00F6571B"/>
    <w:rsid w:val="00F657F9"/>
    <w:rsid w:val="00F66C66"/>
    <w:rsid w:val="00F673B5"/>
    <w:rsid w:val="00F67963"/>
    <w:rsid w:val="00F70A1E"/>
    <w:rsid w:val="00F70DD3"/>
    <w:rsid w:val="00F71601"/>
    <w:rsid w:val="00F71DB9"/>
    <w:rsid w:val="00F72B78"/>
    <w:rsid w:val="00F7346F"/>
    <w:rsid w:val="00F73672"/>
    <w:rsid w:val="00F73B10"/>
    <w:rsid w:val="00F76B99"/>
    <w:rsid w:val="00F76D31"/>
    <w:rsid w:val="00F771D4"/>
    <w:rsid w:val="00F778F8"/>
    <w:rsid w:val="00F77E63"/>
    <w:rsid w:val="00F80FD9"/>
    <w:rsid w:val="00F81F4E"/>
    <w:rsid w:val="00F82434"/>
    <w:rsid w:val="00F82953"/>
    <w:rsid w:val="00F83A08"/>
    <w:rsid w:val="00F85114"/>
    <w:rsid w:val="00F85E52"/>
    <w:rsid w:val="00F863EC"/>
    <w:rsid w:val="00F8761B"/>
    <w:rsid w:val="00F87F63"/>
    <w:rsid w:val="00F9019D"/>
    <w:rsid w:val="00F90674"/>
    <w:rsid w:val="00F90A12"/>
    <w:rsid w:val="00F92BC6"/>
    <w:rsid w:val="00F93799"/>
    <w:rsid w:val="00F93EF6"/>
    <w:rsid w:val="00F93F50"/>
    <w:rsid w:val="00F93FA7"/>
    <w:rsid w:val="00F95058"/>
    <w:rsid w:val="00F95100"/>
    <w:rsid w:val="00F9534D"/>
    <w:rsid w:val="00F967F7"/>
    <w:rsid w:val="00F96C7D"/>
    <w:rsid w:val="00F97ECE"/>
    <w:rsid w:val="00FA00F9"/>
    <w:rsid w:val="00FA0547"/>
    <w:rsid w:val="00FA0C0A"/>
    <w:rsid w:val="00FA1881"/>
    <w:rsid w:val="00FA2190"/>
    <w:rsid w:val="00FA26FE"/>
    <w:rsid w:val="00FA2811"/>
    <w:rsid w:val="00FA29C2"/>
    <w:rsid w:val="00FA39BE"/>
    <w:rsid w:val="00FA3BD5"/>
    <w:rsid w:val="00FA3D6E"/>
    <w:rsid w:val="00FA427D"/>
    <w:rsid w:val="00FA4696"/>
    <w:rsid w:val="00FA5AB8"/>
    <w:rsid w:val="00FA5E61"/>
    <w:rsid w:val="00FA5FBC"/>
    <w:rsid w:val="00FA66C7"/>
    <w:rsid w:val="00FA69AC"/>
    <w:rsid w:val="00FB21FF"/>
    <w:rsid w:val="00FB2283"/>
    <w:rsid w:val="00FB36CF"/>
    <w:rsid w:val="00FB3803"/>
    <w:rsid w:val="00FB3BF8"/>
    <w:rsid w:val="00FB4BFC"/>
    <w:rsid w:val="00FB5041"/>
    <w:rsid w:val="00FB5E58"/>
    <w:rsid w:val="00FB687A"/>
    <w:rsid w:val="00FB694E"/>
    <w:rsid w:val="00FB6FCA"/>
    <w:rsid w:val="00FB7053"/>
    <w:rsid w:val="00FB745F"/>
    <w:rsid w:val="00FB786F"/>
    <w:rsid w:val="00FB7A82"/>
    <w:rsid w:val="00FB7B49"/>
    <w:rsid w:val="00FC1146"/>
    <w:rsid w:val="00FC117D"/>
    <w:rsid w:val="00FC227D"/>
    <w:rsid w:val="00FC24AE"/>
    <w:rsid w:val="00FC2673"/>
    <w:rsid w:val="00FC2F6E"/>
    <w:rsid w:val="00FC3643"/>
    <w:rsid w:val="00FC3F5F"/>
    <w:rsid w:val="00FC4158"/>
    <w:rsid w:val="00FC4203"/>
    <w:rsid w:val="00FC4B04"/>
    <w:rsid w:val="00FC4DB5"/>
    <w:rsid w:val="00FC4DE2"/>
    <w:rsid w:val="00FC587A"/>
    <w:rsid w:val="00FC7FA7"/>
    <w:rsid w:val="00FD06BA"/>
    <w:rsid w:val="00FD1544"/>
    <w:rsid w:val="00FD15D8"/>
    <w:rsid w:val="00FD2820"/>
    <w:rsid w:val="00FD4A66"/>
    <w:rsid w:val="00FD4B8B"/>
    <w:rsid w:val="00FD5CB1"/>
    <w:rsid w:val="00FD61BD"/>
    <w:rsid w:val="00FD643A"/>
    <w:rsid w:val="00FD7524"/>
    <w:rsid w:val="00FE09CC"/>
    <w:rsid w:val="00FE102E"/>
    <w:rsid w:val="00FE2E96"/>
    <w:rsid w:val="00FE5A4F"/>
    <w:rsid w:val="00FE5DFC"/>
    <w:rsid w:val="00FE6301"/>
    <w:rsid w:val="00FE676F"/>
    <w:rsid w:val="00FE6966"/>
    <w:rsid w:val="00FE7970"/>
    <w:rsid w:val="00FE7E73"/>
    <w:rsid w:val="00FF0045"/>
    <w:rsid w:val="00FF12D6"/>
    <w:rsid w:val="00FF167D"/>
    <w:rsid w:val="00FF2CCF"/>
    <w:rsid w:val="00FF2F7A"/>
    <w:rsid w:val="00FF38BF"/>
    <w:rsid w:val="00FF5722"/>
    <w:rsid w:val="00FF61D1"/>
    <w:rsid w:val="00FF68C8"/>
    <w:rsid w:val="00FF7A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BDB5E9"/>
  <w15:docId w15:val="{24011906-4F36-4D06-854E-EAB1A5766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D97EC8"/>
    <w:pPr>
      <w:widowControl w:val="0"/>
      <w:spacing w:line="360" w:lineRule="auto"/>
      <w:jc w:val="both"/>
    </w:pPr>
    <w:rPr>
      <w:kern w:val="2"/>
      <w:sz w:val="21"/>
      <w:szCs w:val="24"/>
    </w:rPr>
  </w:style>
  <w:style w:type="paragraph" w:styleId="1">
    <w:name w:val="heading 1"/>
    <w:basedOn w:val="a"/>
    <w:next w:val="a"/>
    <w:autoRedefine/>
    <w:qFormat/>
    <w:rsid w:val="008E5220"/>
    <w:pPr>
      <w:keepNext/>
      <w:keepLines/>
      <w:numPr>
        <w:numId w:val="1"/>
      </w:numPr>
      <w:spacing w:before="80" w:after="80"/>
      <w:outlineLvl w:val="0"/>
    </w:pPr>
    <w:rPr>
      <w:rFonts w:ascii="Arial" w:hAnsi="Arial" w:cs="Arial"/>
      <w:b/>
      <w:bCs/>
      <w:kern w:val="10"/>
      <w:sz w:val="32"/>
      <w:szCs w:val="32"/>
    </w:rPr>
  </w:style>
  <w:style w:type="paragraph" w:styleId="2">
    <w:name w:val="heading 2"/>
    <w:basedOn w:val="a"/>
    <w:next w:val="a"/>
    <w:qFormat/>
    <w:rsid w:val="00052DB4"/>
    <w:pPr>
      <w:keepNext/>
      <w:numPr>
        <w:ilvl w:val="1"/>
        <w:numId w:val="1"/>
      </w:numPr>
      <w:spacing w:before="240" w:after="60"/>
      <w:outlineLvl w:val="1"/>
    </w:pPr>
    <w:rPr>
      <w:rFonts w:ascii="Arial" w:hAnsi="Arial" w:cs="Arial"/>
      <w:b/>
      <w:bCs/>
      <w:iCs/>
      <w:sz w:val="28"/>
      <w:szCs w:val="28"/>
    </w:rPr>
  </w:style>
  <w:style w:type="paragraph" w:styleId="3">
    <w:name w:val="heading 3"/>
    <w:basedOn w:val="a"/>
    <w:next w:val="a"/>
    <w:qFormat/>
    <w:rsid w:val="00C909B3"/>
    <w:pPr>
      <w:keepNext/>
      <w:numPr>
        <w:ilvl w:val="2"/>
        <w:numId w:val="1"/>
      </w:numPr>
      <w:spacing w:before="240" w:after="60"/>
      <w:outlineLvl w:val="2"/>
    </w:pPr>
    <w:rPr>
      <w:rFonts w:ascii="Arial" w:hAnsi="Arial" w:cs="Arial"/>
      <w:b/>
      <w:bCs/>
      <w:sz w:val="26"/>
      <w:szCs w:val="26"/>
    </w:rPr>
  </w:style>
  <w:style w:type="paragraph" w:styleId="4">
    <w:name w:val="heading 4"/>
    <w:basedOn w:val="a"/>
    <w:next w:val="a"/>
    <w:autoRedefine/>
    <w:qFormat/>
    <w:rsid w:val="00C909B3"/>
    <w:pPr>
      <w:keepNext/>
      <w:numPr>
        <w:ilvl w:val="3"/>
        <w:numId w:val="1"/>
      </w:numPr>
      <w:spacing w:before="240" w:after="60"/>
      <w:outlineLvl w:val="3"/>
    </w:pPr>
    <w:rPr>
      <w:b/>
      <w:bCs/>
      <w:sz w:val="24"/>
    </w:rPr>
  </w:style>
  <w:style w:type="paragraph" w:styleId="5">
    <w:name w:val="heading 5"/>
    <w:basedOn w:val="a"/>
    <w:next w:val="a"/>
    <w:autoRedefine/>
    <w:qFormat/>
    <w:rsid w:val="00C909B3"/>
    <w:pPr>
      <w:numPr>
        <w:ilvl w:val="4"/>
        <w:numId w:val="1"/>
      </w:numPr>
      <w:spacing w:before="240" w:after="60"/>
      <w:outlineLvl w:val="4"/>
    </w:pPr>
    <w:rPr>
      <w:rFonts w:ascii="Arial" w:hAnsi="Arial"/>
      <w:b/>
      <w:bCs/>
      <w:iCs/>
      <w:sz w:val="22"/>
      <w:szCs w:val="22"/>
    </w:rPr>
  </w:style>
  <w:style w:type="paragraph" w:styleId="6">
    <w:name w:val="heading 6"/>
    <w:basedOn w:val="a"/>
    <w:next w:val="a"/>
    <w:qFormat/>
    <w:rsid w:val="00C909B3"/>
    <w:pPr>
      <w:numPr>
        <w:ilvl w:val="5"/>
        <w:numId w:val="1"/>
      </w:numPr>
      <w:spacing w:before="240" w:after="60"/>
      <w:outlineLvl w:val="5"/>
    </w:pPr>
    <w:rPr>
      <w:b/>
      <w:bCs/>
      <w:sz w:val="22"/>
      <w:szCs w:val="22"/>
    </w:rPr>
  </w:style>
  <w:style w:type="paragraph" w:styleId="7">
    <w:name w:val="heading 7"/>
    <w:basedOn w:val="a"/>
    <w:next w:val="a"/>
    <w:qFormat/>
    <w:rsid w:val="00C909B3"/>
    <w:pPr>
      <w:numPr>
        <w:ilvl w:val="6"/>
        <w:numId w:val="1"/>
      </w:numPr>
      <w:spacing w:before="240" w:after="60"/>
      <w:outlineLvl w:val="6"/>
    </w:pPr>
    <w:rPr>
      <w:sz w:val="24"/>
    </w:rPr>
  </w:style>
  <w:style w:type="paragraph" w:styleId="8">
    <w:name w:val="heading 8"/>
    <w:basedOn w:val="a"/>
    <w:next w:val="a"/>
    <w:qFormat/>
    <w:rsid w:val="00C909B3"/>
    <w:pPr>
      <w:numPr>
        <w:ilvl w:val="7"/>
        <w:numId w:val="1"/>
      </w:numPr>
      <w:spacing w:before="240" w:after="60"/>
      <w:outlineLvl w:val="7"/>
    </w:pPr>
    <w:rPr>
      <w:i/>
      <w:iCs/>
      <w:sz w:val="24"/>
    </w:rPr>
  </w:style>
  <w:style w:type="paragraph" w:styleId="9">
    <w:name w:val="heading 9"/>
    <w:basedOn w:val="a"/>
    <w:next w:val="a"/>
    <w:qFormat/>
    <w:rsid w:val="00C909B3"/>
    <w:pPr>
      <w:numPr>
        <w:ilvl w:val="8"/>
        <w:numId w:val="1"/>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225CF6"/>
    <w:pPr>
      <w:spacing w:before="240" w:after="60"/>
      <w:jc w:val="center"/>
      <w:outlineLvl w:val="0"/>
    </w:pPr>
    <w:rPr>
      <w:rFonts w:ascii="Arial" w:hAnsi="Arial" w:cs="Arial"/>
      <w:b/>
      <w:bCs/>
      <w:kern w:val="28"/>
      <w:sz w:val="32"/>
      <w:szCs w:val="32"/>
    </w:rPr>
  </w:style>
  <w:style w:type="table" w:styleId="a4">
    <w:name w:val="Table Grid"/>
    <w:basedOn w:val="a1"/>
    <w:rsid w:val="00BF30C3"/>
    <w:pPr>
      <w:widowControl w:val="0"/>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F12814"/>
    <w:pPr>
      <w:tabs>
        <w:tab w:val="center" w:pos="4320"/>
        <w:tab w:val="right" w:pos="8640"/>
      </w:tabs>
    </w:pPr>
  </w:style>
  <w:style w:type="paragraph" w:styleId="a7">
    <w:name w:val="footer"/>
    <w:basedOn w:val="a"/>
    <w:link w:val="a8"/>
    <w:uiPriority w:val="99"/>
    <w:rsid w:val="00F12814"/>
    <w:pPr>
      <w:tabs>
        <w:tab w:val="center" w:pos="4320"/>
        <w:tab w:val="right" w:pos="8640"/>
      </w:tabs>
    </w:pPr>
  </w:style>
  <w:style w:type="paragraph" w:styleId="a9">
    <w:name w:val="Normal Indent"/>
    <w:aliases w:val="表正文,正文非缩进,特点,正文双线,正文（首行缩进两字）,正文缩进 Char,正文缩进 Char Char Char Char,正文缩进 Char Char Char,缩进,正文缩进 Char1,正文缩进 Char1 Char Char,正文缩进 Char1 Char Char Char Char,正文（首行缩进两字） Char Char Char Char Char,正文缩进 Char Char Char Char Char Char,ALT+Z,正文不缩进,段1"/>
    <w:basedOn w:val="a"/>
    <w:link w:val="aa"/>
    <w:rsid w:val="007702FB"/>
    <w:pPr>
      <w:ind w:firstLine="420"/>
    </w:pPr>
    <w:rPr>
      <w:szCs w:val="20"/>
    </w:rPr>
  </w:style>
  <w:style w:type="paragraph" w:customStyle="1" w:styleId="infoblue">
    <w:name w:val="infoblue"/>
    <w:basedOn w:val="a"/>
    <w:semiHidden/>
    <w:rsid w:val="00686C1A"/>
    <w:pPr>
      <w:widowControl/>
      <w:spacing w:after="120" w:line="240" w:lineRule="atLeast"/>
      <w:ind w:left="450"/>
      <w:jc w:val="left"/>
    </w:pPr>
    <w:rPr>
      <w:i/>
      <w:iCs/>
      <w:color w:val="0000FF"/>
      <w:kern w:val="0"/>
      <w:sz w:val="20"/>
      <w:szCs w:val="20"/>
    </w:rPr>
  </w:style>
  <w:style w:type="paragraph" w:styleId="ab">
    <w:name w:val="Normal (Web)"/>
    <w:basedOn w:val="a"/>
    <w:uiPriority w:val="99"/>
    <w:semiHidden/>
    <w:rsid w:val="00686C1A"/>
    <w:pPr>
      <w:widowControl/>
      <w:spacing w:before="100" w:beforeAutospacing="1" w:after="100" w:afterAutospacing="1" w:line="240" w:lineRule="auto"/>
      <w:jc w:val="left"/>
    </w:pPr>
    <w:rPr>
      <w:rFonts w:ascii="Arial Unicode MS" w:eastAsia="Arial Unicode MS" w:hAnsi="Arial Unicode MS" w:cs="Arial Unicode MS"/>
      <w:color w:val="000000"/>
      <w:kern w:val="0"/>
      <w:sz w:val="24"/>
      <w:lang w:eastAsia="en-US"/>
    </w:rPr>
  </w:style>
  <w:style w:type="paragraph" w:styleId="10">
    <w:name w:val="toc 1"/>
    <w:basedOn w:val="a"/>
    <w:next w:val="a"/>
    <w:autoRedefine/>
    <w:uiPriority w:val="39"/>
    <w:rsid w:val="007B78D6"/>
  </w:style>
  <w:style w:type="paragraph" w:styleId="20">
    <w:name w:val="toc 2"/>
    <w:basedOn w:val="a"/>
    <w:next w:val="a"/>
    <w:autoRedefine/>
    <w:uiPriority w:val="39"/>
    <w:rsid w:val="007702FB"/>
    <w:pPr>
      <w:tabs>
        <w:tab w:val="left" w:pos="960"/>
        <w:tab w:val="right" w:leader="dot" w:pos="9678"/>
      </w:tabs>
      <w:ind w:left="210"/>
    </w:pPr>
  </w:style>
  <w:style w:type="paragraph" w:styleId="30">
    <w:name w:val="toc 3"/>
    <w:basedOn w:val="a"/>
    <w:next w:val="a"/>
    <w:autoRedefine/>
    <w:uiPriority w:val="39"/>
    <w:rsid w:val="007B78D6"/>
    <w:pPr>
      <w:ind w:left="420"/>
    </w:pPr>
  </w:style>
  <w:style w:type="character" w:styleId="ac">
    <w:name w:val="Hyperlink"/>
    <w:basedOn w:val="a0"/>
    <w:uiPriority w:val="99"/>
    <w:rsid w:val="007B78D6"/>
    <w:rPr>
      <w:color w:val="0000FF"/>
      <w:u w:val="single"/>
    </w:rPr>
  </w:style>
  <w:style w:type="paragraph" w:styleId="ad">
    <w:name w:val="Document Map"/>
    <w:basedOn w:val="a"/>
    <w:semiHidden/>
    <w:rsid w:val="00B64D42"/>
    <w:pPr>
      <w:shd w:val="clear" w:color="auto" w:fill="000080"/>
    </w:pPr>
    <w:rPr>
      <w:rFonts w:ascii="宋体"/>
      <w:sz w:val="20"/>
      <w:szCs w:val="20"/>
    </w:rPr>
  </w:style>
  <w:style w:type="paragraph" w:customStyle="1" w:styleId="11">
    <w:name w:val="样式 标题 1"/>
    <w:basedOn w:val="1"/>
    <w:rsid w:val="000A547E"/>
    <w:pPr>
      <w:ind w:left="0" w:firstLine="0"/>
    </w:pPr>
    <w:rPr>
      <w:rFonts w:ascii="Times New Roman" w:hAnsi="Times New Roman" w:cs="宋体"/>
      <w:kern w:val="44"/>
      <w:sz w:val="30"/>
      <w:szCs w:val="20"/>
    </w:rPr>
  </w:style>
  <w:style w:type="paragraph" w:customStyle="1" w:styleId="Char">
    <w:name w:val="注释 Char"/>
    <w:basedOn w:val="ae"/>
    <w:link w:val="CharChar"/>
    <w:rsid w:val="00044A87"/>
    <w:pPr>
      <w:ind w:leftChars="200" w:left="200" w:firstLineChars="200" w:firstLine="200"/>
      <w:jc w:val="left"/>
    </w:pPr>
    <w:rPr>
      <w:bCs/>
      <w:i/>
      <w:iCs/>
      <w:color w:val="0000FF"/>
    </w:rPr>
  </w:style>
  <w:style w:type="paragraph" w:styleId="ae">
    <w:name w:val="Plain Text"/>
    <w:basedOn w:val="a"/>
    <w:link w:val="af"/>
    <w:rsid w:val="00044A87"/>
    <w:pPr>
      <w:spacing w:line="300" w:lineRule="auto"/>
    </w:pPr>
    <w:rPr>
      <w:rFonts w:ascii="宋体" w:hAnsi="Courier New" w:cs="Courier New"/>
      <w:sz w:val="24"/>
      <w:szCs w:val="21"/>
    </w:rPr>
  </w:style>
  <w:style w:type="character" w:customStyle="1" w:styleId="af">
    <w:name w:val="纯文本 字符"/>
    <w:basedOn w:val="a0"/>
    <w:link w:val="ae"/>
    <w:rsid w:val="00044A87"/>
    <w:rPr>
      <w:rFonts w:ascii="宋体" w:hAnsi="Courier New" w:cs="Courier New"/>
      <w:kern w:val="2"/>
      <w:sz w:val="24"/>
      <w:szCs w:val="21"/>
    </w:rPr>
  </w:style>
  <w:style w:type="character" w:customStyle="1" w:styleId="CharChar">
    <w:name w:val="注释 Char Char"/>
    <w:basedOn w:val="af"/>
    <w:link w:val="Char"/>
    <w:rsid w:val="00044A87"/>
    <w:rPr>
      <w:rFonts w:ascii="宋体" w:hAnsi="Courier New" w:cs="Courier New"/>
      <w:bCs/>
      <w:i/>
      <w:iCs/>
      <w:color w:val="0000FF"/>
      <w:kern w:val="2"/>
      <w:sz w:val="24"/>
      <w:szCs w:val="21"/>
    </w:rPr>
  </w:style>
  <w:style w:type="paragraph" w:customStyle="1" w:styleId="af0">
    <w:name w:val="版权信息"/>
    <w:basedOn w:val="ae"/>
    <w:rsid w:val="00044A87"/>
    <w:pPr>
      <w:spacing w:line="360" w:lineRule="auto"/>
      <w:jc w:val="center"/>
    </w:pPr>
    <w:rPr>
      <w:rFonts w:ascii="Arial" w:eastAsia="楷体_GB2312" w:hAnsi="Arial" w:cs="宋体"/>
      <w:szCs w:val="20"/>
    </w:rPr>
  </w:style>
  <w:style w:type="character" w:customStyle="1" w:styleId="a8">
    <w:name w:val="页脚 字符"/>
    <w:basedOn w:val="a0"/>
    <w:link w:val="a7"/>
    <w:uiPriority w:val="99"/>
    <w:rsid w:val="00FC2673"/>
    <w:rPr>
      <w:kern w:val="2"/>
      <w:sz w:val="21"/>
      <w:szCs w:val="24"/>
    </w:rPr>
  </w:style>
  <w:style w:type="character" w:customStyle="1" w:styleId="a6">
    <w:name w:val="页眉 字符"/>
    <w:basedOn w:val="a0"/>
    <w:link w:val="a5"/>
    <w:rsid w:val="00207374"/>
    <w:rPr>
      <w:kern w:val="2"/>
      <w:sz w:val="21"/>
      <w:szCs w:val="24"/>
    </w:rPr>
  </w:style>
  <w:style w:type="paragraph" w:customStyle="1" w:styleId="Char0">
    <w:name w:val="Char"/>
    <w:basedOn w:val="a"/>
    <w:autoRedefine/>
    <w:rsid w:val="00256BAB"/>
    <w:pPr>
      <w:tabs>
        <w:tab w:val="num" w:pos="420"/>
      </w:tabs>
      <w:spacing w:line="240" w:lineRule="auto"/>
      <w:ind w:left="420" w:hanging="420"/>
    </w:pPr>
    <w:rPr>
      <w:sz w:val="24"/>
    </w:rPr>
  </w:style>
  <w:style w:type="paragraph" w:styleId="af1">
    <w:name w:val="Balloon Text"/>
    <w:basedOn w:val="a"/>
    <w:link w:val="af2"/>
    <w:rsid w:val="008D0B3A"/>
    <w:pPr>
      <w:spacing w:line="240" w:lineRule="auto"/>
    </w:pPr>
    <w:rPr>
      <w:sz w:val="18"/>
      <w:szCs w:val="18"/>
    </w:rPr>
  </w:style>
  <w:style w:type="character" w:customStyle="1" w:styleId="af2">
    <w:name w:val="批注框文本 字符"/>
    <w:basedOn w:val="a0"/>
    <w:link w:val="af1"/>
    <w:rsid w:val="008D0B3A"/>
    <w:rPr>
      <w:kern w:val="2"/>
      <w:sz w:val="18"/>
      <w:szCs w:val="18"/>
    </w:rPr>
  </w:style>
  <w:style w:type="character" w:styleId="af3">
    <w:name w:val="FollowedHyperlink"/>
    <w:basedOn w:val="a0"/>
    <w:rsid w:val="00383F37"/>
    <w:rPr>
      <w:color w:val="800080"/>
      <w:u w:val="single"/>
    </w:rPr>
  </w:style>
  <w:style w:type="paragraph" w:customStyle="1" w:styleId="31">
    <w:name w:val="标题 31"/>
    <w:uiPriority w:val="99"/>
    <w:rsid w:val="00525051"/>
    <w:pPr>
      <w:widowControl w:val="0"/>
      <w:autoSpaceDE w:val="0"/>
      <w:autoSpaceDN w:val="0"/>
      <w:adjustRightInd w:val="0"/>
      <w:spacing w:before="240" w:after="60"/>
      <w:outlineLvl w:val="2"/>
    </w:pPr>
    <w:rPr>
      <w:rFonts w:ascii="Arial" w:hAnsi="Arial" w:cs="Arial"/>
      <w:b/>
      <w:bCs/>
      <w:color w:val="004080"/>
      <w:sz w:val="26"/>
      <w:szCs w:val="26"/>
    </w:rPr>
  </w:style>
  <w:style w:type="character" w:customStyle="1" w:styleId="FieldLabel">
    <w:name w:val="Field Label"/>
    <w:uiPriority w:val="99"/>
    <w:rsid w:val="00525051"/>
    <w:rPr>
      <w:rFonts w:ascii="Times New Roman" w:hAnsi="Times New Roman"/>
      <w:i/>
      <w:color w:val="004080"/>
      <w:sz w:val="20"/>
      <w:u w:color="000000"/>
    </w:rPr>
  </w:style>
  <w:style w:type="character" w:customStyle="1" w:styleId="aa">
    <w:name w:val="正文缩进 字符"/>
    <w:aliases w:val="表正文 字符,正文非缩进 字符,特点 字符,正文双线 字符,正文（首行缩进两字） 字符,正文缩进 Char 字符,正文缩进 Char Char Char Char 字符,正文缩进 Char Char Char 字符,缩进 字符,正文缩进 Char1 字符,正文缩进 Char1 Char Char 字符,正文缩进 Char1 Char Char Char Char 字符,正文（首行缩进两字） Char Char Char Char Char 字符,ALT+Z 字符,正文不缩进 字符"/>
    <w:basedOn w:val="a0"/>
    <w:link w:val="a9"/>
    <w:rsid w:val="00094001"/>
    <w:rPr>
      <w:kern w:val="2"/>
      <w:sz w:val="21"/>
    </w:rPr>
  </w:style>
  <w:style w:type="paragraph" w:styleId="af4">
    <w:name w:val="List Paragraph"/>
    <w:basedOn w:val="a"/>
    <w:uiPriority w:val="34"/>
    <w:qFormat/>
    <w:rsid w:val="0031490C"/>
    <w:pPr>
      <w:ind w:firstLineChars="200" w:firstLine="420"/>
    </w:pPr>
  </w:style>
  <w:style w:type="character" w:customStyle="1" w:styleId="shorttext">
    <w:name w:val="short_text"/>
    <w:basedOn w:val="a0"/>
    <w:rsid w:val="0039311E"/>
  </w:style>
  <w:style w:type="character" w:styleId="af5">
    <w:name w:val="annotation reference"/>
    <w:basedOn w:val="a0"/>
    <w:semiHidden/>
    <w:unhideWhenUsed/>
    <w:rsid w:val="00A17D1F"/>
    <w:rPr>
      <w:sz w:val="21"/>
      <w:szCs w:val="21"/>
    </w:rPr>
  </w:style>
  <w:style w:type="paragraph" w:styleId="af6">
    <w:name w:val="annotation text"/>
    <w:basedOn w:val="a"/>
    <w:link w:val="af7"/>
    <w:semiHidden/>
    <w:unhideWhenUsed/>
    <w:rsid w:val="00A17D1F"/>
    <w:pPr>
      <w:jc w:val="left"/>
    </w:pPr>
  </w:style>
  <w:style w:type="character" w:customStyle="1" w:styleId="af7">
    <w:name w:val="批注文字 字符"/>
    <w:basedOn w:val="a0"/>
    <w:link w:val="af6"/>
    <w:semiHidden/>
    <w:rsid w:val="00A17D1F"/>
    <w:rPr>
      <w:kern w:val="2"/>
      <w:sz w:val="21"/>
      <w:szCs w:val="24"/>
    </w:rPr>
  </w:style>
  <w:style w:type="paragraph" w:styleId="af8">
    <w:name w:val="annotation subject"/>
    <w:basedOn w:val="af6"/>
    <w:next w:val="af6"/>
    <w:link w:val="af9"/>
    <w:semiHidden/>
    <w:unhideWhenUsed/>
    <w:rsid w:val="00A17D1F"/>
    <w:rPr>
      <w:b/>
      <w:bCs/>
    </w:rPr>
  </w:style>
  <w:style w:type="character" w:customStyle="1" w:styleId="af9">
    <w:name w:val="批注主题 字符"/>
    <w:basedOn w:val="af7"/>
    <w:link w:val="af8"/>
    <w:semiHidden/>
    <w:rsid w:val="00A17D1F"/>
    <w:rPr>
      <w:b/>
      <w:bCs/>
      <w:kern w:val="2"/>
      <w:sz w:val="21"/>
      <w:szCs w:val="24"/>
    </w:rPr>
  </w:style>
  <w:style w:type="character" w:customStyle="1" w:styleId="apple-converted-space">
    <w:name w:val="apple-converted-space"/>
    <w:basedOn w:val="a0"/>
    <w:rsid w:val="001D08B3"/>
  </w:style>
  <w:style w:type="character" w:styleId="afa">
    <w:name w:val="Emphasis"/>
    <w:basedOn w:val="a0"/>
    <w:uiPriority w:val="20"/>
    <w:qFormat/>
    <w:rsid w:val="001D08B3"/>
    <w:rPr>
      <w:i/>
      <w:iCs/>
    </w:rPr>
  </w:style>
  <w:style w:type="paragraph" w:styleId="TOC">
    <w:name w:val="TOC Heading"/>
    <w:basedOn w:val="1"/>
    <w:next w:val="a"/>
    <w:uiPriority w:val="39"/>
    <w:unhideWhenUsed/>
    <w:qFormat/>
    <w:rsid w:val="00CC19DF"/>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afb">
    <w:name w:val="Unresolved Mention"/>
    <w:basedOn w:val="a0"/>
    <w:uiPriority w:val="99"/>
    <w:semiHidden/>
    <w:unhideWhenUsed/>
    <w:rsid w:val="00CF7D0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7360">
      <w:bodyDiv w:val="1"/>
      <w:marLeft w:val="0"/>
      <w:marRight w:val="0"/>
      <w:marTop w:val="0"/>
      <w:marBottom w:val="0"/>
      <w:divBdr>
        <w:top w:val="none" w:sz="0" w:space="0" w:color="auto"/>
        <w:left w:val="none" w:sz="0" w:space="0" w:color="auto"/>
        <w:bottom w:val="none" w:sz="0" w:space="0" w:color="auto"/>
        <w:right w:val="none" w:sz="0" w:space="0" w:color="auto"/>
      </w:divBdr>
      <w:divsChild>
        <w:div w:id="234751196">
          <w:marLeft w:val="0"/>
          <w:marRight w:val="0"/>
          <w:marTop w:val="0"/>
          <w:marBottom w:val="0"/>
          <w:divBdr>
            <w:top w:val="none" w:sz="0" w:space="0" w:color="auto"/>
            <w:left w:val="none" w:sz="0" w:space="0" w:color="auto"/>
            <w:bottom w:val="none" w:sz="0" w:space="0" w:color="auto"/>
            <w:right w:val="none" w:sz="0" w:space="0" w:color="auto"/>
          </w:divBdr>
          <w:divsChild>
            <w:div w:id="1214003167">
              <w:marLeft w:val="0"/>
              <w:marRight w:val="0"/>
              <w:marTop w:val="0"/>
              <w:marBottom w:val="0"/>
              <w:divBdr>
                <w:top w:val="none" w:sz="0" w:space="0" w:color="auto"/>
                <w:left w:val="none" w:sz="0" w:space="0" w:color="auto"/>
                <w:bottom w:val="none" w:sz="0" w:space="0" w:color="auto"/>
                <w:right w:val="none" w:sz="0" w:space="0" w:color="auto"/>
              </w:divBdr>
              <w:divsChild>
                <w:div w:id="1888029729">
                  <w:marLeft w:val="0"/>
                  <w:marRight w:val="0"/>
                  <w:marTop w:val="0"/>
                  <w:marBottom w:val="0"/>
                  <w:divBdr>
                    <w:top w:val="none" w:sz="0" w:space="0" w:color="auto"/>
                    <w:left w:val="none" w:sz="0" w:space="0" w:color="auto"/>
                    <w:bottom w:val="none" w:sz="0" w:space="0" w:color="auto"/>
                    <w:right w:val="none" w:sz="0" w:space="0" w:color="auto"/>
                  </w:divBdr>
                  <w:divsChild>
                    <w:div w:id="1970745951">
                      <w:marLeft w:val="0"/>
                      <w:marRight w:val="0"/>
                      <w:marTop w:val="0"/>
                      <w:marBottom w:val="0"/>
                      <w:divBdr>
                        <w:top w:val="none" w:sz="0" w:space="0" w:color="auto"/>
                        <w:left w:val="none" w:sz="0" w:space="0" w:color="auto"/>
                        <w:bottom w:val="none" w:sz="0" w:space="0" w:color="auto"/>
                        <w:right w:val="none" w:sz="0" w:space="0" w:color="auto"/>
                      </w:divBdr>
                      <w:divsChild>
                        <w:div w:id="1952394650">
                          <w:marLeft w:val="0"/>
                          <w:marRight w:val="0"/>
                          <w:marTop w:val="0"/>
                          <w:marBottom w:val="0"/>
                          <w:divBdr>
                            <w:top w:val="none" w:sz="0" w:space="0" w:color="auto"/>
                            <w:left w:val="none" w:sz="0" w:space="0" w:color="auto"/>
                            <w:bottom w:val="none" w:sz="0" w:space="0" w:color="auto"/>
                            <w:right w:val="none" w:sz="0" w:space="0" w:color="auto"/>
                          </w:divBdr>
                          <w:divsChild>
                            <w:div w:id="199241704">
                              <w:marLeft w:val="0"/>
                              <w:marRight w:val="0"/>
                              <w:marTop w:val="0"/>
                              <w:marBottom w:val="0"/>
                              <w:divBdr>
                                <w:top w:val="none" w:sz="0" w:space="0" w:color="auto"/>
                                <w:left w:val="none" w:sz="0" w:space="0" w:color="auto"/>
                                <w:bottom w:val="none" w:sz="0" w:space="0" w:color="auto"/>
                                <w:right w:val="none" w:sz="0" w:space="0" w:color="auto"/>
                              </w:divBdr>
                              <w:divsChild>
                                <w:div w:id="134838027">
                                  <w:marLeft w:val="0"/>
                                  <w:marRight w:val="0"/>
                                  <w:marTop w:val="0"/>
                                  <w:marBottom w:val="0"/>
                                  <w:divBdr>
                                    <w:top w:val="none" w:sz="0" w:space="0" w:color="auto"/>
                                    <w:left w:val="none" w:sz="0" w:space="0" w:color="auto"/>
                                    <w:bottom w:val="none" w:sz="0" w:space="0" w:color="auto"/>
                                    <w:right w:val="none" w:sz="0" w:space="0" w:color="auto"/>
                                  </w:divBdr>
                                  <w:divsChild>
                                    <w:div w:id="1126313454">
                                      <w:marLeft w:val="0"/>
                                      <w:marRight w:val="0"/>
                                      <w:marTop w:val="0"/>
                                      <w:marBottom w:val="0"/>
                                      <w:divBdr>
                                        <w:top w:val="single" w:sz="6" w:space="0" w:color="F5F5F5"/>
                                        <w:left w:val="single" w:sz="6" w:space="0" w:color="F5F5F5"/>
                                        <w:bottom w:val="single" w:sz="6" w:space="0" w:color="F5F5F5"/>
                                        <w:right w:val="single" w:sz="6" w:space="0" w:color="F5F5F5"/>
                                      </w:divBdr>
                                      <w:divsChild>
                                        <w:div w:id="2136899461">
                                          <w:marLeft w:val="0"/>
                                          <w:marRight w:val="0"/>
                                          <w:marTop w:val="0"/>
                                          <w:marBottom w:val="0"/>
                                          <w:divBdr>
                                            <w:top w:val="none" w:sz="0" w:space="0" w:color="auto"/>
                                            <w:left w:val="none" w:sz="0" w:space="0" w:color="auto"/>
                                            <w:bottom w:val="none" w:sz="0" w:space="0" w:color="auto"/>
                                            <w:right w:val="none" w:sz="0" w:space="0" w:color="auto"/>
                                          </w:divBdr>
                                          <w:divsChild>
                                            <w:div w:id="19384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865359">
      <w:bodyDiv w:val="1"/>
      <w:marLeft w:val="0"/>
      <w:marRight w:val="0"/>
      <w:marTop w:val="0"/>
      <w:marBottom w:val="0"/>
      <w:divBdr>
        <w:top w:val="none" w:sz="0" w:space="0" w:color="auto"/>
        <w:left w:val="none" w:sz="0" w:space="0" w:color="auto"/>
        <w:bottom w:val="none" w:sz="0" w:space="0" w:color="auto"/>
        <w:right w:val="none" w:sz="0" w:space="0" w:color="auto"/>
      </w:divBdr>
    </w:div>
    <w:div w:id="191766497">
      <w:bodyDiv w:val="1"/>
      <w:marLeft w:val="0"/>
      <w:marRight w:val="0"/>
      <w:marTop w:val="0"/>
      <w:marBottom w:val="0"/>
      <w:divBdr>
        <w:top w:val="none" w:sz="0" w:space="0" w:color="auto"/>
        <w:left w:val="none" w:sz="0" w:space="0" w:color="auto"/>
        <w:bottom w:val="none" w:sz="0" w:space="0" w:color="auto"/>
        <w:right w:val="none" w:sz="0" w:space="0" w:color="auto"/>
      </w:divBdr>
    </w:div>
    <w:div w:id="222833032">
      <w:bodyDiv w:val="1"/>
      <w:marLeft w:val="0"/>
      <w:marRight w:val="0"/>
      <w:marTop w:val="0"/>
      <w:marBottom w:val="0"/>
      <w:divBdr>
        <w:top w:val="none" w:sz="0" w:space="0" w:color="auto"/>
        <w:left w:val="none" w:sz="0" w:space="0" w:color="auto"/>
        <w:bottom w:val="none" w:sz="0" w:space="0" w:color="auto"/>
        <w:right w:val="none" w:sz="0" w:space="0" w:color="auto"/>
      </w:divBdr>
    </w:div>
    <w:div w:id="268776809">
      <w:bodyDiv w:val="1"/>
      <w:marLeft w:val="0"/>
      <w:marRight w:val="0"/>
      <w:marTop w:val="0"/>
      <w:marBottom w:val="0"/>
      <w:divBdr>
        <w:top w:val="none" w:sz="0" w:space="0" w:color="auto"/>
        <w:left w:val="none" w:sz="0" w:space="0" w:color="auto"/>
        <w:bottom w:val="none" w:sz="0" w:space="0" w:color="auto"/>
        <w:right w:val="none" w:sz="0" w:space="0" w:color="auto"/>
      </w:divBdr>
    </w:div>
    <w:div w:id="424570531">
      <w:bodyDiv w:val="1"/>
      <w:marLeft w:val="0"/>
      <w:marRight w:val="0"/>
      <w:marTop w:val="0"/>
      <w:marBottom w:val="0"/>
      <w:divBdr>
        <w:top w:val="none" w:sz="0" w:space="0" w:color="auto"/>
        <w:left w:val="none" w:sz="0" w:space="0" w:color="auto"/>
        <w:bottom w:val="none" w:sz="0" w:space="0" w:color="auto"/>
        <w:right w:val="none" w:sz="0" w:space="0" w:color="auto"/>
      </w:divBdr>
      <w:divsChild>
        <w:div w:id="106704680">
          <w:marLeft w:val="0"/>
          <w:marRight w:val="0"/>
          <w:marTop w:val="0"/>
          <w:marBottom w:val="0"/>
          <w:divBdr>
            <w:top w:val="none" w:sz="0" w:space="0" w:color="auto"/>
            <w:left w:val="none" w:sz="0" w:space="0" w:color="auto"/>
            <w:bottom w:val="none" w:sz="0" w:space="0" w:color="auto"/>
            <w:right w:val="none" w:sz="0" w:space="0" w:color="auto"/>
          </w:divBdr>
          <w:divsChild>
            <w:div w:id="1157648877">
              <w:marLeft w:val="0"/>
              <w:marRight w:val="0"/>
              <w:marTop w:val="0"/>
              <w:marBottom w:val="0"/>
              <w:divBdr>
                <w:top w:val="none" w:sz="0" w:space="0" w:color="auto"/>
                <w:left w:val="none" w:sz="0" w:space="0" w:color="auto"/>
                <w:bottom w:val="none" w:sz="0" w:space="0" w:color="auto"/>
                <w:right w:val="none" w:sz="0" w:space="0" w:color="auto"/>
              </w:divBdr>
              <w:divsChild>
                <w:div w:id="36585832">
                  <w:marLeft w:val="0"/>
                  <w:marRight w:val="0"/>
                  <w:marTop w:val="0"/>
                  <w:marBottom w:val="0"/>
                  <w:divBdr>
                    <w:top w:val="none" w:sz="0" w:space="0" w:color="auto"/>
                    <w:left w:val="none" w:sz="0" w:space="0" w:color="auto"/>
                    <w:bottom w:val="none" w:sz="0" w:space="0" w:color="auto"/>
                    <w:right w:val="none" w:sz="0" w:space="0" w:color="auto"/>
                  </w:divBdr>
                  <w:divsChild>
                    <w:div w:id="391931644">
                      <w:marLeft w:val="0"/>
                      <w:marRight w:val="0"/>
                      <w:marTop w:val="0"/>
                      <w:marBottom w:val="0"/>
                      <w:divBdr>
                        <w:top w:val="none" w:sz="0" w:space="0" w:color="auto"/>
                        <w:left w:val="none" w:sz="0" w:space="0" w:color="auto"/>
                        <w:bottom w:val="none" w:sz="0" w:space="0" w:color="auto"/>
                        <w:right w:val="none" w:sz="0" w:space="0" w:color="auto"/>
                      </w:divBdr>
                      <w:divsChild>
                        <w:div w:id="1791850852">
                          <w:marLeft w:val="0"/>
                          <w:marRight w:val="0"/>
                          <w:marTop w:val="0"/>
                          <w:marBottom w:val="0"/>
                          <w:divBdr>
                            <w:top w:val="none" w:sz="0" w:space="0" w:color="auto"/>
                            <w:left w:val="none" w:sz="0" w:space="0" w:color="auto"/>
                            <w:bottom w:val="none" w:sz="0" w:space="0" w:color="auto"/>
                            <w:right w:val="none" w:sz="0" w:space="0" w:color="auto"/>
                          </w:divBdr>
                          <w:divsChild>
                            <w:div w:id="1903982503">
                              <w:marLeft w:val="0"/>
                              <w:marRight w:val="0"/>
                              <w:marTop w:val="0"/>
                              <w:marBottom w:val="0"/>
                              <w:divBdr>
                                <w:top w:val="none" w:sz="0" w:space="0" w:color="auto"/>
                                <w:left w:val="none" w:sz="0" w:space="0" w:color="auto"/>
                                <w:bottom w:val="none" w:sz="0" w:space="0" w:color="auto"/>
                                <w:right w:val="none" w:sz="0" w:space="0" w:color="auto"/>
                              </w:divBdr>
                              <w:divsChild>
                                <w:div w:id="468979873">
                                  <w:marLeft w:val="0"/>
                                  <w:marRight w:val="0"/>
                                  <w:marTop w:val="0"/>
                                  <w:marBottom w:val="0"/>
                                  <w:divBdr>
                                    <w:top w:val="none" w:sz="0" w:space="0" w:color="auto"/>
                                    <w:left w:val="none" w:sz="0" w:space="0" w:color="auto"/>
                                    <w:bottom w:val="none" w:sz="0" w:space="0" w:color="auto"/>
                                    <w:right w:val="none" w:sz="0" w:space="0" w:color="auto"/>
                                  </w:divBdr>
                                  <w:divsChild>
                                    <w:div w:id="1842282600">
                                      <w:marLeft w:val="0"/>
                                      <w:marRight w:val="0"/>
                                      <w:marTop w:val="0"/>
                                      <w:marBottom w:val="0"/>
                                      <w:divBdr>
                                        <w:top w:val="single" w:sz="6" w:space="0" w:color="F5F5F5"/>
                                        <w:left w:val="single" w:sz="6" w:space="0" w:color="F5F5F5"/>
                                        <w:bottom w:val="single" w:sz="6" w:space="0" w:color="F5F5F5"/>
                                        <w:right w:val="single" w:sz="6" w:space="0" w:color="F5F5F5"/>
                                      </w:divBdr>
                                      <w:divsChild>
                                        <w:div w:id="450516260">
                                          <w:marLeft w:val="0"/>
                                          <w:marRight w:val="0"/>
                                          <w:marTop w:val="0"/>
                                          <w:marBottom w:val="0"/>
                                          <w:divBdr>
                                            <w:top w:val="none" w:sz="0" w:space="0" w:color="auto"/>
                                            <w:left w:val="none" w:sz="0" w:space="0" w:color="auto"/>
                                            <w:bottom w:val="none" w:sz="0" w:space="0" w:color="auto"/>
                                            <w:right w:val="none" w:sz="0" w:space="0" w:color="auto"/>
                                          </w:divBdr>
                                          <w:divsChild>
                                            <w:div w:id="4361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446263">
      <w:bodyDiv w:val="1"/>
      <w:marLeft w:val="0"/>
      <w:marRight w:val="0"/>
      <w:marTop w:val="0"/>
      <w:marBottom w:val="0"/>
      <w:divBdr>
        <w:top w:val="none" w:sz="0" w:space="0" w:color="auto"/>
        <w:left w:val="none" w:sz="0" w:space="0" w:color="auto"/>
        <w:bottom w:val="none" w:sz="0" w:space="0" w:color="auto"/>
        <w:right w:val="none" w:sz="0" w:space="0" w:color="auto"/>
      </w:divBdr>
    </w:div>
    <w:div w:id="467012258">
      <w:bodyDiv w:val="1"/>
      <w:marLeft w:val="0"/>
      <w:marRight w:val="0"/>
      <w:marTop w:val="0"/>
      <w:marBottom w:val="0"/>
      <w:divBdr>
        <w:top w:val="none" w:sz="0" w:space="0" w:color="auto"/>
        <w:left w:val="none" w:sz="0" w:space="0" w:color="auto"/>
        <w:bottom w:val="none" w:sz="0" w:space="0" w:color="auto"/>
        <w:right w:val="none" w:sz="0" w:space="0" w:color="auto"/>
      </w:divBdr>
    </w:div>
    <w:div w:id="489367052">
      <w:bodyDiv w:val="1"/>
      <w:marLeft w:val="0"/>
      <w:marRight w:val="0"/>
      <w:marTop w:val="0"/>
      <w:marBottom w:val="0"/>
      <w:divBdr>
        <w:top w:val="none" w:sz="0" w:space="0" w:color="auto"/>
        <w:left w:val="none" w:sz="0" w:space="0" w:color="auto"/>
        <w:bottom w:val="none" w:sz="0" w:space="0" w:color="auto"/>
        <w:right w:val="none" w:sz="0" w:space="0" w:color="auto"/>
      </w:divBdr>
    </w:div>
    <w:div w:id="565190284">
      <w:bodyDiv w:val="1"/>
      <w:marLeft w:val="0"/>
      <w:marRight w:val="0"/>
      <w:marTop w:val="0"/>
      <w:marBottom w:val="0"/>
      <w:divBdr>
        <w:top w:val="none" w:sz="0" w:space="0" w:color="auto"/>
        <w:left w:val="none" w:sz="0" w:space="0" w:color="auto"/>
        <w:bottom w:val="none" w:sz="0" w:space="0" w:color="auto"/>
        <w:right w:val="none" w:sz="0" w:space="0" w:color="auto"/>
      </w:divBdr>
    </w:div>
    <w:div w:id="758867601">
      <w:bodyDiv w:val="1"/>
      <w:marLeft w:val="0"/>
      <w:marRight w:val="0"/>
      <w:marTop w:val="0"/>
      <w:marBottom w:val="0"/>
      <w:divBdr>
        <w:top w:val="none" w:sz="0" w:space="0" w:color="auto"/>
        <w:left w:val="none" w:sz="0" w:space="0" w:color="auto"/>
        <w:bottom w:val="none" w:sz="0" w:space="0" w:color="auto"/>
        <w:right w:val="none" w:sz="0" w:space="0" w:color="auto"/>
      </w:divBdr>
      <w:divsChild>
        <w:div w:id="1853295338">
          <w:marLeft w:val="0"/>
          <w:marRight w:val="0"/>
          <w:marTop w:val="0"/>
          <w:marBottom w:val="0"/>
          <w:divBdr>
            <w:top w:val="none" w:sz="0" w:space="0" w:color="auto"/>
            <w:left w:val="none" w:sz="0" w:space="0" w:color="auto"/>
            <w:bottom w:val="none" w:sz="0" w:space="0" w:color="auto"/>
            <w:right w:val="none" w:sz="0" w:space="0" w:color="auto"/>
          </w:divBdr>
          <w:divsChild>
            <w:div w:id="580677649">
              <w:marLeft w:val="0"/>
              <w:marRight w:val="0"/>
              <w:marTop w:val="0"/>
              <w:marBottom w:val="0"/>
              <w:divBdr>
                <w:top w:val="none" w:sz="0" w:space="0" w:color="auto"/>
                <w:left w:val="none" w:sz="0" w:space="0" w:color="auto"/>
                <w:bottom w:val="none" w:sz="0" w:space="0" w:color="auto"/>
                <w:right w:val="none" w:sz="0" w:space="0" w:color="auto"/>
              </w:divBdr>
              <w:divsChild>
                <w:div w:id="427040250">
                  <w:marLeft w:val="0"/>
                  <w:marRight w:val="0"/>
                  <w:marTop w:val="0"/>
                  <w:marBottom w:val="0"/>
                  <w:divBdr>
                    <w:top w:val="none" w:sz="0" w:space="0" w:color="auto"/>
                    <w:left w:val="none" w:sz="0" w:space="0" w:color="auto"/>
                    <w:bottom w:val="none" w:sz="0" w:space="0" w:color="auto"/>
                    <w:right w:val="none" w:sz="0" w:space="0" w:color="auto"/>
                  </w:divBdr>
                  <w:divsChild>
                    <w:div w:id="1104880716">
                      <w:marLeft w:val="0"/>
                      <w:marRight w:val="0"/>
                      <w:marTop w:val="0"/>
                      <w:marBottom w:val="0"/>
                      <w:divBdr>
                        <w:top w:val="none" w:sz="0" w:space="0" w:color="auto"/>
                        <w:left w:val="none" w:sz="0" w:space="0" w:color="auto"/>
                        <w:bottom w:val="none" w:sz="0" w:space="0" w:color="auto"/>
                        <w:right w:val="none" w:sz="0" w:space="0" w:color="auto"/>
                      </w:divBdr>
                      <w:divsChild>
                        <w:div w:id="281155157">
                          <w:marLeft w:val="0"/>
                          <w:marRight w:val="0"/>
                          <w:marTop w:val="0"/>
                          <w:marBottom w:val="0"/>
                          <w:divBdr>
                            <w:top w:val="none" w:sz="0" w:space="0" w:color="auto"/>
                            <w:left w:val="none" w:sz="0" w:space="0" w:color="auto"/>
                            <w:bottom w:val="none" w:sz="0" w:space="0" w:color="auto"/>
                            <w:right w:val="none" w:sz="0" w:space="0" w:color="auto"/>
                          </w:divBdr>
                          <w:divsChild>
                            <w:div w:id="702174888">
                              <w:marLeft w:val="0"/>
                              <w:marRight w:val="0"/>
                              <w:marTop w:val="0"/>
                              <w:marBottom w:val="0"/>
                              <w:divBdr>
                                <w:top w:val="none" w:sz="0" w:space="0" w:color="auto"/>
                                <w:left w:val="none" w:sz="0" w:space="0" w:color="auto"/>
                                <w:bottom w:val="none" w:sz="0" w:space="0" w:color="auto"/>
                                <w:right w:val="none" w:sz="0" w:space="0" w:color="auto"/>
                              </w:divBdr>
                              <w:divsChild>
                                <w:div w:id="152795926">
                                  <w:marLeft w:val="0"/>
                                  <w:marRight w:val="0"/>
                                  <w:marTop w:val="0"/>
                                  <w:marBottom w:val="0"/>
                                  <w:divBdr>
                                    <w:top w:val="none" w:sz="0" w:space="0" w:color="auto"/>
                                    <w:left w:val="none" w:sz="0" w:space="0" w:color="auto"/>
                                    <w:bottom w:val="none" w:sz="0" w:space="0" w:color="auto"/>
                                    <w:right w:val="none" w:sz="0" w:space="0" w:color="auto"/>
                                  </w:divBdr>
                                  <w:divsChild>
                                    <w:div w:id="540017274">
                                      <w:marLeft w:val="0"/>
                                      <w:marRight w:val="0"/>
                                      <w:marTop w:val="0"/>
                                      <w:marBottom w:val="0"/>
                                      <w:divBdr>
                                        <w:top w:val="single" w:sz="6" w:space="0" w:color="F5F5F5"/>
                                        <w:left w:val="single" w:sz="6" w:space="0" w:color="F5F5F5"/>
                                        <w:bottom w:val="single" w:sz="6" w:space="0" w:color="F5F5F5"/>
                                        <w:right w:val="single" w:sz="6" w:space="0" w:color="F5F5F5"/>
                                      </w:divBdr>
                                      <w:divsChild>
                                        <w:div w:id="1778058238">
                                          <w:marLeft w:val="0"/>
                                          <w:marRight w:val="0"/>
                                          <w:marTop w:val="0"/>
                                          <w:marBottom w:val="0"/>
                                          <w:divBdr>
                                            <w:top w:val="none" w:sz="0" w:space="0" w:color="auto"/>
                                            <w:left w:val="none" w:sz="0" w:space="0" w:color="auto"/>
                                            <w:bottom w:val="none" w:sz="0" w:space="0" w:color="auto"/>
                                            <w:right w:val="none" w:sz="0" w:space="0" w:color="auto"/>
                                          </w:divBdr>
                                          <w:divsChild>
                                            <w:div w:id="549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9134352">
      <w:bodyDiv w:val="1"/>
      <w:marLeft w:val="0"/>
      <w:marRight w:val="0"/>
      <w:marTop w:val="0"/>
      <w:marBottom w:val="0"/>
      <w:divBdr>
        <w:top w:val="none" w:sz="0" w:space="0" w:color="auto"/>
        <w:left w:val="none" w:sz="0" w:space="0" w:color="auto"/>
        <w:bottom w:val="none" w:sz="0" w:space="0" w:color="auto"/>
        <w:right w:val="none" w:sz="0" w:space="0" w:color="auto"/>
      </w:divBdr>
    </w:div>
    <w:div w:id="828205283">
      <w:bodyDiv w:val="1"/>
      <w:marLeft w:val="0"/>
      <w:marRight w:val="0"/>
      <w:marTop w:val="0"/>
      <w:marBottom w:val="0"/>
      <w:divBdr>
        <w:top w:val="none" w:sz="0" w:space="0" w:color="auto"/>
        <w:left w:val="none" w:sz="0" w:space="0" w:color="auto"/>
        <w:bottom w:val="none" w:sz="0" w:space="0" w:color="auto"/>
        <w:right w:val="none" w:sz="0" w:space="0" w:color="auto"/>
      </w:divBdr>
    </w:div>
    <w:div w:id="917981678">
      <w:bodyDiv w:val="1"/>
      <w:marLeft w:val="0"/>
      <w:marRight w:val="0"/>
      <w:marTop w:val="0"/>
      <w:marBottom w:val="0"/>
      <w:divBdr>
        <w:top w:val="none" w:sz="0" w:space="0" w:color="auto"/>
        <w:left w:val="none" w:sz="0" w:space="0" w:color="auto"/>
        <w:bottom w:val="none" w:sz="0" w:space="0" w:color="auto"/>
        <w:right w:val="none" w:sz="0" w:space="0" w:color="auto"/>
      </w:divBdr>
      <w:divsChild>
        <w:div w:id="986670569">
          <w:marLeft w:val="0"/>
          <w:marRight w:val="0"/>
          <w:marTop w:val="0"/>
          <w:marBottom w:val="0"/>
          <w:divBdr>
            <w:top w:val="none" w:sz="0" w:space="0" w:color="auto"/>
            <w:left w:val="none" w:sz="0" w:space="0" w:color="auto"/>
            <w:bottom w:val="none" w:sz="0" w:space="0" w:color="auto"/>
            <w:right w:val="none" w:sz="0" w:space="0" w:color="auto"/>
          </w:divBdr>
          <w:divsChild>
            <w:div w:id="1779375921">
              <w:marLeft w:val="0"/>
              <w:marRight w:val="0"/>
              <w:marTop w:val="0"/>
              <w:marBottom w:val="0"/>
              <w:divBdr>
                <w:top w:val="none" w:sz="0" w:space="0" w:color="auto"/>
                <w:left w:val="none" w:sz="0" w:space="0" w:color="auto"/>
                <w:bottom w:val="none" w:sz="0" w:space="0" w:color="auto"/>
                <w:right w:val="none" w:sz="0" w:space="0" w:color="auto"/>
              </w:divBdr>
              <w:divsChild>
                <w:div w:id="1383094668">
                  <w:marLeft w:val="0"/>
                  <w:marRight w:val="0"/>
                  <w:marTop w:val="0"/>
                  <w:marBottom w:val="0"/>
                  <w:divBdr>
                    <w:top w:val="none" w:sz="0" w:space="0" w:color="auto"/>
                    <w:left w:val="none" w:sz="0" w:space="0" w:color="auto"/>
                    <w:bottom w:val="none" w:sz="0" w:space="0" w:color="auto"/>
                    <w:right w:val="none" w:sz="0" w:space="0" w:color="auto"/>
                  </w:divBdr>
                  <w:divsChild>
                    <w:div w:id="2097243659">
                      <w:marLeft w:val="0"/>
                      <w:marRight w:val="0"/>
                      <w:marTop w:val="0"/>
                      <w:marBottom w:val="0"/>
                      <w:divBdr>
                        <w:top w:val="none" w:sz="0" w:space="0" w:color="auto"/>
                        <w:left w:val="none" w:sz="0" w:space="0" w:color="auto"/>
                        <w:bottom w:val="none" w:sz="0" w:space="0" w:color="auto"/>
                        <w:right w:val="none" w:sz="0" w:space="0" w:color="auto"/>
                      </w:divBdr>
                      <w:divsChild>
                        <w:div w:id="1876194088">
                          <w:marLeft w:val="0"/>
                          <w:marRight w:val="0"/>
                          <w:marTop w:val="0"/>
                          <w:marBottom w:val="0"/>
                          <w:divBdr>
                            <w:top w:val="none" w:sz="0" w:space="0" w:color="auto"/>
                            <w:left w:val="none" w:sz="0" w:space="0" w:color="auto"/>
                            <w:bottom w:val="none" w:sz="0" w:space="0" w:color="auto"/>
                            <w:right w:val="none" w:sz="0" w:space="0" w:color="auto"/>
                          </w:divBdr>
                          <w:divsChild>
                            <w:div w:id="1976715932">
                              <w:marLeft w:val="0"/>
                              <w:marRight w:val="0"/>
                              <w:marTop w:val="0"/>
                              <w:marBottom w:val="0"/>
                              <w:divBdr>
                                <w:top w:val="none" w:sz="0" w:space="0" w:color="auto"/>
                                <w:left w:val="none" w:sz="0" w:space="0" w:color="auto"/>
                                <w:bottom w:val="none" w:sz="0" w:space="0" w:color="auto"/>
                                <w:right w:val="none" w:sz="0" w:space="0" w:color="auto"/>
                              </w:divBdr>
                              <w:divsChild>
                                <w:div w:id="1814447449">
                                  <w:marLeft w:val="0"/>
                                  <w:marRight w:val="0"/>
                                  <w:marTop w:val="0"/>
                                  <w:marBottom w:val="0"/>
                                  <w:divBdr>
                                    <w:top w:val="none" w:sz="0" w:space="0" w:color="auto"/>
                                    <w:left w:val="none" w:sz="0" w:space="0" w:color="auto"/>
                                    <w:bottom w:val="none" w:sz="0" w:space="0" w:color="auto"/>
                                    <w:right w:val="none" w:sz="0" w:space="0" w:color="auto"/>
                                  </w:divBdr>
                                  <w:divsChild>
                                    <w:div w:id="1201669593">
                                      <w:marLeft w:val="0"/>
                                      <w:marRight w:val="0"/>
                                      <w:marTop w:val="0"/>
                                      <w:marBottom w:val="0"/>
                                      <w:divBdr>
                                        <w:top w:val="single" w:sz="6" w:space="0" w:color="F5F5F5"/>
                                        <w:left w:val="single" w:sz="6" w:space="0" w:color="F5F5F5"/>
                                        <w:bottom w:val="single" w:sz="6" w:space="0" w:color="F5F5F5"/>
                                        <w:right w:val="single" w:sz="6" w:space="0" w:color="F5F5F5"/>
                                      </w:divBdr>
                                      <w:divsChild>
                                        <w:div w:id="715352380">
                                          <w:marLeft w:val="0"/>
                                          <w:marRight w:val="0"/>
                                          <w:marTop w:val="0"/>
                                          <w:marBottom w:val="0"/>
                                          <w:divBdr>
                                            <w:top w:val="none" w:sz="0" w:space="0" w:color="auto"/>
                                            <w:left w:val="none" w:sz="0" w:space="0" w:color="auto"/>
                                            <w:bottom w:val="none" w:sz="0" w:space="0" w:color="auto"/>
                                            <w:right w:val="none" w:sz="0" w:space="0" w:color="auto"/>
                                          </w:divBdr>
                                          <w:divsChild>
                                            <w:div w:id="1595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8631649">
      <w:bodyDiv w:val="1"/>
      <w:marLeft w:val="0"/>
      <w:marRight w:val="0"/>
      <w:marTop w:val="0"/>
      <w:marBottom w:val="0"/>
      <w:divBdr>
        <w:top w:val="none" w:sz="0" w:space="0" w:color="auto"/>
        <w:left w:val="none" w:sz="0" w:space="0" w:color="auto"/>
        <w:bottom w:val="none" w:sz="0" w:space="0" w:color="auto"/>
        <w:right w:val="none" w:sz="0" w:space="0" w:color="auto"/>
      </w:divBdr>
      <w:divsChild>
        <w:div w:id="1836411212">
          <w:marLeft w:val="0"/>
          <w:marRight w:val="0"/>
          <w:marTop w:val="0"/>
          <w:marBottom w:val="0"/>
          <w:divBdr>
            <w:top w:val="none" w:sz="0" w:space="0" w:color="auto"/>
            <w:left w:val="none" w:sz="0" w:space="0" w:color="auto"/>
            <w:bottom w:val="none" w:sz="0" w:space="0" w:color="auto"/>
            <w:right w:val="none" w:sz="0" w:space="0" w:color="auto"/>
          </w:divBdr>
          <w:divsChild>
            <w:div w:id="469444780">
              <w:marLeft w:val="0"/>
              <w:marRight w:val="0"/>
              <w:marTop w:val="0"/>
              <w:marBottom w:val="0"/>
              <w:divBdr>
                <w:top w:val="none" w:sz="0" w:space="0" w:color="auto"/>
                <w:left w:val="none" w:sz="0" w:space="0" w:color="auto"/>
                <w:bottom w:val="none" w:sz="0" w:space="0" w:color="auto"/>
                <w:right w:val="none" w:sz="0" w:space="0" w:color="auto"/>
              </w:divBdr>
              <w:divsChild>
                <w:div w:id="1702823944">
                  <w:marLeft w:val="0"/>
                  <w:marRight w:val="0"/>
                  <w:marTop w:val="0"/>
                  <w:marBottom w:val="0"/>
                  <w:divBdr>
                    <w:top w:val="single" w:sz="12" w:space="0" w:color="005D9E"/>
                    <w:left w:val="single" w:sz="6" w:space="9" w:color="B9DBEA"/>
                    <w:bottom w:val="single" w:sz="2" w:space="8" w:color="B9DBEA"/>
                    <w:right w:val="single" w:sz="6" w:space="9" w:color="B9DBEA"/>
                  </w:divBdr>
                  <w:divsChild>
                    <w:div w:id="41802076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971400382">
      <w:bodyDiv w:val="1"/>
      <w:marLeft w:val="0"/>
      <w:marRight w:val="0"/>
      <w:marTop w:val="0"/>
      <w:marBottom w:val="0"/>
      <w:divBdr>
        <w:top w:val="none" w:sz="0" w:space="0" w:color="auto"/>
        <w:left w:val="none" w:sz="0" w:space="0" w:color="auto"/>
        <w:bottom w:val="none" w:sz="0" w:space="0" w:color="auto"/>
        <w:right w:val="none" w:sz="0" w:space="0" w:color="auto"/>
      </w:divBdr>
    </w:div>
    <w:div w:id="982655346">
      <w:bodyDiv w:val="1"/>
      <w:marLeft w:val="0"/>
      <w:marRight w:val="0"/>
      <w:marTop w:val="0"/>
      <w:marBottom w:val="0"/>
      <w:divBdr>
        <w:top w:val="none" w:sz="0" w:space="0" w:color="auto"/>
        <w:left w:val="none" w:sz="0" w:space="0" w:color="auto"/>
        <w:bottom w:val="none" w:sz="0" w:space="0" w:color="auto"/>
        <w:right w:val="none" w:sz="0" w:space="0" w:color="auto"/>
      </w:divBdr>
      <w:divsChild>
        <w:div w:id="1725986402">
          <w:marLeft w:val="0"/>
          <w:marRight w:val="0"/>
          <w:marTop w:val="0"/>
          <w:marBottom w:val="0"/>
          <w:divBdr>
            <w:top w:val="none" w:sz="0" w:space="0" w:color="auto"/>
            <w:left w:val="none" w:sz="0" w:space="0" w:color="auto"/>
            <w:bottom w:val="none" w:sz="0" w:space="0" w:color="auto"/>
            <w:right w:val="none" w:sz="0" w:space="0" w:color="auto"/>
          </w:divBdr>
          <w:divsChild>
            <w:div w:id="1503349431">
              <w:marLeft w:val="0"/>
              <w:marRight w:val="0"/>
              <w:marTop w:val="0"/>
              <w:marBottom w:val="0"/>
              <w:divBdr>
                <w:top w:val="none" w:sz="0" w:space="0" w:color="auto"/>
                <w:left w:val="none" w:sz="0" w:space="0" w:color="auto"/>
                <w:bottom w:val="none" w:sz="0" w:space="0" w:color="auto"/>
                <w:right w:val="none" w:sz="0" w:space="0" w:color="auto"/>
              </w:divBdr>
              <w:divsChild>
                <w:div w:id="36467712">
                  <w:marLeft w:val="0"/>
                  <w:marRight w:val="0"/>
                  <w:marTop w:val="0"/>
                  <w:marBottom w:val="0"/>
                  <w:divBdr>
                    <w:top w:val="none" w:sz="0" w:space="0" w:color="auto"/>
                    <w:left w:val="none" w:sz="0" w:space="0" w:color="auto"/>
                    <w:bottom w:val="none" w:sz="0" w:space="0" w:color="auto"/>
                    <w:right w:val="none" w:sz="0" w:space="0" w:color="auto"/>
                  </w:divBdr>
                  <w:divsChild>
                    <w:div w:id="2109235147">
                      <w:marLeft w:val="0"/>
                      <w:marRight w:val="0"/>
                      <w:marTop w:val="0"/>
                      <w:marBottom w:val="0"/>
                      <w:divBdr>
                        <w:top w:val="none" w:sz="0" w:space="0" w:color="auto"/>
                        <w:left w:val="none" w:sz="0" w:space="0" w:color="auto"/>
                        <w:bottom w:val="none" w:sz="0" w:space="0" w:color="auto"/>
                        <w:right w:val="none" w:sz="0" w:space="0" w:color="auto"/>
                      </w:divBdr>
                      <w:divsChild>
                        <w:div w:id="866061883">
                          <w:marLeft w:val="0"/>
                          <w:marRight w:val="0"/>
                          <w:marTop w:val="0"/>
                          <w:marBottom w:val="0"/>
                          <w:divBdr>
                            <w:top w:val="none" w:sz="0" w:space="0" w:color="auto"/>
                            <w:left w:val="none" w:sz="0" w:space="0" w:color="auto"/>
                            <w:bottom w:val="none" w:sz="0" w:space="0" w:color="auto"/>
                            <w:right w:val="none" w:sz="0" w:space="0" w:color="auto"/>
                          </w:divBdr>
                          <w:divsChild>
                            <w:div w:id="1135295423">
                              <w:marLeft w:val="0"/>
                              <w:marRight w:val="0"/>
                              <w:marTop w:val="0"/>
                              <w:marBottom w:val="0"/>
                              <w:divBdr>
                                <w:top w:val="none" w:sz="0" w:space="0" w:color="auto"/>
                                <w:left w:val="none" w:sz="0" w:space="0" w:color="auto"/>
                                <w:bottom w:val="none" w:sz="0" w:space="0" w:color="auto"/>
                                <w:right w:val="none" w:sz="0" w:space="0" w:color="auto"/>
                              </w:divBdr>
                              <w:divsChild>
                                <w:div w:id="1107238696">
                                  <w:marLeft w:val="0"/>
                                  <w:marRight w:val="0"/>
                                  <w:marTop w:val="0"/>
                                  <w:marBottom w:val="0"/>
                                  <w:divBdr>
                                    <w:top w:val="none" w:sz="0" w:space="0" w:color="auto"/>
                                    <w:left w:val="none" w:sz="0" w:space="0" w:color="auto"/>
                                    <w:bottom w:val="none" w:sz="0" w:space="0" w:color="auto"/>
                                    <w:right w:val="none" w:sz="0" w:space="0" w:color="auto"/>
                                  </w:divBdr>
                                  <w:divsChild>
                                    <w:div w:id="247886631">
                                      <w:marLeft w:val="0"/>
                                      <w:marRight w:val="0"/>
                                      <w:marTop w:val="0"/>
                                      <w:marBottom w:val="0"/>
                                      <w:divBdr>
                                        <w:top w:val="single" w:sz="6" w:space="0" w:color="F5F5F5"/>
                                        <w:left w:val="single" w:sz="6" w:space="0" w:color="F5F5F5"/>
                                        <w:bottom w:val="single" w:sz="6" w:space="0" w:color="F5F5F5"/>
                                        <w:right w:val="single" w:sz="6" w:space="0" w:color="F5F5F5"/>
                                      </w:divBdr>
                                      <w:divsChild>
                                        <w:div w:id="1077282570">
                                          <w:marLeft w:val="0"/>
                                          <w:marRight w:val="0"/>
                                          <w:marTop w:val="0"/>
                                          <w:marBottom w:val="0"/>
                                          <w:divBdr>
                                            <w:top w:val="none" w:sz="0" w:space="0" w:color="auto"/>
                                            <w:left w:val="none" w:sz="0" w:space="0" w:color="auto"/>
                                            <w:bottom w:val="none" w:sz="0" w:space="0" w:color="auto"/>
                                            <w:right w:val="none" w:sz="0" w:space="0" w:color="auto"/>
                                          </w:divBdr>
                                          <w:divsChild>
                                            <w:div w:id="8222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13861647">
      <w:bodyDiv w:val="1"/>
      <w:marLeft w:val="0"/>
      <w:marRight w:val="0"/>
      <w:marTop w:val="0"/>
      <w:marBottom w:val="0"/>
      <w:divBdr>
        <w:top w:val="none" w:sz="0" w:space="0" w:color="auto"/>
        <w:left w:val="none" w:sz="0" w:space="0" w:color="auto"/>
        <w:bottom w:val="none" w:sz="0" w:space="0" w:color="auto"/>
        <w:right w:val="none" w:sz="0" w:space="0" w:color="auto"/>
      </w:divBdr>
      <w:divsChild>
        <w:div w:id="1429348062">
          <w:marLeft w:val="0"/>
          <w:marRight w:val="0"/>
          <w:marTop w:val="0"/>
          <w:marBottom w:val="0"/>
          <w:divBdr>
            <w:top w:val="none" w:sz="0" w:space="0" w:color="auto"/>
            <w:left w:val="none" w:sz="0" w:space="0" w:color="auto"/>
            <w:bottom w:val="none" w:sz="0" w:space="0" w:color="auto"/>
            <w:right w:val="none" w:sz="0" w:space="0" w:color="auto"/>
          </w:divBdr>
          <w:divsChild>
            <w:div w:id="2076471466">
              <w:marLeft w:val="0"/>
              <w:marRight w:val="0"/>
              <w:marTop w:val="0"/>
              <w:marBottom w:val="0"/>
              <w:divBdr>
                <w:top w:val="none" w:sz="0" w:space="0" w:color="auto"/>
                <w:left w:val="none" w:sz="0" w:space="0" w:color="auto"/>
                <w:bottom w:val="none" w:sz="0" w:space="0" w:color="auto"/>
                <w:right w:val="none" w:sz="0" w:space="0" w:color="auto"/>
              </w:divBdr>
              <w:divsChild>
                <w:div w:id="1802334206">
                  <w:marLeft w:val="0"/>
                  <w:marRight w:val="0"/>
                  <w:marTop w:val="0"/>
                  <w:marBottom w:val="0"/>
                  <w:divBdr>
                    <w:top w:val="none" w:sz="0" w:space="0" w:color="auto"/>
                    <w:left w:val="none" w:sz="0" w:space="0" w:color="auto"/>
                    <w:bottom w:val="none" w:sz="0" w:space="0" w:color="auto"/>
                    <w:right w:val="none" w:sz="0" w:space="0" w:color="auto"/>
                  </w:divBdr>
                  <w:divsChild>
                    <w:div w:id="525485687">
                      <w:marLeft w:val="0"/>
                      <w:marRight w:val="0"/>
                      <w:marTop w:val="0"/>
                      <w:marBottom w:val="0"/>
                      <w:divBdr>
                        <w:top w:val="none" w:sz="0" w:space="0" w:color="auto"/>
                        <w:left w:val="none" w:sz="0" w:space="0" w:color="auto"/>
                        <w:bottom w:val="none" w:sz="0" w:space="0" w:color="auto"/>
                        <w:right w:val="none" w:sz="0" w:space="0" w:color="auto"/>
                      </w:divBdr>
                      <w:divsChild>
                        <w:div w:id="426655349">
                          <w:marLeft w:val="0"/>
                          <w:marRight w:val="0"/>
                          <w:marTop w:val="0"/>
                          <w:marBottom w:val="0"/>
                          <w:divBdr>
                            <w:top w:val="none" w:sz="0" w:space="0" w:color="auto"/>
                            <w:left w:val="none" w:sz="0" w:space="0" w:color="auto"/>
                            <w:bottom w:val="none" w:sz="0" w:space="0" w:color="auto"/>
                            <w:right w:val="none" w:sz="0" w:space="0" w:color="auto"/>
                          </w:divBdr>
                          <w:divsChild>
                            <w:div w:id="1624724987">
                              <w:marLeft w:val="0"/>
                              <w:marRight w:val="0"/>
                              <w:marTop w:val="0"/>
                              <w:marBottom w:val="0"/>
                              <w:divBdr>
                                <w:top w:val="none" w:sz="0" w:space="0" w:color="auto"/>
                                <w:left w:val="none" w:sz="0" w:space="0" w:color="auto"/>
                                <w:bottom w:val="none" w:sz="0" w:space="0" w:color="auto"/>
                                <w:right w:val="none" w:sz="0" w:space="0" w:color="auto"/>
                              </w:divBdr>
                              <w:divsChild>
                                <w:div w:id="4214565">
                                  <w:marLeft w:val="0"/>
                                  <w:marRight w:val="0"/>
                                  <w:marTop w:val="0"/>
                                  <w:marBottom w:val="0"/>
                                  <w:divBdr>
                                    <w:top w:val="none" w:sz="0" w:space="0" w:color="auto"/>
                                    <w:left w:val="none" w:sz="0" w:space="0" w:color="auto"/>
                                    <w:bottom w:val="none" w:sz="0" w:space="0" w:color="auto"/>
                                    <w:right w:val="none" w:sz="0" w:space="0" w:color="auto"/>
                                  </w:divBdr>
                                  <w:divsChild>
                                    <w:div w:id="1444762473">
                                      <w:marLeft w:val="0"/>
                                      <w:marRight w:val="0"/>
                                      <w:marTop w:val="0"/>
                                      <w:marBottom w:val="0"/>
                                      <w:divBdr>
                                        <w:top w:val="none" w:sz="0" w:space="0" w:color="auto"/>
                                        <w:left w:val="none" w:sz="0" w:space="0" w:color="auto"/>
                                        <w:bottom w:val="none" w:sz="0" w:space="0" w:color="auto"/>
                                        <w:right w:val="none" w:sz="0" w:space="0" w:color="auto"/>
                                      </w:divBdr>
                                      <w:divsChild>
                                        <w:div w:id="2114475930">
                                          <w:marLeft w:val="0"/>
                                          <w:marRight w:val="0"/>
                                          <w:marTop w:val="0"/>
                                          <w:marBottom w:val="0"/>
                                          <w:divBdr>
                                            <w:top w:val="none" w:sz="0" w:space="0" w:color="auto"/>
                                            <w:left w:val="none" w:sz="0" w:space="0" w:color="auto"/>
                                            <w:bottom w:val="none" w:sz="0" w:space="0" w:color="auto"/>
                                            <w:right w:val="none" w:sz="0" w:space="0" w:color="auto"/>
                                          </w:divBdr>
                                          <w:divsChild>
                                            <w:div w:id="5836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1336518">
      <w:bodyDiv w:val="1"/>
      <w:marLeft w:val="0"/>
      <w:marRight w:val="0"/>
      <w:marTop w:val="0"/>
      <w:marBottom w:val="0"/>
      <w:divBdr>
        <w:top w:val="none" w:sz="0" w:space="0" w:color="auto"/>
        <w:left w:val="none" w:sz="0" w:space="0" w:color="auto"/>
        <w:bottom w:val="none" w:sz="0" w:space="0" w:color="auto"/>
        <w:right w:val="none" w:sz="0" w:space="0" w:color="auto"/>
      </w:divBdr>
    </w:div>
    <w:div w:id="1585799329">
      <w:bodyDiv w:val="1"/>
      <w:marLeft w:val="0"/>
      <w:marRight w:val="0"/>
      <w:marTop w:val="0"/>
      <w:marBottom w:val="0"/>
      <w:divBdr>
        <w:top w:val="none" w:sz="0" w:space="0" w:color="auto"/>
        <w:left w:val="none" w:sz="0" w:space="0" w:color="auto"/>
        <w:bottom w:val="none" w:sz="0" w:space="0" w:color="auto"/>
        <w:right w:val="none" w:sz="0" w:space="0" w:color="auto"/>
      </w:divBdr>
    </w:div>
    <w:div w:id="1822498403">
      <w:bodyDiv w:val="1"/>
      <w:marLeft w:val="0"/>
      <w:marRight w:val="0"/>
      <w:marTop w:val="0"/>
      <w:marBottom w:val="0"/>
      <w:divBdr>
        <w:top w:val="none" w:sz="0" w:space="0" w:color="auto"/>
        <w:left w:val="none" w:sz="0" w:space="0" w:color="auto"/>
        <w:bottom w:val="none" w:sz="0" w:space="0" w:color="auto"/>
        <w:right w:val="none" w:sz="0" w:space="0" w:color="auto"/>
      </w:divBdr>
      <w:divsChild>
        <w:div w:id="291404982">
          <w:marLeft w:val="0"/>
          <w:marRight w:val="0"/>
          <w:marTop w:val="0"/>
          <w:marBottom w:val="0"/>
          <w:divBdr>
            <w:top w:val="none" w:sz="0" w:space="0" w:color="auto"/>
            <w:left w:val="none" w:sz="0" w:space="0" w:color="auto"/>
            <w:bottom w:val="none" w:sz="0" w:space="0" w:color="auto"/>
            <w:right w:val="none" w:sz="0" w:space="0" w:color="auto"/>
          </w:divBdr>
          <w:divsChild>
            <w:div w:id="1904946056">
              <w:marLeft w:val="0"/>
              <w:marRight w:val="0"/>
              <w:marTop w:val="0"/>
              <w:marBottom w:val="0"/>
              <w:divBdr>
                <w:top w:val="none" w:sz="0" w:space="0" w:color="auto"/>
                <w:left w:val="none" w:sz="0" w:space="0" w:color="auto"/>
                <w:bottom w:val="none" w:sz="0" w:space="0" w:color="auto"/>
                <w:right w:val="none" w:sz="0" w:space="0" w:color="auto"/>
              </w:divBdr>
              <w:divsChild>
                <w:div w:id="368995555">
                  <w:marLeft w:val="0"/>
                  <w:marRight w:val="0"/>
                  <w:marTop w:val="0"/>
                  <w:marBottom w:val="0"/>
                  <w:divBdr>
                    <w:top w:val="none" w:sz="0" w:space="0" w:color="auto"/>
                    <w:left w:val="none" w:sz="0" w:space="0" w:color="auto"/>
                    <w:bottom w:val="none" w:sz="0" w:space="0" w:color="auto"/>
                    <w:right w:val="none" w:sz="0" w:space="0" w:color="auto"/>
                  </w:divBdr>
                  <w:divsChild>
                    <w:div w:id="406417313">
                      <w:marLeft w:val="0"/>
                      <w:marRight w:val="0"/>
                      <w:marTop w:val="0"/>
                      <w:marBottom w:val="0"/>
                      <w:divBdr>
                        <w:top w:val="none" w:sz="0" w:space="0" w:color="auto"/>
                        <w:left w:val="none" w:sz="0" w:space="0" w:color="auto"/>
                        <w:bottom w:val="none" w:sz="0" w:space="0" w:color="auto"/>
                        <w:right w:val="none" w:sz="0" w:space="0" w:color="auto"/>
                      </w:divBdr>
                      <w:divsChild>
                        <w:div w:id="294336770">
                          <w:marLeft w:val="0"/>
                          <w:marRight w:val="0"/>
                          <w:marTop w:val="0"/>
                          <w:marBottom w:val="0"/>
                          <w:divBdr>
                            <w:top w:val="none" w:sz="0" w:space="0" w:color="auto"/>
                            <w:left w:val="none" w:sz="0" w:space="0" w:color="auto"/>
                            <w:bottom w:val="none" w:sz="0" w:space="0" w:color="auto"/>
                            <w:right w:val="none" w:sz="0" w:space="0" w:color="auto"/>
                          </w:divBdr>
                          <w:divsChild>
                            <w:div w:id="62725362">
                              <w:marLeft w:val="0"/>
                              <w:marRight w:val="0"/>
                              <w:marTop w:val="0"/>
                              <w:marBottom w:val="0"/>
                              <w:divBdr>
                                <w:top w:val="none" w:sz="0" w:space="0" w:color="auto"/>
                                <w:left w:val="none" w:sz="0" w:space="0" w:color="auto"/>
                                <w:bottom w:val="none" w:sz="0" w:space="0" w:color="auto"/>
                                <w:right w:val="none" w:sz="0" w:space="0" w:color="auto"/>
                              </w:divBdr>
                              <w:divsChild>
                                <w:div w:id="341594925">
                                  <w:marLeft w:val="0"/>
                                  <w:marRight w:val="0"/>
                                  <w:marTop w:val="0"/>
                                  <w:marBottom w:val="0"/>
                                  <w:divBdr>
                                    <w:top w:val="none" w:sz="0" w:space="0" w:color="auto"/>
                                    <w:left w:val="none" w:sz="0" w:space="0" w:color="auto"/>
                                    <w:bottom w:val="none" w:sz="0" w:space="0" w:color="auto"/>
                                    <w:right w:val="none" w:sz="0" w:space="0" w:color="auto"/>
                                  </w:divBdr>
                                  <w:divsChild>
                                    <w:div w:id="1421177454">
                                      <w:marLeft w:val="0"/>
                                      <w:marRight w:val="0"/>
                                      <w:marTop w:val="0"/>
                                      <w:marBottom w:val="0"/>
                                      <w:divBdr>
                                        <w:top w:val="single" w:sz="6" w:space="0" w:color="F5F5F5"/>
                                        <w:left w:val="single" w:sz="6" w:space="0" w:color="F5F5F5"/>
                                        <w:bottom w:val="single" w:sz="6" w:space="0" w:color="F5F5F5"/>
                                        <w:right w:val="single" w:sz="6" w:space="0" w:color="F5F5F5"/>
                                      </w:divBdr>
                                      <w:divsChild>
                                        <w:div w:id="1897739924">
                                          <w:marLeft w:val="0"/>
                                          <w:marRight w:val="0"/>
                                          <w:marTop w:val="0"/>
                                          <w:marBottom w:val="0"/>
                                          <w:divBdr>
                                            <w:top w:val="none" w:sz="0" w:space="0" w:color="auto"/>
                                            <w:left w:val="none" w:sz="0" w:space="0" w:color="auto"/>
                                            <w:bottom w:val="none" w:sz="0" w:space="0" w:color="auto"/>
                                            <w:right w:val="none" w:sz="0" w:space="0" w:color="auto"/>
                                          </w:divBdr>
                                          <w:divsChild>
                                            <w:div w:id="198254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2968065">
      <w:bodyDiv w:val="1"/>
      <w:marLeft w:val="0"/>
      <w:marRight w:val="0"/>
      <w:marTop w:val="0"/>
      <w:marBottom w:val="0"/>
      <w:divBdr>
        <w:top w:val="none" w:sz="0" w:space="0" w:color="auto"/>
        <w:left w:val="none" w:sz="0" w:space="0" w:color="auto"/>
        <w:bottom w:val="none" w:sz="0" w:space="0" w:color="auto"/>
        <w:right w:val="none" w:sz="0" w:space="0" w:color="auto"/>
      </w:divBdr>
      <w:divsChild>
        <w:div w:id="1476291487">
          <w:marLeft w:val="0"/>
          <w:marRight w:val="0"/>
          <w:marTop w:val="0"/>
          <w:marBottom w:val="0"/>
          <w:divBdr>
            <w:top w:val="none" w:sz="0" w:space="0" w:color="auto"/>
            <w:left w:val="none" w:sz="0" w:space="0" w:color="auto"/>
            <w:bottom w:val="none" w:sz="0" w:space="0" w:color="auto"/>
            <w:right w:val="none" w:sz="0" w:space="0" w:color="auto"/>
          </w:divBdr>
          <w:divsChild>
            <w:div w:id="1241525573">
              <w:marLeft w:val="0"/>
              <w:marRight w:val="0"/>
              <w:marTop w:val="0"/>
              <w:marBottom w:val="0"/>
              <w:divBdr>
                <w:top w:val="none" w:sz="0" w:space="0" w:color="auto"/>
                <w:left w:val="none" w:sz="0" w:space="0" w:color="auto"/>
                <w:bottom w:val="none" w:sz="0" w:space="0" w:color="auto"/>
                <w:right w:val="none" w:sz="0" w:space="0" w:color="auto"/>
              </w:divBdr>
              <w:divsChild>
                <w:div w:id="2079788402">
                  <w:marLeft w:val="0"/>
                  <w:marRight w:val="0"/>
                  <w:marTop w:val="0"/>
                  <w:marBottom w:val="0"/>
                  <w:divBdr>
                    <w:top w:val="none" w:sz="0" w:space="0" w:color="auto"/>
                    <w:left w:val="none" w:sz="0" w:space="0" w:color="auto"/>
                    <w:bottom w:val="none" w:sz="0" w:space="0" w:color="auto"/>
                    <w:right w:val="none" w:sz="0" w:space="0" w:color="auto"/>
                  </w:divBdr>
                  <w:divsChild>
                    <w:div w:id="84235133">
                      <w:marLeft w:val="0"/>
                      <w:marRight w:val="0"/>
                      <w:marTop w:val="0"/>
                      <w:marBottom w:val="0"/>
                      <w:divBdr>
                        <w:top w:val="none" w:sz="0" w:space="0" w:color="auto"/>
                        <w:left w:val="none" w:sz="0" w:space="0" w:color="auto"/>
                        <w:bottom w:val="none" w:sz="0" w:space="0" w:color="auto"/>
                        <w:right w:val="none" w:sz="0" w:space="0" w:color="auto"/>
                      </w:divBdr>
                      <w:divsChild>
                        <w:div w:id="1369798528">
                          <w:marLeft w:val="0"/>
                          <w:marRight w:val="0"/>
                          <w:marTop w:val="0"/>
                          <w:marBottom w:val="0"/>
                          <w:divBdr>
                            <w:top w:val="none" w:sz="0" w:space="0" w:color="auto"/>
                            <w:left w:val="none" w:sz="0" w:space="0" w:color="auto"/>
                            <w:bottom w:val="none" w:sz="0" w:space="0" w:color="auto"/>
                            <w:right w:val="none" w:sz="0" w:space="0" w:color="auto"/>
                          </w:divBdr>
                          <w:divsChild>
                            <w:div w:id="179244175">
                              <w:marLeft w:val="0"/>
                              <w:marRight w:val="0"/>
                              <w:marTop w:val="0"/>
                              <w:marBottom w:val="0"/>
                              <w:divBdr>
                                <w:top w:val="none" w:sz="0" w:space="0" w:color="auto"/>
                                <w:left w:val="none" w:sz="0" w:space="0" w:color="auto"/>
                                <w:bottom w:val="none" w:sz="0" w:space="0" w:color="auto"/>
                                <w:right w:val="none" w:sz="0" w:space="0" w:color="auto"/>
                              </w:divBdr>
                              <w:divsChild>
                                <w:div w:id="582684253">
                                  <w:marLeft w:val="0"/>
                                  <w:marRight w:val="0"/>
                                  <w:marTop w:val="0"/>
                                  <w:marBottom w:val="0"/>
                                  <w:divBdr>
                                    <w:top w:val="none" w:sz="0" w:space="0" w:color="auto"/>
                                    <w:left w:val="none" w:sz="0" w:space="0" w:color="auto"/>
                                    <w:bottom w:val="none" w:sz="0" w:space="0" w:color="auto"/>
                                    <w:right w:val="none" w:sz="0" w:space="0" w:color="auto"/>
                                  </w:divBdr>
                                  <w:divsChild>
                                    <w:div w:id="2007634469">
                                      <w:marLeft w:val="0"/>
                                      <w:marRight w:val="0"/>
                                      <w:marTop w:val="0"/>
                                      <w:marBottom w:val="0"/>
                                      <w:divBdr>
                                        <w:top w:val="single" w:sz="6" w:space="0" w:color="F5F5F5"/>
                                        <w:left w:val="single" w:sz="6" w:space="0" w:color="F5F5F5"/>
                                        <w:bottom w:val="single" w:sz="6" w:space="0" w:color="F5F5F5"/>
                                        <w:right w:val="single" w:sz="6" w:space="0" w:color="F5F5F5"/>
                                      </w:divBdr>
                                      <w:divsChild>
                                        <w:div w:id="2131582315">
                                          <w:marLeft w:val="0"/>
                                          <w:marRight w:val="0"/>
                                          <w:marTop w:val="0"/>
                                          <w:marBottom w:val="0"/>
                                          <w:divBdr>
                                            <w:top w:val="none" w:sz="0" w:space="0" w:color="auto"/>
                                            <w:left w:val="none" w:sz="0" w:space="0" w:color="auto"/>
                                            <w:bottom w:val="none" w:sz="0" w:space="0" w:color="auto"/>
                                            <w:right w:val="none" w:sz="0" w:space="0" w:color="auto"/>
                                          </w:divBdr>
                                          <w:divsChild>
                                            <w:div w:id="10873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22256726">
      <w:bodyDiv w:val="1"/>
      <w:marLeft w:val="0"/>
      <w:marRight w:val="0"/>
      <w:marTop w:val="0"/>
      <w:marBottom w:val="0"/>
      <w:divBdr>
        <w:top w:val="none" w:sz="0" w:space="0" w:color="auto"/>
        <w:left w:val="none" w:sz="0" w:space="0" w:color="auto"/>
        <w:bottom w:val="none" w:sz="0" w:space="0" w:color="auto"/>
        <w:right w:val="none" w:sz="0" w:space="0" w:color="auto"/>
      </w:divBdr>
    </w:div>
    <w:div w:id="1943564005">
      <w:bodyDiv w:val="1"/>
      <w:marLeft w:val="0"/>
      <w:marRight w:val="0"/>
      <w:marTop w:val="0"/>
      <w:marBottom w:val="0"/>
      <w:divBdr>
        <w:top w:val="none" w:sz="0" w:space="0" w:color="auto"/>
        <w:left w:val="none" w:sz="0" w:space="0" w:color="auto"/>
        <w:bottom w:val="none" w:sz="0" w:space="0" w:color="auto"/>
        <w:right w:val="none" w:sz="0" w:space="0" w:color="auto"/>
      </w:divBdr>
    </w:div>
    <w:div w:id="2081126588">
      <w:bodyDiv w:val="1"/>
      <w:marLeft w:val="0"/>
      <w:marRight w:val="0"/>
      <w:marTop w:val="0"/>
      <w:marBottom w:val="0"/>
      <w:divBdr>
        <w:top w:val="none" w:sz="0" w:space="0" w:color="auto"/>
        <w:left w:val="none" w:sz="0" w:space="0" w:color="auto"/>
        <w:bottom w:val="none" w:sz="0" w:space="0" w:color="auto"/>
        <w:right w:val="none" w:sz="0" w:space="0" w:color="auto"/>
      </w:divBdr>
      <w:divsChild>
        <w:div w:id="1501316191">
          <w:marLeft w:val="0"/>
          <w:marRight w:val="0"/>
          <w:marTop w:val="0"/>
          <w:marBottom w:val="0"/>
          <w:divBdr>
            <w:top w:val="none" w:sz="0" w:space="0" w:color="auto"/>
            <w:left w:val="none" w:sz="0" w:space="0" w:color="auto"/>
            <w:bottom w:val="none" w:sz="0" w:space="0" w:color="auto"/>
            <w:right w:val="none" w:sz="0" w:space="0" w:color="auto"/>
          </w:divBdr>
          <w:divsChild>
            <w:div w:id="1283420170">
              <w:marLeft w:val="0"/>
              <w:marRight w:val="0"/>
              <w:marTop w:val="0"/>
              <w:marBottom w:val="0"/>
              <w:divBdr>
                <w:top w:val="none" w:sz="0" w:space="0" w:color="auto"/>
                <w:left w:val="none" w:sz="0" w:space="0" w:color="auto"/>
                <w:bottom w:val="none" w:sz="0" w:space="0" w:color="auto"/>
                <w:right w:val="none" w:sz="0" w:space="0" w:color="auto"/>
              </w:divBdr>
              <w:divsChild>
                <w:div w:id="593051317">
                  <w:marLeft w:val="0"/>
                  <w:marRight w:val="0"/>
                  <w:marTop w:val="0"/>
                  <w:marBottom w:val="0"/>
                  <w:divBdr>
                    <w:top w:val="single" w:sz="12" w:space="0" w:color="005D9E"/>
                    <w:left w:val="single" w:sz="6" w:space="9" w:color="B9DBEA"/>
                    <w:bottom w:val="single" w:sz="2" w:space="8" w:color="B9DBEA"/>
                    <w:right w:val="single" w:sz="6" w:space="9" w:color="B9DBEA"/>
                  </w:divBdr>
                  <w:divsChild>
                    <w:div w:id="237253146">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68.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hyperlink" Target="https://raw.githubusercontent.com/openshift/origin/master/examples/logging/logging-deployer.yaml" TargetMode="External"/><Relationship Id="rId138" Type="http://schemas.openxmlformats.org/officeDocument/2006/relationships/hyperlink" Target="https://developers.redhat.com/blog/2015/11/19/dns-your-openshift-v3-cluster/" TargetMode="External"/><Relationship Id="rId154" Type="http://schemas.openxmlformats.org/officeDocument/2006/relationships/image" Target="media/image121.png"/><Relationship Id="rId159" Type="http://schemas.openxmlformats.org/officeDocument/2006/relationships/image" Target="media/image125.png"/><Relationship Id="rId175" Type="http://schemas.openxmlformats.org/officeDocument/2006/relationships/image" Target="media/image136.png"/><Relationship Id="rId170" Type="http://schemas.openxmlformats.org/officeDocument/2006/relationships/image" Target="media/image135.png"/><Relationship Id="rId16" Type="http://schemas.openxmlformats.org/officeDocument/2006/relationships/image" Target="media/image7.png"/><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hyperlink" Target="https://raw.githubusercontent.com/openshift/origin/master/examples/jenkins/pipeline/bluegreen-pipeline.yaml" TargetMode="External"/><Relationship Id="rId102" Type="http://schemas.openxmlformats.org/officeDocument/2006/relationships/image" Target="media/image83.png"/><Relationship Id="rId123" Type="http://schemas.openxmlformats.org/officeDocument/2006/relationships/image" Target="media/image100.png"/><Relationship Id="rId128" Type="http://schemas.openxmlformats.org/officeDocument/2006/relationships/image" Target="media/image104.png"/><Relationship Id="rId144" Type="http://schemas.openxmlformats.org/officeDocument/2006/relationships/image" Target="media/image114.png"/><Relationship Id="rId149" Type="http://schemas.openxmlformats.org/officeDocument/2006/relationships/hyperlink" Target="https://github.com/openshift/source-to-image/releases"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26.png"/><Relationship Id="rId165" Type="http://schemas.openxmlformats.org/officeDocument/2006/relationships/image" Target="media/image130.png"/><Relationship Id="rId181" Type="http://schemas.openxmlformats.org/officeDocument/2006/relationships/image" Target="media/image140.png"/><Relationship Id="rId186"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png"/><Relationship Id="rId113" Type="http://schemas.openxmlformats.org/officeDocument/2006/relationships/image" Target="media/image93.png"/><Relationship Id="rId118" Type="http://schemas.openxmlformats.org/officeDocument/2006/relationships/image" Target="media/image96.png"/><Relationship Id="rId134" Type="http://schemas.openxmlformats.org/officeDocument/2006/relationships/image" Target="media/image107.png"/><Relationship Id="rId139" Type="http://schemas.openxmlformats.org/officeDocument/2006/relationships/image" Target="media/image109.png"/><Relationship Id="rId80" Type="http://schemas.openxmlformats.org/officeDocument/2006/relationships/image" Target="media/image64.png"/><Relationship Id="rId85" Type="http://schemas.openxmlformats.org/officeDocument/2006/relationships/hyperlink" Target="http://cats-a-b-deploy.router.default.svc.cluster.local/" TargetMode="External"/><Relationship Id="rId150" Type="http://schemas.openxmlformats.org/officeDocument/2006/relationships/hyperlink" Target="https://github.com/openshift/source-to-image/releases/download/v1.1.7/source-to-image-v1.1.7-226afa1-linux-amd64.tar.gz" TargetMode="External"/><Relationship Id="rId155" Type="http://schemas.openxmlformats.org/officeDocument/2006/relationships/image" Target="media/image122.png"/><Relationship Id="rId171" Type="http://schemas.openxmlformats.org/officeDocument/2006/relationships/hyperlink" Target="https://docs.openshift.org/latest/install_config/registry/deploy_registry_existing_clusters.html" TargetMode="External"/><Relationship Id="rId176" Type="http://schemas.openxmlformats.org/officeDocument/2006/relationships/hyperlink" Target="https://registry-console-default.router.default.svc.cluster.local&#65292;developer/1" TargetMode="External"/><Relationship Id="rId12" Type="http://schemas.openxmlformats.org/officeDocument/2006/relationships/hyperlink" Target="https://jenkins-ci-cd.router.default.svc.cluster.local/" TargetMode="External"/><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4.png"/><Relationship Id="rId108" Type="http://schemas.openxmlformats.org/officeDocument/2006/relationships/image" Target="media/image88.png"/><Relationship Id="rId124" Type="http://schemas.openxmlformats.org/officeDocument/2006/relationships/image" Target="media/image101.png"/><Relationship Id="rId129" Type="http://schemas.openxmlformats.org/officeDocument/2006/relationships/image" Target="media/image105.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3.png"/><Relationship Id="rId96" Type="http://schemas.openxmlformats.org/officeDocument/2006/relationships/hyperlink" Target="http://cotd-rollback.router.default.svc.cluster.local" TargetMode="External"/><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image" Target="media/image127.png"/><Relationship Id="rId166" Type="http://schemas.openxmlformats.org/officeDocument/2006/relationships/image" Target="media/image131.png"/><Relationship Id="rId182"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hyperlink" Target="http://grafana-openshift-infra.router.default.svc.cluster.local" TargetMode="External"/><Relationship Id="rId119" Type="http://schemas.openxmlformats.org/officeDocument/2006/relationships/image" Target="media/image9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5.png"/><Relationship Id="rId86" Type="http://schemas.openxmlformats.org/officeDocument/2006/relationships/image" Target="media/image69.png"/><Relationship Id="rId130" Type="http://schemas.openxmlformats.org/officeDocument/2006/relationships/hyperlink" Target="https://github.com/openshift/origin/blob/master/examples/logging/logging-deployer.yaml" TargetMode="External"/><Relationship Id="rId135" Type="http://schemas.openxmlformats.org/officeDocument/2006/relationships/image" Target="media/image108.png"/><Relationship Id="rId151" Type="http://schemas.openxmlformats.org/officeDocument/2006/relationships/image" Target="media/image119.png"/><Relationship Id="rId156" Type="http://schemas.openxmlformats.org/officeDocument/2006/relationships/image" Target="media/image123.png"/><Relationship Id="rId177"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s://github.com/xiaoping378/blog/blob/master/posts/openshift%E5%AE%9E%E8%B7%B5-%E9%95%9C%E5%83%8F%E7%AE%A1%E7%90%86.md" TargetMode="External"/><Relationship Id="rId180" Type="http://schemas.openxmlformats.org/officeDocument/2006/relationships/image" Target="media/image13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89.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78.png"/><Relationship Id="rId104" Type="http://schemas.openxmlformats.org/officeDocument/2006/relationships/hyperlink" Target="http://cotd-rollback.router.default.svc.cluster.local" TargetMode="External"/><Relationship Id="rId120" Type="http://schemas.openxmlformats.org/officeDocument/2006/relationships/hyperlink" Target="http://prometheus-openshift-infra.router.default.svc.cluster.local" TargetMode="External"/><Relationship Id="rId125" Type="http://schemas.openxmlformats.org/officeDocument/2006/relationships/hyperlink" Target="https://github.com/debianmaster/openshift-examples/blob/master/promethus/grafana-dashboard.json" TargetMode="External"/><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4.png"/><Relationship Id="rId162" Type="http://schemas.openxmlformats.org/officeDocument/2006/relationships/image" Target="media/image128.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comments" Target="comments.xml"/><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raw.githubusercontent.com/openshift/origin/master/examples/jenkins/pipeline/samplepipeline.yaml" TargetMode="External"/><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hyperlink" Target="https://raw.githubusercontent.com/openshift/origin/master/examples/logging/logging-deployer.yaml" TargetMode="External"/><Relationship Id="rId136" Type="http://schemas.openxmlformats.org/officeDocument/2006/relationships/hyperlink" Target="http://www.dockone.io/article/946" TargetMode="External"/><Relationship Id="rId157" Type="http://schemas.openxmlformats.org/officeDocument/2006/relationships/image" Target="media/image124.png"/><Relationship Id="rId178" Type="http://schemas.openxmlformats.org/officeDocument/2006/relationships/hyperlink" Target="https://openshift-cockpit-openshift.router.default.svc.cluster.local" TargetMode="External"/><Relationship Id="rId61" Type="http://schemas.openxmlformats.org/officeDocument/2006/relationships/image" Target="media/image49.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hyperlink" Target="https://ipaas.com.cn/blog/post/seanzhau/299621f870e3" TargetMode="External"/><Relationship Id="rId19" Type="http://schemas.openxmlformats.org/officeDocument/2006/relationships/image" Target="media/image10.png"/><Relationship Id="rId14" Type="http://schemas.openxmlformats.org/officeDocument/2006/relationships/image" Target="media/image5.png"/><Relationship Id="rId30" Type="http://schemas.microsoft.com/office/2011/relationships/commentsExtended" Target="commentsExtended.xm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github.com/openshift/origin/tree/master/examples/jenkins/pipeline" TargetMode="External"/><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2.png"/><Relationship Id="rId147" Type="http://schemas.openxmlformats.org/officeDocument/2006/relationships/image" Target="media/image117.png"/><Relationship Id="rId168" Type="http://schemas.openxmlformats.org/officeDocument/2006/relationships/image" Target="media/image133.png"/><Relationship Id="rId8" Type="http://schemas.openxmlformats.org/officeDocument/2006/relationships/hyperlink" Target="https://github.com/leoterry-ulrica"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image" Target="media/image98.png"/><Relationship Id="rId142" Type="http://schemas.openxmlformats.org/officeDocument/2006/relationships/image" Target="media/image112.png"/><Relationship Id="rId163" Type="http://schemas.openxmlformats.org/officeDocument/2006/relationships/hyperlink" Target="http://192.168.200.56:8080/"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hyperlink" Target="http://prometheus-openshift-infra.router.default.svc.cluster.local" TargetMode="External"/><Relationship Id="rId137" Type="http://schemas.openxmlformats.org/officeDocument/2006/relationships/hyperlink" Target="http://blog.csdn.net/technofiend/article/details/53838199" TargetMode="External"/><Relationship Id="rId158" Type="http://schemas.openxmlformats.org/officeDocument/2006/relationships/hyperlink" Target="https://github.com/leoterry-ulrica/mybank-demo-maven" TargetMode="External"/><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7.png"/><Relationship Id="rId88" Type="http://schemas.openxmlformats.org/officeDocument/2006/relationships/hyperlink" Target="http://cities-a-b-deploy.router.default.svc.cluster.local" TargetMode="External"/><Relationship Id="rId111" Type="http://schemas.openxmlformats.org/officeDocument/2006/relationships/image" Target="media/image91.png"/><Relationship Id="rId132" Type="http://schemas.openxmlformats.org/officeDocument/2006/relationships/image" Target="media/image106.png"/><Relationship Id="rId153" Type="http://schemas.openxmlformats.org/officeDocument/2006/relationships/hyperlink" Target="http://archive.apache.org/dist/tomcat/tomcat-8/v8.5.5/bin/apache-tomcat-8.5.5.tar.gz" TargetMode="External"/><Relationship Id="rId174" Type="http://schemas.openxmlformats.org/officeDocument/2006/relationships/hyperlink" Target="http://www.projectatomic.io/" TargetMode="External"/><Relationship Id="rId179" Type="http://schemas.openxmlformats.org/officeDocument/2006/relationships/image" Target="media/image138.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6.png"/><Relationship Id="rId127" Type="http://schemas.openxmlformats.org/officeDocument/2006/relationships/image" Target="media/image103.png"/><Relationship Id="rId10" Type="http://schemas.openxmlformats.org/officeDocument/2006/relationships/hyperlink" Target="https://master.example.com:8443/" TargetMode="External"/><Relationship Id="rId31" Type="http://schemas.microsoft.com/office/2016/09/relationships/commentsIds" Target="commentsIds.xml"/><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hyperlink" Target="https://github.com/openshift/nodejs-ex.git" TargetMode="External"/><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29.png"/><Relationship Id="rId169" Type="http://schemas.openxmlformats.org/officeDocument/2006/relationships/image" Target="media/image134.png"/><Relationship Id="rId185" Type="http://schemas.microsoft.com/office/2011/relationships/people" Target="peop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5b&#39033;&#30446;&#21517;&#31216;%5d&#25968;&#25454;&#24211;&#35774;&#35745;&#35828;&#26126;&#200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21276C-5B9B-4592-8DA3-2FB3F4151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[项目名称]数据库设计说明书.dot</Template>
  <TotalTime>452</TotalTime>
  <Pages>88</Pages>
  <Words>4288</Words>
  <Characters>24442</Characters>
  <Application>Microsoft Office Word</Application>
  <DocSecurity>0</DocSecurity>
  <Lines>203</Lines>
  <Paragraphs>57</Paragraphs>
  <ScaleCrop>false</ScaleCrop>
  <Company>数慧</Company>
  <LinksUpToDate>false</LinksUpToDate>
  <CharactersWithSpaces>28673</CharactersWithSpaces>
  <SharedDoc>false</SharedDoc>
  <HLinks>
    <vt:vector size="180" baseType="variant">
      <vt:variant>
        <vt:i4>336530307</vt:i4>
      </vt:variant>
      <vt:variant>
        <vt:i4>165</vt:i4>
      </vt:variant>
      <vt:variant>
        <vt:i4>0</vt:i4>
      </vt:variant>
      <vt:variant>
        <vt:i4>5</vt:i4>
      </vt:variant>
      <vt:variant>
        <vt:lpwstr/>
      </vt:variant>
      <vt:variant>
        <vt:lpwstr>_TBSYS_DATASOURCE（数据源表）</vt:lpwstr>
      </vt:variant>
      <vt:variant>
        <vt:i4>-1787588398</vt:i4>
      </vt:variant>
      <vt:variant>
        <vt:i4>162</vt:i4>
      </vt:variant>
      <vt:variant>
        <vt:i4>0</vt:i4>
      </vt:variant>
      <vt:variant>
        <vt:i4>5</vt:i4>
      </vt:variant>
      <vt:variant>
        <vt:lpwstr/>
      </vt:variant>
      <vt:variant>
        <vt:lpwstr>_TBSYS_LOCATIONITEM(区划定位项表)</vt:lpwstr>
      </vt:variant>
      <vt:variant>
        <vt:i4>1423807757</vt:i4>
      </vt:variant>
      <vt:variant>
        <vt:i4>159</vt:i4>
      </vt:variant>
      <vt:variant>
        <vt:i4>0</vt:i4>
      </vt:variant>
      <vt:variant>
        <vt:i4>5</vt:i4>
      </vt:variant>
      <vt:variant>
        <vt:lpwstr/>
      </vt:variant>
      <vt:variant>
        <vt:lpwstr>_TBSYS_LOCATIONLEVEL(区划定位层表)</vt:lpwstr>
      </vt:variant>
      <vt:variant>
        <vt:i4>-1568913354</vt:i4>
      </vt:variant>
      <vt:variant>
        <vt:i4>156</vt:i4>
      </vt:variant>
      <vt:variant>
        <vt:i4>0</vt:i4>
      </vt:variant>
      <vt:variant>
        <vt:i4>5</vt:i4>
      </vt:variant>
      <vt:variant>
        <vt:lpwstr/>
      </vt:variant>
      <vt:variant>
        <vt:lpwstr>_TBSYS_LAYERSOURCE（图层数据源表）</vt:lpwstr>
      </vt:variant>
      <vt:variant>
        <vt:i4>1152649134</vt:i4>
      </vt:variant>
      <vt:variant>
        <vt:i4>153</vt:i4>
      </vt:variant>
      <vt:variant>
        <vt:i4>0</vt:i4>
      </vt:variant>
      <vt:variant>
        <vt:i4>5</vt:i4>
      </vt:variant>
      <vt:variant>
        <vt:lpwstr/>
      </vt:variant>
      <vt:variant>
        <vt:lpwstr>_TBSYS_STYLEGALLERY（符号配置方案表）</vt:lpwstr>
      </vt:variant>
      <vt:variant>
        <vt:i4>-584677628</vt:i4>
      </vt:variant>
      <vt:variant>
        <vt:i4>150</vt:i4>
      </vt:variant>
      <vt:variant>
        <vt:i4>0</vt:i4>
      </vt:variant>
      <vt:variant>
        <vt:i4>5</vt:i4>
      </vt:variant>
      <vt:variant>
        <vt:lpwstr/>
      </vt:variant>
      <vt:variant>
        <vt:lpwstr>_TBSYS_STYLEGALLERYCLASS（符号类型分类表）</vt:lpwstr>
      </vt:variant>
      <vt:variant>
        <vt:i4>-1255485251</vt:i4>
      </vt:variant>
      <vt:variant>
        <vt:i4>147</vt:i4>
      </vt:variant>
      <vt:variant>
        <vt:i4>0</vt:i4>
      </vt:variant>
      <vt:variant>
        <vt:i4>5</vt:i4>
      </vt:variant>
      <vt:variant>
        <vt:lpwstr/>
      </vt:variant>
      <vt:variant>
        <vt:lpwstr>_TBSYS_DICDETAIL（字典明细表）</vt:lpwstr>
      </vt:variant>
      <vt:variant>
        <vt:i4>-1508573671</vt:i4>
      </vt:variant>
      <vt:variant>
        <vt:i4>144</vt:i4>
      </vt:variant>
      <vt:variant>
        <vt:i4>0</vt:i4>
      </vt:variant>
      <vt:variant>
        <vt:i4>5</vt:i4>
      </vt:variant>
      <vt:variant>
        <vt:lpwstr/>
      </vt:variant>
      <vt:variant>
        <vt:lpwstr>_TBSYS_FUNCTIONITEMS(系统功能表)</vt:lpwstr>
      </vt:variant>
      <vt:variant>
        <vt:i4>816161204</vt:i4>
      </vt:variant>
      <vt:variant>
        <vt:i4>141</vt:i4>
      </vt:variant>
      <vt:variant>
        <vt:i4>0</vt:i4>
      </vt:variant>
      <vt:variant>
        <vt:i4>5</vt:i4>
      </vt:variant>
      <vt:variant>
        <vt:lpwstr/>
      </vt:variant>
      <vt:variant>
        <vt:lpwstr>_TBSYS_DATAOBJECT_OPERATIONS(资源操作关联表</vt:lpwstr>
      </vt:variant>
      <vt:variant>
        <vt:i4>234709044</vt:i4>
      </vt:variant>
      <vt:variant>
        <vt:i4>138</vt:i4>
      </vt:variant>
      <vt:variant>
        <vt:i4>0</vt:i4>
      </vt:variant>
      <vt:variant>
        <vt:i4>5</vt:i4>
      </vt:variant>
      <vt:variant>
        <vt:lpwstr/>
      </vt:variant>
      <vt:variant>
        <vt:lpwstr>_TBSYS_DATAOBJECT(数据资源表)</vt:lpwstr>
      </vt:variant>
      <vt:variant>
        <vt:i4>1510153277</vt:i4>
      </vt:variant>
      <vt:variant>
        <vt:i4>135</vt:i4>
      </vt:variant>
      <vt:variant>
        <vt:i4>0</vt:i4>
      </vt:variant>
      <vt:variant>
        <vt:i4>5</vt:i4>
      </vt:variant>
      <vt:variant>
        <vt:lpwstr/>
      </vt:variant>
      <vt:variant>
        <vt:lpwstr>_TBSYS_DATARESOURCETYPE（数据资源类型表）</vt:lpwstr>
      </vt:variant>
      <vt:variant>
        <vt:i4>1507390</vt:i4>
      </vt:variant>
      <vt:variant>
        <vt:i4>110</vt:i4>
      </vt:variant>
      <vt:variant>
        <vt:i4>0</vt:i4>
      </vt:variant>
      <vt:variant>
        <vt:i4>5</vt:i4>
      </vt:variant>
      <vt:variant>
        <vt:lpwstr/>
      </vt:variant>
      <vt:variant>
        <vt:lpwstr>_Toc245205938</vt:lpwstr>
      </vt:variant>
      <vt:variant>
        <vt:i4>1507390</vt:i4>
      </vt:variant>
      <vt:variant>
        <vt:i4>104</vt:i4>
      </vt:variant>
      <vt:variant>
        <vt:i4>0</vt:i4>
      </vt:variant>
      <vt:variant>
        <vt:i4>5</vt:i4>
      </vt:variant>
      <vt:variant>
        <vt:lpwstr/>
      </vt:variant>
      <vt:variant>
        <vt:lpwstr>_Toc245205937</vt:lpwstr>
      </vt:variant>
      <vt:variant>
        <vt:i4>1507390</vt:i4>
      </vt:variant>
      <vt:variant>
        <vt:i4>98</vt:i4>
      </vt:variant>
      <vt:variant>
        <vt:i4>0</vt:i4>
      </vt:variant>
      <vt:variant>
        <vt:i4>5</vt:i4>
      </vt:variant>
      <vt:variant>
        <vt:lpwstr/>
      </vt:variant>
      <vt:variant>
        <vt:lpwstr>_Toc245205936</vt:lpwstr>
      </vt:variant>
      <vt:variant>
        <vt:i4>1507390</vt:i4>
      </vt:variant>
      <vt:variant>
        <vt:i4>92</vt:i4>
      </vt:variant>
      <vt:variant>
        <vt:i4>0</vt:i4>
      </vt:variant>
      <vt:variant>
        <vt:i4>5</vt:i4>
      </vt:variant>
      <vt:variant>
        <vt:lpwstr/>
      </vt:variant>
      <vt:variant>
        <vt:lpwstr>_Toc245205935</vt:lpwstr>
      </vt:variant>
      <vt:variant>
        <vt:i4>1507390</vt:i4>
      </vt:variant>
      <vt:variant>
        <vt:i4>86</vt:i4>
      </vt:variant>
      <vt:variant>
        <vt:i4>0</vt:i4>
      </vt:variant>
      <vt:variant>
        <vt:i4>5</vt:i4>
      </vt:variant>
      <vt:variant>
        <vt:lpwstr/>
      </vt:variant>
      <vt:variant>
        <vt:lpwstr>_Toc245205934</vt:lpwstr>
      </vt:variant>
      <vt:variant>
        <vt:i4>1507390</vt:i4>
      </vt:variant>
      <vt:variant>
        <vt:i4>80</vt:i4>
      </vt:variant>
      <vt:variant>
        <vt:i4>0</vt:i4>
      </vt:variant>
      <vt:variant>
        <vt:i4>5</vt:i4>
      </vt:variant>
      <vt:variant>
        <vt:lpwstr/>
      </vt:variant>
      <vt:variant>
        <vt:lpwstr>_Toc245205933</vt:lpwstr>
      </vt:variant>
      <vt:variant>
        <vt:i4>1507390</vt:i4>
      </vt:variant>
      <vt:variant>
        <vt:i4>74</vt:i4>
      </vt:variant>
      <vt:variant>
        <vt:i4>0</vt:i4>
      </vt:variant>
      <vt:variant>
        <vt:i4>5</vt:i4>
      </vt:variant>
      <vt:variant>
        <vt:lpwstr/>
      </vt:variant>
      <vt:variant>
        <vt:lpwstr>_Toc245205932</vt:lpwstr>
      </vt:variant>
      <vt:variant>
        <vt:i4>1507390</vt:i4>
      </vt:variant>
      <vt:variant>
        <vt:i4>68</vt:i4>
      </vt:variant>
      <vt:variant>
        <vt:i4>0</vt:i4>
      </vt:variant>
      <vt:variant>
        <vt:i4>5</vt:i4>
      </vt:variant>
      <vt:variant>
        <vt:lpwstr/>
      </vt:variant>
      <vt:variant>
        <vt:lpwstr>_Toc245205931</vt:lpwstr>
      </vt:variant>
      <vt:variant>
        <vt:i4>1507390</vt:i4>
      </vt:variant>
      <vt:variant>
        <vt:i4>62</vt:i4>
      </vt:variant>
      <vt:variant>
        <vt:i4>0</vt:i4>
      </vt:variant>
      <vt:variant>
        <vt:i4>5</vt:i4>
      </vt:variant>
      <vt:variant>
        <vt:lpwstr/>
      </vt:variant>
      <vt:variant>
        <vt:lpwstr>_Toc245205930</vt:lpwstr>
      </vt:variant>
      <vt:variant>
        <vt:i4>1441854</vt:i4>
      </vt:variant>
      <vt:variant>
        <vt:i4>56</vt:i4>
      </vt:variant>
      <vt:variant>
        <vt:i4>0</vt:i4>
      </vt:variant>
      <vt:variant>
        <vt:i4>5</vt:i4>
      </vt:variant>
      <vt:variant>
        <vt:lpwstr/>
      </vt:variant>
      <vt:variant>
        <vt:lpwstr>_Toc245205929</vt:lpwstr>
      </vt:variant>
      <vt:variant>
        <vt:i4>1441854</vt:i4>
      </vt:variant>
      <vt:variant>
        <vt:i4>50</vt:i4>
      </vt:variant>
      <vt:variant>
        <vt:i4>0</vt:i4>
      </vt:variant>
      <vt:variant>
        <vt:i4>5</vt:i4>
      </vt:variant>
      <vt:variant>
        <vt:lpwstr/>
      </vt:variant>
      <vt:variant>
        <vt:lpwstr>_Toc245205928</vt:lpwstr>
      </vt:variant>
      <vt:variant>
        <vt:i4>1441854</vt:i4>
      </vt:variant>
      <vt:variant>
        <vt:i4>44</vt:i4>
      </vt:variant>
      <vt:variant>
        <vt:i4>0</vt:i4>
      </vt:variant>
      <vt:variant>
        <vt:i4>5</vt:i4>
      </vt:variant>
      <vt:variant>
        <vt:lpwstr/>
      </vt:variant>
      <vt:variant>
        <vt:lpwstr>_Toc245205927</vt:lpwstr>
      </vt:variant>
      <vt:variant>
        <vt:i4>1441854</vt:i4>
      </vt:variant>
      <vt:variant>
        <vt:i4>38</vt:i4>
      </vt:variant>
      <vt:variant>
        <vt:i4>0</vt:i4>
      </vt:variant>
      <vt:variant>
        <vt:i4>5</vt:i4>
      </vt:variant>
      <vt:variant>
        <vt:lpwstr/>
      </vt:variant>
      <vt:variant>
        <vt:lpwstr>_Toc245205926</vt:lpwstr>
      </vt:variant>
      <vt:variant>
        <vt:i4>1441854</vt:i4>
      </vt:variant>
      <vt:variant>
        <vt:i4>32</vt:i4>
      </vt:variant>
      <vt:variant>
        <vt:i4>0</vt:i4>
      </vt:variant>
      <vt:variant>
        <vt:i4>5</vt:i4>
      </vt:variant>
      <vt:variant>
        <vt:lpwstr/>
      </vt:variant>
      <vt:variant>
        <vt:lpwstr>_Toc245205925</vt:lpwstr>
      </vt:variant>
      <vt:variant>
        <vt:i4>1441854</vt:i4>
      </vt:variant>
      <vt:variant>
        <vt:i4>26</vt:i4>
      </vt:variant>
      <vt:variant>
        <vt:i4>0</vt:i4>
      </vt:variant>
      <vt:variant>
        <vt:i4>5</vt:i4>
      </vt:variant>
      <vt:variant>
        <vt:lpwstr/>
      </vt:variant>
      <vt:variant>
        <vt:lpwstr>_Toc245205924</vt:lpwstr>
      </vt:variant>
      <vt:variant>
        <vt:i4>1441854</vt:i4>
      </vt:variant>
      <vt:variant>
        <vt:i4>20</vt:i4>
      </vt:variant>
      <vt:variant>
        <vt:i4>0</vt:i4>
      </vt:variant>
      <vt:variant>
        <vt:i4>5</vt:i4>
      </vt:variant>
      <vt:variant>
        <vt:lpwstr/>
      </vt:variant>
      <vt:variant>
        <vt:lpwstr>_Toc245205923</vt:lpwstr>
      </vt:variant>
      <vt:variant>
        <vt:i4>1441854</vt:i4>
      </vt:variant>
      <vt:variant>
        <vt:i4>14</vt:i4>
      </vt:variant>
      <vt:variant>
        <vt:i4>0</vt:i4>
      </vt:variant>
      <vt:variant>
        <vt:i4>5</vt:i4>
      </vt:variant>
      <vt:variant>
        <vt:lpwstr/>
      </vt:variant>
      <vt:variant>
        <vt:lpwstr>_Toc245205922</vt:lpwstr>
      </vt:variant>
      <vt:variant>
        <vt:i4>1441854</vt:i4>
      </vt:variant>
      <vt:variant>
        <vt:i4>8</vt:i4>
      </vt:variant>
      <vt:variant>
        <vt:i4>0</vt:i4>
      </vt:variant>
      <vt:variant>
        <vt:i4>5</vt:i4>
      </vt:variant>
      <vt:variant>
        <vt:lpwstr/>
      </vt:variant>
      <vt:variant>
        <vt:lpwstr>_Toc245205921</vt:lpwstr>
      </vt:variant>
      <vt:variant>
        <vt:i4>1441854</vt:i4>
      </vt:variant>
      <vt:variant>
        <vt:i4>2</vt:i4>
      </vt:variant>
      <vt:variant>
        <vt:i4>0</vt:i4>
      </vt:variant>
      <vt:variant>
        <vt:i4>5</vt:i4>
      </vt:variant>
      <vt:variant>
        <vt:lpwstr/>
      </vt:variant>
      <vt:variant>
        <vt:lpwstr>_Toc245205920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[文件名称]</dc:subject>
  <dc:creator>Alixs</dc:creator>
  <cp:keywords/>
  <dc:description/>
  <cp:lastModifiedBy>thinkpad</cp:lastModifiedBy>
  <cp:revision>194</cp:revision>
  <cp:lastPrinted>2017-10-14T02:47:00Z</cp:lastPrinted>
  <dcterms:created xsi:type="dcterms:W3CDTF">2017-10-14T02:45:00Z</dcterms:created>
  <dcterms:modified xsi:type="dcterms:W3CDTF">2017-11-21T15:53:00Z</dcterms:modified>
</cp:coreProperties>
</file>