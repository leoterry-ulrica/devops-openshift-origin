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0018459" w:displacedByCustomXml="next"/>
    <w:sdt>
      <w:sdtPr>
        <w:rPr>
          <w:rFonts w:ascii="Times New Roman" w:hAnsi="Times New Roman" w:cs="Times New Roman"/>
          <w:b w:val="0"/>
          <w:bCs w:val="0"/>
          <w:kern w:val="2"/>
          <w:sz w:val="21"/>
          <w:szCs w:val="24"/>
          <w:lang w:val="zh-CN"/>
        </w:rPr>
        <w:id w:val="1114240624"/>
        <w:docPartObj>
          <w:docPartGallery w:val="Table of Contents"/>
          <w:docPartUnique/>
        </w:docPartObj>
      </w:sdtPr>
      <w:sdtContent>
        <w:p w14:paraId="2A45A9CE" w14:textId="3B078525" w:rsidR="00CC19DF" w:rsidRDefault="00CC19DF" w:rsidP="005567CC">
          <w:pPr>
            <w:pStyle w:val="1"/>
          </w:pPr>
          <w:r>
            <w:rPr>
              <w:lang w:val="zh-CN"/>
            </w:rPr>
            <w:t>目录</w:t>
          </w:r>
          <w:bookmarkEnd w:id="0"/>
        </w:p>
        <w:p w14:paraId="28AF93E9" w14:textId="7A59D53C" w:rsidR="00EE61C4" w:rsidRDefault="00CC19DF">
          <w:pPr>
            <w:pStyle w:val="10"/>
            <w:tabs>
              <w:tab w:val="left" w:pos="420"/>
              <w:tab w:val="right" w:leader="dot" w:pos="96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0018459" w:history="1">
            <w:r w:rsidR="00EE61C4" w:rsidRPr="009C3D72">
              <w:rPr>
                <w:rStyle w:val="ac"/>
                <w:noProof/>
              </w:rPr>
              <w:t>1</w:t>
            </w:r>
            <w:r w:rsidR="00EE61C4">
              <w:rPr>
                <w:rFonts w:asciiTheme="minorHAnsi" w:eastAsiaTheme="minorEastAsia" w:hAnsiTheme="minorHAnsi" w:cstheme="minorBidi"/>
                <w:noProof/>
                <w:szCs w:val="22"/>
              </w:rPr>
              <w:tab/>
            </w:r>
            <w:r w:rsidR="00EE61C4" w:rsidRPr="009C3D72">
              <w:rPr>
                <w:rStyle w:val="ac"/>
                <w:noProof/>
                <w:lang w:val="zh-CN"/>
              </w:rPr>
              <w:t>目录</w:t>
            </w:r>
            <w:r w:rsidR="00EE61C4">
              <w:rPr>
                <w:noProof/>
                <w:webHidden/>
              </w:rPr>
              <w:tab/>
            </w:r>
            <w:r w:rsidR="00EE61C4">
              <w:rPr>
                <w:noProof/>
                <w:webHidden/>
              </w:rPr>
              <w:fldChar w:fldCharType="begin"/>
            </w:r>
            <w:r w:rsidR="00EE61C4">
              <w:rPr>
                <w:noProof/>
                <w:webHidden/>
              </w:rPr>
              <w:instrText xml:space="preserve"> PAGEREF _Toc500018459 \h </w:instrText>
            </w:r>
            <w:r w:rsidR="00EE61C4">
              <w:rPr>
                <w:noProof/>
                <w:webHidden/>
              </w:rPr>
            </w:r>
            <w:r w:rsidR="00EE61C4">
              <w:rPr>
                <w:noProof/>
                <w:webHidden/>
              </w:rPr>
              <w:fldChar w:fldCharType="separate"/>
            </w:r>
            <w:r w:rsidR="00EE61C4">
              <w:rPr>
                <w:noProof/>
                <w:webHidden/>
              </w:rPr>
              <w:t>1</w:t>
            </w:r>
            <w:r w:rsidR="00EE61C4">
              <w:rPr>
                <w:noProof/>
                <w:webHidden/>
              </w:rPr>
              <w:fldChar w:fldCharType="end"/>
            </w:r>
          </w:hyperlink>
        </w:p>
        <w:p w14:paraId="72CA1FDE" w14:textId="1F8F9898"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60" w:history="1">
            <w:r w:rsidR="00EE61C4" w:rsidRPr="009C3D72">
              <w:rPr>
                <w:rStyle w:val="ac"/>
                <w:noProof/>
              </w:rPr>
              <w:t>2</w:t>
            </w:r>
            <w:r w:rsidR="00EE61C4">
              <w:rPr>
                <w:rFonts w:asciiTheme="minorHAnsi" w:eastAsiaTheme="minorEastAsia" w:hAnsiTheme="minorHAnsi" w:cstheme="minorBidi"/>
                <w:noProof/>
                <w:szCs w:val="22"/>
              </w:rPr>
              <w:tab/>
            </w:r>
            <w:r w:rsidR="00EE61C4" w:rsidRPr="009C3D72">
              <w:rPr>
                <w:rStyle w:val="ac"/>
                <w:noProof/>
              </w:rPr>
              <w:t>作者</w:t>
            </w:r>
            <w:r w:rsidR="00EE61C4">
              <w:rPr>
                <w:noProof/>
                <w:webHidden/>
              </w:rPr>
              <w:tab/>
            </w:r>
            <w:r w:rsidR="00EE61C4">
              <w:rPr>
                <w:noProof/>
                <w:webHidden/>
              </w:rPr>
              <w:fldChar w:fldCharType="begin"/>
            </w:r>
            <w:r w:rsidR="00EE61C4">
              <w:rPr>
                <w:noProof/>
                <w:webHidden/>
              </w:rPr>
              <w:instrText xml:space="preserve"> PAGEREF _Toc500018460 \h </w:instrText>
            </w:r>
            <w:r w:rsidR="00EE61C4">
              <w:rPr>
                <w:noProof/>
                <w:webHidden/>
              </w:rPr>
            </w:r>
            <w:r w:rsidR="00EE61C4">
              <w:rPr>
                <w:noProof/>
                <w:webHidden/>
              </w:rPr>
              <w:fldChar w:fldCharType="separate"/>
            </w:r>
            <w:r w:rsidR="00EE61C4">
              <w:rPr>
                <w:noProof/>
                <w:webHidden/>
              </w:rPr>
              <w:t>4</w:t>
            </w:r>
            <w:r w:rsidR="00EE61C4">
              <w:rPr>
                <w:noProof/>
                <w:webHidden/>
              </w:rPr>
              <w:fldChar w:fldCharType="end"/>
            </w:r>
          </w:hyperlink>
        </w:p>
        <w:p w14:paraId="4F3579C3" w14:textId="27EF9026"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61" w:history="1">
            <w:r w:rsidR="00EE61C4" w:rsidRPr="009C3D72">
              <w:rPr>
                <w:rStyle w:val="ac"/>
                <w:noProof/>
              </w:rPr>
              <w:t>3</w:t>
            </w:r>
            <w:r w:rsidR="00EE61C4">
              <w:rPr>
                <w:rFonts w:asciiTheme="minorHAnsi" w:eastAsiaTheme="minorEastAsia" w:hAnsiTheme="minorHAnsi" w:cstheme="minorBidi"/>
                <w:noProof/>
                <w:szCs w:val="22"/>
              </w:rPr>
              <w:tab/>
            </w:r>
            <w:r w:rsidR="00EE61C4" w:rsidRPr="009C3D72">
              <w:rPr>
                <w:rStyle w:val="ac"/>
                <w:noProof/>
              </w:rPr>
              <w:t>版本</w:t>
            </w:r>
            <w:r w:rsidR="00EE61C4">
              <w:rPr>
                <w:noProof/>
                <w:webHidden/>
              </w:rPr>
              <w:tab/>
            </w:r>
            <w:r w:rsidR="00EE61C4">
              <w:rPr>
                <w:noProof/>
                <w:webHidden/>
              </w:rPr>
              <w:fldChar w:fldCharType="begin"/>
            </w:r>
            <w:r w:rsidR="00EE61C4">
              <w:rPr>
                <w:noProof/>
                <w:webHidden/>
              </w:rPr>
              <w:instrText xml:space="preserve"> PAGEREF _Toc500018461 \h </w:instrText>
            </w:r>
            <w:r w:rsidR="00EE61C4">
              <w:rPr>
                <w:noProof/>
                <w:webHidden/>
              </w:rPr>
            </w:r>
            <w:r w:rsidR="00EE61C4">
              <w:rPr>
                <w:noProof/>
                <w:webHidden/>
              </w:rPr>
              <w:fldChar w:fldCharType="separate"/>
            </w:r>
            <w:r w:rsidR="00EE61C4">
              <w:rPr>
                <w:noProof/>
                <w:webHidden/>
              </w:rPr>
              <w:t>4</w:t>
            </w:r>
            <w:r w:rsidR="00EE61C4">
              <w:rPr>
                <w:noProof/>
                <w:webHidden/>
              </w:rPr>
              <w:fldChar w:fldCharType="end"/>
            </w:r>
          </w:hyperlink>
        </w:p>
        <w:p w14:paraId="518D2041" w14:textId="306CCDD2"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62" w:history="1">
            <w:r w:rsidR="00EE61C4" w:rsidRPr="009C3D72">
              <w:rPr>
                <w:rStyle w:val="ac"/>
                <w:noProof/>
              </w:rPr>
              <w:t>4</w:t>
            </w:r>
            <w:r w:rsidR="00EE61C4">
              <w:rPr>
                <w:rFonts w:asciiTheme="minorHAnsi" w:eastAsiaTheme="minorEastAsia" w:hAnsiTheme="minorHAnsi" w:cstheme="minorBidi"/>
                <w:noProof/>
                <w:szCs w:val="22"/>
              </w:rPr>
              <w:tab/>
            </w:r>
            <w:r w:rsidR="00EE61C4" w:rsidRPr="009C3D72">
              <w:rPr>
                <w:rStyle w:val="ac"/>
                <w:noProof/>
              </w:rPr>
              <w:t>服务器</w:t>
            </w:r>
            <w:r w:rsidR="00EE61C4">
              <w:rPr>
                <w:noProof/>
                <w:webHidden/>
              </w:rPr>
              <w:tab/>
            </w:r>
            <w:r w:rsidR="00EE61C4">
              <w:rPr>
                <w:noProof/>
                <w:webHidden/>
              </w:rPr>
              <w:fldChar w:fldCharType="begin"/>
            </w:r>
            <w:r w:rsidR="00EE61C4">
              <w:rPr>
                <w:noProof/>
                <w:webHidden/>
              </w:rPr>
              <w:instrText xml:space="preserve"> PAGEREF _Toc500018462 \h </w:instrText>
            </w:r>
            <w:r w:rsidR="00EE61C4">
              <w:rPr>
                <w:noProof/>
                <w:webHidden/>
              </w:rPr>
            </w:r>
            <w:r w:rsidR="00EE61C4">
              <w:rPr>
                <w:noProof/>
                <w:webHidden/>
              </w:rPr>
              <w:fldChar w:fldCharType="separate"/>
            </w:r>
            <w:r w:rsidR="00EE61C4">
              <w:rPr>
                <w:noProof/>
                <w:webHidden/>
              </w:rPr>
              <w:t>4</w:t>
            </w:r>
            <w:r w:rsidR="00EE61C4">
              <w:rPr>
                <w:noProof/>
                <w:webHidden/>
              </w:rPr>
              <w:fldChar w:fldCharType="end"/>
            </w:r>
          </w:hyperlink>
        </w:p>
        <w:p w14:paraId="2E1B4577" w14:textId="7C4E9816"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63" w:history="1">
            <w:r w:rsidR="00EE61C4" w:rsidRPr="009C3D72">
              <w:rPr>
                <w:rStyle w:val="ac"/>
                <w:noProof/>
              </w:rPr>
              <w:t>5</w:t>
            </w:r>
            <w:r w:rsidR="00EE61C4">
              <w:rPr>
                <w:rFonts w:asciiTheme="minorHAnsi" w:eastAsiaTheme="minorEastAsia" w:hAnsiTheme="minorHAnsi" w:cstheme="minorBidi"/>
                <w:noProof/>
                <w:szCs w:val="22"/>
              </w:rPr>
              <w:tab/>
            </w:r>
            <w:r w:rsidR="00EE61C4" w:rsidRPr="009C3D72">
              <w:rPr>
                <w:rStyle w:val="ac"/>
                <w:noProof/>
              </w:rPr>
              <w:t>项目列表</w:t>
            </w:r>
            <w:r w:rsidR="00EE61C4">
              <w:rPr>
                <w:noProof/>
                <w:webHidden/>
              </w:rPr>
              <w:tab/>
            </w:r>
            <w:r w:rsidR="00EE61C4">
              <w:rPr>
                <w:noProof/>
                <w:webHidden/>
              </w:rPr>
              <w:fldChar w:fldCharType="begin"/>
            </w:r>
            <w:r w:rsidR="00EE61C4">
              <w:rPr>
                <w:noProof/>
                <w:webHidden/>
              </w:rPr>
              <w:instrText xml:space="preserve"> PAGEREF _Toc500018463 \h </w:instrText>
            </w:r>
            <w:r w:rsidR="00EE61C4">
              <w:rPr>
                <w:noProof/>
                <w:webHidden/>
              </w:rPr>
            </w:r>
            <w:r w:rsidR="00EE61C4">
              <w:rPr>
                <w:noProof/>
                <w:webHidden/>
              </w:rPr>
              <w:fldChar w:fldCharType="separate"/>
            </w:r>
            <w:r w:rsidR="00EE61C4">
              <w:rPr>
                <w:noProof/>
                <w:webHidden/>
              </w:rPr>
              <w:t>5</w:t>
            </w:r>
            <w:r w:rsidR="00EE61C4">
              <w:rPr>
                <w:noProof/>
                <w:webHidden/>
              </w:rPr>
              <w:fldChar w:fldCharType="end"/>
            </w:r>
          </w:hyperlink>
        </w:p>
        <w:p w14:paraId="6744B6A0" w14:textId="2E517D21"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64" w:history="1">
            <w:r w:rsidR="00EE61C4" w:rsidRPr="009C3D72">
              <w:rPr>
                <w:rStyle w:val="ac"/>
                <w:noProof/>
              </w:rPr>
              <w:t>6</w:t>
            </w:r>
            <w:r w:rsidR="00EE61C4">
              <w:rPr>
                <w:rFonts w:asciiTheme="minorHAnsi" w:eastAsiaTheme="minorEastAsia" w:hAnsiTheme="minorHAnsi" w:cstheme="minorBidi"/>
                <w:noProof/>
                <w:szCs w:val="22"/>
              </w:rPr>
              <w:tab/>
            </w:r>
            <w:r w:rsidR="00EE61C4" w:rsidRPr="009C3D72">
              <w:rPr>
                <w:rStyle w:val="ac"/>
                <w:noProof/>
              </w:rPr>
              <w:t>Openshift</w:t>
            </w:r>
            <w:r w:rsidR="00EE61C4" w:rsidRPr="009C3D72">
              <w:rPr>
                <w:rStyle w:val="ac"/>
                <w:noProof/>
              </w:rPr>
              <w:t>与</w:t>
            </w:r>
            <w:r w:rsidR="00EE61C4" w:rsidRPr="009C3D72">
              <w:rPr>
                <w:rStyle w:val="ac"/>
                <w:noProof/>
              </w:rPr>
              <w:t>jenkins</w:t>
            </w:r>
            <w:r w:rsidR="00EE61C4" w:rsidRPr="009C3D72">
              <w:rPr>
                <w:rStyle w:val="ac"/>
                <w:noProof/>
              </w:rPr>
              <w:t>集成</w:t>
            </w:r>
            <w:r w:rsidR="00EE61C4">
              <w:rPr>
                <w:noProof/>
                <w:webHidden/>
              </w:rPr>
              <w:tab/>
            </w:r>
            <w:r w:rsidR="00EE61C4">
              <w:rPr>
                <w:noProof/>
                <w:webHidden/>
              </w:rPr>
              <w:fldChar w:fldCharType="begin"/>
            </w:r>
            <w:r w:rsidR="00EE61C4">
              <w:rPr>
                <w:noProof/>
                <w:webHidden/>
              </w:rPr>
              <w:instrText xml:space="preserve"> PAGEREF _Toc500018464 \h </w:instrText>
            </w:r>
            <w:r w:rsidR="00EE61C4">
              <w:rPr>
                <w:noProof/>
                <w:webHidden/>
              </w:rPr>
            </w:r>
            <w:r w:rsidR="00EE61C4">
              <w:rPr>
                <w:noProof/>
                <w:webHidden/>
              </w:rPr>
              <w:fldChar w:fldCharType="separate"/>
            </w:r>
            <w:r w:rsidR="00EE61C4">
              <w:rPr>
                <w:noProof/>
                <w:webHidden/>
              </w:rPr>
              <w:t>5</w:t>
            </w:r>
            <w:r w:rsidR="00EE61C4">
              <w:rPr>
                <w:noProof/>
                <w:webHidden/>
              </w:rPr>
              <w:fldChar w:fldCharType="end"/>
            </w:r>
          </w:hyperlink>
        </w:p>
        <w:p w14:paraId="521F1481" w14:textId="40F50810"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65" w:history="1">
            <w:r w:rsidR="00EE61C4" w:rsidRPr="009C3D72">
              <w:rPr>
                <w:rStyle w:val="ac"/>
                <w:noProof/>
              </w:rPr>
              <w:t>7</w:t>
            </w:r>
            <w:r w:rsidR="00EE61C4">
              <w:rPr>
                <w:rFonts w:asciiTheme="minorHAnsi" w:eastAsiaTheme="minorEastAsia" w:hAnsiTheme="minorHAnsi" w:cstheme="minorBidi"/>
                <w:noProof/>
                <w:szCs w:val="22"/>
              </w:rPr>
              <w:tab/>
            </w:r>
            <w:r w:rsidR="00EE61C4" w:rsidRPr="009C3D72">
              <w:rPr>
                <w:rStyle w:val="ac"/>
                <w:noProof/>
              </w:rPr>
              <w:t>构建部署流水线</w:t>
            </w:r>
            <w:r w:rsidR="00EE61C4">
              <w:rPr>
                <w:noProof/>
                <w:webHidden/>
              </w:rPr>
              <w:tab/>
            </w:r>
            <w:r w:rsidR="00EE61C4">
              <w:rPr>
                <w:noProof/>
                <w:webHidden/>
              </w:rPr>
              <w:fldChar w:fldCharType="begin"/>
            </w:r>
            <w:r w:rsidR="00EE61C4">
              <w:rPr>
                <w:noProof/>
                <w:webHidden/>
              </w:rPr>
              <w:instrText xml:space="preserve"> PAGEREF _Toc500018465 \h </w:instrText>
            </w:r>
            <w:r w:rsidR="00EE61C4">
              <w:rPr>
                <w:noProof/>
                <w:webHidden/>
              </w:rPr>
            </w:r>
            <w:r w:rsidR="00EE61C4">
              <w:rPr>
                <w:noProof/>
                <w:webHidden/>
              </w:rPr>
              <w:fldChar w:fldCharType="separate"/>
            </w:r>
            <w:r w:rsidR="00EE61C4">
              <w:rPr>
                <w:noProof/>
                <w:webHidden/>
              </w:rPr>
              <w:t>11</w:t>
            </w:r>
            <w:r w:rsidR="00EE61C4">
              <w:rPr>
                <w:noProof/>
                <w:webHidden/>
              </w:rPr>
              <w:fldChar w:fldCharType="end"/>
            </w:r>
          </w:hyperlink>
        </w:p>
        <w:p w14:paraId="0D6286C9" w14:textId="723F4C78" w:rsidR="00EE61C4" w:rsidRDefault="00ED4D4B">
          <w:pPr>
            <w:pStyle w:val="20"/>
            <w:rPr>
              <w:rFonts w:asciiTheme="minorHAnsi" w:eastAsiaTheme="minorEastAsia" w:hAnsiTheme="minorHAnsi" w:cstheme="minorBidi"/>
              <w:noProof/>
              <w:szCs w:val="22"/>
            </w:rPr>
          </w:pPr>
          <w:hyperlink w:anchor="_Toc500018466" w:history="1">
            <w:r w:rsidR="00EE61C4" w:rsidRPr="009C3D72">
              <w:rPr>
                <w:rStyle w:val="ac"/>
                <w:noProof/>
              </w:rPr>
              <w:t>7.1</w:t>
            </w:r>
            <w:r w:rsidR="00EE61C4">
              <w:rPr>
                <w:rFonts w:asciiTheme="minorHAnsi" w:eastAsiaTheme="minorEastAsia" w:hAnsiTheme="minorHAnsi" w:cstheme="minorBidi"/>
                <w:noProof/>
                <w:szCs w:val="22"/>
              </w:rPr>
              <w:tab/>
            </w:r>
            <w:r w:rsidR="00EE61C4" w:rsidRPr="009C3D72">
              <w:rPr>
                <w:rStyle w:val="ac"/>
                <w:noProof/>
              </w:rPr>
              <w:t>创建三个环境</w:t>
            </w:r>
            <w:r w:rsidR="00EE61C4">
              <w:rPr>
                <w:noProof/>
                <w:webHidden/>
              </w:rPr>
              <w:tab/>
            </w:r>
            <w:r w:rsidR="00EE61C4">
              <w:rPr>
                <w:noProof/>
                <w:webHidden/>
              </w:rPr>
              <w:fldChar w:fldCharType="begin"/>
            </w:r>
            <w:r w:rsidR="00EE61C4">
              <w:rPr>
                <w:noProof/>
                <w:webHidden/>
              </w:rPr>
              <w:instrText xml:space="preserve"> PAGEREF _Toc500018466 \h </w:instrText>
            </w:r>
            <w:r w:rsidR="00EE61C4">
              <w:rPr>
                <w:noProof/>
                <w:webHidden/>
              </w:rPr>
            </w:r>
            <w:r w:rsidR="00EE61C4">
              <w:rPr>
                <w:noProof/>
                <w:webHidden/>
              </w:rPr>
              <w:fldChar w:fldCharType="separate"/>
            </w:r>
            <w:r w:rsidR="00EE61C4">
              <w:rPr>
                <w:noProof/>
                <w:webHidden/>
              </w:rPr>
              <w:t>11</w:t>
            </w:r>
            <w:r w:rsidR="00EE61C4">
              <w:rPr>
                <w:noProof/>
                <w:webHidden/>
              </w:rPr>
              <w:fldChar w:fldCharType="end"/>
            </w:r>
          </w:hyperlink>
        </w:p>
        <w:p w14:paraId="17D99268" w14:textId="0861338C" w:rsidR="00EE61C4" w:rsidRDefault="00ED4D4B">
          <w:pPr>
            <w:pStyle w:val="20"/>
            <w:rPr>
              <w:rFonts w:asciiTheme="minorHAnsi" w:eastAsiaTheme="minorEastAsia" w:hAnsiTheme="minorHAnsi" w:cstheme="minorBidi"/>
              <w:noProof/>
              <w:szCs w:val="22"/>
            </w:rPr>
          </w:pPr>
          <w:hyperlink w:anchor="_Toc500018467" w:history="1">
            <w:r w:rsidR="00EE61C4" w:rsidRPr="009C3D72">
              <w:rPr>
                <w:rStyle w:val="ac"/>
                <w:noProof/>
              </w:rPr>
              <w:t>7.2</w:t>
            </w:r>
            <w:r w:rsidR="00EE61C4">
              <w:rPr>
                <w:rFonts w:asciiTheme="minorHAnsi" w:eastAsiaTheme="minorEastAsia" w:hAnsiTheme="minorHAnsi" w:cstheme="minorBidi"/>
                <w:noProof/>
                <w:szCs w:val="22"/>
              </w:rPr>
              <w:tab/>
            </w:r>
            <w:r w:rsidR="00EE61C4" w:rsidRPr="009C3D72">
              <w:rPr>
                <w:rStyle w:val="ac"/>
                <w:noProof/>
              </w:rPr>
              <w:t>配置访问权限</w:t>
            </w:r>
            <w:r w:rsidR="00EE61C4">
              <w:rPr>
                <w:noProof/>
                <w:webHidden/>
              </w:rPr>
              <w:tab/>
            </w:r>
            <w:r w:rsidR="00EE61C4">
              <w:rPr>
                <w:noProof/>
                <w:webHidden/>
              </w:rPr>
              <w:fldChar w:fldCharType="begin"/>
            </w:r>
            <w:r w:rsidR="00EE61C4">
              <w:rPr>
                <w:noProof/>
                <w:webHidden/>
              </w:rPr>
              <w:instrText xml:space="preserve"> PAGEREF _Toc500018467 \h </w:instrText>
            </w:r>
            <w:r w:rsidR="00EE61C4">
              <w:rPr>
                <w:noProof/>
                <w:webHidden/>
              </w:rPr>
            </w:r>
            <w:r w:rsidR="00EE61C4">
              <w:rPr>
                <w:noProof/>
                <w:webHidden/>
              </w:rPr>
              <w:fldChar w:fldCharType="separate"/>
            </w:r>
            <w:r w:rsidR="00EE61C4">
              <w:rPr>
                <w:noProof/>
                <w:webHidden/>
              </w:rPr>
              <w:t>12</w:t>
            </w:r>
            <w:r w:rsidR="00EE61C4">
              <w:rPr>
                <w:noProof/>
                <w:webHidden/>
              </w:rPr>
              <w:fldChar w:fldCharType="end"/>
            </w:r>
          </w:hyperlink>
        </w:p>
        <w:p w14:paraId="10D25AE7" w14:textId="01E43717" w:rsidR="00EE61C4" w:rsidRDefault="00ED4D4B">
          <w:pPr>
            <w:pStyle w:val="20"/>
            <w:rPr>
              <w:rFonts w:asciiTheme="minorHAnsi" w:eastAsiaTheme="minorEastAsia" w:hAnsiTheme="minorHAnsi" w:cstheme="minorBidi"/>
              <w:noProof/>
              <w:szCs w:val="22"/>
            </w:rPr>
          </w:pPr>
          <w:hyperlink w:anchor="_Toc500018468" w:history="1">
            <w:r w:rsidR="00EE61C4" w:rsidRPr="009C3D72">
              <w:rPr>
                <w:rStyle w:val="ac"/>
                <w:noProof/>
              </w:rPr>
              <w:t>7.3</w:t>
            </w:r>
            <w:r w:rsidR="00EE61C4">
              <w:rPr>
                <w:rFonts w:asciiTheme="minorHAnsi" w:eastAsiaTheme="minorEastAsia" w:hAnsiTheme="minorHAnsi" w:cstheme="minorBidi"/>
                <w:noProof/>
                <w:szCs w:val="22"/>
              </w:rPr>
              <w:tab/>
            </w:r>
            <w:r w:rsidR="00EE61C4" w:rsidRPr="009C3D72">
              <w:rPr>
                <w:rStyle w:val="ac"/>
                <w:noProof/>
              </w:rPr>
              <w:t>创建集成测试环境部署配置</w:t>
            </w:r>
            <w:r w:rsidR="00EE61C4">
              <w:rPr>
                <w:noProof/>
                <w:webHidden/>
              </w:rPr>
              <w:tab/>
            </w:r>
            <w:r w:rsidR="00EE61C4">
              <w:rPr>
                <w:noProof/>
                <w:webHidden/>
              </w:rPr>
              <w:fldChar w:fldCharType="begin"/>
            </w:r>
            <w:r w:rsidR="00EE61C4">
              <w:rPr>
                <w:noProof/>
                <w:webHidden/>
              </w:rPr>
              <w:instrText xml:space="preserve"> PAGEREF _Toc500018468 \h </w:instrText>
            </w:r>
            <w:r w:rsidR="00EE61C4">
              <w:rPr>
                <w:noProof/>
                <w:webHidden/>
              </w:rPr>
            </w:r>
            <w:r w:rsidR="00EE61C4">
              <w:rPr>
                <w:noProof/>
                <w:webHidden/>
              </w:rPr>
              <w:fldChar w:fldCharType="separate"/>
            </w:r>
            <w:r w:rsidR="00EE61C4">
              <w:rPr>
                <w:noProof/>
                <w:webHidden/>
              </w:rPr>
              <w:t>12</w:t>
            </w:r>
            <w:r w:rsidR="00EE61C4">
              <w:rPr>
                <w:noProof/>
                <w:webHidden/>
              </w:rPr>
              <w:fldChar w:fldCharType="end"/>
            </w:r>
          </w:hyperlink>
        </w:p>
        <w:p w14:paraId="70F60F74" w14:textId="2A52C7CB" w:rsidR="00EE61C4" w:rsidRDefault="00ED4D4B">
          <w:pPr>
            <w:pStyle w:val="20"/>
            <w:rPr>
              <w:rFonts w:asciiTheme="minorHAnsi" w:eastAsiaTheme="minorEastAsia" w:hAnsiTheme="minorHAnsi" w:cstheme="minorBidi"/>
              <w:noProof/>
              <w:szCs w:val="22"/>
            </w:rPr>
          </w:pPr>
          <w:hyperlink w:anchor="_Toc500018469" w:history="1">
            <w:r w:rsidR="00EE61C4" w:rsidRPr="009C3D72">
              <w:rPr>
                <w:rStyle w:val="ac"/>
                <w:noProof/>
              </w:rPr>
              <w:t>7.4</w:t>
            </w:r>
            <w:r w:rsidR="00EE61C4">
              <w:rPr>
                <w:rFonts w:asciiTheme="minorHAnsi" w:eastAsiaTheme="minorEastAsia" w:hAnsiTheme="minorHAnsi" w:cstheme="minorBidi"/>
                <w:noProof/>
                <w:szCs w:val="22"/>
              </w:rPr>
              <w:tab/>
            </w:r>
            <w:r w:rsidR="00EE61C4" w:rsidRPr="009C3D72">
              <w:rPr>
                <w:rStyle w:val="ac"/>
                <w:noProof/>
              </w:rPr>
              <w:t>创建生产环境部署配置</w:t>
            </w:r>
            <w:r w:rsidR="00EE61C4">
              <w:rPr>
                <w:noProof/>
                <w:webHidden/>
              </w:rPr>
              <w:tab/>
            </w:r>
            <w:r w:rsidR="00EE61C4">
              <w:rPr>
                <w:noProof/>
                <w:webHidden/>
              </w:rPr>
              <w:fldChar w:fldCharType="begin"/>
            </w:r>
            <w:r w:rsidR="00EE61C4">
              <w:rPr>
                <w:noProof/>
                <w:webHidden/>
              </w:rPr>
              <w:instrText xml:space="preserve"> PAGEREF _Toc500018469 \h </w:instrText>
            </w:r>
            <w:r w:rsidR="00EE61C4">
              <w:rPr>
                <w:noProof/>
                <w:webHidden/>
              </w:rPr>
            </w:r>
            <w:r w:rsidR="00EE61C4">
              <w:rPr>
                <w:noProof/>
                <w:webHidden/>
              </w:rPr>
              <w:fldChar w:fldCharType="separate"/>
            </w:r>
            <w:r w:rsidR="00EE61C4">
              <w:rPr>
                <w:noProof/>
                <w:webHidden/>
              </w:rPr>
              <w:t>14</w:t>
            </w:r>
            <w:r w:rsidR="00EE61C4">
              <w:rPr>
                <w:noProof/>
                <w:webHidden/>
              </w:rPr>
              <w:fldChar w:fldCharType="end"/>
            </w:r>
          </w:hyperlink>
        </w:p>
        <w:p w14:paraId="2ABBD68B" w14:textId="51330F27" w:rsidR="00EE61C4" w:rsidRDefault="00ED4D4B">
          <w:pPr>
            <w:pStyle w:val="20"/>
            <w:rPr>
              <w:rFonts w:asciiTheme="minorHAnsi" w:eastAsiaTheme="minorEastAsia" w:hAnsiTheme="minorHAnsi" w:cstheme="minorBidi"/>
              <w:noProof/>
              <w:szCs w:val="22"/>
            </w:rPr>
          </w:pPr>
          <w:hyperlink w:anchor="_Toc500018470" w:history="1">
            <w:r w:rsidR="00EE61C4" w:rsidRPr="009C3D72">
              <w:rPr>
                <w:rStyle w:val="ac"/>
                <w:noProof/>
              </w:rPr>
              <w:t>7.5</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DEV</w:t>
            </w:r>
            <w:r w:rsidR="00EE61C4" w:rsidRPr="009C3D72">
              <w:rPr>
                <w:rStyle w:val="ac"/>
                <w:noProof/>
              </w:rPr>
              <w:t>构建配置</w:t>
            </w:r>
            <w:r w:rsidR="00EE61C4">
              <w:rPr>
                <w:noProof/>
                <w:webHidden/>
              </w:rPr>
              <w:tab/>
            </w:r>
            <w:r w:rsidR="00EE61C4">
              <w:rPr>
                <w:noProof/>
                <w:webHidden/>
              </w:rPr>
              <w:fldChar w:fldCharType="begin"/>
            </w:r>
            <w:r w:rsidR="00EE61C4">
              <w:rPr>
                <w:noProof/>
                <w:webHidden/>
              </w:rPr>
              <w:instrText xml:space="preserve"> PAGEREF _Toc500018470 \h </w:instrText>
            </w:r>
            <w:r w:rsidR="00EE61C4">
              <w:rPr>
                <w:noProof/>
                <w:webHidden/>
              </w:rPr>
            </w:r>
            <w:r w:rsidR="00EE61C4">
              <w:rPr>
                <w:noProof/>
                <w:webHidden/>
              </w:rPr>
              <w:fldChar w:fldCharType="separate"/>
            </w:r>
            <w:r w:rsidR="00EE61C4">
              <w:rPr>
                <w:noProof/>
                <w:webHidden/>
              </w:rPr>
              <w:t>16</w:t>
            </w:r>
            <w:r w:rsidR="00EE61C4">
              <w:rPr>
                <w:noProof/>
                <w:webHidden/>
              </w:rPr>
              <w:fldChar w:fldCharType="end"/>
            </w:r>
          </w:hyperlink>
        </w:p>
        <w:p w14:paraId="032260A6" w14:textId="71DF1B7B" w:rsidR="00EE61C4" w:rsidRDefault="00ED4D4B">
          <w:pPr>
            <w:pStyle w:val="20"/>
            <w:rPr>
              <w:rFonts w:asciiTheme="minorHAnsi" w:eastAsiaTheme="minorEastAsia" w:hAnsiTheme="minorHAnsi" w:cstheme="minorBidi"/>
              <w:noProof/>
              <w:szCs w:val="22"/>
            </w:rPr>
          </w:pPr>
          <w:hyperlink w:anchor="_Toc500018471" w:history="1">
            <w:r w:rsidR="00EE61C4" w:rsidRPr="009C3D72">
              <w:rPr>
                <w:rStyle w:val="ac"/>
                <w:noProof/>
              </w:rPr>
              <w:t>7.6</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SIT</w:t>
            </w:r>
            <w:r w:rsidR="00EE61C4" w:rsidRPr="009C3D72">
              <w:rPr>
                <w:rStyle w:val="ac"/>
                <w:noProof/>
              </w:rPr>
              <w:t>构建配置</w:t>
            </w:r>
            <w:r w:rsidR="00EE61C4">
              <w:rPr>
                <w:noProof/>
                <w:webHidden/>
              </w:rPr>
              <w:tab/>
            </w:r>
            <w:r w:rsidR="00EE61C4">
              <w:rPr>
                <w:noProof/>
                <w:webHidden/>
              </w:rPr>
              <w:fldChar w:fldCharType="begin"/>
            </w:r>
            <w:r w:rsidR="00EE61C4">
              <w:rPr>
                <w:noProof/>
                <w:webHidden/>
              </w:rPr>
              <w:instrText xml:space="preserve"> PAGEREF _Toc500018471 \h </w:instrText>
            </w:r>
            <w:r w:rsidR="00EE61C4">
              <w:rPr>
                <w:noProof/>
                <w:webHidden/>
              </w:rPr>
            </w:r>
            <w:r w:rsidR="00EE61C4">
              <w:rPr>
                <w:noProof/>
                <w:webHidden/>
              </w:rPr>
              <w:fldChar w:fldCharType="separate"/>
            </w:r>
            <w:r w:rsidR="00EE61C4">
              <w:rPr>
                <w:noProof/>
                <w:webHidden/>
              </w:rPr>
              <w:t>21</w:t>
            </w:r>
            <w:r w:rsidR="00EE61C4">
              <w:rPr>
                <w:noProof/>
                <w:webHidden/>
              </w:rPr>
              <w:fldChar w:fldCharType="end"/>
            </w:r>
          </w:hyperlink>
        </w:p>
        <w:p w14:paraId="58E28516" w14:textId="130434C3" w:rsidR="00EE61C4" w:rsidRDefault="00ED4D4B">
          <w:pPr>
            <w:pStyle w:val="20"/>
            <w:rPr>
              <w:rFonts w:asciiTheme="minorHAnsi" w:eastAsiaTheme="minorEastAsia" w:hAnsiTheme="minorHAnsi" w:cstheme="minorBidi"/>
              <w:noProof/>
              <w:szCs w:val="22"/>
            </w:rPr>
          </w:pPr>
          <w:hyperlink w:anchor="_Toc500018472" w:history="1">
            <w:r w:rsidR="00EE61C4" w:rsidRPr="009C3D72">
              <w:rPr>
                <w:rStyle w:val="ac"/>
                <w:noProof/>
              </w:rPr>
              <w:t>7.7</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RELEASE</w:t>
            </w:r>
            <w:r w:rsidR="00EE61C4" w:rsidRPr="009C3D72">
              <w:rPr>
                <w:rStyle w:val="ac"/>
                <w:noProof/>
              </w:rPr>
              <w:t>构建配置</w:t>
            </w:r>
            <w:r w:rsidR="00EE61C4">
              <w:rPr>
                <w:noProof/>
                <w:webHidden/>
              </w:rPr>
              <w:tab/>
            </w:r>
            <w:r w:rsidR="00EE61C4">
              <w:rPr>
                <w:noProof/>
                <w:webHidden/>
              </w:rPr>
              <w:fldChar w:fldCharType="begin"/>
            </w:r>
            <w:r w:rsidR="00EE61C4">
              <w:rPr>
                <w:noProof/>
                <w:webHidden/>
              </w:rPr>
              <w:instrText xml:space="preserve"> PAGEREF _Toc500018472 \h </w:instrText>
            </w:r>
            <w:r w:rsidR="00EE61C4">
              <w:rPr>
                <w:noProof/>
                <w:webHidden/>
              </w:rPr>
            </w:r>
            <w:r w:rsidR="00EE61C4">
              <w:rPr>
                <w:noProof/>
                <w:webHidden/>
              </w:rPr>
              <w:fldChar w:fldCharType="separate"/>
            </w:r>
            <w:r w:rsidR="00EE61C4">
              <w:rPr>
                <w:noProof/>
                <w:webHidden/>
              </w:rPr>
              <w:t>25</w:t>
            </w:r>
            <w:r w:rsidR="00EE61C4">
              <w:rPr>
                <w:noProof/>
                <w:webHidden/>
              </w:rPr>
              <w:fldChar w:fldCharType="end"/>
            </w:r>
          </w:hyperlink>
        </w:p>
        <w:p w14:paraId="05189376" w14:textId="7286147D" w:rsidR="00EE61C4" w:rsidRDefault="00ED4D4B">
          <w:pPr>
            <w:pStyle w:val="20"/>
            <w:rPr>
              <w:rFonts w:asciiTheme="minorHAnsi" w:eastAsiaTheme="minorEastAsia" w:hAnsiTheme="minorHAnsi" w:cstheme="minorBidi"/>
              <w:noProof/>
              <w:szCs w:val="22"/>
            </w:rPr>
          </w:pPr>
          <w:hyperlink w:anchor="_Toc500018473" w:history="1">
            <w:r w:rsidR="00EE61C4" w:rsidRPr="009C3D72">
              <w:rPr>
                <w:rStyle w:val="ac"/>
                <w:noProof/>
              </w:rPr>
              <w:t>7.8</w:t>
            </w:r>
            <w:r w:rsidR="00EE61C4">
              <w:rPr>
                <w:rFonts w:asciiTheme="minorHAnsi" w:eastAsiaTheme="minorEastAsia" w:hAnsiTheme="minorHAnsi" w:cstheme="minorBidi"/>
                <w:noProof/>
                <w:szCs w:val="22"/>
              </w:rPr>
              <w:tab/>
            </w:r>
            <w:r w:rsidR="00EE61C4" w:rsidRPr="009C3D72">
              <w:rPr>
                <w:rStyle w:val="ac"/>
                <w:noProof/>
              </w:rPr>
              <w:t>配置流水线</w:t>
            </w:r>
            <w:r w:rsidR="00EE61C4">
              <w:rPr>
                <w:noProof/>
                <w:webHidden/>
              </w:rPr>
              <w:tab/>
            </w:r>
            <w:r w:rsidR="00EE61C4">
              <w:rPr>
                <w:noProof/>
                <w:webHidden/>
              </w:rPr>
              <w:fldChar w:fldCharType="begin"/>
            </w:r>
            <w:r w:rsidR="00EE61C4">
              <w:rPr>
                <w:noProof/>
                <w:webHidden/>
              </w:rPr>
              <w:instrText xml:space="preserve"> PAGEREF _Toc500018473 \h </w:instrText>
            </w:r>
            <w:r w:rsidR="00EE61C4">
              <w:rPr>
                <w:noProof/>
                <w:webHidden/>
              </w:rPr>
            </w:r>
            <w:r w:rsidR="00EE61C4">
              <w:rPr>
                <w:noProof/>
                <w:webHidden/>
              </w:rPr>
              <w:fldChar w:fldCharType="separate"/>
            </w:r>
            <w:r w:rsidR="00EE61C4">
              <w:rPr>
                <w:noProof/>
                <w:webHidden/>
              </w:rPr>
              <w:t>26</w:t>
            </w:r>
            <w:r w:rsidR="00EE61C4">
              <w:rPr>
                <w:noProof/>
                <w:webHidden/>
              </w:rPr>
              <w:fldChar w:fldCharType="end"/>
            </w:r>
          </w:hyperlink>
        </w:p>
        <w:p w14:paraId="1ADDC0A7" w14:textId="4BEA3EFF" w:rsidR="00EE61C4" w:rsidRDefault="00ED4D4B">
          <w:pPr>
            <w:pStyle w:val="20"/>
            <w:rPr>
              <w:rFonts w:asciiTheme="minorHAnsi" w:eastAsiaTheme="minorEastAsia" w:hAnsiTheme="minorHAnsi" w:cstheme="minorBidi"/>
              <w:noProof/>
              <w:szCs w:val="22"/>
            </w:rPr>
          </w:pPr>
          <w:hyperlink w:anchor="_Toc500018474" w:history="1">
            <w:r w:rsidR="00EE61C4" w:rsidRPr="009C3D72">
              <w:rPr>
                <w:rStyle w:val="ac"/>
                <w:noProof/>
              </w:rPr>
              <w:t>7.9</w:t>
            </w:r>
            <w:r w:rsidR="00EE61C4">
              <w:rPr>
                <w:rFonts w:asciiTheme="minorHAnsi" w:eastAsiaTheme="minorEastAsia" w:hAnsiTheme="minorHAnsi" w:cstheme="minorBidi"/>
                <w:noProof/>
                <w:szCs w:val="22"/>
              </w:rPr>
              <w:tab/>
            </w:r>
            <w:r w:rsidR="00EE61C4" w:rsidRPr="009C3D72">
              <w:rPr>
                <w:rStyle w:val="ac"/>
                <w:noProof/>
              </w:rPr>
              <w:t>查看各个</w:t>
            </w:r>
            <w:r w:rsidR="00EE61C4" w:rsidRPr="009C3D72">
              <w:rPr>
                <w:rStyle w:val="ac"/>
                <w:noProof/>
              </w:rPr>
              <w:t>build</w:t>
            </w:r>
            <w:r w:rsidR="00EE61C4" w:rsidRPr="009C3D72">
              <w:rPr>
                <w:rStyle w:val="ac"/>
                <w:noProof/>
              </w:rPr>
              <w:t>汇总情况</w:t>
            </w:r>
            <w:r w:rsidR="00EE61C4">
              <w:rPr>
                <w:noProof/>
                <w:webHidden/>
              </w:rPr>
              <w:tab/>
            </w:r>
            <w:r w:rsidR="00EE61C4">
              <w:rPr>
                <w:noProof/>
                <w:webHidden/>
              </w:rPr>
              <w:fldChar w:fldCharType="begin"/>
            </w:r>
            <w:r w:rsidR="00EE61C4">
              <w:rPr>
                <w:noProof/>
                <w:webHidden/>
              </w:rPr>
              <w:instrText xml:space="preserve"> PAGEREF _Toc500018474 \h </w:instrText>
            </w:r>
            <w:r w:rsidR="00EE61C4">
              <w:rPr>
                <w:noProof/>
                <w:webHidden/>
              </w:rPr>
            </w:r>
            <w:r w:rsidR="00EE61C4">
              <w:rPr>
                <w:noProof/>
                <w:webHidden/>
              </w:rPr>
              <w:fldChar w:fldCharType="separate"/>
            </w:r>
            <w:r w:rsidR="00EE61C4">
              <w:rPr>
                <w:noProof/>
                <w:webHidden/>
              </w:rPr>
              <w:t>28</w:t>
            </w:r>
            <w:r w:rsidR="00EE61C4">
              <w:rPr>
                <w:noProof/>
                <w:webHidden/>
              </w:rPr>
              <w:fldChar w:fldCharType="end"/>
            </w:r>
          </w:hyperlink>
        </w:p>
        <w:p w14:paraId="483495A4" w14:textId="3F2FF16C"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75" w:history="1">
            <w:r w:rsidR="00EE61C4" w:rsidRPr="009C3D72">
              <w:rPr>
                <w:rStyle w:val="ac"/>
                <w:noProof/>
              </w:rPr>
              <w:t>8</w:t>
            </w:r>
            <w:r w:rsidR="00EE61C4">
              <w:rPr>
                <w:rFonts w:asciiTheme="minorHAnsi" w:eastAsiaTheme="minorEastAsia" w:hAnsiTheme="minorHAnsi" w:cstheme="minorBidi"/>
                <w:noProof/>
                <w:szCs w:val="22"/>
              </w:rPr>
              <w:tab/>
            </w:r>
            <w:r w:rsidR="00EE61C4" w:rsidRPr="009C3D72">
              <w:rPr>
                <w:rStyle w:val="ac"/>
                <w:noProof/>
              </w:rPr>
              <w:t>Openshift</w:t>
            </w:r>
            <w:r w:rsidR="00EE61C4" w:rsidRPr="009C3D72">
              <w:rPr>
                <w:rStyle w:val="ac"/>
                <w:noProof/>
              </w:rPr>
              <w:t>流水线</w:t>
            </w:r>
            <w:r w:rsidR="00EE61C4">
              <w:rPr>
                <w:noProof/>
                <w:webHidden/>
              </w:rPr>
              <w:tab/>
            </w:r>
            <w:r w:rsidR="00EE61C4">
              <w:rPr>
                <w:noProof/>
                <w:webHidden/>
              </w:rPr>
              <w:fldChar w:fldCharType="begin"/>
            </w:r>
            <w:r w:rsidR="00EE61C4">
              <w:rPr>
                <w:noProof/>
                <w:webHidden/>
              </w:rPr>
              <w:instrText xml:space="preserve"> PAGEREF _Toc500018475 \h </w:instrText>
            </w:r>
            <w:r w:rsidR="00EE61C4">
              <w:rPr>
                <w:noProof/>
                <w:webHidden/>
              </w:rPr>
            </w:r>
            <w:r w:rsidR="00EE61C4">
              <w:rPr>
                <w:noProof/>
                <w:webHidden/>
              </w:rPr>
              <w:fldChar w:fldCharType="separate"/>
            </w:r>
            <w:r w:rsidR="00EE61C4">
              <w:rPr>
                <w:noProof/>
                <w:webHidden/>
              </w:rPr>
              <w:t>29</w:t>
            </w:r>
            <w:r w:rsidR="00EE61C4">
              <w:rPr>
                <w:noProof/>
                <w:webHidden/>
              </w:rPr>
              <w:fldChar w:fldCharType="end"/>
            </w:r>
          </w:hyperlink>
        </w:p>
        <w:p w14:paraId="245D9FA7" w14:textId="50CC81ED" w:rsidR="00EE61C4" w:rsidRDefault="00ED4D4B">
          <w:pPr>
            <w:pStyle w:val="20"/>
            <w:rPr>
              <w:rFonts w:asciiTheme="minorHAnsi" w:eastAsiaTheme="minorEastAsia" w:hAnsiTheme="minorHAnsi" w:cstheme="minorBidi"/>
              <w:noProof/>
              <w:szCs w:val="22"/>
            </w:rPr>
          </w:pPr>
          <w:hyperlink w:anchor="_Toc500018476" w:history="1">
            <w:r w:rsidR="00EE61C4" w:rsidRPr="009C3D72">
              <w:rPr>
                <w:rStyle w:val="ac"/>
                <w:noProof/>
              </w:rPr>
              <w:t>8.1</w:t>
            </w:r>
            <w:r w:rsidR="00EE61C4">
              <w:rPr>
                <w:rFonts w:asciiTheme="minorHAnsi" w:eastAsiaTheme="minorEastAsia" w:hAnsiTheme="minorHAnsi" w:cstheme="minorBidi"/>
                <w:noProof/>
                <w:szCs w:val="22"/>
              </w:rPr>
              <w:tab/>
            </w:r>
            <w:r w:rsidR="00EE61C4" w:rsidRPr="009C3D72">
              <w:rPr>
                <w:rStyle w:val="ac"/>
                <w:noProof/>
              </w:rPr>
              <w:t>部署一个</w:t>
            </w:r>
            <w:r w:rsidR="00EE61C4" w:rsidRPr="009C3D72">
              <w:rPr>
                <w:rStyle w:val="ac"/>
                <w:noProof/>
              </w:rPr>
              <w:t>jenkins</w:t>
            </w:r>
            <w:r w:rsidR="00EE61C4" w:rsidRPr="009C3D72">
              <w:rPr>
                <w:rStyle w:val="ac"/>
                <w:noProof/>
              </w:rPr>
              <w:t>实例</w:t>
            </w:r>
            <w:r w:rsidR="00EE61C4">
              <w:rPr>
                <w:noProof/>
                <w:webHidden/>
              </w:rPr>
              <w:tab/>
            </w:r>
            <w:r w:rsidR="00EE61C4">
              <w:rPr>
                <w:noProof/>
                <w:webHidden/>
              </w:rPr>
              <w:fldChar w:fldCharType="begin"/>
            </w:r>
            <w:r w:rsidR="00EE61C4">
              <w:rPr>
                <w:noProof/>
                <w:webHidden/>
              </w:rPr>
              <w:instrText xml:space="preserve"> PAGEREF _Toc500018476 \h </w:instrText>
            </w:r>
            <w:r w:rsidR="00EE61C4">
              <w:rPr>
                <w:noProof/>
                <w:webHidden/>
              </w:rPr>
            </w:r>
            <w:r w:rsidR="00EE61C4">
              <w:rPr>
                <w:noProof/>
                <w:webHidden/>
              </w:rPr>
              <w:fldChar w:fldCharType="separate"/>
            </w:r>
            <w:r w:rsidR="00EE61C4">
              <w:rPr>
                <w:noProof/>
                <w:webHidden/>
              </w:rPr>
              <w:t>29</w:t>
            </w:r>
            <w:r w:rsidR="00EE61C4">
              <w:rPr>
                <w:noProof/>
                <w:webHidden/>
              </w:rPr>
              <w:fldChar w:fldCharType="end"/>
            </w:r>
          </w:hyperlink>
        </w:p>
        <w:p w14:paraId="36C292CD" w14:textId="40D27FBE" w:rsidR="00EE61C4" w:rsidRDefault="00ED4D4B">
          <w:pPr>
            <w:pStyle w:val="20"/>
            <w:rPr>
              <w:rFonts w:asciiTheme="minorHAnsi" w:eastAsiaTheme="minorEastAsia" w:hAnsiTheme="minorHAnsi" w:cstheme="minorBidi"/>
              <w:noProof/>
              <w:szCs w:val="22"/>
            </w:rPr>
          </w:pPr>
          <w:hyperlink w:anchor="_Toc500018477" w:history="1">
            <w:r w:rsidR="00EE61C4" w:rsidRPr="009C3D72">
              <w:rPr>
                <w:rStyle w:val="ac"/>
                <w:noProof/>
              </w:rPr>
              <w:t>8.2</w:t>
            </w:r>
            <w:r w:rsidR="00EE61C4">
              <w:rPr>
                <w:rFonts w:asciiTheme="minorHAnsi" w:eastAsiaTheme="minorEastAsia" w:hAnsiTheme="minorHAnsi" w:cstheme="minorBidi"/>
                <w:noProof/>
                <w:szCs w:val="22"/>
              </w:rPr>
              <w:tab/>
            </w:r>
            <w:r w:rsidR="00EE61C4" w:rsidRPr="009C3D72">
              <w:rPr>
                <w:rStyle w:val="ac"/>
                <w:noProof/>
              </w:rPr>
              <w:t>部署示例应用</w:t>
            </w:r>
            <w:r w:rsidR="00EE61C4">
              <w:rPr>
                <w:noProof/>
                <w:webHidden/>
              </w:rPr>
              <w:tab/>
            </w:r>
            <w:r w:rsidR="00EE61C4">
              <w:rPr>
                <w:noProof/>
                <w:webHidden/>
              </w:rPr>
              <w:fldChar w:fldCharType="begin"/>
            </w:r>
            <w:r w:rsidR="00EE61C4">
              <w:rPr>
                <w:noProof/>
                <w:webHidden/>
              </w:rPr>
              <w:instrText xml:space="preserve"> PAGEREF _Toc500018477 \h </w:instrText>
            </w:r>
            <w:r w:rsidR="00EE61C4">
              <w:rPr>
                <w:noProof/>
                <w:webHidden/>
              </w:rPr>
            </w:r>
            <w:r w:rsidR="00EE61C4">
              <w:rPr>
                <w:noProof/>
                <w:webHidden/>
              </w:rPr>
              <w:fldChar w:fldCharType="separate"/>
            </w:r>
            <w:r w:rsidR="00EE61C4">
              <w:rPr>
                <w:noProof/>
                <w:webHidden/>
              </w:rPr>
              <w:t>32</w:t>
            </w:r>
            <w:r w:rsidR="00EE61C4">
              <w:rPr>
                <w:noProof/>
                <w:webHidden/>
              </w:rPr>
              <w:fldChar w:fldCharType="end"/>
            </w:r>
          </w:hyperlink>
        </w:p>
        <w:p w14:paraId="618680BD" w14:textId="55677633" w:rsidR="00EE61C4" w:rsidRDefault="00ED4D4B">
          <w:pPr>
            <w:pStyle w:val="20"/>
            <w:rPr>
              <w:rFonts w:asciiTheme="minorHAnsi" w:eastAsiaTheme="minorEastAsia" w:hAnsiTheme="minorHAnsi" w:cstheme="minorBidi"/>
              <w:noProof/>
              <w:szCs w:val="22"/>
            </w:rPr>
          </w:pPr>
          <w:hyperlink w:anchor="_Toc500018478" w:history="1">
            <w:r w:rsidR="00EE61C4" w:rsidRPr="009C3D72">
              <w:rPr>
                <w:rStyle w:val="ac"/>
                <w:noProof/>
              </w:rPr>
              <w:t>8.3</w:t>
            </w:r>
            <w:r w:rsidR="00EE61C4">
              <w:rPr>
                <w:rFonts w:asciiTheme="minorHAnsi" w:eastAsiaTheme="minorEastAsia" w:hAnsiTheme="minorHAnsi" w:cstheme="minorBidi"/>
                <w:noProof/>
                <w:szCs w:val="22"/>
              </w:rPr>
              <w:tab/>
            </w:r>
            <w:r w:rsidR="00EE61C4" w:rsidRPr="009C3D72">
              <w:rPr>
                <w:rStyle w:val="ac"/>
                <w:noProof/>
              </w:rPr>
              <w:t>触发流水线构建</w:t>
            </w:r>
            <w:r w:rsidR="00EE61C4">
              <w:rPr>
                <w:noProof/>
                <w:webHidden/>
              </w:rPr>
              <w:tab/>
            </w:r>
            <w:r w:rsidR="00EE61C4">
              <w:rPr>
                <w:noProof/>
                <w:webHidden/>
              </w:rPr>
              <w:fldChar w:fldCharType="begin"/>
            </w:r>
            <w:r w:rsidR="00EE61C4">
              <w:rPr>
                <w:noProof/>
                <w:webHidden/>
              </w:rPr>
              <w:instrText xml:space="preserve"> PAGEREF _Toc500018478 \h </w:instrText>
            </w:r>
            <w:r w:rsidR="00EE61C4">
              <w:rPr>
                <w:noProof/>
                <w:webHidden/>
              </w:rPr>
            </w:r>
            <w:r w:rsidR="00EE61C4">
              <w:rPr>
                <w:noProof/>
                <w:webHidden/>
              </w:rPr>
              <w:fldChar w:fldCharType="separate"/>
            </w:r>
            <w:r w:rsidR="00EE61C4">
              <w:rPr>
                <w:noProof/>
                <w:webHidden/>
              </w:rPr>
              <w:t>34</w:t>
            </w:r>
            <w:r w:rsidR="00EE61C4">
              <w:rPr>
                <w:noProof/>
                <w:webHidden/>
              </w:rPr>
              <w:fldChar w:fldCharType="end"/>
            </w:r>
          </w:hyperlink>
        </w:p>
        <w:p w14:paraId="0005AA55" w14:textId="72A3316A"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79" w:history="1">
            <w:r w:rsidR="00EE61C4" w:rsidRPr="009C3D72">
              <w:rPr>
                <w:rStyle w:val="ac"/>
                <w:noProof/>
              </w:rPr>
              <w:t>9</w:t>
            </w:r>
            <w:r w:rsidR="00EE61C4">
              <w:rPr>
                <w:rFonts w:asciiTheme="minorHAnsi" w:eastAsiaTheme="minorEastAsia" w:hAnsiTheme="minorHAnsi" w:cstheme="minorBidi"/>
                <w:noProof/>
                <w:szCs w:val="22"/>
              </w:rPr>
              <w:tab/>
            </w:r>
            <w:r w:rsidR="00EE61C4" w:rsidRPr="009C3D72">
              <w:rPr>
                <w:rStyle w:val="ac"/>
                <w:noProof/>
              </w:rPr>
              <w:t>蓝绿</w:t>
            </w:r>
            <w:r w:rsidR="00EE61C4" w:rsidRPr="009C3D72">
              <w:rPr>
                <w:rStyle w:val="ac"/>
                <w:noProof/>
              </w:rPr>
              <w:t>pipeline</w:t>
            </w:r>
            <w:r w:rsidR="00EE61C4">
              <w:rPr>
                <w:noProof/>
                <w:webHidden/>
              </w:rPr>
              <w:tab/>
            </w:r>
            <w:r w:rsidR="00EE61C4">
              <w:rPr>
                <w:noProof/>
                <w:webHidden/>
              </w:rPr>
              <w:fldChar w:fldCharType="begin"/>
            </w:r>
            <w:r w:rsidR="00EE61C4">
              <w:rPr>
                <w:noProof/>
                <w:webHidden/>
              </w:rPr>
              <w:instrText xml:space="preserve"> PAGEREF _Toc500018479 \h </w:instrText>
            </w:r>
            <w:r w:rsidR="00EE61C4">
              <w:rPr>
                <w:noProof/>
                <w:webHidden/>
              </w:rPr>
            </w:r>
            <w:r w:rsidR="00EE61C4">
              <w:rPr>
                <w:noProof/>
                <w:webHidden/>
              </w:rPr>
              <w:fldChar w:fldCharType="separate"/>
            </w:r>
            <w:r w:rsidR="00EE61C4">
              <w:rPr>
                <w:noProof/>
                <w:webHidden/>
              </w:rPr>
              <w:t>36</w:t>
            </w:r>
            <w:r w:rsidR="00EE61C4">
              <w:rPr>
                <w:noProof/>
                <w:webHidden/>
              </w:rPr>
              <w:fldChar w:fldCharType="end"/>
            </w:r>
          </w:hyperlink>
        </w:p>
        <w:p w14:paraId="74641FEB" w14:textId="418F8D80"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480" w:history="1">
            <w:r w:rsidR="00EE61C4" w:rsidRPr="009C3D72">
              <w:rPr>
                <w:rStyle w:val="ac"/>
                <w:noProof/>
              </w:rPr>
              <w:t>10</w:t>
            </w:r>
            <w:r w:rsidR="00EE61C4">
              <w:rPr>
                <w:rFonts w:asciiTheme="minorHAnsi" w:eastAsiaTheme="minorEastAsia" w:hAnsiTheme="minorHAnsi" w:cstheme="minorBidi"/>
                <w:noProof/>
                <w:szCs w:val="22"/>
              </w:rPr>
              <w:tab/>
            </w:r>
            <w:r w:rsidR="00EE61C4" w:rsidRPr="009C3D72">
              <w:rPr>
                <w:rStyle w:val="ac"/>
                <w:noProof/>
              </w:rPr>
              <w:t>A/B</w:t>
            </w:r>
            <w:r w:rsidR="00EE61C4" w:rsidRPr="009C3D72">
              <w:rPr>
                <w:rStyle w:val="ac"/>
                <w:noProof/>
              </w:rPr>
              <w:t>部署</w:t>
            </w:r>
            <w:r w:rsidR="00EE61C4">
              <w:rPr>
                <w:noProof/>
                <w:webHidden/>
              </w:rPr>
              <w:tab/>
            </w:r>
            <w:r w:rsidR="00EE61C4">
              <w:rPr>
                <w:noProof/>
                <w:webHidden/>
              </w:rPr>
              <w:fldChar w:fldCharType="begin"/>
            </w:r>
            <w:r w:rsidR="00EE61C4">
              <w:rPr>
                <w:noProof/>
                <w:webHidden/>
              </w:rPr>
              <w:instrText xml:space="preserve"> PAGEREF _Toc500018480 \h </w:instrText>
            </w:r>
            <w:r w:rsidR="00EE61C4">
              <w:rPr>
                <w:noProof/>
                <w:webHidden/>
              </w:rPr>
            </w:r>
            <w:r w:rsidR="00EE61C4">
              <w:rPr>
                <w:noProof/>
                <w:webHidden/>
              </w:rPr>
              <w:fldChar w:fldCharType="separate"/>
            </w:r>
            <w:r w:rsidR="00EE61C4">
              <w:rPr>
                <w:noProof/>
                <w:webHidden/>
              </w:rPr>
              <w:t>39</w:t>
            </w:r>
            <w:r w:rsidR="00EE61C4">
              <w:rPr>
                <w:noProof/>
                <w:webHidden/>
              </w:rPr>
              <w:fldChar w:fldCharType="end"/>
            </w:r>
          </w:hyperlink>
        </w:p>
        <w:p w14:paraId="40297E8C" w14:textId="16CA3DCB" w:rsidR="00EE61C4" w:rsidRDefault="00ED4D4B">
          <w:pPr>
            <w:pStyle w:val="20"/>
            <w:rPr>
              <w:rFonts w:asciiTheme="minorHAnsi" w:eastAsiaTheme="minorEastAsia" w:hAnsiTheme="minorHAnsi" w:cstheme="minorBidi"/>
              <w:noProof/>
              <w:szCs w:val="22"/>
            </w:rPr>
          </w:pPr>
          <w:hyperlink w:anchor="_Toc500018481" w:history="1">
            <w:r w:rsidR="00EE61C4" w:rsidRPr="009C3D72">
              <w:rPr>
                <w:rStyle w:val="ac"/>
                <w:noProof/>
              </w:rPr>
              <w:t>10.1</w:t>
            </w:r>
            <w:r w:rsidR="00EE61C4">
              <w:rPr>
                <w:rFonts w:asciiTheme="minorHAnsi" w:eastAsiaTheme="minorEastAsia" w:hAnsiTheme="minorHAnsi" w:cstheme="minorBidi"/>
                <w:noProof/>
                <w:szCs w:val="22"/>
              </w:rPr>
              <w:tab/>
            </w:r>
            <w:r w:rsidR="00EE61C4" w:rsidRPr="009C3D72">
              <w:rPr>
                <w:rStyle w:val="ac"/>
                <w:noProof/>
              </w:rPr>
              <w:t>创建项目</w:t>
            </w:r>
            <w:r w:rsidR="00EE61C4">
              <w:rPr>
                <w:noProof/>
                <w:webHidden/>
              </w:rPr>
              <w:tab/>
            </w:r>
            <w:r w:rsidR="00EE61C4">
              <w:rPr>
                <w:noProof/>
                <w:webHidden/>
              </w:rPr>
              <w:fldChar w:fldCharType="begin"/>
            </w:r>
            <w:r w:rsidR="00EE61C4">
              <w:rPr>
                <w:noProof/>
                <w:webHidden/>
              </w:rPr>
              <w:instrText xml:space="preserve"> PAGEREF _Toc500018481 \h </w:instrText>
            </w:r>
            <w:r w:rsidR="00EE61C4">
              <w:rPr>
                <w:noProof/>
                <w:webHidden/>
              </w:rPr>
            </w:r>
            <w:r w:rsidR="00EE61C4">
              <w:rPr>
                <w:noProof/>
                <w:webHidden/>
              </w:rPr>
              <w:fldChar w:fldCharType="separate"/>
            </w:r>
            <w:r w:rsidR="00EE61C4">
              <w:rPr>
                <w:noProof/>
                <w:webHidden/>
              </w:rPr>
              <w:t>39</w:t>
            </w:r>
            <w:r w:rsidR="00EE61C4">
              <w:rPr>
                <w:noProof/>
                <w:webHidden/>
              </w:rPr>
              <w:fldChar w:fldCharType="end"/>
            </w:r>
          </w:hyperlink>
        </w:p>
        <w:p w14:paraId="12E89229" w14:textId="12BD9574" w:rsidR="00EE61C4" w:rsidRDefault="00ED4D4B">
          <w:pPr>
            <w:pStyle w:val="20"/>
            <w:rPr>
              <w:rFonts w:asciiTheme="minorHAnsi" w:eastAsiaTheme="minorEastAsia" w:hAnsiTheme="minorHAnsi" w:cstheme="minorBidi"/>
              <w:noProof/>
              <w:szCs w:val="22"/>
            </w:rPr>
          </w:pPr>
          <w:hyperlink w:anchor="_Toc500018482" w:history="1">
            <w:r w:rsidR="00EE61C4" w:rsidRPr="009C3D72">
              <w:rPr>
                <w:rStyle w:val="ac"/>
                <w:noProof/>
              </w:rPr>
              <w:t>10.2</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application A</w:t>
            </w:r>
            <w:r w:rsidR="00EE61C4">
              <w:rPr>
                <w:noProof/>
                <w:webHidden/>
              </w:rPr>
              <w:tab/>
            </w:r>
            <w:r w:rsidR="00EE61C4">
              <w:rPr>
                <w:noProof/>
                <w:webHidden/>
              </w:rPr>
              <w:fldChar w:fldCharType="begin"/>
            </w:r>
            <w:r w:rsidR="00EE61C4">
              <w:rPr>
                <w:noProof/>
                <w:webHidden/>
              </w:rPr>
              <w:instrText xml:space="preserve"> PAGEREF _Toc500018482 \h </w:instrText>
            </w:r>
            <w:r w:rsidR="00EE61C4">
              <w:rPr>
                <w:noProof/>
                <w:webHidden/>
              </w:rPr>
            </w:r>
            <w:r w:rsidR="00EE61C4">
              <w:rPr>
                <w:noProof/>
                <w:webHidden/>
              </w:rPr>
              <w:fldChar w:fldCharType="separate"/>
            </w:r>
            <w:r w:rsidR="00EE61C4">
              <w:rPr>
                <w:noProof/>
                <w:webHidden/>
              </w:rPr>
              <w:t>40</w:t>
            </w:r>
            <w:r w:rsidR="00EE61C4">
              <w:rPr>
                <w:noProof/>
                <w:webHidden/>
              </w:rPr>
              <w:fldChar w:fldCharType="end"/>
            </w:r>
          </w:hyperlink>
        </w:p>
        <w:p w14:paraId="7F3BE570" w14:textId="1BCB2381" w:rsidR="00EE61C4" w:rsidRDefault="00ED4D4B">
          <w:pPr>
            <w:pStyle w:val="20"/>
            <w:rPr>
              <w:rFonts w:asciiTheme="minorHAnsi" w:eastAsiaTheme="minorEastAsia" w:hAnsiTheme="minorHAnsi" w:cstheme="minorBidi"/>
              <w:noProof/>
              <w:szCs w:val="22"/>
            </w:rPr>
          </w:pPr>
          <w:hyperlink w:anchor="_Toc500018483" w:history="1">
            <w:r w:rsidR="00EE61C4" w:rsidRPr="009C3D72">
              <w:rPr>
                <w:rStyle w:val="ac"/>
                <w:noProof/>
              </w:rPr>
              <w:t>10.3</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application B</w:t>
            </w:r>
            <w:r w:rsidR="00EE61C4">
              <w:rPr>
                <w:noProof/>
                <w:webHidden/>
              </w:rPr>
              <w:tab/>
            </w:r>
            <w:r w:rsidR="00EE61C4">
              <w:rPr>
                <w:noProof/>
                <w:webHidden/>
              </w:rPr>
              <w:fldChar w:fldCharType="begin"/>
            </w:r>
            <w:r w:rsidR="00EE61C4">
              <w:rPr>
                <w:noProof/>
                <w:webHidden/>
              </w:rPr>
              <w:instrText xml:space="preserve"> PAGEREF _Toc500018483 \h </w:instrText>
            </w:r>
            <w:r w:rsidR="00EE61C4">
              <w:rPr>
                <w:noProof/>
                <w:webHidden/>
              </w:rPr>
            </w:r>
            <w:r w:rsidR="00EE61C4">
              <w:rPr>
                <w:noProof/>
                <w:webHidden/>
              </w:rPr>
              <w:fldChar w:fldCharType="separate"/>
            </w:r>
            <w:r w:rsidR="00EE61C4">
              <w:rPr>
                <w:noProof/>
                <w:webHidden/>
              </w:rPr>
              <w:t>41</w:t>
            </w:r>
            <w:r w:rsidR="00EE61C4">
              <w:rPr>
                <w:noProof/>
                <w:webHidden/>
              </w:rPr>
              <w:fldChar w:fldCharType="end"/>
            </w:r>
          </w:hyperlink>
        </w:p>
        <w:p w14:paraId="37DE02E2" w14:textId="3CEB2085" w:rsidR="00EE61C4" w:rsidRDefault="00ED4D4B">
          <w:pPr>
            <w:pStyle w:val="20"/>
            <w:rPr>
              <w:rFonts w:asciiTheme="minorHAnsi" w:eastAsiaTheme="minorEastAsia" w:hAnsiTheme="minorHAnsi" w:cstheme="minorBidi"/>
              <w:noProof/>
              <w:szCs w:val="22"/>
            </w:rPr>
          </w:pPr>
          <w:hyperlink w:anchor="_Toc500018484" w:history="1">
            <w:r w:rsidR="00EE61C4" w:rsidRPr="009C3D72">
              <w:rPr>
                <w:rStyle w:val="ac"/>
                <w:noProof/>
              </w:rPr>
              <w:t>10.4</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ab route</w:t>
            </w:r>
            <w:r w:rsidR="00EE61C4">
              <w:rPr>
                <w:noProof/>
                <w:webHidden/>
              </w:rPr>
              <w:tab/>
            </w:r>
            <w:r w:rsidR="00EE61C4">
              <w:rPr>
                <w:noProof/>
                <w:webHidden/>
              </w:rPr>
              <w:fldChar w:fldCharType="begin"/>
            </w:r>
            <w:r w:rsidR="00EE61C4">
              <w:rPr>
                <w:noProof/>
                <w:webHidden/>
              </w:rPr>
              <w:instrText xml:space="preserve"> PAGEREF _Toc500018484 \h </w:instrText>
            </w:r>
            <w:r w:rsidR="00EE61C4">
              <w:rPr>
                <w:noProof/>
                <w:webHidden/>
              </w:rPr>
            </w:r>
            <w:r w:rsidR="00EE61C4">
              <w:rPr>
                <w:noProof/>
                <w:webHidden/>
              </w:rPr>
              <w:fldChar w:fldCharType="separate"/>
            </w:r>
            <w:r w:rsidR="00EE61C4">
              <w:rPr>
                <w:noProof/>
                <w:webHidden/>
              </w:rPr>
              <w:t>43</w:t>
            </w:r>
            <w:r w:rsidR="00EE61C4">
              <w:rPr>
                <w:noProof/>
                <w:webHidden/>
              </w:rPr>
              <w:fldChar w:fldCharType="end"/>
            </w:r>
          </w:hyperlink>
        </w:p>
        <w:p w14:paraId="5B21620E" w14:textId="0485E446" w:rsidR="00EE61C4" w:rsidRDefault="00ED4D4B">
          <w:pPr>
            <w:pStyle w:val="10"/>
            <w:tabs>
              <w:tab w:val="left" w:pos="420"/>
              <w:tab w:val="right" w:leader="dot" w:pos="9678"/>
            </w:tabs>
            <w:rPr>
              <w:rFonts w:asciiTheme="minorHAnsi" w:eastAsiaTheme="minorEastAsia" w:hAnsiTheme="minorHAnsi" w:cstheme="minorBidi"/>
              <w:noProof/>
              <w:szCs w:val="22"/>
            </w:rPr>
          </w:pPr>
          <w:hyperlink w:anchor="_Toc500018485" w:history="1">
            <w:r w:rsidR="00EE61C4" w:rsidRPr="009C3D72">
              <w:rPr>
                <w:rStyle w:val="ac"/>
                <w:noProof/>
              </w:rPr>
              <w:t>11</w:t>
            </w:r>
            <w:r w:rsidR="00EE61C4">
              <w:rPr>
                <w:rFonts w:asciiTheme="minorHAnsi" w:eastAsiaTheme="minorEastAsia" w:hAnsiTheme="minorHAnsi" w:cstheme="minorBidi"/>
                <w:noProof/>
                <w:szCs w:val="22"/>
              </w:rPr>
              <w:tab/>
            </w:r>
            <w:r w:rsidR="00EE61C4" w:rsidRPr="009C3D72">
              <w:rPr>
                <w:rStyle w:val="ac"/>
                <w:noProof/>
              </w:rPr>
              <w:t>Rollbacks</w:t>
            </w:r>
            <w:r w:rsidR="00EE61C4">
              <w:rPr>
                <w:noProof/>
                <w:webHidden/>
              </w:rPr>
              <w:tab/>
            </w:r>
            <w:r w:rsidR="00EE61C4">
              <w:rPr>
                <w:noProof/>
                <w:webHidden/>
              </w:rPr>
              <w:fldChar w:fldCharType="begin"/>
            </w:r>
            <w:r w:rsidR="00EE61C4">
              <w:rPr>
                <w:noProof/>
                <w:webHidden/>
              </w:rPr>
              <w:instrText xml:space="preserve"> PAGEREF _Toc500018485 \h </w:instrText>
            </w:r>
            <w:r w:rsidR="00EE61C4">
              <w:rPr>
                <w:noProof/>
                <w:webHidden/>
              </w:rPr>
            </w:r>
            <w:r w:rsidR="00EE61C4">
              <w:rPr>
                <w:noProof/>
                <w:webHidden/>
              </w:rPr>
              <w:fldChar w:fldCharType="separate"/>
            </w:r>
            <w:r w:rsidR="00EE61C4">
              <w:rPr>
                <w:noProof/>
                <w:webHidden/>
              </w:rPr>
              <w:t>45</w:t>
            </w:r>
            <w:r w:rsidR="00EE61C4">
              <w:rPr>
                <w:noProof/>
                <w:webHidden/>
              </w:rPr>
              <w:fldChar w:fldCharType="end"/>
            </w:r>
          </w:hyperlink>
        </w:p>
        <w:p w14:paraId="2ABB97A4" w14:textId="20DF7003"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486" w:history="1">
            <w:r w:rsidR="00EE61C4" w:rsidRPr="009C3D72">
              <w:rPr>
                <w:rStyle w:val="ac"/>
                <w:noProof/>
              </w:rPr>
              <w:t>12</w:t>
            </w:r>
            <w:r w:rsidR="00EE61C4">
              <w:rPr>
                <w:rFonts w:asciiTheme="minorHAnsi" w:eastAsiaTheme="minorEastAsia" w:hAnsiTheme="minorHAnsi" w:cstheme="minorBidi"/>
                <w:noProof/>
                <w:szCs w:val="22"/>
              </w:rPr>
              <w:tab/>
            </w:r>
            <w:r w:rsidR="00EE61C4" w:rsidRPr="009C3D72">
              <w:rPr>
                <w:rStyle w:val="ac"/>
                <w:noProof/>
              </w:rPr>
              <w:t>小智</w:t>
            </w:r>
            <w:r w:rsidR="00EE61C4" w:rsidRPr="009C3D72">
              <w:rPr>
                <w:rStyle w:val="ac"/>
                <w:noProof/>
              </w:rPr>
              <w:t>docker</w:t>
            </w:r>
            <w:r w:rsidR="00EE61C4" w:rsidRPr="009C3D72">
              <w:rPr>
                <w:rStyle w:val="ac"/>
                <w:noProof/>
              </w:rPr>
              <w:t>化</w:t>
            </w:r>
            <w:r w:rsidR="00EE61C4">
              <w:rPr>
                <w:noProof/>
                <w:webHidden/>
              </w:rPr>
              <w:tab/>
            </w:r>
            <w:r w:rsidR="00EE61C4">
              <w:rPr>
                <w:noProof/>
                <w:webHidden/>
              </w:rPr>
              <w:fldChar w:fldCharType="begin"/>
            </w:r>
            <w:r w:rsidR="00EE61C4">
              <w:rPr>
                <w:noProof/>
                <w:webHidden/>
              </w:rPr>
              <w:instrText xml:space="preserve"> PAGEREF _Toc500018486 \h </w:instrText>
            </w:r>
            <w:r w:rsidR="00EE61C4">
              <w:rPr>
                <w:noProof/>
                <w:webHidden/>
              </w:rPr>
            </w:r>
            <w:r w:rsidR="00EE61C4">
              <w:rPr>
                <w:noProof/>
                <w:webHidden/>
              </w:rPr>
              <w:fldChar w:fldCharType="separate"/>
            </w:r>
            <w:r w:rsidR="00EE61C4">
              <w:rPr>
                <w:noProof/>
                <w:webHidden/>
              </w:rPr>
              <w:t>50</w:t>
            </w:r>
            <w:r w:rsidR="00EE61C4">
              <w:rPr>
                <w:noProof/>
                <w:webHidden/>
              </w:rPr>
              <w:fldChar w:fldCharType="end"/>
            </w:r>
          </w:hyperlink>
        </w:p>
        <w:p w14:paraId="79B53F46" w14:textId="5F149E9D"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487" w:history="1">
            <w:r w:rsidR="00EE61C4" w:rsidRPr="009C3D72">
              <w:rPr>
                <w:rStyle w:val="ac"/>
                <w:noProof/>
              </w:rPr>
              <w:t>13</w:t>
            </w:r>
            <w:r w:rsidR="00EE61C4">
              <w:rPr>
                <w:rFonts w:asciiTheme="minorHAnsi" w:eastAsiaTheme="minorEastAsia" w:hAnsiTheme="minorHAnsi" w:cstheme="minorBidi"/>
                <w:noProof/>
                <w:szCs w:val="22"/>
              </w:rPr>
              <w:tab/>
            </w:r>
            <w:r w:rsidR="00EE61C4" w:rsidRPr="009C3D72">
              <w:rPr>
                <w:rStyle w:val="ac"/>
                <w:noProof/>
              </w:rPr>
              <w:t>监控（</w:t>
            </w:r>
            <w:r w:rsidR="00EE61C4" w:rsidRPr="009C3D72">
              <w:rPr>
                <w:rStyle w:val="ac"/>
                <w:noProof/>
              </w:rPr>
              <w:t>Prometheus &amp;&amp; Grafana</w:t>
            </w:r>
            <w:r w:rsidR="00EE61C4" w:rsidRPr="009C3D72">
              <w:rPr>
                <w:rStyle w:val="ac"/>
                <w:noProof/>
              </w:rPr>
              <w:t>）</w:t>
            </w:r>
            <w:r w:rsidR="00EE61C4">
              <w:rPr>
                <w:noProof/>
                <w:webHidden/>
              </w:rPr>
              <w:tab/>
            </w:r>
            <w:r w:rsidR="00EE61C4">
              <w:rPr>
                <w:noProof/>
                <w:webHidden/>
              </w:rPr>
              <w:fldChar w:fldCharType="begin"/>
            </w:r>
            <w:r w:rsidR="00EE61C4">
              <w:rPr>
                <w:noProof/>
                <w:webHidden/>
              </w:rPr>
              <w:instrText xml:space="preserve"> PAGEREF _Toc500018487 \h </w:instrText>
            </w:r>
            <w:r w:rsidR="00EE61C4">
              <w:rPr>
                <w:noProof/>
                <w:webHidden/>
              </w:rPr>
            </w:r>
            <w:r w:rsidR="00EE61C4">
              <w:rPr>
                <w:noProof/>
                <w:webHidden/>
              </w:rPr>
              <w:fldChar w:fldCharType="separate"/>
            </w:r>
            <w:r w:rsidR="00EE61C4">
              <w:rPr>
                <w:noProof/>
                <w:webHidden/>
              </w:rPr>
              <w:t>52</w:t>
            </w:r>
            <w:r w:rsidR="00EE61C4">
              <w:rPr>
                <w:noProof/>
                <w:webHidden/>
              </w:rPr>
              <w:fldChar w:fldCharType="end"/>
            </w:r>
          </w:hyperlink>
        </w:p>
        <w:p w14:paraId="39495252" w14:textId="26F72A0A" w:rsidR="00EE61C4" w:rsidRDefault="00ED4D4B">
          <w:pPr>
            <w:pStyle w:val="20"/>
            <w:rPr>
              <w:rFonts w:asciiTheme="minorHAnsi" w:eastAsiaTheme="minorEastAsia" w:hAnsiTheme="minorHAnsi" w:cstheme="minorBidi"/>
              <w:noProof/>
              <w:szCs w:val="22"/>
            </w:rPr>
          </w:pPr>
          <w:hyperlink w:anchor="_Toc500018488" w:history="1">
            <w:r w:rsidR="00EE61C4" w:rsidRPr="009C3D72">
              <w:rPr>
                <w:rStyle w:val="ac"/>
                <w:noProof/>
              </w:rPr>
              <w:t>13.1</w:t>
            </w:r>
            <w:r w:rsidR="00EE61C4">
              <w:rPr>
                <w:rFonts w:asciiTheme="minorHAnsi" w:eastAsiaTheme="minorEastAsia" w:hAnsiTheme="minorHAnsi" w:cstheme="minorBidi"/>
                <w:noProof/>
                <w:szCs w:val="22"/>
              </w:rPr>
              <w:tab/>
            </w:r>
            <w:r w:rsidR="00EE61C4" w:rsidRPr="009C3D72">
              <w:rPr>
                <w:rStyle w:val="ac"/>
                <w:noProof/>
              </w:rPr>
              <w:t>安装</w:t>
            </w:r>
            <w:r w:rsidR="00EE61C4">
              <w:rPr>
                <w:noProof/>
                <w:webHidden/>
              </w:rPr>
              <w:tab/>
            </w:r>
            <w:r w:rsidR="00EE61C4">
              <w:rPr>
                <w:noProof/>
                <w:webHidden/>
              </w:rPr>
              <w:fldChar w:fldCharType="begin"/>
            </w:r>
            <w:r w:rsidR="00EE61C4">
              <w:rPr>
                <w:noProof/>
                <w:webHidden/>
              </w:rPr>
              <w:instrText xml:space="preserve"> PAGEREF _Toc500018488 \h </w:instrText>
            </w:r>
            <w:r w:rsidR="00EE61C4">
              <w:rPr>
                <w:noProof/>
                <w:webHidden/>
              </w:rPr>
            </w:r>
            <w:r w:rsidR="00EE61C4">
              <w:rPr>
                <w:noProof/>
                <w:webHidden/>
              </w:rPr>
              <w:fldChar w:fldCharType="separate"/>
            </w:r>
            <w:r w:rsidR="00EE61C4">
              <w:rPr>
                <w:noProof/>
                <w:webHidden/>
              </w:rPr>
              <w:t>52</w:t>
            </w:r>
            <w:r w:rsidR="00EE61C4">
              <w:rPr>
                <w:noProof/>
                <w:webHidden/>
              </w:rPr>
              <w:fldChar w:fldCharType="end"/>
            </w:r>
          </w:hyperlink>
        </w:p>
        <w:p w14:paraId="4CE7F139" w14:textId="658B3384" w:rsidR="00EE61C4" w:rsidRDefault="00ED4D4B">
          <w:pPr>
            <w:pStyle w:val="20"/>
            <w:rPr>
              <w:rFonts w:asciiTheme="minorHAnsi" w:eastAsiaTheme="minorEastAsia" w:hAnsiTheme="minorHAnsi" w:cstheme="minorBidi"/>
              <w:noProof/>
              <w:szCs w:val="22"/>
            </w:rPr>
          </w:pPr>
          <w:hyperlink w:anchor="_Toc500018489" w:history="1">
            <w:r w:rsidR="00EE61C4" w:rsidRPr="009C3D72">
              <w:rPr>
                <w:rStyle w:val="ac"/>
                <w:noProof/>
              </w:rPr>
              <w:t>13.2</w:t>
            </w:r>
            <w:r w:rsidR="00EE61C4">
              <w:rPr>
                <w:rFonts w:asciiTheme="minorHAnsi" w:eastAsiaTheme="minorEastAsia" w:hAnsiTheme="minorHAnsi" w:cstheme="minorBidi"/>
                <w:noProof/>
                <w:szCs w:val="22"/>
              </w:rPr>
              <w:tab/>
            </w:r>
            <w:r w:rsidR="00EE61C4" w:rsidRPr="009C3D72">
              <w:rPr>
                <w:rStyle w:val="ac"/>
                <w:noProof/>
              </w:rPr>
              <w:t>添加</w:t>
            </w:r>
            <w:r w:rsidR="00EE61C4" w:rsidRPr="009C3D72">
              <w:rPr>
                <w:rStyle w:val="ac"/>
                <w:noProof/>
              </w:rPr>
              <w:t>route</w:t>
            </w:r>
            <w:r w:rsidR="00EE61C4">
              <w:rPr>
                <w:noProof/>
                <w:webHidden/>
              </w:rPr>
              <w:tab/>
            </w:r>
            <w:r w:rsidR="00EE61C4">
              <w:rPr>
                <w:noProof/>
                <w:webHidden/>
              </w:rPr>
              <w:fldChar w:fldCharType="begin"/>
            </w:r>
            <w:r w:rsidR="00EE61C4">
              <w:rPr>
                <w:noProof/>
                <w:webHidden/>
              </w:rPr>
              <w:instrText xml:space="preserve"> PAGEREF _Toc500018489 \h </w:instrText>
            </w:r>
            <w:r w:rsidR="00EE61C4">
              <w:rPr>
                <w:noProof/>
                <w:webHidden/>
              </w:rPr>
            </w:r>
            <w:r w:rsidR="00EE61C4">
              <w:rPr>
                <w:noProof/>
                <w:webHidden/>
              </w:rPr>
              <w:fldChar w:fldCharType="separate"/>
            </w:r>
            <w:r w:rsidR="00EE61C4">
              <w:rPr>
                <w:noProof/>
                <w:webHidden/>
              </w:rPr>
              <w:t>53</w:t>
            </w:r>
            <w:r w:rsidR="00EE61C4">
              <w:rPr>
                <w:noProof/>
                <w:webHidden/>
              </w:rPr>
              <w:fldChar w:fldCharType="end"/>
            </w:r>
          </w:hyperlink>
        </w:p>
        <w:p w14:paraId="791E04F3" w14:textId="55F2462E" w:rsidR="00EE61C4" w:rsidRDefault="00ED4D4B">
          <w:pPr>
            <w:pStyle w:val="20"/>
            <w:rPr>
              <w:rFonts w:asciiTheme="minorHAnsi" w:eastAsiaTheme="minorEastAsia" w:hAnsiTheme="minorHAnsi" w:cstheme="minorBidi"/>
              <w:noProof/>
              <w:szCs w:val="22"/>
            </w:rPr>
          </w:pPr>
          <w:hyperlink w:anchor="_Toc500018490" w:history="1">
            <w:r w:rsidR="00EE61C4" w:rsidRPr="009C3D72">
              <w:rPr>
                <w:rStyle w:val="ac"/>
                <w:noProof/>
              </w:rPr>
              <w:t>13.3</w:t>
            </w:r>
            <w:r w:rsidR="00EE61C4">
              <w:rPr>
                <w:rFonts w:asciiTheme="minorHAnsi" w:eastAsiaTheme="minorEastAsia" w:hAnsiTheme="minorHAnsi" w:cstheme="minorBidi"/>
                <w:noProof/>
                <w:szCs w:val="22"/>
              </w:rPr>
              <w:tab/>
            </w:r>
            <w:r w:rsidR="00EE61C4" w:rsidRPr="009C3D72">
              <w:rPr>
                <w:rStyle w:val="ac"/>
                <w:noProof/>
              </w:rPr>
              <w:t>访问</w:t>
            </w:r>
            <w:r w:rsidR="00EE61C4">
              <w:rPr>
                <w:noProof/>
                <w:webHidden/>
              </w:rPr>
              <w:tab/>
            </w:r>
            <w:r w:rsidR="00EE61C4">
              <w:rPr>
                <w:noProof/>
                <w:webHidden/>
              </w:rPr>
              <w:fldChar w:fldCharType="begin"/>
            </w:r>
            <w:r w:rsidR="00EE61C4">
              <w:rPr>
                <w:noProof/>
                <w:webHidden/>
              </w:rPr>
              <w:instrText xml:space="preserve"> PAGEREF _Toc500018490 \h </w:instrText>
            </w:r>
            <w:r w:rsidR="00EE61C4">
              <w:rPr>
                <w:noProof/>
                <w:webHidden/>
              </w:rPr>
            </w:r>
            <w:r w:rsidR="00EE61C4">
              <w:rPr>
                <w:noProof/>
                <w:webHidden/>
              </w:rPr>
              <w:fldChar w:fldCharType="separate"/>
            </w:r>
            <w:r w:rsidR="00EE61C4">
              <w:rPr>
                <w:noProof/>
                <w:webHidden/>
              </w:rPr>
              <w:t>55</w:t>
            </w:r>
            <w:r w:rsidR="00EE61C4">
              <w:rPr>
                <w:noProof/>
                <w:webHidden/>
              </w:rPr>
              <w:fldChar w:fldCharType="end"/>
            </w:r>
          </w:hyperlink>
        </w:p>
        <w:p w14:paraId="0FB0D80A" w14:textId="7E2DEAAE" w:rsidR="00EE61C4" w:rsidRDefault="00ED4D4B">
          <w:pPr>
            <w:pStyle w:val="20"/>
            <w:rPr>
              <w:rFonts w:asciiTheme="minorHAnsi" w:eastAsiaTheme="minorEastAsia" w:hAnsiTheme="minorHAnsi" w:cstheme="minorBidi"/>
              <w:noProof/>
              <w:szCs w:val="22"/>
            </w:rPr>
          </w:pPr>
          <w:hyperlink w:anchor="_Toc500018491" w:history="1">
            <w:r w:rsidR="00EE61C4" w:rsidRPr="009C3D72">
              <w:rPr>
                <w:rStyle w:val="ac"/>
                <w:noProof/>
              </w:rPr>
              <w:t>13.4</w:t>
            </w:r>
            <w:r w:rsidR="00EE61C4">
              <w:rPr>
                <w:rFonts w:asciiTheme="minorHAnsi" w:eastAsiaTheme="minorEastAsia" w:hAnsiTheme="minorHAnsi" w:cstheme="minorBidi"/>
                <w:noProof/>
                <w:szCs w:val="22"/>
              </w:rPr>
              <w:tab/>
            </w:r>
            <w:r w:rsidR="00EE61C4" w:rsidRPr="009C3D72">
              <w:rPr>
                <w:rStyle w:val="ac"/>
                <w:noProof/>
              </w:rPr>
              <w:t>添加</w:t>
            </w:r>
            <w:r w:rsidR="00EE61C4" w:rsidRPr="009C3D72">
              <w:rPr>
                <w:rStyle w:val="ac"/>
                <w:noProof/>
              </w:rPr>
              <w:t xml:space="preserve">prometheus </w:t>
            </w:r>
            <w:r w:rsidR="00EE61C4" w:rsidRPr="009C3D72">
              <w:rPr>
                <w:rStyle w:val="ac"/>
                <w:noProof/>
              </w:rPr>
              <w:t>以作为</w:t>
            </w:r>
            <w:r w:rsidR="00EE61C4" w:rsidRPr="009C3D72">
              <w:rPr>
                <w:rStyle w:val="ac"/>
                <w:noProof/>
              </w:rPr>
              <w:t xml:space="preserve"> grafna</w:t>
            </w:r>
            <w:r w:rsidR="00EE61C4" w:rsidRPr="009C3D72">
              <w:rPr>
                <w:rStyle w:val="ac"/>
                <w:noProof/>
              </w:rPr>
              <w:t>的数据源和仪表盘</w:t>
            </w:r>
            <w:r w:rsidR="00EE61C4">
              <w:rPr>
                <w:noProof/>
                <w:webHidden/>
              </w:rPr>
              <w:tab/>
            </w:r>
            <w:r w:rsidR="00EE61C4">
              <w:rPr>
                <w:noProof/>
                <w:webHidden/>
              </w:rPr>
              <w:fldChar w:fldCharType="begin"/>
            </w:r>
            <w:r w:rsidR="00EE61C4">
              <w:rPr>
                <w:noProof/>
                <w:webHidden/>
              </w:rPr>
              <w:instrText xml:space="preserve"> PAGEREF _Toc500018491 \h </w:instrText>
            </w:r>
            <w:r w:rsidR="00EE61C4">
              <w:rPr>
                <w:noProof/>
                <w:webHidden/>
              </w:rPr>
            </w:r>
            <w:r w:rsidR="00EE61C4">
              <w:rPr>
                <w:noProof/>
                <w:webHidden/>
              </w:rPr>
              <w:fldChar w:fldCharType="separate"/>
            </w:r>
            <w:r w:rsidR="00EE61C4">
              <w:rPr>
                <w:noProof/>
                <w:webHidden/>
              </w:rPr>
              <w:t>57</w:t>
            </w:r>
            <w:r w:rsidR="00EE61C4">
              <w:rPr>
                <w:noProof/>
                <w:webHidden/>
              </w:rPr>
              <w:fldChar w:fldCharType="end"/>
            </w:r>
          </w:hyperlink>
        </w:p>
        <w:p w14:paraId="0E5CB18E" w14:textId="2C9E5E3C" w:rsidR="00EE61C4" w:rsidRDefault="00ED4D4B">
          <w:pPr>
            <w:pStyle w:val="20"/>
            <w:rPr>
              <w:rFonts w:asciiTheme="minorHAnsi" w:eastAsiaTheme="minorEastAsia" w:hAnsiTheme="minorHAnsi" w:cstheme="minorBidi"/>
              <w:noProof/>
              <w:szCs w:val="22"/>
            </w:rPr>
          </w:pPr>
          <w:hyperlink w:anchor="_Toc500018492" w:history="1">
            <w:r w:rsidR="00EE61C4" w:rsidRPr="009C3D72">
              <w:rPr>
                <w:rStyle w:val="ac"/>
                <w:noProof/>
              </w:rPr>
              <w:t>13.5</w:t>
            </w:r>
            <w:r w:rsidR="00EE61C4">
              <w:rPr>
                <w:rFonts w:asciiTheme="minorHAnsi" w:eastAsiaTheme="minorEastAsia" w:hAnsiTheme="minorHAnsi" w:cstheme="minorBidi"/>
                <w:noProof/>
                <w:szCs w:val="22"/>
              </w:rPr>
              <w:tab/>
            </w:r>
            <w:r w:rsidR="00EE61C4" w:rsidRPr="009C3D72">
              <w:rPr>
                <w:rStyle w:val="ac"/>
                <w:noProof/>
              </w:rPr>
              <w:t>导入仪表盘（</w:t>
            </w:r>
            <w:r w:rsidR="00EE61C4" w:rsidRPr="009C3D72">
              <w:rPr>
                <w:rStyle w:val="ac"/>
                <w:noProof/>
              </w:rPr>
              <w:t>dashboard</w:t>
            </w:r>
            <w:r w:rsidR="00EE61C4" w:rsidRPr="009C3D72">
              <w:rPr>
                <w:rStyle w:val="ac"/>
                <w:noProof/>
              </w:rPr>
              <w:t>）</w:t>
            </w:r>
            <w:r w:rsidR="00EE61C4">
              <w:rPr>
                <w:noProof/>
                <w:webHidden/>
              </w:rPr>
              <w:tab/>
            </w:r>
            <w:r w:rsidR="00EE61C4">
              <w:rPr>
                <w:noProof/>
                <w:webHidden/>
              </w:rPr>
              <w:fldChar w:fldCharType="begin"/>
            </w:r>
            <w:r w:rsidR="00EE61C4">
              <w:rPr>
                <w:noProof/>
                <w:webHidden/>
              </w:rPr>
              <w:instrText xml:space="preserve"> PAGEREF _Toc500018492 \h </w:instrText>
            </w:r>
            <w:r w:rsidR="00EE61C4">
              <w:rPr>
                <w:noProof/>
                <w:webHidden/>
              </w:rPr>
            </w:r>
            <w:r w:rsidR="00EE61C4">
              <w:rPr>
                <w:noProof/>
                <w:webHidden/>
              </w:rPr>
              <w:fldChar w:fldCharType="separate"/>
            </w:r>
            <w:r w:rsidR="00EE61C4">
              <w:rPr>
                <w:noProof/>
                <w:webHidden/>
              </w:rPr>
              <w:t>59</w:t>
            </w:r>
            <w:r w:rsidR="00EE61C4">
              <w:rPr>
                <w:noProof/>
                <w:webHidden/>
              </w:rPr>
              <w:fldChar w:fldCharType="end"/>
            </w:r>
          </w:hyperlink>
        </w:p>
        <w:p w14:paraId="151457BA" w14:textId="21B2A483"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493" w:history="1">
            <w:r w:rsidR="00EE61C4" w:rsidRPr="009C3D72">
              <w:rPr>
                <w:rStyle w:val="ac"/>
                <w:noProof/>
              </w:rPr>
              <w:t>14</w:t>
            </w:r>
            <w:r w:rsidR="00EE61C4">
              <w:rPr>
                <w:rFonts w:asciiTheme="minorHAnsi" w:eastAsiaTheme="minorEastAsia" w:hAnsiTheme="minorHAnsi" w:cstheme="minorBidi"/>
                <w:noProof/>
                <w:szCs w:val="22"/>
              </w:rPr>
              <w:tab/>
            </w:r>
            <w:r w:rsidR="00EE61C4" w:rsidRPr="009C3D72">
              <w:rPr>
                <w:rStyle w:val="ac"/>
                <w:noProof/>
              </w:rPr>
              <w:t>日志管理（</w:t>
            </w:r>
            <w:r w:rsidR="00EE61C4" w:rsidRPr="009C3D72">
              <w:rPr>
                <w:rStyle w:val="ac"/>
                <w:noProof/>
              </w:rPr>
              <w:t>EFK</w:t>
            </w:r>
            <w:r w:rsidR="00EE61C4" w:rsidRPr="009C3D72">
              <w:rPr>
                <w:rStyle w:val="ac"/>
                <w:noProof/>
              </w:rPr>
              <w:t>，没部署好）</w:t>
            </w:r>
            <w:r w:rsidR="00EE61C4">
              <w:rPr>
                <w:noProof/>
                <w:webHidden/>
              </w:rPr>
              <w:tab/>
            </w:r>
            <w:r w:rsidR="00EE61C4">
              <w:rPr>
                <w:noProof/>
                <w:webHidden/>
              </w:rPr>
              <w:fldChar w:fldCharType="begin"/>
            </w:r>
            <w:r w:rsidR="00EE61C4">
              <w:rPr>
                <w:noProof/>
                <w:webHidden/>
              </w:rPr>
              <w:instrText xml:space="preserve"> PAGEREF _Toc500018493 \h </w:instrText>
            </w:r>
            <w:r w:rsidR="00EE61C4">
              <w:rPr>
                <w:noProof/>
                <w:webHidden/>
              </w:rPr>
            </w:r>
            <w:r w:rsidR="00EE61C4">
              <w:rPr>
                <w:noProof/>
                <w:webHidden/>
              </w:rPr>
              <w:fldChar w:fldCharType="separate"/>
            </w:r>
            <w:r w:rsidR="00EE61C4">
              <w:rPr>
                <w:noProof/>
                <w:webHidden/>
              </w:rPr>
              <w:t>62</w:t>
            </w:r>
            <w:r w:rsidR="00EE61C4">
              <w:rPr>
                <w:noProof/>
                <w:webHidden/>
              </w:rPr>
              <w:fldChar w:fldCharType="end"/>
            </w:r>
          </w:hyperlink>
        </w:p>
        <w:p w14:paraId="48762474" w14:textId="60FE4DF5" w:rsidR="00EE61C4" w:rsidRDefault="00ED4D4B">
          <w:pPr>
            <w:pStyle w:val="20"/>
            <w:rPr>
              <w:rFonts w:asciiTheme="minorHAnsi" w:eastAsiaTheme="minorEastAsia" w:hAnsiTheme="minorHAnsi" w:cstheme="minorBidi"/>
              <w:noProof/>
              <w:szCs w:val="22"/>
            </w:rPr>
          </w:pPr>
          <w:hyperlink w:anchor="_Toc500018494" w:history="1">
            <w:r w:rsidR="00EE61C4" w:rsidRPr="009C3D72">
              <w:rPr>
                <w:rStyle w:val="ac"/>
                <w:noProof/>
              </w:rPr>
              <w:t>14.1</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logging-efk</w:t>
            </w:r>
            <w:r w:rsidR="00EE61C4" w:rsidRPr="009C3D72">
              <w:rPr>
                <w:rStyle w:val="ac"/>
                <w:noProof/>
              </w:rPr>
              <w:t>项目</w:t>
            </w:r>
            <w:r w:rsidR="00EE61C4">
              <w:rPr>
                <w:noProof/>
                <w:webHidden/>
              </w:rPr>
              <w:tab/>
            </w:r>
            <w:r w:rsidR="00EE61C4">
              <w:rPr>
                <w:noProof/>
                <w:webHidden/>
              </w:rPr>
              <w:fldChar w:fldCharType="begin"/>
            </w:r>
            <w:r w:rsidR="00EE61C4">
              <w:rPr>
                <w:noProof/>
                <w:webHidden/>
              </w:rPr>
              <w:instrText xml:space="preserve"> PAGEREF _Toc500018494 \h </w:instrText>
            </w:r>
            <w:r w:rsidR="00EE61C4">
              <w:rPr>
                <w:noProof/>
                <w:webHidden/>
              </w:rPr>
            </w:r>
            <w:r w:rsidR="00EE61C4">
              <w:rPr>
                <w:noProof/>
                <w:webHidden/>
              </w:rPr>
              <w:fldChar w:fldCharType="separate"/>
            </w:r>
            <w:r w:rsidR="00EE61C4">
              <w:rPr>
                <w:noProof/>
                <w:webHidden/>
              </w:rPr>
              <w:t>62</w:t>
            </w:r>
            <w:r w:rsidR="00EE61C4">
              <w:rPr>
                <w:noProof/>
                <w:webHidden/>
              </w:rPr>
              <w:fldChar w:fldCharType="end"/>
            </w:r>
          </w:hyperlink>
        </w:p>
        <w:p w14:paraId="77616495" w14:textId="12218FAF" w:rsidR="00EE61C4" w:rsidRDefault="00ED4D4B">
          <w:pPr>
            <w:pStyle w:val="20"/>
            <w:rPr>
              <w:rFonts w:asciiTheme="minorHAnsi" w:eastAsiaTheme="minorEastAsia" w:hAnsiTheme="minorHAnsi" w:cstheme="minorBidi"/>
              <w:noProof/>
              <w:szCs w:val="22"/>
            </w:rPr>
          </w:pPr>
          <w:hyperlink w:anchor="_Toc500018495" w:history="1">
            <w:r w:rsidR="00EE61C4" w:rsidRPr="009C3D72">
              <w:rPr>
                <w:rStyle w:val="ac"/>
                <w:noProof/>
              </w:rPr>
              <w:t>14.2</w:t>
            </w:r>
            <w:r w:rsidR="00EE61C4">
              <w:rPr>
                <w:rFonts w:asciiTheme="minorHAnsi" w:eastAsiaTheme="minorEastAsia" w:hAnsiTheme="minorHAnsi" w:cstheme="minorBidi"/>
                <w:noProof/>
                <w:szCs w:val="22"/>
              </w:rPr>
              <w:tab/>
            </w:r>
            <w:r w:rsidR="00EE61C4" w:rsidRPr="009C3D72">
              <w:rPr>
                <w:rStyle w:val="ac"/>
                <w:noProof/>
              </w:rPr>
              <w:t>创建部署模板</w:t>
            </w:r>
            <w:r w:rsidR="00EE61C4">
              <w:rPr>
                <w:noProof/>
                <w:webHidden/>
              </w:rPr>
              <w:tab/>
            </w:r>
            <w:r w:rsidR="00EE61C4">
              <w:rPr>
                <w:noProof/>
                <w:webHidden/>
              </w:rPr>
              <w:fldChar w:fldCharType="begin"/>
            </w:r>
            <w:r w:rsidR="00EE61C4">
              <w:rPr>
                <w:noProof/>
                <w:webHidden/>
              </w:rPr>
              <w:instrText xml:space="preserve"> PAGEREF _Toc500018495 \h </w:instrText>
            </w:r>
            <w:r w:rsidR="00EE61C4">
              <w:rPr>
                <w:noProof/>
                <w:webHidden/>
              </w:rPr>
            </w:r>
            <w:r w:rsidR="00EE61C4">
              <w:rPr>
                <w:noProof/>
                <w:webHidden/>
              </w:rPr>
              <w:fldChar w:fldCharType="separate"/>
            </w:r>
            <w:r w:rsidR="00EE61C4">
              <w:rPr>
                <w:noProof/>
                <w:webHidden/>
              </w:rPr>
              <w:t>62</w:t>
            </w:r>
            <w:r w:rsidR="00EE61C4">
              <w:rPr>
                <w:noProof/>
                <w:webHidden/>
              </w:rPr>
              <w:fldChar w:fldCharType="end"/>
            </w:r>
          </w:hyperlink>
        </w:p>
        <w:p w14:paraId="6E5C9E4A" w14:textId="03981B62" w:rsidR="00EE61C4" w:rsidRDefault="00ED4D4B">
          <w:pPr>
            <w:pStyle w:val="20"/>
            <w:rPr>
              <w:rFonts w:asciiTheme="minorHAnsi" w:eastAsiaTheme="minorEastAsia" w:hAnsiTheme="minorHAnsi" w:cstheme="minorBidi"/>
              <w:noProof/>
              <w:szCs w:val="22"/>
            </w:rPr>
          </w:pPr>
          <w:hyperlink w:anchor="_Toc500018496" w:history="1">
            <w:r w:rsidR="00EE61C4" w:rsidRPr="009C3D72">
              <w:rPr>
                <w:rStyle w:val="ac"/>
                <w:noProof/>
              </w:rPr>
              <w:t>14.3</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service account</w:t>
            </w:r>
            <w:r w:rsidR="00EE61C4">
              <w:rPr>
                <w:noProof/>
                <w:webHidden/>
              </w:rPr>
              <w:tab/>
            </w:r>
            <w:r w:rsidR="00EE61C4">
              <w:rPr>
                <w:noProof/>
                <w:webHidden/>
              </w:rPr>
              <w:fldChar w:fldCharType="begin"/>
            </w:r>
            <w:r w:rsidR="00EE61C4">
              <w:rPr>
                <w:noProof/>
                <w:webHidden/>
              </w:rPr>
              <w:instrText xml:space="preserve"> PAGEREF _Toc500018496 \h </w:instrText>
            </w:r>
            <w:r w:rsidR="00EE61C4">
              <w:rPr>
                <w:noProof/>
                <w:webHidden/>
              </w:rPr>
            </w:r>
            <w:r w:rsidR="00EE61C4">
              <w:rPr>
                <w:noProof/>
                <w:webHidden/>
              </w:rPr>
              <w:fldChar w:fldCharType="separate"/>
            </w:r>
            <w:r w:rsidR="00EE61C4">
              <w:rPr>
                <w:noProof/>
                <w:webHidden/>
              </w:rPr>
              <w:t>63</w:t>
            </w:r>
            <w:r w:rsidR="00EE61C4">
              <w:rPr>
                <w:noProof/>
                <w:webHidden/>
              </w:rPr>
              <w:fldChar w:fldCharType="end"/>
            </w:r>
          </w:hyperlink>
        </w:p>
        <w:p w14:paraId="723167F4" w14:textId="7C428E31" w:rsidR="00EE61C4" w:rsidRDefault="00ED4D4B">
          <w:pPr>
            <w:pStyle w:val="20"/>
            <w:rPr>
              <w:rFonts w:asciiTheme="minorHAnsi" w:eastAsiaTheme="minorEastAsia" w:hAnsiTheme="minorHAnsi" w:cstheme="minorBidi"/>
              <w:noProof/>
              <w:szCs w:val="22"/>
            </w:rPr>
          </w:pPr>
          <w:hyperlink w:anchor="_Toc500018497" w:history="1">
            <w:r w:rsidR="00EE61C4" w:rsidRPr="009C3D72">
              <w:rPr>
                <w:rStyle w:val="ac"/>
                <w:noProof/>
              </w:rPr>
              <w:t>14.4</w:t>
            </w:r>
            <w:r w:rsidR="00EE61C4">
              <w:rPr>
                <w:rFonts w:asciiTheme="minorHAnsi" w:eastAsiaTheme="minorEastAsia" w:hAnsiTheme="minorHAnsi" w:cstheme="minorBidi"/>
                <w:noProof/>
                <w:szCs w:val="22"/>
              </w:rPr>
              <w:tab/>
            </w:r>
            <w:r w:rsidR="00EE61C4" w:rsidRPr="009C3D72">
              <w:rPr>
                <w:rStyle w:val="ac"/>
                <w:noProof/>
              </w:rPr>
              <w:t>配置证书</w:t>
            </w:r>
            <w:r w:rsidR="00EE61C4">
              <w:rPr>
                <w:noProof/>
                <w:webHidden/>
              </w:rPr>
              <w:tab/>
            </w:r>
            <w:r w:rsidR="00EE61C4">
              <w:rPr>
                <w:noProof/>
                <w:webHidden/>
              </w:rPr>
              <w:fldChar w:fldCharType="begin"/>
            </w:r>
            <w:r w:rsidR="00EE61C4">
              <w:rPr>
                <w:noProof/>
                <w:webHidden/>
              </w:rPr>
              <w:instrText xml:space="preserve"> PAGEREF _Toc500018497 \h </w:instrText>
            </w:r>
            <w:r w:rsidR="00EE61C4">
              <w:rPr>
                <w:noProof/>
                <w:webHidden/>
              </w:rPr>
            </w:r>
            <w:r w:rsidR="00EE61C4">
              <w:rPr>
                <w:noProof/>
                <w:webHidden/>
              </w:rPr>
              <w:fldChar w:fldCharType="separate"/>
            </w:r>
            <w:r w:rsidR="00EE61C4">
              <w:rPr>
                <w:noProof/>
                <w:webHidden/>
              </w:rPr>
              <w:t>64</w:t>
            </w:r>
            <w:r w:rsidR="00EE61C4">
              <w:rPr>
                <w:noProof/>
                <w:webHidden/>
              </w:rPr>
              <w:fldChar w:fldCharType="end"/>
            </w:r>
          </w:hyperlink>
        </w:p>
        <w:p w14:paraId="6C6DEB35" w14:textId="7A2BF37F" w:rsidR="00EE61C4" w:rsidRDefault="00ED4D4B">
          <w:pPr>
            <w:pStyle w:val="20"/>
            <w:rPr>
              <w:rFonts w:asciiTheme="minorHAnsi" w:eastAsiaTheme="minorEastAsia" w:hAnsiTheme="minorHAnsi" w:cstheme="minorBidi"/>
              <w:noProof/>
              <w:szCs w:val="22"/>
            </w:rPr>
          </w:pPr>
          <w:hyperlink w:anchor="_Toc500018498" w:history="1">
            <w:r w:rsidR="00EE61C4" w:rsidRPr="009C3D72">
              <w:rPr>
                <w:rStyle w:val="ac"/>
                <w:noProof/>
              </w:rPr>
              <w:t>14.5</w:t>
            </w:r>
            <w:r w:rsidR="00EE61C4">
              <w:rPr>
                <w:rFonts w:asciiTheme="minorHAnsi" w:eastAsiaTheme="minorEastAsia" w:hAnsiTheme="minorHAnsi" w:cstheme="minorBidi"/>
                <w:noProof/>
                <w:szCs w:val="22"/>
              </w:rPr>
              <w:tab/>
            </w:r>
            <w:r w:rsidR="00EE61C4" w:rsidRPr="009C3D72">
              <w:rPr>
                <w:rStyle w:val="ac"/>
                <w:noProof/>
              </w:rPr>
              <w:t>部署日志组件模板</w:t>
            </w:r>
            <w:r w:rsidR="00EE61C4">
              <w:rPr>
                <w:noProof/>
                <w:webHidden/>
              </w:rPr>
              <w:tab/>
            </w:r>
            <w:r w:rsidR="00EE61C4">
              <w:rPr>
                <w:noProof/>
                <w:webHidden/>
              </w:rPr>
              <w:fldChar w:fldCharType="begin"/>
            </w:r>
            <w:r w:rsidR="00EE61C4">
              <w:rPr>
                <w:noProof/>
                <w:webHidden/>
              </w:rPr>
              <w:instrText xml:space="preserve"> PAGEREF _Toc500018498 \h </w:instrText>
            </w:r>
            <w:r w:rsidR="00EE61C4">
              <w:rPr>
                <w:noProof/>
                <w:webHidden/>
              </w:rPr>
            </w:r>
            <w:r w:rsidR="00EE61C4">
              <w:rPr>
                <w:noProof/>
                <w:webHidden/>
              </w:rPr>
              <w:fldChar w:fldCharType="separate"/>
            </w:r>
            <w:r w:rsidR="00EE61C4">
              <w:rPr>
                <w:noProof/>
                <w:webHidden/>
              </w:rPr>
              <w:t>65</w:t>
            </w:r>
            <w:r w:rsidR="00EE61C4">
              <w:rPr>
                <w:noProof/>
                <w:webHidden/>
              </w:rPr>
              <w:fldChar w:fldCharType="end"/>
            </w:r>
          </w:hyperlink>
        </w:p>
        <w:p w14:paraId="4FE53BED" w14:textId="7D431E8A"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499" w:history="1">
            <w:r w:rsidR="00EE61C4" w:rsidRPr="009C3D72">
              <w:rPr>
                <w:rStyle w:val="ac"/>
                <w:noProof/>
              </w:rPr>
              <w:t>15</w:t>
            </w:r>
            <w:r w:rsidR="00EE61C4">
              <w:rPr>
                <w:rFonts w:asciiTheme="minorHAnsi" w:eastAsiaTheme="minorEastAsia" w:hAnsiTheme="minorHAnsi" w:cstheme="minorBidi"/>
                <w:noProof/>
                <w:szCs w:val="22"/>
              </w:rPr>
              <w:tab/>
            </w:r>
            <w:r w:rsidR="00EE61C4" w:rsidRPr="009C3D72">
              <w:rPr>
                <w:rStyle w:val="ac"/>
                <w:noProof/>
              </w:rPr>
              <w:t>部署单独</w:t>
            </w:r>
            <w:r w:rsidR="00EE61C4" w:rsidRPr="009C3D72">
              <w:rPr>
                <w:rStyle w:val="ac"/>
                <w:noProof/>
              </w:rPr>
              <w:t>DNS</w:t>
            </w:r>
            <w:r w:rsidR="00EE61C4" w:rsidRPr="009C3D72">
              <w:rPr>
                <w:rStyle w:val="ac"/>
                <w:noProof/>
              </w:rPr>
              <w:t>服务器</w:t>
            </w:r>
            <w:r w:rsidR="00EE61C4">
              <w:rPr>
                <w:noProof/>
                <w:webHidden/>
              </w:rPr>
              <w:tab/>
            </w:r>
            <w:r w:rsidR="00EE61C4">
              <w:rPr>
                <w:noProof/>
                <w:webHidden/>
              </w:rPr>
              <w:fldChar w:fldCharType="begin"/>
            </w:r>
            <w:r w:rsidR="00EE61C4">
              <w:rPr>
                <w:noProof/>
                <w:webHidden/>
              </w:rPr>
              <w:instrText xml:space="preserve"> PAGEREF _Toc500018499 \h </w:instrText>
            </w:r>
            <w:r w:rsidR="00EE61C4">
              <w:rPr>
                <w:noProof/>
                <w:webHidden/>
              </w:rPr>
            </w:r>
            <w:r w:rsidR="00EE61C4">
              <w:rPr>
                <w:noProof/>
                <w:webHidden/>
              </w:rPr>
              <w:fldChar w:fldCharType="separate"/>
            </w:r>
            <w:r w:rsidR="00EE61C4">
              <w:rPr>
                <w:noProof/>
                <w:webHidden/>
              </w:rPr>
              <w:t>65</w:t>
            </w:r>
            <w:r w:rsidR="00EE61C4">
              <w:rPr>
                <w:noProof/>
                <w:webHidden/>
              </w:rPr>
              <w:fldChar w:fldCharType="end"/>
            </w:r>
          </w:hyperlink>
        </w:p>
        <w:p w14:paraId="2838CDB0" w14:textId="4CCDE2C0" w:rsidR="00EE61C4" w:rsidRDefault="00ED4D4B">
          <w:pPr>
            <w:pStyle w:val="20"/>
            <w:rPr>
              <w:rFonts w:asciiTheme="minorHAnsi" w:eastAsiaTheme="minorEastAsia" w:hAnsiTheme="minorHAnsi" w:cstheme="minorBidi"/>
              <w:noProof/>
              <w:szCs w:val="22"/>
            </w:rPr>
          </w:pPr>
          <w:hyperlink w:anchor="_Toc500018500" w:history="1">
            <w:r w:rsidR="00EE61C4" w:rsidRPr="009C3D72">
              <w:rPr>
                <w:rStyle w:val="ac"/>
                <w:noProof/>
              </w:rPr>
              <w:t>15.1</w:t>
            </w:r>
            <w:r w:rsidR="00EE61C4">
              <w:rPr>
                <w:rFonts w:asciiTheme="minorHAnsi" w:eastAsiaTheme="minorEastAsia" w:hAnsiTheme="minorHAnsi" w:cstheme="minorBidi"/>
                <w:noProof/>
                <w:szCs w:val="22"/>
              </w:rPr>
              <w:tab/>
            </w:r>
            <w:r w:rsidR="00EE61C4" w:rsidRPr="009C3D72">
              <w:rPr>
                <w:rStyle w:val="ac"/>
                <w:noProof/>
              </w:rPr>
              <w:t>安装</w:t>
            </w:r>
            <w:r w:rsidR="00EE61C4" w:rsidRPr="009C3D72">
              <w:rPr>
                <w:rStyle w:val="ac"/>
                <w:noProof/>
              </w:rPr>
              <w:t>dns</w:t>
            </w:r>
            <w:r w:rsidR="00EE61C4" w:rsidRPr="009C3D72">
              <w:rPr>
                <w:rStyle w:val="ac"/>
                <w:noProof/>
              </w:rPr>
              <w:t>服务</w:t>
            </w:r>
            <w:r w:rsidR="00EE61C4">
              <w:rPr>
                <w:noProof/>
                <w:webHidden/>
              </w:rPr>
              <w:tab/>
            </w:r>
            <w:r w:rsidR="00EE61C4">
              <w:rPr>
                <w:noProof/>
                <w:webHidden/>
              </w:rPr>
              <w:fldChar w:fldCharType="begin"/>
            </w:r>
            <w:r w:rsidR="00EE61C4">
              <w:rPr>
                <w:noProof/>
                <w:webHidden/>
              </w:rPr>
              <w:instrText xml:space="preserve"> PAGEREF _Toc500018500 \h </w:instrText>
            </w:r>
            <w:r w:rsidR="00EE61C4">
              <w:rPr>
                <w:noProof/>
                <w:webHidden/>
              </w:rPr>
            </w:r>
            <w:r w:rsidR="00EE61C4">
              <w:rPr>
                <w:noProof/>
                <w:webHidden/>
              </w:rPr>
              <w:fldChar w:fldCharType="separate"/>
            </w:r>
            <w:r w:rsidR="00EE61C4">
              <w:rPr>
                <w:noProof/>
                <w:webHidden/>
              </w:rPr>
              <w:t>65</w:t>
            </w:r>
            <w:r w:rsidR="00EE61C4">
              <w:rPr>
                <w:noProof/>
                <w:webHidden/>
              </w:rPr>
              <w:fldChar w:fldCharType="end"/>
            </w:r>
          </w:hyperlink>
        </w:p>
        <w:p w14:paraId="2637A391" w14:textId="2EB0E8FB" w:rsidR="00EE61C4" w:rsidRDefault="00ED4D4B">
          <w:pPr>
            <w:pStyle w:val="20"/>
            <w:rPr>
              <w:rFonts w:asciiTheme="minorHAnsi" w:eastAsiaTheme="minorEastAsia" w:hAnsiTheme="minorHAnsi" w:cstheme="minorBidi"/>
              <w:noProof/>
              <w:szCs w:val="22"/>
            </w:rPr>
          </w:pPr>
          <w:hyperlink w:anchor="_Toc500018501" w:history="1">
            <w:r w:rsidR="00EE61C4" w:rsidRPr="009C3D72">
              <w:rPr>
                <w:rStyle w:val="ac"/>
                <w:noProof/>
              </w:rPr>
              <w:t>15.2</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dns</w:t>
            </w:r>
            <w:r w:rsidR="00EE61C4">
              <w:rPr>
                <w:noProof/>
                <w:webHidden/>
              </w:rPr>
              <w:tab/>
            </w:r>
            <w:r w:rsidR="00EE61C4">
              <w:rPr>
                <w:noProof/>
                <w:webHidden/>
              </w:rPr>
              <w:fldChar w:fldCharType="begin"/>
            </w:r>
            <w:r w:rsidR="00EE61C4">
              <w:rPr>
                <w:noProof/>
                <w:webHidden/>
              </w:rPr>
              <w:instrText xml:space="preserve"> PAGEREF _Toc500018501 \h </w:instrText>
            </w:r>
            <w:r w:rsidR="00EE61C4">
              <w:rPr>
                <w:noProof/>
                <w:webHidden/>
              </w:rPr>
            </w:r>
            <w:r w:rsidR="00EE61C4">
              <w:rPr>
                <w:noProof/>
                <w:webHidden/>
              </w:rPr>
              <w:fldChar w:fldCharType="separate"/>
            </w:r>
            <w:r w:rsidR="00EE61C4">
              <w:rPr>
                <w:noProof/>
                <w:webHidden/>
              </w:rPr>
              <w:t>66</w:t>
            </w:r>
            <w:r w:rsidR="00EE61C4">
              <w:rPr>
                <w:noProof/>
                <w:webHidden/>
              </w:rPr>
              <w:fldChar w:fldCharType="end"/>
            </w:r>
          </w:hyperlink>
        </w:p>
        <w:p w14:paraId="3F8AC838" w14:textId="2DC88379"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02" w:history="1">
            <w:r w:rsidR="00EE61C4" w:rsidRPr="009C3D72">
              <w:rPr>
                <w:rStyle w:val="ac"/>
                <w:noProof/>
              </w:rPr>
              <w:t>15.2.1</w:t>
            </w:r>
            <w:r w:rsidR="00EE61C4">
              <w:rPr>
                <w:rFonts w:asciiTheme="minorHAnsi" w:eastAsiaTheme="minorEastAsia" w:hAnsiTheme="minorHAnsi" w:cstheme="minorBidi"/>
                <w:noProof/>
                <w:szCs w:val="22"/>
              </w:rPr>
              <w:tab/>
            </w:r>
            <w:r w:rsidR="00EE61C4" w:rsidRPr="009C3D72">
              <w:rPr>
                <w:rStyle w:val="ac"/>
                <w:noProof/>
              </w:rPr>
              <w:t>修改文件开始地方的配置：</w:t>
            </w:r>
            <w:r w:rsidR="00EE61C4">
              <w:rPr>
                <w:noProof/>
                <w:webHidden/>
              </w:rPr>
              <w:tab/>
            </w:r>
            <w:r w:rsidR="00EE61C4">
              <w:rPr>
                <w:noProof/>
                <w:webHidden/>
              </w:rPr>
              <w:fldChar w:fldCharType="begin"/>
            </w:r>
            <w:r w:rsidR="00EE61C4">
              <w:rPr>
                <w:noProof/>
                <w:webHidden/>
              </w:rPr>
              <w:instrText xml:space="preserve"> PAGEREF _Toc500018502 \h </w:instrText>
            </w:r>
            <w:r w:rsidR="00EE61C4">
              <w:rPr>
                <w:noProof/>
                <w:webHidden/>
              </w:rPr>
            </w:r>
            <w:r w:rsidR="00EE61C4">
              <w:rPr>
                <w:noProof/>
                <w:webHidden/>
              </w:rPr>
              <w:fldChar w:fldCharType="separate"/>
            </w:r>
            <w:r w:rsidR="00EE61C4">
              <w:rPr>
                <w:noProof/>
                <w:webHidden/>
              </w:rPr>
              <w:t>66</w:t>
            </w:r>
            <w:r w:rsidR="00EE61C4">
              <w:rPr>
                <w:noProof/>
                <w:webHidden/>
              </w:rPr>
              <w:fldChar w:fldCharType="end"/>
            </w:r>
          </w:hyperlink>
        </w:p>
        <w:p w14:paraId="4A2FDE51" w14:textId="76CC3A58"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03" w:history="1">
            <w:r w:rsidR="00EE61C4" w:rsidRPr="009C3D72">
              <w:rPr>
                <w:rStyle w:val="ac"/>
                <w:noProof/>
              </w:rPr>
              <w:t>15.2.2</w:t>
            </w:r>
            <w:r w:rsidR="00EE61C4">
              <w:rPr>
                <w:rFonts w:asciiTheme="minorHAnsi" w:eastAsiaTheme="minorEastAsia" w:hAnsiTheme="minorHAnsi" w:cstheme="minorBidi"/>
                <w:noProof/>
                <w:szCs w:val="22"/>
              </w:rPr>
              <w:tab/>
            </w:r>
            <w:r w:rsidR="00EE61C4" w:rsidRPr="009C3D72">
              <w:rPr>
                <w:rStyle w:val="ac"/>
                <w:noProof/>
              </w:rPr>
              <w:t>添加自定义域名（相当于设置顶级域）</w:t>
            </w:r>
            <w:r w:rsidR="00EE61C4">
              <w:rPr>
                <w:noProof/>
                <w:webHidden/>
              </w:rPr>
              <w:tab/>
            </w:r>
            <w:r w:rsidR="00EE61C4">
              <w:rPr>
                <w:noProof/>
                <w:webHidden/>
              </w:rPr>
              <w:fldChar w:fldCharType="begin"/>
            </w:r>
            <w:r w:rsidR="00EE61C4">
              <w:rPr>
                <w:noProof/>
                <w:webHidden/>
              </w:rPr>
              <w:instrText xml:space="preserve"> PAGEREF _Toc500018503 \h </w:instrText>
            </w:r>
            <w:r w:rsidR="00EE61C4">
              <w:rPr>
                <w:noProof/>
                <w:webHidden/>
              </w:rPr>
            </w:r>
            <w:r w:rsidR="00EE61C4">
              <w:rPr>
                <w:noProof/>
                <w:webHidden/>
              </w:rPr>
              <w:fldChar w:fldCharType="separate"/>
            </w:r>
            <w:r w:rsidR="00EE61C4">
              <w:rPr>
                <w:noProof/>
                <w:webHidden/>
              </w:rPr>
              <w:t>66</w:t>
            </w:r>
            <w:r w:rsidR="00EE61C4">
              <w:rPr>
                <w:noProof/>
                <w:webHidden/>
              </w:rPr>
              <w:fldChar w:fldCharType="end"/>
            </w:r>
          </w:hyperlink>
        </w:p>
        <w:p w14:paraId="29709854" w14:textId="23CA31BF"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04" w:history="1">
            <w:r w:rsidR="00EE61C4" w:rsidRPr="009C3D72">
              <w:rPr>
                <w:rStyle w:val="ac"/>
                <w:noProof/>
              </w:rPr>
              <w:t>15.2.3</w:t>
            </w:r>
            <w:r w:rsidR="00EE61C4">
              <w:rPr>
                <w:rFonts w:asciiTheme="minorHAnsi" w:eastAsiaTheme="minorEastAsia" w:hAnsiTheme="minorHAnsi" w:cstheme="minorBidi"/>
                <w:noProof/>
                <w:szCs w:val="22"/>
              </w:rPr>
              <w:tab/>
            </w:r>
            <w:r w:rsidR="00EE61C4" w:rsidRPr="009C3D72">
              <w:rPr>
                <w:rStyle w:val="ac"/>
                <w:noProof/>
              </w:rPr>
              <w:t>添加</w:t>
            </w:r>
            <w:r w:rsidR="00EE61C4" w:rsidRPr="009C3D72">
              <w:rPr>
                <w:rStyle w:val="ac"/>
                <w:noProof/>
              </w:rPr>
              <w:t>nameserver</w:t>
            </w:r>
            <w:r w:rsidR="00EE61C4">
              <w:rPr>
                <w:noProof/>
                <w:webHidden/>
              </w:rPr>
              <w:tab/>
            </w:r>
            <w:r w:rsidR="00EE61C4">
              <w:rPr>
                <w:noProof/>
                <w:webHidden/>
              </w:rPr>
              <w:fldChar w:fldCharType="begin"/>
            </w:r>
            <w:r w:rsidR="00EE61C4">
              <w:rPr>
                <w:noProof/>
                <w:webHidden/>
              </w:rPr>
              <w:instrText xml:space="preserve"> PAGEREF _Toc500018504 \h </w:instrText>
            </w:r>
            <w:r w:rsidR="00EE61C4">
              <w:rPr>
                <w:noProof/>
                <w:webHidden/>
              </w:rPr>
            </w:r>
            <w:r w:rsidR="00EE61C4">
              <w:rPr>
                <w:noProof/>
                <w:webHidden/>
              </w:rPr>
              <w:fldChar w:fldCharType="separate"/>
            </w:r>
            <w:r w:rsidR="00EE61C4">
              <w:rPr>
                <w:noProof/>
                <w:webHidden/>
              </w:rPr>
              <w:t>68</w:t>
            </w:r>
            <w:r w:rsidR="00EE61C4">
              <w:rPr>
                <w:noProof/>
                <w:webHidden/>
              </w:rPr>
              <w:fldChar w:fldCharType="end"/>
            </w:r>
          </w:hyperlink>
        </w:p>
        <w:p w14:paraId="5F908C41" w14:textId="7C8A9B95" w:rsidR="00EE61C4" w:rsidRDefault="00ED4D4B">
          <w:pPr>
            <w:pStyle w:val="20"/>
            <w:rPr>
              <w:rFonts w:asciiTheme="minorHAnsi" w:eastAsiaTheme="minorEastAsia" w:hAnsiTheme="minorHAnsi" w:cstheme="minorBidi"/>
              <w:noProof/>
              <w:szCs w:val="22"/>
            </w:rPr>
          </w:pPr>
          <w:hyperlink w:anchor="_Toc500018505" w:history="1">
            <w:r w:rsidR="00EE61C4" w:rsidRPr="009C3D72">
              <w:rPr>
                <w:rStyle w:val="ac"/>
                <w:noProof/>
              </w:rPr>
              <w:t>15.3</w:t>
            </w:r>
            <w:r w:rsidR="00EE61C4">
              <w:rPr>
                <w:rFonts w:asciiTheme="minorHAnsi" w:eastAsiaTheme="minorEastAsia" w:hAnsiTheme="minorHAnsi" w:cstheme="minorBidi"/>
                <w:noProof/>
                <w:szCs w:val="22"/>
              </w:rPr>
              <w:tab/>
            </w:r>
            <w:r w:rsidR="00EE61C4" w:rsidRPr="009C3D72">
              <w:rPr>
                <w:rStyle w:val="ac"/>
                <w:noProof/>
              </w:rPr>
              <w:t>增加</w:t>
            </w:r>
            <w:r w:rsidR="00EE61C4" w:rsidRPr="009C3D72">
              <w:rPr>
                <w:rStyle w:val="ac"/>
                <w:noProof/>
              </w:rPr>
              <w:t>named</w:t>
            </w:r>
            <w:r w:rsidR="00EE61C4" w:rsidRPr="009C3D72">
              <w:rPr>
                <w:rStyle w:val="ac"/>
                <w:noProof/>
              </w:rPr>
              <w:t>对文件的权限</w:t>
            </w:r>
            <w:r w:rsidR="00EE61C4">
              <w:rPr>
                <w:noProof/>
                <w:webHidden/>
              </w:rPr>
              <w:tab/>
            </w:r>
            <w:r w:rsidR="00EE61C4">
              <w:rPr>
                <w:noProof/>
                <w:webHidden/>
              </w:rPr>
              <w:fldChar w:fldCharType="begin"/>
            </w:r>
            <w:r w:rsidR="00EE61C4">
              <w:rPr>
                <w:noProof/>
                <w:webHidden/>
              </w:rPr>
              <w:instrText xml:space="preserve"> PAGEREF _Toc500018505 \h </w:instrText>
            </w:r>
            <w:r w:rsidR="00EE61C4">
              <w:rPr>
                <w:noProof/>
                <w:webHidden/>
              </w:rPr>
            </w:r>
            <w:r w:rsidR="00EE61C4">
              <w:rPr>
                <w:noProof/>
                <w:webHidden/>
              </w:rPr>
              <w:fldChar w:fldCharType="separate"/>
            </w:r>
            <w:r w:rsidR="00EE61C4">
              <w:rPr>
                <w:noProof/>
                <w:webHidden/>
              </w:rPr>
              <w:t>68</w:t>
            </w:r>
            <w:r w:rsidR="00EE61C4">
              <w:rPr>
                <w:noProof/>
                <w:webHidden/>
              </w:rPr>
              <w:fldChar w:fldCharType="end"/>
            </w:r>
          </w:hyperlink>
        </w:p>
        <w:p w14:paraId="47618D3A" w14:textId="67DD7F75" w:rsidR="00EE61C4" w:rsidRDefault="00ED4D4B">
          <w:pPr>
            <w:pStyle w:val="20"/>
            <w:rPr>
              <w:rFonts w:asciiTheme="minorHAnsi" w:eastAsiaTheme="minorEastAsia" w:hAnsiTheme="minorHAnsi" w:cstheme="minorBidi"/>
              <w:noProof/>
              <w:szCs w:val="22"/>
            </w:rPr>
          </w:pPr>
          <w:hyperlink w:anchor="_Toc500018506" w:history="1">
            <w:r w:rsidR="00EE61C4" w:rsidRPr="009C3D72">
              <w:rPr>
                <w:rStyle w:val="ac"/>
                <w:noProof/>
              </w:rPr>
              <w:t>15.4</w:t>
            </w:r>
            <w:r w:rsidR="00EE61C4">
              <w:rPr>
                <w:rFonts w:asciiTheme="minorHAnsi" w:eastAsiaTheme="minorEastAsia" w:hAnsiTheme="minorHAnsi" w:cstheme="minorBidi"/>
                <w:noProof/>
                <w:szCs w:val="22"/>
              </w:rPr>
              <w:tab/>
            </w:r>
            <w:r w:rsidR="00EE61C4" w:rsidRPr="009C3D72">
              <w:rPr>
                <w:rStyle w:val="ac"/>
                <w:noProof/>
              </w:rPr>
              <w:t>重启服务</w:t>
            </w:r>
            <w:r w:rsidR="00EE61C4">
              <w:rPr>
                <w:noProof/>
                <w:webHidden/>
              </w:rPr>
              <w:tab/>
            </w:r>
            <w:r w:rsidR="00EE61C4">
              <w:rPr>
                <w:noProof/>
                <w:webHidden/>
              </w:rPr>
              <w:fldChar w:fldCharType="begin"/>
            </w:r>
            <w:r w:rsidR="00EE61C4">
              <w:rPr>
                <w:noProof/>
                <w:webHidden/>
              </w:rPr>
              <w:instrText xml:space="preserve"> PAGEREF _Toc500018506 \h </w:instrText>
            </w:r>
            <w:r w:rsidR="00EE61C4">
              <w:rPr>
                <w:noProof/>
                <w:webHidden/>
              </w:rPr>
            </w:r>
            <w:r w:rsidR="00EE61C4">
              <w:rPr>
                <w:noProof/>
                <w:webHidden/>
              </w:rPr>
              <w:fldChar w:fldCharType="separate"/>
            </w:r>
            <w:r w:rsidR="00EE61C4">
              <w:rPr>
                <w:noProof/>
                <w:webHidden/>
              </w:rPr>
              <w:t>68</w:t>
            </w:r>
            <w:r w:rsidR="00EE61C4">
              <w:rPr>
                <w:noProof/>
                <w:webHidden/>
              </w:rPr>
              <w:fldChar w:fldCharType="end"/>
            </w:r>
          </w:hyperlink>
        </w:p>
        <w:p w14:paraId="0473CE54" w14:textId="4BA67B9C" w:rsidR="00EE61C4" w:rsidRDefault="00ED4D4B">
          <w:pPr>
            <w:pStyle w:val="20"/>
            <w:rPr>
              <w:rFonts w:asciiTheme="minorHAnsi" w:eastAsiaTheme="minorEastAsia" w:hAnsiTheme="minorHAnsi" w:cstheme="minorBidi"/>
              <w:noProof/>
              <w:szCs w:val="22"/>
            </w:rPr>
          </w:pPr>
          <w:hyperlink w:anchor="_Toc500018507" w:history="1">
            <w:r w:rsidR="00EE61C4" w:rsidRPr="009C3D72">
              <w:rPr>
                <w:rStyle w:val="ac"/>
                <w:noProof/>
              </w:rPr>
              <w:t>15.5</w:t>
            </w:r>
            <w:r w:rsidR="00EE61C4">
              <w:rPr>
                <w:rFonts w:asciiTheme="minorHAnsi" w:eastAsiaTheme="minorEastAsia" w:hAnsiTheme="minorHAnsi" w:cstheme="minorBidi"/>
                <w:noProof/>
                <w:szCs w:val="22"/>
              </w:rPr>
              <w:tab/>
            </w:r>
            <w:r w:rsidR="00EE61C4" w:rsidRPr="009C3D72">
              <w:rPr>
                <w:rStyle w:val="ac"/>
                <w:noProof/>
              </w:rPr>
              <w:t>验证</w:t>
            </w:r>
            <w:r w:rsidR="00EE61C4">
              <w:rPr>
                <w:noProof/>
                <w:webHidden/>
              </w:rPr>
              <w:tab/>
            </w:r>
            <w:r w:rsidR="00EE61C4">
              <w:rPr>
                <w:noProof/>
                <w:webHidden/>
              </w:rPr>
              <w:fldChar w:fldCharType="begin"/>
            </w:r>
            <w:r w:rsidR="00EE61C4">
              <w:rPr>
                <w:noProof/>
                <w:webHidden/>
              </w:rPr>
              <w:instrText xml:space="preserve"> PAGEREF _Toc500018507 \h </w:instrText>
            </w:r>
            <w:r w:rsidR="00EE61C4">
              <w:rPr>
                <w:noProof/>
                <w:webHidden/>
              </w:rPr>
            </w:r>
            <w:r w:rsidR="00EE61C4">
              <w:rPr>
                <w:noProof/>
                <w:webHidden/>
              </w:rPr>
              <w:fldChar w:fldCharType="separate"/>
            </w:r>
            <w:r w:rsidR="00EE61C4">
              <w:rPr>
                <w:noProof/>
                <w:webHidden/>
              </w:rPr>
              <w:t>69</w:t>
            </w:r>
            <w:r w:rsidR="00EE61C4">
              <w:rPr>
                <w:noProof/>
                <w:webHidden/>
              </w:rPr>
              <w:fldChar w:fldCharType="end"/>
            </w:r>
          </w:hyperlink>
        </w:p>
        <w:p w14:paraId="69BF2156" w14:textId="643C2BFF"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08" w:history="1">
            <w:r w:rsidR="00EE61C4" w:rsidRPr="009C3D72">
              <w:rPr>
                <w:rStyle w:val="ac"/>
                <w:noProof/>
              </w:rPr>
              <w:t>15.5.1</w:t>
            </w:r>
            <w:r w:rsidR="00EE61C4">
              <w:rPr>
                <w:rFonts w:asciiTheme="minorHAnsi" w:eastAsiaTheme="minorEastAsia" w:hAnsiTheme="minorHAnsi" w:cstheme="minorBidi"/>
                <w:noProof/>
                <w:szCs w:val="22"/>
              </w:rPr>
              <w:tab/>
            </w:r>
            <w:r w:rsidR="00EE61C4" w:rsidRPr="009C3D72">
              <w:rPr>
                <w:rStyle w:val="ac"/>
                <w:noProof/>
              </w:rPr>
              <w:t>服务器验证</w:t>
            </w:r>
            <w:r w:rsidR="00EE61C4">
              <w:rPr>
                <w:noProof/>
                <w:webHidden/>
              </w:rPr>
              <w:tab/>
            </w:r>
            <w:r w:rsidR="00EE61C4">
              <w:rPr>
                <w:noProof/>
                <w:webHidden/>
              </w:rPr>
              <w:fldChar w:fldCharType="begin"/>
            </w:r>
            <w:r w:rsidR="00EE61C4">
              <w:rPr>
                <w:noProof/>
                <w:webHidden/>
              </w:rPr>
              <w:instrText xml:space="preserve"> PAGEREF _Toc500018508 \h </w:instrText>
            </w:r>
            <w:r w:rsidR="00EE61C4">
              <w:rPr>
                <w:noProof/>
                <w:webHidden/>
              </w:rPr>
            </w:r>
            <w:r w:rsidR="00EE61C4">
              <w:rPr>
                <w:noProof/>
                <w:webHidden/>
              </w:rPr>
              <w:fldChar w:fldCharType="separate"/>
            </w:r>
            <w:r w:rsidR="00EE61C4">
              <w:rPr>
                <w:noProof/>
                <w:webHidden/>
              </w:rPr>
              <w:t>69</w:t>
            </w:r>
            <w:r w:rsidR="00EE61C4">
              <w:rPr>
                <w:noProof/>
                <w:webHidden/>
              </w:rPr>
              <w:fldChar w:fldCharType="end"/>
            </w:r>
          </w:hyperlink>
        </w:p>
        <w:p w14:paraId="646EE29E" w14:textId="21E997BF"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09" w:history="1">
            <w:r w:rsidR="00EE61C4" w:rsidRPr="009C3D72">
              <w:rPr>
                <w:rStyle w:val="ac"/>
                <w:noProof/>
              </w:rPr>
              <w:t>15.5.2</w:t>
            </w:r>
            <w:r w:rsidR="00EE61C4">
              <w:rPr>
                <w:rFonts w:asciiTheme="minorHAnsi" w:eastAsiaTheme="minorEastAsia" w:hAnsiTheme="minorHAnsi" w:cstheme="minorBidi"/>
                <w:noProof/>
                <w:szCs w:val="22"/>
              </w:rPr>
              <w:tab/>
            </w:r>
            <w:r w:rsidR="00EE61C4" w:rsidRPr="009C3D72">
              <w:rPr>
                <w:rStyle w:val="ac"/>
                <w:noProof/>
              </w:rPr>
              <w:t>客户端验证</w:t>
            </w:r>
            <w:r w:rsidR="00EE61C4">
              <w:rPr>
                <w:noProof/>
                <w:webHidden/>
              </w:rPr>
              <w:tab/>
            </w:r>
            <w:r w:rsidR="00EE61C4">
              <w:rPr>
                <w:noProof/>
                <w:webHidden/>
              </w:rPr>
              <w:fldChar w:fldCharType="begin"/>
            </w:r>
            <w:r w:rsidR="00EE61C4">
              <w:rPr>
                <w:noProof/>
                <w:webHidden/>
              </w:rPr>
              <w:instrText xml:space="preserve"> PAGEREF _Toc500018509 \h </w:instrText>
            </w:r>
            <w:r w:rsidR="00EE61C4">
              <w:rPr>
                <w:noProof/>
                <w:webHidden/>
              </w:rPr>
            </w:r>
            <w:r w:rsidR="00EE61C4">
              <w:rPr>
                <w:noProof/>
                <w:webHidden/>
              </w:rPr>
              <w:fldChar w:fldCharType="separate"/>
            </w:r>
            <w:r w:rsidR="00EE61C4">
              <w:rPr>
                <w:noProof/>
                <w:webHidden/>
              </w:rPr>
              <w:t>69</w:t>
            </w:r>
            <w:r w:rsidR="00EE61C4">
              <w:rPr>
                <w:noProof/>
                <w:webHidden/>
              </w:rPr>
              <w:fldChar w:fldCharType="end"/>
            </w:r>
          </w:hyperlink>
        </w:p>
        <w:p w14:paraId="0CF8A357" w14:textId="324687B7"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510" w:history="1">
            <w:r w:rsidR="00EE61C4" w:rsidRPr="009C3D72">
              <w:rPr>
                <w:rStyle w:val="ac"/>
                <w:noProof/>
              </w:rPr>
              <w:t>16</w:t>
            </w:r>
            <w:r w:rsidR="00EE61C4">
              <w:rPr>
                <w:rFonts w:asciiTheme="minorHAnsi" w:eastAsiaTheme="minorEastAsia" w:hAnsiTheme="minorHAnsi" w:cstheme="minorBidi"/>
                <w:noProof/>
                <w:szCs w:val="22"/>
              </w:rPr>
              <w:tab/>
            </w:r>
            <w:r w:rsidR="00EE61C4" w:rsidRPr="009C3D72">
              <w:rPr>
                <w:rStyle w:val="ac"/>
                <w:noProof/>
              </w:rPr>
              <w:t>S2I</w:t>
            </w:r>
            <w:r w:rsidR="00EE61C4" w:rsidRPr="009C3D72">
              <w:rPr>
                <w:rStyle w:val="ac"/>
                <w:noProof/>
              </w:rPr>
              <w:t>镜像定制</w:t>
            </w:r>
            <w:r w:rsidR="00EE61C4">
              <w:rPr>
                <w:noProof/>
                <w:webHidden/>
              </w:rPr>
              <w:tab/>
            </w:r>
            <w:r w:rsidR="00EE61C4">
              <w:rPr>
                <w:noProof/>
                <w:webHidden/>
              </w:rPr>
              <w:fldChar w:fldCharType="begin"/>
            </w:r>
            <w:r w:rsidR="00EE61C4">
              <w:rPr>
                <w:noProof/>
                <w:webHidden/>
              </w:rPr>
              <w:instrText xml:space="preserve"> PAGEREF _Toc500018510 \h </w:instrText>
            </w:r>
            <w:r w:rsidR="00EE61C4">
              <w:rPr>
                <w:noProof/>
                <w:webHidden/>
              </w:rPr>
            </w:r>
            <w:r w:rsidR="00EE61C4">
              <w:rPr>
                <w:noProof/>
                <w:webHidden/>
              </w:rPr>
              <w:fldChar w:fldCharType="separate"/>
            </w:r>
            <w:r w:rsidR="00EE61C4">
              <w:rPr>
                <w:noProof/>
                <w:webHidden/>
              </w:rPr>
              <w:t>71</w:t>
            </w:r>
            <w:r w:rsidR="00EE61C4">
              <w:rPr>
                <w:noProof/>
                <w:webHidden/>
              </w:rPr>
              <w:fldChar w:fldCharType="end"/>
            </w:r>
          </w:hyperlink>
        </w:p>
        <w:p w14:paraId="399EEF36" w14:textId="49E22AC8" w:rsidR="00EE61C4" w:rsidRDefault="00ED4D4B">
          <w:pPr>
            <w:pStyle w:val="20"/>
            <w:rPr>
              <w:rFonts w:asciiTheme="minorHAnsi" w:eastAsiaTheme="minorEastAsia" w:hAnsiTheme="minorHAnsi" w:cstheme="minorBidi"/>
              <w:noProof/>
              <w:szCs w:val="22"/>
            </w:rPr>
          </w:pPr>
          <w:hyperlink w:anchor="_Toc500018511" w:history="1">
            <w:r w:rsidR="00EE61C4" w:rsidRPr="009C3D72">
              <w:rPr>
                <w:rStyle w:val="ac"/>
                <w:noProof/>
              </w:rPr>
              <w:t>16.1</w:t>
            </w:r>
            <w:r w:rsidR="00EE61C4">
              <w:rPr>
                <w:rFonts w:asciiTheme="minorHAnsi" w:eastAsiaTheme="minorEastAsia" w:hAnsiTheme="minorHAnsi" w:cstheme="minorBidi"/>
                <w:noProof/>
                <w:szCs w:val="22"/>
              </w:rPr>
              <w:tab/>
            </w:r>
            <w:r w:rsidR="00EE61C4" w:rsidRPr="009C3D72">
              <w:rPr>
                <w:rStyle w:val="ac"/>
                <w:noProof/>
              </w:rPr>
              <w:t>准备环境</w:t>
            </w:r>
            <w:r w:rsidR="00EE61C4">
              <w:rPr>
                <w:noProof/>
                <w:webHidden/>
              </w:rPr>
              <w:tab/>
            </w:r>
            <w:r w:rsidR="00EE61C4">
              <w:rPr>
                <w:noProof/>
                <w:webHidden/>
              </w:rPr>
              <w:fldChar w:fldCharType="begin"/>
            </w:r>
            <w:r w:rsidR="00EE61C4">
              <w:rPr>
                <w:noProof/>
                <w:webHidden/>
              </w:rPr>
              <w:instrText xml:space="preserve"> PAGEREF _Toc500018511 \h </w:instrText>
            </w:r>
            <w:r w:rsidR="00EE61C4">
              <w:rPr>
                <w:noProof/>
                <w:webHidden/>
              </w:rPr>
            </w:r>
            <w:r w:rsidR="00EE61C4">
              <w:rPr>
                <w:noProof/>
                <w:webHidden/>
              </w:rPr>
              <w:fldChar w:fldCharType="separate"/>
            </w:r>
            <w:r w:rsidR="00EE61C4">
              <w:rPr>
                <w:noProof/>
                <w:webHidden/>
              </w:rPr>
              <w:t>71</w:t>
            </w:r>
            <w:r w:rsidR="00EE61C4">
              <w:rPr>
                <w:noProof/>
                <w:webHidden/>
              </w:rPr>
              <w:fldChar w:fldCharType="end"/>
            </w:r>
          </w:hyperlink>
        </w:p>
        <w:p w14:paraId="214BC3B6" w14:textId="0025A652" w:rsidR="00EE61C4" w:rsidRDefault="00ED4D4B">
          <w:pPr>
            <w:pStyle w:val="20"/>
            <w:rPr>
              <w:rFonts w:asciiTheme="minorHAnsi" w:eastAsiaTheme="minorEastAsia" w:hAnsiTheme="minorHAnsi" w:cstheme="minorBidi"/>
              <w:noProof/>
              <w:szCs w:val="22"/>
            </w:rPr>
          </w:pPr>
          <w:hyperlink w:anchor="_Toc500018512" w:history="1">
            <w:r w:rsidR="00EE61C4" w:rsidRPr="009C3D72">
              <w:rPr>
                <w:rStyle w:val="ac"/>
                <w:noProof/>
              </w:rPr>
              <w:t>16.2</w:t>
            </w:r>
            <w:r w:rsidR="00EE61C4">
              <w:rPr>
                <w:rFonts w:asciiTheme="minorHAnsi" w:eastAsiaTheme="minorEastAsia" w:hAnsiTheme="minorHAnsi" w:cstheme="minorBidi"/>
                <w:noProof/>
                <w:szCs w:val="22"/>
              </w:rPr>
              <w:tab/>
            </w:r>
            <w:r w:rsidR="00EE61C4" w:rsidRPr="009C3D72">
              <w:rPr>
                <w:rStyle w:val="ac"/>
                <w:noProof/>
              </w:rPr>
              <w:t>修改</w:t>
            </w:r>
            <w:r w:rsidR="00EE61C4" w:rsidRPr="009C3D72">
              <w:rPr>
                <w:rStyle w:val="ac"/>
                <w:noProof/>
              </w:rPr>
              <w:t>Dockerfile</w:t>
            </w:r>
            <w:r w:rsidR="00EE61C4">
              <w:rPr>
                <w:noProof/>
                <w:webHidden/>
              </w:rPr>
              <w:tab/>
            </w:r>
            <w:r w:rsidR="00EE61C4">
              <w:rPr>
                <w:noProof/>
                <w:webHidden/>
              </w:rPr>
              <w:fldChar w:fldCharType="begin"/>
            </w:r>
            <w:r w:rsidR="00EE61C4">
              <w:rPr>
                <w:noProof/>
                <w:webHidden/>
              </w:rPr>
              <w:instrText xml:space="preserve"> PAGEREF _Toc500018512 \h </w:instrText>
            </w:r>
            <w:r w:rsidR="00EE61C4">
              <w:rPr>
                <w:noProof/>
                <w:webHidden/>
              </w:rPr>
            </w:r>
            <w:r w:rsidR="00EE61C4">
              <w:rPr>
                <w:noProof/>
                <w:webHidden/>
              </w:rPr>
              <w:fldChar w:fldCharType="separate"/>
            </w:r>
            <w:r w:rsidR="00EE61C4">
              <w:rPr>
                <w:noProof/>
                <w:webHidden/>
              </w:rPr>
              <w:t>73</w:t>
            </w:r>
            <w:r w:rsidR="00EE61C4">
              <w:rPr>
                <w:noProof/>
                <w:webHidden/>
              </w:rPr>
              <w:fldChar w:fldCharType="end"/>
            </w:r>
          </w:hyperlink>
        </w:p>
        <w:p w14:paraId="729FCF77" w14:textId="07B7F4EB" w:rsidR="00EE61C4" w:rsidRDefault="00ED4D4B">
          <w:pPr>
            <w:pStyle w:val="20"/>
            <w:rPr>
              <w:rFonts w:asciiTheme="minorHAnsi" w:eastAsiaTheme="minorEastAsia" w:hAnsiTheme="minorHAnsi" w:cstheme="minorBidi"/>
              <w:noProof/>
              <w:szCs w:val="22"/>
            </w:rPr>
          </w:pPr>
          <w:hyperlink w:anchor="_Toc500018513" w:history="1">
            <w:r w:rsidR="00EE61C4" w:rsidRPr="009C3D72">
              <w:rPr>
                <w:rStyle w:val="ac"/>
                <w:noProof/>
              </w:rPr>
              <w:t>16.3</w:t>
            </w:r>
            <w:r w:rsidR="00EE61C4">
              <w:rPr>
                <w:rFonts w:asciiTheme="minorHAnsi" w:eastAsiaTheme="minorEastAsia" w:hAnsiTheme="minorHAnsi" w:cstheme="minorBidi"/>
                <w:noProof/>
                <w:szCs w:val="22"/>
              </w:rPr>
              <w:tab/>
            </w:r>
            <w:r w:rsidR="00EE61C4" w:rsidRPr="009C3D72">
              <w:rPr>
                <w:rStyle w:val="ac"/>
                <w:noProof/>
              </w:rPr>
              <w:t>修改</w:t>
            </w:r>
            <w:r w:rsidR="00EE61C4" w:rsidRPr="009C3D72">
              <w:rPr>
                <w:rStyle w:val="ac"/>
                <w:noProof/>
              </w:rPr>
              <w:t>assemble</w:t>
            </w:r>
            <w:r w:rsidR="00EE61C4">
              <w:rPr>
                <w:noProof/>
                <w:webHidden/>
              </w:rPr>
              <w:tab/>
            </w:r>
            <w:r w:rsidR="00EE61C4">
              <w:rPr>
                <w:noProof/>
                <w:webHidden/>
              </w:rPr>
              <w:fldChar w:fldCharType="begin"/>
            </w:r>
            <w:r w:rsidR="00EE61C4">
              <w:rPr>
                <w:noProof/>
                <w:webHidden/>
              </w:rPr>
              <w:instrText xml:space="preserve"> PAGEREF _Toc500018513 \h </w:instrText>
            </w:r>
            <w:r w:rsidR="00EE61C4">
              <w:rPr>
                <w:noProof/>
                <w:webHidden/>
              </w:rPr>
            </w:r>
            <w:r w:rsidR="00EE61C4">
              <w:rPr>
                <w:noProof/>
                <w:webHidden/>
              </w:rPr>
              <w:fldChar w:fldCharType="separate"/>
            </w:r>
            <w:r w:rsidR="00EE61C4">
              <w:rPr>
                <w:noProof/>
                <w:webHidden/>
              </w:rPr>
              <w:t>74</w:t>
            </w:r>
            <w:r w:rsidR="00EE61C4">
              <w:rPr>
                <w:noProof/>
                <w:webHidden/>
              </w:rPr>
              <w:fldChar w:fldCharType="end"/>
            </w:r>
          </w:hyperlink>
        </w:p>
        <w:p w14:paraId="77E70AD4" w14:textId="5E8D6845" w:rsidR="00EE61C4" w:rsidRDefault="00ED4D4B">
          <w:pPr>
            <w:pStyle w:val="20"/>
            <w:rPr>
              <w:rFonts w:asciiTheme="minorHAnsi" w:eastAsiaTheme="minorEastAsia" w:hAnsiTheme="minorHAnsi" w:cstheme="minorBidi"/>
              <w:noProof/>
              <w:szCs w:val="22"/>
            </w:rPr>
          </w:pPr>
          <w:hyperlink w:anchor="_Toc500018514" w:history="1">
            <w:r w:rsidR="00EE61C4" w:rsidRPr="009C3D72">
              <w:rPr>
                <w:rStyle w:val="ac"/>
                <w:noProof/>
              </w:rPr>
              <w:t>16.4</w:t>
            </w:r>
            <w:r w:rsidR="00EE61C4">
              <w:rPr>
                <w:rFonts w:asciiTheme="minorHAnsi" w:eastAsiaTheme="minorEastAsia" w:hAnsiTheme="minorHAnsi" w:cstheme="minorBidi"/>
                <w:noProof/>
                <w:szCs w:val="22"/>
              </w:rPr>
              <w:tab/>
            </w:r>
            <w:r w:rsidR="00EE61C4" w:rsidRPr="009C3D72">
              <w:rPr>
                <w:rStyle w:val="ac"/>
                <w:noProof/>
              </w:rPr>
              <w:t>修改</w:t>
            </w:r>
            <w:r w:rsidR="00EE61C4" w:rsidRPr="009C3D72">
              <w:rPr>
                <w:rStyle w:val="ac"/>
                <w:noProof/>
              </w:rPr>
              <w:t>run</w:t>
            </w:r>
            <w:r w:rsidR="00EE61C4">
              <w:rPr>
                <w:noProof/>
                <w:webHidden/>
              </w:rPr>
              <w:tab/>
            </w:r>
            <w:r w:rsidR="00EE61C4">
              <w:rPr>
                <w:noProof/>
                <w:webHidden/>
              </w:rPr>
              <w:fldChar w:fldCharType="begin"/>
            </w:r>
            <w:r w:rsidR="00EE61C4">
              <w:rPr>
                <w:noProof/>
                <w:webHidden/>
              </w:rPr>
              <w:instrText xml:space="preserve"> PAGEREF _Toc500018514 \h </w:instrText>
            </w:r>
            <w:r w:rsidR="00EE61C4">
              <w:rPr>
                <w:noProof/>
                <w:webHidden/>
              </w:rPr>
            </w:r>
            <w:r w:rsidR="00EE61C4">
              <w:rPr>
                <w:noProof/>
                <w:webHidden/>
              </w:rPr>
              <w:fldChar w:fldCharType="separate"/>
            </w:r>
            <w:r w:rsidR="00EE61C4">
              <w:rPr>
                <w:noProof/>
                <w:webHidden/>
              </w:rPr>
              <w:t>75</w:t>
            </w:r>
            <w:r w:rsidR="00EE61C4">
              <w:rPr>
                <w:noProof/>
                <w:webHidden/>
              </w:rPr>
              <w:fldChar w:fldCharType="end"/>
            </w:r>
          </w:hyperlink>
        </w:p>
        <w:p w14:paraId="759757EE" w14:textId="25E19BB2" w:rsidR="00EE61C4" w:rsidRDefault="00ED4D4B">
          <w:pPr>
            <w:pStyle w:val="20"/>
            <w:rPr>
              <w:rFonts w:asciiTheme="minorHAnsi" w:eastAsiaTheme="minorEastAsia" w:hAnsiTheme="minorHAnsi" w:cstheme="minorBidi"/>
              <w:noProof/>
              <w:szCs w:val="22"/>
            </w:rPr>
          </w:pPr>
          <w:hyperlink w:anchor="_Toc500018515" w:history="1">
            <w:r w:rsidR="00EE61C4" w:rsidRPr="009C3D72">
              <w:rPr>
                <w:rStyle w:val="ac"/>
                <w:noProof/>
              </w:rPr>
              <w:t>16.5</w:t>
            </w:r>
            <w:r w:rsidR="00EE61C4">
              <w:rPr>
                <w:rFonts w:asciiTheme="minorHAnsi" w:eastAsiaTheme="minorEastAsia" w:hAnsiTheme="minorHAnsi" w:cstheme="minorBidi"/>
                <w:noProof/>
                <w:szCs w:val="22"/>
              </w:rPr>
              <w:tab/>
            </w:r>
            <w:r w:rsidR="00EE61C4" w:rsidRPr="009C3D72">
              <w:rPr>
                <w:rStyle w:val="ac"/>
                <w:noProof/>
              </w:rPr>
              <w:t>创建</w:t>
            </w:r>
            <w:r w:rsidR="00EE61C4" w:rsidRPr="009C3D72">
              <w:rPr>
                <w:rStyle w:val="ac"/>
                <w:noProof/>
              </w:rPr>
              <w:t>S2I Builder</w:t>
            </w:r>
            <w:r w:rsidR="00EE61C4">
              <w:rPr>
                <w:noProof/>
                <w:webHidden/>
              </w:rPr>
              <w:tab/>
            </w:r>
            <w:r w:rsidR="00EE61C4">
              <w:rPr>
                <w:noProof/>
                <w:webHidden/>
              </w:rPr>
              <w:fldChar w:fldCharType="begin"/>
            </w:r>
            <w:r w:rsidR="00EE61C4">
              <w:rPr>
                <w:noProof/>
                <w:webHidden/>
              </w:rPr>
              <w:instrText xml:space="preserve"> PAGEREF _Toc500018515 \h </w:instrText>
            </w:r>
            <w:r w:rsidR="00EE61C4">
              <w:rPr>
                <w:noProof/>
                <w:webHidden/>
              </w:rPr>
            </w:r>
            <w:r w:rsidR="00EE61C4">
              <w:rPr>
                <w:noProof/>
                <w:webHidden/>
              </w:rPr>
              <w:fldChar w:fldCharType="separate"/>
            </w:r>
            <w:r w:rsidR="00EE61C4">
              <w:rPr>
                <w:noProof/>
                <w:webHidden/>
              </w:rPr>
              <w:t>75</w:t>
            </w:r>
            <w:r w:rsidR="00EE61C4">
              <w:rPr>
                <w:noProof/>
                <w:webHidden/>
              </w:rPr>
              <w:fldChar w:fldCharType="end"/>
            </w:r>
          </w:hyperlink>
        </w:p>
        <w:p w14:paraId="4A153B79" w14:textId="70C38704" w:rsidR="00EE61C4" w:rsidRDefault="00ED4D4B">
          <w:pPr>
            <w:pStyle w:val="20"/>
            <w:rPr>
              <w:rFonts w:asciiTheme="minorHAnsi" w:eastAsiaTheme="minorEastAsia" w:hAnsiTheme="minorHAnsi" w:cstheme="minorBidi"/>
              <w:noProof/>
              <w:szCs w:val="22"/>
            </w:rPr>
          </w:pPr>
          <w:hyperlink w:anchor="_Toc500018516" w:history="1">
            <w:r w:rsidR="00EE61C4" w:rsidRPr="009C3D72">
              <w:rPr>
                <w:rStyle w:val="ac"/>
                <w:noProof/>
              </w:rPr>
              <w:t>16.6</w:t>
            </w:r>
            <w:r w:rsidR="00EE61C4">
              <w:rPr>
                <w:rFonts w:asciiTheme="minorHAnsi" w:eastAsiaTheme="minorEastAsia" w:hAnsiTheme="minorHAnsi" w:cstheme="minorBidi"/>
                <w:noProof/>
                <w:szCs w:val="22"/>
              </w:rPr>
              <w:tab/>
            </w:r>
            <w:r w:rsidR="00EE61C4" w:rsidRPr="009C3D72">
              <w:rPr>
                <w:rStyle w:val="ac"/>
                <w:noProof/>
              </w:rPr>
              <w:t>执行镜像构建</w:t>
            </w:r>
            <w:r w:rsidR="00EE61C4">
              <w:rPr>
                <w:noProof/>
                <w:webHidden/>
              </w:rPr>
              <w:tab/>
            </w:r>
            <w:r w:rsidR="00EE61C4">
              <w:rPr>
                <w:noProof/>
                <w:webHidden/>
              </w:rPr>
              <w:fldChar w:fldCharType="begin"/>
            </w:r>
            <w:r w:rsidR="00EE61C4">
              <w:rPr>
                <w:noProof/>
                <w:webHidden/>
              </w:rPr>
              <w:instrText xml:space="preserve"> PAGEREF _Toc500018516 \h </w:instrText>
            </w:r>
            <w:r w:rsidR="00EE61C4">
              <w:rPr>
                <w:noProof/>
                <w:webHidden/>
              </w:rPr>
            </w:r>
            <w:r w:rsidR="00EE61C4">
              <w:rPr>
                <w:noProof/>
                <w:webHidden/>
              </w:rPr>
              <w:fldChar w:fldCharType="separate"/>
            </w:r>
            <w:r w:rsidR="00EE61C4">
              <w:rPr>
                <w:noProof/>
                <w:webHidden/>
              </w:rPr>
              <w:t>77</w:t>
            </w:r>
            <w:r w:rsidR="00EE61C4">
              <w:rPr>
                <w:noProof/>
                <w:webHidden/>
              </w:rPr>
              <w:fldChar w:fldCharType="end"/>
            </w:r>
          </w:hyperlink>
        </w:p>
        <w:p w14:paraId="2B976E18" w14:textId="0EDB0809" w:rsidR="00EE61C4" w:rsidRDefault="00ED4D4B">
          <w:pPr>
            <w:pStyle w:val="20"/>
            <w:rPr>
              <w:rFonts w:asciiTheme="minorHAnsi" w:eastAsiaTheme="minorEastAsia" w:hAnsiTheme="minorHAnsi" w:cstheme="minorBidi"/>
              <w:noProof/>
              <w:szCs w:val="22"/>
            </w:rPr>
          </w:pPr>
          <w:hyperlink w:anchor="_Toc500018517" w:history="1">
            <w:r w:rsidR="00EE61C4" w:rsidRPr="009C3D72">
              <w:rPr>
                <w:rStyle w:val="ac"/>
                <w:noProof/>
              </w:rPr>
              <w:t>16.7</w:t>
            </w:r>
            <w:r w:rsidR="00EE61C4">
              <w:rPr>
                <w:rFonts w:asciiTheme="minorHAnsi" w:eastAsiaTheme="minorEastAsia" w:hAnsiTheme="minorHAnsi" w:cstheme="minorBidi"/>
                <w:noProof/>
                <w:szCs w:val="22"/>
              </w:rPr>
              <w:tab/>
            </w:r>
            <w:r w:rsidR="00EE61C4" w:rsidRPr="009C3D72">
              <w:rPr>
                <w:rStyle w:val="ac"/>
                <w:noProof/>
              </w:rPr>
              <w:t>运行镜像</w:t>
            </w:r>
            <w:r w:rsidR="00EE61C4">
              <w:rPr>
                <w:noProof/>
                <w:webHidden/>
              </w:rPr>
              <w:tab/>
            </w:r>
            <w:r w:rsidR="00EE61C4">
              <w:rPr>
                <w:noProof/>
                <w:webHidden/>
              </w:rPr>
              <w:fldChar w:fldCharType="begin"/>
            </w:r>
            <w:r w:rsidR="00EE61C4">
              <w:rPr>
                <w:noProof/>
                <w:webHidden/>
              </w:rPr>
              <w:instrText xml:space="preserve"> PAGEREF _Toc500018517 \h </w:instrText>
            </w:r>
            <w:r w:rsidR="00EE61C4">
              <w:rPr>
                <w:noProof/>
                <w:webHidden/>
              </w:rPr>
            </w:r>
            <w:r w:rsidR="00EE61C4">
              <w:rPr>
                <w:noProof/>
                <w:webHidden/>
              </w:rPr>
              <w:fldChar w:fldCharType="separate"/>
            </w:r>
            <w:r w:rsidR="00EE61C4">
              <w:rPr>
                <w:noProof/>
                <w:webHidden/>
              </w:rPr>
              <w:t>77</w:t>
            </w:r>
            <w:r w:rsidR="00EE61C4">
              <w:rPr>
                <w:noProof/>
                <w:webHidden/>
              </w:rPr>
              <w:fldChar w:fldCharType="end"/>
            </w:r>
          </w:hyperlink>
        </w:p>
        <w:p w14:paraId="6B676017" w14:textId="1B2D4CA4" w:rsidR="00EE61C4" w:rsidRDefault="00ED4D4B">
          <w:pPr>
            <w:pStyle w:val="20"/>
            <w:rPr>
              <w:rFonts w:asciiTheme="minorHAnsi" w:eastAsiaTheme="minorEastAsia" w:hAnsiTheme="minorHAnsi" w:cstheme="minorBidi"/>
              <w:noProof/>
              <w:szCs w:val="22"/>
            </w:rPr>
          </w:pPr>
          <w:hyperlink w:anchor="_Toc500018518" w:history="1">
            <w:r w:rsidR="00EE61C4" w:rsidRPr="009C3D72">
              <w:rPr>
                <w:rStyle w:val="ac"/>
                <w:noProof/>
              </w:rPr>
              <w:t>16.8</w:t>
            </w:r>
            <w:r w:rsidR="00EE61C4">
              <w:rPr>
                <w:rFonts w:asciiTheme="minorHAnsi" w:eastAsiaTheme="minorEastAsia" w:hAnsiTheme="minorHAnsi" w:cstheme="minorBidi"/>
                <w:noProof/>
                <w:szCs w:val="22"/>
              </w:rPr>
              <w:tab/>
            </w:r>
            <w:r w:rsidR="00EE61C4" w:rsidRPr="009C3D72">
              <w:rPr>
                <w:rStyle w:val="ac"/>
                <w:noProof/>
              </w:rPr>
              <w:t>确认</w:t>
            </w:r>
            <w:r w:rsidR="00EE61C4" w:rsidRPr="009C3D72">
              <w:rPr>
                <w:rStyle w:val="ac"/>
                <w:noProof/>
              </w:rPr>
              <w:t>maven settings.xml</w:t>
            </w:r>
            <w:r w:rsidR="00EE61C4" w:rsidRPr="009C3D72">
              <w:rPr>
                <w:rStyle w:val="ac"/>
                <w:noProof/>
              </w:rPr>
              <w:t>更新为阿里仓库</w:t>
            </w:r>
            <w:r w:rsidR="00EE61C4">
              <w:rPr>
                <w:noProof/>
                <w:webHidden/>
              </w:rPr>
              <w:tab/>
            </w:r>
            <w:r w:rsidR="00EE61C4">
              <w:rPr>
                <w:noProof/>
                <w:webHidden/>
              </w:rPr>
              <w:fldChar w:fldCharType="begin"/>
            </w:r>
            <w:r w:rsidR="00EE61C4">
              <w:rPr>
                <w:noProof/>
                <w:webHidden/>
              </w:rPr>
              <w:instrText xml:space="preserve"> PAGEREF _Toc500018518 \h </w:instrText>
            </w:r>
            <w:r w:rsidR="00EE61C4">
              <w:rPr>
                <w:noProof/>
                <w:webHidden/>
              </w:rPr>
            </w:r>
            <w:r w:rsidR="00EE61C4">
              <w:rPr>
                <w:noProof/>
                <w:webHidden/>
              </w:rPr>
              <w:fldChar w:fldCharType="separate"/>
            </w:r>
            <w:r w:rsidR="00EE61C4">
              <w:rPr>
                <w:noProof/>
                <w:webHidden/>
              </w:rPr>
              <w:t>78</w:t>
            </w:r>
            <w:r w:rsidR="00EE61C4">
              <w:rPr>
                <w:noProof/>
                <w:webHidden/>
              </w:rPr>
              <w:fldChar w:fldCharType="end"/>
            </w:r>
          </w:hyperlink>
        </w:p>
        <w:p w14:paraId="77DE363B" w14:textId="4D354C28" w:rsidR="00EE61C4" w:rsidRDefault="00ED4D4B">
          <w:pPr>
            <w:pStyle w:val="20"/>
            <w:rPr>
              <w:rFonts w:asciiTheme="minorHAnsi" w:eastAsiaTheme="minorEastAsia" w:hAnsiTheme="minorHAnsi" w:cstheme="minorBidi"/>
              <w:noProof/>
              <w:szCs w:val="22"/>
            </w:rPr>
          </w:pPr>
          <w:hyperlink w:anchor="_Toc500018519" w:history="1">
            <w:r w:rsidR="00EE61C4" w:rsidRPr="009C3D72">
              <w:rPr>
                <w:rStyle w:val="ac"/>
                <w:noProof/>
              </w:rPr>
              <w:t>16.9</w:t>
            </w:r>
            <w:r w:rsidR="00EE61C4">
              <w:rPr>
                <w:rFonts w:asciiTheme="minorHAnsi" w:eastAsiaTheme="minorEastAsia" w:hAnsiTheme="minorHAnsi" w:cstheme="minorBidi"/>
                <w:noProof/>
                <w:szCs w:val="22"/>
              </w:rPr>
              <w:tab/>
            </w:r>
            <w:r w:rsidR="00EE61C4" w:rsidRPr="009C3D72">
              <w:rPr>
                <w:rStyle w:val="ac"/>
                <w:noProof/>
              </w:rPr>
              <w:t>导入镜像</w:t>
            </w:r>
            <w:r w:rsidR="00EE61C4">
              <w:rPr>
                <w:noProof/>
                <w:webHidden/>
              </w:rPr>
              <w:tab/>
            </w:r>
            <w:r w:rsidR="00EE61C4">
              <w:rPr>
                <w:noProof/>
                <w:webHidden/>
              </w:rPr>
              <w:fldChar w:fldCharType="begin"/>
            </w:r>
            <w:r w:rsidR="00EE61C4">
              <w:rPr>
                <w:noProof/>
                <w:webHidden/>
              </w:rPr>
              <w:instrText xml:space="preserve"> PAGEREF _Toc500018519 \h </w:instrText>
            </w:r>
            <w:r w:rsidR="00EE61C4">
              <w:rPr>
                <w:noProof/>
                <w:webHidden/>
              </w:rPr>
            </w:r>
            <w:r w:rsidR="00EE61C4">
              <w:rPr>
                <w:noProof/>
                <w:webHidden/>
              </w:rPr>
              <w:fldChar w:fldCharType="separate"/>
            </w:r>
            <w:r w:rsidR="00EE61C4">
              <w:rPr>
                <w:noProof/>
                <w:webHidden/>
              </w:rPr>
              <w:t>80</w:t>
            </w:r>
            <w:r w:rsidR="00EE61C4">
              <w:rPr>
                <w:noProof/>
                <w:webHidden/>
              </w:rPr>
              <w:fldChar w:fldCharType="end"/>
            </w:r>
          </w:hyperlink>
        </w:p>
        <w:p w14:paraId="22D37A95" w14:textId="52EE4FEE"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520" w:history="1">
            <w:r w:rsidR="00EE61C4" w:rsidRPr="009C3D72">
              <w:rPr>
                <w:rStyle w:val="ac"/>
                <w:noProof/>
              </w:rPr>
              <w:t>17</w:t>
            </w:r>
            <w:r w:rsidR="00EE61C4">
              <w:rPr>
                <w:rFonts w:asciiTheme="minorHAnsi" w:eastAsiaTheme="minorEastAsia" w:hAnsiTheme="minorHAnsi" w:cstheme="minorBidi"/>
                <w:noProof/>
                <w:szCs w:val="22"/>
              </w:rPr>
              <w:tab/>
            </w:r>
            <w:r w:rsidR="00EE61C4" w:rsidRPr="009C3D72">
              <w:rPr>
                <w:rStyle w:val="ac"/>
                <w:noProof/>
              </w:rPr>
              <w:t>部署</w:t>
            </w:r>
            <w:r w:rsidR="00EE61C4" w:rsidRPr="009C3D72">
              <w:rPr>
                <w:rStyle w:val="ac"/>
                <w:noProof/>
              </w:rPr>
              <w:t>registry console</w:t>
            </w:r>
            <w:r w:rsidR="00EE61C4" w:rsidRPr="009C3D72">
              <w:rPr>
                <w:rStyle w:val="ac"/>
                <w:noProof/>
              </w:rPr>
              <w:t>（镜像仓库控制台</w:t>
            </w:r>
            <w:r w:rsidR="00EE61C4" w:rsidRPr="009C3D72">
              <w:rPr>
                <w:rStyle w:val="ac"/>
                <w:noProof/>
              </w:rPr>
              <w:t>atomic registry</w:t>
            </w:r>
            <w:r w:rsidR="00EE61C4" w:rsidRPr="009C3D72">
              <w:rPr>
                <w:rStyle w:val="ac"/>
                <w:noProof/>
              </w:rPr>
              <w:t>）</w:t>
            </w:r>
            <w:r w:rsidR="00EE61C4">
              <w:rPr>
                <w:noProof/>
                <w:webHidden/>
              </w:rPr>
              <w:tab/>
            </w:r>
            <w:r w:rsidR="00EE61C4">
              <w:rPr>
                <w:noProof/>
                <w:webHidden/>
              </w:rPr>
              <w:fldChar w:fldCharType="begin"/>
            </w:r>
            <w:r w:rsidR="00EE61C4">
              <w:rPr>
                <w:noProof/>
                <w:webHidden/>
              </w:rPr>
              <w:instrText xml:space="preserve"> PAGEREF _Toc500018520 \h </w:instrText>
            </w:r>
            <w:r w:rsidR="00EE61C4">
              <w:rPr>
                <w:noProof/>
                <w:webHidden/>
              </w:rPr>
            </w:r>
            <w:r w:rsidR="00EE61C4">
              <w:rPr>
                <w:noProof/>
                <w:webHidden/>
              </w:rPr>
              <w:fldChar w:fldCharType="separate"/>
            </w:r>
            <w:r w:rsidR="00EE61C4">
              <w:rPr>
                <w:noProof/>
                <w:webHidden/>
              </w:rPr>
              <w:t>82</w:t>
            </w:r>
            <w:r w:rsidR="00EE61C4">
              <w:rPr>
                <w:noProof/>
                <w:webHidden/>
              </w:rPr>
              <w:fldChar w:fldCharType="end"/>
            </w:r>
          </w:hyperlink>
        </w:p>
        <w:p w14:paraId="2612776E" w14:textId="02F619D2"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521" w:history="1">
            <w:r w:rsidR="00EE61C4" w:rsidRPr="009C3D72">
              <w:rPr>
                <w:rStyle w:val="ac"/>
                <w:noProof/>
              </w:rPr>
              <w:t>18</w:t>
            </w:r>
            <w:r w:rsidR="00EE61C4">
              <w:rPr>
                <w:rFonts w:asciiTheme="minorHAnsi" w:eastAsiaTheme="minorEastAsia" w:hAnsiTheme="minorHAnsi" w:cstheme="minorBidi"/>
                <w:noProof/>
                <w:szCs w:val="22"/>
              </w:rPr>
              <w:tab/>
            </w:r>
            <w:r w:rsidR="00EE61C4" w:rsidRPr="009C3D72">
              <w:rPr>
                <w:rStyle w:val="ac"/>
                <w:noProof/>
              </w:rPr>
              <w:t>部署</w:t>
            </w:r>
            <w:r w:rsidR="00EE61C4" w:rsidRPr="009C3D72">
              <w:rPr>
                <w:rStyle w:val="ac"/>
                <w:noProof/>
              </w:rPr>
              <w:t>cockpit</w:t>
            </w:r>
            <w:r w:rsidR="00EE61C4">
              <w:rPr>
                <w:noProof/>
                <w:webHidden/>
              </w:rPr>
              <w:tab/>
            </w:r>
            <w:r w:rsidR="00EE61C4">
              <w:rPr>
                <w:noProof/>
                <w:webHidden/>
              </w:rPr>
              <w:fldChar w:fldCharType="begin"/>
            </w:r>
            <w:r w:rsidR="00EE61C4">
              <w:rPr>
                <w:noProof/>
                <w:webHidden/>
              </w:rPr>
              <w:instrText xml:space="preserve"> PAGEREF _Toc500018521 \h </w:instrText>
            </w:r>
            <w:r w:rsidR="00EE61C4">
              <w:rPr>
                <w:noProof/>
                <w:webHidden/>
              </w:rPr>
            </w:r>
            <w:r w:rsidR="00EE61C4">
              <w:rPr>
                <w:noProof/>
                <w:webHidden/>
              </w:rPr>
              <w:fldChar w:fldCharType="separate"/>
            </w:r>
            <w:r w:rsidR="00EE61C4">
              <w:rPr>
                <w:noProof/>
                <w:webHidden/>
              </w:rPr>
              <w:t>85</w:t>
            </w:r>
            <w:r w:rsidR="00EE61C4">
              <w:rPr>
                <w:noProof/>
                <w:webHidden/>
              </w:rPr>
              <w:fldChar w:fldCharType="end"/>
            </w:r>
          </w:hyperlink>
        </w:p>
        <w:p w14:paraId="2D7C6D83" w14:textId="7B712BDC" w:rsidR="00EE61C4" w:rsidRDefault="00ED4D4B">
          <w:pPr>
            <w:pStyle w:val="10"/>
            <w:tabs>
              <w:tab w:val="left" w:pos="630"/>
              <w:tab w:val="right" w:leader="dot" w:pos="9678"/>
            </w:tabs>
            <w:rPr>
              <w:rFonts w:asciiTheme="minorHAnsi" w:eastAsiaTheme="minorEastAsia" w:hAnsiTheme="minorHAnsi" w:cstheme="minorBidi"/>
              <w:noProof/>
              <w:szCs w:val="22"/>
            </w:rPr>
          </w:pPr>
          <w:hyperlink w:anchor="_Toc500018522" w:history="1">
            <w:r w:rsidR="00EE61C4" w:rsidRPr="009C3D72">
              <w:rPr>
                <w:rStyle w:val="ac"/>
                <w:noProof/>
              </w:rPr>
              <w:t>19</w:t>
            </w:r>
            <w:r w:rsidR="00EE61C4">
              <w:rPr>
                <w:rFonts w:asciiTheme="minorHAnsi" w:eastAsiaTheme="minorEastAsia" w:hAnsiTheme="minorHAnsi" w:cstheme="minorBidi"/>
                <w:noProof/>
                <w:szCs w:val="22"/>
              </w:rPr>
              <w:tab/>
            </w:r>
            <w:r w:rsidR="00EE61C4" w:rsidRPr="009C3D72">
              <w:rPr>
                <w:rStyle w:val="ac"/>
                <w:noProof/>
              </w:rPr>
              <w:t>部署</w:t>
            </w:r>
            <w:r w:rsidR="00EE61C4" w:rsidRPr="009C3D72">
              <w:rPr>
                <w:rStyle w:val="ac"/>
                <w:noProof/>
              </w:rPr>
              <w:t>ManageIQ</w:t>
            </w:r>
            <w:r w:rsidR="00EE61C4">
              <w:rPr>
                <w:noProof/>
                <w:webHidden/>
              </w:rPr>
              <w:tab/>
            </w:r>
            <w:r w:rsidR="00EE61C4">
              <w:rPr>
                <w:noProof/>
                <w:webHidden/>
              </w:rPr>
              <w:fldChar w:fldCharType="begin"/>
            </w:r>
            <w:r w:rsidR="00EE61C4">
              <w:rPr>
                <w:noProof/>
                <w:webHidden/>
              </w:rPr>
              <w:instrText xml:space="preserve"> PAGEREF _Toc500018522 \h </w:instrText>
            </w:r>
            <w:r w:rsidR="00EE61C4">
              <w:rPr>
                <w:noProof/>
                <w:webHidden/>
              </w:rPr>
            </w:r>
            <w:r w:rsidR="00EE61C4">
              <w:rPr>
                <w:noProof/>
                <w:webHidden/>
              </w:rPr>
              <w:fldChar w:fldCharType="separate"/>
            </w:r>
            <w:r w:rsidR="00EE61C4">
              <w:rPr>
                <w:noProof/>
                <w:webHidden/>
              </w:rPr>
              <w:t>88</w:t>
            </w:r>
            <w:r w:rsidR="00EE61C4">
              <w:rPr>
                <w:noProof/>
                <w:webHidden/>
              </w:rPr>
              <w:fldChar w:fldCharType="end"/>
            </w:r>
          </w:hyperlink>
        </w:p>
        <w:p w14:paraId="1981F70F" w14:textId="09577ED0" w:rsidR="00EE61C4" w:rsidRDefault="00ED4D4B">
          <w:pPr>
            <w:pStyle w:val="20"/>
            <w:rPr>
              <w:rFonts w:asciiTheme="minorHAnsi" w:eastAsiaTheme="minorEastAsia" w:hAnsiTheme="minorHAnsi" w:cstheme="minorBidi"/>
              <w:noProof/>
              <w:szCs w:val="22"/>
            </w:rPr>
          </w:pPr>
          <w:hyperlink w:anchor="_Toc500018523" w:history="1">
            <w:r w:rsidR="00EE61C4" w:rsidRPr="009C3D72">
              <w:rPr>
                <w:rStyle w:val="ac"/>
                <w:noProof/>
              </w:rPr>
              <w:t>19.1</w:t>
            </w:r>
            <w:r w:rsidR="00EE61C4">
              <w:rPr>
                <w:rFonts w:asciiTheme="minorHAnsi" w:eastAsiaTheme="minorEastAsia" w:hAnsiTheme="minorHAnsi" w:cstheme="minorBidi"/>
                <w:noProof/>
                <w:szCs w:val="22"/>
              </w:rPr>
              <w:tab/>
            </w:r>
            <w:r w:rsidR="00EE61C4" w:rsidRPr="009C3D72">
              <w:rPr>
                <w:rStyle w:val="ac"/>
                <w:noProof/>
                <w:shd w:val="clear" w:color="auto" w:fill="FFFFFF"/>
              </w:rPr>
              <w:t>Hawkular OpenShift Agent</w:t>
            </w:r>
            <w:r w:rsidR="00EE61C4" w:rsidRPr="009C3D72">
              <w:rPr>
                <w:rStyle w:val="ac"/>
                <w:noProof/>
                <w:shd w:val="clear" w:color="auto" w:fill="FFFFFF"/>
              </w:rPr>
              <w:t>（没成功）</w:t>
            </w:r>
            <w:r w:rsidR="00EE61C4">
              <w:rPr>
                <w:noProof/>
                <w:webHidden/>
              </w:rPr>
              <w:tab/>
            </w:r>
            <w:r w:rsidR="00EE61C4">
              <w:rPr>
                <w:noProof/>
                <w:webHidden/>
              </w:rPr>
              <w:fldChar w:fldCharType="begin"/>
            </w:r>
            <w:r w:rsidR="00EE61C4">
              <w:rPr>
                <w:noProof/>
                <w:webHidden/>
              </w:rPr>
              <w:instrText xml:space="preserve"> PAGEREF _Toc500018523 \h </w:instrText>
            </w:r>
            <w:r w:rsidR="00EE61C4">
              <w:rPr>
                <w:noProof/>
                <w:webHidden/>
              </w:rPr>
            </w:r>
            <w:r w:rsidR="00EE61C4">
              <w:rPr>
                <w:noProof/>
                <w:webHidden/>
              </w:rPr>
              <w:fldChar w:fldCharType="separate"/>
            </w:r>
            <w:r w:rsidR="00EE61C4">
              <w:rPr>
                <w:noProof/>
                <w:webHidden/>
              </w:rPr>
              <w:t>88</w:t>
            </w:r>
            <w:r w:rsidR="00EE61C4">
              <w:rPr>
                <w:noProof/>
                <w:webHidden/>
              </w:rPr>
              <w:fldChar w:fldCharType="end"/>
            </w:r>
          </w:hyperlink>
        </w:p>
        <w:p w14:paraId="29EFC455" w14:textId="3AD7320D" w:rsidR="00EE61C4" w:rsidRDefault="00ED4D4B">
          <w:pPr>
            <w:pStyle w:val="20"/>
            <w:rPr>
              <w:rFonts w:asciiTheme="minorHAnsi" w:eastAsiaTheme="minorEastAsia" w:hAnsiTheme="minorHAnsi" w:cstheme="minorBidi"/>
              <w:noProof/>
              <w:szCs w:val="22"/>
            </w:rPr>
          </w:pPr>
          <w:hyperlink w:anchor="_Toc500018524" w:history="1">
            <w:r w:rsidR="00EE61C4" w:rsidRPr="009C3D72">
              <w:rPr>
                <w:rStyle w:val="ac"/>
                <w:noProof/>
              </w:rPr>
              <w:t>19.2</w:t>
            </w:r>
            <w:r w:rsidR="00EE61C4">
              <w:rPr>
                <w:rFonts w:asciiTheme="minorHAnsi" w:eastAsiaTheme="minorEastAsia" w:hAnsiTheme="minorHAnsi" w:cstheme="minorBidi"/>
                <w:noProof/>
                <w:szCs w:val="22"/>
              </w:rPr>
              <w:tab/>
            </w:r>
            <w:r w:rsidR="00EE61C4" w:rsidRPr="009C3D72">
              <w:rPr>
                <w:rStyle w:val="ac"/>
                <w:noProof/>
              </w:rPr>
              <w:t>安装方式</w:t>
            </w:r>
            <w:r w:rsidR="00EE61C4">
              <w:rPr>
                <w:noProof/>
                <w:webHidden/>
              </w:rPr>
              <w:tab/>
            </w:r>
            <w:r w:rsidR="00EE61C4">
              <w:rPr>
                <w:noProof/>
                <w:webHidden/>
              </w:rPr>
              <w:fldChar w:fldCharType="begin"/>
            </w:r>
            <w:r w:rsidR="00EE61C4">
              <w:rPr>
                <w:noProof/>
                <w:webHidden/>
              </w:rPr>
              <w:instrText xml:space="preserve"> PAGEREF _Toc500018524 \h </w:instrText>
            </w:r>
            <w:r w:rsidR="00EE61C4">
              <w:rPr>
                <w:noProof/>
                <w:webHidden/>
              </w:rPr>
            </w:r>
            <w:r w:rsidR="00EE61C4">
              <w:rPr>
                <w:noProof/>
                <w:webHidden/>
              </w:rPr>
              <w:fldChar w:fldCharType="separate"/>
            </w:r>
            <w:r w:rsidR="00EE61C4">
              <w:rPr>
                <w:noProof/>
                <w:webHidden/>
              </w:rPr>
              <w:t>89</w:t>
            </w:r>
            <w:r w:rsidR="00EE61C4">
              <w:rPr>
                <w:noProof/>
                <w:webHidden/>
              </w:rPr>
              <w:fldChar w:fldCharType="end"/>
            </w:r>
          </w:hyperlink>
        </w:p>
        <w:p w14:paraId="6E4BA819" w14:textId="53A36E17" w:rsidR="00EE61C4" w:rsidRDefault="00ED4D4B">
          <w:pPr>
            <w:pStyle w:val="20"/>
            <w:rPr>
              <w:rFonts w:asciiTheme="minorHAnsi" w:eastAsiaTheme="minorEastAsia" w:hAnsiTheme="minorHAnsi" w:cstheme="minorBidi"/>
              <w:noProof/>
              <w:szCs w:val="22"/>
            </w:rPr>
          </w:pPr>
          <w:hyperlink w:anchor="_Toc500018525" w:history="1">
            <w:r w:rsidR="00EE61C4" w:rsidRPr="009C3D72">
              <w:rPr>
                <w:rStyle w:val="ac"/>
                <w:noProof/>
              </w:rPr>
              <w:t>19.3</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ManageIQ</w:t>
            </w:r>
            <w:r w:rsidR="00EE61C4">
              <w:rPr>
                <w:noProof/>
                <w:webHidden/>
              </w:rPr>
              <w:tab/>
            </w:r>
            <w:r w:rsidR="00EE61C4">
              <w:rPr>
                <w:noProof/>
                <w:webHidden/>
              </w:rPr>
              <w:fldChar w:fldCharType="begin"/>
            </w:r>
            <w:r w:rsidR="00EE61C4">
              <w:rPr>
                <w:noProof/>
                <w:webHidden/>
              </w:rPr>
              <w:instrText xml:space="preserve"> PAGEREF _Toc500018525 \h </w:instrText>
            </w:r>
            <w:r w:rsidR="00EE61C4">
              <w:rPr>
                <w:noProof/>
                <w:webHidden/>
              </w:rPr>
            </w:r>
            <w:r w:rsidR="00EE61C4">
              <w:rPr>
                <w:noProof/>
                <w:webHidden/>
              </w:rPr>
              <w:fldChar w:fldCharType="separate"/>
            </w:r>
            <w:r w:rsidR="00EE61C4">
              <w:rPr>
                <w:noProof/>
                <w:webHidden/>
              </w:rPr>
              <w:t>92</w:t>
            </w:r>
            <w:r w:rsidR="00EE61C4">
              <w:rPr>
                <w:noProof/>
                <w:webHidden/>
              </w:rPr>
              <w:fldChar w:fldCharType="end"/>
            </w:r>
          </w:hyperlink>
        </w:p>
        <w:p w14:paraId="677CC243" w14:textId="58D12257"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26" w:history="1">
            <w:r w:rsidR="00EE61C4" w:rsidRPr="009C3D72">
              <w:rPr>
                <w:rStyle w:val="ac"/>
                <w:noProof/>
              </w:rPr>
              <w:t>19.3.1</w:t>
            </w:r>
            <w:r w:rsidR="00EE61C4">
              <w:rPr>
                <w:rFonts w:asciiTheme="minorHAnsi" w:eastAsiaTheme="minorEastAsia" w:hAnsiTheme="minorHAnsi" w:cstheme="minorBidi"/>
                <w:noProof/>
                <w:szCs w:val="22"/>
              </w:rPr>
              <w:tab/>
            </w:r>
            <w:r w:rsidR="00EE61C4" w:rsidRPr="009C3D72">
              <w:rPr>
                <w:rStyle w:val="ac"/>
                <w:noProof/>
              </w:rPr>
              <w:t>必要配置</w:t>
            </w:r>
            <w:r w:rsidR="00EE61C4">
              <w:rPr>
                <w:noProof/>
                <w:webHidden/>
              </w:rPr>
              <w:tab/>
            </w:r>
            <w:r w:rsidR="00EE61C4">
              <w:rPr>
                <w:noProof/>
                <w:webHidden/>
              </w:rPr>
              <w:fldChar w:fldCharType="begin"/>
            </w:r>
            <w:r w:rsidR="00EE61C4">
              <w:rPr>
                <w:noProof/>
                <w:webHidden/>
              </w:rPr>
              <w:instrText xml:space="preserve"> PAGEREF _Toc500018526 \h </w:instrText>
            </w:r>
            <w:r w:rsidR="00EE61C4">
              <w:rPr>
                <w:noProof/>
                <w:webHidden/>
              </w:rPr>
            </w:r>
            <w:r w:rsidR="00EE61C4">
              <w:rPr>
                <w:noProof/>
                <w:webHidden/>
              </w:rPr>
              <w:fldChar w:fldCharType="separate"/>
            </w:r>
            <w:r w:rsidR="00EE61C4">
              <w:rPr>
                <w:noProof/>
                <w:webHidden/>
              </w:rPr>
              <w:t>93</w:t>
            </w:r>
            <w:r w:rsidR="00EE61C4">
              <w:rPr>
                <w:noProof/>
                <w:webHidden/>
              </w:rPr>
              <w:fldChar w:fldCharType="end"/>
            </w:r>
          </w:hyperlink>
        </w:p>
        <w:p w14:paraId="383575DB" w14:textId="18D75FFC"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27" w:history="1">
            <w:r w:rsidR="00EE61C4" w:rsidRPr="009C3D72">
              <w:rPr>
                <w:rStyle w:val="ac"/>
                <w:noProof/>
              </w:rPr>
              <w:t>19.3.2</w:t>
            </w:r>
            <w:r w:rsidR="00EE61C4">
              <w:rPr>
                <w:rFonts w:asciiTheme="minorHAnsi" w:eastAsiaTheme="minorEastAsia" w:hAnsiTheme="minorHAnsi" w:cstheme="minorBidi"/>
                <w:noProof/>
                <w:szCs w:val="22"/>
              </w:rPr>
              <w:tab/>
            </w:r>
            <w:r w:rsidR="00EE61C4" w:rsidRPr="009C3D72">
              <w:rPr>
                <w:rStyle w:val="ac"/>
                <w:noProof/>
              </w:rPr>
              <w:t>用户邮箱设置（可选）</w:t>
            </w:r>
            <w:r w:rsidR="00EE61C4">
              <w:rPr>
                <w:noProof/>
                <w:webHidden/>
              </w:rPr>
              <w:tab/>
            </w:r>
            <w:r w:rsidR="00EE61C4">
              <w:rPr>
                <w:noProof/>
                <w:webHidden/>
              </w:rPr>
              <w:fldChar w:fldCharType="begin"/>
            </w:r>
            <w:r w:rsidR="00EE61C4">
              <w:rPr>
                <w:noProof/>
                <w:webHidden/>
              </w:rPr>
              <w:instrText xml:space="preserve"> PAGEREF _Toc500018527 \h </w:instrText>
            </w:r>
            <w:r w:rsidR="00EE61C4">
              <w:rPr>
                <w:noProof/>
                <w:webHidden/>
              </w:rPr>
            </w:r>
            <w:r w:rsidR="00EE61C4">
              <w:rPr>
                <w:noProof/>
                <w:webHidden/>
              </w:rPr>
              <w:fldChar w:fldCharType="separate"/>
            </w:r>
            <w:r w:rsidR="00EE61C4">
              <w:rPr>
                <w:noProof/>
                <w:webHidden/>
              </w:rPr>
              <w:t>93</w:t>
            </w:r>
            <w:r w:rsidR="00EE61C4">
              <w:rPr>
                <w:noProof/>
                <w:webHidden/>
              </w:rPr>
              <w:fldChar w:fldCharType="end"/>
            </w:r>
          </w:hyperlink>
        </w:p>
        <w:p w14:paraId="75F73383" w14:textId="74154507"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28" w:history="1">
            <w:r w:rsidR="00EE61C4" w:rsidRPr="009C3D72">
              <w:rPr>
                <w:rStyle w:val="ac"/>
                <w:noProof/>
              </w:rPr>
              <w:t>19.3.3</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SMTP</w:t>
            </w:r>
            <w:r w:rsidR="00EE61C4" w:rsidRPr="009C3D72">
              <w:rPr>
                <w:rStyle w:val="ac"/>
                <w:noProof/>
              </w:rPr>
              <w:t>服务</w:t>
            </w:r>
            <w:r w:rsidR="00EE61C4">
              <w:rPr>
                <w:noProof/>
                <w:webHidden/>
              </w:rPr>
              <w:tab/>
            </w:r>
            <w:r w:rsidR="00EE61C4">
              <w:rPr>
                <w:noProof/>
                <w:webHidden/>
              </w:rPr>
              <w:fldChar w:fldCharType="begin"/>
            </w:r>
            <w:r w:rsidR="00EE61C4">
              <w:rPr>
                <w:noProof/>
                <w:webHidden/>
              </w:rPr>
              <w:instrText xml:space="preserve"> PAGEREF _Toc500018528 \h </w:instrText>
            </w:r>
            <w:r w:rsidR="00EE61C4">
              <w:rPr>
                <w:noProof/>
                <w:webHidden/>
              </w:rPr>
            </w:r>
            <w:r w:rsidR="00EE61C4">
              <w:rPr>
                <w:noProof/>
                <w:webHidden/>
              </w:rPr>
              <w:fldChar w:fldCharType="separate"/>
            </w:r>
            <w:r w:rsidR="00EE61C4">
              <w:rPr>
                <w:noProof/>
                <w:webHidden/>
              </w:rPr>
              <w:t>95</w:t>
            </w:r>
            <w:r w:rsidR="00EE61C4">
              <w:rPr>
                <w:noProof/>
                <w:webHidden/>
              </w:rPr>
              <w:fldChar w:fldCharType="end"/>
            </w:r>
          </w:hyperlink>
        </w:p>
        <w:p w14:paraId="27802A71" w14:textId="0AC081AD" w:rsidR="00EE61C4" w:rsidRDefault="00ED4D4B">
          <w:pPr>
            <w:pStyle w:val="30"/>
            <w:tabs>
              <w:tab w:val="left" w:pos="1260"/>
              <w:tab w:val="right" w:leader="dot" w:pos="9678"/>
            </w:tabs>
            <w:rPr>
              <w:rFonts w:asciiTheme="minorHAnsi" w:eastAsiaTheme="minorEastAsia" w:hAnsiTheme="minorHAnsi" w:cstheme="minorBidi"/>
              <w:noProof/>
              <w:szCs w:val="22"/>
            </w:rPr>
          </w:pPr>
          <w:hyperlink w:anchor="_Toc500018529" w:history="1">
            <w:r w:rsidR="00EE61C4" w:rsidRPr="009C3D72">
              <w:rPr>
                <w:rStyle w:val="ac"/>
                <w:noProof/>
              </w:rPr>
              <w:t>19.3.4</w:t>
            </w:r>
            <w:r w:rsidR="00EE61C4">
              <w:rPr>
                <w:rFonts w:asciiTheme="minorHAnsi" w:eastAsiaTheme="minorEastAsia" w:hAnsiTheme="minorHAnsi" w:cstheme="minorBidi"/>
                <w:noProof/>
                <w:szCs w:val="22"/>
              </w:rPr>
              <w:tab/>
            </w:r>
            <w:r w:rsidR="00EE61C4" w:rsidRPr="009C3D72">
              <w:rPr>
                <w:rStyle w:val="ac"/>
                <w:noProof/>
              </w:rPr>
              <w:t>配置</w:t>
            </w:r>
            <w:r w:rsidR="00EE61C4" w:rsidRPr="009C3D72">
              <w:rPr>
                <w:rStyle w:val="ac"/>
                <w:noProof/>
              </w:rPr>
              <w:t>ManageIQ</w:t>
            </w:r>
            <w:r w:rsidR="00EE61C4" w:rsidRPr="009C3D72">
              <w:rPr>
                <w:rStyle w:val="ac"/>
                <w:noProof/>
              </w:rPr>
              <w:t>连接</w:t>
            </w:r>
            <w:r w:rsidR="00EE61C4" w:rsidRPr="009C3D72">
              <w:rPr>
                <w:rStyle w:val="ac"/>
                <w:noProof/>
              </w:rPr>
              <w:t>Openshift</w:t>
            </w:r>
            <w:r w:rsidR="00EE61C4">
              <w:rPr>
                <w:noProof/>
                <w:webHidden/>
              </w:rPr>
              <w:tab/>
            </w:r>
            <w:r w:rsidR="00EE61C4">
              <w:rPr>
                <w:noProof/>
                <w:webHidden/>
              </w:rPr>
              <w:fldChar w:fldCharType="begin"/>
            </w:r>
            <w:r w:rsidR="00EE61C4">
              <w:rPr>
                <w:noProof/>
                <w:webHidden/>
              </w:rPr>
              <w:instrText xml:space="preserve"> PAGEREF _Toc500018529 \h </w:instrText>
            </w:r>
            <w:r w:rsidR="00EE61C4">
              <w:rPr>
                <w:noProof/>
                <w:webHidden/>
              </w:rPr>
            </w:r>
            <w:r w:rsidR="00EE61C4">
              <w:rPr>
                <w:noProof/>
                <w:webHidden/>
              </w:rPr>
              <w:fldChar w:fldCharType="separate"/>
            </w:r>
            <w:r w:rsidR="00EE61C4">
              <w:rPr>
                <w:noProof/>
                <w:webHidden/>
              </w:rPr>
              <w:t>96</w:t>
            </w:r>
            <w:r w:rsidR="00EE61C4">
              <w:rPr>
                <w:noProof/>
                <w:webHidden/>
              </w:rPr>
              <w:fldChar w:fldCharType="end"/>
            </w:r>
          </w:hyperlink>
        </w:p>
        <w:p w14:paraId="6891ABD0" w14:textId="15A6524A" w:rsidR="00CC19DF" w:rsidRDefault="00CC19DF" w:rsidP="0019226C">
          <w:r>
            <w:rPr>
              <w:b/>
              <w:bCs/>
              <w:lang w:val="zh-CN"/>
            </w:rPr>
            <w:lastRenderedPageBreak/>
            <w:fldChar w:fldCharType="end"/>
          </w:r>
        </w:p>
      </w:sdtContent>
    </w:sdt>
    <w:p w14:paraId="11098FBF" w14:textId="36DC5D17" w:rsidR="007D7610" w:rsidRDefault="007D7610" w:rsidP="0019226C">
      <w:pPr>
        <w:pStyle w:val="1"/>
      </w:pPr>
      <w:bookmarkStart w:id="1" w:name="_Toc500018460"/>
      <w:r>
        <w:rPr>
          <w:rFonts w:hint="eastAsia"/>
        </w:rPr>
        <w:t>作者</w:t>
      </w:r>
      <w:bookmarkEnd w:id="1"/>
    </w:p>
    <w:p w14:paraId="3B33694C" w14:textId="77777777" w:rsidR="0042288F" w:rsidRDefault="000538B6" w:rsidP="007D7610">
      <w:r>
        <w:rPr>
          <w:rFonts w:hint="eastAsia"/>
        </w:rPr>
        <w:t>姓名：</w:t>
      </w:r>
      <w:r>
        <w:rPr>
          <w:rFonts w:hint="eastAsia"/>
        </w:rPr>
        <w:t>weifj</w:t>
      </w:r>
    </w:p>
    <w:p w14:paraId="3EEC18DE" w14:textId="3E5B5DE1" w:rsidR="007D7610" w:rsidRDefault="00302C50" w:rsidP="007D7610">
      <w:r>
        <w:rPr>
          <w:rFonts w:hint="eastAsia"/>
        </w:rPr>
        <w:t>英文名：</w:t>
      </w:r>
      <w:r>
        <w:rPr>
          <w:rFonts w:hint="eastAsia"/>
        </w:rPr>
        <w:t>leoterry</w:t>
      </w:r>
    </w:p>
    <w:p w14:paraId="4B278584" w14:textId="59796F4D" w:rsidR="000538B6" w:rsidRDefault="000538B6" w:rsidP="007D7610">
      <w:r>
        <w:rPr>
          <w:rFonts w:hint="eastAsia"/>
        </w:rPr>
        <w:t>github</w:t>
      </w:r>
      <w:r>
        <w:rPr>
          <w:rFonts w:hint="eastAsia"/>
        </w:rPr>
        <w:t>地址：</w:t>
      </w:r>
      <w:hyperlink r:id="rId8" w:history="1">
        <w:r w:rsidRPr="00292FA1">
          <w:rPr>
            <w:rStyle w:val="ac"/>
          </w:rPr>
          <w:t>https://github.com/leoterry-ulrica</w:t>
        </w:r>
      </w:hyperlink>
    </w:p>
    <w:p w14:paraId="3DF313DD" w14:textId="34A40591" w:rsidR="000538B6" w:rsidRDefault="000538B6" w:rsidP="007D7610">
      <w:r>
        <w:t>QQ</w:t>
      </w:r>
      <w:r>
        <w:rPr>
          <w:rFonts w:hint="eastAsia"/>
        </w:rPr>
        <w:t>：</w:t>
      </w:r>
      <w:r>
        <w:rPr>
          <w:rFonts w:hint="eastAsia"/>
        </w:rPr>
        <w:t>754236623</w:t>
      </w:r>
    </w:p>
    <w:p w14:paraId="52BF01A6" w14:textId="425C95E2" w:rsidR="003C7B34" w:rsidRPr="007D7610" w:rsidRDefault="003C7B34" w:rsidP="007D7610">
      <w:r>
        <w:rPr>
          <w:rFonts w:hint="eastAsia"/>
        </w:rPr>
        <w:t>欢迎大家</w:t>
      </w:r>
      <w:r w:rsidR="00CD4209">
        <w:rPr>
          <w:rFonts w:hint="eastAsia"/>
        </w:rPr>
        <w:t>互相</w:t>
      </w:r>
      <w:r>
        <w:rPr>
          <w:rFonts w:hint="eastAsia"/>
        </w:rPr>
        <w:t>分享！</w:t>
      </w:r>
    </w:p>
    <w:p w14:paraId="1EB15EC8" w14:textId="1D068E56" w:rsidR="00080170" w:rsidRDefault="00080170" w:rsidP="0019226C">
      <w:pPr>
        <w:pStyle w:val="1"/>
      </w:pPr>
      <w:bookmarkStart w:id="2" w:name="_Toc500018461"/>
      <w:r>
        <w:rPr>
          <w:rFonts w:hint="eastAsia"/>
        </w:rPr>
        <w:t>版本</w:t>
      </w:r>
      <w:bookmarkEnd w:id="2"/>
    </w:p>
    <w:p w14:paraId="1F8F3B8E" w14:textId="17794EBF" w:rsidR="00080170" w:rsidRDefault="008C3195" w:rsidP="00080170">
      <w:r>
        <w:rPr>
          <w:rFonts w:hint="eastAsia"/>
        </w:rPr>
        <w:t>当前试验版本</w:t>
      </w:r>
    </w:p>
    <w:p w14:paraId="23CEA365" w14:textId="4749B2C6" w:rsidR="008C3195" w:rsidRDefault="008C3195" w:rsidP="00080170">
      <w:r>
        <w:rPr>
          <w:noProof/>
        </w:rPr>
        <w:drawing>
          <wp:inline distT="0" distB="0" distL="0" distR="0" wp14:anchorId="715C35E9" wp14:editId="1EB6B29B">
            <wp:extent cx="6151880" cy="2708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708275"/>
                    </a:xfrm>
                    <a:prstGeom prst="rect">
                      <a:avLst/>
                    </a:prstGeom>
                  </pic:spPr>
                </pic:pic>
              </a:graphicData>
            </a:graphic>
          </wp:inline>
        </w:drawing>
      </w:r>
    </w:p>
    <w:p w14:paraId="7AFADC7A" w14:textId="6CBCF2ED" w:rsidR="000339FE" w:rsidRPr="00080170" w:rsidRDefault="000339FE" w:rsidP="00080170">
      <w:r>
        <w:rPr>
          <w:rFonts w:hint="eastAsia"/>
        </w:rPr>
        <w:t>本次试验参考网上资源，或者书籍《开源容器云</w:t>
      </w:r>
      <w:r>
        <w:rPr>
          <w:rFonts w:hint="eastAsia"/>
        </w:rPr>
        <w:t>openshift</w:t>
      </w:r>
      <w:r>
        <w:t xml:space="preserve"> </w:t>
      </w:r>
      <w:r>
        <w:rPr>
          <w:rFonts w:hint="eastAsia"/>
        </w:rPr>
        <w:t>-</w:t>
      </w:r>
      <w:r>
        <w:rPr>
          <w:rFonts w:hint="eastAsia"/>
        </w:rPr>
        <w:t>构建基于</w:t>
      </w:r>
      <w:r>
        <w:rPr>
          <w:rFonts w:hint="eastAsia"/>
        </w:rPr>
        <w:t>kubernetes</w:t>
      </w:r>
      <w:r>
        <w:rPr>
          <w:rFonts w:hint="eastAsia"/>
        </w:rPr>
        <w:t>的企业应用云平台》的案例</w:t>
      </w:r>
      <w:r w:rsidR="00F50737">
        <w:rPr>
          <w:rFonts w:hint="eastAsia"/>
        </w:rPr>
        <w:t>。</w:t>
      </w:r>
    </w:p>
    <w:p w14:paraId="0693AAF5" w14:textId="6A123279" w:rsidR="0019226C" w:rsidRDefault="0019226C" w:rsidP="0019226C">
      <w:pPr>
        <w:pStyle w:val="1"/>
      </w:pPr>
      <w:bookmarkStart w:id="3" w:name="_Toc500018462"/>
      <w:r>
        <w:rPr>
          <w:rFonts w:hint="eastAsia"/>
        </w:rPr>
        <w:t>服务器</w:t>
      </w:r>
      <w:bookmarkEnd w:id="3"/>
    </w:p>
    <w:p w14:paraId="57273202" w14:textId="316E3DE8" w:rsidR="0019226C" w:rsidRDefault="00ED4D4B" w:rsidP="0019226C">
      <w:hyperlink r:id="rId10" w:history="1">
        <w:r w:rsidR="00B94FA7" w:rsidRPr="0067621F">
          <w:rPr>
            <w:rStyle w:val="ac"/>
            <w:rFonts w:hint="eastAsia"/>
          </w:rPr>
          <w:t>https</w:t>
        </w:r>
        <w:r w:rsidR="00B94FA7" w:rsidRPr="0067621F">
          <w:rPr>
            <w:rStyle w:val="ac"/>
          </w:rPr>
          <w:t>://master.example.com:8443/</w:t>
        </w:r>
      </w:hyperlink>
    </w:p>
    <w:p w14:paraId="5BD470F0" w14:textId="55A10E60" w:rsidR="00080170" w:rsidRDefault="00B94FA7" w:rsidP="0019226C">
      <w:r>
        <w:rPr>
          <w:rFonts w:hint="eastAsia"/>
        </w:rPr>
        <w:t>对应</w:t>
      </w:r>
      <w:r>
        <w:rPr>
          <w:rFonts w:hint="eastAsia"/>
        </w:rPr>
        <w:t>IP</w:t>
      </w:r>
      <w:r>
        <w:rPr>
          <w:rFonts w:hint="eastAsia"/>
        </w:rPr>
        <w:t>：</w:t>
      </w:r>
      <w:r w:rsidRPr="006E3492">
        <w:rPr>
          <w:rFonts w:hint="eastAsia"/>
          <w:b/>
          <w:color w:val="FF0000"/>
        </w:rPr>
        <w:t>192.168.200.56</w:t>
      </w:r>
      <w:r w:rsidR="00E41D4F">
        <w:rPr>
          <w:rFonts w:hint="eastAsia"/>
        </w:rPr>
        <w:t>，</w:t>
      </w:r>
      <w:r w:rsidR="00E41D4F">
        <w:rPr>
          <w:rFonts w:hint="eastAsia"/>
        </w:rPr>
        <w:t>developer</w:t>
      </w:r>
      <w:r w:rsidR="00E41D4F">
        <w:t>/</w:t>
      </w:r>
      <w:r w:rsidR="00E41D4F">
        <w:rPr>
          <w:rFonts w:hint="eastAsia"/>
        </w:rPr>
        <w:t>1</w:t>
      </w:r>
    </w:p>
    <w:p w14:paraId="2360EBBA" w14:textId="73345499" w:rsidR="00E1179C" w:rsidRDefault="00E1179C" w:rsidP="00E1179C">
      <w:pPr>
        <w:pStyle w:val="1"/>
      </w:pPr>
      <w:bookmarkStart w:id="4" w:name="_Toc500018463"/>
      <w:r>
        <w:rPr>
          <w:rFonts w:hint="eastAsia"/>
        </w:rPr>
        <w:lastRenderedPageBreak/>
        <w:t>项目列表</w:t>
      </w:r>
      <w:bookmarkEnd w:id="4"/>
    </w:p>
    <w:p w14:paraId="399E6B91" w14:textId="7DDCADBC" w:rsidR="00E1179C" w:rsidRPr="00E1179C" w:rsidRDefault="00007BAA" w:rsidP="00E1179C">
      <w:r>
        <w:rPr>
          <w:noProof/>
        </w:rPr>
        <w:drawing>
          <wp:inline distT="0" distB="0" distL="0" distR="0" wp14:anchorId="1601F16C" wp14:editId="31D7D8F3">
            <wp:extent cx="6151880" cy="5050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050155"/>
                    </a:xfrm>
                    <a:prstGeom prst="rect">
                      <a:avLst/>
                    </a:prstGeom>
                  </pic:spPr>
                </pic:pic>
              </a:graphicData>
            </a:graphic>
          </wp:inline>
        </w:drawing>
      </w:r>
    </w:p>
    <w:p w14:paraId="72D6B546" w14:textId="77777777" w:rsidR="000D5FE0" w:rsidRDefault="005F43D7" w:rsidP="005F43D7">
      <w:pPr>
        <w:pStyle w:val="1"/>
      </w:pPr>
      <w:bookmarkStart w:id="5" w:name="_Toc500018464"/>
      <w:r>
        <w:t>O</w:t>
      </w:r>
      <w:r>
        <w:rPr>
          <w:rFonts w:hint="eastAsia"/>
        </w:rPr>
        <w:t>penshift</w:t>
      </w:r>
      <w:r>
        <w:rPr>
          <w:rFonts w:hint="eastAsia"/>
        </w:rPr>
        <w:t>与</w:t>
      </w:r>
      <w:r>
        <w:rPr>
          <w:rFonts w:hint="eastAsia"/>
        </w:rPr>
        <w:t>jenkins</w:t>
      </w:r>
      <w:r>
        <w:rPr>
          <w:rFonts w:hint="eastAsia"/>
        </w:rPr>
        <w:t>集成</w:t>
      </w:r>
      <w:bookmarkEnd w:id="5"/>
    </w:p>
    <w:p w14:paraId="31F52F7F" w14:textId="77777777" w:rsidR="000D5FE0" w:rsidRDefault="000D5FE0" w:rsidP="000D5FE0"/>
    <w:p w14:paraId="262BF8B9" w14:textId="77777777" w:rsidR="000D5FE0" w:rsidRDefault="000D5FE0" w:rsidP="000D5FE0">
      <w:r>
        <w:rPr>
          <w:rFonts w:hint="eastAsia"/>
        </w:rPr>
        <w:t>&gt;oc</w:t>
      </w:r>
      <w:r>
        <w:t xml:space="preserve"> login –u developer</w:t>
      </w:r>
    </w:p>
    <w:p w14:paraId="7FF1A606" w14:textId="77777777" w:rsidR="000D5FE0" w:rsidRDefault="000D5FE0" w:rsidP="000D5FE0">
      <w:r>
        <w:t>&gt;oc project ci-cd</w:t>
      </w:r>
    </w:p>
    <w:p w14:paraId="747B25B1" w14:textId="77777777" w:rsidR="000D5FE0" w:rsidRDefault="000D5FE0" w:rsidP="000D5FE0">
      <w:r>
        <w:rPr>
          <w:rFonts w:hint="eastAsia"/>
        </w:rPr>
        <w:t>##</w:t>
      </w:r>
      <w:r>
        <w:t xml:space="preserve"> </w:t>
      </w:r>
      <w:r>
        <w:rPr>
          <w:rFonts w:hint="eastAsia"/>
        </w:rPr>
        <w:t>为默认的</w:t>
      </w:r>
      <w:r>
        <w:rPr>
          <w:rFonts w:hint="eastAsia"/>
        </w:rPr>
        <w:t>service</w:t>
      </w:r>
      <w:r>
        <w:t xml:space="preserve"> </w:t>
      </w:r>
      <w:r>
        <w:rPr>
          <w:rFonts w:hint="eastAsia"/>
        </w:rPr>
        <w:t>account</w:t>
      </w:r>
      <w:r>
        <w:rPr>
          <w:rFonts w:hint="eastAsia"/>
        </w:rPr>
        <w:t>用户添加权限，使</w:t>
      </w:r>
      <w:r>
        <w:rPr>
          <w:rFonts w:hint="eastAsia"/>
        </w:rPr>
        <w:t>jenkins</w:t>
      </w:r>
      <w:r>
        <w:rPr>
          <w:rFonts w:hint="eastAsia"/>
        </w:rPr>
        <w:t>容器具有足够的权限操作项目的配置及执行部署</w:t>
      </w:r>
    </w:p>
    <w:p w14:paraId="3361FEB3" w14:textId="77777777" w:rsidR="000D5FE0" w:rsidRDefault="000D5FE0" w:rsidP="000D5FE0">
      <w:r>
        <w:rPr>
          <w:rFonts w:hint="eastAsia"/>
        </w:rPr>
        <w:t>&gt;oc</w:t>
      </w:r>
      <w:r>
        <w:t xml:space="preserve"> policy add-role-to-user edit –z Jenkins</w:t>
      </w:r>
    </w:p>
    <w:p w14:paraId="5174D532" w14:textId="77777777" w:rsidR="000D5FE0" w:rsidRDefault="000D5FE0" w:rsidP="000D5FE0"/>
    <w:p w14:paraId="0A23B389" w14:textId="77777777" w:rsidR="000D5FE0" w:rsidRDefault="000D5FE0" w:rsidP="000D5FE0">
      <w:r>
        <w:rPr>
          <w:rFonts w:hint="eastAsia"/>
        </w:rPr>
        <w:t>（此处省略导入</w:t>
      </w:r>
      <w:r>
        <w:rPr>
          <w:rFonts w:hint="eastAsia"/>
        </w:rPr>
        <w:t>jenkins</w:t>
      </w:r>
      <w:r>
        <w:rPr>
          <w:rFonts w:hint="eastAsia"/>
        </w:rPr>
        <w:t>模板，请参考</w:t>
      </w:r>
      <w:r>
        <w:rPr>
          <w:rFonts w:hint="eastAsia"/>
        </w:rPr>
        <w:t>openshift</w:t>
      </w:r>
      <w:r>
        <w:rPr>
          <w:rFonts w:hint="eastAsia"/>
        </w:rPr>
        <w:t>文本记录信息）</w:t>
      </w:r>
    </w:p>
    <w:p w14:paraId="16AB567B" w14:textId="77777777" w:rsidR="000D5FE0" w:rsidRDefault="000D5FE0" w:rsidP="000D5FE0"/>
    <w:p w14:paraId="462159A4" w14:textId="77777777" w:rsidR="000D5FE0" w:rsidRDefault="000D5FE0" w:rsidP="000D5FE0">
      <w:pPr>
        <w:jc w:val="left"/>
      </w:pPr>
      <w:r>
        <w:rPr>
          <w:rFonts w:hint="eastAsia"/>
        </w:rPr>
        <w:t>##</w:t>
      </w:r>
      <w:r>
        <w:t xml:space="preserve"> </w:t>
      </w:r>
      <w:r>
        <w:rPr>
          <w:rFonts w:hint="eastAsia"/>
        </w:rPr>
        <w:t>根据模板创建的容器，会生成</w:t>
      </w:r>
      <w:r>
        <w:rPr>
          <w:rFonts w:hint="eastAsia"/>
        </w:rPr>
        <w:t>route</w:t>
      </w:r>
      <w:r>
        <w:rPr>
          <w:rFonts w:hint="eastAsia"/>
        </w:rPr>
        <w:t>，地址：</w:t>
      </w:r>
      <w:hyperlink r:id="rId12" w:history="1">
        <w:r w:rsidRPr="00343026">
          <w:rPr>
            <w:rStyle w:val="ac"/>
          </w:rPr>
          <w:t>https://jenkins-ci-cd.router.default.svc.cluster.local/</w:t>
        </w:r>
      </w:hyperlink>
      <w:r>
        <w:rPr>
          <w:rFonts w:hint="eastAsia"/>
        </w:rPr>
        <w:t>，访问提示登录，使用</w:t>
      </w:r>
      <w:r>
        <w:rPr>
          <w:rFonts w:hint="eastAsia"/>
        </w:rPr>
        <w:t>openshift</w:t>
      </w:r>
      <w:r>
        <w:rPr>
          <w:rFonts w:hint="eastAsia"/>
        </w:rPr>
        <w:t>验证入口即可（</w:t>
      </w:r>
      <w:r>
        <w:rPr>
          <w:rFonts w:hint="eastAsia"/>
        </w:rPr>
        <w:t>developer</w:t>
      </w:r>
      <w:r>
        <w:t>/</w:t>
      </w:r>
      <w:r>
        <w:rPr>
          <w:rFonts w:hint="eastAsia"/>
        </w:rPr>
        <w:t>1</w:t>
      </w:r>
      <w:r>
        <w:rPr>
          <w:rFonts w:hint="eastAsia"/>
        </w:rPr>
        <w:t>）。</w:t>
      </w:r>
    </w:p>
    <w:p w14:paraId="0878C1D2" w14:textId="77777777" w:rsidR="000D5FE0" w:rsidRDefault="000D5FE0" w:rsidP="000D5FE0">
      <w:pPr>
        <w:jc w:val="left"/>
      </w:pPr>
      <w:r>
        <w:rPr>
          <w:noProof/>
        </w:rPr>
        <w:drawing>
          <wp:inline distT="0" distB="0" distL="0" distR="0" wp14:anchorId="5D21CBF5" wp14:editId="749A60A0">
            <wp:extent cx="5274310" cy="2943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1BB05595" w14:textId="77777777" w:rsidR="000D5FE0" w:rsidRDefault="000D5FE0" w:rsidP="000D5FE0">
      <w:pPr>
        <w:jc w:val="left"/>
      </w:pPr>
      <w:r>
        <w:rPr>
          <w:noProof/>
        </w:rPr>
        <w:drawing>
          <wp:inline distT="0" distB="0" distL="0" distR="0" wp14:anchorId="6179C62B" wp14:editId="17B45D21">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1295"/>
                    </a:xfrm>
                    <a:prstGeom prst="rect">
                      <a:avLst/>
                    </a:prstGeom>
                  </pic:spPr>
                </pic:pic>
              </a:graphicData>
            </a:graphic>
          </wp:inline>
        </w:drawing>
      </w:r>
    </w:p>
    <w:p w14:paraId="56CFE2C2" w14:textId="77777777" w:rsidR="000D5FE0" w:rsidRDefault="000D5FE0" w:rsidP="000D5FE0">
      <w:pPr>
        <w:jc w:val="left"/>
      </w:pPr>
    </w:p>
    <w:p w14:paraId="003B1E12" w14:textId="77777777" w:rsidR="000D5FE0" w:rsidRDefault="000D5FE0" w:rsidP="000D5FE0">
      <w:pPr>
        <w:jc w:val="left"/>
      </w:pPr>
      <w:r>
        <w:rPr>
          <w:rFonts w:hint="eastAsia"/>
        </w:rPr>
        <w:t>##</w:t>
      </w:r>
      <w:r>
        <w:t xml:space="preserve"> </w:t>
      </w:r>
      <w:r>
        <w:rPr>
          <w:rFonts w:hint="eastAsia"/>
        </w:rPr>
        <w:t>为</w:t>
      </w:r>
      <w:r>
        <w:rPr>
          <w:rFonts w:hint="eastAsia"/>
        </w:rPr>
        <w:t>jenkins</w:t>
      </w:r>
      <w:r>
        <w:rPr>
          <w:rFonts w:hint="eastAsia"/>
        </w:rPr>
        <w:t>授权，让其可以在</w:t>
      </w:r>
      <w:r>
        <w:t>M</w:t>
      </w:r>
      <w:r>
        <w:rPr>
          <w:rFonts w:hint="eastAsia"/>
        </w:rPr>
        <w:t>y</w:t>
      </w:r>
      <w:r>
        <w:t>B</w:t>
      </w:r>
      <w:r>
        <w:rPr>
          <w:rFonts w:hint="eastAsia"/>
        </w:rPr>
        <w:t>ank</w:t>
      </w:r>
      <w:r>
        <w:rPr>
          <w:rFonts w:hint="eastAsia"/>
        </w:rPr>
        <w:t>项目执行操作</w:t>
      </w:r>
    </w:p>
    <w:p w14:paraId="76FD5A19" w14:textId="77777777" w:rsidR="000D5FE0" w:rsidRDefault="000D5FE0" w:rsidP="000D5FE0">
      <w:pPr>
        <w:jc w:val="left"/>
      </w:pPr>
      <w:r>
        <w:rPr>
          <w:rFonts w:hint="eastAsia"/>
        </w:rPr>
        <w:t>&gt;oc</w:t>
      </w:r>
      <w:r>
        <w:t xml:space="preserve"> </w:t>
      </w:r>
      <w:r>
        <w:rPr>
          <w:rFonts w:hint="eastAsia"/>
        </w:rPr>
        <w:t>policy</w:t>
      </w:r>
      <w:r>
        <w:t xml:space="preserve"> </w:t>
      </w:r>
      <w:r>
        <w:rPr>
          <w:rFonts w:hint="eastAsia"/>
        </w:rPr>
        <w:t>add</w:t>
      </w:r>
      <w:r>
        <w:t>-role-to-user edit system:serviceaccount:ci-cd:</w:t>
      </w:r>
      <w:r w:rsidRPr="002769AE">
        <w:rPr>
          <w:b/>
          <w:color w:val="FF0000"/>
        </w:rPr>
        <w:t>jenkins</w:t>
      </w:r>
      <w:r>
        <w:t xml:space="preserve"> –n mybank</w:t>
      </w:r>
    </w:p>
    <w:p w14:paraId="70766ECF" w14:textId="77777777" w:rsidR="000D5FE0" w:rsidRPr="00B516BC" w:rsidRDefault="000D5FE0" w:rsidP="000D5FE0">
      <w:pPr>
        <w:jc w:val="left"/>
      </w:pPr>
    </w:p>
    <w:p w14:paraId="0A8601D9" w14:textId="77777777" w:rsidR="000D5FE0" w:rsidRDefault="000D5FE0" w:rsidP="000D5FE0">
      <w:pPr>
        <w:jc w:val="left"/>
      </w:pPr>
      <w:r>
        <w:t xml:space="preserve">## </w:t>
      </w:r>
      <w:r>
        <w:rPr>
          <w:rFonts w:hint="eastAsia"/>
        </w:rPr>
        <w:t>创建自由风格的项目</w:t>
      </w:r>
    </w:p>
    <w:p w14:paraId="5201A50B" w14:textId="77777777" w:rsidR="000D5FE0" w:rsidRDefault="000D5FE0" w:rsidP="000D5FE0">
      <w:pPr>
        <w:jc w:val="left"/>
      </w:pPr>
      <w:r>
        <w:rPr>
          <w:noProof/>
        </w:rPr>
        <w:drawing>
          <wp:inline distT="0" distB="0" distL="0" distR="0" wp14:anchorId="7D6577FA" wp14:editId="38B8AC7B">
            <wp:extent cx="5274310" cy="16122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2265"/>
                    </a:xfrm>
                    <a:prstGeom prst="rect">
                      <a:avLst/>
                    </a:prstGeom>
                  </pic:spPr>
                </pic:pic>
              </a:graphicData>
            </a:graphic>
          </wp:inline>
        </w:drawing>
      </w:r>
    </w:p>
    <w:p w14:paraId="24256E37" w14:textId="77777777" w:rsidR="000D5FE0" w:rsidRDefault="000D5FE0" w:rsidP="000D5FE0">
      <w:pPr>
        <w:jc w:val="left"/>
      </w:pPr>
    </w:p>
    <w:p w14:paraId="4B01F7F1" w14:textId="77777777" w:rsidR="000D5FE0" w:rsidRDefault="000D5FE0" w:rsidP="000D5FE0">
      <w:pPr>
        <w:jc w:val="left"/>
      </w:pPr>
      <w:r>
        <w:rPr>
          <w:rFonts w:hint="eastAsia"/>
        </w:rPr>
        <w:t>添加构建步骤：</w:t>
      </w:r>
    </w:p>
    <w:p w14:paraId="2591A8BA" w14:textId="77777777" w:rsidR="000D5FE0" w:rsidRDefault="000D5FE0" w:rsidP="000D5FE0">
      <w:pPr>
        <w:jc w:val="left"/>
      </w:pPr>
      <w:r>
        <w:rPr>
          <w:noProof/>
        </w:rPr>
        <w:drawing>
          <wp:inline distT="0" distB="0" distL="0" distR="0" wp14:anchorId="1FBDAB80" wp14:editId="4A69058C">
            <wp:extent cx="4371429" cy="43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429" cy="4304762"/>
                    </a:xfrm>
                    <a:prstGeom prst="rect">
                      <a:avLst/>
                    </a:prstGeom>
                  </pic:spPr>
                </pic:pic>
              </a:graphicData>
            </a:graphic>
          </wp:inline>
        </w:drawing>
      </w:r>
    </w:p>
    <w:p w14:paraId="6002A8AE" w14:textId="77777777" w:rsidR="000D5FE0" w:rsidRDefault="000D5FE0" w:rsidP="000D5FE0">
      <w:pPr>
        <w:jc w:val="left"/>
      </w:pPr>
      <w:r>
        <w:rPr>
          <w:rFonts w:hint="eastAsia"/>
        </w:rPr>
        <w:t>填写参数：</w:t>
      </w:r>
    </w:p>
    <w:p w14:paraId="610E157E" w14:textId="77777777" w:rsidR="000D5FE0" w:rsidRDefault="000D5FE0" w:rsidP="000D5FE0">
      <w:pPr>
        <w:jc w:val="left"/>
      </w:pPr>
      <w:r>
        <w:rPr>
          <w:noProof/>
        </w:rPr>
        <w:lastRenderedPageBreak/>
        <w:drawing>
          <wp:inline distT="0" distB="0" distL="0" distR="0" wp14:anchorId="3A06A09B" wp14:editId="2B4C1E7F">
            <wp:extent cx="5274310" cy="36703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0300"/>
                    </a:xfrm>
                    <a:prstGeom prst="rect">
                      <a:avLst/>
                    </a:prstGeom>
                  </pic:spPr>
                </pic:pic>
              </a:graphicData>
            </a:graphic>
          </wp:inline>
        </w:drawing>
      </w:r>
    </w:p>
    <w:p w14:paraId="745B6D65" w14:textId="77777777" w:rsidR="000D5FE0" w:rsidRDefault="000D5FE0" w:rsidP="000D5FE0">
      <w:pPr>
        <w:jc w:val="left"/>
        <w:rPr>
          <w:rFonts w:ascii="Helvetica" w:hAnsi="Helvetica"/>
          <w:color w:val="333333"/>
          <w:szCs w:val="21"/>
        </w:rPr>
      </w:pPr>
      <w:r>
        <w:rPr>
          <w:rFonts w:hint="eastAsia"/>
        </w:rPr>
        <w:t>The</w:t>
      </w:r>
      <w:r>
        <w:t xml:space="preserve"> </w:t>
      </w:r>
      <w:r>
        <w:rPr>
          <w:rFonts w:hint="eastAsia"/>
        </w:rPr>
        <w:t>name</w:t>
      </w:r>
      <w:r>
        <w:t xml:space="preserve"> </w:t>
      </w:r>
      <w:r>
        <w:rPr>
          <w:rFonts w:hint="eastAsia"/>
        </w:rPr>
        <w:t>of</w:t>
      </w:r>
      <w:r>
        <w:t xml:space="preserve"> </w:t>
      </w:r>
      <w:r>
        <w:rPr>
          <w:rFonts w:hint="eastAsia"/>
        </w:rPr>
        <w:t>the</w:t>
      </w:r>
      <w:r>
        <w:t xml:space="preserve"> B</w:t>
      </w:r>
      <w:r>
        <w:rPr>
          <w:rFonts w:hint="eastAsia"/>
        </w:rPr>
        <w:t>uild</w:t>
      </w:r>
      <w:r>
        <w:t>C</w:t>
      </w:r>
      <w:r>
        <w:rPr>
          <w:rFonts w:hint="eastAsia"/>
        </w:rPr>
        <w:t>onfig</w:t>
      </w:r>
      <w:r>
        <w:t xml:space="preserve"> </w:t>
      </w:r>
      <w:r>
        <w:rPr>
          <w:rFonts w:hint="eastAsia"/>
        </w:rPr>
        <w:t>to</w:t>
      </w:r>
      <w:r>
        <w:t xml:space="preserve"> </w:t>
      </w:r>
      <w:r>
        <w:rPr>
          <w:rFonts w:hint="eastAsia"/>
        </w:rPr>
        <w:t>trigger</w:t>
      </w:r>
      <w:r>
        <w:rPr>
          <w:rFonts w:hint="eastAsia"/>
        </w:rPr>
        <w:t>：在</w:t>
      </w:r>
      <w:r>
        <w:rPr>
          <w:rFonts w:hint="eastAsia"/>
        </w:rPr>
        <w:t>openshift</w:t>
      </w:r>
      <w:r>
        <w:rPr>
          <w:rFonts w:hint="eastAsia"/>
        </w:rPr>
        <w:t>控制台执行命令：</w:t>
      </w:r>
      <w:r>
        <w:rPr>
          <w:rFonts w:ascii="Helvetica" w:hAnsi="Helvetica"/>
          <w:color w:val="333333"/>
          <w:szCs w:val="21"/>
        </w:rPr>
        <w:t xml:space="preserve">oc get bc </w:t>
      </w:r>
      <w:r>
        <w:rPr>
          <w:rFonts w:ascii="Helvetica" w:hAnsi="Helvetica" w:hint="eastAsia"/>
          <w:color w:val="333333"/>
          <w:szCs w:val="21"/>
        </w:rPr>
        <w:t>-n</w:t>
      </w:r>
      <w:r>
        <w:rPr>
          <w:rFonts w:ascii="Helvetica" w:hAnsi="Helvetica"/>
          <w:color w:val="333333"/>
          <w:szCs w:val="21"/>
        </w:rPr>
        <w:t xml:space="preserve"> </w:t>
      </w:r>
      <w:r>
        <w:rPr>
          <w:rFonts w:ascii="Helvetica" w:hAnsi="Helvetica" w:hint="eastAsia"/>
          <w:color w:val="333333"/>
          <w:szCs w:val="21"/>
        </w:rPr>
        <w:t>mybank</w:t>
      </w:r>
      <w:r>
        <w:rPr>
          <w:rFonts w:ascii="Helvetica" w:hAnsi="Helvetica" w:hint="eastAsia"/>
          <w:color w:val="333333"/>
          <w:szCs w:val="21"/>
        </w:rPr>
        <w:t>查看：</w:t>
      </w:r>
    </w:p>
    <w:p w14:paraId="7280A7BC" w14:textId="77777777" w:rsidR="000D5FE0" w:rsidRDefault="000D5FE0" w:rsidP="000D5FE0">
      <w:pPr>
        <w:jc w:val="left"/>
      </w:pPr>
      <w:r>
        <w:rPr>
          <w:noProof/>
        </w:rPr>
        <w:drawing>
          <wp:inline distT="0" distB="0" distL="0" distR="0" wp14:anchorId="223AACDB" wp14:editId="4006024F">
            <wp:extent cx="2811439" cy="77060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154" cy="780121"/>
                    </a:xfrm>
                    <a:prstGeom prst="rect">
                      <a:avLst/>
                    </a:prstGeom>
                  </pic:spPr>
                </pic:pic>
              </a:graphicData>
            </a:graphic>
          </wp:inline>
        </w:drawing>
      </w:r>
    </w:p>
    <w:p w14:paraId="4CAFD4CD" w14:textId="77777777" w:rsidR="000D5FE0" w:rsidRDefault="000D5FE0" w:rsidP="000D5FE0">
      <w:pPr>
        <w:jc w:val="left"/>
      </w:pPr>
    </w:p>
    <w:p w14:paraId="10839FE8" w14:textId="77777777" w:rsidR="000D5FE0" w:rsidRDefault="000D5FE0" w:rsidP="000D5FE0">
      <w:pPr>
        <w:jc w:val="left"/>
      </w:pPr>
      <w:r>
        <w:rPr>
          <w:rFonts w:hint="eastAsia"/>
        </w:rPr>
        <w:t>保存，点击“立即构建”，或者打开</w:t>
      </w:r>
      <w:r>
        <w:rPr>
          <w:rFonts w:hint="eastAsia"/>
        </w:rPr>
        <w:t>blueocean-</w:t>
      </w:r>
      <w:r>
        <w:t>&gt;</w:t>
      </w:r>
      <w:r>
        <w:rPr>
          <w:rFonts w:hint="eastAsia"/>
        </w:rPr>
        <w:t>run</w:t>
      </w:r>
      <w:r>
        <w:rPr>
          <w:rFonts w:hint="eastAsia"/>
        </w:rPr>
        <w:t>。</w:t>
      </w:r>
    </w:p>
    <w:p w14:paraId="249A3C2F" w14:textId="77777777" w:rsidR="000D5FE0" w:rsidRDefault="000D5FE0" w:rsidP="000D5FE0">
      <w:pPr>
        <w:pBdr>
          <w:bottom w:val="single" w:sz="6" w:space="1" w:color="auto"/>
        </w:pBdr>
        <w:jc w:val="left"/>
      </w:pPr>
      <w:r>
        <w:rPr>
          <w:noProof/>
        </w:rPr>
        <w:drawing>
          <wp:inline distT="0" distB="0" distL="0" distR="0" wp14:anchorId="419365BE" wp14:editId="4EB30A15">
            <wp:extent cx="5274310" cy="1755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14:paraId="4C0393B1" w14:textId="77777777" w:rsidR="000D5FE0" w:rsidRDefault="000D5FE0" w:rsidP="000D5FE0">
      <w:pPr>
        <w:pBdr>
          <w:bottom w:val="single" w:sz="6" w:space="1" w:color="auto"/>
        </w:pBdr>
        <w:jc w:val="left"/>
      </w:pPr>
      <w:r>
        <w:rPr>
          <w:noProof/>
        </w:rPr>
        <w:lastRenderedPageBreak/>
        <w:drawing>
          <wp:inline distT="0" distB="0" distL="0" distR="0" wp14:anchorId="45969C39" wp14:editId="3DF41352">
            <wp:extent cx="5274310" cy="189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4205"/>
                    </a:xfrm>
                    <a:prstGeom prst="rect">
                      <a:avLst/>
                    </a:prstGeom>
                  </pic:spPr>
                </pic:pic>
              </a:graphicData>
            </a:graphic>
          </wp:inline>
        </w:drawing>
      </w:r>
    </w:p>
    <w:p w14:paraId="4045C51E" w14:textId="77777777" w:rsidR="000D5FE0" w:rsidRPr="00110801" w:rsidRDefault="000D5FE0" w:rsidP="000D5FE0">
      <w:pPr>
        <w:jc w:val="left"/>
      </w:pPr>
    </w:p>
    <w:p w14:paraId="4FA7E53E" w14:textId="77777777" w:rsidR="000D5FE0" w:rsidRDefault="000D5FE0" w:rsidP="000D5FE0">
      <w:pPr>
        <w:pBdr>
          <w:bottom w:val="single" w:sz="6" w:space="1" w:color="auto"/>
        </w:pBdr>
      </w:pPr>
      <w:r>
        <w:rPr>
          <w:noProof/>
        </w:rPr>
        <w:drawing>
          <wp:inline distT="0" distB="0" distL="0" distR="0" wp14:anchorId="5795F7BF" wp14:editId="2F4E34C0">
            <wp:extent cx="5274310" cy="2468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8245"/>
                    </a:xfrm>
                    <a:prstGeom prst="rect">
                      <a:avLst/>
                    </a:prstGeom>
                  </pic:spPr>
                </pic:pic>
              </a:graphicData>
            </a:graphic>
          </wp:inline>
        </w:drawing>
      </w:r>
    </w:p>
    <w:p w14:paraId="77125117" w14:textId="77777777" w:rsidR="000D5FE0" w:rsidRDefault="000D5FE0" w:rsidP="000D5FE0"/>
    <w:p w14:paraId="14BDC9D5" w14:textId="77777777" w:rsidR="000D5FE0" w:rsidRDefault="000D5FE0" w:rsidP="000D5FE0">
      <w:pPr>
        <w:pBdr>
          <w:bottom w:val="single" w:sz="6" w:space="1" w:color="auto"/>
        </w:pBdr>
      </w:pPr>
      <w:r>
        <w:rPr>
          <w:noProof/>
        </w:rPr>
        <w:drawing>
          <wp:inline distT="0" distB="0" distL="0" distR="0" wp14:anchorId="664A85D6" wp14:editId="53FD45A6">
            <wp:extent cx="5274310" cy="2490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0470"/>
                    </a:xfrm>
                    <a:prstGeom prst="rect">
                      <a:avLst/>
                    </a:prstGeom>
                  </pic:spPr>
                </pic:pic>
              </a:graphicData>
            </a:graphic>
          </wp:inline>
        </w:drawing>
      </w:r>
    </w:p>
    <w:p w14:paraId="4FF4A833" w14:textId="77777777" w:rsidR="000D5FE0" w:rsidRDefault="000D5FE0" w:rsidP="000D5FE0">
      <w:pPr>
        <w:pBdr>
          <w:bottom w:val="single" w:sz="6" w:space="1" w:color="auto"/>
        </w:pBdr>
      </w:pPr>
      <w:r>
        <w:rPr>
          <w:rFonts w:hint="eastAsia"/>
        </w:rPr>
        <w:t>通过</w:t>
      </w:r>
      <w:r>
        <w:rPr>
          <w:rFonts w:hint="eastAsia"/>
        </w:rPr>
        <w:t>openshift</w:t>
      </w:r>
      <w:r>
        <w:rPr>
          <w:rFonts w:hint="eastAsia"/>
        </w:rPr>
        <w:t>控制台命令，查看后台容器构建：</w:t>
      </w:r>
    </w:p>
    <w:p w14:paraId="77E592BA" w14:textId="77777777" w:rsidR="000D5FE0" w:rsidRDefault="000D5FE0" w:rsidP="000D5FE0">
      <w:pPr>
        <w:pBdr>
          <w:bottom w:val="single" w:sz="6" w:space="1" w:color="auto"/>
        </w:pBdr>
      </w:pPr>
      <w:r>
        <w:rPr>
          <w:noProof/>
        </w:rPr>
        <w:lastRenderedPageBreak/>
        <w:drawing>
          <wp:inline distT="0" distB="0" distL="0" distR="0" wp14:anchorId="3665C227" wp14:editId="78D62BA1">
            <wp:extent cx="4104762" cy="36190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4762" cy="361905"/>
                    </a:xfrm>
                    <a:prstGeom prst="rect">
                      <a:avLst/>
                    </a:prstGeom>
                  </pic:spPr>
                </pic:pic>
              </a:graphicData>
            </a:graphic>
          </wp:inline>
        </w:drawing>
      </w:r>
    </w:p>
    <w:p w14:paraId="3D3AE07B" w14:textId="77777777" w:rsidR="000D5FE0" w:rsidRDefault="000D5FE0" w:rsidP="000D5FE0">
      <w:pPr>
        <w:pBdr>
          <w:bottom w:val="single" w:sz="6" w:space="1" w:color="auto"/>
        </w:pBdr>
      </w:pPr>
    </w:p>
    <w:p w14:paraId="16C2B2B7" w14:textId="77777777" w:rsidR="000D5FE0" w:rsidRDefault="000D5FE0" w:rsidP="000D5FE0">
      <w:pPr>
        <w:pBdr>
          <w:bottom w:val="single" w:sz="6" w:space="1" w:color="auto"/>
        </w:pBdr>
      </w:pPr>
    </w:p>
    <w:p w14:paraId="464EDCC3" w14:textId="77777777" w:rsidR="000D5FE0" w:rsidRDefault="000D5FE0" w:rsidP="000D5FE0">
      <w:r>
        <w:rPr>
          <w:rFonts w:hint="eastAsia"/>
        </w:rPr>
        <w:t>切回到</w:t>
      </w:r>
      <w:r>
        <w:rPr>
          <w:rFonts w:hint="eastAsia"/>
        </w:rPr>
        <w:t>openshift</w:t>
      </w:r>
      <w:r>
        <w:rPr>
          <w:rFonts w:hint="eastAsia"/>
        </w:rPr>
        <w:t>平台，可以看到已经触发生成容器。</w:t>
      </w:r>
    </w:p>
    <w:p w14:paraId="5A780D37" w14:textId="77777777" w:rsidR="000D5FE0" w:rsidRDefault="000D5FE0" w:rsidP="000D5FE0">
      <w:r>
        <w:rPr>
          <w:noProof/>
        </w:rPr>
        <w:drawing>
          <wp:inline distT="0" distB="0" distL="0" distR="0" wp14:anchorId="4B54BB0B" wp14:editId="0C988312">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835"/>
                    </a:xfrm>
                    <a:prstGeom prst="rect">
                      <a:avLst/>
                    </a:prstGeom>
                  </pic:spPr>
                </pic:pic>
              </a:graphicData>
            </a:graphic>
          </wp:inline>
        </w:drawing>
      </w:r>
    </w:p>
    <w:p w14:paraId="4A9FD1CB" w14:textId="77777777" w:rsidR="000D5FE0" w:rsidRDefault="000D5FE0" w:rsidP="000D5FE0"/>
    <w:p w14:paraId="70403847" w14:textId="77777777" w:rsidR="000D5FE0" w:rsidRDefault="000D5FE0" w:rsidP="000D5FE0"/>
    <w:p w14:paraId="6ABBEC55" w14:textId="77777777" w:rsidR="000D5FE0" w:rsidRDefault="000D5FE0" w:rsidP="000D5FE0">
      <w:r>
        <w:rPr>
          <w:noProof/>
        </w:rPr>
        <w:lastRenderedPageBreak/>
        <w:drawing>
          <wp:inline distT="0" distB="0" distL="0" distR="0" wp14:anchorId="51E8F67F" wp14:editId="71453F60">
            <wp:extent cx="5274310" cy="4043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43045"/>
                    </a:xfrm>
                    <a:prstGeom prst="rect">
                      <a:avLst/>
                    </a:prstGeom>
                  </pic:spPr>
                </pic:pic>
              </a:graphicData>
            </a:graphic>
          </wp:inline>
        </w:drawing>
      </w:r>
    </w:p>
    <w:p w14:paraId="4666727D" w14:textId="77777777" w:rsidR="000D5FE0" w:rsidRDefault="000D5FE0" w:rsidP="000D5FE0"/>
    <w:p w14:paraId="6342F7AE" w14:textId="77777777" w:rsidR="00C14947" w:rsidRDefault="00151382" w:rsidP="00151382">
      <w:pPr>
        <w:pStyle w:val="1"/>
      </w:pPr>
      <w:bookmarkStart w:id="6" w:name="_Toc500018465"/>
      <w:r>
        <w:rPr>
          <w:rFonts w:hint="eastAsia"/>
        </w:rPr>
        <w:t>构建</w:t>
      </w:r>
      <w:r w:rsidR="00624178">
        <w:rPr>
          <w:rFonts w:hint="eastAsia"/>
        </w:rPr>
        <w:t>部署</w:t>
      </w:r>
      <w:r>
        <w:rPr>
          <w:rFonts w:hint="eastAsia"/>
        </w:rPr>
        <w:t>流水线</w:t>
      </w:r>
      <w:bookmarkEnd w:id="6"/>
    </w:p>
    <w:p w14:paraId="1B24B8FC" w14:textId="77777777" w:rsidR="006B24AB" w:rsidRDefault="006B24AB" w:rsidP="006B24AB">
      <w:pPr>
        <w:pStyle w:val="2"/>
      </w:pPr>
      <w:bookmarkStart w:id="7" w:name="_Toc500018466"/>
      <w:r>
        <w:rPr>
          <w:rFonts w:hint="eastAsia"/>
        </w:rPr>
        <w:t>创建三个环境</w:t>
      </w:r>
      <w:bookmarkEnd w:id="7"/>
    </w:p>
    <w:p w14:paraId="6AD96F2A" w14:textId="77777777" w:rsidR="000D44D4" w:rsidRPr="000D44D4" w:rsidRDefault="000D44D4" w:rsidP="000D44D4">
      <w:r>
        <w:rPr>
          <w:rFonts w:hint="eastAsia"/>
        </w:rPr>
        <w:t>分别创建</w:t>
      </w:r>
      <w:r>
        <w:rPr>
          <w:rFonts w:hint="eastAsia"/>
        </w:rPr>
        <w:t>mybank</w:t>
      </w:r>
      <w:r w:rsidR="00555D27">
        <w:rPr>
          <w:rFonts w:hint="eastAsia"/>
        </w:rPr>
        <w:t>的开发环境、集成测试环境和生产环境</w:t>
      </w:r>
      <w:r w:rsidR="00CC36E1">
        <w:rPr>
          <w:rFonts w:hint="eastAsia"/>
        </w:rPr>
        <w:t>。</w:t>
      </w:r>
    </w:p>
    <w:p w14:paraId="328A935F" w14:textId="77777777" w:rsidR="00151382" w:rsidRDefault="000D44D4" w:rsidP="00151382">
      <w:r>
        <w:rPr>
          <w:noProof/>
        </w:rPr>
        <w:drawing>
          <wp:inline distT="0" distB="0" distL="0" distR="0" wp14:anchorId="089D2C88" wp14:editId="10C20B31">
            <wp:extent cx="5788325" cy="2270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748" cy="2277833"/>
                    </a:xfrm>
                    <a:prstGeom prst="rect">
                      <a:avLst/>
                    </a:prstGeom>
                  </pic:spPr>
                </pic:pic>
              </a:graphicData>
            </a:graphic>
          </wp:inline>
        </w:drawing>
      </w:r>
    </w:p>
    <w:p w14:paraId="094479C2" w14:textId="77777777" w:rsidR="006B24AB" w:rsidRDefault="006B24AB" w:rsidP="006B24AB">
      <w:pPr>
        <w:pStyle w:val="2"/>
      </w:pPr>
      <w:bookmarkStart w:id="8" w:name="_Toc500018467"/>
      <w:r>
        <w:rPr>
          <w:rFonts w:hint="eastAsia"/>
        </w:rPr>
        <w:lastRenderedPageBreak/>
        <w:t>配置访问权限</w:t>
      </w:r>
      <w:bookmarkEnd w:id="8"/>
    </w:p>
    <w:p w14:paraId="22FFBD94" w14:textId="77777777" w:rsidR="006B24AB" w:rsidRDefault="00023A63" w:rsidP="006B24AB">
      <w:r>
        <w:rPr>
          <w:rFonts w:hint="eastAsia"/>
        </w:rPr>
        <w:t>关键是给</w:t>
      </w:r>
      <w:r>
        <w:rPr>
          <w:rFonts w:hint="eastAsia"/>
        </w:rPr>
        <w:t>jenkins</w:t>
      </w:r>
      <w:r>
        <w:rPr>
          <w:rFonts w:hint="eastAsia"/>
        </w:rPr>
        <w:t>赋予对</w:t>
      </w:r>
      <w:r>
        <w:rPr>
          <w:rFonts w:hint="eastAsia"/>
        </w:rPr>
        <w:t>openshift</w:t>
      </w:r>
      <w:r>
        <w:rPr>
          <w:rFonts w:hint="eastAsia"/>
        </w:rPr>
        <w:t>配置的读取和操作权限。</w:t>
      </w:r>
    </w:p>
    <w:p w14:paraId="48188FC9" w14:textId="77777777" w:rsidR="00023A63" w:rsidRDefault="00630861" w:rsidP="006B24AB">
      <w:r>
        <w:rPr>
          <w:rFonts w:hint="eastAsia"/>
        </w:rPr>
        <w:t>&gt;</w:t>
      </w:r>
      <w:r w:rsidRPr="00630861">
        <w:t>oc policy add-role-to-user edit syste</w:t>
      </w:r>
      <w:r>
        <w:t xml:space="preserve">m:serviceaccount:ci-cd:jenkins </w:t>
      </w:r>
      <w:r>
        <w:rPr>
          <w:rFonts w:hint="eastAsia"/>
        </w:rPr>
        <w:t>-</w:t>
      </w:r>
      <w:r w:rsidRPr="00630861">
        <w:t>n mybank-dev</w:t>
      </w:r>
    </w:p>
    <w:p w14:paraId="7150F49F" w14:textId="77777777" w:rsidR="00630861" w:rsidRDefault="00630861" w:rsidP="006B24AB">
      <w:r>
        <w:rPr>
          <w:rFonts w:hint="eastAsia"/>
        </w:rPr>
        <w:t>&gt;</w:t>
      </w:r>
      <w:r w:rsidRPr="00630861">
        <w:t xml:space="preserve"> oc policy add-role-to-user edit syste</w:t>
      </w:r>
      <w:r>
        <w:t xml:space="preserve">m:serviceaccount:ci-cd:jenkins </w:t>
      </w:r>
      <w:r>
        <w:rPr>
          <w:rFonts w:hint="eastAsia"/>
        </w:rPr>
        <w:t>-</w:t>
      </w:r>
      <w:r>
        <w:t>n mybank-</w:t>
      </w:r>
      <w:r>
        <w:rPr>
          <w:rFonts w:hint="eastAsia"/>
        </w:rPr>
        <w:t>sit</w:t>
      </w:r>
    </w:p>
    <w:p w14:paraId="49C57976" w14:textId="77777777" w:rsidR="00630861" w:rsidRDefault="00630861" w:rsidP="006B24AB">
      <w:r>
        <w:t>&gt;</w:t>
      </w:r>
      <w:r w:rsidRPr="00630861">
        <w:t xml:space="preserve"> oc policy add-role-to-user edit syste</w:t>
      </w:r>
      <w:r>
        <w:t xml:space="preserve">m:serviceaccount:ci-cd:jenkins </w:t>
      </w:r>
      <w:r>
        <w:rPr>
          <w:rFonts w:hint="eastAsia"/>
        </w:rPr>
        <w:t>-</w:t>
      </w:r>
      <w:r>
        <w:t>n mybank-</w:t>
      </w:r>
      <w:r>
        <w:rPr>
          <w:rFonts w:hint="eastAsia"/>
        </w:rPr>
        <w:t>release</w:t>
      </w:r>
    </w:p>
    <w:p w14:paraId="37D18DE4" w14:textId="77777777" w:rsidR="00BC0652" w:rsidRDefault="001C250D" w:rsidP="006B24AB">
      <w:r>
        <w:rPr>
          <w:noProof/>
        </w:rPr>
        <w:drawing>
          <wp:inline distT="0" distB="0" distL="0" distR="0" wp14:anchorId="7F340999" wp14:editId="0A6138A2">
            <wp:extent cx="6151880" cy="832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32485"/>
                    </a:xfrm>
                    <a:prstGeom prst="rect">
                      <a:avLst/>
                    </a:prstGeom>
                  </pic:spPr>
                </pic:pic>
              </a:graphicData>
            </a:graphic>
          </wp:inline>
        </w:drawing>
      </w:r>
    </w:p>
    <w:p w14:paraId="7D3D3E7D" w14:textId="77777777" w:rsidR="001C250D" w:rsidRDefault="00182CEF" w:rsidP="006B24AB">
      <w:r>
        <w:rPr>
          <w:rFonts w:hint="eastAsia"/>
        </w:rPr>
        <w:t>因为生产环境</w:t>
      </w:r>
      <w:r>
        <w:rPr>
          <w:rFonts w:hint="eastAsia"/>
        </w:rPr>
        <w:t>My</w:t>
      </w:r>
      <w:r>
        <w:t>B</w:t>
      </w:r>
      <w:r>
        <w:rPr>
          <w:rFonts w:hint="eastAsia"/>
        </w:rPr>
        <w:t>ank</w:t>
      </w:r>
      <w:r>
        <w:t xml:space="preserve"> RELEASE</w:t>
      </w:r>
      <w:r>
        <w:rPr>
          <w:rFonts w:hint="eastAsia"/>
        </w:rPr>
        <w:t>和集成测试环境</w:t>
      </w:r>
      <w:r>
        <w:rPr>
          <w:rFonts w:hint="eastAsia"/>
        </w:rPr>
        <w:t>My</w:t>
      </w:r>
      <w:r>
        <w:t>B</w:t>
      </w:r>
      <w:r>
        <w:rPr>
          <w:rFonts w:hint="eastAsia"/>
        </w:rPr>
        <w:t>ank</w:t>
      </w:r>
      <w:r>
        <w:t xml:space="preserve"> SIT</w:t>
      </w:r>
      <w:r>
        <w:rPr>
          <w:rFonts w:hint="eastAsia"/>
        </w:rPr>
        <w:t>部署时，需要拉去</w:t>
      </w:r>
      <w:r>
        <w:rPr>
          <w:rFonts w:hint="eastAsia"/>
        </w:rPr>
        <w:t>My</w:t>
      </w:r>
      <w:r>
        <w:t>B</w:t>
      </w:r>
      <w:r>
        <w:rPr>
          <w:rFonts w:hint="eastAsia"/>
        </w:rPr>
        <w:t>ank</w:t>
      </w:r>
      <w:r>
        <w:t xml:space="preserve"> DEV</w:t>
      </w:r>
      <w:r>
        <w:rPr>
          <w:rFonts w:hint="eastAsia"/>
        </w:rPr>
        <w:t>项目的镜像，所以需要赋予相关的权限。在实际的环境中，各个环境可能会有各自的</w:t>
      </w:r>
      <w:r>
        <w:rPr>
          <w:rFonts w:hint="eastAsia"/>
        </w:rPr>
        <w:t>Docker</w:t>
      </w:r>
      <w:r>
        <w:rPr>
          <w:rFonts w:hint="eastAsia"/>
        </w:rPr>
        <w:t>镜像仓库。各个环境的部署会从各自的仓库中下载镜像。</w:t>
      </w:r>
    </w:p>
    <w:p w14:paraId="3193395F" w14:textId="77777777" w:rsidR="00182CEF" w:rsidRDefault="00DB292D" w:rsidP="006B24AB">
      <w:r>
        <w:rPr>
          <w:rFonts w:hint="eastAsia"/>
        </w:rPr>
        <w:t>&gt;oc</w:t>
      </w:r>
      <w:r>
        <w:t xml:space="preserve"> </w:t>
      </w:r>
      <w:r>
        <w:rPr>
          <w:rFonts w:hint="eastAsia"/>
        </w:rPr>
        <w:t>policy</w:t>
      </w:r>
      <w:r>
        <w:t xml:space="preserve"> </w:t>
      </w:r>
      <w:r>
        <w:rPr>
          <w:rFonts w:hint="eastAsia"/>
        </w:rPr>
        <w:t>add</w:t>
      </w:r>
      <w:r>
        <w:t>-role-to-user edit system:image-pullersystem:serviceaccount:mybank-sit:</w:t>
      </w:r>
      <w:r w:rsidR="002B130C">
        <w:t>jenkins</w:t>
      </w:r>
    </w:p>
    <w:p w14:paraId="780CC401" w14:textId="77777777" w:rsidR="00DB292D" w:rsidRDefault="00DB292D" w:rsidP="006B24AB">
      <w:r>
        <w:t xml:space="preserve"> -n mybank-dev</w:t>
      </w:r>
    </w:p>
    <w:p w14:paraId="1CC85A0B" w14:textId="77777777" w:rsidR="00DB292D" w:rsidRDefault="00DB292D" w:rsidP="00DB292D">
      <w:r>
        <w:rPr>
          <w:rFonts w:hint="eastAsia"/>
        </w:rPr>
        <w:t>&gt;oc</w:t>
      </w:r>
      <w:r>
        <w:t xml:space="preserve"> </w:t>
      </w:r>
      <w:r>
        <w:rPr>
          <w:rFonts w:hint="eastAsia"/>
        </w:rPr>
        <w:t>policy</w:t>
      </w:r>
      <w:r>
        <w:t xml:space="preserve"> </w:t>
      </w:r>
      <w:r>
        <w:rPr>
          <w:rFonts w:hint="eastAsia"/>
        </w:rPr>
        <w:t>add</w:t>
      </w:r>
      <w:r>
        <w:t>-role-to-user edit system:image-pullersystem:serviceaccount:mybank-</w:t>
      </w:r>
      <w:r>
        <w:rPr>
          <w:rFonts w:hint="eastAsia"/>
        </w:rPr>
        <w:t>release</w:t>
      </w:r>
      <w:r>
        <w:t>:</w:t>
      </w:r>
      <w:r w:rsidR="002B130C">
        <w:rPr>
          <w:rFonts w:hint="eastAsia"/>
        </w:rPr>
        <w:t>j</w:t>
      </w:r>
      <w:r>
        <w:t>enkins</w:t>
      </w:r>
    </w:p>
    <w:p w14:paraId="4D331F41" w14:textId="77777777" w:rsidR="00DB292D" w:rsidRDefault="00DB292D" w:rsidP="00DB292D">
      <w:r>
        <w:t xml:space="preserve"> -n mybank-dev</w:t>
      </w:r>
    </w:p>
    <w:p w14:paraId="3D42D07D" w14:textId="77777777" w:rsidR="00DB292D" w:rsidRDefault="00A7114E" w:rsidP="00A7114E">
      <w:pPr>
        <w:pStyle w:val="2"/>
      </w:pPr>
      <w:bookmarkStart w:id="9" w:name="_Toc500018468"/>
      <w:r>
        <w:rPr>
          <w:rFonts w:hint="eastAsia"/>
        </w:rPr>
        <w:t>创建集成测试环境部署配置</w:t>
      </w:r>
      <w:bookmarkEnd w:id="9"/>
    </w:p>
    <w:p w14:paraId="47451703" w14:textId="7310F3DB" w:rsidR="00A7114E" w:rsidRDefault="0037270C" w:rsidP="00A7114E">
      <w:r>
        <w:rPr>
          <w:rFonts w:hint="eastAsia"/>
        </w:rPr>
        <w:t>引用开发测试环境</w:t>
      </w:r>
      <w:r>
        <w:rPr>
          <w:rFonts w:hint="eastAsia"/>
        </w:rPr>
        <w:t>My</w:t>
      </w:r>
      <w:r>
        <w:t>B</w:t>
      </w:r>
      <w:r>
        <w:rPr>
          <w:rFonts w:hint="eastAsia"/>
        </w:rPr>
        <w:t>ank</w:t>
      </w:r>
      <w:r>
        <w:t xml:space="preserve"> DEV</w:t>
      </w:r>
      <w:r>
        <w:rPr>
          <w:rFonts w:hint="eastAsia"/>
        </w:rPr>
        <w:t>项目的镜像</w:t>
      </w:r>
      <w:r w:rsidR="008C6706">
        <w:rPr>
          <w:rFonts w:hint="eastAsia"/>
        </w:rPr>
        <w:t>流</w:t>
      </w:r>
      <w:r>
        <w:rPr>
          <w:rFonts w:hint="eastAsia"/>
        </w:rPr>
        <w:t>，在集成开发环境</w:t>
      </w:r>
      <w:r>
        <w:rPr>
          <w:rFonts w:hint="eastAsia"/>
        </w:rPr>
        <w:t>My</w:t>
      </w:r>
      <w:r>
        <w:t>B</w:t>
      </w:r>
      <w:r>
        <w:rPr>
          <w:rFonts w:hint="eastAsia"/>
        </w:rPr>
        <w:t>ank</w:t>
      </w:r>
      <w:r>
        <w:t xml:space="preserve"> SIT</w:t>
      </w:r>
      <w:r>
        <w:rPr>
          <w:rFonts w:hint="eastAsia"/>
        </w:rPr>
        <w:t>项目中创建</w:t>
      </w:r>
      <w:r>
        <w:rPr>
          <w:rFonts w:hint="eastAsia"/>
        </w:rPr>
        <w:t>image</w:t>
      </w:r>
      <w:r>
        <w:t xml:space="preserve"> </w:t>
      </w:r>
      <w:r>
        <w:rPr>
          <w:rFonts w:hint="eastAsia"/>
        </w:rPr>
        <w:t>stream</w:t>
      </w:r>
      <w:r>
        <w:rPr>
          <w:rFonts w:hint="eastAsia"/>
        </w:rPr>
        <w:t>。</w:t>
      </w:r>
    </w:p>
    <w:p w14:paraId="4090B27E" w14:textId="77777777" w:rsidR="00737A4B" w:rsidRDefault="00737A4B" w:rsidP="00A7114E">
      <w:r>
        <w:rPr>
          <w:rFonts w:hint="eastAsia"/>
        </w:rPr>
        <w:t>（镜像</w:t>
      </w:r>
      <w:r>
        <w:rPr>
          <w:rFonts w:hint="eastAsia"/>
        </w:rPr>
        <w:t>URI</w:t>
      </w:r>
      <w:r>
        <w:rPr>
          <w:rFonts w:hint="eastAsia"/>
        </w:rPr>
        <w:t>格式：</w:t>
      </w:r>
      <w:r>
        <w:rPr>
          <w:rFonts w:hint="eastAsia"/>
        </w:rPr>
        <w:t>project</w:t>
      </w:r>
      <w:r>
        <w:t xml:space="preserve"> </w:t>
      </w:r>
      <w:r>
        <w:rPr>
          <w:rFonts w:hint="eastAsia"/>
        </w:rPr>
        <w:t>name/service</w:t>
      </w:r>
      <w:r>
        <w:t xml:space="preserve"> </w:t>
      </w:r>
      <w:r>
        <w:rPr>
          <w:rFonts w:hint="eastAsia"/>
        </w:rPr>
        <w:t>name</w:t>
      </w:r>
      <w:r>
        <w:t>:</w:t>
      </w:r>
      <w:r>
        <w:rPr>
          <w:rFonts w:hint="eastAsia"/>
        </w:rPr>
        <w:t>version</w:t>
      </w:r>
      <w:r>
        <w:rPr>
          <w:rFonts w:hint="eastAsia"/>
        </w:rPr>
        <w:t>）</w:t>
      </w:r>
    </w:p>
    <w:p w14:paraId="0A1C74E7" w14:textId="77777777" w:rsidR="0037270C" w:rsidRDefault="0037270C" w:rsidP="00A7114E">
      <w:r>
        <w:rPr>
          <w:rFonts w:hint="eastAsia"/>
        </w:rPr>
        <w:t>&gt;oc</w:t>
      </w:r>
      <w:r>
        <w:t xml:space="preserve"> </w:t>
      </w:r>
      <w:r>
        <w:rPr>
          <w:rFonts w:hint="eastAsia"/>
        </w:rPr>
        <w:t>tag</w:t>
      </w:r>
      <w:r>
        <w:t xml:space="preserve"> </w:t>
      </w:r>
      <w:r w:rsidRPr="0037270C">
        <w:t>mybank-dev/mybankapp</w:t>
      </w:r>
      <w:r>
        <w:rPr>
          <w:rFonts w:hint="eastAsia"/>
        </w:rPr>
        <w:t>:latest</w:t>
      </w:r>
      <w:r>
        <w:t xml:space="preserve"> </w:t>
      </w:r>
      <w:r>
        <w:rPr>
          <w:rFonts w:hint="eastAsia"/>
        </w:rPr>
        <w:t>mybank</w:t>
      </w:r>
      <w:r>
        <w:t>-sit/mybankapp:</w:t>
      </w:r>
      <w:r w:rsidR="00FC1146">
        <w:rPr>
          <w:rFonts w:hint="eastAsia"/>
        </w:rPr>
        <w:t>sit</w:t>
      </w:r>
    </w:p>
    <w:p w14:paraId="00BD6F54" w14:textId="77777777" w:rsidR="0037270C" w:rsidRDefault="00B96AA1" w:rsidP="00A7114E">
      <w:r>
        <w:rPr>
          <w:rFonts w:hint="eastAsia"/>
        </w:rPr>
        <w:t>切换到</w:t>
      </w:r>
      <w:r>
        <w:rPr>
          <w:rFonts w:hint="eastAsia"/>
        </w:rPr>
        <w:t>openshift</w:t>
      </w:r>
      <w:r>
        <w:t xml:space="preserve"> </w:t>
      </w:r>
      <w:r>
        <w:rPr>
          <w:rFonts w:hint="eastAsia"/>
        </w:rPr>
        <w:t>web</w:t>
      </w:r>
      <w:r>
        <w:rPr>
          <w:rFonts w:hint="eastAsia"/>
        </w:rPr>
        <w:t>控制台，进行项目</w:t>
      </w:r>
      <w:r>
        <w:rPr>
          <w:rFonts w:hint="eastAsia"/>
        </w:rPr>
        <w:t>mybank-sit</w:t>
      </w:r>
      <w:r>
        <w:rPr>
          <w:rFonts w:hint="eastAsia"/>
        </w:rPr>
        <w:t>：</w:t>
      </w:r>
      <w:r>
        <w:rPr>
          <w:rFonts w:hint="eastAsia"/>
        </w:rPr>
        <w:t>Builds</w:t>
      </w:r>
      <w:r>
        <w:t>-&gt;I</w:t>
      </w:r>
      <w:r>
        <w:rPr>
          <w:rFonts w:hint="eastAsia"/>
        </w:rPr>
        <w:t>mages</w:t>
      </w:r>
      <w:r>
        <w:rPr>
          <w:rFonts w:hint="eastAsia"/>
        </w:rPr>
        <w:t>，可以看到</w:t>
      </w:r>
      <w:r>
        <w:rPr>
          <w:rFonts w:hint="eastAsia"/>
        </w:rPr>
        <w:t>tag</w:t>
      </w:r>
      <w:r>
        <w:rPr>
          <w:rFonts w:hint="eastAsia"/>
        </w:rPr>
        <w:t>过来的镜像</w:t>
      </w:r>
    </w:p>
    <w:p w14:paraId="7E649FD6" w14:textId="77777777" w:rsidR="00B96AA1" w:rsidRDefault="00B96AA1" w:rsidP="00A7114E">
      <w:r>
        <w:rPr>
          <w:noProof/>
        </w:rPr>
        <w:lastRenderedPageBreak/>
        <w:drawing>
          <wp:inline distT="0" distB="0" distL="0" distR="0" wp14:anchorId="4EC650AE" wp14:editId="2911F509">
            <wp:extent cx="6151880" cy="3115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115945"/>
                    </a:xfrm>
                    <a:prstGeom prst="rect">
                      <a:avLst/>
                    </a:prstGeom>
                  </pic:spPr>
                </pic:pic>
              </a:graphicData>
            </a:graphic>
          </wp:inline>
        </w:drawing>
      </w:r>
    </w:p>
    <w:p w14:paraId="7554C907" w14:textId="33B720E5" w:rsidR="00D645BC" w:rsidRDefault="00D645BC" w:rsidP="00A7114E">
      <w:r>
        <w:rPr>
          <w:rFonts w:hint="eastAsia"/>
        </w:rPr>
        <w:t>引用这个镜像创建</w:t>
      </w:r>
      <w:commentRangeStart w:id="10"/>
      <w:r w:rsidR="008C6706">
        <w:rPr>
          <w:rFonts w:hint="eastAsia"/>
        </w:rPr>
        <w:t>deployment</w:t>
      </w:r>
      <w:r w:rsidR="008C6706">
        <w:t xml:space="preserve"> </w:t>
      </w:r>
      <w:r w:rsidR="008C6706">
        <w:rPr>
          <w:rFonts w:hint="eastAsia"/>
        </w:rPr>
        <w:t>config</w:t>
      </w:r>
      <w:commentRangeEnd w:id="10"/>
      <w:r w:rsidR="0037616C">
        <w:rPr>
          <w:rStyle w:val="af5"/>
        </w:rPr>
        <w:commentReference w:id="10"/>
      </w:r>
      <w:r w:rsidR="008C6706">
        <w:rPr>
          <w:rFonts w:hint="eastAsia"/>
        </w:rPr>
        <w:t>，这个</w:t>
      </w:r>
      <w:r w:rsidR="008C6706">
        <w:rPr>
          <w:rFonts w:hint="eastAsia"/>
        </w:rPr>
        <w:t>deployment</w:t>
      </w:r>
      <w:r w:rsidR="008C6706">
        <w:t xml:space="preserve"> </w:t>
      </w:r>
      <w:r w:rsidR="008C6706">
        <w:rPr>
          <w:rFonts w:hint="eastAsia"/>
        </w:rPr>
        <w:t>config</w:t>
      </w:r>
      <w:r w:rsidR="008C6706">
        <w:rPr>
          <w:rFonts w:hint="eastAsia"/>
        </w:rPr>
        <w:t>后续被</w:t>
      </w:r>
      <w:r w:rsidR="008C6706">
        <w:rPr>
          <w:rFonts w:hint="eastAsia"/>
        </w:rPr>
        <w:t>jenkins</w:t>
      </w:r>
      <w:r w:rsidR="008C6706">
        <w:rPr>
          <w:rFonts w:hint="eastAsia"/>
        </w:rPr>
        <w:t>引用</w:t>
      </w:r>
      <w:r w:rsidR="00713248">
        <w:rPr>
          <w:rFonts w:hint="eastAsia"/>
        </w:rPr>
        <w:t>：</w:t>
      </w:r>
    </w:p>
    <w:p w14:paraId="50B119B0" w14:textId="77777777" w:rsidR="00713248" w:rsidRDefault="009517A8" w:rsidP="00A7114E">
      <w:r>
        <w:rPr>
          <w:noProof/>
        </w:rPr>
        <w:drawing>
          <wp:inline distT="0" distB="0" distL="0" distR="0" wp14:anchorId="30F21B3C" wp14:editId="530B92C7">
            <wp:extent cx="6151880" cy="2334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334895"/>
                    </a:xfrm>
                    <a:prstGeom prst="rect">
                      <a:avLst/>
                    </a:prstGeom>
                  </pic:spPr>
                </pic:pic>
              </a:graphicData>
            </a:graphic>
          </wp:inline>
        </w:drawing>
      </w:r>
    </w:p>
    <w:p w14:paraId="3533506D" w14:textId="77777777" w:rsidR="009517A8" w:rsidRDefault="00555E07" w:rsidP="00A7114E">
      <w:r>
        <w:rPr>
          <w:noProof/>
        </w:rPr>
        <w:drawing>
          <wp:inline distT="0" distB="0" distL="0" distR="0" wp14:anchorId="7E0ACF28" wp14:editId="7FBA1CD3">
            <wp:extent cx="6151880" cy="1581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581785"/>
                    </a:xfrm>
                    <a:prstGeom prst="rect">
                      <a:avLst/>
                    </a:prstGeom>
                  </pic:spPr>
                </pic:pic>
              </a:graphicData>
            </a:graphic>
          </wp:inline>
        </w:drawing>
      </w:r>
    </w:p>
    <w:p w14:paraId="0CA13720" w14:textId="77777777" w:rsidR="009517A8" w:rsidRDefault="00BE4CE7" w:rsidP="00A7114E">
      <w:r>
        <w:rPr>
          <w:rFonts w:hint="eastAsia"/>
        </w:rPr>
        <w:t>确定</w:t>
      </w:r>
    </w:p>
    <w:p w14:paraId="1FCC6BB8" w14:textId="77777777" w:rsidR="00BE4CE7" w:rsidRDefault="00BE4CE7" w:rsidP="00A7114E">
      <w:r>
        <w:rPr>
          <w:noProof/>
        </w:rPr>
        <w:lastRenderedPageBreak/>
        <w:drawing>
          <wp:inline distT="0" distB="0" distL="0" distR="0" wp14:anchorId="21F0CF0E" wp14:editId="2E43FE11">
            <wp:extent cx="6151880" cy="3072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072130"/>
                    </a:xfrm>
                    <a:prstGeom prst="rect">
                      <a:avLst/>
                    </a:prstGeom>
                  </pic:spPr>
                </pic:pic>
              </a:graphicData>
            </a:graphic>
          </wp:inline>
        </w:drawing>
      </w:r>
    </w:p>
    <w:p w14:paraId="004D21F4" w14:textId="77777777" w:rsidR="001158D4" w:rsidRDefault="0021334C" w:rsidP="00A7114E">
      <w:r>
        <w:rPr>
          <w:noProof/>
        </w:rPr>
        <w:drawing>
          <wp:inline distT="0" distB="0" distL="0" distR="0" wp14:anchorId="01768B93" wp14:editId="3BD53F20">
            <wp:extent cx="6151880" cy="2143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143125"/>
                    </a:xfrm>
                    <a:prstGeom prst="rect">
                      <a:avLst/>
                    </a:prstGeom>
                  </pic:spPr>
                </pic:pic>
              </a:graphicData>
            </a:graphic>
          </wp:inline>
        </w:drawing>
      </w:r>
    </w:p>
    <w:p w14:paraId="2A1C3248" w14:textId="77777777" w:rsidR="0021334C" w:rsidRDefault="0021334C" w:rsidP="00A7114E"/>
    <w:p w14:paraId="16C1C72E" w14:textId="77777777" w:rsidR="00AA7021" w:rsidRDefault="00AA7021" w:rsidP="00AA7021">
      <w:pPr>
        <w:pStyle w:val="2"/>
      </w:pPr>
      <w:bookmarkStart w:id="11" w:name="_Toc500018469"/>
      <w:r>
        <w:rPr>
          <w:rFonts w:hint="eastAsia"/>
        </w:rPr>
        <w:t>创建生产环境部署配置</w:t>
      </w:r>
      <w:bookmarkEnd w:id="11"/>
    </w:p>
    <w:p w14:paraId="2302FB77" w14:textId="77777777" w:rsidR="00AA7021" w:rsidRDefault="00F27D48" w:rsidP="00AA7021">
      <w:r>
        <w:rPr>
          <w:rFonts w:hint="eastAsia"/>
        </w:rPr>
        <w:t>切换到项目</w:t>
      </w:r>
      <w:r>
        <w:rPr>
          <w:rFonts w:hint="eastAsia"/>
        </w:rPr>
        <w:t>mybank-release</w:t>
      </w:r>
      <w:r>
        <w:rPr>
          <w:rFonts w:hint="eastAsia"/>
        </w:rPr>
        <w:t>，创建指向</w:t>
      </w:r>
      <w:r>
        <w:rPr>
          <w:rFonts w:hint="eastAsia"/>
        </w:rPr>
        <w:t>My</w:t>
      </w:r>
      <w:r>
        <w:t>B</w:t>
      </w:r>
      <w:r>
        <w:rPr>
          <w:rFonts w:hint="eastAsia"/>
        </w:rPr>
        <w:t>ank</w:t>
      </w:r>
      <w:r>
        <w:t xml:space="preserve"> SIT</w:t>
      </w:r>
      <w:r w:rsidR="00722DD1">
        <w:rPr>
          <w:rFonts w:hint="eastAsia"/>
        </w:rPr>
        <w:t>的</w:t>
      </w:r>
      <w:r>
        <w:rPr>
          <w:rFonts w:hint="eastAsia"/>
        </w:rPr>
        <w:t>镜像</w:t>
      </w:r>
      <w:r w:rsidR="00722DD1">
        <w:rPr>
          <w:rFonts w:hint="eastAsia"/>
        </w:rPr>
        <w:t>流</w:t>
      </w:r>
      <w:r>
        <w:rPr>
          <w:rFonts w:hint="eastAsia"/>
        </w:rPr>
        <w:t>，并创建相关</w:t>
      </w:r>
      <w:r w:rsidR="00722DD1">
        <w:rPr>
          <w:rFonts w:hint="eastAsia"/>
        </w:rPr>
        <w:t>的</w:t>
      </w:r>
      <w:commentRangeStart w:id="12"/>
      <w:r w:rsidR="00722DD1">
        <w:rPr>
          <w:rFonts w:hint="eastAsia"/>
        </w:rPr>
        <w:t>deployment</w:t>
      </w:r>
      <w:r w:rsidR="00722DD1">
        <w:t xml:space="preserve"> </w:t>
      </w:r>
      <w:r w:rsidR="00722DD1">
        <w:rPr>
          <w:rFonts w:hint="eastAsia"/>
        </w:rPr>
        <w:t>config</w:t>
      </w:r>
      <w:commentRangeEnd w:id="12"/>
      <w:r w:rsidR="00722DD1">
        <w:rPr>
          <w:rStyle w:val="af5"/>
        </w:rPr>
        <w:commentReference w:id="12"/>
      </w:r>
      <w:r w:rsidR="0060011B">
        <w:rPr>
          <w:rFonts w:hint="eastAsia"/>
        </w:rPr>
        <w:t>。</w:t>
      </w:r>
    </w:p>
    <w:p w14:paraId="4475D035" w14:textId="77777777" w:rsidR="0060011B" w:rsidRDefault="0060011B" w:rsidP="00AA7021">
      <w:r>
        <w:rPr>
          <w:rFonts w:hint="eastAsia"/>
        </w:rPr>
        <w:t>&gt;oc</w:t>
      </w:r>
      <w:r>
        <w:t xml:space="preserve"> </w:t>
      </w:r>
      <w:r>
        <w:rPr>
          <w:rFonts w:hint="eastAsia"/>
        </w:rPr>
        <w:t>project</w:t>
      </w:r>
      <w:r>
        <w:t xml:space="preserve"> </w:t>
      </w:r>
      <w:r>
        <w:rPr>
          <w:rFonts w:hint="eastAsia"/>
        </w:rPr>
        <w:t>mybank-release</w:t>
      </w:r>
    </w:p>
    <w:p w14:paraId="76C16222" w14:textId="77777777" w:rsidR="00670423" w:rsidRPr="00670423" w:rsidRDefault="0060011B" w:rsidP="00AA7021">
      <w:r>
        <w:t>&gt;</w:t>
      </w:r>
      <w:r w:rsidR="00420A8B" w:rsidRPr="00420A8B">
        <w:t xml:space="preserve"> oc tag mybank-sit/mybankapp:latest mybank-release/mybankapp:stage</w:t>
      </w:r>
    </w:p>
    <w:p w14:paraId="73DEAD3B" w14:textId="77777777" w:rsidR="00FA0547" w:rsidRDefault="00FA0547" w:rsidP="00AA7021">
      <w:r>
        <w:rPr>
          <w:noProof/>
        </w:rPr>
        <w:lastRenderedPageBreak/>
        <w:drawing>
          <wp:inline distT="0" distB="0" distL="0" distR="0" wp14:anchorId="7EE3755B" wp14:editId="771A1B57">
            <wp:extent cx="6151880" cy="27108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10815"/>
                    </a:xfrm>
                    <a:prstGeom prst="rect">
                      <a:avLst/>
                    </a:prstGeom>
                  </pic:spPr>
                </pic:pic>
              </a:graphicData>
            </a:graphic>
          </wp:inline>
        </w:drawing>
      </w:r>
    </w:p>
    <w:p w14:paraId="40A8AC71" w14:textId="77777777" w:rsidR="002010A2" w:rsidRDefault="00A10363" w:rsidP="00AA7021">
      <w:r>
        <w:rPr>
          <w:noProof/>
        </w:rPr>
        <w:drawing>
          <wp:inline distT="0" distB="0" distL="0" distR="0" wp14:anchorId="3F97DF67" wp14:editId="40624391">
            <wp:extent cx="6151880" cy="2511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511425"/>
                    </a:xfrm>
                    <a:prstGeom prst="rect">
                      <a:avLst/>
                    </a:prstGeom>
                  </pic:spPr>
                </pic:pic>
              </a:graphicData>
            </a:graphic>
          </wp:inline>
        </w:drawing>
      </w:r>
    </w:p>
    <w:p w14:paraId="21EC3635" w14:textId="77777777" w:rsidR="00A10363" w:rsidRDefault="00FD7524" w:rsidP="00AA7021">
      <w:r>
        <w:rPr>
          <w:noProof/>
        </w:rPr>
        <w:drawing>
          <wp:inline distT="0" distB="0" distL="0" distR="0" wp14:anchorId="14C6E0A7" wp14:editId="2CA52B61">
            <wp:extent cx="6151880" cy="3058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058795"/>
                    </a:xfrm>
                    <a:prstGeom prst="rect">
                      <a:avLst/>
                    </a:prstGeom>
                  </pic:spPr>
                </pic:pic>
              </a:graphicData>
            </a:graphic>
          </wp:inline>
        </w:drawing>
      </w:r>
    </w:p>
    <w:p w14:paraId="7DE849D8" w14:textId="77777777" w:rsidR="00FD7524" w:rsidRDefault="00F44FFD" w:rsidP="00AA7021">
      <w:r>
        <w:rPr>
          <w:noProof/>
        </w:rPr>
        <w:lastRenderedPageBreak/>
        <w:drawing>
          <wp:inline distT="0" distB="0" distL="0" distR="0" wp14:anchorId="577DF15E" wp14:editId="15A187C8">
            <wp:extent cx="6151880" cy="2486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2486025"/>
                    </a:xfrm>
                    <a:prstGeom prst="rect">
                      <a:avLst/>
                    </a:prstGeom>
                  </pic:spPr>
                </pic:pic>
              </a:graphicData>
            </a:graphic>
          </wp:inline>
        </w:drawing>
      </w:r>
    </w:p>
    <w:p w14:paraId="5365E552" w14:textId="77777777" w:rsidR="005B414F" w:rsidRDefault="00BF47A0" w:rsidP="00BF47A0">
      <w:pPr>
        <w:pStyle w:val="2"/>
      </w:pPr>
      <w:bookmarkStart w:id="13" w:name="_Toc500018470"/>
      <w:r>
        <w:rPr>
          <w:rFonts w:hint="eastAsia"/>
        </w:rPr>
        <w:t>创建</w:t>
      </w:r>
      <w:r>
        <w:rPr>
          <w:rFonts w:hint="eastAsia"/>
        </w:rPr>
        <w:t>DEV</w:t>
      </w:r>
      <w:r>
        <w:rPr>
          <w:rFonts w:hint="eastAsia"/>
        </w:rPr>
        <w:t>构建配置</w:t>
      </w:r>
      <w:bookmarkEnd w:id="13"/>
    </w:p>
    <w:p w14:paraId="071B4C64" w14:textId="77777777" w:rsidR="00BF47A0" w:rsidRDefault="00A93327" w:rsidP="00BF47A0">
      <w:r>
        <w:rPr>
          <w:rFonts w:hint="eastAsia"/>
        </w:rPr>
        <w:t>在</w:t>
      </w:r>
      <w:r>
        <w:rPr>
          <w:rFonts w:hint="eastAsia"/>
        </w:rPr>
        <w:t>jenkins</w:t>
      </w:r>
      <w:r>
        <w:rPr>
          <w:rFonts w:hint="eastAsia"/>
        </w:rPr>
        <w:t>中创建构建节点，以及将它们串联成部署流水线。</w:t>
      </w:r>
    </w:p>
    <w:p w14:paraId="3D4E4463" w14:textId="77777777" w:rsidR="00EE7D8C" w:rsidRDefault="00A11734" w:rsidP="00BF47A0">
      <w:r>
        <w:rPr>
          <w:rFonts w:hint="eastAsia"/>
        </w:rPr>
        <w:t>登录</w:t>
      </w:r>
      <w:r>
        <w:rPr>
          <w:rFonts w:hint="eastAsia"/>
        </w:rPr>
        <w:t>jenkins</w:t>
      </w:r>
      <w:r>
        <w:rPr>
          <w:rFonts w:hint="eastAsia"/>
        </w:rPr>
        <w:t>，创建</w:t>
      </w:r>
      <w:r>
        <w:rPr>
          <w:rFonts w:hint="eastAsia"/>
        </w:rPr>
        <w:t>My</w:t>
      </w:r>
      <w:r>
        <w:t>Bank DEV</w:t>
      </w:r>
      <w:r w:rsidR="00DD1B65">
        <w:rPr>
          <w:rFonts w:hint="eastAsia"/>
        </w:rPr>
        <w:t>，选择</w:t>
      </w:r>
      <w:r w:rsidR="00DD1B65">
        <w:rPr>
          <w:rFonts w:hint="eastAsia"/>
        </w:rPr>
        <w:t>freestyle</w:t>
      </w:r>
      <w:r w:rsidR="00DD1B65">
        <w:t xml:space="preserve"> </w:t>
      </w:r>
      <w:r w:rsidR="00DD1B65">
        <w:rPr>
          <w:rFonts w:hint="eastAsia"/>
        </w:rPr>
        <w:t>project</w:t>
      </w:r>
      <w:r w:rsidR="00DD1B65">
        <w:rPr>
          <w:rFonts w:hint="eastAsia"/>
        </w:rPr>
        <w:t>，创建项目。</w:t>
      </w:r>
    </w:p>
    <w:p w14:paraId="7EA25C4F" w14:textId="77777777" w:rsidR="00750AC1" w:rsidRDefault="00750AC1" w:rsidP="00BF47A0">
      <w:r>
        <w:rPr>
          <w:noProof/>
        </w:rPr>
        <w:drawing>
          <wp:inline distT="0" distB="0" distL="0" distR="0" wp14:anchorId="70E2B4F5" wp14:editId="444508C6">
            <wp:extent cx="6151880" cy="15144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514475"/>
                    </a:xfrm>
                    <a:prstGeom prst="rect">
                      <a:avLst/>
                    </a:prstGeom>
                  </pic:spPr>
                </pic:pic>
              </a:graphicData>
            </a:graphic>
          </wp:inline>
        </w:drawing>
      </w:r>
    </w:p>
    <w:p w14:paraId="35BC3471" w14:textId="77777777" w:rsidR="00750AC1" w:rsidRDefault="00750AC1" w:rsidP="00BF47A0">
      <w:r>
        <w:rPr>
          <w:noProof/>
        </w:rPr>
        <w:drawing>
          <wp:inline distT="0" distB="0" distL="0" distR="0" wp14:anchorId="276E71D1" wp14:editId="53112941">
            <wp:extent cx="6151880" cy="1960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1960245"/>
                    </a:xfrm>
                    <a:prstGeom prst="rect">
                      <a:avLst/>
                    </a:prstGeom>
                  </pic:spPr>
                </pic:pic>
              </a:graphicData>
            </a:graphic>
          </wp:inline>
        </w:drawing>
      </w:r>
    </w:p>
    <w:p w14:paraId="1034A2B4" w14:textId="77777777" w:rsidR="00750AC1" w:rsidRDefault="00D35451" w:rsidP="00BF47A0">
      <w:r>
        <w:rPr>
          <w:noProof/>
        </w:rPr>
        <w:lastRenderedPageBreak/>
        <w:drawing>
          <wp:inline distT="0" distB="0" distL="0" distR="0" wp14:anchorId="546883A5" wp14:editId="488F3366">
            <wp:extent cx="6151880" cy="313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134360"/>
                    </a:xfrm>
                    <a:prstGeom prst="rect">
                      <a:avLst/>
                    </a:prstGeom>
                  </pic:spPr>
                </pic:pic>
              </a:graphicData>
            </a:graphic>
          </wp:inline>
        </w:drawing>
      </w:r>
    </w:p>
    <w:p w14:paraId="4E528A16" w14:textId="77777777" w:rsidR="00D35451" w:rsidRDefault="006F6F6F" w:rsidP="00BF47A0">
      <w:r>
        <w:rPr>
          <w:noProof/>
        </w:rPr>
        <w:drawing>
          <wp:inline distT="0" distB="0" distL="0" distR="0" wp14:anchorId="38B39D75" wp14:editId="5DAC5D54">
            <wp:extent cx="6151880" cy="292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2921000"/>
                    </a:xfrm>
                    <a:prstGeom prst="rect">
                      <a:avLst/>
                    </a:prstGeom>
                  </pic:spPr>
                </pic:pic>
              </a:graphicData>
            </a:graphic>
          </wp:inline>
        </w:drawing>
      </w:r>
    </w:p>
    <w:p w14:paraId="4F885EC2" w14:textId="77777777" w:rsidR="006F6F6F" w:rsidRDefault="0064664D" w:rsidP="00BF47A0">
      <w:r>
        <w:rPr>
          <w:rFonts w:hint="eastAsia"/>
        </w:rPr>
        <w:t>跳转到配置页面，点击“</w:t>
      </w:r>
      <w:r>
        <w:t>A</w:t>
      </w:r>
      <w:r>
        <w:rPr>
          <w:rFonts w:hint="eastAsia"/>
        </w:rPr>
        <w:t>dd</w:t>
      </w:r>
      <w:r>
        <w:t xml:space="preserve"> </w:t>
      </w:r>
      <w:r>
        <w:rPr>
          <w:rFonts w:hint="eastAsia"/>
        </w:rPr>
        <w:t>build</w:t>
      </w:r>
      <w:r>
        <w:t xml:space="preserve"> </w:t>
      </w:r>
      <w:r>
        <w:rPr>
          <w:rFonts w:hint="eastAsia"/>
        </w:rPr>
        <w:t>step</w:t>
      </w:r>
      <w:r>
        <w:rPr>
          <w:rFonts w:hint="eastAsia"/>
        </w:rPr>
        <w:t>”（增加构建步骤）</w:t>
      </w:r>
      <w:r w:rsidR="00325E2E">
        <w:rPr>
          <w:rFonts w:hint="eastAsia"/>
        </w:rPr>
        <w:t>，类型选择：</w:t>
      </w:r>
      <w:r w:rsidR="00325E2E">
        <w:rPr>
          <w:rFonts w:hint="eastAsia"/>
        </w:rPr>
        <w:t>Trigger</w:t>
      </w:r>
      <w:r w:rsidR="00325E2E">
        <w:t xml:space="preserve"> O</w:t>
      </w:r>
      <w:r w:rsidR="00325E2E">
        <w:rPr>
          <w:rFonts w:hint="eastAsia"/>
        </w:rPr>
        <w:t>penshift</w:t>
      </w:r>
      <w:r w:rsidR="00325E2E">
        <w:t xml:space="preserve"> B</w:t>
      </w:r>
      <w:r w:rsidR="00325E2E">
        <w:rPr>
          <w:rFonts w:hint="eastAsia"/>
        </w:rPr>
        <w:t>uild</w:t>
      </w:r>
      <w:r w:rsidR="00325E2E">
        <w:rPr>
          <w:rFonts w:hint="eastAsia"/>
        </w:rPr>
        <w:t>，</w:t>
      </w:r>
    </w:p>
    <w:p w14:paraId="3DA8207A" w14:textId="77777777" w:rsidR="00325E2E" w:rsidRDefault="00325E2E" w:rsidP="00BF47A0">
      <w:pPr>
        <w:rPr>
          <w:noProof/>
        </w:rPr>
      </w:pPr>
      <w:r>
        <w:rPr>
          <w:noProof/>
        </w:rPr>
        <w:lastRenderedPageBreak/>
        <w:drawing>
          <wp:inline distT="0" distB="0" distL="0" distR="0" wp14:anchorId="388558D3" wp14:editId="6EAD7369">
            <wp:extent cx="6151880" cy="5001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01260"/>
                    </a:xfrm>
                    <a:prstGeom prst="rect">
                      <a:avLst/>
                    </a:prstGeom>
                  </pic:spPr>
                </pic:pic>
              </a:graphicData>
            </a:graphic>
          </wp:inline>
        </w:drawing>
      </w:r>
      <w:r w:rsidR="00B51F64" w:rsidRPr="00B51F64">
        <w:rPr>
          <w:noProof/>
        </w:rPr>
        <w:t xml:space="preserve"> </w:t>
      </w:r>
      <w:r w:rsidR="00A35363">
        <w:rPr>
          <w:noProof/>
        </w:rPr>
        <w:lastRenderedPageBreak/>
        <w:drawing>
          <wp:inline distT="0" distB="0" distL="0" distR="0" wp14:anchorId="0F317E68" wp14:editId="78CB079C">
            <wp:extent cx="6151880" cy="4083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83050"/>
                    </a:xfrm>
                    <a:prstGeom prst="rect">
                      <a:avLst/>
                    </a:prstGeom>
                  </pic:spPr>
                </pic:pic>
              </a:graphicData>
            </a:graphic>
          </wp:inline>
        </w:drawing>
      </w:r>
    </w:p>
    <w:p w14:paraId="75F2C6A7" w14:textId="77777777" w:rsidR="008834E9" w:rsidRDefault="008834E9" w:rsidP="00BF47A0"/>
    <w:p w14:paraId="7DBBE8CE" w14:textId="77777777" w:rsidR="00A60639" w:rsidRDefault="009C2601" w:rsidP="00BF47A0">
      <w:r>
        <w:rPr>
          <w:rFonts w:hint="eastAsia"/>
        </w:rPr>
        <w:t>再次点击“</w:t>
      </w:r>
      <w:r>
        <w:t>A</w:t>
      </w:r>
      <w:r>
        <w:rPr>
          <w:rFonts w:hint="eastAsia"/>
        </w:rPr>
        <w:t>dd</w:t>
      </w:r>
      <w:r>
        <w:t xml:space="preserve"> </w:t>
      </w:r>
      <w:r>
        <w:rPr>
          <w:rFonts w:hint="eastAsia"/>
        </w:rPr>
        <w:t>build</w:t>
      </w:r>
      <w:r>
        <w:t xml:space="preserve"> </w:t>
      </w:r>
      <w:r>
        <w:rPr>
          <w:rFonts w:hint="eastAsia"/>
        </w:rPr>
        <w:t>step</w:t>
      </w:r>
      <w:r>
        <w:rPr>
          <w:rFonts w:hint="eastAsia"/>
        </w:rPr>
        <w:t>”（增加构建步骤），类型为：</w:t>
      </w:r>
      <w:r>
        <w:rPr>
          <w:rFonts w:hint="eastAsia"/>
        </w:rPr>
        <w:t>Execute</w:t>
      </w:r>
      <w:r>
        <w:t xml:space="preserve"> S</w:t>
      </w:r>
      <w:r>
        <w:rPr>
          <w:rFonts w:hint="eastAsia"/>
        </w:rPr>
        <w:t>hell</w:t>
      </w:r>
      <w:r w:rsidR="00F76B99">
        <w:rPr>
          <w:rFonts w:hint="eastAsia"/>
        </w:rPr>
        <w:t>，</w:t>
      </w:r>
      <w:r w:rsidR="00A60639">
        <w:rPr>
          <w:rFonts w:hint="eastAsia"/>
        </w:rPr>
        <w:t>输入以下脚本</w:t>
      </w:r>
      <w:r w:rsidR="00F76B99">
        <w:rPr>
          <w:rFonts w:hint="eastAsia"/>
        </w:rPr>
        <w:t>。当上一个</w:t>
      </w:r>
      <w:r w:rsidR="00F76B99">
        <w:rPr>
          <w:rFonts w:hint="eastAsia"/>
        </w:rPr>
        <w:t>build</w:t>
      </w:r>
      <w:r w:rsidR="00F76B99">
        <w:t xml:space="preserve"> </w:t>
      </w:r>
      <w:r w:rsidR="00F76B99">
        <w:rPr>
          <w:rFonts w:hint="eastAsia"/>
        </w:rPr>
        <w:t>step</w:t>
      </w:r>
      <w:r w:rsidR="00F76B99">
        <w:rPr>
          <w:rFonts w:hint="eastAsia"/>
        </w:rPr>
        <w:t>完成后，这个</w:t>
      </w:r>
      <w:r w:rsidR="00F76B99">
        <w:rPr>
          <w:rFonts w:hint="eastAsia"/>
        </w:rPr>
        <w:t>build</w:t>
      </w:r>
      <w:r w:rsidR="00F76B99">
        <w:t xml:space="preserve"> </w:t>
      </w:r>
      <w:r w:rsidR="00F76B99">
        <w:rPr>
          <w:rFonts w:hint="eastAsia"/>
        </w:rPr>
        <w:t>step</w:t>
      </w:r>
      <w:r w:rsidR="00F76B99">
        <w:rPr>
          <w:rFonts w:hint="eastAsia"/>
        </w:rPr>
        <w:t>将被触发执行。用户可以在这个执行脚本加入自定义的逻辑，执行测试。</w:t>
      </w:r>
    </w:p>
    <w:p w14:paraId="2CDF15A8" w14:textId="509B3F86" w:rsidR="00310E57" w:rsidRDefault="00692D95" w:rsidP="00BF47A0">
      <w:r>
        <w:rPr>
          <w:noProof/>
        </w:rPr>
        <mc:AlternateContent>
          <mc:Choice Requires="wps">
            <w:drawing>
              <wp:anchor distT="0" distB="0" distL="114300" distR="114300" simplePos="0" relativeHeight="251658240" behindDoc="0" locked="0" layoutInCell="1" allowOverlap="1" wp14:anchorId="1FEFF5D8" wp14:editId="13A2336B">
                <wp:simplePos x="0" y="0"/>
                <wp:positionH relativeFrom="column">
                  <wp:posOffset>5715</wp:posOffset>
                </wp:positionH>
                <wp:positionV relativeFrom="paragraph">
                  <wp:posOffset>29210</wp:posOffset>
                </wp:positionV>
                <wp:extent cx="4598035" cy="1414145"/>
                <wp:effectExtent l="10795" t="5715" r="10795" b="8890"/>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035" cy="1414145"/>
                        </a:xfrm>
                        <a:prstGeom prst="rect">
                          <a:avLst/>
                        </a:prstGeom>
                        <a:solidFill>
                          <a:srgbClr val="FFFFFF"/>
                        </a:solidFill>
                        <a:ln w="9525">
                          <a:solidFill>
                            <a:srgbClr val="000000"/>
                          </a:solidFill>
                          <a:miter lim="800000"/>
                          <a:headEnd/>
                          <a:tailEnd/>
                        </a:ln>
                      </wps:spPr>
                      <wps:txbx>
                        <w:txbxContent>
                          <w:p w14:paraId="01097267" w14:textId="77777777" w:rsidR="00ED4D4B" w:rsidRDefault="00ED4D4B" w:rsidP="00936323">
                            <w:r>
                              <w:rPr>
                                <w:rFonts w:hint="eastAsia"/>
                              </w:rPr>
                              <w:t>echo '</w:t>
                            </w:r>
                            <w:r>
                              <w:rPr>
                                <w:rFonts w:hint="eastAsia"/>
                              </w:rPr>
                              <w:t>开始开发测试环境的测试</w:t>
                            </w:r>
                            <w:r>
                              <w:rPr>
                                <w:rFonts w:hint="eastAsia"/>
                              </w:rPr>
                              <w:t>'</w:t>
                            </w:r>
                          </w:p>
                          <w:p w14:paraId="627692D0" w14:textId="77777777" w:rsidR="00ED4D4B" w:rsidRDefault="00ED4D4B" w:rsidP="00936323">
                            <w:r>
                              <w:rPr>
                                <w:rFonts w:hint="eastAsia"/>
                              </w:rPr>
                              <w:t>echo '</w:t>
                            </w:r>
                            <w:r>
                              <w:rPr>
                                <w:rFonts w:hint="eastAsia"/>
                              </w:rPr>
                              <w:t>这里可以自定义开发环境所需要执行的各种测试</w:t>
                            </w:r>
                            <w:r>
                              <w:rPr>
                                <w:rFonts w:hint="eastAsia"/>
                              </w:rPr>
                              <w:t>'</w:t>
                            </w:r>
                          </w:p>
                          <w:p w14:paraId="79EB14A5" w14:textId="77777777" w:rsidR="00ED4D4B" w:rsidRDefault="00ED4D4B" w:rsidP="00936323">
                            <w:r>
                              <w:t>curl http://mybankapp-mybank-dev.router.default.svc.cluster.local</w:t>
                            </w:r>
                            <w:r>
                              <w:rPr>
                                <w:rFonts w:hint="eastAsia"/>
                              </w:rPr>
                              <w:t>/</w:t>
                            </w:r>
                          </w:p>
                          <w:p w14:paraId="4A83F680" w14:textId="77777777" w:rsidR="00ED4D4B" w:rsidRPr="00BF47A0" w:rsidRDefault="00ED4D4B" w:rsidP="00936323">
                            <w:r>
                              <w:rPr>
                                <w:rFonts w:hint="eastAsia"/>
                              </w:rPr>
                              <w:t>echo '</w:t>
                            </w:r>
                            <w:r>
                              <w:rPr>
                                <w:rFonts w:hint="eastAsia"/>
                              </w:rPr>
                              <w:t>测试完毕</w:t>
                            </w:r>
                            <w:r>
                              <w:rPr>
                                <w:rFonts w:hint="eastAsia"/>
                              </w:rPr>
                              <w:t>'</w:t>
                            </w:r>
                          </w:p>
                          <w:p w14:paraId="43947061" w14:textId="77777777" w:rsidR="00ED4D4B" w:rsidRDefault="00ED4D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F5D8" id="Rectangle 3" o:spid="_x0000_s1026" style="position:absolute;left:0;text-align:left;margin-left:.45pt;margin-top:2.3pt;width:362.05pt;height:1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">
                <v:textbox>
                  <w:txbxContent>
                    <w:p w14:paraId="01097267" w14:textId="77777777" w:rsidR="00ED4D4B" w:rsidRDefault="00ED4D4B" w:rsidP="00936323">
                      <w:r>
                        <w:rPr>
                          <w:rFonts w:hint="eastAsia"/>
                        </w:rPr>
                        <w:t>echo '</w:t>
                      </w:r>
                      <w:r>
                        <w:rPr>
                          <w:rFonts w:hint="eastAsia"/>
                        </w:rPr>
                        <w:t>开始开发测试环境的测试</w:t>
                      </w:r>
                      <w:r>
                        <w:rPr>
                          <w:rFonts w:hint="eastAsia"/>
                        </w:rPr>
                        <w:t>'</w:t>
                      </w:r>
                    </w:p>
                    <w:p w14:paraId="627692D0" w14:textId="77777777" w:rsidR="00ED4D4B" w:rsidRDefault="00ED4D4B" w:rsidP="00936323">
                      <w:r>
                        <w:rPr>
                          <w:rFonts w:hint="eastAsia"/>
                        </w:rPr>
                        <w:t>echo '</w:t>
                      </w:r>
                      <w:r>
                        <w:rPr>
                          <w:rFonts w:hint="eastAsia"/>
                        </w:rPr>
                        <w:t>这里可以自定义开发环境所需要执行的各种测试</w:t>
                      </w:r>
                      <w:r>
                        <w:rPr>
                          <w:rFonts w:hint="eastAsia"/>
                        </w:rPr>
                        <w:t>'</w:t>
                      </w:r>
                    </w:p>
                    <w:p w14:paraId="79EB14A5" w14:textId="77777777" w:rsidR="00ED4D4B" w:rsidRDefault="00ED4D4B" w:rsidP="00936323">
                      <w:r>
                        <w:t>curl http://mybankapp-mybank-dev.router.default.svc.cluster.local</w:t>
                      </w:r>
                      <w:r>
                        <w:rPr>
                          <w:rFonts w:hint="eastAsia"/>
                        </w:rPr>
                        <w:t>/</w:t>
                      </w:r>
                    </w:p>
                    <w:p w14:paraId="4A83F680" w14:textId="77777777" w:rsidR="00ED4D4B" w:rsidRPr="00BF47A0" w:rsidRDefault="00ED4D4B" w:rsidP="00936323">
                      <w:r>
                        <w:rPr>
                          <w:rFonts w:hint="eastAsia"/>
                        </w:rPr>
                        <w:t>echo '</w:t>
                      </w:r>
                      <w:r>
                        <w:rPr>
                          <w:rFonts w:hint="eastAsia"/>
                        </w:rPr>
                        <w:t>测试完毕</w:t>
                      </w:r>
                      <w:r>
                        <w:rPr>
                          <w:rFonts w:hint="eastAsia"/>
                        </w:rPr>
                        <w:t>'</w:t>
                      </w:r>
                    </w:p>
                    <w:p w14:paraId="43947061" w14:textId="77777777" w:rsidR="00ED4D4B" w:rsidRDefault="00ED4D4B"/>
                  </w:txbxContent>
                </v:textbox>
              </v:rect>
            </w:pict>
          </mc:Fallback>
        </mc:AlternateContent>
      </w:r>
    </w:p>
    <w:p w14:paraId="054E9A63" w14:textId="77777777" w:rsidR="00310E57" w:rsidRDefault="00310E57" w:rsidP="00BF47A0"/>
    <w:p w14:paraId="33857EF7" w14:textId="77777777" w:rsidR="00310E57" w:rsidRDefault="00310E57" w:rsidP="00BF47A0"/>
    <w:p w14:paraId="236489A5" w14:textId="77777777" w:rsidR="00936323" w:rsidRDefault="00936323" w:rsidP="00BF47A0"/>
    <w:p w14:paraId="63015675" w14:textId="77777777" w:rsidR="00310E57" w:rsidRDefault="00327DD6" w:rsidP="00BF47A0">
      <w:r>
        <w:rPr>
          <w:noProof/>
        </w:rPr>
        <w:lastRenderedPageBreak/>
        <w:drawing>
          <wp:inline distT="0" distB="0" distL="0" distR="0" wp14:anchorId="53B710D8" wp14:editId="310E2335">
            <wp:extent cx="6151880" cy="1722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22755"/>
                    </a:xfrm>
                    <a:prstGeom prst="rect">
                      <a:avLst/>
                    </a:prstGeom>
                  </pic:spPr>
                </pic:pic>
              </a:graphicData>
            </a:graphic>
          </wp:inline>
        </w:drawing>
      </w:r>
    </w:p>
    <w:p w14:paraId="455EA656" w14:textId="77777777" w:rsidR="00223458" w:rsidRDefault="008C58D5" w:rsidP="00BF47A0">
      <w:r>
        <w:rPr>
          <w:rFonts w:hint="eastAsia"/>
        </w:rPr>
        <w:t>点击“保存”</w:t>
      </w:r>
      <w:r w:rsidR="00704EF1">
        <w:rPr>
          <w:rFonts w:hint="eastAsia"/>
        </w:rPr>
        <w:t>，立即构建。</w:t>
      </w:r>
    </w:p>
    <w:p w14:paraId="5B20174B" w14:textId="77777777" w:rsidR="00310E57" w:rsidRDefault="00C03338" w:rsidP="00BF47A0">
      <w:r>
        <w:rPr>
          <w:noProof/>
        </w:rPr>
        <w:drawing>
          <wp:inline distT="0" distB="0" distL="0" distR="0" wp14:anchorId="066981F2" wp14:editId="18AAE4A7">
            <wp:extent cx="6151880" cy="3286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286760"/>
                    </a:xfrm>
                    <a:prstGeom prst="rect">
                      <a:avLst/>
                    </a:prstGeom>
                  </pic:spPr>
                </pic:pic>
              </a:graphicData>
            </a:graphic>
          </wp:inline>
        </w:drawing>
      </w:r>
    </w:p>
    <w:p w14:paraId="792A8138" w14:textId="77777777" w:rsidR="006A4185" w:rsidRDefault="006A4185" w:rsidP="00BF47A0">
      <w:r>
        <w:rPr>
          <w:rFonts w:hint="eastAsia"/>
        </w:rPr>
        <w:t>（或者通过</w:t>
      </w:r>
      <w:r>
        <w:rPr>
          <w:rFonts w:hint="eastAsia"/>
        </w:rPr>
        <w:t>blue</w:t>
      </w:r>
      <w:r>
        <w:t xml:space="preserve"> </w:t>
      </w:r>
      <w:r>
        <w:rPr>
          <w:rFonts w:hint="eastAsia"/>
        </w:rPr>
        <w:t>ocean</w:t>
      </w:r>
      <w:r>
        <w:rPr>
          <w:rFonts w:hint="eastAsia"/>
        </w:rPr>
        <w:t>查看）</w:t>
      </w:r>
    </w:p>
    <w:p w14:paraId="6EAC2D8A" w14:textId="77777777" w:rsidR="006A4185" w:rsidRDefault="006A4185" w:rsidP="00BF47A0">
      <w:r>
        <w:rPr>
          <w:noProof/>
        </w:rPr>
        <w:lastRenderedPageBreak/>
        <w:drawing>
          <wp:inline distT="0" distB="0" distL="0" distR="0" wp14:anchorId="6F1295EF" wp14:editId="370EE5AA">
            <wp:extent cx="6151880" cy="2647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647315"/>
                    </a:xfrm>
                    <a:prstGeom prst="rect">
                      <a:avLst/>
                    </a:prstGeom>
                  </pic:spPr>
                </pic:pic>
              </a:graphicData>
            </a:graphic>
          </wp:inline>
        </w:drawing>
      </w:r>
    </w:p>
    <w:p w14:paraId="5E5BEC0F" w14:textId="77777777" w:rsidR="008344DE" w:rsidRDefault="009C3EFF" w:rsidP="009C3EFF">
      <w:pPr>
        <w:pStyle w:val="2"/>
      </w:pPr>
      <w:bookmarkStart w:id="14" w:name="_Toc500018471"/>
      <w:r>
        <w:rPr>
          <w:rFonts w:hint="eastAsia"/>
        </w:rPr>
        <w:t>创建</w:t>
      </w:r>
      <w:r>
        <w:t>SIT</w:t>
      </w:r>
      <w:r>
        <w:rPr>
          <w:rFonts w:hint="eastAsia"/>
        </w:rPr>
        <w:t>构建配置</w:t>
      </w:r>
      <w:bookmarkEnd w:id="14"/>
    </w:p>
    <w:p w14:paraId="077BEF11" w14:textId="77777777" w:rsidR="00362EF1" w:rsidRDefault="00362EF1" w:rsidP="009C3EFF">
      <w:r>
        <w:rPr>
          <w:rFonts w:hint="eastAsia"/>
        </w:rPr>
        <w:t>登录</w:t>
      </w:r>
      <w:r>
        <w:rPr>
          <w:rFonts w:hint="eastAsia"/>
        </w:rPr>
        <w:t>jenkins</w:t>
      </w:r>
      <w:r>
        <w:rPr>
          <w:rFonts w:hint="eastAsia"/>
        </w:rPr>
        <w:t>，创建</w:t>
      </w:r>
      <w:r>
        <w:rPr>
          <w:rFonts w:hint="eastAsia"/>
        </w:rPr>
        <w:t>MyBank</w:t>
      </w:r>
      <w:r>
        <w:t xml:space="preserve"> SIT</w:t>
      </w:r>
      <w:r>
        <w:rPr>
          <w:rFonts w:hint="eastAsia"/>
        </w:rPr>
        <w:t>，类型：</w:t>
      </w:r>
      <w:r>
        <w:rPr>
          <w:rFonts w:hint="eastAsia"/>
        </w:rPr>
        <w:t>freestyle</w:t>
      </w:r>
      <w:r>
        <w:t xml:space="preserve"> </w:t>
      </w:r>
      <w:r>
        <w:rPr>
          <w:rFonts w:hint="eastAsia"/>
        </w:rPr>
        <w:t>project</w:t>
      </w:r>
    </w:p>
    <w:p w14:paraId="388F1D11" w14:textId="77777777" w:rsidR="00362EF1" w:rsidRDefault="0052348F" w:rsidP="009C3EFF">
      <w:r>
        <w:rPr>
          <w:noProof/>
        </w:rPr>
        <w:drawing>
          <wp:inline distT="0" distB="0" distL="0" distR="0" wp14:anchorId="518D7DB4" wp14:editId="3C1C3F27">
            <wp:extent cx="6151880" cy="2144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144395"/>
                    </a:xfrm>
                    <a:prstGeom prst="rect">
                      <a:avLst/>
                    </a:prstGeom>
                  </pic:spPr>
                </pic:pic>
              </a:graphicData>
            </a:graphic>
          </wp:inline>
        </w:drawing>
      </w:r>
    </w:p>
    <w:p w14:paraId="655AF05D" w14:textId="77777777" w:rsidR="00AC2DBB" w:rsidRDefault="00392E00" w:rsidP="009C3EFF">
      <w:r>
        <w:rPr>
          <w:rFonts w:hint="eastAsia"/>
        </w:rPr>
        <w:t>添加</w:t>
      </w:r>
      <w:r w:rsidR="00530370">
        <w:rPr>
          <w:rFonts w:hint="eastAsia"/>
        </w:rPr>
        <w:t>“</w:t>
      </w:r>
      <w:r w:rsidR="00530370">
        <w:rPr>
          <w:rFonts w:hint="eastAsia"/>
        </w:rPr>
        <w:t>Add</w:t>
      </w:r>
      <w:r w:rsidR="00530370">
        <w:t xml:space="preserve"> </w:t>
      </w:r>
      <w:r w:rsidR="00530370">
        <w:rPr>
          <w:rFonts w:hint="eastAsia"/>
        </w:rPr>
        <w:t>build</w:t>
      </w:r>
      <w:r w:rsidR="00530370">
        <w:t xml:space="preserve"> </w:t>
      </w:r>
      <w:r w:rsidR="00530370">
        <w:rPr>
          <w:rFonts w:hint="eastAsia"/>
        </w:rPr>
        <w:t>step</w:t>
      </w:r>
      <w:r w:rsidR="00530370">
        <w:rPr>
          <w:rFonts w:hint="eastAsia"/>
        </w:rPr>
        <w:t>”，</w:t>
      </w:r>
      <w:r>
        <w:rPr>
          <w:rFonts w:hint="eastAsia"/>
        </w:rPr>
        <w:t>构建步骤，选择“</w:t>
      </w:r>
      <w:r>
        <w:rPr>
          <w:rFonts w:hint="eastAsia"/>
        </w:rPr>
        <w:t>Tag</w:t>
      </w:r>
      <w:r>
        <w:t xml:space="preserve"> </w:t>
      </w:r>
      <w:r>
        <w:rPr>
          <w:rFonts w:hint="eastAsia"/>
        </w:rPr>
        <w:t>Openshift</w:t>
      </w:r>
      <w:r>
        <w:t xml:space="preserve"> I</w:t>
      </w:r>
      <w:r>
        <w:rPr>
          <w:rFonts w:hint="eastAsia"/>
        </w:rPr>
        <w:t>mage</w:t>
      </w:r>
      <w:r>
        <w:rPr>
          <w:rFonts w:hint="eastAsia"/>
        </w:rPr>
        <w:t>”</w:t>
      </w:r>
    </w:p>
    <w:p w14:paraId="6CC3FBCB" w14:textId="77777777" w:rsidR="00DC4510" w:rsidRDefault="00392E00" w:rsidP="009C3EFF">
      <w:r>
        <w:rPr>
          <w:noProof/>
        </w:rPr>
        <w:lastRenderedPageBreak/>
        <w:drawing>
          <wp:inline distT="0" distB="0" distL="0" distR="0" wp14:anchorId="22AF9010" wp14:editId="443687EF">
            <wp:extent cx="6151880" cy="558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582920"/>
                    </a:xfrm>
                    <a:prstGeom prst="rect">
                      <a:avLst/>
                    </a:prstGeom>
                  </pic:spPr>
                </pic:pic>
              </a:graphicData>
            </a:graphic>
          </wp:inline>
        </w:drawing>
      </w:r>
    </w:p>
    <w:p w14:paraId="359F9D0C" w14:textId="77777777" w:rsidR="00CA574E" w:rsidRDefault="00CA574E" w:rsidP="009C3EFF">
      <w:r>
        <w:rPr>
          <w:rFonts w:hint="eastAsia"/>
        </w:rPr>
        <w:t>填入相关参数：</w:t>
      </w:r>
    </w:p>
    <w:p w14:paraId="4758AA67" w14:textId="77777777" w:rsidR="00DC4510" w:rsidRDefault="00DC4510" w:rsidP="009C3EFF">
      <w:r>
        <w:rPr>
          <w:noProof/>
        </w:rPr>
        <w:lastRenderedPageBreak/>
        <w:drawing>
          <wp:inline distT="0" distB="0" distL="0" distR="0" wp14:anchorId="7B09B8A8" wp14:editId="3EFE0742">
            <wp:extent cx="6151880" cy="3879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79850"/>
                    </a:xfrm>
                    <a:prstGeom prst="rect">
                      <a:avLst/>
                    </a:prstGeom>
                  </pic:spPr>
                </pic:pic>
              </a:graphicData>
            </a:graphic>
          </wp:inline>
        </w:drawing>
      </w:r>
    </w:p>
    <w:p w14:paraId="2F8E117A" w14:textId="77777777" w:rsidR="00DC4510" w:rsidRDefault="00DE4196" w:rsidP="009C3EFF">
      <w:r>
        <w:rPr>
          <w:rFonts w:hint="eastAsia"/>
        </w:rPr>
        <w:t>相关参数说明</w:t>
      </w:r>
    </w:p>
    <w:tbl>
      <w:tblPr>
        <w:tblStyle w:val="a4"/>
        <w:tblW w:w="0" w:type="auto"/>
        <w:tblLook w:val="04A0" w:firstRow="1" w:lastRow="0" w:firstColumn="1" w:lastColumn="0" w:noHBand="0" w:noVBand="1"/>
      </w:tblPr>
      <w:tblGrid>
        <w:gridCol w:w="3201"/>
        <w:gridCol w:w="3278"/>
        <w:gridCol w:w="3199"/>
      </w:tblGrid>
      <w:tr w:rsidR="00CA574E" w14:paraId="7938E147" w14:textId="77777777" w:rsidTr="00CA574E">
        <w:tc>
          <w:tcPr>
            <w:tcW w:w="3301" w:type="dxa"/>
          </w:tcPr>
          <w:p w14:paraId="784149E9" w14:textId="77777777" w:rsidR="00CA574E" w:rsidRDefault="00CA574E" w:rsidP="009C3EFF">
            <w:r>
              <w:rPr>
                <w:rFonts w:hint="eastAsia"/>
              </w:rPr>
              <w:t>参数名</w:t>
            </w:r>
          </w:p>
        </w:tc>
        <w:tc>
          <w:tcPr>
            <w:tcW w:w="3301" w:type="dxa"/>
          </w:tcPr>
          <w:p w14:paraId="7BBD729E" w14:textId="77777777" w:rsidR="00CA574E" w:rsidRDefault="00CA574E" w:rsidP="009C3EFF">
            <w:r>
              <w:rPr>
                <w:rFonts w:hint="eastAsia"/>
              </w:rPr>
              <w:t>参数值</w:t>
            </w:r>
          </w:p>
        </w:tc>
        <w:tc>
          <w:tcPr>
            <w:tcW w:w="3302" w:type="dxa"/>
          </w:tcPr>
          <w:p w14:paraId="2DE304B8" w14:textId="77777777" w:rsidR="00CA574E" w:rsidRDefault="00CA574E" w:rsidP="009C3EFF">
            <w:r>
              <w:rPr>
                <w:rFonts w:hint="eastAsia"/>
              </w:rPr>
              <w:t>说明</w:t>
            </w:r>
          </w:p>
        </w:tc>
      </w:tr>
      <w:tr w:rsidR="00CA574E" w14:paraId="611DB54D" w14:textId="77777777" w:rsidTr="00CA574E">
        <w:tc>
          <w:tcPr>
            <w:tcW w:w="3301" w:type="dxa"/>
          </w:tcPr>
          <w:p w14:paraId="16276A37" w14:textId="77777777" w:rsidR="00CA574E" w:rsidRDefault="00CA574E" w:rsidP="009C3EFF">
            <w:r w:rsidRPr="00CA574E">
              <w:t>Cluster API URL</w:t>
            </w:r>
          </w:p>
        </w:tc>
        <w:tc>
          <w:tcPr>
            <w:tcW w:w="3301" w:type="dxa"/>
          </w:tcPr>
          <w:p w14:paraId="0122788E" w14:textId="77777777" w:rsidR="00CA574E" w:rsidRDefault="00CA574E" w:rsidP="009C3EFF">
            <w:r w:rsidRPr="00CA574E">
              <w:t>https://192.168.200.56:8443</w:t>
            </w:r>
          </w:p>
        </w:tc>
        <w:tc>
          <w:tcPr>
            <w:tcW w:w="3302" w:type="dxa"/>
          </w:tcPr>
          <w:p w14:paraId="22779862" w14:textId="77777777" w:rsidR="00CA574E" w:rsidRDefault="00CA574E" w:rsidP="009C3EFF">
            <w:r>
              <w:t>O</w:t>
            </w:r>
            <w:r>
              <w:rPr>
                <w:rFonts w:hint="eastAsia"/>
              </w:rPr>
              <w:t>penshift</w:t>
            </w:r>
            <w:r>
              <w:rPr>
                <w:rFonts w:hint="eastAsia"/>
              </w:rPr>
              <w:t>集群地址</w:t>
            </w:r>
          </w:p>
        </w:tc>
      </w:tr>
      <w:tr w:rsidR="00CA574E" w14:paraId="326A4B5B" w14:textId="77777777" w:rsidTr="00CA574E">
        <w:tc>
          <w:tcPr>
            <w:tcW w:w="3301" w:type="dxa"/>
          </w:tcPr>
          <w:p w14:paraId="4BC13E2D" w14:textId="77777777" w:rsidR="00CA574E" w:rsidRDefault="00CD54D0" w:rsidP="009C3EFF">
            <w:r w:rsidRPr="00CD54D0">
              <w:t>Project</w:t>
            </w:r>
          </w:p>
        </w:tc>
        <w:tc>
          <w:tcPr>
            <w:tcW w:w="3301" w:type="dxa"/>
          </w:tcPr>
          <w:p w14:paraId="4F7B156B" w14:textId="77777777" w:rsidR="00CA574E" w:rsidRDefault="00CD54D0" w:rsidP="009C3EFF">
            <w:r>
              <w:t>mybank</w:t>
            </w:r>
            <w:r>
              <w:rPr>
                <w:rFonts w:hint="eastAsia"/>
              </w:rPr>
              <w:t>-dev</w:t>
            </w:r>
          </w:p>
        </w:tc>
        <w:tc>
          <w:tcPr>
            <w:tcW w:w="3302" w:type="dxa"/>
          </w:tcPr>
          <w:p w14:paraId="3FF1983E" w14:textId="77777777" w:rsidR="00CA574E" w:rsidRDefault="00374637" w:rsidP="009C3EFF">
            <w:r>
              <w:rPr>
                <w:rFonts w:hint="eastAsia"/>
              </w:rPr>
              <w:t>源</w:t>
            </w:r>
            <w:r>
              <w:rPr>
                <w:rFonts w:hint="eastAsia"/>
              </w:rPr>
              <w:t>imagestream</w:t>
            </w:r>
            <w:r>
              <w:rPr>
                <w:rFonts w:hint="eastAsia"/>
              </w:rPr>
              <w:t>所在的项目名称</w:t>
            </w:r>
          </w:p>
        </w:tc>
      </w:tr>
      <w:tr w:rsidR="00CA574E" w14:paraId="25D428DD" w14:textId="77777777" w:rsidTr="00CA574E">
        <w:tc>
          <w:tcPr>
            <w:tcW w:w="3301" w:type="dxa"/>
          </w:tcPr>
          <w:p w14:paraId="32D9AAD1" w14:textId="77777777" w:rsidR="00CA574E" w:rsidRDefault="008B30B5" w:rsidP="008B30B5">
            <w:pPr>
              <w:jc w:val="left"/>
            </w:pPr>
            <w:r w:rsidRPr="008B30B5">
              <w:t>The name of the ImageStream for the current image tag</w:t>
            </w:r>
          </w:p>
        </w:tc>
        <w:tc>
          <w:tcPr>
            <w:tcW w:w="3301" w:type="dxa"/>
          </w:tcPr>
          <w:p w14:paraId="637AD5B6" w14:textId="77777777" w:rsidR="00CA574E" w:rsidRDefault="008B30B5" w:rsidP="009C3EFF">
            <w:r w:rsidRPr="008B30B5">
              <w:t>mybankapp</w:t>
            </w:r>
          </w:p>
        </w:tc>
        <w:tc>
          <w:tcPr>
            <w:tcW w:w="3302" w:type="dxa"/>
          </w:tcPr>
          <w:p w14:paraId="7A659363" w14:textId="77777777" w:rsidR="00CA574E" w:rsidRDefault="008B30B5" w:rsidP="009C3EFF">
            <w:r>
              <w:rPr>
                <w:rFonts w:hint="eastAsia"/>
              </w:rPr>
              <w:t>源</w:t>
            </w:r>
            <w:r>
              <w:rPr>
                <w:rFonts w:hint="eastAsia"/>
              </w:rPr>
              <w:t>imagesteam</w:t>
            </w:r>
            <w:r>
              <w:rPr>
                <w:rFonts w:hint="eastAsia"/>
              </w:rPr>
              <w:t>名称</w:t>
            </w:r>
          </w:p>
        </w:tc>
      </w:tr>
      <w:tr w:rsidR="008B30B5" w14:paraId="25D28EE2" w14:textId="77777777" w:rsidTr="00CA574E">
        <w:tc>
          <w:tcPr>
            <w:tcW w:w="3301" w:type="dxa"/>
          </w:tcPr>
          <w:p w14:paraId="57306F57" w14:textId="77777777" w:rsidR="008B30B5" w:rsidRPr="008B30B5" w:rsidRDefault="008B30B5" w:rsidP="008B30B5">
            <w:pPr>
              <w:jc w:val="left"/>
            </w:pPr>
            <w:r w:rsidRPr="008B30B5">
              <w:t>The name of the current image tag or actual image ID</w:t>
            </w:r>
          </w:p>
        </w:tc>
        <w:tc>
          <w:tcPr>
            <w:tcW w:w="3301" w:type="dxa"/>
          </w:tcPr>
          <w:p w14:paraId="782C3A43" w14:textId="77777777" w:rsidR="008B30B5" w:rsidRPr="008B30B5" w:rsidRDefault="00E74A89" w:rsidP="009C3EFF">
            <w:r>
              <w:t>latest</w:t>
            </w:r>
          </w:p>
        </w:tc>
        <w:tc>
          <w:tcPr>
            <w:tcW w:w="3302" w:type="dxa"/>
          </w:tcPr>
          <w:p w14:paraId="53C41E7D" w14:textId="77777777" w:rsidR="008B30B5" w:rsidRDefault="008B30B5" w:rsidP="009C3EFF">
            <w:r>
              <w:rPr>
                <w:rFonts w:hint="eastAsia"/>
              </w:rPr>
              <w:t>源</w:t>
            </w:r>
            <w:r>
              <w:rPr>
                <w:rFonts w:hint="eastAsia"/>
              </w:rPr>
              <w:t>imagestream</w:t>
            </w:r>
            <w:r>
              <w:rPr>
                <w:rFonts w:hint="eastAsia"/>
              </w:rPr>
              <w:t>标签</w:t>
            </w:r>
          </w:p>
        </w:tc>
      </w:tr>
      <w:tr w:rsidR="008B30B5" w14:paraId="015E18C7" w14:textId="77777777" w:rsidTr="00CA574E">
        <w:tc>
          <w:tcPr>
            <w:tcW w:w="3301" w:type="dxa"/>
          </w:tcPr>
          <w:p w14:paraId="19C0360B" w14:textId="77777777" w:rsidR="008B30B5" w:rsidRPr="008B30B5" w:rsidRDefault="00033686" w:rsidP="008B30B5">
            <w:pPr>
              <w:jc w:val="left"/>
            </w:pPr>
            <w:r w:rsidRPr="00033686">
              <w:t>The name of the ImageStream for the new image tag</w:t>
            </w:r>
          </w:p>
        </w:tc>
        <w:tc>
          <w:tcPr>
            <w:tcW w:w="3301" w:type="dxa"/>
          </w:tcPr>
          <w:p w14:paraId="7DE5F179" w14:textId="77777777" w:rsidR="008B30B5" w:rsidRPr="008B30B5" w:rsidRDefault="00033686" w:rsidP="009C3EFF">
            <w:r w:rsidRPr="008B30B5">
              <w:t>mybankapp</w:t>
            </w:r>
          </w:p>
        </w:tc>
        <w:tc>
          <w:tcPr>
            <w:tcW w:w="3302" w:type="dxa"/>
          </w:tcPr>
          <w:p w14:paraId="796DB8F9" w14:textId="77777777" w:rsidR="008B30B5" w:rsidRDefault="00033686" w:rsidP="009C3EFF">
            <w:r>
              <w:rPr>
                <w:rFonts w:hint="eastAsia"/>
              </w:rPr>
              <w:t>目标</w:t>
            </w:r>
            <w:r>
              <w:rPr>
                <w:rFonts w:hint="eastAsia"/>
              </w:rPr>
              <w:t>imagestream</w:t>
            </w:r>
            <w:r>
              <w:rPr>
                <w:rFonts w:hint="eastAsia"/>
              </w:rPr>
              <w:t>名称</w:t>
            </w:r>
          </w:p>
        </w:tc>
      </w:tr>
      <w:tr w:rsidR="00033686" w14:paraId="6A02B1D4" w14:textId="77777777" w:rsidTr="00CA574E">
        <w:tc>
          <w:tcPr>
            <w:tcW w:w="3301" w:type="dxa"/>
          </w:tcPr>
          <w:p w14:paraId="11E94890" w14:textId="77777777" w:rsidR="00033686" w:rsidRPr="00033686" w:rsidRDefault="00033686" w:rsidP="008B30B5">
            <w:pPr>
              <w:jc w:val="left"/>
            </w:pPr>
            <w:r w:rsidRPr="00033686">
              <w:t>The name of the new image tag</w:t>
            </w:r>
          </w:p>
        </w:tc>
        <w:tc>
          <w:tcPr>
            <w:tcW w:w="3301" w:type="dxa"/>
          </w:tcPr>
          <w:p w14:paraId="3D916D9E" w14:textId="77777777" w:rsidR="00033686" w:rsidRPr="008B30B5" w:rsidRDefault="00EB348F" w:rsidP="009C3EFF">
            <w:r>
              <w:t>sit</w:t>
            </w:r>
          </w:p>
        </w:tc>
        <w:tc>
          <w:tcPr>
            <w:tcW w:w="3302" w:type="dxa"/>
          </w:tcPr>
          <w:p w14:paraId="0F27194F" w14:textId="77777777" w:rsidR="00033686" w:rsidRDefault="00033686" w:rsidP="009C3EFF">
            <w:r>
              <w:rPr>
                <w:rFonts w:hint="eastAsia"/>
              </w:rPr>
              <w:t>目标</w:t>
            </w:r>
            <w:r>
              <w:rPr>
                <w:rFonts w:hint="eastAsia"/>
              </w:rPr>
              <w:t>imagestream</w:t>
            </w:r>
            <w:r>
              <w:rPr>
                <w:rFonts w:hint="eastAsia"/>
              </w:rPr>
              <w:t>标签</w:t>
            </w:r>
          </w:p>
        </w:tc>
      </w:tr>
      <w:tr w:rsidR="00033686" w14:paraId="6114D850" w14:textId="77777777" w:rsidTr="00CA574E">
        <w:tc>
          <w:tcPr>
            <w:tcW w:w="3301" w:type="dxa"/>
          </w:tcPr>
          <w:p w14:paraId="046D12D2" w14:textId="77777777" w:rsidR="00033686" w:rsidRPr="00033686" w:rsidRDefault="00656705" w:rsidP="008B30B5">
            <w:pPr>
              <w:jc w:val="left"/>
            </w:pPr>
            <w:r w:rsidRPr="00656705">
              <w:t>The name of the project for the new image tag</w:t>
            </w:r>
          </w:p>
        </w:tc>
        <w:tc>
          <w:tcPr>
            <w:tcW w:w="3301" w:type="dxa"/>
          </w:tcPr>
          <w:p w14:paraId="6777BEFB" w14:textId="77777777" w:rsidR="00033686" w:rsidRPr="008B30B5" w:rsidRDefault="00656705" w:rsidP="009C3EFF">
            <w:r w:rsidRPr="00656705">
              <w:t>mybank-sit</w:t>
            </w:r>
          </w:p>
        </w:tc>
        <w:tc>
          <w:tcPr>
            <w:tcW w:w="3302" w:type="dxa"/>
          </w:tcPr>
          <w:p w14:paraId="77E681F7" w14:textId="77777777" w:rsidR="00033686" w:rsidRDefault="00656705" w:rsidP="009C3EFF">
            <w:r>
              <w:rPr>
                <w:rFonts w:hint="eastAsia"/>
              </w:rPr>
              <w:t>目标</w:t>
            </w:r>
            <w:r>
              <w:rPr>
                <w:rFonts w:hint="eastAsia"/>
              </w:rPr>
              <w:t>imagestream</w:t>
            </w:r>
            <w:r>
              <w:rPr>
                <w:rFonts w:hint="eastAsia"/>
              </w:rPr>
              <w:t>所在的项目名称</w:t>
            </w:r>
          </w:p>
        </w:tc>
      </w:tr>
    </w:tbl>
    <w:p w14:paraId="77BB715E" w14:textId="77777777" w:rsidR="00CA574E" w:rsidRDefault="00CA574E" w:rsidP="009C3EFF"/>
    <w:p w14:paraId="6CF90A19" w14:textId="77777777" w:rsidR="00530370" w:rsidRDefault="00530370"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rPr>
          <w:rFonts w:hint="eastAsia"/>
        </w:rPr>
        <w:t>Trigger</w:t>
      </w:r>
      <w:r>
        <w:t xml:space="preserve">  O</w:t>
      </w:r>
      <w:r>
        <w:rPr>
          <w:rFonts w:hint="eastAsia"/>
        </w:rPr>
        <w:t>penshift</w:t>
      </w:r>
      <w:r>
        <w:t xml:space="preserve"> </w:t>
      </w:r>
      <w:r w:rsidR="00BB4ACA">
        <w:rPr>
          <w:rFonts w:hint="eastAsia"/>
        </w:rPr>
        <w:t>Deployment</w:t>
      </w:r>
      <w:r>
        <w:rPr>
          <w:rFonts w:hint="eastAsia"/>
        </w:rPr>
        <w:t>”</w:t>
      </w:r>
      <w:r w:rsidR="00C71B9B">
        <w:rPr>
          <w:rFonts w:hint="eastAsia"/>
        </w:rPr>
        <w:t>，</w:t>
      </w:r>
      <w:r w:rsidR="00FB4BFC">
        <w:rPr>
          <w:rFonts w:hint="eastAsia"/>
        </w:rPr>
        <w:t>输入参数：</w:t>
      </w:r>
    </w:p>
    <w:p w14:paraId="2905511A" w14:textId="77777777" w:rsidR="00FB4BFC" w:rsidRDefault="00CF4508" w:rsidP="009C3EFF">
      <w:r>
        <w:rPr>
          <w:noProof/>
        </w:rPr>
        <w:lastRenderedPageBreak/>
        <w:drawing>
          <wp:inline distT="0" distB="0" distL="0" distR="0" wp14:anchorId="32693D21" wp14:editId="0A5ADFC7">
            <wp:extent cx="6151880" cy="32035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203575"/>
                    </a:xfrm>
                    <a:prstGeom prst="rect">
                      <a:avLst/>
                    </a:prstGeom>
                  </pic:spPr>
                </pic:pic>
              </a:graphicData>
            </a:graphic>
          </wp:inline>
        </w:drawing>
      </w:r>
    </w:p>
    <w:p w14:paraId="4C051B33" w14:textId="77777777" w:rsidR="004E2D93" w:rsidRDefault="004E2D93" w:rsidP="009C3EFF"/>
    <w:tbl>
      <w:tblPr>
        <w:tblStyle w:val="a4"/>
        <w:tblW w:w="0" w:type="auto"/>
        <w:tblLook w:val="04A0" w:firstRow="1" w:lastRow="0" w:firstColumn="1" w:lastColumn="0" w:noHBand="0" w:noVBand="1"/>
      </w:tblPr>
      <w:tblGrid>
        <w:gridCol w:w="3200"/>
        <w:gridCol w:w="3278"/>
        <w:gridCol w:w="3200"/>
      </w:tblGrid>
      <w:tr w:rsidR="004E2D93" w14:paraId="63C1E509" w14:textId="77777777" w:rsidTr="005F6180">
        <w:tc>
          <w:tcPr>
            <w:tcW w:w="3301" w:type="dxa"/>
          </w:tcPr>
          <w:p w14:paraId="7AF15BAD" w14:textId="77777777" w:rsidR="004E2D93" w:rsidRDefault="004E2D93" w:rsidP="005F6180">
            <w:r>
              <w:rPr>
                <w:rFonts w:hint="eastAsia"/>
              </w:rPr>
              <w:t>参数名</w:t>
            </w:r>
          </w:p>
        </w:tc>
        <w:tc>
          <w:tcPr>
            <w:tcW w:w="3301" w:type="dxa"/>
          </w:tcPr>
          <w:p w14:paraId="1856E81F" w14:textId="77777777" w:rsidR="004E2D93" w:rsidRDefault="004E2D93" w:rsidP="005F6180">
            <w:r>
              <w:rPr>
                <w:rFonts w:hint="eastAsia"/>
              </w:rPr>
              <w:t>参数值</w:t>
            </w:r>
          </w:p>
        </w:tc>
        <w:tc>
          <w:tcPr>
            <w:tcW w:w="3302" w:type="dxa"/>
          </w:tcPr>
          <w:p w14:paraId="5913B2DE" w14:textId="77777777" w:rsidR="004E2D93" w:rsidRDefault="004E2D93" w:rsidP="005F6180">
            <w:r>
              <w:rPr>
                <w:rFonts w:hint="eastAsia"/>
              </w:rPr>
              <w:t>说明</w:t>
            </w:r>
          </w:p>
        </w:tc>
      </w:tr>
      <w:tr w:rsidR="004E2D93" w14:paraId="6CB3CF55" w14:textId="77777777" w:rsidTr="005F6180">
        <w:tc>
          <w:tcPr>
            <w:tcW w:w="3301" w:type="dxa"/>
          </w:tcPr>
          <w:p w14:paraId="207C63D0" w14:textId="77777777" w:rsidR="004E2D93" w:rsidRDefault="004E2D93" w:rsidP="005F6180">
            <w:r w:rsidRPr="00CA574E">
              <w:t>Cluster API URL</w:t>
            </w:r>
          </w:p>
        </w:tc>
        <w:tc>
          <w:tcPr>
            <w:tcW w:w="3301" w:type="dxa"/>
          </w:tcPr>
          <w:p w14:paraId="5F0DD85C" w14:textId="77777777" w:rsidR="004E2D93" w:rsidRDefault="004E2D93" w:rsidP="005F6180">
            <w:r w:rsidRPr="00CA574E">
              <w:t>https://192.168.200.56:8443</w:t>
            </w:r>
          </w:p>
        </w:tc>
        <w:tc>
          <w:tcPr>
            <w:tcW w:w="3302" w:type="dxa"/>
          </w:tcPr>
          <w:p w14:paraId="31322B4C" w14:textId="77777777" w:rsidR="004E2D93" w:rsidRDefault="004E2D93" w:rsidP="005F6180">
            <w:r>
              <w:t>O</w:t>
            </w:r>
            <w:r>
              <w:rPr>
                <w:rFonts w:hint="eastAsia"/>
              </w:rPr>
              <w:t>penshift</w:t>
            </w:r>
            <w:r>
              <w:rPr>
                <w:rFonts w:hint="eastAsia"/>
              </w:rPr>
              <w:t>集群地址</w:t>
            </w:r>
          </w:p>
        </w:tc>
      </w:tr>
      <w:tr w:rsidR="004E2D93" w14:paraId="3310BDE7" w14:textId="77777777" w:rsidTr="005F6180">
        <w:tc>
          <w:tcPr>
            <w:tcW w:w="3301" w:type="dxa"/>
          </w:tcPr>
          <w:p w14:paraId="4925F015" w14:textId="77777777" w:rsidR="004E2D93" w:rsidRDefault="004E2D93" w:rsidP="005F6180">
            <w:r w:rsidRPr="00CD54D0">
              <w:t>Project</w:t>
            </w:r>
          </w:p>
        </w:tc>
        <w:tc>
          <w:tcPr>
            <w:tcW w:w="3301" w:type="dxa"/>
          </w:tcPr>
          <w:p w14:paraId="4F782760" w14:textId="77777777" w:rsidR="004E2D93" w:rsidRDefault="004E2D93" w:rsidP="005F6180">
            <w:r>
              <w:t>mybank</w:t>
            </w:r>
            <w:r>
              <w:rPr>
                <w:rFonts w:hint="eastAsia"/>
              </w:rPr>
              <w:t>-</w:t>
            </w:r>
            <w:r w:rsidR="003C56C4">
              <w:rPr>
                <w:rFonts w:hint="eastAsia"/>
              </w:rPr>
              <w:t>sit</w:t>
            </w:r>
          </w:p>
        </w:tc>
        <w:tc>
          <w:tcPr>
            <w:tcW w:w="3302" w:type="dxa"/>
          </w:tcPr>
          <w:p w14:paraId="4F8B6E3B" w14:textId="77777777" w:rsidR="004E2D93" w:rsidRDefault="003C56C4" w:rsidP="005F6180">
            <w:r>
              <w:rPr>
                <w:rFonts w:hint="eastAsia"/>
              </w:rPr>
              <w:t>项目名称</w:t>
            </w:r>
          </w:p>
        </w:tc>
      </w:tr>
      <w:tr w:rsidR="004E2D93" w14:paraId="3EDAE64C" w14:textId="77777777" w:rsidTr="005F6180">
        <w:tc>
          <w:tcPr>
            <w:tcW w:w="3301" w:type="dxa"/>
          </w:tcPr>
          <w:p w14:paraId="2452130C" w14:textId="77777777" w:rsidR="004E2D93" w:rsidRDefault="003C56C4" w:rsidP="005F6180">
            <w:pPr>
              <w:jc w:val="left"/>
            </w:pPr>
            <w:r w:rsidRPr="003C56C4">
              <w:t>The name of the BuildConfig to trigger</w:t>
            </w:r>
          </w:p>
        </w:tc>
        <w:tc>
          <w:tcPr>
            <w:tcW w:w="3301" w:type="dxa"/>
          </w:tcPr>
          <w:p w14:paraId="7BB17BD0" w14:textId="77777777" w:rsidR="004E2D93" w:rsidRDefault="004E2D93" w:rsidP="005F6180">
            <w:r w:rsidRPr="008B30B5">
              <w:t>mybankapp</w:t>
            </w:r>
          </w:p>
        </w:tc>
        <w:tc>
          <w:tcPr>
            <w:tcW w:w="3302" w:type="dxa"/>
          </w:tcPr>
          <w:p w14:paraId="62E7CD33" w14:textId="77777777" w:rsidR="004E2D93" w:rsidRDefault="003C56C4" w:rsidP="005F6180">
            <w:r>
              <w:t>D</w:t>
            </w:r>
            <w:r>
              <w:rPr>
                <w:rFonts w:hint="eastAsia"/>
              </w:rPr>
              <w:t>eployment</w:t>
            </w:r>
            <w:r>
              <w:t xml:space="preserve"> </w:t>
            </w:r>
            <w:r>
              <w:rPr>
                <w:rFonts w:hint="eastAsia"/>
              </w:rPr>
              <w:t>config</w:t>
            </w:r>
            <w:r>
              <w:rPr>
                <w:rFonts w:hint="eastAsia"/>
              </w:rPr>
              <w:t>名称</w:t>
            </w:r>
          </w:p>
          <w:p w14:paraId="71B81A6E" w14:textId="77777777" w:rsidR="002D2695" w:rsidRDefault="002D2695" w:rsidP="005F6180">
            <w:r>
              <w:rPr>
                <w:rFonts w:hint="eastAsia"/>
              </w:rPr>
              <w:t>&gt;</w:t>
            </w:r>
            <w:r w:rsidRPr="002D2695">
              <w:t>oc get dc -n mybank-sit</w:t>
            </w:r>
          </w:p>
        </w:tc>
      </w:tr>
    </w:tbl>
    <w:p w14:paraId="6EC1C0A8" w14:textId="77777777" w:rsidR="004E2D93" w:rsidRDefault="00791765" w:rsidP="009C3EFF">
      <w:r>
        <w:rPr>
          <w:rFonts w:hint="eastAsia"/>
        </w:rPr>
        <w:t>再次点击添加“</w:t>
      </w:r>
      <w:r>
        <w:rPr>
          <w:rFonts w:hint="eastAsia"/>
        </w:rPr>
        <w:t>Add</w:t>
      </w:r>
      <w:r>
        <w:t xml:space="preserve"> </w:t>
      </w:r>
      <w:r>
        <w:rPr>
          <w:rFonts w:hint="eastAsia"/>
        </w:rPr>
        <w:t>build</w:t>
      </w:r>
      <w:r>
        <w:t xml:space="preserve"> </w:t>
      </w:r>
      <w:r>
        <w:rPr>
          <w:rFonts w:hint="eastAsia"/>
        </w:rPr>
        <w:t>step</w:t>
      </w:r>
      <w:r>
        <w:rPr>
          <w:rFonts w:hint="eastAsia"/>
        </w:rPr>
        <w:t>”，构建步骤，选择“</w:t>
      </w:r>
      <w:r>
        <w:t>E</w:t>
      </w:r>
      <w:r>
        <w:rPr>
          <w:rFonts w:hint="eastAsia"/>
        </w:rPr>
        <w:t>xcute</w:t>
      </w:r>
      <w:r>
        <w:t xml:space="preserve"> S</w:t>
      </w:r>
      <w:r>
        <w:rPr>
          <w:rFonts w:hint="eastAsia"/>
        </w:rPr>
        <w:t>hell</w:t>
      </w:r>
      <w:r>
        <w:rPr>
          <w:rFonts w:hint="eastAsia"/>
        </w:rPr>
        <w:t>”，输入以下命令：</w:t>
      </w:r>
    </w:p>
    <w:p w14:paraId="1A08DF13" w14:textId="67AF8C46" w:rsidR="00D07AA4" w:rsidRDefault="00692D95" w:rsidP="009C3EFF">
      <w:r>
        <w:rPr>
          <w:noProof/>
        </w:rPr>
        <mc:AlternateContent>
          <mc:Choice Requires="wps">
            <w:drawing>
              <wp:anchor distT="0" distB="0" distL="114300" distR="114300" simplePos="0" relativeHeight="251659264" behindDoc="0" locked="0" layoutInCell="1" allowOverlap="1" wp14:anchorId="5B477F07" wp14:editId="1370C12D">
                <wp:simplePos x="0" y="0"/>
                <wp:positionH relativeFrom="column">
                  <wp:posOffset>3175</wp:posOffset>
                </wp:positionH>
                <wp:positionV relativeFrom="paragraph">
                  <wp:posOffset>53340</wp:posOffset>
                </wp:positionV>
                <wp:extent cx="4658360" cy="1862455"/>
                <wp:effectExtent l="8255" t="5080" r="10160" b="8890"/>
                <wp:wrapNone/>
                <wp:docPr id="1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1862455"/>
                        </a:xfrm>
                        <a:prstGeom prst="rect">
                          <a:avLst/>
                        </a:prstGeom>
                        <a:solidFill>
                          <a:srgbClr val="FFFFFF"/>
                        </a:solidFill>
                        <a:ln w="9525">
                          <a:solidFill>
                            <a:srgbClr val="000000"/>
                          </a:solidFill>
                          <a:miter lim="800000"/>
                          <a:headEnd/>
                          <a:tailEnd/>
                        </a:ln>
                      </wps:spPr>
                      <wps:txbx>
                        <w:txbxContent>
                          <w:p w14:paraId="3BAB8F88" w14:textId="77777777" w:rsidR="00ED4D4B" w:rsidRDefault="00ED4D4B" w:rsidP="00D07AA4">
                            <w:r>
                              <w:rPr>
                                <w:rFonts w:hint="eastAsia"/>
                              </w:rPr>
                              <w:t>echo '</w:t>
                            </w:r>
                            <w:r>
                              <w:rPr>
                                <w:rFonts w:hint="eastAsia"/>
                              </w:rPr>
                              <w:t>开始集成测试环境的测试</w:t>
                            </w:r>
                            <w:r>
                              <w:rPr>
                                <w:rFonts w:hint="eastAsia"/>
                              </w:rPr>
                              <w:t>'</w:t>
                            </w:r>
                          </w:p>
                          <w:p w14:paraId="3FAE2E78" w14:textId="77777777" w:rsidR="00ED4D4B" w:rsidRDefault="00ED4D4B" w:rsidP="00D07AA4">
                            <w:r>
                              <w:rPr>
                                <w:rFonts w:hint="eastAsia"/>
                              </w:rPr>
                              <w:t>echo '</w:t>
                            </w:r>
                            <w:r>
                              <w:rPr>
                                <w:rFonts w:hint="eastAsia"/>
                              </w:rPr>
                              <w:t>这里可以自定义集成环境所需要执行的各种测试</w:t>
                            </w:r>
                            <w:r>
                              <w:rPr>
                                <w:rFonts w:hint="eastAsia"/>
                              </w:rPr>
                              <w:t>'</w:t>
                            </w:r>
                          </w:p>
                          <w:p w14:paraId="1839982C" w14:textId="77777777" w:rsidR="00ED4D4B" w:rsidRDefault="00ED4D4B" w:rsidP="00D07AA4">
                            <w:r>
                              <w:rPr>
                                <w:rFonts w:hint="eastAsia"/>
                              </w:rPr>
                              <w:t>sleep</w:t>
                            </w:r>
                            <w:r>
                              <w:t xml:space="preserve"> </w:t>
                            </w:r>
                            <w:r>
                              <w:rPr>
                                <w:rFonts w:hint="eastAsia"/>
                              </w:rPr>
                              <w:t>20s</w:t>
                            </w:r>
                          </w:p>
                          <w:p w14:paraId="748F9D02" w14:textId="77777777" w:rsidR="00ED4D4B" w:rsidRDefault="00ED4D4B" w:rsidP="00D07AA4">
                            <w:r>
                              <w:t>curl http://mybankapp-mybank-</w:t>
                            </w:r>
                            <w:r>
                              <w:rPr>
                                <w:rFonts w:hint="eastAsia"/>
                              </w:rPr>
                              <w:t>sit</w:t>
                            </w:r>
                            <w:r>
                              <w:t>.router.default.svc.cluster.local/</w:t>
                            </w:r>
                          </w:p>
                          <w:p w14:paraId="44874B70" w14:textId="77777777" w:rsidR="00ED4D4B" w:rsidRPr="00BF47A0" w:rsidRDefault="00ED4D4B" w:rsidP="00D07AA4">
                            <w:r>
                              <w:rPr>
                                <w:rFonts w:hint="eastAsia"/>
                              </w:rPr>
                              <w:t>echo '</w:t>
                            </w:r>
                            <w:r>
                              <w:rPr>
                                <w:rFonts w:hint="eastAsia"/>
                              </w:rPr>
                              <w:t>测试完毕</w:t>
                            </w:r>
                            <w:r>
                              <w:rPr>
                                <w:rFonts w:hint="eastAsia"/>
                              </w:rPr>
                              <w:t>'</w:t>
                            </w:r>
                          </w:p>
                          <w:p w14:paraId="1565EF51" w14:textId="77777777" w:rsidR="00ED4D4B" w:rsidRDefault="00ED4D4B" w:rsidP="00D07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7F07" id="Rectangle 4" o:spid="_x0000_s1027" style="position:absolute;left:0;text-align:left;margin-left:.25pt;margin-top:4.2pt;width:366.8pt;height:1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">
                <v:textbox>
                  <w:txbxContent>
                    <w:p w14:paraId="3BAB8F88" w14:textId="77777777" w:rsidR="00ED4D4B" w:rsidRDefault="00ED4D4B" w:rsidP="00D07AA4">
                      <w:r>
                        <w:rPr>
                          <w:rFonts w:hint="eastAsia"/>
                        </w:rPr>
                        <w:t>echo '</w:t>
                      </w:r>
                      <w:r>
                        <w:rPr>
                          <w:rFonts w:hint="eastAsia"/>
                        </w:rPr>
                        <w:t>开始集成测试环境的测试</w:t>
                      </w:r>
                      <w:r>
                        <w:rPr>
                          <w:rFonts w:hint="eastAsia"/>
                        </w:rPr>
                        <w:t>'</w:t>
                      </w:r>
                    </w:p>
                    <w:p w14:paraId="3FAE2E78" w14:textId="77777777" w:rsidR="00ED4D4B" w:rsidRDefault="00ED4D4B" w:rsidP="00D07AA4">
                      <w:r>
                        <w:rPr>
                          <w:rFonts w:hint="eastAsia"/>
                        </w:rPr>
                        <w:t>echo '</w:t>
                      </w:r>
                      <w:r>
                        <w:rPr>
                          <w:rFonts w:hint="eastAsia"/>
                        </w:rPr>
                        <w:t>这里可以自定义集成环境所需要执行的各种测试</w:t>
                      </w:r>
                      <w:r>
                        <w:rPr>
                          <w:rFonts w:hint="eastAsia"/>
                        </w:rPr>
                        <w:t>'</w:t>
                      </w:r>
                    </w:p>
                    <w:p w14:paraId="1839982C" w14:textId="77777777" w:rsidR="00ED4D4B" w:rsidRDefault="00ED4D4B" w:rsidP="00D07AA4">
                      <w:r>
                        <w:rPr>
                          <w:rFonts w:hint="eastAsia"/>
                        </w:rPr>
                        <w:t>sleep</w:t>
                      </w:r>
                      <w:r>
                        <w:t xml:space="preserve"> </w:t>
                      </w:r>
                      <w:r>
                        <w:rPr>
                          <w:rFonts w:hint="eastAsia"/>
                        </w:rPr>
                        <w:t>20s</w:t>
                      </w:r>
                    </w:p>
                    <w:p w14:paraId="748F9D02" w14:textId="77777777" w:rsidR="00ED4D4B" w:rsidRDefault="00ED4D4B" w:rsidP="00D07AA4">
                      <w:r>
                        <w:t>curl http://mybankapp-mybank-</w:t>
                      </w:r>
                      <w:r>
                        <w:rPr>
                          <w:rFonts w:hint="eastAsia"/>
                        </w:rPr>
                        <w:t>sit</w:t>
                      </w:r>
                      <w:r>
                        <w:t>.router.default.svc.cluster.local/</w:t>
                      </w:r>
                    </w:p>
                    <w:p w14:paraId="44874B70" w14:textId="77777777" w:rsidR="00ED4D4B" w:rsidRPr="00BF47A0" w:rsidRDefault="00ED4D4B" w:rsidP="00D07AA4">
                      <w:r>
                        <w:rPr>
                          <w:rFonts w:hint="eastAsia"/>
                        </w:rPr>
                        <w:t>echo '</w:t>
                      </w:r>
                      <w:r>
                        <w:rPr>
                          <w:rFonts w:hint="eastAsia"/>
                        </w:rPr>
                        <w:t>测试完毕</w:t>
                      </w:r>
                      <w:r>
                        <w:rPr>
                          <w:rFonts w:hint="eastAsia"/>
                        </w:rPr>
                        <w:t>'</w:t>
                      </w:r>
                    </w:p>
                    <w:p w14:paraId="1565EF51" w14:textId="77777777" w:rsidR="00ED4D4B" w:rsidRDefault="00ED4D4B" w:rsidP="00D07AA4"/>
                  </w:txbxContent>
                </v:textbox>
              </v:rect>
            </w:pict>
          </mc:Fallback>
        </mc:AlternateContent>
      </w:r>
    </w:p>
    <w:p w14:paraId="6162A10F" w14:textId="77777777" w:rsidR="00791765" w:rsidRDefault="00791765" w:rsidP="009C3EFF"/>
    <w:p w14:paraId="1FC9AF64" w14:textId="77777777" w:rsidR="00D07AA4" w:rsidRDefault="00D07AA4" w:rsidP="009C3EFF"/>
    <w:p w14:paraId="175A5B3C" w14:textId="77777777" w:rsidR="00D07AA4" w:rsidRDefault="00D07AA4" w:rsidP="009C3EFF"/>
    <w:p w14:paraId="006AC05A" w14:textId="77777777" w:rsidR="00E2430A" w:rsidRDefault="005A30C7" w:rsidP="009C3EFF">
      <w:r>
        <w:rPr>
          <w:noProof/>
        </w:rPr>
        <w:lastRenderedPageBreak/>
        <w:drawing>
          <wp:inline distT="0" distB="0" distL="0" distR="0" wp14:anchorId="60E1100D" wp14:editId="35319AC4">
            <wp:extent cx="6151880" cy="1912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912620"/>
                    </a:xfrm>
                    <a:prstGeom prst="rect">
                      <a:avLst/>
                    </a:prstGeom>
                  </pic:spPr>
                </pic:pic>
              </a:graphicData>
            </a:graphic>
          </wp:inline>
        </w:drawing>
      </w:r>
    </w:p>
    <w:p w14:paraId="1A61EEFA" w14:textId="77777777" w:rsidR="00E2430A" w:rsidRDefault="00EA0291" w:rsidP="00EA0291">
      <w:pPr>
        <w:pStyle w:val="2"/>
      </w:pPr>
      <w:bookmarkStart w:id="15" w:name="_Toc500018472"/>
      <w:r>
        <w:rPr>
          <w:rFonts w:hint="eastAsia"/>
        </w:rPr>
        <w:t>创建</w:t>
      </w:r>
      <w:r>
        <w:rPr>
          <w:rFonts w:hint="eastAsia"/>
        </w:rPr>
        <w:t>RELEASE</w:t>
      </w:r>
      <w:r>
        <w:rPr>
          <w:rFonts w:hint="eastAsia"/>
        </w:rPr>
        <w:t>构建配置</w:t>
      </w:r>
      <w:bookmarkEnd w:id="15"/>
    </w:p>
    <w:p w14:paraId="3A199BBA" w14:textId="77777777" w:rsidR="00EA0291" w:rsidRDefault="003C5ABC" w:rsidP="00EA0291">
      <w:r>
        <w:rPr>
          <w:rFonts w:hint="eastAsia"/>
        </w:rPr>
        <w:t>根据前面的方式，创建项目</w:t>
      </w:r>
      <w:r>
        <w:rPr>
          <w:rFonts w:hint="eastAsia"/>
        </w:rPr>
        <w:t>My</w:t>
      </w:r>
      <w:r>
        <w:t>B</w:t>
      </w:r>
      <w:r>
        <w:rPr>
          <w:rFonts w:hint="eastAsia"/>
        </w:rPr>
        <w:t>ank</w:t>
      </w:r>
      <w:r>
        <w:t xml:space="preserve"> RELEASE</w:t>
      </w:r>
      <w:r>
        <w:rPr>
          <w:rFonts w:hint="eastAsia"/>
        </w:rPr>
        <w:t>，添加两个</w:t>
      </w:r>
      <w:r>
        <w:rPr>
          <w:rFonts w:hint="eastAsia"/>
        </w:rPr>
        <w:t>build</w:t>
      </w:r>
      <w:r>
        <w:t xml:space="preserve"> </w:t>
      </w:r>
      <w:r>
        <w:rPr>
          <w:rFonts w:hint="eastAsia"/>
        </w:rPr>
        <w:t>step</w:t>
      </w:r>
      <w:r w:rsidR="002D5EC8">
        <w:rPr>
          <w:rFonts w:hint="eastAsia"/>
        </w:rPr>
        <w:t>，分别是：</w:t>
      </w:r>
      <w:r w:rsidR="002D5EC8">
        <w:rPr>
          <w:rFonts w:hint="eastAsia"/>
        </w:rPr>
        <w:t>tag</w:t>
      </w:r>
      <w:r w:rsidR="002D5EC8">
        <w:t xml:space="preserve"> </w:t>
      </w:r>
      <w:r w:rsidR="002D5EC8">
        <w:rPr>
          <w:rFonts w:hint="eastAsia"/>
        </w:rPr>
        <w:t>openshift</w:t>
      </w:r>
      <w:r w:rsidR="002D5EC8">
        <w:t xml:space="preserve"> </w:t>
      </w:r>
      <w:r w:rsidR="002D5EC8">
        <w:rPr>
          <w:rFonts w:hint="eastAsia"/>
        </w:rPr>
        <w:t>image</w:t>
      </w:r>
      <w:r w:rsidR="002D5EC8">
        <w:rPr>
          <w:rFonts w:hint="eastAsia"/>
        </w:rPr>
        <w:t>和</w:t>
      </w:r>
      <w:r w:rsidR="002D5EC8">
        <w:rPr>
          <w:rFonts w:hint="eastAsia"/>
        </w:rPr>
        <w:t>trigger</w:t>
      </w:r>
      <w:r w:rsidR="002D5EC8">
        <w:t xml:space="preserve"> </w:t>
      </w:r>
      <w:r w:rsidR="002D5EC8">
        <w:rPr>
          <w:rFonts w:hint="eastAsia"/>
        </w:rPr>
        <w:t>openshift</w:t>
      </w:r>
      <w:r w:rsidR="002D5EC8">
        <w:t xml:space="preserve"> </w:t>
      </w:r>
      <w:r w:rsidR="002D5EC8">
        <w:rPr>
          <w:rFonts w:hint="eastAsia"/>
        </w:rPr>
        <w:t>deployment</w:t>
      </w:r>
      <w:r>
        <w:rPr>
          <w:rFonts w:hint="eastAsia"/>
        </w:rPr>
        <w:t>。</w:t>
      </w:r>
    </w:p>
    <w:p w14:paraId="037808AD" w14:textId="77777777" w:rsidR="002D5EC8" w:rsidRDefault="00AE75F2" w:rsidP="00EA0291">
      <w:r>
        <w:rPr>
          <w:noProof/>
        </w:rPr>
        <w:drawing>
          <wp:inline distT="0" distB="0" distL="0" distR="0" wp14:anchorId="4B0B1516" wp14:editId="0334DC90">
            <wp:extent cx="6151880" cy="163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1639570"/>
                    </a:xfrm>
                    <a:prstGeom prst="rect">
                      <a:avLst/>
                    </a:prstGeom>
                  </pic:spPr>
                </pic:pic>
              </a:graphicData>
            </a:graphic>
          </wp:inline>
        </w:drawing>
      </w:r>
    </w:p>
    <w:p w14:paraId="2EF18567" w14:textId="77777777" w:rsidR="00AE75F2" w:rsidRDefault="002D5EC8" w:rsidP="00EA0291">
      <w:r>
        <w:rPr>
          <w:noProof/>
        </w:rPr>
        <w:lastRenderedPageBreak/>
        <w:drawing>
          <wp:inline distT="0" distB="0" distL="0" distR="0" wp14:anchorId="1DFE458C" wp14:editId="3EBEDF68">
            <wp:extent cx="6151880" cy="4185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4185285"/>
                    </a:xfrm>
                    <a:prstGeom prst="rect">
                      <a:avLst/>
                    </a:prstGeom>
                  </pic:spPr>
                </pic:pic>
              </a:graphicData>
            </a:graphic>
          </wp:inline>
        </w:drawing>
      </w:r>
    </w:p>
    <w:p w14:paraId="02978EDF" w14:textId="77777777" w:rsidR="002D5EC8" w:rsidRDefault="002D5EC8" w:rsidP="00EA0291">
      <w:r>
        <w:rPr>
          <w:noProof/>
        </w:rPr>
        <w:drawing>
          <wp:inline distT="0" distB="0" distL="0" distR="0" wp14:anchorId="3B8D7791" wp14:editId="3D30C6E6">
            <wp:extent cx="6151880" cy="2918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18460"/>
                    </a:xfrm>
                    <a:prstGeom prst="rect">
                      <a:avLst/>
                    </a:prstGeom>
                  </pic:spPr>
                </pic:pic>
              </a:graphicData>
            </a:graphic>
          </wp:inline>
        </w:drawing>
      </w:r>
    </w:p>
    <w:p w14:paraId="0B50BB4F" w14:textId="77777777" w:rsidR="00E945FB" w:rsidRDefault="00E945FB" w:rsidP="00E945FB">
      <w:pPr>
        <w:pStyle w:val="2"/>
      </w:pPr>
      <w:bookmarkStart w:id="16" w:name="_Toc500018473"/>
      <w:r>
        <w:rPr>
          <w:rFonts w:hint="eastAsia"/>
        </w:rPr>
        <w:t>配置流水线</w:t>
      </w:r>
      <w:bookmarkEnd w:id="16"/>
    </w:p>
    <w:p w14:paraId="332E8551" w14:textId="77777777" w:rsidR="00E945FB" w:rsidRDefault="00E945FB" w:rsidP="00E945FB">
      <w:r>
        <w:rPr>
          <w:rFonts w:hint="eastAsia"/>
        </w:rPr>
        <w:t>在</w:t>
      </w:r>
      <w:r>
        <w:rPr>
          <w:rFonts w:hint="eastAsia"/>
        </w:rPr>
        <w:t>jenkins</w:t>
      </w:r>
      <w:r>
        <w:rPr>
          <w:rFonts w:hint="eastAsia"/>
        </w:rPr>
        <w:t>首页，将鼠标移动到</w:t>
      </w:r>
      <w:r>
        <w:rPr>
          <w:rFonts w:hint="eastAsia"/>
        </w:rPr>
        <w:t>MyBank</w:t>
      </w:r>
      <w:r>
        <w:t xml:space="preserve"> SIT</w:t>
      </w:r>
      <w:r>
        <w:rPr>
          <w:rFonts w:hint="eastAsia"/>
        </w:rPr>
        <w:t>项目，单击浮动菜单的</w:t>
      </w:r>
      <w:r>
        <w:rPr>
          <w:rFonts w:hint="eastAsia"/>
        </w:rPr>
        <w:t>configure</w:t>
      </w:r>
      <w:r>
        <w:rPr>
          <w:rFonts w:hint="eastAsia"/>
        </w:rPr>
        <w:t>链接进入配置修改页</w:t>
      </w:r>
      <w:r>
        <w:rPr>
          <w:rFonts w:hint="eastAsia"/>
        </w:rPr>
        <w:lastRenderedPageBreak/>
        <w:t>面。在</w:t>
      </w:r>
      <w:r>
        <w:rPr>
          <w:rFonts w:hint="eastAsia"/>
        </w:rPr>
        <w:t>build</w:t>
      </w:r>
      <w:r>
        <w:t xml:space="preserve"> </w:t>
      </w:r>
      <w:r>
        <w:rPr>
          <w:rFonts w:hint="eastAsia"/>
        </w:rPr>
        <w:t>triggers</w:t>
      </w:r>
      <w:r>
        <w:rPr>
          <w:rFonts w:hint="eastAsia"/>
        </w:rPr>
        <w:t>配置组中勾选</w:t>
      </w:r>
      <w:r>
        <w:rPr>
          <w:rFonts w:hint="eastAsia"/>
        </w:rPr>
        <w:t>build</w:t>
      </w:r>
      <w:r>
        <w:t xml:space="preserve"> </w:t>
      </w:r>
      <w:r>
        <w:rPr>
          <w:rFonts w:hint="eastAsia"/>
        </w:rPr>
        <w:t>after</w:t>
      </w:r>
      <w:r>
        <w:t xml:space="preserve"> </w:t>
      </w:r>
      <w:r>
        <w:rPr>
          <w:rFonts w:hint="eastAsia"/>
        </w:rPr>
        <w:t>other</w:t>
      </w:r>
      <w:r>
        <w:t xml:space="preserve"> </w:t>
      </w:r>
      <w:r>
        <w:rPr>
          <w:rFonts w:hint="eastAsia"/>
        </w:rPr>
        <w:t>projects are</w:t>
      </w:r>
      <w:r>
        <w:t xml:space="preserve"> </w:t>
      </w:r>
      <w:r>
        <w:rPr>
          <w:rFonts w:hint="eastAsia"/>
        </w:rPr>
        <w:t>built</w:t>
      </w:r>
      <w:r>
        <w:rPr>
          <w:rFonts w:hint="eastAsia"/>
        </w:rPr>
        <w:t>，将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MyBank</w:t>
      </w:r>
      <w:r>
        <w:t xml:space="preserve"> DEV</w:t>
      </w:r>
      <w:r>
        <w:rPr>
          <w:rFonts w:hint="eastAsia"/>
        </w:rPr>
        <w:t>，如图：</w:t>
      </w:r>
    </w:p>
    <w:p w14:paraId="1ABD4711" w14:textId="77777777" w:rsidR="00E945FB" w:rsidRDefault="004F5514" w:rsidP="00E945FB">
      <w:r>
        <w:rPr>
          <w:noProof/>
        </w:rPr>
        <w:drawing>
          <wp:inline distT="0" distB="0" distL="0" distR="0" wp14:anchorId="134B3B80" wp14:editId="48365E17">
            <wp:extent cx="6151880" cy="26841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2684145"/>
                    </a:xfrm>
                    <a:prstGeom prst="rect">
                      <a:avLst/>
                    </a:prstGeom>
                  </pic:spPr>
                </pic:pic>
              </a:graphicData>
            </a:graphic>
          </wp:inline>
        </w:drawing>
      </w:r>
    </w:p>
    <w:p w14:paraId="6A5C08D0" w14:textId="77777777" w:rsidR="004F5514" w:rsidRDefault="004F5514" w:rsidP="00E945FB">
      <w:r>
        <w:rPr>
          <w:rFonts w:hint="eastAsia"/>
        </w:rPr>
        <w:t>以同样的方式修改</w:t>
      </w:r>
      <w:r>
        <w:rPr>
          <w:rFonts w:hint="eastAsia"/>
        </w:rPr>
        <w:t>My</w:t>
      </w:r>
      <w:r>
        <w:t>B</w:t>
      </w:r>
      <w:r>
        <w:rPr>
          <w:rFonts w:hint="eastAsia"/>
        </w:rPr>
        <w:t>ank</w:t>
      </w:r>
      <w:r>
        <w:t xml:space="preserve"> RELEASE</w:t>
      </w:r>
      <w:r>
        <w:rPr>
          <w:rFonts w:hint="eastAsia"/>
        </w:rPr>
        <w:t>项目的</w:t>
      </w:r>
      <w:r>
        <w:rPr>
          <w:rFonts w:hint="eastAsia"/>
        </w:rPr>
        <w:t>build</w:t>
      </w:r>
      <w:r>
        <w:t xml:space="preserve"> </w:t>
      </w:r>
      <w:r>
        <w:rPr>
          <w:rFonts w:hint="eastAsia"/>
        </w:rPr>
        <w:t>triggers</w:t>
      </w:r>
      <w:r>
        <w:rPr>
          <w:rFonts w:hint="eastAsia"/>
        </w:rPr>
        <w:t>配置，将</w:t>
      </w:r>
      <w:r>
        <w:rPr>
          <w:rFonts w:hint="eastAsia"/>
        </w:rPr>
        <w:t>Projects</w:t>
      </w:r>
      <w:r>
        <w:t xml:space="preserve"> </w:t>
      </w:r>
      <w:r>
        <w:rPr>
          <w:rFonts w:hint="eastAsia"/>
        </w:rPr>
        <w:t>to</w:t>
      </w:r>
      <w:r>
        <w:t xml:space="preserve"> </w:t>
      </w:r>
      <w:r>
        <w:rPr>
          <w:rFonts w:hint="eastAsia"/>
        </w:rPr>
        <w:t>watch</w:t>
      </w:r>
      <w:r>
        <w:rPr>
          <w:rFonts w:hint="eastAsia"/>
        </w:rPr>
        <w:t>的值设置为</w:t>
      </w:r>
      <w:r>
        <w:rPr>
          <w:rFonts w:hint="eastAsia"/>
        </w:rPr>
        <w:t>My</w:t>
      </w:r>
      <w:r>
        <w:t>B</w:t>
      </w:r>
      <w:r>
        <w:rPr>
          <w:rFonts w:hint="eastAsia"/>
        </w:rPr>
        <w:t>ank</w:t>
      </w:r>
      <w:r>
        <w:t xml:space="preserve"> SIT</w:t>
      </w:r>
      <w:r>
        <w:rPr>
          <w:rFonts w:hint="eastAsia"/>
        </w:rPr>
        <w:t>，保存。</w:t>
      </w:r>
    </w:p>
    <w:p w14:paraId="67CB0D82" w14:textId="77777777" w:rsidR="004F5514" w:rsidRDefault="004F5514" w:rsidP="00E945FB">
      <w:r>
        <w:rPr>
          <w:noProof/>
        </w:rPr>
        <w:drawing>
          <wp:inline distT="0" distB="0" distL="0" distR="0" wp14:anchorId="68C461DC" wp14:editId="50EB1607">
            <wp:extent cx="6151880" cy="259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599055"/>
                    </a:xfrm>
                    <a:prstGeom prst="rect">
                      <a:avLst/>
                    </a:prstGeom>
                  </pic:spPr>
                </pic:pic>
              </a:graphicData>
            </a:graphic>
          </wp:inline>
        </w:drawing>
      </w:r>
    </w:p>
    <w:p w14:paraId="73D212A2" w14:textId="172F8923" w:rsidR="00573DA6" w:rsidRDefault="000937F6" w:rsidP="00E945FB">
      <w:r>
        <w:rPr>
          <w:rFonts w:hint="eastAsia"/>
        </w:rPr>
        <w:t>至此，一条完整的部署流水线完成构建，</w:t>
      </w:r>
      <w:r w:rsidR="0019484C">
        <w:rPr>
          <w:rFonts w:hint="eastAsia"/>
        </w:rPr>
        <w:t>首先触发</w:t>
      </w:r>
      <w:r w:rsidR="0019484C">
        <w:rPr>
          <w:rFonts w:hint="eastAsia"/>
        </w:rPr>
        <w:t>MyBank</w:t>
      </w:r>
      <w:r w:rsidR="0019484C">
        <w:t xml:space="preserve"> DEV</w:t>
      </w:r>
      <w:r w:rsidR="0019484C">
        <w:rPr>
          <w:rFonts w:hint="eastAsia"/>
        </w:rPr>
        <w:t>项目的构建，注意观察</w:t>
      </w:r>
      <w:r w:rsidR="0019484C">
        <w:rPr>
          <w:rFonts w:hint="eastAsia"/>
        </w:rPr>
        <w:t>openshift</w:t>
      </w:r>
      <w:r w:rsidR="0019484C">
        <w:rPr>
          <w:rFonts w:hint="eastAsia"/>
        </w:rPr>
        <w:t>中各个项目的变化。</w:t>
      </w:r>
      <w:r w:rsidR="00AE6343">
        <w:rPr>
          <w:rFonts w:hint="eastAsia"/>
        </w:rPr>
        <w:t>下面是完整流水线运行截图：</w:t>
      </w:r>
    </w:p>
    <w:p w14:paraId="10FE7443" w14:textId="1D23FD10" w:rsidR="000E0410" w:rsidRDefault="000E0410" w:rsidP="00E945FB">
      <w:r>
        <w:rPr>
          <w:noProof/>
        </w:rPr>
        <w:lastRenderedPageBreak/>
        <w:drawing>
          <wp:inline distT="0" distB="0" distL="0" distR="0" wp14:anchorId="08B00CA2" wp14:editId="7C4AC2E1">
            <wp:extent cx="6151880" cy="32969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3296920"/>
                    </a:xfrm>
                    <a:prstGeom prst="rect">
                      <a:avLst/>
                    </a:prstGeom>
                  </pic:spPr>
                </pic:pic>
              </a:graphicData>
            </a:graphic>
          </wp:inline>
        </w:drawing>
      </w:r>
    </w:p>
    <w:p w14:paraId="78CB536E" w14:textId="4CA86EE5" w:rsidR="00514E1D" w:rsidRDefault="00514E1D" w:rsidP="00CA3991">
      <w:pPr>
        <w:pStyle w:val="2"/>
      </w:pPr>
      <w:bookmarkStart w:id="17" w:name="_Toc500018474"/>
      <w:r>
        <w:rPr>
          <w:rFonts w:hint="eastAsia"/>
        </w:rPr>
        <w:t>查看各个</w:t>
      </w:r>
      <w:r>
        <w:rPr>
          <w:rFonts w:hint="eastAsia"/>
        </w:rPr>
        <w:t>build</w:t>
      </w:r>
      <w:r>
        <w:rPr>
          <w:rFonts w:hint="eastAsia"/>
        </w:rPr>
        <w:t>汇总情况</w:t>
      </w:r>
      <w:bookmarkEnd w:id="17"/>
    </w:p>
    <w:p w14:paraId="21FB402C" w14:textId="1E1FE022" w:rsidR="00514E1D" w:rsidRDefault="00514E1D" w:rsidP="00E945FB">
      <w:r>
        <w:rPr>
          <w:noProof/>
        </w:rPr>
        <w:drawing>
          <wp:inline distT="0" distB="0" distL="0" distR="0" wp14:anchorId="47E64753" wp14:editId="5E5422EF">
            <wp:extent cx="615188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988310"/>
                    </a:xfrm>
                    <a:prstGeom prst="rect">
                      <a:avLst/>
                    </a:prstGeom>
                  </pic:spPr>
                </pic:pic>
              </a:graphicData>
            </a:graphic>
          </wp:inline>
        </w:drawing>
      </w:r>
    </w:p>
    <w:p w14:paraId="44F63220" w14:textId="2D4906BC" w:rsidR="002E2BFD" w:rsidRPr="002E2BFD" w:rsidRDefault="002E2BFD" w:rsidP="002E2BFD">
      <w:pPr>
        <w:jc w:val="center"/>
        <w:rPr>
          <w:i/>
          <w:color w:val="FF0000"/>
          <w:sz w:val="18"/>
          <w:szCs w:val="18"/>
        </w:rPr>
      </w:pPr>
      <w:r w:rsidRPr="002E2BFD">
        <w:rPr>
          <w:rFonts w:hint="eastAsia"/>
          <w:i/>
          <w:color w:val="FF0000"/>
          <w:sz w:val="18"/>
          <w:szCs w:val="18"/>
        </w:rPr>
        <w:t>（红色代表</w:t>
      </w:r>
      <w:r w:rsidRPr="002E2BFD">
        <w:rPr>
          <w:rFonts w:hint="eastAsia"/>
          <w:i/>
          <w:color w:val="FF0000"/>
          <w:sz w:val="18"/>
          <w:szCs w:val="18"/>
        </w:rPr>
        <w:t>build</w:t>
      </w:r>
      <w:r w:rsidRPr="002E2BFD">
        <w:rPr>
          <w:rFonts w:hint="eastAsia"/>
          <w:i/>
          <w:color w:val="FF0000"/>
          <w:sz w:val="18"/>
          <w:szCs w:val="18"/>
        </w:rPr>
        <w:t>失败，蓝色代表正常</w:t>
      </w:r>
      <w:r w:rsidR="00EE1233">
        <w:rPr>
          <w:rFonts w:hint="eastAsia"/>
          <w:i/>
          <w:color w:val="FF0000"/>
          <w:sz w:val="18"/>
          <w:szCs w:val="18"/>
        </w:rPr>
        <w:t>，至少需要</w:t>
      </w:r>
      <w:r w:rsidR="00EE1233">
        <w:rPr>
          <w:rFonts w:hint="eastAsia"/>
          <w:i/>
          <w:color w:val="FF0000"/>
          <w:sz w:val="18"/>
          <w:szCs w:val="18"/>
        </w:rPr>
        <w:t>4</w:t>
      </w:r>
      <w:r w:rsidR="00EE1233">
        <w:rPr>
          <w:rFonts w:hint="eastAsia"/>
          <w:i/>
          <w:color w:val="FF0000"/>
          <w:sz w:val="18"/>
          <w:szCs w:val="18"/>
        </w:rPr>
        <w:t>次</w:t>
      </w:r>
      <w:r w:rsidR="00EE1233">
        <w:rPr>
          <w:rFonts w:hint="eastAsia"/>
          <w:i/>
          <w:color w:val="FF0000"/>
          <w:sz w:val="18"/>
          <w:szCs w:val="18"/>
        </w:rPr>
        <w:t>build</w:t>
      </w:r>
      <w:r w:rsidR="00EE1233">
        <w:rPr>
          <w:rFonts w:hint="eastAsia"/>
          <w:i/>
          <w:color w:val="FF0000"/>
          <w:sz w:val="18"/>
          <w:szCs w:val="18"/>
        </w:rPr>
        <w:t>才有统计图</w:t>
      </w:r>
      <w:r w:rsidRPr="002E2BFD">
        <w:rPr>
          <w:rFonts w:hint="eastAsia"/>
          <w:i/>
          <w:color w:val="FF0000"/>
          <w:sz w:val="18"/>
          <w:szCs w:val="18"/>
        </w:rPr>
        <w:t>）</w:t>
      </w:r>
    </w:p>
    <w:p w14:paraId="5F8AF04A" w14:textId="10057F5B" w:rsidR="008F08F2" w:rsidRDefault="008F08F2" w:rsidP="00E945FB">
      <w:r>
        <w:rPr>
          <w:rFonts w:hint="eastAsia"/>
        </w:rPr>
        <w:t>每个</w:t>
      </w:r>
      <w:r>
        <w:rPr>
          <w:rFonts w:hint="eastAsia"/>
        </w:rPr>
        <w:t>build</w:t>
      </w:r>
      <w:r>
        <w:t xml:space="preserve"> </w:t>
      </w:r>
      <w:r>
        <w:rPr>
          <w:rFonts w:hint="eastAsia"/>
        </w:rPr>
        <w:t>config</w:t>
      </w:r>
      <w:r>
        <w:rPr>
          <w:rFonts w:hint="eastAsia"/>
        </w:rPr>
        <w:t>都定义了两个</w:t>
      </w:r>
      <w:r>
        <w:rPr>
          <w:rFonts w:hint="eastAsia"/>
        </w:rPr>
        <w:t>webhook</w:t>
      </w:r>
      <w:r>
        <w:rPr>
          <w:rFonts w:hint="eastAsia"/>
        </w:rPr>
        <w:t>触发器，一个是</w:t>
      </w:r>
      <w:r>
        <w:rPr>
          <w:rFonts w:hint="eastAsia"/>
        </w:rPr>
        <w:t>github</w:t>
      </w:r>
      <w:r w:rsidR="00F16DC6">
        <w:t xml:space="preserve"> </w:t>
      </w:r>
      <w:r>
        <w:rPr>
          <w:rFonts w:hint="eastAsia"/>
        </w:rPr>
        <w:t>webhook</w:t>
      </w:r>
      <w:r>
        <w:rPr>
          <w:rFonts w:hint="eastAsia"/>
        </w:rPr>
        <w:t>，一个是</w:t>
      </w:r>
      <w:r>
        <w:rPr>
          <w:rFonts w:hint="eastAsia"/>
        </w:rPr>
        <w:t>generic</w:t>
      </w:r>
      <w:r>
        <w:t xml:space="preserve"> </w:t>
      </w:r>
      <w:r>
        <w:rPr>
          <w:rFonts w:hint="eastAsia"/>
        </w:rPr>
        <w:t>webhook</w:t>
      </w:r>
      <w:r>
        <w:rPr>
          <w:rFonts w:hint="eastAsia"/>
        </w:rPr>
        <w:t>。</w:t>
      </w:r>
    </w:p>
    <w:p w14:paraId="0CDFEF9D" w14:textId="3BF25B38" w:rsidR="00283EEB" w:rsidRDefault="00655D6F" w:rsidP="00E945FB">
      <w:r>
        <w:rPr>
          <w:rFonts w:hint="eastAsia"/>
        </w:rPr>
        <w:t>1</w:t>
      </w:r>
      <w:r>
        <w:rPr>
          <w:rFonts w:hint="eastAsia"/>
        </w:rPr>
        <w:t>）</w:t>
      </w:r>
      <w:r w:rsidR="00283EEB">
        <w:rPr>
          <w:rFonts w:hint="eastAsia"/>
        </w:rPr>
        <w:t>只需要向</w:t>
      </w:r>
      <w:r w:rsidR="00283EEB">
        <w:rPr>
          <w:rFonts w:hint="eastAsia"/>
        </w:rPr>
        <w:t>generic</w:t>
      </w:r>
      <w:r w:rsidR="00283EEB">
        <w:t xml:space="preserve"> </w:t>
      </w:r>
      <w:r w:rsidR="00283EEB">
        <w:rPr>
          <w:rFonts w:hint="eastAsia"/>
        </w:rPr>
        <w:t>webhook</w:t>
      </w:r>
      <w:r w:rsidR="00283EEB">
        <w:rPr>
          <w:rFonts w:hint="eastAsia"/>
        </w:rPr>
        <w:t>发送</w:t>
      </w:r>
      <w:r w:rsidR="00283EEB">
        <w:rPr>
          <w:rFonts w:hint="eastAsia"/>
        </w:rPr>
        <w:t>POST</w:t>
      </w:r>
      <w:r w:rsidR="00283EEB">
        <w:rPr>
          <w:rFonts w:hint="eastAsia"/>
        </w:rPr>
        <w:t>请求即可触发，适合与第三方系统集成的场景。</w:t>
      </w:r>
    </w:p>
    <w:p w14:paraId="5A613E64" w14:textId="646A1D12" w:rsidR="00FD61BD" w:rsidRDefault="00FD61BD" w:rsidP="00E945FB">
      <w:r>
        <w:rPr>
          <w:rFonts w:hint="eastAsia"/>
        </w:rPr>
        <w:lastRenderedPageBreak/>
        <w:t>&gt;curl</w:t>
      </w:r>
      <w:r>
        <w:t xml:space="preserve"> –</w:t>
      </w:r>
      <w:r>
        <w:rPr>
          <w:rFonts w:hint="eastAsia"/>
        </w:rPr>
        <w:t>k</w:t>
      </w:r>
      <w:r>
        <w:t xml:space="preserve"> –X POST GENERIC_WEBHOOK_URL</w:t>
      </w:r>
    </w:p>
    <w:p w14:paraId="5BA25A4B" w14:textId="15F6A7A6" w:rsidR="00655D6F" w:rsidRDefault="00655D6F" w:rsidP="00E945FB">
      <w:r>
        <w:rPr>
          <w:rFonts w:hint="eastAsia"/>
        </w:rPr>
        <w:t>2</w:t>
      </w:r>
      <w:r>
        <w:rPr>
          <w:rFonts w:hint="eastAsia"/>
        </w:rPr>
        <w:t>）对于</w:t>
      </w:r>
      <w:r>
        <w:rPr>
          <w:rFonts w:hint="eastAsia"/>
        </w:rPr>
        <w:t>github</w:t>
      </w:r>
      <w:r>
        <w:t xml:space="preserve"> </w:t>
      </w:r>
      <w:r>
        <w:rPr>
          <w:rFonts w:hint="eastAsia"/>
        </w:rPr>
        <w:t>webhook</w:t>
      </w:r>
      <w:r>
        <w:rPr>
          <w:rFonts w:hint="eastAsia"/>
        </w:rPr>
        <w:t>，需要用户登录</w:t>
      </w:r>
      <w:r>
        <w:rPr>
          <w:rFonts w:hint="eastAsia"/>
        </w:rPr>
        <w:t>github</w:t>
      </w:r>
      <w:r>
        <w:rPr>
          <w:rFonts w:hint="eastAsia"/>
        </w:rPr>
        <w:t>，将</w:t>
      </w:r>
      <w:r>
        <w:rPr>
          <w:rFonts w:hint="eastAsia"/>
        </w:rPr>
        <w:t>github</w:t>
      </w:r>
      <w:r w:rsidR="004223DB">
        <w:t xml:space="preserve"> </w:t>
      </w:r>
      <w:r>
        <w:rPr>
          <w:rFonts w:hint="eastAsia"/>
        </w:rPr>
        <w:t>webhook</w:t>
      </w:r>
      <w:r>
        <w:rPr>
          <w:rFonts w:hint="eastAsia"/>
        </w:rPr>
        <w:t>地址配置到</w:t>
      </w:r>
      <w:r>
        <w:rPr>
          <w:rFonts w:hint="eastAsia"/>
        </w:rPr>
        <w:t>github</w:t>
      </w:r>
      <w:r>
        <w:rPr>
          <w:rFonts w:hint="eastAsia"/>
        </w:rPr>
        <w:t>仓库中。</w:t>
      </w:r>
      <w:r w:rsidR="000A695F">
        <w:rPr>
          <w:rFonts w:hint="eastAsia"/>
        </w:rPr>
        <w:t>在企业的私有容器中，由于环境安全隔离限制，企业内部使用</w:t>
      </w:r>
      <w:r w:rsidR="000A695F">
        <w:rPr>
          <w:rFonts w:hint="eastAsia"/>
        </w:rPr>
        <w:t>github</w:t>
      </w:r>
      <w:r w:rsidR="004223DB">
        <w:t xml:space="preserve"> </w:t>
      </w:r>
      <w:r w:rsidR="000A695F">
        <w:rPr>
          <w:rFonts w:hint="eastAsia"/>
        </w:rPr>
        <w:t>webhook</w:t>
      </w:r>
      <w:r w:rsidR="000A695F">
        <w:rPr>
          <w:rFonts w:hint="eastAsia"/>
        </w:rPr>
        <w:t>的做法不常见，</w:t>
      </w:r>
      <w:r w:rsidR="000A695F">
        <w:rPr>
          <w:rFonts w:hint="eastAsia"/>
        </w:rPr>
        <w:t>generic</w:t>
      </w:r>
      <w:r w:rsidR="000A695F">
        <w:t xml:space="preserve"> </w:t>
      </w:r>
      <w:r w:rsidR="000A695F">
        <w:rPr>
          <w:rFonts w:hint="eastAsia"/>
        </w:rPr>
        <w:t>webhook</w:t>
      </w:r>
      <w:r w:rsidR="000A695F">
        <w:rPr>
          <w:rFonts w:hint="eastAsia"/>
        </w:rPr>
        <w:t>更有现实的意义。</w:t>
      </w:r>
    </w:p>
    <w:p w14:paraId="5CCD08A2" w14:textId="0AD1ACF5" w:rsidR="00514E1D" w:rsidRDefault="006626CD" w:rsidP="00E945FB">
      <w:r>
        <w:rPr>
          <w:noProof/>
        </w:rPr>
        <w:drawing>
          <wp:inline distT="0" distB="0" distL="0" distR="0" wp14:anchorId="28E4E5E2" wp14:editId="6035FB83">
            <wp:extent cx="6151880" cy="2541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541905"/>
                    </a:xfrm>
                    <a:prstGeom prst="rect">
                      <a:avLst/>
                    </a:prstGeom>
                  </pic:spPr>
                </pic:pic>
              </a:graphicData>
            </a:graphic>
          </wp:inline>
        </w:drawing>
      </w:r>
    </w:p>
    <w:p w14:paraId="1386A9DE" w14:textId="77777777" w:rsidR="001279D5" w:rsidRDefault="001279D5" w:rsidP="00E945FB"/>
    <w:p w14:paraId="302F74A7" w14:textId="17917A8A" w:rsidR="001279D5" w:rsidRDefault="001279D5" w:rsidP="001279D5">
      <w:pPr>
        <w:pStyle w:val="1"/>
      </w:pPr>
      <w:bookmarkStart w:id="18" w:name="_Toc500018475"/>
      <w:r>
        <w:t>O</w:t>
      </w:r>
      <w:r>
        <w:rPr>
          <w:rFonts w:hint="eastAsia"/>
        </w:rPr>
        <w:t>penshift</w:t>
      </w:r>
      <w:r>
        <w:rPr>
          <w:rFonts w:hint="eastAsia"/>
        </w:rPr>
        <w:t>流水线</w:t>
      </w:r>
      <w:bookmarkEnd w:id="18"/>
    </w:p>
    <w:p w14:paraId="4316C36B" w14:textId="4F4D4608" w:rsidR="001279D5" w:rsidRDefault="00240C0D" w:rsidP="001279D5">
      <w:r>
        <w:rPr>
          <w:rFonts w:hint="eastAsia"/>
        </w:rPr>
        <w:t>创建项目</w:t>
      </w:r>
      <w:r w:rsidR="000F3CB1">
        <w:rPr>
          <w:rFonts w:hint="eastAsia"/>
        </w:rPr>
        <w:t>，</w:t>
      </w:r>
      <w:r w:rsidR="000F3CB1">
        <w:rPr>
          <w:rFonts w:hint="eastAsia"/>
        </w:rPr>
        <w:t>pipeline-demo</w:t>
      </w:r>
    </w:p>
    <w:p w14:paraId="6EF756F7" w14:textId="1E0A50B4" w:rsidR="00240C0D" w:rsidRDefault="007B0E56" w:rsidP="001279D5">
      <w:r>
        <w:rPr>
          <w:noProof/>
        </w:rPr>
        <w:drawing>
          <wp:inline distT="0" distB="0" distL="0" distR="0" wp14:anchorId="0CC6D526" wp14:editId="42EBB86B">
            <wp:extent cx="5828571" cy="90476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571" cy="904762"/>
                    </a:xfrm>
                    <a:prstGeom prst="rect">
                      <a:avLst/>
                    </a:prstGeom>
                  </pic:spPr>
                </pic:pic>
              </a:graphicData>
            </a:graphic>
          </wp:inline>
        </w:drawing>
      </w:r>
    </w:p>
    <w:p w14:paraId="34202D9E" w14:textId="227978A1" w:rsidR="0001262D" w:rsidRDefault="00FB745F" w:rsidP="009A5F0D">
      <w:pPr>
        <w:pStyle w:val="2"/>
      </w:pPr>
      <w:bookmarkStart w:id="19" w:name="_Toc500018476"/>
      <w:r>
        <w:rPr>
          <w:rFonts w:hint="eastAsia"/>
        </w:rPr>
        <w:t>部署一个</w:t>
      </w:r>
      <w:r>
        <w:rPr>
          <w:rFonts w:hint="eastAsia"/>
        </w:rPr>
        <w:t>jenkins</w:t>
      </w:r>
      <w:r>
        <w:rPr>
          <w:rFonts w:hint="eastAsia"/>
        </w:rPr>
        <w:t>实例</w:t>
      </w:r>
      <w:bookmarkEnd w:id="19"/>
    </w:p>
    <w:p w14:paraId="3C75A498" w14:textId="658E7699" w:rsidR="00FB745F" w:rsidRDefault="00C675D0" w:rsidP="001279D5">
      <w:r>
        <w:rPr>
          <w:rFonts w:hint="eastAsia"/>
        </w:rPr>
        <w:t>准备基础环境，确保</w:t>
      </w:r>
      <w:r w:rsidRPr="00C675D0">
        <w:t>imagestreams</w:t>
      </w:r>
      <w:r w:rsidR="00F2433D">
        <w:rPr>
          <w:rFonts w:hint="eastAsia"/>
        </w:rPr>
        <w:t>（导入一些通用容器模板，例如</w:t>
      </w:r>
      <w:r w:rsidR="00F2433D">
        <w:rPr>
          <w:rFonts w:hint="eastAsia"/>
        </w:rPr>
        <w:t>mysql</w:t>
      </w:r>
      <w:r w:rsidR="00F2433D">
        <w:rPr>
          <w:rFonts w:hint="eastAsia"/>
        </w:rPr>
        <w:t>，</w:t>
      </w:r>
      <w:r w:rsidR="00F2433D">
        <w:rPr>
          <w:rFonts w:hint="eastAsia"/>
        </w:rPr>
        <w:t>php</w:t>
      </w:r>
      <w:r w:rsidR="00F2433D">
        <w:rPr>
          <w:rFonts w:hint="eastAsia"/>
        </w:rPr>
        <w:t>，</w:t>
      </w:r>
      <w:r w:rsidR="00F2433D">
        <w:rPr>
          <w:rFonts w:hint="eastAsia"/>
        </w:rPr>
        <w:t>redis</w:t>
      </w:r>
      <w:r w:rsidR="00F2433D">
        <w:rPr>
          <w:rFonts w:hint="eastAsia"/>
        </w:rPr>
        <w:t>等等）</w:t>
      </w:r>
      <w:r>
        <w:rPr>
          <w:rFonts w:hint="eastAsia"/>
        </w:rPr>
        <w:t>和</w:t>
      </w:r>
      <w:r>
        <w:rPr>
          <w:rFonts w:ascii="Segoe UI" w:hAnsi="Segoe UI" w:cs="Segoe UI"/>
          <w:color w:val="24292E"/>
          <w:shd w:val="clear" w:color="auto" w:fill="FFFFFF"/>
        </w:rPr>
        <w:t xml:space="preserve">jenkins template </w:t>
      </w:r>
      <w:r>
        <w:rPr>
          <w:rFonts w:ascii="Segoe UI" w:hAnsi="Segoe UI" w:cs="Segoe UI" w:hint="eastAsia"/>
          <w:color w:val="24292E"/>
          <w:shd w:val="clear" w:color="auto" w:fill="FFFFFF"/>
        </w:rPr>
        <w:t>注册到</w:t>
      </w:r>
      <w:r>
        <w:rPr>
          <w:rFonts w:ascii="Segoe UI" w:hAnsi="Segoe UI" w:cs="Segoe UI" w:hint="eastAsia"/>
          <w:color w:val="24292E"/>
          <w:shd w:val="clear" w:color="auto" w:fill="FFFFFF"/>
        </w:rPr>
        <w:t>openshift</w:t>
      </w:r>
      <w:r>
        <w:rPr>
          <w:rFonts w:ascii="Segoe UI" w:hAnsi="Segoe UI" w:cs="Segoe UI" w:hint="eastAsia"/>
          <w:color w:val="24292E"/>
          <w:shd w:val="clear" w:color="auto" w:fill="FFFFFF"/>
        </w:rPr>
        <w:t>命名空间去</w:t>
      </w:r>
      <w:r w:rsidR="00A41CCF">
        <w:rPr>
          <w:rFonts w:ascii="Segoe UI" w:hAnsi="Segoe UI" w:cs="Segoe UI" w:hint="eastAsia"/>
          <w:color w:val="24292E"/>
          <w:shd w:val="clear" w:color="auto" w:fill="FFFFFF"/>
        </w:rPr>
        <w:t>。可以通过以下命令实现：</w:t>
      </w:r>
    </w:p>
    <w:p w14:paraId="17F50B34" w14:textId="5ED085B5" w:rsidR="00C675D0" w:rsidRDefault="00574225" w:rsidP="00C675D0">
      <w:pPr>
        <w:jc w:val="left"/>
      </w:pPr>
      <w:r>
        <w:t>&gt;</w:t>
      </w:r>
      <w:r w:rsidR="00C675D0">
        <w:t>oc create -f https://raw.githubusercontent.com/openshift/origin/master/examples/image-streams/image-streams-centos7.json -n openshift</w:t>
      </w:r>
    </w:p>
    <w:p w14:paraId="4D1F0F46" w14:textId="718FA41E" w:rsidR="00C675D0" w:rsidRPr="00C675D0" w:rsidRDefault="00574225" w:rsidP="00C675D0">
      <w:pPr>
        <w:jc w:val="left"/>
      </w:pPr>
      <w:r>
        <w:lastRenderedPageBreak/>
        <w:t>&gt;</w:t>
      </w:r>
      <w:r w:rsidR="00C675D0">
        <w:t>oc create -f https://raw.githubusercontent.com/openshift/origin/master/examples/jenkins/jenkins-ephemeral-template.json -n openshift</w:t>
      </w:r>
    </w:p>
    <w:p w14:paraId="1224F708" w14:textId="72A91837" w:rsidR="00A21425" w:rsidRDefault="006E4C71" w:rsidP="001279D5">
      <w:r>
        <w:rPr>
          <w:rFonts w:hint="eastAsia"/>
        </w:rPr>
        <w:t>创建</w:t>
      </w:r>
      <w:r>
        <w:rPr>
          <w:rFonts w:hint="eastAsia"/>
        </w:rPr>
        <w:t>jenkins</w:t>
      </w:r>
      <w:r>
        <w:rPr>
          <w:rFonts w:hint="eastAsia"/>
        </w:rPr>
        <w:t>实例</w:t>
      </w:r>
    </w:p>
    <w:p w14:paraId="5B84F899" w14:textId="4882794E" w:rsidR="00081745" w:rsidRDefault="00081745" w:rsidP="001279D5">
      <w:r>
        <w:rPr>
          <w:rFonts w:hint="eastAsia"/>
        </w:rPr>
        <w:t>&gt;oc</w:t>
      </w:r>
      <w:r>
        <w:t xml:space="preserve"> </w:t>
      </w:r>
      <w:r>
        <w:rPr>
          <w:rFonts w:hint="eastAsia"/>
        </w:rPr>
        <w:t>new</w:t>
      </w:r>
      <w:r>
        <w:t>-app Jenkins-ephemeral --param=JENKINS_PASSWORD=welcome1</w:t>
      </w:r>
    </w:p>
    <w:p w14:paraId="65B1A540" w14:textId="61968831" w:rsidR="007D039A" w:rsidRDefault="007D039A" w:rsidP="001279D5">
      <w:r>
        <w:rPr>
          <w:rFonts w:hint="eastAsia"/>
        </w:rPr>
        <w:t>或者通过</w:t>
      </w:r>
      <w:r>
        <w:rPr>
          <w:rFonts w:hint="eastAsia"/>
        </w:rPr>
        <w:t>openshift</w:t>
      </w:r>
      <w:r>
        <w:t xml:space="preserve"> </w:t>
      </w:r>
      <w:r>
        <w:rPr>
          <w:rFonts w:hint="eastAsia"/>
        </w:rPr>
        <w:t>web</w:t>
      </w:r>
      <w:r>
        <w:rPr>
          <w:rFonts w:hint="eastAsia"/>
        </w:rPr>
        <w:t>控制台创建：</w:t>
      </w:r>
    </w:p>
    <w:p w14:paraId="66F3A5ED" w14:textId="6E7FA5B6" w:rsidR="007D039A" w:rsidRDefault="009001A7" w:rsidP="001279D5">
      <w:r>
        <w:rPr>
          <w:noProof/>
        </w:rPr>
        <w:drawing>
          <wp:inline distT="0" distB="0" distL="0" distR="0" wp14:anchorId="32053440" wp14:editId="616D5B7E">
            <wp:extent cx="6151880" cy="3497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497580"/>
                    </a:xfrm>
                    <a:prstGeom prst="rect">
                      <a:avLst/>
                    </a:prstGeom>
                  </pic:spPr>
                </pic:pic>
              </a:graphicData>
            </a:graphic>
          </wp:inline>
        </w:drawing>
      </w:r>
    </w:p>
    <w:p w14:paraId="633FCFD1" w14:textId="5491354E" w:rsidR="00621679" w:rsidRDefault="00621679" w:rsidP="001279D5">
      <w:r>
        <w:rPr>
          <w:noProof/>
        </w:rPr>
        <w:lastRenderedPageBreak/>
        <w:drawing>
          <wp:inline distT="0" distB="0" distL="0" distR="0" wp14:anchorId="61B6D643" wp14:editId="717FC7D1">
            <wp:extent cx="6151880" cy="37369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736975"/>
                    </a:xfrm>
                    <a:prstGeom prst="rect">
                      <a:avLst/>
                    </a:prstGeom>
                  </pic:spPr>
                </pic:pic>
              </a:graphicData>
            </a:graphic>
          </wp:inline>
        </w:drawing>
      </w:r>
    </w:p>
    <w:p w14:paraId="2E04366A" w14:textId="45D7EB17" w:rsidR="00AB7CD1" w:rsidRDefault="00AB7CD1" w:rsidP="001279D5">
      <w:r>
        <w:rPr>
          <w:rFonts w:hint="eastAsia"/>
        </w:rPr>
        <w:t>点击“</w:t>
      </w:r>
      <w:r>
        <w:rPr>
          <w:rFonts w:hint="eastAsia"/>
        </w:rPr>
        <w:t>create</w:t>
      </w:r>
      <w:r>
        <w:rPr>
          <w:rFonts w:hint="eastAsia"/>
        </w:rPr>
        <w:t>”</w:t>
      </w:r>
      <w:r w:rsidR="00434440">
        <w:rPr>
          <w:rFonts w:hint="eastAsia"/>
        </w:rPr>
        <w:t>，创建</w:t>
      </w:r>
      <w:r w:rsidR="00434440">
        <w:rPr>
          <w:rFonts w:hint="eastAsia"/>
        </w:rPr>
        <w:t>jenkins</w:t>
      </w:r>
      <w:r w:rsidR="00434440">
        <w:rPr>
          <w:rFonts w:hint="eastAsia"/>
        </w:rPr>
        <w:t>实例</w:t>
      </w:r>
    </w:p>
    <w:p w14:paraId="6B2008CB" w14:textId="751EFC99" w:rsidR="007E7893" w:rsidRDefault="0078293B" w:rsidP="001279D5">
      <w:r>
        <w:rPr>
          <w:noProof/>
        </w:rPr>
        <w:drawing>
          <wp:inline distT="0" distB="0" distL="0" distR="0" wp14:anchorId="24FB2BE4" wp14:editId="42863F34">
            <wp:extent cx="6151880" cy="3442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442970"/>
                    </a:xfrm>
                    <a:prstGeom prst="rect">
                      <a:avLst/>
                    </a:prstGeom>
                  </pic:spPr>
                </pic:pic>
              </a:graphicData>
            </a:graphic>
          </wp:inline>
        </w:drawing>
      </w:r>
    </w:p>
    <w:p w14:paraId="149EB54D" w14:textId="79743DE0" w:rsidR="00BA640D" w:rsidRDefault="009A5F0D" w:rsidP="009A5F0D">
      <w:pPr>
        <w:pStyle w:val="2"/>
      </w:pPr>
      <w:bookmarkStart w:id="20" w:name="_Toc500018477"/>
      <w:r>
        <w:rPr>
          <w:rFonts w:hint="eastAsia"/>
        </w:rPr>
        <w:lastRenderedPageBreak/>
        <w:t>部署示例应用</w:t>
      </w:r>
      <w:bookmarkEnd w:id="20"/>
    </w:p>
    <w:p w14:paraId="7B76C3DD" w14:textId="4F88CB89" w:rsidR="009A5F0D" w:rsidRDefault="00B3139F" w:rsidP="00B3139F">
      <w:pPr>
        <w:jc w:val="left"/>
        <w:rPr>
          <w:noProof/>
        </w:rPr>
      </w:pPr>
      <w:r>
        <w:rPr>
          <w:rFonts w:hint="eastAsia"/>
        </w:rPr>
        <w:t>&gt;oc</w:t>
      </w:r>
      <w:r>
        <w:t xml:space="preserve"> </w:t>
      </w:r>
      <w:r>
        <w:rPr>
          <w:rFonts w:hint="eastAsia"/>
        </w:rPr>
        <w:t>new</w:t>
      </w:r>
      <w:r>
        <w:t xml:space="preserve">-app –f </w:t>
      </w:r>
      <w:hyperlink r:id="rId66" w:history="1">
        <w:r w:rsidRPr="00310197">
          <w:rPr>
            <w:rStyle w:val="ac"/>
          </w:rPr>
          <w:t>https://raw.githubusercontent.com/openshift/origin/master/examples/jenkins/pipeline/samplepipeline.yaml</w:t>
        </w:r>
      </w:hyperlink>
      <w:r w:rsidR="002A345B" w:rsidRPr="002A345B">
        <w:rPr>
          <w:noProof/>
        </w:rPr>
        <w:t xml:space="preserve"> </w:t>
      </w:r>
      <w:r w:rsidR="002A345B">
        <w:rPr>
          <w:noProof/>
        </w:rPr>
        <w:drawing>
          <wp:inline distT="0" distB="0" distL="0" distR="0" wp14:anchorId="4EAD3FEB" wp14:editId="3B90E994">
            <wp:extent cx="6151880" cy="3195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95320"/>
                    </a:xfrm>
                    <a:prstGeom prst="rect">
                      <a:avLst/>
                    </a:prstGeom>
                  </pic:spPr>
                </pic:pic>
              </a:graphicData>
            </a:graphic>
          </wp:inline>
        </w:drawing>
      </w:r>
    </w:p>
    <w:p w14:paraId="14B2163A" w14:textId="1F255C40" w:rsidR="00B228C0" w:rsidRDefault="00B228C0" w:rsidP="00B3139F">
      <w:pPr>
        <w:jc w:val="left"/>
        <w:rPr>
          <w:noProof/>
        </w:rPr>
      </w:pPr>
      <w:r>
        <w:rPr>
          <w:rFonts w:hint="eastAsia"/>
          <w:noProof/>
        </w:rPr>
        <w:t>回到</w:t>
      </w:r>
      <w:r>
        <w:rPr>
          <w:rFonts w:hint="eastAsia"/>
          <w:noProof/>
        </w:rPr>
        <w:t>openshift</w:t>
      </w:r>
      <w:r>
        <w:rPr>
          <w:noProof/>
        </w:rPr>
        <w:t xml:space="preserve"> </w:t>
      </w:r>
      <w:r>
        <w:rPr>
          <w:rFonts w:hint="eastAsia"/>
          <w:noProof/>
        </w:rPr>
        <w:t>web</w:t>
      </w:r>
      <w:r>
        <w:rPr>
          <w:rFonts w:hint="eastAsia"/>
          <w:noProof/>
        </w:rPr>
        <w:t>控制台</w:t>
      </w:r>
    </w:p>
    <w:p w14:paraId="69C85803" w14:textId="73DF4778" w:rsidR="00D20D64" w:rsidRDefault="0091457A" w:rsidP="00B3139F">
      <w:pPr>
        <w:jc w:val="left"/>
      </w:pPr>
      <w:r>
        <w:rPr>
          <w:noProof/>
        </w:rPr>
        <w:drawing>
          <wp:inline distT="0" distB="0" distL="0" distR="0" wp14:anchorId="57C5AD2B" wp14:editId="161E453C">
            <wp:extent cx="6151880" cy="2100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100580"/>
                    </a:xfrm>
                    <a:prstGeom prst="rect">
                      <a:avLst/>
                    </a:prstGeom>
                  </pic:spPr>
                </pic:pic>
              </a:graphicData>
            </a:graphic>
          </wp:inline>
        </w:drawing>
      </w:r>
    </w:p>
    <w:p w14:paraId="0D3FDF1F" w14:textId="681131BD" w:rsidR="00A92D8D" w:rsidRDefault="00A92D8D" w:rsidP="00B3139F">
      <w:pPr>
        <w:jc w:val="left"/>
      </w:pPr>
      <w:r>
        <w:rPr>
          <w:rFonts w:hint="eastAsia"/>
        </w:rPr>
        <w:t>点击“</w:t>
      </w:r>
      <w:r>
        <w:rPr>
          <w:rFonts w:hint="eastAsia"/>
        </w:rPr>
        <w:t>Builds</w:t>
      </w:r>
      <w:r>
        <w:t>-&gt;P</w:t>
      </w:r>
      <w:r>
        <w:rPr>
          <w:rFonts w:hint="eastAsia"/>
        </w:rPr>
        <w:t>ipelines</w:t>
      </w:r>
      <w:r>
        <w:rPr>
          <w:rFonts w:hint="eastAsia"/>
        </w:rPr>
        <w:t>”</w:t>
      </w:r>
      <w:r w:rsidR="002E16D5">
        <w:rPr>
          <w:rFonts w:hint="eastAsia"/>
        </w:rPr>
        <w:t>，可以看到流水线</w:t>
      </w:r>
      <w:r w:rsidR="002E16D5">
        <w:rPr>
          <w:rFonts w:hint="eastAsia"/>
        </w:rPr>
        <w:t>-sample-pipeline</w:t>
      </w:r>
    </w:p>
    <w:p w14:paraId="69B5A9A6" w14:textId="4140569D" w:rsidR="0032339E" w:rsidRDefault="00A92D8D" w:rsidP="00B3139F">
      <w:pPr>
        <w:jc w:val="left"/>
      </w:pPr>
      <w:r>
        <w:rPr>
          <w:noProof/>
        </w:rPr>
        <w:lastRenderedPageBreak/>
        <w:drawing>
          <wp:inline distT="0" distB="0" distL="0" distR="0" wp14:anchorId="5C47A817" wp14:editId="09B8AFE0">
            <wp:extent cx="6151880" cy="1769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1769110"/>
                    </a:xfrm>
                    <a:prstGeom prst="rect">
                      <a:avLst/>
                    </a:prstGeom>
                  </pic:spPr>
                </pic:pic>
              </a:graphicData>
            </a:graphic>
          </wp:inline>
        </w:drawing>
      </w:r>
    </w:p>
    <w:p w14:paraId="0125E88A" w14:textId="2299C214" w:rsidR="00B3139F" w:rsidRDefault="0080467B" w:rsidP="00B3139F">
      <w:pPr>
        <w:jc w:val="left"/>
      </w:pPr>
      <w:r>
        <w:rPr>
          <w:rFonts w:hint="eastAsia"/>
        </w:rPr>
        <w:t>查看运行的容器：</w:t>
      </w:r>
      <w:r>
        <w:br/>
      </w:r>
      <w:r>
        <w:rPr>
          <w:rFonts w:hint="eastAsia"/>
        </w:rPr>
        <w:t>&gt;oc</w:t>
      </w:r>
      <w:r>
        <w:t xml:space="preserve"> </w:t>
      </w:r>
      <w:r>
        <w:rPr>
          <w:rFonts w:hint="eastAsia"/>
        </w:rPr>
        <w:t>get</w:t>
      </w:r>
      <w:r>
        <w:t xml:space="preserve"> </w:t>
      </w:r>
      <w:r>
        <w:rPr>
          <w:rFonts w:hint="eastAsia"/>
        </w:rPr>
        <w:t>pods</w:t>
      </w:r>
    </w:p>
    <w:p w14:paraId="7FB72FBC" w14:textId="4C4A57F0" w:rsidR="0080467B" w:rsidRDefault="002154CD" w:rsidP="00B3139F">
      <w:pPr>
        <w:jc w:val="left"/>
      </w:pPr>
      <w:r>
        <w:rPr>
          <w:noProof/>
        </w:rPr>
        <w:drawing>
          <wp:inline distT="0" distB="0" distL="0" distR="0" wp14:anchorId="5B1C711F" wp14:editId="672E2E8E">
            <wp:extent cx="3390181" cy="579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2699" cy="587173"/>
                    </a:xfrm>
                    <a:prstGeom prst="rect">
                      <a:avLst/>
                    </a:prstGeom>
                  </pic:spPr>
                </pic:pic>
              </a:graphicData>
            </a:graphic>
          </wp:inline>
        </w:drawing>
      </w:r>
    </w:p>
    <w:p w14:paraId="058560FD" w14:textId="5AE3A0DF" w:rsidR="00882F2D" w:rsidRDefault="00882F2D" w:rsidP="00B3139F">
      <w:pPr>
        <w:jc w:val="left"/>
      </w:pPr>
      <w:r>
        <w:rPr>
          <w:rFonts w:hint="eastAsia"/>
        </w:rPr>
        <w:t>查看流水线定义</w:t>
      </w:r>
    </w:p>
    <w:p w14:paraId="05DD1B42" w14:textId="77777777" w:rsidR="00DF08E1" w:rsidRDefault="00882F2D" w:rsidP="00B3139F">
      <w:pPr>
        <w:jc w:val="left"/>
        <w:rPr>
          <w:noProof/>
        </w:rPr>
      </w:pPr>
      <w:r>
        <w:rPr>
          <w:rFonts w:hint="eastAsia"/>
        </w:rPr>
        <w:t>&gt;oc</w:t>
      </w:r>
      <w:r>
        <w:t xml:space="preserve"> </w:t>
      </w:r>
      <w:r>
        <w:rPr>
          <w:rFonts w:hint="eastAsia"/>
        </w:rPr>
        <w:t>get</w:t>
      </w:r>
      <w:r>
        <w:t xml:space="preserve"> </w:t>
      </w:r>
      <w:r>
        <w:rPr>
          <w:rFonts w:hint="eastAsia"/>
        </w:rPr>
        <w:t>bc</w:t>
      </w:r>
      <w:r w:rsidR="00DF08E1" w:rsidRPr="00DF08E1">
        <w:rPr>
          <w:noProof/>
        </w:rPr>
        <w:t xml:space="preserve"> </w:t>
      </w:r>
    </w:p>
    <w:p w14:paraId="5AB172F0" w14:textId="0E6B6961" w:rsidR="00913751" w:rsidRDefault="00DF08E1" w:rsidP="00B3139F">
      <w:pPr>
        <w:jc w:val="left"/>
      </w:pPr>
      <w:r>
        <w:rPr>
          <w:noProof/>
        </w:rPr>
        <w:drawing>
          <wp:inline distT="0" distB="0" distL="0" distR="0" wp14:anchorId="4EA01D7C" wp14:editId="6F97EB72">
            <wp:extent cx="4009524" cy="6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524" cy="628571"/>
                    </a:xfrm>
                    <a:prstGeom prst="rect">
                      <a:avLst/>
                    </a:prstGeom>
                  </pic:spPr>
                </pic:pic>
              </a:graphicData>
            </a:graphic>
          </wp:inline>
        </w:drawing>
      </w:r>
    </w:p>
    <w:p w14:paraId="2D48550D" w14:textId="718E7CA8" w:rsidR="00F0281D" w:rsidRDefault="00F0281D" w:rsidP="00B3139F">
      <w:pPr>
        <w:jc w:val="left"/>
      </w:pPr>
      <w:r>
        <w:rPr>
          <w:rFonts w:hint="eastAsia"/>
        </w:rPr>
        <w:t>查看流水线对象详细信息</w:t>
      </w:r>
    </w:p>
    <w:p w14:paraId="02513963" w14:textId="3FCA7CCA" w:rsidR="00F0281D" w:rsidRDefault="00F0281D" w:rsidP="00B3139F">
      <w:pPr>
        <w:jc w:val="left"/>
      </w:pPr>
      <w:r>
        <w:rPr>
          <w:rFonts w:hint="eastAsia"/>
        </w:rPr>
        <w:t>&gt;oc</w:t>
      </w:r>
      <w:r>
        <w:t xml:space="preserve"> </w:t>
      </w:r>
      <w:r>
        <w:rPr>
          <w:rFonts w:hint="eastAsia"/>
        </w:rPr>
        <w:t>describe</w:t>
      </w:r>
      <w:r>
        <w:t xml:space="preserve"> </w:t>
      </w:r>
      <w:r>
        <w:rPr>
          <w:rFonts w:hint="eastAsia"/>
        </w:rPr>
        <w:t>bc</w:t>
      </w:r>
      <w:r>
        <w:t xml:space="preserve"> </w:t>
      </w:r>
      <w:r>
        <w:rPr>
          <w:rFonts w:hint="eastAsia"/>
        </w:rPr>
        <w:t>sample-pipeline</w:t>
      </w:r>
    </w:p>
    <w:p w14:paraId="56222F0B" w14:textId="56B64B09" w:rsidR="00F0281D" w:rsidRDefault="00B74733" w:rsidP="00B3139F">
      <w:pPr>
        <w:jc w:val="left"/>
      </w:pPr>
      <w:r>
        <w:rPr>
          <w:noProof/>
        </w:rPr>
        <w:lastRenderedPageBreak/>
        <w:drawing>
          <wp:inline distT="0" distB="0" distL="0" distR="0" wp14:anchorId="2A6983A5" wp14:editId="694E10D9">
            <wp:extent cx="6151880" cy="4092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4092575"/>
                    </a:xfrm>
                    <a:prstGeom prst="rect">
                      <a:avLst/>
                    </a:prstGeom>
                  </pic:spPr>
                </pic:pic>
              </a:graphicData>
            </a:graphic>
          </wp:inline>
        </w:drawing>
      </w:r>
    </w:p>
    <w:p w14:paraId="44A75297" w14:textId="25546C0D" w:rsidR="00794156" w:rsidRDefault="00685F87" w:rsidP="00B3139F">
      <w:pPr>
        <w:jc w:val="left"/>
      </w:pPr>
      <w:r>
        <w:rPr>
          <w:rFonts w:hint="eastAsia"/>
        </w:rPr>
        <w:t>可以看到定义了两个节点：</w:t>
      </w:r>
      <w:r w:rsidR="00BC5F7F">
        <w:rPr>
          <w:rFonts w:hint="eastAsia"/>
        </w:rPr>
        <w:t>一个节点是</w:t>
      </w:r>
      <w:r w:rsidR="00BC5F7F">
        <w:rPr>
          <w:rFonts w:hint="eastAsia"/>
        </w:rPr>
        <w:t>build</w:t>
      </w:r>
      <w:r w:rsidR="00BC5F7F">
        <w:rPr>
          <w:rFonts w:hint="eastAsia"/>
        </w:rPr>
        <w:t>，负责触发一个</w:t>
      </w:r>
      <w:r w:rsidR="00BC5F7F">
        <w:rPr>
          <w:rFonts w:hint="eastAsia"/>
        </w:rPr>
        <w:t>openshift</w:t>
      </w:r>
      <w:r w:rsidR="00BC5F7F">
        <w:rPr>
          <w:rFonts w:hint="eastAsia"/>
        </w:rPr>
        <w:t>的构建；另一个节点是</w:t>
      </w:r>
      <w:r w:rsidR="00BC5F7F">
        <w:rPr>
          <w:rFonts w:hint="eastAsia"/>
        </w:rPr>
        <w:t>deploy</w:t>
      </w:r>
      <w:r w:rsidR="00BC5F7F">
        <w:rPr>
          <w:rFonts w:hint="eastAsia"/>
        </w:rPr>
        <w:t>，负责触发一个</w:t>
      </w:r>
      <w:r w:rsidR="00BC5F7F">
        <w:rPr>
          <w:rFonts w:hint="eastAsia"/>
        </w:rPr>
        <w:t>openshift</w:t>
      </w:r>
      <w:r w:rsidR="00BC5F7F">
        <w:rPr>
          <w:rFonts w:hint="eastAsia"/>
        </w:rPr>
        <w:t>的部署</w:t>
      </w:r>
      <w:r w:rsidR="00251727">
        <w:rPr>
          <w:rFonts w:hint="eastAsia"/>
        </w:rPr>
        <w:t>，</w:t>
      </w:r>
      <w:r w:rsidR="00251727">
        <w:rPr>
          <w:rFonts w:hint="eastAsia"/>
        </w:rPr>
        <w:t>pipeline</w:t>
      </w:r>
      <w:r w:rsidR="00251727">
        <w:rPr>
          <w:rFonts w:hint="eastAsia"/>
        </w:rPr>
        <w:t>构建类型也具有</w:t>
      </w:r>
      <w:r w:rsidR="00251727">
        <w:rPr>
          <w:rFonts w:hint="eastAsia"/>
        </w:rPr>
        <w:t>github</w:t>
      </w:r>
      <w:r w:rsidR="00251727">
        <w:t xml:space="preserve"> </w:t>
      </w:r>
      <w:r w:rsidR="00251727">
        <w:rPr>
          <w:rFonts w:hint="eastAsia"/>
        </w:rPr>
        <w:t>hook</w:t>
      </w:r>
      <w:r w:rsidR="00251727">
        <w:rPr>
          <w:rFonts w:hint="eastAsia"/>
        </w:rPr>
        <w:t>和</w:t>
      </w:r>
      <w:r w:rsidR="00251727">
        <w:rPr>
          <w:rFonts w:hint="eastAsia"/>
        </w:rPr>
        <w:t>generic</w:t>
      </w:r>
      <w:r w:rsidR="00251727">
        <w:t xml:space="preserve"> </w:t>
      </w:r>
      <w:r w:rsidR="00251727">
        <w:rPr>
          <w:rFonts w:hint="eastAsia"/>
        </w:rPr>
        <w:t>hook</w:t>
      </w:r>
      <w:r w:rsidR="00251727">
        <w:rPr>
          <w:rFonts w:hint="eastAsia"/>
        </w:rPr>
        <w:t>。</w:t>
      </w:r>
    </w:p>
    <w:p w14:paraId="1E8A9E8B" w14:textId="77777777" w:rsidR="00685F87" w:rsidRDefault="00685F87" w:rsidP="00685F87">
      <w:pPr>
        <w:ind w:firstLineChars="300" w:firstLine="661"/>
        <w:jc w:val="left"/>
      </w:pPr>
      <w:r>
        <w:t>stage('build') {</w:t>
      </w:r>
    </w:p>
    <w:p w14:paraId="46F0EFC5" w14:textId="77777777" w:rsidR="00685F87" w:rsidRDefault="00685F87" w:rsidP="00685F87">
      <w:pPr>
        <w:jc w:val="left"/>
      </w:pPr>
      <w:r>
        <w:t xml:space="preserve">              openshiftBuild(buildConfig: 'nodejs-mongodb-example', showBuildLogs: 'true')</w:t>
      </w:r>
    </w:p>
    <w:p w14:paraId="242B3807" w14:textId="77777777" w:rsidR="00685F87" w:rsidRDefault="00685F87" w:rsidP="00685F87">
      <w:pPr>
        <w:jc w:val="left"/>
      </w:pPr>
      <w:r>
        <w:t xml:space="preserve">            }</w:t>
      </w:r>
    </w:p>
    <w:p w14:paraId="291127C1" w14:textId="77777777" w:rsidR="00685F87" w:rsidRDefault="00685F87" w:rsidP="00685F87">
      <w:pPr>
        <w:jc w:val="left"/>
      </w:pPr>
      <w:r>
        <w:t xml:space="preserve">            stage('deploy') {</w:t>
      </w:r>
    </w:p>
    <w:p w14:paraId="122EEE55" w14:textId="77777777" w:rsidR="00685F87" w:rsidRDefault="00685F87" w:rsidP="00685F87">
      <w:pPr>
        <w:jc w:val="left"/>
      </w:pPr>
      <w:r>
        <w:t xml:space="preserve">              openshiftDeploy(deploymentConfig: 'nodejs-mongodb-example')</w:t>
      </w:r>
    </w:p>
    <w:p w14:paraId="46EE5767" w14:textId="409BF4AB" w:rsidR="000B417E" w:rsidRDefault="00685F87" w:rsidP="00685F87">
      <w:pPr>
        <w:jc w:val="left"/>
      </w:pPr>
      <w:r>
        <w:t xml:space="preserve">            }</w:t>
      </w:r>
    </w:p>
    <w:p w14:paraId="3A060D54" w14:textId="6ED13533" w:rsidR="000B417E" w:rsidRDefault="000B417E" w:rsidP="000B417E">
      <w:pPr>
        <w:pStyle w:val="2"/>
      </w:pPr>
      <w:bookmarkStart w:id="21" w:name="_Toc500018478"/>
      <w:r>
        <w:rPr>
          <w:rFonts w:hint="eastAsia"/>
        </w:rPr>
        <w:t>触发流水线构建</w:t>
      </w:r>
      <w:bookmarkEnd w:id="21"/>
    </w:p>
    <w:p w14:paraId="6AF2E461" w14:textId="6EBE2BF1" w:rsidR="000B417E" w:rsidRDefault="00DE7161" w:rsidP="000B417E">
      <w:r>
        <w:rPr>
          <w:rFonts w:hint="eastAsia"/>
        </w:rPr>
        <w:t>通过命令：</w:t>
      </w:r>
    </w:p>
    <w:p w14:paraId="10A89BF0" w14:textId="2A8B6A0B" w:rsidR="00DE7161" w:rsidRDefault="00DE7161" w:rsidP="000B417E">
      <w:r>
        <w:rPr>
          <w:rFonts w:hint="eastAsia"/>
        </w:rPr>
        <w:t>&gt;oc</w:t>
      </w:r>
      <w:r>
        <w:t xml:space="preserve"> </w:t>
      </w:r>
      <w:r>
        <w:rPr>
          <w:rFonts w:hint="eastAsia"/>
        </w:rPr>
        <w:t>start-build</w:t>
      </w:r>
      <w:r>
        <w:t xml:space="preserve"> </w:t>
      </w:r>
      <w:r>
        <w:rPr>
          <w:rFonts w:hint="eastAsia"/>
        </w:rPr>
        <w:t>sample-pipeline</w:t>
      </w:r>
    </w:p>
    <w:p w14:paraId="7C599A60" w14:textId="58CDA0C7" w:rsidR="00F06D33" w:rsidRDefault="00951EC9" w:rsidP="000B417E">
      <w:r>
        <w:rPr>
          <w:noProof/>
        </w:rPr>
        <w:lastRenderedPageBreak/>
        <w:drawing>
          <wp:inline distT="0" distB="0" distL="0" distR="0" wp14:anchorId="7DDEFC70" wp14:editId="6E8754D0">
            <wp:extent cx="3257143" cy="333333"/>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143" cy="333333"/>
                    </a:xfrm>
                    <a:prstGeom prst="rect">
                      <a:avLst/>
                    </a:prstGeom>
                  </pic:spPr>
                </pic:pic>
              </a:graphicData>
            </a:graphic>
          </wp:inline>
        </w:drawing>
      </w:r>
    </w:p>
    <w:p w14:paraId="416FFD7D" w14:textId="5F7E7513" w:rsidR="00DE7161" w:rsidRDefault="00B54248" w:rsidP="000B417E">
      <w:r>
        <w:rPr>
          <w:rFonts w:hint="eastAsia"/>
        </w:rPr>
        <w:t>或者通过</w:t>
      </w:r>
      <w:r>
        <w:rPr>
          <w:rFonts w:hint="eastAsia"/>
        </w:rPr>
        <w:t>openshift</w:t>
      </w:r>
      <w:r>
        <w:t xml:space="preserve"> </w:t>
      </w:r>
      <w:r>
        <w:rPr>
          <w:rFonts w:hint="eastAsia"/>
        </w:rPr>
        <w:t>web</w:t>
      </w:r>
      <w:r>
        <w:rPr>
          <w:rFonts w:hint="eastAsia"/>
        </w:rPr>
        <w:t>控制台，点击“</w:t>
      </w:r>
      <w:r>
        <w:rPr>
          <w:rFonts w:hint="eastAsia"/>
        </w:rPr>
        <w:t>start</w:t>
      </w:r>
      <w:r>
        <w:t xml:space="preserve"> </w:t>
      </w:r>
      <w:r>
        <w:rPr>
          <w:rFonts w:hint="eastAsia"/>
        </w:rPr>
        <w:t>pipeline</w:t>
      </w:r>
      <w:r>
        <w:rPr>
          <w:rFonts w:hint="eastAsia"/>
        </w:rPr>
        <w:t>”触发：</w:t>
      </w:r>
    </w:p>
    <w:p w14:paraId="115E5337" w14:textId="246E423F" w:rsidR="00B54248" w:rsidRDefault="00563DEC" w:rsidP="000B417E">
      <w:r>
        <w:rPr>
          <w:noProof/>
        </w:rPr>
        <w:drawing>
          <wp:inline distT="0" distB="0" distL="0" distR="0" wp14:anchorId="34F035AB" wp14:editId="6A65A501">
            <wp:extent cx="6151880" cy="3163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63570"/>
                    </a:xfrm>
                    <a:prstGeom prst="rect">
                      <a:avLst/>
                    </a:prstGeom>
                  </pic:spPr>
                </pic:pic>
              </a:graphicData>
            </a:graphic>
          </wp:inline>
        </w:drawing>
      </w:r>
    </w:p>
    <w:p w14:paraId="14844233" w14:textId="02C7B14A" w:rsidR="00F06D33" w:rsidRDefault="00D325F3" w:rsidP="000B417E">
      <w:r>
        <w:rPr>
          <w:noProof/>
        </w:rPr>
        <w:drawing>
          <wp:inline distT="0" distB="0" distL="0" distR="0" wp14:anchorId="41E9158F" wp14:editId="25ECF934">
            <wp:extent cx="5600000" cy="25619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00" cy="2561905"/>
                    </a:xfrm>
                    <a:prstGeom prst="rect">
                      <a:avLst/>
                    </a:prstGeom>
                  </pic:spPr>
                </pic:pic>
              </a:graphicData>
            </a:graphic>
          </wp:inline>
        </w:drawing>
      </w:r>
    </w:p>
    <w:p w14:paraId="4E64DBCC" w14:textId="3C20C6E5" w:rsidR="00063525" w:rsidRDefault="00D325F3" w:rsidP="000B417E">
      <w:r>
        <w:rPr>
          <w:rFonts w:hint="eastAsia"/>
        </w:rPr>
        <w:t>点击“</w:t>
      </w:r>
      <w:r>
        <w:t>V</w:t>
      </w:r>
      <w:r>
        <w:rPr>
          <w:rFonts w:hint="eastAsia"/>
        </w:rPr>
        <w:t>iew</w:t>
      </w:r>
      <w:r>
        <w:t xml:space="preserve"> L</w:t>
      </w:r>
      <w:r>
        <w:rPr>
          <w:rFonts w:hint="eastAsia"/>
        </w:rPr>
        <w:t>og</w:t>
      </w:r>
      <w:r>
        <w:rPr>
          <w:rFonts w:hint="eastAsia"/>
        </w:rPr>
        <w:t>”，跳转到</w:t>
      </w:r>
      <w:r>
        <w:rPr>
          <w:rFonts w:hint="eastAsia"/>
        </w:rPr>
        <w:t>jenkins</w:t>
      </w:r>
      <w:r>
        <w:rPr>
          <w:rFonts w:hint="eastAsia"/>
        </w:rPr>
        <w:t>日志：</w:t>
      </w:r>
    </w:p>
    <w:p w14:paraId="507B24B8" w14:textId="7AA83194" w:rsidR="00D325F3" w:rsidRDefault="00D325F3" w:rsidP="000B417E">
      <w:r>
        <w:rPr>
          <w:noProof/>
        </w:rPr>
        <w:lastRenderedPageBreak/>
        <w:drawing>
          <wp:inline distT="0" distB="0" distL="0" distR="0" wp14:anchorId="2182FE1E" wp14:editId="07E43E0B">
            <wp:extent cx="6151880" cy="34918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91865"/>
                    </a:xfrm>
                    <a:prstGeom prst="rect">
                      <a:avLst/>
                    </a:prstGeom>
                  </pic:spPr>
                </pic:pic>
              </a:graphicData>
            </a:graphic>
          </wp:inline>
        </w:drawing>
      </w:r>
    </w:p>
    <w:p w14:paraId="47653D93" w14:textId="77777777" w:rsidR="001F0D2E" w:rsidRDefault="001F0D2E" w:rsidP="000B417E"/>
    <w:p w14:paraId="11F81E8D" w14:textId="0240DDA4" w:rsidR="001F0D2E" w:rsidRDefault="001F0D2E" w:rsidP="001F0D2E">
      <w:pPr>
        <w:pStyle w:val="1"/>
      </w:pPr>
      <w:bookmarkStart w:id="22" w:name="_Toc500018479"/>
      <w:r>
        <w:rPr>
          <w:rFonts w:hint="eastAsia"/>
        </w:rPr>
        <w:t>蓝绿</w:t>
      </w:r>
      <w:r>
        <w:rPr>
          <w:rFonts w:hint="eastAsia"/>
        </w:rPr>
        <w:t>pipeline</w:t>
      </w:r>
      <w:bookmarkEnd w:id="22"/>
    </w:p>
    <w:p w14:paraId="27ACB610" w14:textId="0C3DBE3F" w:rsidR="001F0D2E" w:rsidRDefault="00ED4D4B" w:rsidP="001F0D2E">
      <w:hyperlink r:id="rId77" w:history="1">
        <w:r w:rsidR="001D08B3" w:rsidRPr="000A1865">
          <w:rPr>
            <w:rStyle w:val="ac"/>
          </w:rPr>
          <w:t>https://github.com/openshift/origin/tree/master/examples/jenkins/pipeline</w:t>
        </w:r>
      </w:hyperlink>
    </w:p>
    <w:p w14:paraId="0184B9F4"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To run this example:</w:t>
      </w:r>
    </w:p>
    <w:p w14:paraId="5BDE7871" w14:textId="77777777" w:rsidR="001D08B3" w:rsidRDefault="001D08B3" w:rsidP="001D08B3">
      <w:pPr>
        <w:widowControl/>
        <w:numPr>
          <w:ilvl w:val="0"/>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Create a fork of</w:t>
      </w:r>
      <w:r>
        <w:rPr>
          <w:rStyle w:val="apple-converted-space"/>
          <w:rFonts w:ascii="Segoe UI" w:hAnsi="Segoe UI" w:cs="Segoe UI"/>
          <w:color w:val="24292E"/>
        </w:rPr>
        <w:t> </w:t>
      </w:r>
      <w:hyperlink r:id="rId78" w:history="1">
        <w:r>
          <w:rPr>
            <w:rStyle w:val="ac"/>
            <w:rFonts w:ascii="Segoe UI" w:hAnsi="Segoe UI" w:cs="Segoe UI"/>
            <w:color w:val="0366D6"/>
          </w:rPr>
          <w:t>https://github.com/openshift/nodejs-ex.git</w:t>
        </w:r>
      </w:hyperlink>
    </w:p>
    <w:p w14:paraId="00BF66BD"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Create a new project for your pipeline on the OpenShift web console:</w:t>
      </w:r>
    </w:p>
    <w:p w14:paraId="49D51DE0" w14:textId="77777777" w:rsidR="001D08B3" w:rsidRDefault="001D08B3" w:rsidP="001D08B3">
      <w:pPr>
        <w:widowControl/>
        <w:numPr>
          <w:ilvl w:val="1"/>
          <w:numId w:val="30"/>
        </w:numPr>
        <w:spacing w:before="100" w:beforeAutospacing="1" w:after="100" w:afterAutospacing="1" w:line="240" w:lineRule="auto"/>
        <w:jc w:val="left"/>
        <w:rPr>
          <w:rFonts w:ascii="Segoe UI" w:hAnsi="Segoe UI" w:cs="Segoe UI"/>
          <w:color w:val="24292E"/>
        </w:rPr>
      </w:pPr>
      <w:r>
        <w:rPr>
          <w:rFonts w:ascii="Segoe UI" w:hAnsi="Segoe UI" w:cs="Segoe UI"/>
          <w:color w:val="24292E"/>
        </w:rPr>
        <w:t>Login</w:t>
      </w:r>
    </w:p>
    <w:p w14:paraId="0FE80394"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New Project</w:t>
      </w:r>
    </w:p>
    <w:p w14:paraId="52DE049B"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Enter a project name</w:t>
      </w:r>
    </w:p>
    <w:p w14:paraId="2A637EDC" w14:textId="77777777" w:rsidR="001D08B3" w:rsidRDefault="001D08B3" w:rsidP="001D08B3">
      <w:pPr>
        <w:widowControl/>
        <w:numPr>
          <w:ilvl w:val="1"/>
          <w:numId w:val="30"/>
        </w:numPr>
        <w:spacing w:before="60" w:after="100" w:afterAutospacing="1" w:line="240" w:lineRule="auto"/>
        <w:jc w:val="left"/>
        <w:rPr>
          <w:rFonts w:ascii="Segoe UI" w:hAnsi="Segoe UI" w:cs="Segoe UI"/>
          <w:color w:val="24292E"/>
        </w:rPr>
      </w:pPr>
      <w:r>
        <w:rPr>
          <w:rFonts w:ascii="Segoe UI" w:hAnsi="Segoe UI" w:cs="Segoe UI"/>
          <w:color w:val="24292E"/>
        </w:rPr>
        <w:t>Click</w:t>
      </w:r>
      <w:r>
        <w:rPr>
          <w:rStyle w:val="apple-converted-space"/>
          <w:rFonts w:ascii="Segoe UI" w:hAnsi="Segoe UI" w:cs="Segoe UI"/>
          <w:color w:val="24292E"/>
        </w:rPr>
        <w:t> </w:t>
      </w:r>
      <w:r>
        <w:rPr>
          <w:rStyle w:val="afa"/>
          <w:rFonts w:ascii="Segoe UI" w:hAnsi="Segoe UI" w:cs="Segoe UI"/>
          <w:color w:val="24292E"/>
        </w:rPr>
        <w:t>Create</w:t>
      </w:r>
    </w:p>
    <w:p w14:paraId="46067B8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the</w:t>
      </w:r>
      <w:r>
        <w:rPr>
          <w:rStyle w:val="apple-converted-space"/>
          <w:rFonts w:ascii="Segoe UI" w:hAnsi="Segoe UI" w:cs="Segoe UI"/>
          <w:color w:val="24292E"/>
        </w:rPr>
        <w:t> </w:t>
      </w:r>
      <w:r>
        <w:rPr>
          <w:rStyle w:val="afa"/>
          <w:rFonts w:ascii="Segoe UI" w:hAnsi="Segoe UI" w:cs="Segoe UI"/>
          <w:color w:val="24292E"/>
        </w:rPr>
        <w:t>Add to Project</w:t>
      </w:r>
      <w:r>
        <w:rPr>
          <w:rStyle w:val="apple-converted-space"/>
          <w:rFonts w:ascii="Segoe UI" w:hAnsi="Segoe UI" w:cs="Segoe UI"/>
          <w:color w:val="24292E"/>
        </w:rPr>
        <w:t> </w:t>
      </w:r>
      <w:r>
        <w:rPr>
          <w:rFonts w:ascii="Segoe UI" w:hAnsi="Segoe UI" w:cs="Segoe UI"/>
          <w:color w:val="24292E"/>
        </w:rPr>
        <w:t>page, click on</w:t>
      </w:r>
      <w:r>
        <w:rPr>
          <w:rStyle w:val="apple-converted-space"/>
          <w:rFonts w:ascii="Segoe UI" w:hAnsi="Segoe UI" w:cs="Segoe UI"/>
          <w:color w:val="24292E"/>
        </w:rPr>
        <w:t> </w:t>
      </w:r>
      <w:r>
        <w:rPr>
          <w:rStyle w:val="afa"/>
          <w:rFonts w:ascii="Segoe UI" w:hAnsi="Segoe UI" w:cs="Segoe UI"/>
          <w:color w:val="24292E"/>
        </w:rPr>
        <w:t>Import YAML/JSON</w:t>
      </w:r>
    </w:p>
    <w:p w14:paraId="01BD3646"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In a separate browser tab, navigate to</w:t>
      </w:r>
      <w:r>
        <w:rPr>
          <w:rStyle w:val="apple-converted-space"/>
          <w:rFonts w:ascii="Segoe UI" w:hAnsi="Segoe UI" w:cs="Segoe UI"/>
          <w:color w:val="24292E"/>
        </w:rPr>
        <w:t> </w:t>
      </w:r>
      <w:hyperlink r:id="rId79" w:history="1">
        <w:r>
          <w:rPr>
            <w:rStyle w:val="ac"/>
            <w:rFonts w:ascii="Segoe UI" w:hAnsi="Segoe UI" w:cs="Segoe UI"/>
            <w:color w:val="0366D6"/>
          </w:rPr>
          <w:t>bluegreen-pipeline.yaml</w:t>
        </w:r>
      </w:hyperlink>
      <w:r>
        <w:rPr>
          <w:rStyle w:val="apple-converted-space"/>
          <w:rFonts w:ascii="Segoe UI" w:hAnsi="Segoe UI" w:cs="Segoe UI"/>
          <w:color w:val="24292E"/>
        </w:rPr>
        <w:t> </w:t>
      </w:r>
      <w:r>
        <w:rPr>
          <w:rFonts w:ascii="Segoe UI" w:hAnsi="Segoe UI" w:cs="Segoe UI"/>
          <w:color w:val="24292E"/>
        </w:rPr>
        <w:t>and copy its content.</w:t>
      </w:r>
    </w:p>
    <w:p w14:paraId="52D7BB33"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Paste the YAML text in the text box of the</w:t>
      </w:r>
      <w:r>
        <w:rPr>
          <w:rStyle w:val="apple-converted-space"/>
          <w:rFonts w:ascii="Segoe UI" w:hAnsi="Segoe UI" w:cs="Segoe UI"/>
          <w:color w:val="24292E"/>
        </w:rPr>
        <w:t> </w:t>
      </w:r>
      <w:r>
        <w:rPr>
          <w:rStyle w:val="afa"/>
          <w:rFonts w:ascii="Segoe UI" w:hAnsi="Segoe UI" w:cs="Segoe UI"/>
          <w:color w:val="24292E"/>
        </w:rPr>
        <w:t>Import YAML/JSON</w:t>
      </w:r>
      <w:r>
        <w:rPr>
          <w:rStyle w:val="apple-converted-space"/>
          <w:rFonts w:ascii="Segoe UI" w:hAnsi="Segoe UI" w:cs="Segoe UI"/>
          <w:color w:val="24292E"/>
        </w:rPr>
        <w:t> </w:t>
      </w:r>
      <w:r>
        <w:rPr>
          <w:rFonts w:ascii="Segoe UI" w:hAnsi="Segoe UI" w:cs="Segoe UI"/>
          <w:color w:val="24292E"/>
        </w:rPr>
        <w:t>tab.</w:t>
      </w:r>
    </w:p>
    <w:p w14:paraId="39356DF8"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Create</w:t>
      </w:r>
    </w:p>
    <w:p w14:paraId="51C896CA"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Leave</w:t>
      </w:r>
      <w:r>
        <w:rPr>
          <w:rStyle w:val="apple-converted-space"/>
          <w:rFonts w:ascii="Segoe UI" w:hAnsi="Segoe UI" w:cs="Segoe UI"/>
          <w:color w:val="24292E"/>
        </w:rPr>
        <w:t> </w:t>
      </w:r>
      <w:r>
        <w:rPr>
          <w:rStyle w:val="afa"/>
          <w:rFonts w:ascii="Segoe UI" w:hAnsi="Segoe UI" w:cs="Segoe UI"/>
          <w:color w:val="24292E"/>
        </w:rPr>
        <w:t>Process the template</w:t>
      </w:r>
      <w:r>
        <w:rPr>
          <w:rStyle w:val="apple-converted-space"/>
          <w:rFonts w:ascii="Segoe UI" w:hAnsi="Segoe UI" w:cs="Segoe UI"/>
          <w:color w:val="24292E"/>
        </w:rPr>
        <w:t> </w:t>
      </w:r>
      <w:r>
        <w:rPr>
          <w:rFonts w:ascii="Segoe UI" w:hAnsi="Segoe UI" w:cs="Segoe UI"/>
          <w:color w:val="24292E"/>
        </w:rPr>
        <w:t>checked and click on</w:t>
      </w:r>
      <w:r>
        <w:rPr>
          <w:rStyle w:val="apple-converted-space"/>
          <w:rFonts w:ascii="Segoe UI" w:hAnsi="Segoe UI" w:cs="Segoe UI"/>
          <w:color w:val="24292E"/>
        </w:rPr>
        <w:t> </w:t>
      </w:r>
      <w:r>
        <w:rPr>
          <w:rStyle w:val="afa"/>
          <w:rFonts w:ascii="Segoe UI" w:hAnsi="Segoe UI" w:cs="Segoe UI"/>
          <w:color w:val="24292E"/>
        </w:rPr>
        <w:t>Continue</w:t>
      </w:r>
    </w:p>
    <w:p w14:paraId="174D991B"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Modify the</w:t>
      </w:r>
      <w:r>
        <w:rPr>
          <w:rStyle w:val="apple-converted-space"/>
          <w:rFonts w:ascii="Segoe UI" w:hAnsi="Segoe UI" w:cs="Segoe UI"/>
          <w:color w:val="24292E"/>
        </w:rPr>
        <w:t> </w:t>
      </w:r>
      <w:r>
        <w:rPr>
          <w:rStyle w:val="afa"/>
          <w:rFonts w:ascii="Segoe UI" w:hAnsi="Segoe UI" w:cs="Segoe UI"/>
          <w:color w:val="24292E"/>
        </w:rPr>
        <w:t>Git Repository URL</w:t>
      </w:r>
      <w:r>
        <w:rPr>
          <w:rStyle w:val="apple-converted-space"/>
          <w:rFonts w:ascii="Segoe UI" w:hAnsi="Segoe UI" w:cs="Segoe UI"/>
          <w:color w:val="24292E"/>
        </w:rPr>
        <w:t> </w:t>
      </w:r>
      <w:r>
        <w:rPr>
          <w:rFonts w:ascii="Segoe UI" w:hAnsi="Segoe UI" w:cs="Segoe UI"/>
          <w:color w:val="24292E"/>
        </w:rPr>
        <w:t>to contain the URL of your fork</w:t>
      </w:r>
    </w:p>
    <w:p w14:paraId="16F74C7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lastRenderedPageBreak/>
        <w:t>Click on</w:t>
      </w:r>
      <w:r>
        <w:rPr>
          <w:rStyle w:val="apple-converted-space"/>
          <w:rFonts w:ascii="Segoe UI" w:hAnsi="Segoe UI" w:cs="Segoe UI"/>
          <w:color w:val="24292E"/>
        </w:rPr>
        <w:t> </w:t>
      </w:r>
      <w:r>
        <w:rPr>
          <w:rStyle w:val="afa"/>
          <w:rFonts w:ascii="Segoe UI" w:hAnsi="Segoe UI" w:cs="Segoe UI"/>
          <w:color w:val="24292E"/>
        </w:rPr>
        <w:t>Create</w:t>
      </w:r>
    </w:p>
    <w:p w14:paraId="283E53A5"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Navigate to</w:t>
      </w:r>
      <w:r>
        <w:rPr>
          <w:rStyle w:val="apple-converted-space"/>
          <w:rFonts w:ascii="Segoe UI" w:hAnsi="Segoe UI" w:cs="Segoe UI"/>
          <w:color w:val="24292E"/>
        </w:rPr>
        <w:t> </w:t>
      </w:r>
      <w:r>
        <w:rPr>
          <w:rStyle w:val="afa"/>
          <w:rFonts w:ascii="Segoe UI" w:hAnsi="Segoe UI" w:cs="Segoe UI"/>
          <w:color w:val="24292E"/>
        </w:rPr>
        <w:t>Builds</w:t>
      </w:r>
      <w:r>
        <w:rPr>
          <w:rStyle w:val="apple-converted-space"/>
          <w:rFonts w:ascii="Segoe UI" w:hAnsi="Segoe UI" w:cs="Segoe UI"/>
          <w:color w:val="24292E"/>
        </w:rPr>
        <w:t> </w:t>
      </w:r>
      <w:r>
        <w:rPr>
          <w:rFonts w:ascii="Segoe UI" w:hAnsi="Segoe UI" w:cs="Segoe UI"/>
          <w:color w:val="24292E"/>
        </w:rPr>
        <w:t>-&gt;</w:t>
      </w:r>
      <w:r>
        <w:rPr>
          <w:rStyle w:val="apple-converted-space"/>
          <w:rFonts w:ascii="Segoe UI" w:hAnsi="Segoe UI" w:cs="Segoe UI"/>
          <w:color w:val="24292E"/>
        </w:rPr>
        <w:t> </w:t>
      </w:r>
      <w:r>
        <w:rPr>
          <w:rStyle w:val="afa"/>
          <w:rFonts w:ascii="Segoe UI" w:hAnsi="Segoe UI" w:cs="Segoe UI"/>
          <w:color w:val="24292E"/>
        </w:rPr>
        <w:t>Pipelines</w:t>
      </w:r>
    </w:p>
    <w:p w14:paraId="7A1B9A8F"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Click on</w:t>
      </w:r>
      <w:r>
        <w:rPr>
          <w:rStyle w:val="apple-converted-space"/>
          <w:rFonts w:ascii="Segoe UI" w:hAnsi="Segoe UI" w:cs="Segoe UI"/>
          <w:color w:val="24292E"/>
        </w:rPr>
        <w:t> </w:t>
      </w:r>
      <w:r>
        <w:rPr>
          <w:rStyle w:val="afa"/>
          <w:rFonts w:ascii="Segoe UI" w:hAnsi="Segoe UI" w:cs="Segoe UI"/>
          <w:color w:val="24292E"/>
        </w:rPr>
        <w:t>Start Pipeline</w:t>
      </w:r>
      <w:r>
        <w:rPr>
          <w:rStyle w:val="apple-converted-space"/>
          <w:rFonts w:ascii="Segoe UI" w:hAnsi="Segoe UI" w:cs="Segoe UI"/>
          <w:color w:val="24292E"/>
        </w:rPr>
        <w:t> </w:t>
      </w:r>
      <w:r>
        <w:rPr>
          <w:rFonts w:ascii="Segoe UI" w:hAnsi="Segoe UI" w:cs="Segoe UI"/>
          <w:color w:val="24292E"/>
        </w:rPr>
        <w:t>next to</w:t>
      </w:r>
      <w:r>
        <w:rPr>
          <w:rStyle w:val="apple-converted-space"/>
          <w:rFonts w:ascii="Segoe UI" w:hAnsi="Segoe UI" w:cs="Segoe UI"/>
          <w:color w:val="24292E"/>
        </w:rPr>
        <w:t> </w:t>
      </w:r>
      <w:r>
        <w:rPr>
          <w:rStyle w:val="afa"/>
          <w:rFonts w:ascii="Segoe UI" w:hAnsi="Segoe UI" w:cs="Segoe UI"/>
          <w:color w:val="24292E"/>
        </w:rPr>
        <w:t>bluegreen-pipeline</w:t>
      </w:r>
    </w:p>
    <w:p w14:paraId="100553F1"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Once the code has been deployed, the pipeline will pause for your approval. Click on the pause icon to approve the deployment of the changes.</w:t>
      </w:r>
    </w:p>
    <w:p w14:paraId="3771FEEC"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Push a change to your fork of the nodejs-ex repository</w:t>
      </w:r>
    </w:p>
    <w:p w14:paraId="2B4D6A52" w14:textId="77777777" w:rsidR="001D08B3" w:rsidRDefault="001D08B3" w:rsidP="001D08B3">
      <w:pPr>
        <w:widowControl/>
        <w:numPr>
          <w:ilvl w:val="0"/>
          <w:numId w:val="30"/>
        </w:numPr>
        <w:spacing w:before="60" w:after="100" w:afterAutospacing="1" w:line="240" w:lineRule="auto"/>
        <w:jc w:val="left"/>
        <w:rPr>
          <w:rFonts w:ascii="Segoe UI" w:hAnsi="Segoe UI" w:cs="Segoe UI"/>
          <w:color w:val="24292E"/>
        </w:rPr>
      </w:pPr>
      <w:r>
        <w:rPr>
          <w:rFonts w:ascii="Segoe UI" w:hAnsi="Segoe UI" w:cs="Segoe UI"/>
          <w:color w:val="24292E"/>
        </w:rPr>
        <w:t>Start the pipeline again. Go back to step 11 and repeat.</w:t>
      </w:r>
    </w:p>
    <w:p w14:paraId="53F4834F" w14:textId="77777777" w:rsidR="001D08B3" w:rsidRDefault="001D08B3" w:rsidP="001D08B3">
      <w:pPr>
        <w:pStyle w:val="ab"/>
        <w:spacing w:before="0" w:beforeAutospacing="0" w:after="240" w:afterAutospacing="0"/>
        <w:rPr>
          <w:rFonts w:ascii="Segoe UI" w:hAnsi="Segoe UI" w:cs="Segoe UI"/>
          <w:color w:val="24292E"/>
        </w:rPr>
      </w:pPr>
      <w:r>
        <w:rPr>
          <w:rFonts w:ascii="Segoe UI" w:hAnsi="Segoe UI" w:cs="Segoe UI"/>
          <w:color w:val="24292E"/>
        </w:rPr>
        <w:t>On the first pipeline run, there will be a delay as Jenkins is instantiated for the project.</w:t>
      </w:r>
    </w:p>
    <w:p w14:paraId="34C7295D" w14:textId="77777777" w:rsidR="001D08B3" w:rsidRPr="001D08B3" w:rsidRDefault="001D08B3" w:rsidP="001F0D2E"/>
    <w:p w14:paraId="0E511002" w14:textId="44F9FE1F" w:rsidR="00063525" w:rsidRDefault="00063525" w:rsidP="000B417E">
      <w:r>
        <w:rPr>
          <w:noProof/>
        </w:rPr>
        <w:drawing>
          <wp:inline distT="0" distB="0" distL="0" distR="0" wp14:anchorId="4596C3D4" wp14:editId="459114D1">
            <wp:extent cx="6151880" cy="2374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2374265"/>
                    </a:xfrm>
                    <a:prstGeom prst="rect">
                      <a:avLst/>
                    </a:prstGeom>
                  </pic:spPr>
                </pic:pic>
              </a:graphicData>
            </a:graphic>
          </wp:inline>
        </w:drawing>
      </w:r>
    </w:p>
    <w:p w14:paraId="26344B32" w14:textId="138CA179" w:rsidR="00C03F61" w:rsidRDefault="00C03F61" w:rsidP="000B417E">
      <w:r>
        <w:rPr>
          <w:rFonts w:hint="eastAsia"/>
        </w:rPr>
        <w:t>点击“</w:t>
      </w:r>
      <w:r>
        <w:rPr>
          <w:rFonts w:hint="eastAsia"/>
        </w:rPr>
        <w:t>View</w:t>
      </w:r>
      <w:r>
        <w:t xml:space="preserve"> L</w:t>
      </w:r>
      <w:r>
        <w:rPr>
          <w:rFonts w:hint="eastAsia"/>
        </w:rPr>
        <w:t>og</w:t>
      </w:r>
      <w:r>
        <w:rPr>
          <w:rFonts w:hint="eastAsia"/>
        </w:rPr>
        <w:t>”，跳转到</w:t>
      </w:r>
      <w:r>
        <w:rPr>
          <w:rFonts w:hint="eastAsia"/>
        </w:rPr>
        <w:t>jenkins</w:t>
      </w:r>
      <w:r>
        <w:rPr>
          <w:rFonts w:hint="eastAsia"/>
        </w:rPr>
        <w:t>日志页面：</w:t>
      </w:r>
    </w:p>
    <w:p w14:paraId="151B611F" w14:textId="027E349D" w:rsidR="00C03F61" w:rsidRDefault="00C03F61" w:rsidP="000B417E">
      <w:r>
        <w:rPr>
          <w:noProof/>
        </w:rPr>
        <w:lastRenderedPageBreak/>
        <w:drawing>
          <wp:inline distT="0" distB="0" distL="0" distR="0" wp14:anchorId="3EB50A21" wp14:editId="755B5FD9">
            <wp:extent cx="6151880" cy="40220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4022090"/>
                    </a:xfrm>
                    <a:prstGeom prst="rect">
                      <a:avLst/>
                    </a:prstGeom>
                  </pic:spPr>
                </pic:pic>
              </a:graphicData>
            </a:graphic>
          </wp:inline>
        </w:drawing>
      </w:r>
    </w:p>
    <w:p w14:paraId="76DACA60" w14:textId="04D21AF5" w:rsidR="000604B0" w:rsidRDefault="00FB3803" w:rsidP="000604B0">
      <w:pPr>
        <w:jc w:val="left"/>
      </w:pPr>
      <w:r>
        <w:rPr>
          <w:rFonts w:hint="eastAsia"/>
        </w:rPr>
        <w:t>人为</w:t>
      </w:r>
      <w:r>
        <w:t>测试通过，</w:t>
      </w:r>
      <w:r w:rsidR="000604B0">
        <w:rPr>
          <w:rFonts w:hint="eastAsia"/>
        </w:rPr>
        <w:t>最终</w:t>
      </w:r>
      <w:r w:rsidR="00975862">
        <w:rPr>
          <w:rFonts w:hint="eastAsia"/>
        </w:rPr>
        <w:t>pipeline</w:t>
      </w:r>
      <w:r w:rsidR="00975862">
        <w:rPr>
          <w:rFonts w:hint="eastAsia"/>
        </w:rPr>
        <w:t>完成</w:t>
      </w:r>
      <w:r w:rsidR="000604B0">
        <w:t>：</w:t>
      </w:r>
      <w:r w:rsidR="000604B0">
        <w:br/>
      </w:r>
      <w:r w:rsidR="000604B0">
        <w:rPr>
          <w:noProof/>
        </w:rPr>
        <w:drawing>
          <wp:inline distT="0" distB="0" distL="0" distR="0" wp14:anchorId="62370518" wp14:editId="3412204C">
            <wp:extent cx="6151880" cy="198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1987550"/>
                    </a:xfrm>
                    <a:prstGeom prst="rect">
                      <a:avLst/>
                    </a:prstGeom>
                  </pic:spPr>
                </pic:pic>
              </a:graphicData>
            </a:graphic>
          </wp:inline>
        </w:drawing>
      </w:r>
    </w:p>
    <w:p w14:paraId="4003B74D" w14:textId="605E9908" w:rsidR="00943B1B" w:rsidRDefault="00943B1B" w:rsidP="000604B0">
      <w:pPr>
        <w:jc w:val="left"/>
      </w:pPr>
      <w:r>
        <w:rPr>
          <w:rFonts w:hint="eastAsia"/>
        </w:rPr>
        <w:t>点击“</w:t>
      </w:r>
      <w:r>
        <w:rPr>
          <w:rFonts w:hint="eastAsia"/>
        </w:rPr>
        <w:t>View</w:t>
      </w:r>
      <w:r>
        <w:t xml:space="preserve"> P</w:t>
      </w:r>
      <w:r>
        <w:rPr>
          <w:rFonts w:hint="eastAsia"/>
        </w:rPr>
        <w:t>ipeline</w:t>
      </w:r>
      <w:r>
        <w:t xml:space="preserve"> R</w:t>
      </w:r>
      <w:r>
        <w:rPr>
          <w:rFonts w:hint="eastAsia"/>
        </w:rPr>
        <w:t>uns</w:t>
      </w:r>
      <w:r>
        <w:rPr>
          <w:rFonts w:hint="eastAsia"/>
        </w:rPr>
        <w:t>”，可查看到每次</w:t>
      </w:r>
      <w:r>
        <w:rPr>
          <w:rFonts w:hint="eastAsia"/>
        </w:rPr>
        <w:t>build</w:t>
      </w:r>
      <w:r>
        <w:rPr>
          <w:rFonts w:hint="eastAsia"/>
        </w:rPr>
        <w:t>的情况：</w:t>
      </w:r>
    </w:p>
    <w:p w14:paraId="2821A6EB" w14:textId="3246D3BE" w:rsidR="00943B1B" w:rsidRDefault="00943B1B" w:rsidP="000604B0">
      <w:pPr>
        <w:jc w:val="left"/>
      </w:pPr>
      <w:r>
        <w:rPr>
          <w:noProof/>
        </w:rPr>
        <w:lastRenderedPageBreak/>
        <w:drawing>
          <wp:inline distT="0" distB="0" distL="0" distR="0" wp14:anchorId="6235ECAC" wp14:editId="17BA9325">
            <wp:extent cx="6151880" cy="4094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4094480"/>
                    </a:xfrm>
                    <a:prstGeom prst="rect">
                      <a:avLst/>
                    </a:prstGeom>
                  </pic:spPr>
                </pic:pic>
              </a:graphicData>
            </a:graphic>
          </wp:inline>
        </w:drawing>
      </w:r>
    </w:p>
    <w:p w14:paraId="4CCBF2AB" w14:textId="609C23E0" w:rsidR="008E0B2B" w:rsidRDefault="008E0B2B" w:rsidP="008E0B2B">
      <w:pPr>
        <w:pStyle w:val="1"/>
      </w:pPr>
      <w:bookmarkStart w:id="23" w:name="_Toc500018480"/>
      <w:r>
        <w:rPr>
          <w:rFonts w:hint="eastAsia"/>
        </w:rPr>
        <w:t>A/B</w:t>
      </w:r>
      <w:r>
        <w:rPr>
          <w:rFonts w:hint="eastAsia"/>
        </w:rPr>
        <w:t>部署</w:t>
      </w:r>
      <w:bookmarkEnd w:id="23"/>
    </w:p>
    <w:p w14:paraId="71F6BED3" w14:textId="489CED5F" w:rsidR="00A8212A" w:rsidRPr="00A8212A" w:rsidRDefault="00A8212A" w:rsidP="00C53786">
      <w:pPr>
        <w:pStyle w:val="2"/>
      </w:pPr>
      <w:bookmarkStart w:id="24" w:name="_Toc500018481"/>
      <w:r>
        <w:rPr>
          <w:rFonts w:hint="eastAsia"/>
        </w:rPr>
        <w:t>创建项目</w:t>
      </w:r>
      <w:bookmarkEnd w:id="24"/>
    </w:p>
    <w:p w14:paraId="336D1712" w14:textId="36EC7DD1" w:rsidR="008E0B2B" w:rsidRDefault="003535AF" w:rsidP="003535AF">
      <w:r>
        <w:t xml:space="preserve">&gt;oc new-project </w:t>
      </w:r>
      <w:r w:rsidR="00C61381">
        <w:rPr>
          <w:rFonts w:hint="eastAsia"/>
        </w:rPr>
        <w:t>a-b-deploy</w:t>
      </w:r>
      <w:r>
        <w:t xml:space="preserve"> --display-name='A/B Deployment Example' --description='A/B Deployment Example'</w:t>
      </w:r>
    </w:p>
    <w:p w14:paraId="44793370" w14:textId="55C9FE68" w:rsidR="009A0C7D" w:rsidRDefault="009A0C7D" w:rsidP="003535AF">
      <w:r>
        <w:rPr>
          <w:rFonts w:hint="eastAsia"/>
        </w:rPr>
        <w:t>或者通过</w:t>
      </w:r>
      <w:r>
        <w:rPr>
          <w:rFonts w:hint="eastAsia"/>
        </w:rPr>
        <w:t>openshfit</w:t>
      </w:r>
      <w:r>
        <w:t xml:space="preserve"> </w:t>
      </w:r>
      <w:r>
        <w:rPr>
          <w:rFonts w:hint="eastAsia"/>
        </w:rPr>
        <w:t>web</w:t>
      </w:r>
      <w:r>
        <w:rPr>
          <w:rFonts w:hint="eastAsia"/>
        </w:rPr>
        <w:t>控制台创建</w:t>
      </w:r>
    </w:p>
    <w:p w14:paraId="4131B971" w14:textId="4FEE5FD8" w:rsidR="009A0C7D" w:rsidRDefault="001479DA" w:rsidP="003535AF">
      <w:r>
        <w:rPr>
          <w:noProof/>
        </w:rPr>
        <w:drawing>
          <wp:inline distT="0" distB="0" distL="0" distR="0" wp14:anchorId="06DFD29D" wp14:editId="5AF7A90B">
            <wp:extent cx="6151880" cy="813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813435"/>
                    </a:xfrm>
                    <a:prstGeom prst="rect">
                      <a:avLst/>
                    </a:prstGeom>
                  </pic:spPr>
                </pic:pic>
              </a:graphicData>
            </a:graphic>
          </wp:inline>
        </w:drawing>
      </w:r>
    </w:p>
    <w:p w14:paraId="6A1CF2FF" w14:textId="77777777" w:rsidR="001479DA" w:rsidRDefault="001479DA" w:rsidP="003535AF"/>
    <w:p w14:paraId="4A6E28BD" w14:textId="76CF21A4" w:rsidR="00A8212A" w:rsidRDefault="00A8212A" w:rsidP="00C53786">
      <w:pPr>
        <w:pStyle w:val="2"/>
      </w:pPr>
      <w:bookmarkStart w:id="25" w:name="_Toc500018482"/>
      <w:r>
        <w:rPr>
          <w:rFonts w:hint="eastAsia"/>
        </w:rPr>
        <w:lastRenderedPageBreak/>
        <w:t>创建</w:t>
      </w:r>
      <w:r>
        <w:rPr>
          <w:rFonts w:hint="eastAsia"/>
        </w:rPr>
        <w:t>application</w:t>
      </w:r>
      <w:r>
        <w:t xml:space="preserve"> A</w:t>
      </w:r>
      <w:bookmarkEnd w:id="25"/>
    </w:p>
    <w:p w14:paraId="4FC3208A" w14:textId="0A6B2C6E" w:rsidR="00A8212A" w:rsidRDefault="006D0074" w:rsidP="00191AE1">
      <w:r>
        <w:t>&gt;</w:t>
      </w:r>
      <w:r w:rsidR="00191AE1">
        <w:t>oc new-app --name='cats' -l name='cats' php:5.6~https://github.com/devops-with-openshift/cotd.git -e SELECTOR=cats</w:t>
      </w:r>
    </w:p>
    <w:p w14:paraId="6038EC7D" w14:textId="2921ACCE" w:rsidR="008F5646" w:rsidRDefault="008F5646" w:rsidP="00191AE1">
      <w:r>
        <w:rPr>
          <w:rFonts w:hint="eastAsia"/>
        </w:rPr>
        <w:t>##</w:t>
      </w:r>
      <w:r>
        <w:t xml:space="preserve"> </w:t>
      </w:r>
      <w:r>
        <w:rPr>
          <w:rFonts w:hint="eastAsia"/>
        </w:rPr>
        <w:t>创建</w:t>
      </w:r>
      <w:r>
        <w:rPr>
          <w:rFonts w:hint="eastAsia"/>
        </w:rPr>
        <w:t>route</w:t>
      </w:r>
    </w:p>
    <w:p w14:paraId="0BEF20AC" w14:textId="08FFC4FE" w:rsidR="008F5646" w:rsidRDefault="008F5646" w:rsidP="00191AE1">
      <w:r>
        <w:t>&gt;</w:t>
      </w:r>
      <w:r w:rsidRPr="008F5646">
        <w:t>oc expose service cats --name=cats -l name='cats'</w:t>
      </w:r>
    </w:p>
    <w:p w14:paraId="691E7DC9" w14:textId="77777777" w:rsidR="000D3E01" w:rsidRPr="005A23F1" w:rsidRDefault="000D3E01" w:rsidP="000D3E01">
      <w:pPr>
        <w:jc w:val="left"/>
        <w:rPr>
          <w:b/>
          <w:color w:val="FF0000"/>
        </w:rPr>
      </w:pPr>
      <w:r w:rsidRPr="005A23F1">
        <w:rPr>
          <w:rFonts w:hint="eastAsia"/>
          <w:b/>
          <w:color w:val="FF0000"/>
        </w:rPr>
        <w:t>P</w:t>
      </w:r>
      <w:r w:rsidRPr="005A23F1">
        <w:rPr>
          <w:b/>
          <w:color w:val="FF0000"/>
        </w:rPr>
        <w:t>S</w:t>
      </w:r>
      <w:r w:rsidRPr="005A23F1">
        <w:rPr>
          <w:rFonts w:hint="eastAsia"/>
          <w:b/>
          <w:color w:val="FF0000"/>
        </w:rPr>
        <w:t>：</w:t>
      </w:r>
    </w:p>
    <w:p w14:paraId="51CC89A5" w14:textId="77777777" w:rsidR="000D3E01" w:rsidRPr="005A23F1" w:rsidRDefault="000D3E01" w:rsidP="000D3E01">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2EC961EC" w14:textId="77777777" w:rsidR="000D3E01" w:rsidRPr="005A23F1" w:rsidRDefault="000D3E01" w:rsidP="000D3E01">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7EBE728C" w14:textId="77777777" w:rsidR="000D3E01" w:rsidRPr="005A23F1" w:rsidRDefault="000D3E01" w:rsidP="000D3E01">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1F1FF26D" w14:textId="77777777" w:rsidR="000D3E01" w:rsidRPr="000D3E01" w:rsidRDefault="000D3E01" w:rsidP="00191AE1"/>
    <w:p w14:paraId="474B2456" w14:textId="4895E415" w:rsidR="00C53786" w:rsidRDefault="00A76FFC" w:rsidP="00191AE1">
      <w:r>
        <w:rPr>
          <w:rFonts w:hint="eastAsia"/>
        </w:rPr>
        <w:t>##</w:t>
      </w:r>
      <w:r>
        <w:t xml:space="preserve"> </w:t>
      </w:r>
      <w:r w:rsidR="0002639B">
        <w:rPr>
          <w:rFonts w:hint="eastAsia"/>
        </w:rPr>
        <w:t>添加</w:t>
      </w:r>
      <w:r w:rsidR="0002639B">
        <w:rPr>
          <w:rFonts w:hint="eastAsia"/>
        </w:rPr>
        <w:t>HOSTS</w:t>
      </w:r>
      <w:r w:rsidR="0002639B">
        <w:rPr>
          <w:rFonts w:hint="eastAsia"/>
        </w:rPr>
        <w:t>映射：</w:t>
      </w:r>
    </w:p>
    <w:p w14:paraId="193783AC" w14:textId="41A652BB" w:rsidR="0002639B" w:rsidRDefault="006B6DD7" w:rsidP="00191AE1">
      <w:pPr>
        <w:rPr>
          <w:i/>
        </w:rPr>
      </w:pPr>
      <w:r w:rsidRPr="006B6DD7">
        <w:rPr>
          <w:i/>
        </w:rPr>
        <w:t>192.168.200.56 cats-a-b-deploy.router.default.svc.cluster.local</w:t>
      </w:r>
    </w:p>
    <w:p w14:paraId="04C36303" w14:textId="650EBE00" w:rsidR="00775667" w:rsidRDefault="00775667" w:rsidP="00191AE1">
      <w:r w:rsidRPr="00775667">
        <w:rPr>
          <w:rFonts w:hint="eastAsia"/>
        </w:rPr>
        <w:t>访问</w:t>
      </w:r>
      <w:r>
        <w:rPr>
          <w:rFonts w:hint="eastAsia"/>
        </w:rPr>
        <w:t>：</w:t>
      </w:r>
      <w:hyperlink r:id="rId85" w:tgtFrame="_blank" w:history="1">
        <w:r>
          <w:rPr>
            <w:rStyle w:val="ac"/>
            <w:rFonts w:ascii="Helvetica" w:hAnsi="Helvetica" w:cs="Helvetica"/>
            <w:color w:val="0088CE"/>
            <w:sz w:val="20"/>
            <w:szCs w:val="20"/>
            <w:shd w:val="clear" w:color="auto" w:fill="FFFFFF"/>
          </w:rPr>
          <w:t>http://cats-a-b-deploy.router.default.svc.cluster.local</w:t>
        </w:r>
      </w:hyperlink>
    </w:p>
    <w:p w14:paraId="019BED68" w14:textId="1F710C48" w:rsidR="00775667" w:rsidRPr="00775667" w:rsidRDefault="00E91144" w:rsidP="00191AE1">
      <w:r>
        <w:rPr>
          <w:noProof/>
        </w:rPr>
        <w:drawing>
          <wp:inline distT="0" distB="0" distL="0" distR="0" wp14:anchorId="4EF0D775" wp14:editId="2CAED3B2">
            <wp:extent cx="6151880" cy="3164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4205"/>
                    </a:xfrm>
                    <a:prstGeom prst="rect">
                      <a:avLst/>
                    </a:prstGeom>
                  </pic:spPr>
                </pic:pic>
              </a:graphicData>
            </a:graphic>
          </wp:inline>
        </w:drawing>
      </w:r>
    </w:p>
    <w:p w14:paraId="28BDD461" w14:textId="3A34A8D8" w:rsidR="00C53786" w:rsidRDefault="00C53786" w:rsidP="00C53786">
      <w:pPr>
        <w:pStyle w:val="2"/>
      </w:pPr>
      <w:bookmarkStart w:id="26" w:name="_Toc500018483"/>
      <w:r>
        <w:rPr>
          <w:rFonts w:hint="eastAsia"/>
        </w:rPr>
        <w:lastRenderedPageBreak/>
        <w:t>创建</w:t>
      </w:r>
      <w:r>
        <w:rPr>
          <w:rFonts w:hint="eastAsia"/>
        </w:rPr>
        <w:t>application</w:t>
      </w:r>
      <w:r>
        <w:t xml:space="preserve"> B</w:t>
      </w:r>
      <w:bookmarkEnd w:id="26"/>
    </w:p>
    <w:p w14:paraId="2F0C104B" w14:textId="21D6027F" w:rsidR="00432A96" w:rsidRDefault="00432A96" w:rsidP="007E682C">
      <w:pPr>
        <w:jc w:val="left"/>
      </w:pPr>
      <w:r>
        <w:rPr>
          <w:rFonts w:hint="eastAsia"/>
        </w:rPr>
        <w:t>&gt;</w:t>
      </w:r>
      <w:bookmarkStart w:id="27" w:name="OLE_LINK5"/>
      <w:bookmarkStart w:id="28" w:name="OLE_LINK6"/>
      <w:bookmarkStart w:id="29" w:name="OLE_LINK1"/>
      <w:bookmarkStart w:id="30" w:name="OLE_LINK3"/>
      <w:bookmarkStart w:id="31" w:name="OLE_LINK4"/>
      <w:r>
        <w:t>oc new-app</w:t>
      </w:r>
      <w:bookmarkEnd w:id="27"/>
      <w:bookmarkEnd w:id="28"/>
      <w:r w:rsidR="0037348E">
        <w:t xml:space="preserve"> --name='cit</w:t>
      </w:r>
      <w:r w:rsidR="007E682C">
        <w:rPr>
          <w:rFonts w:hint="eastAsia"/>
        </w:rPr>
        <w:t>ies</w:t>
      </w:r>
      <w:r w:rsidR="0037348E">
        <w:t>' -l name='cit</w:t>
      </w:r>
      <w:r w:rsidR="0037348E">
        <w:rPr>
          <w:rFonts w:hint="eastAsia"/>
        </w:rPr>
        <w:t>ies</w:t>
      </w:r>
      <w:r>
        <w:t xml:space="preserve">' php:5.6~https://github.com/devops-with-openshift/cotd.git -e </w:t>
      </w:r>
      <w:bookmarkStart w:id="32" w:name="OLE_LINK12"/>
      <w:bookmarkStart w:id="33" w:name="OLE_LINK13"/>
      <w:r>
        <w:t>SELECTOR</w:t>
      </w:r>
      <w:bookmarkEnd w:id="32"/>
      <w:bookmarkEnd w:id="33"/>
      <w:r>
        <w:t>=cities</w:t>
      </w:r>
      <w:bookmarkEnd w:id="29"/>
      <w:bookmarkEnd w:id="30"/>
      <w:bookmarkEnd w:id="31"/>
    </w:p>
    <w:p w14:paraId="7F980B2B" w14:textId="784E374A" w:rsidR="006E06FE" w:rsidRDefault="006E06FE" w:rsidP="007E682C">
      <w:pPr>
        <w:jc w:val="left"/>
      </w:pPr>
      <w:r>
        <w:t>PS</w:t>
      </w:r>
      <w:r>
        <w:rPr>
          <w:rFonts w:hint="eastAsia"/>
        </w:rPr>
        <w:t>：</w:t>
      </w:r>
    </w:p>
    <w:p w14:paraId="6BAC0785" w14:textId="284E76CB" w:rsidR="006E06FE" w:rsidRDefault="006E06FE" w:rsidP="007E682C">
      <w:pPr>
        <w:jc w:val="left"/>
      </w:pPr>
      <w:r>
        <w:t>SELECTOR</w:t>
      </w:r>
      <w:r w:rsidRPr="006E06FE">
        <w:t xml:space="preserve"> </w:t>
      </w:r>
      <w:r>
        <w:rPr>
          <w:rFonts w:hint="eastAsia"/>
        </w:rPr>
        <w:t>：环境变量，后面带上镜像的名称</w:t>
      </w:r>
    </w:p>
    <w:p w14:paraId="2A6C0625" w14:textId="5A00FC6E" w:rsidR="003B4858" w:rsidRDefault="003B4858" w:rsidP="007E682C">
      <w:pPr>
        <w:jc w:val="left"/>
      </w:pPr>
      <w:r>
        <w:rPr>
          <w:rFonts w:hint="eastAsia"/>
        </w:rPr>
        <w:t>##</w:t>
      </w:r>
      <w:r>
        <w:t xml:space="preserve"> </w:t>
      </w:r>
      <w:r>
        <w:rPr>
          <w:rFonts w:hint="eastAsia"/>
        </w:rPr>
        <w:t>创建</w:t>
      </w:r>
      <w:r>
        <w:rPr>
          <w:rFonts w:hint="eastAsia"/>
        </w:rPr>
        <w:t>route</w:t>
      </w:r>
    </w:p>
    <w:p w14:paraId="113E282F" w14:textId="052EAB5C" w:rsidR="00C53786" w:rsidRDefault="00E933CF" w:rsidP="0035403D">
      <w:pPr>
        <w:jc w:val="left"/>
      </w:pPr>
      <w:r>
        <w:t>&gt;</w:t>
      </w:r>
      <w:bookmarkStart w:id="34" w:name="OLE_LINK2"/>
      <w:r w:rsidR="00432A96">
        <w:t>oc</w:t>
      </w:r>
      <w:r w:rsidR="001F2C44">
        <w:t xml:space="preserve"> expose service cit</w:t>
      </w:r>
      <w:r w:rsidR="001076A9">
        <w:rPr>
          <w:rFonts w:hint="eastAsia"/>
        </w:rPr>
        <w:t>ies</w:t>
      </w:r>
      <w:r w:rsidR="003D0098">
        <w:t xml:space="preserve"> --name=</w:t>
      </w:r>
      <w:bookmarkStart w:id="35" w:name="OLE_LINK7"/>
      <w:r w:rsidR="003D0098">
        <w:t>cit</w:t>
      </w:r>
      <w:r w:rsidR="003D0098">
        <w:rPr>
          <w:rFonts w:hint="eastAsia"/>
        </w:rPr>
        <w:t>ies</w:t>
      </w:r>
      <w:bookmarkEnd w:id="35"/>
      <w:r w:rsidR="003D0098">
        <w:t xml:space="preserve"> -l name='ci</w:t>
      </w:r>
      <w:r w:rsidR="002374D2">
        <w:rPr>
          <w:rFonts w:hint="eastAsia"/>
        </w:rPr>
        <w:t>t</w:t>
      </w:r>
      <w:r w:rsidR="00893FBC">
        <w:rPr>
          <w:rFonts w:hint="eastAsia"/>
        </w:rPr>
        <w:t>ies</w:t>
      </w:r>
      <w:r w:rsidR="00432A96">
        <w:t>'</w:t>
      </w:r>
      <w:bookmarkEnd w:id="34"/>
    </w:p>
    <w:p w14:paraId="7CB5B88B" w14:textId="63C3FE0C" w:rsidR="008E3716" w:rsidRPr="005A23F1" w:rsidRDefault="005358BA" w:rsidP="0035403D">
      <w:pPr>
        <w:jc w:val="left"/>
        <w:rPr>
          <w:b/>
          <w:color w:val="FF0000"/>
        </w:rPr>
      </w:pPr>
      <w:bookmarkStart w:id="36" w:name="OLE_LINK8"/>
      <w:r w:rsidRPr="005A23F1">
        <w:rPr>
          <w:rFonts w:hint="eastAsia"/>
          <w:b/>
          <w:color w:val="FF0000"/>
        </w:rPr>
        <w:t>P</w:t>
      </w:r>
      <w:r w:rsidRPr="005A23F1">
        <w:rPr>
          <w:b/>
          <w:color w:val="FF0000"/>
        </w:rPr>
        <w:t>S</w:t>
      </w:r>
      <w:r w:rsidRPr="005A23F1">
        <w:rPr>
          <w:rFonts w:hint="eastAsia"/>
          <w:b/>
          <w:color w:val="FF0000"/>
        </w:rPr>
        <w:t>：</w:t>
      </w:r>
    </w:p>
    <w:p w14:paraId="70F60153" w14:textId="309FC6D4" w:rsidR="005358BA" w:rsidRPr="005A23F1" w:rsidRDefault="005358BA" w:rsidP="0035403D">
      <w:pPr>
        <w:jc w:val="left"/>
        <w:rPr>
          <w:b/>
          <w:color w:val="FF0000"/>
        </w:rPr>
      </w:pPr>
      <w:r w:rsidRPr="005A23F1">
        <w:rPr>
          <w:b/>
          <w:color w:val="FF0000"/>
        </w:rPr>
        <w:t>service</w:t>
      </w:r>
      <w:r w:rsidRPr="005A23F1">
        <w:rPr>
          <w:rFonts w:hint="eastAsia"/>
          <w:b/>
          <w:color w:val="FF0000"/>
        </w:rPr>
        <w:t>后面对应着</w:t>
      </w:r>
      <w:r w:rsidRPr="005A23F1">
        <w:rPr>
          <w:rFonts w:hint="eastAsia"/>
          <w:b/>
          <w:color w:val="FF0000"/>
        </w:rPr>
        <w:t>new-app</w:t>
      </w:r>
      <w:r w:rsidRPr="005A23F1">
        <w:rPr>
          <w:rFonts w:hint="eastAsia"/>
          <w:b/>
          <w:color w:val="FF0000"/>
        </w:rPr>
        <w:t>的</w:t>
      </w:r>
      <w:r w:rsidRPr="005A23F1">
        <w:rPr>
          <w:rFonts w:hint="eastAsia"/>
          <w:b/>
          <w:color w:val="FF0000"/>
        </w:rPr>
        <w:t>name</w:t>
      </w:r>
      <w:r w:rsidRPr="005A23F1">
        <w:rPr>
          <w:rFonts w:hint="eastAsia"/>
          <w:b/>
          <w:color w:val="FF0000"/>
        </w:rPr>
        <w:t>；</w:t>
      </w:r>
    </w:p>
    <w:p w14:paraId="7C9B8EF3" w14:textId="03A0EEB1" w:rsidR="005358BA" w:rsidRPr="005A23F1" w:rsidRDefault="005358BA" w:rsidP="0035403D">
      <w:pPr>
        <w:jc w:val="left"/>
        <w:rPr>
          <w:b/>
          <w:color w:val="FF0000"/>
        </w:rPr>
      </w:pPr>
      <w:r w:rsidRPr="005A23F1">
        <w:rPr>
          <w:rFonts w:hint="eastAsia"/>
          <w:b/>
          <w:color w:val="FF0000"/>
        </w:rPr>
        <w:t>--name</w:t>
      </w:r>
      <w:r w:rsidRPr="005A23F1">
        <w:rPr>
          <w:rFonts w:hint="eastAsia"/>
          <w:b/>
          <w:color w:val="FF0000"/>
        </w:rPr>
        <w:t>：是</w:t>
      </w:r>
      <w:r w:rsidRPr="005A23F1">
        <w:rPr>
          <w:rFonts w:hint="eastAsia"/>
          <w:b/>
          <w:color w:val="FF0000"/>
        </w:rPr>
        <w:t>route</w:t>
      </w:r>
      <w:r w:rsidRPr="005A23F1">
        <w:rPr>
          <w:rFonts w:hint="eastAsia"/>
          <w:b/>
          <w:color w:val="FF0000"/>
        </w:rPr>
        <w:t>的名称；</w:t>
      </w:r>
    </w:p>
    <w:p w14:paraId="4FF19D7E" w14:textId="32F726DF" w:rsidR="005358BA" w:rsidRPr="005A23F1" w:rsidRDefault="005358BA" w:rsidP="0035403D">
      <w:pPr>
        <w:jc w:val="left"/>
        <w:rPr>
          <w:b/>
          <w:color w:val="FF0000"/>
        </w:rPr>
      </w:pPr>
      <w:r w:rsidRPr="005A23F1">
        <w:rPr>
          <w:rFonts w:hint="eastAsia"/>
          <w:b/>
          <w:color w:val="FF0000"/>
        </w:rPr>
        <w:t>--l</w:t>
      </w:r>
      <w:r w:rsidRPr="005A23F1">
        <w:rPr>
          <w:rFonts w:hint="eastAsia"/>
          <w:b/>
          <w:color w:val="FF0000"/>
        </w:rPr>
        <w:t>：表示</w:t>
      </w:r>
      <w:r w:rsidRPr="005A23F1">
        <w:rPr>
          <w:rFonts w:hint="eastAsia"/>
          <w:b/>
          <w:color w:val="FF0000"/>
        </w:rPr>
        <w:t>label</w:t>
      </w:r>
      <w:r w:rsidRPr="005A23F1">
        <w:rPr>
          <w:rFonts w:hint="eastAsia"/>
          <w:b/>
          <w:color w:val="FF0000"/>
        </w:rPr>
        <w:t>，后面接着是</w:t>
      </w:r>
      <w:r w:rsidRPr="005A23F1">
        <w:rPr>
          <w:rFonts w:hint="eastAsia"/>
          <w:b/>
          <w:color w:val="FF0000"/>
        </w:rPr>
        <w:t>key-value</w:t>
      </w:r>
      <w:r w:rsidRPr="005A23F1">
        <w:rPr>
          <w:rFonts w:hint="eastAsia"/>
          <w:b/>
          <w:color w:val="FF0000"/>
        </w:rPr>
        <w:t>形式</w:t>
      </w:r>
    </w:p>
    <w:p w14:paraId="54575998" w14:textId="3CBAAA62" w:rsidR="00BB47E5" w:rsidRDefault="00BB47E5" w:rsidP="0035403D">
      <w:pPr>
        <w:jc w:val="left"/>
      </w:pPr>
      <w:r>
        <w:rPr>
          <w:noProof/>
        </w:rPr>
        <w:lastRenderedPageBreak/>
        <w:drawing>
          <wp:inline distT="0" distB="0" distL="0" distR="0" wp14:anchorId="60274C90" wp14:editId="4DDC63F5">
            <wp:extent cx="5032812" cy="4800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578" cy="4802285"/>
                    </a:xfrm>
                    <a:prstGeom prst="rect">
                      <a:avLst/>
                    </a:prstGeom>
                  </pic:spPr>
                </pic:pic>
              </a:graphicData>
            </a:graphic>
          </wp:inline>
        </w:drawing>
      </w:r>
    </w:p>
    <w:bookmarkEnd w:id="36"/>
    <w:p w14:paraId="73463A54" w14:textId="027C21BF" w:rsidR="005261C3" w:rsidRDefault="00BD3E67" w:rsidP="00432A96">
      <w:r>
        <w:rPr>
          <w:rFonts w:hint="eastAsia"/>
        </w:rPr>
        <w:t>##</w:t>
      </w:r>
      <w:r>
        <w:t xml:space="preserve"> </w:t>
      </w:r>
      <w:r>
        <w:rPr>
          <w:rFonts w:hint="eastAsia"/>
        </w:rPr>
        <w:t>添加</w:t>
      </w:r>
      <w:r>
        <w:rPr>
          <w:rFonts w:hint="eastAsia"/>
        </w:rPr>
        <w:t>HOSTS</w:t>
      </w:r>
      <w:r>
        <w:rPr>
          <w:rFonts w:hint="eastAsia"/>
        </w:rPr>
        <w:t>映射</w:t>
      </w:r>
    </w:p>
    <w:p w14:paraId="6F275375" w14:textId="39F18E90" w:rsidR="00BD3E67" w:rsidRDefault="00BD3E67" w:rsidP="00432A96">
      <w:r w:rsidRPr="00BD3E67">
        <w:t xml:space="preserve">192.168.200.56 </w:t>
      </w:r>
      <w:r w:rsidR="003A2C58" w:rsidRPr="003A2C58">
        <w:t>cities-a-b-deploy.router.default.svc.cluster.local</w:t>
      </w:r>
    </w:p>
    <w:p w14:paraId="3E8B774C" w14:textId="73AB4A14" w:rsidR="00100AB7" w:rsidRDefault="00100AB7" w:rsidP="00432A96">
      <w:r>
        <w:rPr>
          <w:rFonts w:hint="eastAsia"/>
        </w:rPr>
        <w:t>访问：</w:t>
      </w:r>
      <w:hyperlink r:id="rId88" w:history="1">
        <w:r w:rsidR="005E7624" w:rsidRPr="006757DF">
          <w:rPr>
            <w:rStyle w:val="ac"/>
          </w:rPr>
          <w:t>http://cities-a-b-deploy.router.default.svc.cluster.local</w:t>
        </w:r>
      </w:hyperlink>
    </w:p>
    <w:p w14:paraId="15326A85" w14:textId="722693A3" w:rsidR="00824F2F" w:rsidRDefault="00ED475D" w:rsidP="00432A96">
      <w:r>
        <w:rPr>
          <w:noProof/>
        </w:rPr>
        <w:lastRenderedPageBreak/>
        <w:drawing>
          <wp:inline distT="0" distB="0" distL="0" distR="0" wp14:anchorId="4CFABF10" wp14:editId="54B46277">
            <wp:extent cx="6151880" cy="3170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3170555"/>
                    </a:xfrm>
                    <a:prstGeom prst="rect">
                      <a:avLst/>
                    </a:prstGeom>
                  </pic:spPr>
                </pic:pic>
              </a:graphicData>
            </a:graphic>
          </wp:inline>
        </w:drawing>
      </w:r>
    </w:p>
    <w:p w14:paraId="09FAD867" w14:textId="41121C1B" w:rsidR="009A05C2" w:rsidRDefault="009A05C2" w:rsidP="009A05C2">
      <w:pPr>
        <w:pStyle w:val="2"/>
      </w:pPr>
      <w:bookmarkStart w:id="37" w:name="_Toc500018484"/>
      <w:r>
        <w:rPr>
          <w:rFonts w:hint="eastAsia"/>
        </w:rPr>
        <w:t>创建</w:t>
      </w:r>
      <w:r>
        <w:rPr>
          <w:rFonts w:hint="eastAsia"/>
        </w:rPr>
        <w:t>ab</w:t>
      </w:r>
      <w:r>
        <w:t xml:space="preserve"> </w:t>
      </w:r>
      <w:r>
        <w:rPr>
          <w:rFonts w:hint="eastAsia"/>
        </w:rPr>
        <w:t>route</w:t>
      </w:r>
      <w:bookmarkEnd w:id="37"/>
    </w:p>
    <w:p w14:paraId="53443B40" w14:textId="5802FA66" w:rsidR="009A05C2" w:rsidRDefault="000E5BD5" w:rsidP="00FA00F9">
      <w:pPr>
        <w:jc w:val="left"/>
      </w:pPr>
      <w:r>
        <w:t>&gt;</w:t>
      </w:r>
      <w:bookmarkStart w:id="38" w:name="OLE_LINK9"/>
      <w:r w:rsidRPr="000E5BD5">
        <w:t>oc expose service cats --name='ab' -l name='ab'</w:t>
      </w:r>
      <w:bookmarkEnd w:id="38"/>
    </w:p>
    <w:p w14:paraId="4EB4BA01" w14:textId="48082215" w:rsidR="00C83B78" w:rsidRDefault="00C83B78" w:rsidP="00FA00F9">
      <w:pPr>
        <w:jc w:val="left"/>
      </w:pPr>
      <w:r>
        <w:t>&gt;</w:t>
      </w:r>
      <w:bookmarkStart w:id="39" w:name="OLE_LINK10"/>
      <w:r w:rsidRPr="00C83B78">
        <w:t>oc annotate route/ab haproxy.router.openshift.io/balance=roundrobin</w:t>
      </w:r>
      <w:bookmarkEnd w:id="39"/>
    </w:p>
    <w:p w14:paraId="4C26F56C" w14:textId="63F5F2ED" w:rsidR="00B65818" w:rsidRDefault="00405FC5" w:rsidP="00FA00F9">
      <w:pPr>
        <w:jc w:val="left"/>
      </w:pPr>
      <w:r>
        <w:rPr>
          <w:noProof/>
        </w:rPr>
        <w:drawing>
          <wp:inline distT="0" distB="0" distL="0" distR="0" wp14:anchorId="28535FCF" wp14:editId="218F4FAF">
            <wp:extent cx="5647619" cy="37142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7619" cy="371429"/>
                    </a:xfrm>
                    <a:prstGeom prst="rect">
                      <a:avLst/>
                    </a:prstGeom>
                  </pic:spPr>
                </pic:pic>
              </a:graphicData>
            </a:graphic>
          </wp:inline>
        </w:drawing>
      </w:r>
    </w:p>
    <w:p w14:paraId="2A100092" w14:textId="0F995293" w:rsidR="008E4921" w:rsidRDefault="008E4921" w:rsidP="00FA00F9">
      <w:pPr>
        <w:jc w:val="left"/>
      </w:pPr>
      <w:r>
        <w:t>&gt;</w:t>
      </w:r>
      <w:r w:rsidRPr="008E4921">
        <w:t xml:space="preserve"> </w:t>
      </w:r>
      <w:bookmarkStart w:id="40" w:name="OLE_LINK11"/>
      <w:r w:rsidRPr="008E4921">
        <w:t>oc set</w:t>
      </w:r>
      <w:r w:rsidR="009751EE">
        <w:t xml:space="preserve"> route-backends ab cats=100 cit</w:t>
      </w:r>
      <w:r w:rsidR="009751EE">
        <w:rPr>
          <w:rFonts w:hint="eastAsia"/>
        </w:rPr>
        <w:t>ies</w:t>
      </w:r>
      <w:r w:rsidRPr="008E4921">
        <w:t>=0</w:t>
      </w:r>
      <w:bookmarkEnd w:id="40"/>
    </w:p>
    <w:p w14:paraId="11F0AAFE" w14:textId="59EA7315" w:rsidR="00405FC5" w:rsidRDefault="00405FC5" w:rsidP="00FA00F9">
      <w:pPr>
        <w:jc w:val="left"/>
      </w:pPr>
      <w:r>
        <w:rPr>
          <w:noProof/>
        </w:rPr>
        <w:drawing>
          <wp:inline distT="0" distB="0" distL="0" distR="0" wp14:anchorId="124DD083" wp14:editId="4E44E9EF">
            <wp:extent cx="4009524" cy="3238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9524" cy="323810"/>
                    </a:xfrm>
                    <a:prstGeom prst="rect">
                      <a:avLst/>
                    </a:prstGeom>
                  </pic:spPr>
                </pic:pic>
              </a:graphicData>
            </a:graphic>
          </wp:inline>
        </w:drawing>
      </w:r>
    </w:p>
    <w:p w14:paraId="01B9C4D2" w14:textId="3BE9B552" w:rsidR="0046251D" w:rsidRDefault="00781A26" w:rsidP="00FA00F9">
      <w:pPr>
        <w:jc w:val="left"/>
      </w:pPr>
      <w:r>
        <w:rPr>
          <w:rFonts w:hint="eastAsia"/>
        </w:rPr>
        <w:t>进入</w:t>
      </w:r>
      <w:r>
        <w:rPr>
          <w:rFonts w:hint="eastAsia"/>
        </w:rPr>
        <w:t>openshfit</w:t>
      </w:r>
      <w:r>
        <w:t xml:space="preserve"> </w:t>
      </w:r>
      <w:r>
        <w:rPr>
          <w:rFonts w:hint="eastAsia"/>
        </w:rPr>
        <w:t>web</w:t>
      </w:r>
      <w:r>
        <w:rPr>
          <w:rFonts w:hint="eastAsia"/>
        </w:rPr>
        <w:t>控制台，点击</w:t>
      </w:r>
      <w:r>
        <w:rPr>
          <w:rFonts w:hint="eastAsia"/>
        </w:rPr>
        <w:t>route</w:t>
      </w:r>
      <w:r>
        <w:rPr>
          <w:rFonts w:hint="eastAsia"/>
        </w:rPr>
        <w:t>“</w:t>
      </w:r>
      <w:r>
        <w:rPr>
          <w:rFonts w:hint="eastAsia"/>
        </w:rPr>
        <w:t>ab</w:t>
      </w:r>
      <w:r>
        <w:rPr>
          <w:rFonts w:hint="eastAsia"/>
        </w:rPr>
        <w:t>”</w:t>
      </w:r>
    </w:p>
    <w:p w14:paraId="0FDDD80B" w14:textId="503BFFE6" w:rsidR="00781A26" w:rsidRDefault="00781A26" w:rsidP="00FA00F9">
      <w:pPr>
        <w:jc w:val="left"/>
      </w:pPr>
      <w:r>
        <w:rPr>
          <w:noProof/>
        </w:rPr>
        <w:lastRenderedPageBreak/>
        <w:drawing>
          <wp:inline distT="0" distB="0" distL="0" distR="0" wp14:anchorId="28D50986" wp14:editId="10481621">
            <wp:extent cx="615188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3202940"/>
                    </a:xfrm>
                    <a:prstGeom prst="rect">
                      <a:avLst/>
                    </a:prstGeom>
                  </pic:spPr>
                </pic:pic>
              </a:graphicData>
            </a:graphic>
          </wp:inline>
        </w:drawing>
      </w:r>
    </w:p>
    <w:p w14:paraId="1B246C0A" w14:textId="179F7F0E" w:rsidR="0015612C" w:rsidRDefault="0015612C" w:rsidP="00FA00F9">
      <w:pPr>
        <w:jc w:val="left"/>
      </w:pPr>
      <w:r>
        <w:rPr>
          <w:rFonts w:hint="eastAsia"/>
        </w:rPr>
        <w:t>可通过“</w:t>
      </w:r>
      <w:r>
        <w:rPr>
          <w:rFonts w:hint="eastAsia"/>
        </w:rPr>
        <w:t>Edit</w:t>
      </w:r>
      <w:r>
        <w:rPr>
          <w:rFonts w:hint="eastAsia"/>
        </w:rPr>
        <w:t>”，可灵活调整权重</w:t>
      </w:r>
    </w:p>
    <w:p w14:paraId="5CD9F87A" w14:textId="6C20BDF2" w:rsidR="0015612C" w:rsidRPr="0015612C" w:rsidRDefault="0015612C" w:rsidP="00FA00F9">
      <w:pPr>
        <w:jc w:val="left"/>
      </w:pPr>
      <w:r>
        <w:rPr>
          <w:noProof/>
        </w:rPr>
        <w:drawing>
          <wp:inline distT="0" distB="0" distL="0" distR="0" wp14:anchorId="3F23EB65" wp14:editId="7AF47EED">
            <wp:extent cx="6151880" cy="31019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101975"/>
                    </a:xfrm>
                    <a:prstGeom prst="rect">
                      <a:avLst/>
                    </a:prstGeom>
                  </pic:spPr>
                </pic:pic>
              </a:graphicData>
            </a:graphic>
          </wp:inline>
        </w:drawing>
      </w:r>
    </w:p>
    <w:p w14:paraId="6D7559B1" w14:textId="18B0AD3A" w:rsidR="00B65818" w:rsidRDefault="00B65818" w:rsidP="00FA00F9">
      <w:pPr>
        <w:jc w:val="left"/>
      </w:pPr>
      <w:r>
        <w:rPr>
          <w:rFonts w:hint="eastAsia"/>
        </w:rPr>
        <w:t>或者通过</w:t>
      </w:r>
      <w:r>
        <w:rPr>
          <w:rFonts w:hint="eastAsia"/>
        </w:rPr>
        <w:t>openshift</w:t>
      </w:r>
      <w:r>
        <w:t xml:space="preserve"> </w:t>
      </w:r>
      <w:r>
        <w:rPr>
          <w:rFonts w:hint="eastAsia"/>
        </w:rPr>
        <w:t>web</w:t>
      </w:r>
      <w:r>
        <w:rPr>
          <w:rFonts w:hint="eastAsia"/>
        </w:rPr>
        <w:t>控制台编辑</w:t>
      </w:r>
      <w:r>
        <w:rPr>
          <w:rFonts w:hint="eastAsia"/>
        </w:rPr>
        <w:t>route</w:t>
      </w:r>
      <w:r>
        <w:rPr>
          <w:rFonts w:hint="eastAsia"/>
        </w:rPr>
        <w:t>“</w:t>
      </w:r>
      <w:r>
        <w:rPr>
          <w:rFonts w:hint="eastAsia"/>
        </w:rPr>
        <w:t>ab</w:t>
      </w:r>
      <w:r>
        <w:rPr>
          <w:rFonts w:hint="eastAsia"/>
        </w:rPr>
        <w:t>”，添加</w:t>
      </w:r>
      <w:r>
        <w:rPr>
          <w:rFonts w:hint="eastAsia"/>
        </w:rPr>
        <w:t>cities</w:t>
      </w:r>
      <w:r>
        <w:rPr>
          <w:rFonts w:hint="eastAsia"/>
        </w:rPr>
        <w:t>服务</w:t>
      </w:r>
    </w:p>
    <w:p w14:paraId="4CF2517A" w14:textId="515DB83C" w:rsidR="00B65818" w:rsidRDefault="00B65818" w:rsidP="00FA00F9">
      <w:pPr>
        <w:jc w:val="left"/>
      </w:pPr>
      <w:r>
        <w:rPr>
          <w:noProof/>
        </w:rPr>
        <w:lastRenderedPageBreak/>
        <w:drawing>
          <wp:inline distT="0" distB="0" distL="0" distR="0" wp14:anchorId="1371BCAD" wp14:editId="53E2BCA0">
            <wp:extent cx="6151880" cy="6583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6583680"/>
                    </a:xfrm>
                    <a:prstGeom prst="rect">
                      <a:avLst/>
                    </a:prstGeom>
                  </pic:spPr>
                </pic:pic>
              </a:graphicData>
            </a:graphic>
          </wp:inline>
        </w:drawing>
      </w:r>
    </w:p>
    <w:p w14:paraId="332CBF2B" w14:textId="16185656" w:rsidR="00AB00E3" w:rsidRDefault="00AB00E3" w:rsidP="00FA00F9">
      <w:pPr>
        <w:jc w:val="left"/>
      </w:pPr>
      <w:r>
        <w:rPr>
          <w:rFonts w:hint="eastAsia"/>
        </w:rPr>
        <w:t>通过</w:t>
      </w:r>
      <w:r>
        <w:rPr>
          <w:rFonts w:hint="eastAsia"/>
        </w:rPr>
        <w:t>oc</w:t>
      </w:r>
      <w:r>
        <w:rPr>
          <w:rFonts w:hint="eastAsia"/>
        </w:rPr>
        <w:t>调整权重</w:t>
      </w:r>
      <w:r w:rsidR="00C15DE9">
        <w:rPr>
          <w:rFonts w:hint="eastAsia"/>
        </w:rPr>
        <w:t>，例如</w:t>
      </w:r>
      <w:r w:rsidR="00C15DE9">
        <w:rPr>
          <w:rFonts w:hint="eastAsia"/>
        </w:rPr>
        <w:t>cities</w:t>
      </w:r>
      <w:r w:rsidR="00C15DE9">
        <w:rPr>
          <w:rFonts w:hint="eastAsia"/>
        </w:rPr>
        <w:t>权重</w:t>
      </w:r>
      <w:r w:rsidR="00D71AEB">
        <w:rPr>
          <w:rFonts w:hint="eastAsia"/>
        </w:rPr>
        <w:t>增加</w:t>
      </w:r>
      <w:r w:rsidR="00C15DE9">
        <w:rPr>
          <w:rFonts w:hint="eastAsia"/>
        </w:rPr>
        <w:t>10%</w:t>
      </w:r>
    </w:p>
    <w:p w14:paraId="2C996424" w14:textId="723014CE" w:rsidR="00AB00E3" w:rsidRDefault="00AB00E3" w:rsidP="00FA00F9">
      <w:pPr>
        <w:jc w:val="left"/>
      </w:pPr>
      <w:r>
        <w:rPr>
          <w:rFonts w:hint="eastAsia"/>
        </w:rPr>
        <w:t>&gt;</w:t>
      </w:r>
      <w:r w:rsidRPr="00AB00E3">
        <w:t xml:space="preserve"> oc set</w:t>
      </w:r>
      <w:r w:rsidR="00C60ABC">
        <w:t xml:space="preserve"> route-backends ab --adjust cities</w:t>
      </w:r>
      <w:r w:rsidRPr="00AB00E3">
        <w:t>=+10%</w:t>
      </w:r>
    </w:p>
    <w:p w14:paraId="01458CB9" w14:textId="5D4663BF" w:rsidR="00C15DE9" w:rsidRDefault="004D66D6" w:rsidP="004D66D6">
      <w:pPr>
        <w:pStyle w:val="1"/>
      </w:pPr>
      <w:bookmarkStart w:id="41" w:name="_Toc500018485"/>
      <w:r>
        <w:t>R</w:t>
      </w:r>
      <w:r>
        <w:rPr>
          <w:rFonts w:hint="eastAsia"/>
        </w:rPr>
        <w:t>ollbacks</w:t>
      </w:r>
      <w:bookmarkEnd w:id="41"/>
    </w:p>
    <w:p w14:paraId="71B4B049" w14:textId="21968CFC" w:rsidR="00BD1FB0" w:rsidRPr="00BD1FB0" w:rsidRDefault="00BD1FB0" w:rsidP="00BD1FB0">
      <w:r>
        <w:rPr>
          <w:rFonts w:hint="eastAsia"/>
        </w:rPr>
        <w:t>##</w:t>
      </w:r>
      <w:r>
        <w:t xml:space="preserve"> </w:t>
      </w:r>
      <w:r>
        <w:rPr>
          <w:rFonts w:hint="eastAsia"/>
        </w:rPr>
        <w:t>创建项目</w:t>
      </w:r>
    </w:p>
    <w:p w14:paraId="706D8820" w14:textId="2043B811" w:rsidR="004D66D6" w:rsidRDefault="002664F5" w:rsidP="002664F5">
      <w:r>
        <w:rPr>
          <w:rFonts w:hint="eastAsia"/>
        </w:rPr>
        <w:lastRenderedPageBreak/>
        <w:t>&gt;</w:t>
      </w:r>
      <w:r w:rsidRPr="002664F5">
        <w:t xml:space="preserve"> </w:t>
      </w:r>
      <w:bookmarkStart w:id="42" w:name="OLE_LINK14"/>
      <w:r>
        <w:t>oc new-project rollback --display-name='Rollback Deployment Example' --description='Rollback Deployment Example'</w:t>
      </w:r>
      <w:bookmarkEnd w:id="42"/>
    </w:p>
    <w:p w14:paraId="27AB6023" w14:textId="7A190EC3" w:rsidR="00BD1FB0" w:rsidRDefault="00BD1FB0" w:rsidP="002664F5">
      <w:r>
        <w:rPr>
          <w:rFonts w:hint="eastAsia"/>
        </w:rPr>
        <w:t>##</w:t>
      </w:r>
      <w:r>
        <w:t xml:space="preserve"> </w:t>
      </w:r>
      <w:r>
        <w:rPr>
          <w:rFonts w:hint="eastAsia"/>
        </w:rPr>
        <w:t>创建应用</w:t>
      </w:r>
    </w:p>
    <w:p w14:paraId="5B5CBC52" w14:textId="71234901" w:rsidR="00BD1FB0" w:rsidRDefault="00BD1FB0" w:rsidP="00BD1FB0">
      <w:r>
        <w:t>&gt;</w:t>
      </w:r>
      <w:r w:rsidRPr="00BD1FB0">
        <w:t xml:space="preserve"> </w:t>
      </w:r>
      <w:bookmarkStart w:id="43" w:name="OLE_LINK15"/>
      <w:r>
        <w:t>oc new-app --name='cotd' -l name='cotd' php:5.6~https://github.com/devops-with-openshift/cotd.git -e SELECTOR=cats</w:t>
      </w:r>
      <w:bookmarkEnd w:id="43"/>
    </w:p>
    <w:p w14:paraId="620D4D78" w14:textId="62858E5D" w:rsidR="000E214D" w:rsidRDefault="0078674B" w:rsidP="00BD1FB0">
      <w:r>
        <w:rPr>
          <w:noProof/>
        </w:rPr>
        <w:drawing>
          <wp:inline distT="0" distB="0" distL="0" distR="0" wp14:anchorId="38B35F1A" wp14:editId="399927C9">
            <wp:extent cx="6151880" cy="28651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865120"/>
                    </a:xfrm>
                    <a:prstGeom prst="rect">
                      <a:avLst/>
                    </a:prstGeom>
                  </pic:spPr>
                </pic:pic>
              </a:graphicData>
            </a:graphic>
          </wp:inline>
        </w:drawing>
      </w:r>
    </w:p>
    <w:p w14:paraId="1BA78819" w14:textId="77777777" w:rsidR="001A58EF" w:rsidRDefault="001A58EF" w:rsidP="00BD1FB0"/>
    <w:p w14:paraId="7436124D" w14:textId="645715D7" w:rsidR="00D33EB2" w:rsidRDefault="00D33EB2" w:rsidP="00BD1FB0">
      <w:r>
        <w:rPr>
          <w:rFonts w:hint="eastAsia"/>
        </w:rPr>
        <w:t xml:space="preserve">## </w:t>
      </w:r>
      <w:r>
        <w:rPr>
          <w:rFonts w:hint="eastAsia"/>
        </w:rPr>
        <w:t>创建</w:t>
      </w:r>
      <w:r>
        <w:rPr>
          <w:rFonts w:hint="eastAsia"/>
        </w:rPr>
        <w:t>route</w:t>
      </w:r>
    </w:p>
    <w:p w14:paraId="7BEDC8BF" w14:textId="56C4A428" w:rsidR="00D33EB2" w:rsidRDefault="00D33EB2" w:rsidP="00BD1FB0">
      <w:r>
        <w:t>&gt;</w:t>
      </w:r>
      <w:r w:rsidRPr="00D33EB2">
        <w:t>oc expose service cotd --name=cotd -l name='cotd'</w:t>
      </w:r>
    </w:p>
    <w:p w14:paraId="4EC1F351" w14:textId="208BD1D5" w:rsidR="001D3CAC" w:rsidRDefault="00D90049" w:rsidP="00BD1FB0">
      <w:r>
        <w:rPr>
          <w:rFonts w:hint="eastAsia"/>
        </w:rPr>
        <w:t>##</w:t>
      </w:r>
      <w:r>
        <w:t xml:space="preserve"> </w:t>
      </w:r>
      <w:r>
        <w:rPr>
          <w:rFonts w:hint="eastAsia"/>
        </w:rPr>
        <w:t>添加</w:t>
      </w:r>
      <w:r>
        <w:rPr>
          <w:rFonts w:hint="eastAsia"/>
        </w:rPr>
        <w:t>HOSTS</w:t>
      </w:r>
      <w:r>
        <w:rPr>
          <w:rFonts w:hint="eastAsia"/>
        </w:rPr>
        <w:t>映射</w:t>
      </w:r>
    </w:p>
    <w:p w14:paraId="2EFDAD59" w14:textId="22251984" w:rsidR="00D90049" w:rsidRDefault="00D90049" w:rsidP="00BD1FB0">
      <w:r w:rsidRPr="00D90049">
        <w:t>192.168.200.56 cotd-rollback.router.default.svc.cluster.local</w:t>
      </w:r>
    </w:p>
    <w:p w14:paraId="0450A770" w14:textId="67B90097" w:rsidR="00D90049" w:rsidRDefault="00D90049" w:rsidP="00BD1FB0">
      <w:r>
        <w:rPr>
          <w:rFonts w:hint="eastAsia"/>
        </w:rPr>
        <w:t>访问：</w:t>
      </w:r>
      <w:hyperlink r:id="rId96" w:history="1">
        <w:r w:rsidRPr="006757DF">
          <w:rPr>
            <w:rStyle w:val="ac"/>
          </w:rPr>
          <w:t>http://cotd-rollback.router.default.svc.cluster.local</w:t>
        </w:r>
      </w:hyperlink>
    </w:p>
    <w:p w14:paraId="1A929E72" w14:textId="3BCF3EA3" w:rsidR="00D90049" w:rsidRDefault="007E238A" w:rsidP="00BD1FB0">
      <w:r>
        <w:rPr>
          <w:noProof/>
        </w:rPr>
        <w:lastRenderedPageBreak/>
        <w:drawing>
          <wp:inline distT="0" distB="0" distL="0" distR="0" wp14:anchorId="18A2CA0F" wp14:editId="58339EB5">
            <wp:extent cx="6151880" cy="3180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180080"/>
                    </a:xfrm>
                    <a:prstGeom prst="rect">
                      <a:avLst/>
                    </a:prstGeom>
                  </pic:spPr>
                </pic:pic>
              </a:graphicData>
            </a:graphic>
          </wp:inline>
        </w:drawing>
      </w:r>
    </w:p>
    <w:p w14:paraId="1AC2A454" w14:textId="77777777" w:rsidR="009A113A" w:rsidRDefault="009A113A" w:rsidP="00BD1FB0"/>
    <w:p w14:paraId="4C13E499" w14:textId="217C50A2" w:rsidR="005F5067" w:rsidRDefault="005F5067" w:rsidP="00BD1FB0">
      <w:r>
        <w:rPr>
          <w:rFonts w:hint="eastAsia"/>
        </w:rPr>
        <w:t>##</w:t>
      </w:r>
      <w:r>
        <w:t xml:space="preserve"> </w:t>
      </w:r>
      <w:r>
        <w:rPr>
          <w:rFonts w:hint="eastAsia"/>
        </w:rPr>
        <w:t>切换</w:t>
      </w:r>
      <w:r w:rsidR="00D71475">
        <w:t>SELECTOR</w:t>
      </w:r>
      <w:r w:rsidR="00E21C64">
        <w:rPr>
          <w:rFonts w:hint="eastAsia"/>
        </w:rPr>
        <w:t>，会触发重新</w:t>
      </w:r>
      <w:r w:rsidR="00E21C64">
        <w:rPr>
          <w:rFonts w:hint="eastAsia"/>
        </w:rPr>
        <w:t>build</w:t>
      </w:r>
      <w:r w:rsidR="00E21C64">
        <w:rPr>
          <w:rFonts w:hint="eastAsia"/>
        </w:rPr>
        <w:t>一次</w:t>
      </w:r>
    </w:p>
    <w:p w14:paraId="2D216C83" w14:textId="3C1D9912" w:rsidR="005F5067" w:rsidRDefault="005F5067" w:rsidP="00BD1FB0">
      <w:r>
        <w:rPr>
          <w:rFonts w:hint="eastAsia"/>
        </w:rPr>
        <w:t>&gt;</w:t>
      </w:r>
      <w:r w:rsidRPr="005F5067">
        <w:t>oc env dc cotd SELECTOR=cities</w:t>
      </w:r>
    </w:p>
    <w:p w14:paraId="2C8057B8" w14:textId="7679D601" w:rsidR="007450E0" w:rsidRDefault="007450E0" w:rsidP="00BD1FB0">
      <w:r>
        <w:rPr>
          <w:noProof/>
        </w:rPr>
        <w:drawing>
          <wp:inline distT="0" distB="0" distL="0" distR="0" wp14:anchorId="3B13C865" wp14:editId="08556A02">
            <wp:extent cx="6151880" cy="2636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2636520"/>
                    </a:xfrm>
                    <a:prstGeom prst="rect">
                      <a:avLst/>
                    </a:prstGeom>
                  </pic:spPr>
                </pic:pic>
              </a:graphicData>
            </a:graphic>
          </wp:inline>
        </w:drawing>
      </w:r>
    </w:p>
    <w:p w14:paraId="28596850" w14:textId="050BDEAA" w:rsidR="00710097" w:rsidRDefault="00710097" w:rsidP="00BD1FB0">
      <w:r>
        <w:rPr>
          <w:rFonts w:hint="eastAsia"/>
        </w:rPr>
        <w:t>完成后</w:t>
      </w:r>
    </w:p>
    <w:p w14:paraId="4772A2C4" w14:textId="4BEB648F" w:rsidR="00710097" w:rsidRDefault="00710097" w:rsidP="00BD1FB0">
      <w:r>
        <w:rPr>
          <w:noProof/>
        </w:rPr>
        <w:lastRenderedPageBreak/>
        <w:drawing>
          <wp:inline distT="0" distB="0" distL="0" distR="0" wp14:anchorId="207DAFDF" wp14:editId="28679204">
            <wp:extent cx="6151880" cy="25406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2540635"/>
                    </a:xfrm>
                    <a:prstGeom prst="rect">
                      <a:avLst/>
                    </a:prstGeom>
                  </pic:spPr>
                </pic:pic>
              </a:graphicData>
            </a:graphic>
          </wp:inline>
        </w:drawing>
      </w:r>
    </w:p>
    <w:p w14:paraId="0D24ACA0" w14:textId="5108CA37" w:rsidR="00966F10" w:rsidRDefault="00966F10" w:rsidP="00BD1FB0">
      <w:r>
        <w:rPr>
          <w:rFonts w:hint="eastAsia"/>
        </w:rPr>
        <w:t>##</w:t>
      </w:r>
      <w:r>
        <w:t xml:space="preserve"> </w:t>
      </w:r>
      <w:r>
        <w:rPr>
          <w:rFonts w:hint="eastAsia"/>
        </w:rPr>
        <w:t>回滚到</w:t>
      </w:r>
      <w:r w:rsidR="004320B7">
        <w:rPr>
          <w:rFonts w:hint="eastAsia"/>
        </w:rPr>
        <w:t>第</w:t>
      </w:r>
      <w:r w:rsidR="004320B7">
        <w:rPr>
          <w:rFonts w:hint="eastAsia"/>
        </w:rPr>
        <w:t>2</w:t>
      </w:r>
      <w:r>
        <w:rPr>
          <w:rFonts w:hint="eastAsia"/>
        </w:rPr>
        <w:t>个</w:t>
      </w:r>
      <w:r w:rsidR="00F73672">
        <w:rPr>
          <w:rFonts w:hint="eastAsia"/>
        </w:rPr>
        <w:t>deployments</w:t>
      </w:r>
      <w:r>
        <w:rPr>
          <w:rFonts w:hint="eastAsia"/>
        </w:rPr>
        <w:t>版本</w:t>
      </w:r>
      <w:r w:rsidR="004320B7">
        <w:rPr>
          <w:rFonts w:hint="eastAsia"/>
        </w:rPr>
        <w:t>，此时并不会真正</w:t>
      </w:r>
      <w:r w:rsidR="002771AE">
        <w:rPr>
          <w:rFonts w:hint="eastAsia"/>
        </w:rPr>
        <w:t>deploy</w:t>
      </w:r>
      <w:r w:rsidR="004320B7">
        <w:rPr>
          <w:rFonts w:hint="eastAsia"/>
        </w:rPr>
        <w:t>一次，只是列出回滚的信息</w:t>
      </w:r>
    </w:p>
    <w:p w14:paraId="23DB12BF" w14:textId="23FD49EC" w:rsidR="00966F10" w:rsidRDefault="00966F10" w:rsidP="00BD1FB0">
      <w:r>
        <w:rPr>
          <w:rFonts w:hint="eastAsia"/>
        </w:rPr>
        <w:t>&gt;</w:t>
      </w:r>
      <w:bookmarkStart w:id="44" w:name="OLE_LINK18"/>
      <w:bookmarkStart w:id="45" w:name="OLE_LINK19"/>
      <w:bookmarkStart w:id="46" w:name="OLE_LINK16"/>
      <w:bookmarkStart w:id="47" w:name="OLE_LINK17"/>
      <w:r w:rsidRPr="00966F10">
        <w:t>oc rollback cotd --to-version=</w:t>
      </w:r>
      <w:bookmarkEnd w:id="44"/>
      <w:bookmarkEnd w:id="45"/>
      <w:r w:rsidR="004320B7">
        <w:rPr>
          <w:rFonts w:hint="eastAsia"/>
        </w:rPr>
        <w:t>2</w:t>
      </w:r>
      <w:r w:rsidRPr="00966F10">
        <w:t xml:space="preserve"> --dry-run</w:t>
      </w:r>
      <w:bookmarkEnd w:id="46"/>
      <w:bookmarkEnd w:id="47"/>
    </w:p>
    <w:p w14:paraId="6E2EB215" w14:textId="7436C6B7" w:rsidR="004320B7" w:rsidRDefault="004320B7" w:rsidP="00BD1FB0">
      <w:r>
        <w:rPr>
          <w:noProof/>
        </w:rPr>
        <w:drawing>
          <wp:inline distT="0" distB="0" distL="0" distR="0" wp14:anchorId="747240C1" wp14:editId="677B26F5">
            <wp:extent cx="6151880" cy="3371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371850"/>
                    </a:xfrm>
                    <a:prstGeom prst="rect">
                      <a:avLst/>
                    </a:prstGeom>
                  </pic:spPr>
                </pic:pic>
              </a:graphicData>
            </a:graphic>
          </wp:inline>
        </w:drawing>
      </w:r>
    </w:p>
    <w:p w14:paraId="72780998" w14:textId="08D02DBE" w:rsidR="00D168D1" w:rsidRDefault="00501773" w:rsidP="00BD1FB0">
      <w:r>
        <w:rPr>
          <w:rFonts w:hint="eastAsia"/>
        </w:rPr>
        <w:t>##</w:t>
      </w:r>
      <w:r>
        <w:t xml:space="preserve"> </w:t>
      </w:r>
      <w:r w:rsidR="00D168D1">
        <w:rPr>
          <w:rFonts w:hint="eastAsia"/>
        </w:rPr>
        <w:t>下面可直接触发一次回滚操作，相当于重新</w:t>
      </w:r>
      <w:r w:rsidR="00D168D1">
        <w:rPr>
          <w:rFonts w:hint="eastAsia"/>
        </w:rPr>
        <w:t>build</w:t>
      </w:r>
      <w:r w:rsidR="00D168D1">
        <w:rPr>
          <w:rFonts w:hint="eastAsia"/>
        </w:rPr>
        <w:t>一次</w:t>
      </w:r>
      <w:r w:rsidR="002E284A">
        <w:rPr>
          <w:rFonts w:hint="eastAsia"/>
        </w:rPr>
        <w:t>，切换到</w:t>
      </w:r>
      <w:r w:rsidR="002E284A">
        <w:rPr>
          <w:rFonts w:hint="eastAsia"/>
        </w:rPr>
        <w:t>cities</w:t>
      </w:r>
    </w:p>
    <w:p w14:paraId="5C536531" w14:textId="77FE316E" w:rsidR="00501773" w:rsidRDefault="00D168D1" w:rsidP="00BD1FB0">
      <w:r>
        <w:t>&gt;</w:t>
      </w:r>
      <w:bookmarkStart w:id="48" w:name="OLE_LINK20"/>
      <w:r w:rsidR="00501773">
        <w:t>oc rollback cotd --to-version=</w:t>
      </w:r>
      <w:r w:rsidR="00501773">
        <w:rPr>
          <w:rFonts w:hint="eastAsia"/>
        </w:rPr>
        <w:t>2</w:t>
      </w:r>
      <w:bookmarkEnd w:id="48"/>
    </w:p>
    <w:p w14:paraId="3328ECA2" w14:textId="1CEF1431" w:rsidR="00D168D1" w:rsidRDefault="001E5572" w:rsidP="00BD1FB0">
      <w:r>
        <w:rPr>
          <w:rFonts w:hint="eastAsia"/>
        </w:rPr>
        <w:t>或者直接进入</w:t>
      </w:r>
      <w:r w:rsidR="006B7792">
        <w:rPr>
          <w:rFonts w:hint="eastAsia"/>
        </w:rPr>
        <w:t>deployments</w:t>
      </w:r>
      <w:r>
        <w:rPr>
          <w:rFonts w:hint="eastAsia"/>
        </w:rPr>
        <w:t>状态为</w:t>
      </w:r>
      <w:r>
        <w:rPr>
          <w:rFonts w:hint="eastAsia"/>
        </w:rPr>
        <w:t>complete</w:t>
      </w:r>
      <w:r>
        <w:rPr>
          <w:rFonts w:hint="eastAsia"/>
        </w:rPr>
        <w:t>的记录，直接点击“</w:t>
      </w:r>
      <w:r>
        <w:rPr>
          <w:rFonts w:hint="eastAsia"/>
        </w:rPr>
        <w:t>Roll</w:t>
      </w:r>
      <w:r>
        <w:t xml:space="preserve"> B</w:t>
      </w:r>
      <w:r>
        <w:rPr>
          <w:rFonts w:hint="eastAsia"/>
        </w:rPr>
        <w:t>ack</w:t>
      </w:r>
      <w:r>
        <w:rPr>
          <w:rFonts w:hint="eastAsia"/>
        </w:rPr>
        <w:t>”即可。</w:t>
      </w:r>
    </w:p>
    <w:p w14:paraId="23C11902" w14:textId="43DBF422" w:rsidR="001E5572" w:rsidRDefault="001E5572" w:rsidP="00BD1FB0">
      <w:r>
        <w:rPr>
          <w:noProof/>
        </w:rPr>
        <w:lastRenderedPageBreak/>
        <w:drawing>
          <wp:inline distT="0" distB="0" distL="0" distR="0" wp14:anchorId="68318ED8" wp14:editId="0CB85F9D">
            <wp:extent cx="6151880" cy="3785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785870"/>
                    </a:xfrm>
                    <a:prstGeom prst="rect">
                      <a:avLst/>
                    </a:prstGeom>
                  </pic:spPr>
                </pic:pic>
              </a:graphicData>
            </a:graphic>
          </wp:inline>
        </w:drawing>
      </w:r>
    </w:p>
    <w:p w14:paraId="27EEE0E3" w14:textId="5578AB74" w:rsidR="00F66C66" w:rsidRDefault="00D8490D" w:rsidP="00BD1FB0">
      <w:r>
        <w:rPr>
          <w:noProof/>
        </w:rPr>
        <w:drawing>
          <wp:inline distT="0" distB="0" distL="0" distR="0" wp14:anchorId="1156566A" wp14:editId="383DC8BF">
            <wp:extent cx="6038095" cy="3695238"/>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095" cy="3695238"/>
                    </a:xfrm>
                    <a:prstGeom prst="rect">
                      <a:avLst/>
                    </a:prstGeom>
                  </pic:spPr>
                </pic:pic>
              </a:graphicData>
            </a:graphic>
          </wp:inline>
        </w:drawing>
      </w:r>
    </w:p>
    <w:p w14:paraId="366DB61B" w14:textId="5CAA2BE2" w:rsidR="00723A7F" w:rsidRDefault="00723A7F" w:rsidP="00BD1FB0">
      <w:r>
        <w:rPr>
          <w:noProof/>
        </w:rPr>
        <w:lastRenderedPageBreak/>
        <w:drawing>
          <wp:inline distT="0" distB="0" distL="0" distR="0" wp14:anchorId="07626EEC" wp14:editId="33E1102E">
            <wp:extent cx="6151880" cy="25704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2570480"/>
                    </a:xfrm>
                    <a:prstGeom prst="rect">
                      <a:avLst/>
                    </a:prstGeom>
                  </pic:spPr>
                </pic:pic>
              </a:graphicData>
            </a:graphic>
          </wp:inline>
        </w:drawing>
      </w:r>
    </w:p>
    <w:p w14:paraId="515F8954" w14:textId="4ACDFDAD" w:rsidR="00416873" w:rsidRDefault="00416873" w:rsidP="00BD1FB0">
      <w:r>
        <w:rPr>
          <w:rFonts w:hint="eastAsia"/>
        </w:rPr>
        <w:t>再访问：</w:t>
      </w:r>
      <w:hyperlink r:id="rId104" w:history="1">
        <w:r w:rsidRPr="006757DF">
          <w:rPr>
            <w:rStyle w:val="ac"/>
          </w:rPr>
          <w:t>http://cotd-rollback.router.default.svc.cluster.local</w:t>
        </w:r>
      </w:hyperlink>
      <w:r>
        <w:rPr>
          <w:rFonts w:hint="eastAsia"/>
        </w:rPr>
        <w:t>，可以看到已经切换到</w:t>
      </w:r>
      <w:r>
        <w:rPr>
          <w:rFonts w:hint="eastAsia"/>
        </w:rPr>
        <w:t>cities</w:t>
      </w:r>
      <w:r>
        <w:rPr>
          <w:rFonts w:hint="eastAsia"/>
        </w:rPr>
        <w:t>了。</w:t>
      </w:r>
    </w:p>
    <w:p w14:paraId="5B89C531" w14:textId="42FB02D8" w:rsidR="00416873" w:rsidRDefault="00416873" w:rsidP="00BD1FB0">
      <w:r>
        <w:rPr>
          <w:noProof/>
        </w:rPr>
        <w:drawing>
          <wp:inline distT="0" distB="0" distL="0" distR="0" wp14:anchorId="32A903D8" wp14:editId="43E733FD">
            <wp:extent cx="6151880" cy="3170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170555"/>
                    </a:xfrm>
                    <a:prstGeom prst="rect">
                      <a:avLst/>
                    </a:prstGeom>
                  </pic:spPr>
                </pic:pic>
              </a:graphicData>
            </a:graphic>
          </wp:inline>
        </w:drawing>
      </w:r>
    </w:p>
    <w:p w14:paraId="50926E8F" w14:textId="54A07BB6" w:rsidR="004B0C8E" w:rsidRDefault="004B0C8E" w:rsidP="00BD1FB0">
      <w:r>
        <w:rPr>
          <w:rFonts w:hint="eastAsia"/>
        </w:rPr>
        <w:t>##</w:t>
      </w:r>
      <w:r>
        <w:t xml:space="preserve"> </w:t>
      </w:r>
      <w:r>
        <w:rPr>
          <w:rFonts w:hint="eastAsia"/>
        </w:rPr>
        <w:t>自动触发</w:t>
      </w:r>
      <w:r>
        <w:rPr>
          <w:rFonts w:hint="eastAsia"/>
        </w:rPr>
        <w:t>build</w:t>
      </w:r>
      <w:r w:rsidR="00F66C66">
        <w:rPr>
          <w:rFonts w:hint="eastAsia"/>
        </w:rPr>
        <w:t>，</w:t>
      </w:r>
    </w:p>
    <w:p w14:paraId="646CAE7C" w14:textId="0ED3D955" w:rsidR="004B0C8E" w:rsidRDefault="004B0C8E" w:rsidP="00BD1FB0">
      <w:r>
        <w:t>&gt;</w:t>
      </w:r>
      <w:bookmarkStart w:id="49" w:name="OLE_LINK21"/>
      <w:bookmarkStart w:id="50" w:name="OLE_LINK22"/>
      <w:r w:rsidRPr="004B0C8E">
        <w:t xml:space="preserve">oc set triggers dc cotd </w:t>
      </w:r>
      <w:r w:rsidR="00F1188D">
        <w:t>–</w:t>
      </w:r>
      <w:r w:rsidRPr="004B0C8E">
        <w:t>auto</w:t>
      </w:r>
      <w:bookmarkEnd w:id="49"/>
      <w:bookmarkEnd w:id="50"/>
    </w:p>
    <w:p w14:paraId="194251DF" w14:textId="3DA24502" w:rsidR="00F1188D" w:rsidRDefault="00F1188D" w:rsidP="00F1188D">
      <w:pPr>
        <w:pStyle w:val="1"/>
      </w:pPr>
      <w:bookmarkStart w:id="51" w:name="_Toc500018486"/>
      <w:r>
        <w:rPr>
          <w:rFonts w:hint="eastAsia"/>
        </w:rPr>
        <w:t>小智</w:t>
      </w:r>
      <w:r>
        <w:rPr>
          <w:rFonts w:hint="eastAsia"/>
        </w:rPr>
        <w:t>docker</w:t>
      </w:r>
      <w:r>
        <w:rPr>
          <w:rFonts w:hint="eastAsia"/>
        </w:rPr>
        <w:t>化</w:t>
      </w:r>
      <w:bookmarkEnd w:id="51"/>
    </w:p>
    <w:p w14:paraId="153E280F" w14:textId="400FACBE" w:rsidR="00F1188D" w:rsidRDefault="008E0BAF" w:rsidP="00BD1FB0">
      <w:r>
        <w:t>B</w:t>
      </w:r>
      <w:r>
        <w:rPr>
          <w:rFonts w:hint="eastAsia"/>
        </w:rPr>
        <w:t>uild</w:t>
      </w:r>
      <w:r>
        <w:rPr>
          <w:rFonts w:hint="eastAsia"/>
        </w:rPr>
        <w:t>过程日志：</w:t>
      </w:r>
    </w:p>
    <w:p w14:paraId="3462DCCD" w14:textId="39221F04" w:rsidR="008E0BAF" w:rsidRDefault="008E0BAF" w:rsidP="00BD1FB0">
      <w:r>
        <w:rPr>
          <w:noProof/>
        </w:rPr>
        <w:lastRenderedPageBreak/>
        <w:drawing>
          <wp:inline distT="0" distB="0" distL="0" distR="0" wp14:anchorId="6D0CA11F" wp14:editId="3F0A0389">
            <wp:extent cx="6151880" cy="38773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877310"/>
                    </a:xfrm>
                    <a:prstGeom prst="rect">
                      <a:avLst/>
                    </a:prstGeom>
                  </pic:spPr>
                </pic:pic>
              </a:graphicData>
            </a:graphic>
          </wp:inline>
        </w:drawing>
      </w:r>
    </w:p>
    <w:p w14:paraId="1DD1A25E" w14:textId="489A133C" w:rsidR="00F40B5D" w:rsidRPr="00B56AAE" w:rsidRDefault="00B56AAE" w:rsidP="00B56AAE">
      <w:pPr>
        <w:jc w:val="center"/>
        <w:rPr>
          <w:i/>
          <w:color w:val="FF0000"/>
        </w:rPr>
      </w:pPr>
      <w:r w:rsidRPr="00B56AAE">
        <w:rPr>
          <w:rFonts w:hint="eastAsia"/>
          <w:i/>
          <w:color w:val="FF0000"/>
        </w:rPr>
        <w:t>（注意查看部署的过程）</w:t>
      </w:r>
    </w:p>
    <w:p w14:paraId="69A65C76" w14:textId="472E2E3B" w:rsidR="00B56AAE" w:rsidRDefault="00400603" w:rsidP="00BD1FB0">
      <w:r>
        <w:rPr>
          <w:noProof/>
        </w:rPr>
        <w:drawing>
          <wp:inline distT="0" distB="0" distL="0" distR="0" wp14:anchorId="51B05D28" wp14:editId="2FB96418">
            <wp:extent cx="6151880" cy="1976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1976755"/>
                    </a:xfrm>
                    <a:prstGeom prst="rect">
                      <a:avLst/>
                    </a:prstGeom>
                  </pic:spPr>
                </pic:pic>
              </a:graphicData>
            </a:graphic>
          </wp:inline>
        </w:drawing>
      </w:r>
    </w:p>
    <w:p w14:paraId="354CAD6F" w14:textId="71BF044C" w:rsidR="00F80FD9" w:rsidRDefault="00F80FD9" w:rsidP="00F80FD9">
      <w:pPr>
        <w:jc w:val="center"/>
        <w:rPr>
          <w:i/>
          <w:color w:val="FF0000"/>
        </w:rPr>
      </w:pPr>
      <w:r w:rsidRPr="00F80FD9">
        <w:rPr>
          <w:rFonts w:hint="eastAsia"/>
          <w:i/>
          <w:color w:val="FF0000"/>
        </w:rPr>
        <w:t>（小智所有后台服务）</w:t>
      </w:r>
    </w:p>
    <w:p w14:paraId="56E20C06" w14:textId="537C5C4B" w:rsidR="009C7323" w:rsidRDefault="009C7323" w:rsidP="00F80FD9">
      <w:pPr>
        <w:jc w:val="center"/>
        <w:rPr>
          <w:color w:val="FF0000"/>
        </w:rPr>
      </w:pPr>
      <w:r>
        <w:rPr>
          <w:noProof/>
        </w:rPr>
        <w:drawing>
          <wp:inline distT="0" distB="0" distL="0" distR="0" wp14:anchorId="64ED7C1D" wp14:editId="1B502A13">
            <wp:extent cx="6151880" cy="1770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1770380"/>
                    </a:xfrm>
                    <a:prstGeom prst="rect">
                      <a:avLst/>
                    </a:prstGeom>
                  </pic:spPr>
                </pic:pic>
              </a:graphicData>
            </a:graphic>
          </wp:inline>
        </w:drawing>
      </w:r>
    </w:p>
    <w:p w14:paraId="6D6AE707" w14:textId="656706B3" w:rsidR="009C7323" w:rsidRDefault="00B66963" w:rsidP="00F80FD9">
      <w:pPr>
        <w:jc w:val="center"/>
        <w:rPr>
          <w:i/>
          <w:color w:val="FF0000"/>
        </w:rPr>
      </w:pPr>
      <w:r w:rsidRPr="00B66963">
        <w:rPr>
          <w:rFonts w:hint="eastAsia"/>
          <w:i/>
          <w:color w:val="FF0000"/>
        </w:rPr>
        <w:lastRenderedPageBreak/>
        <w:t>（所有的镜像包）</w:t>
      </w:r>
    </w:p>
    <w:p w14:paraId="685069C8" w14:textId="20B96DC2" w:rsidR="00D23A5F" w:rsidRDefault="00D23A5F" w:rsidP="00D86789">
      <w:pPr>
        <w:pStyle w:val="1"/>
      </w:pPr>
      <w:bookmarkStart w:id="52" w:name="_Toc500018487"/>
      <w:r w:rsidRPr="00D23A5F">
        <w:rPr>
          <w:rFonts w:hint="eastAsia"/>
        </w:rPr>
        <w:t>监控</w:t>
      </w:r>
      <w:r w:rsidR="00D86789">
        <w:rPr>
          <w:rFonts w:hint="eastAsia"/>
        </w:rPr>
        <w:t>（</w:t>
      </w:r>
      <w:r w:rsidR="00D86789">
        <w:t xml:space="preserve">Prometheus </w:t>
      </w:r>
      <w:r w:rsidR="00D86789">
        <w:rPr>
          <w:rFonts w:hint="eastAsia"/>
        </w:rPr>
        <w:t>&amp;&amp;</w:t>
      </w:r>
      <w:r w:rsidR="00D86789" w:rsidRPr="00D86789">
        <w:t xml:space="preserve"> Grafana</w:t>
      </w:r>
      <w:r w:rsidR="00D86789">
        <w:rPr>
          <w:rFonts w:hint="eastAsia"/>
        </w:rPr>
        <w:t>）</w:t>
      </w:r>
      <w:bookmarkEnd w:id="52"/>
    </w:p>
    <w:p w14:paraId="1E3FFEED" w14:textId="7BE23C5E" w:rsidR="004A0D9F" w:rsidRDefault="004A0D9F" w:rsidP="004A0D9F">
      <w:r>
        <w:rPr>
          <w:rFonts w:hint="eastAsia"/>
        </w:rPr>
        <w:t xml:space="preserve">Prometheus </w:t>
      </w:r>
      <w:r>
        <w:rPr>
          <w:rFonts w:hint="eastAsia"/>
        </w:rPr>
        <w:t>是源于</w:t>
      </w:r>
      <w:r>
        <w:rPr>
          <w:rFonts w:hint="eastAsia"/>
        </w:rPr>
        <w:t xml:space="preserve"> Google Borgmon </w:t>
      </w:r>
      <w:r>
        <w:rPr>
          <w:rFonts w:hint="eastAsia"/>
        </w:rPr>
        <w:t>的一个开源监控系统，用</w:t>
      </w:r>
      <w:r>
        <w:rPr>
          <w:rFonts w:hint="eastAsia"/>
        </w:rPr>
        <w:t xml:space="preserve"> Golang </w:t>
      </w:r>
      <w:r>
        <w:rPr>
          <w:rFonts w:hint="eastAsia"/>
        </w:rPr>
        <w:t>开发。被很多人称为下一代监控系统。</w:t>
      </w:r>
    </w:p>
    <w:p w14:paraId="28AE72DF" w14:textId="78F576FA" w:rsidR="004A0D9F" w:rsidRDefault="004A0D9F" w:rsidP="004A0D9F">
      <w:r>
        <w:rPr>
          <w:rFonts w:hint="eastAsia"/>
        </w:rPr>
        <w:t xml:space="preserve">Prometheus </w:t>
      </w:r>
      <w:r>
        <w:rPr>
          <w:rFonts w:hint="eastAsia"/>
        </w:rPr>
        <w:t>基本原理是通过</w:t>
      </w:r>
      <w:r>
        <w:rPr>
          <w:rFonts w:hint="eastAsia"/>
        </w:rPr>
        <w:t xml:space="preserve"> HTTP </w:t>
      </w:r>
      <w:r>
        <w:rPr>
          <w:rFonts w:hint="eastAsia"/>
        </w:rPr>
        <w:t>协议周期性抓取被监控组件的状态，这样做的好处是任意组件只要提供</w:t>
      </w:r>
      <w:r>
        <w:rPr>
          <w:rFonts w:hint="eastAsia"/>
        </w:rPr>
        <w:t xml:space="preserve"> HTTP </w:t>
      </w:r>
      <w:r>
        <w:rPr>
          <w:rFonts w:hint="eastAsia"/>
        </w:rPr>
        <w:t>接口就可以接入监控系统，不需要任何</w:t>
      </w:r>
      <w:r>
        <w:rPr>
          <w:rFonts w:hint="eastAsia"/>
        </w:rPr>
        <w:t xml:space="preserve"> SDK </w:t>
      </w:r>
      <w:r>
        <w:rPr>
          <w:rFonts w:hint="eastAsia"/>
        </w:rPr>
        <w:t>或者其他的集成过程。这样做非常适合虚拟化环境比如</w:t>
      </w:r>
      <w:r>
        <w:rPr>
          <w:rFonts w:hint="eastAsia"/>
        </w:rPr>
        <w:t xml:space="preserve"> VM </w:t>
      </w:r>
      <w:r>
        <w:rPr>
          <w:rFonts w:hint="eastAsia"/>
        </w:rPr>
        <w:t>或者</w:t>
      </w:r>
      <w:r>
        <w:rPr>
          <w:rFonts w:hint="eastAsia"/>
        </w:rPr>
        <w:t xml:space="preserve"> Docker </w:t>
      </w:r>
      <w:r>
        <w:rPr>
          <w:rFonts w:hint="eastAsia"/>
        </w:rPr>
        <w:t>。</w:t>
      </w:r>
    </w:p>
    <w:p w14:paraId="20F0E17C" w14:textId="3FDF6A15" w:rsidR="004A0D9F" w:rsidRDefault="004A0D9F" w:rsidP="004A0D9F">
      <w:r>
        <w:rPr>
          <w:rFonts w:hint="eastAsia"/>
        </w:rPr>
        <w:t xml:space="preserve">Prometheus </w:t>
      </w:r>
      <w:r>
        <w:rPr>
          <w:rFonts w:hint="eastAsia"/>
        </w:rPr>
        <w:t>应该是为数不多的适合</w:t>
      </w:r>
      <w:r>
        <w:rPr>
          <w:rFonts w:hint="eastAsia"/>
        </w:rPr>
        <w:t xml:space="preserve"> Docker</w:t>
      </w:r>
      <w:r>
        <w:rPr>
          <w:rFonts w:hint="eastAsia"/>
        </w:rPr>
        <w:t>、</w:t>
      </w:r>
      <w:r>
        <w:rPr>
          <w:rFonts w:hint="eastAsia"/>
        </w:rPr>
        <w:t xml:space="preserve">Mesos </w:t>
      </w:r>
      <w:r>
        <w:rPr>
          <w:rFonts w:hint="eastAsia"/>
        </w:rPr>
        <w:t>、</w:t>
      </w:r>
      <w:r>
        <w:rPr>
          <w:rFonts w:hint="eastAsia"/>
        </w:rPr>
        <w:t xml:space="preserve">Kubernetes </w:t>
      </w:r>
      <w:r>
        <w:rPr>
          <w:rFonts w:hint="eastAsia"/>
        </w:rPr>
        <w:t>环境的监控系统之一。</w:t>
      </w:r>
    </w:p>
    <w:p w14:paraId="2D268EF2" w14:textId="22736466" w:rsidR="004A0D9F" w:rsidRDefault="004A0D9F" w:rsidP="004A0D9F">
      <w:r>
        <w:rPr>
          <w:rFonts w:hint="eastAsia"/>
        </w:rPr>
        <w:t>输出被监控组件信息的</w:t>
      </w:r>
      <w:r>
        <w:rPr>
          <w:rFonts w:hint="eastAsia"/>
        </w:rPr>
        <w:t xml:space="preserve"> HTTP </w:t>
      </w:r>
      <w:r>
        <w:rPr>
          <w:rFonts w:hint="eastAsia"/>
        </w:rPr>
        <w:t>接口被叫做</w:t>
      </w:r>
      <w:r>
        <w:rPr>
          <w:rFonts w:hint="eastAsia"/>
        </w:rPr>
        <w:t xml:space="preserve"> exporter </w:t>
      </w:r>
      <w:r>
        <w:rPr>
          <w:rFonts w:hint="eastAsia"/>
        </w:rPr>
        <w:t>。目前互联网公司常用的组件大部分都有</w:t>
      </w:r>
      <w:r>
        <w:rPr>
          <w:rFonts w:hint="eastAsia"/>
        </w:rPr>
        <w:t xml:space="preserve"> exporter </w:t>
      </w:r>
      <w:r>
        <w:rPr>
          <w:rFonts w:hint="eastAsia"/>
        </w:rPr>
        <w:t>可以直接使用，比如</w:t>
      </w:r>
      <w:r>
        <w:rPr>
          <w:rFonts w:hint="eastAsia"/>
        </w:rPr>
        <w:t xml:space="preserve"> Varnish</w:t>
      </w:r>
      <w:r>
        <w:rPr>
          <w:rFonts w:hint="eastAsia"/>
        </w:rPr>
        <w:t>、</w:t>
      </w:r>
      <w:r>
        <w:rPr>
          <w:rFonts w:hint="eastAsia"/>
        </w:rPr>
        <w:t>Haproxy</w:t>
      </w:r>
      <w:r>
        <w:rPr>
          <w:rFonts w:hint="eastAsia"/>
        </w:rPr>
        <w:t>、</w:t>
      </w:r>
      <w:r>
        <w:rPr>
          <w:rFonts w:hint="eastAsia"/>
        </w:rPr>
        <w:t>Nginx</w:t>
      </w:r>
      <w:r>
        <w:rPr>
          <w:rFonts w:hint="eastAsia"/>
        </w:rPr>
        <w:t>、</w:t>
      </w:r>
      <w:r>
        <w:rPr>
          <w:rFonts w:hint="eastAsia"/>
        </w:rPr>
        <w:t>MySQL</w:t>
      </w:r>
      <w:r>
        <w:rPr>
          <w:rFonts w:hint="eastAsia"/>
        </w:rPr>
        <w:t>、</w:t>
      </w:r>
      <w:r>
        <w:rPr>
          <w:rFonts w:hint="eastAsia"/>
        </w:rPr>
        <w:t xml:space="preserve">Linux </w:t>
      </w:r>
      <w:r>
        <w:rPr>
          <w:rFonts w:hint="eastAsia"/>
        </w:rPr>
        <w:t>系统信息</w:t>
      </w:r>
      <w:r>
        <w:rPr>
          <w:rFonts w:hint="eastAsia"/>
        </w:rPr>
        <w:t xml:space="preserve"> (</w:t>
      </w:r>
      <w:r>
        <w:rPr>
          <w:rFonts w:hint="eastAsia"/>
        </w:rPr>
        <w:t>包括磁盘、内存、</w:t>
      </w:r>
      <w:r>
        <w:rPr>
          <w:rFonts w:hint="eastAsia"/>
        </w:rPr>
        <w:t>CPU</w:t>
      </w:r>
      <w:r>
        <w:rPr>
          <w:rFonts w:hint="eastAsia"/>
        </w:rPr>
        <w:t>、网络等等</w:t>
      </w:r>
      <w:r>
        <w:rPr>
          <w:rFonts w:hint="eastAsia"/>
        </w:rPr>
        <w:t>)</w:t>
      </w:r>
      <w:r>
        <w:rPr>
          <w:rFonts w:hint="eastAsia"/>
        </w:rPr>
        <w:t>。</w:t>
      </w:r>
    </w:p>
    <w:p w14:paraId="36999205" w14:textId="3B46B3FA" w:rsidR="00D23A5F" w:rsidRDefault="004A0D9F" w:rsidP="004A0D9F">
      <w:r>
        <w:rPr>
          <w:rFonts w:hint="eastAsia"/>
        </w:rPr>
        <w:t xml:space="preserve">Grafana </w:t>
      </w:r>
      <w:r>
        <w:rPr>
          <w:rFonts w:hint="eastAsia"/>
        </w:rPr>
        <w:t>是一个开源的图表可视化系统，简单说图表配置比较方便、生成的图表比较漂亮。</w:t>
      </w:r>
    </w:p>
    <w:p w14:paraId="27E19E73" w14:textId="35979C6D" w:rsidR="008F0B32" w:rsidRDefault="008F0B32" w:rsidP="008F0B32">
      <w:pPr>
        <w:pStyle w:val="2"/>
      </w:pPr>
      <w:bookmarkStart w:id="53" w:name="_Toc500018488"/>
      <w:r>
        <w:rPr>
          <w:rFonts w:hint="eastAsia"/>
        </w:rPr>
        <w:t>安装</w:t>
      </w:r>
      <w:bookmarkEnd w:id="53"/>
    </w:p>
    <w:p w14:paraId="52218C28" w14:textId="683177BC" w:rsidR="00FB36CF" w:rsidRDefault="00217C86" w:rsidP="004A0D9F">
      <w:r>
        <w:rPr>
          <w:rFonts w:hint="eastAsia"/>
        </w:rPr>
        <w:t>登录到</w:t>
      </w:r>
      <w:r>
        <w:rPr>
          <w:rFonts w:hint="eastAsia"/>
        </w:rPr>
        <w:t>system</w:t>
      </w:r>
      <w:r>
        <w:t>:</w:t>
      </w:r>
      <w:r>
        <w:rPr>
          <w:rFonts w:hint="eastAsia"/>
        </w:rPr>
        <w:t>admin</w:t>
      </w:r>
      <w:r>
        <w:rPr>
          <w:rFonts w:hint="eastAsia"/>
        </w:rPr>
        <w:t>，执行以下命令：</w:t>
      </w:r>
    </w:p>
    <w:p w14:paraId="1F6D8EAD" w14:textId="77777777" w:rsidR="00217C86" w:rsidRDefault="00217C86" w:rsidP="00217C86">
      <w:pPr>
        <w:jc w:val="left"/>
      </w:pPr>
      <w:r>
        <w:t>&gt;oc project openshift-infra   #choose a namespace</w:t>
      </w:r>
    </w:p>
    <w:p w14:paraId="2B321686" w14:textId="77777777" w:rsidR="007608AB" w:rsidRDefault="00217C86" w:rsidP="00217C86">
      <w:pPr>
        <w:jc w:val="left"/>
      </w:pPr>
      <w:r>
        <w:t xml:space="preserve">&gt;oc adm policy add-cluster-role-to-user cluster-reader -z default  </w:t>
      </w:r>
    </w:p>
    <w:p w14:paraId="490733ED" w14:textId="3B96E447" w:rsidR="00217C86" w:rsidRDefault="00217C86" w:rsidP="00217C86">
      <w:pPr>
        <w:jc w:val="left"/>
      </w:pPr>
      <w:r>
        <w:t>#for the default account give cluster wide read permission so prometheus can read metrics</w:t>
      </w:r>
    </w:p>
    <w:p w14:paraId="26C04A37" w14:textId="77777777" w:rsidR="007608AB" w:rsidRDefault="00217C86" w:rsidP="00217C86">
      <w:pPr>
        <w:jc w:val="left"/>
      </w:pPr>
      <w:r>
        <w:t xml:space="preserve">&gt;oc adm policy add-scc-to-user anyuid -z default   </w:t>
      </w:r>
    </w:p>
    <w:p w14:paraId="345FE3F7" w14:textId="39EBF254" w:rsidR="00217C86" w:rsidRDefault="00217C86" w:rsidP="00217C86">
      <w:pPr>
        <w:jc w:val="left"/>
      </w:pPr>
      <w:r>
        <w:t>#damn!  allow containers with root USER will fix in future</w:t>
      </w:r>
    </w:p>
    <w:p w14:paraId="5DB93E8A" w14:textId="77777777" w:rsidR="00217C86" w:rsidRDefault="00217C86" w:rsidP="00217C86">
      <w:pPr>
        <w:jc w:val="left"/>
      </w:pPr>
      <w:r>
        <w:t>&gt;oc new-app grafana/grafana   #Deploy grafana</w:t>
      </w:r>
    </w:p>
    <w:p w14:paraId="2BBC4BE5" w14:textId="77777777" w:rsidR="007608AB" w:rsidRDefault="00217C86" w:rsidP="00217C86">
      <w:pPr>
        <w:jc w:val="left"/>
      </w:pPr>
      <w:r>
        <w:t xml:space="preserve">&gt;oc volume dc/grafana --remove --name=grafana-volume-1  </w:t>
      </w:r>
    </w:p>
    <w:p w14:paraId="26A11CBC" w14:textId="71B85FB0" w:rsidR="00217C86" w:rsidRDefault="00217C86" w:rsidP="00217C86">
      <w:pPr>
        <w:jc w:val="left"/>
      </w:pPr>
      <w:r>
        <w:t>#Some strange fix to make grafana work</w:t>
      </w:r>
    </w:p>
    <w:p w14:paraId="493BD86D" w14:textId="77777777" w:rsidR="007608AB" w:rsidRDefault="00217C86" w:rsidP="00217C86">
      <w:pPr>
        <w:jc w:val="left"/>
      </w:pPr>
      <w:r>
        <w:t xml:space="preserve">&gt;oc volume dc/grafana --remove --name=grafana-volume-2  </w:t>
      </w:r>
    </w:p>
    <w:p w14:paraId="0DD821A8" w14:textId="17EAA03F" w:rsidR="00217C86" w:rsidRDefault="00217C86" w:rsidP="00217C86">
      <w:pPr>
        <w:jc w:val="left"/>
      </w:pPr>
      <w:r>
        <w:lastRenderedPageBreak/>
        <w:t>#Some strange fix to make grafana work</w:t>
      </w:r>
    </w:p>
    <w:p w14:paraId="1F1251C7" w14:textId="77777777" w:rsidR="007608AB" w:rsidRDefault="00217C86" w:rsidP="00217C86">
      <w:pPr>
        <w:jc w:val="left"/>
      </w:pPr>
      <w:r>
        <w:t xml:space="preserve">&gt;oc new-app prom/prometheus     </w:t>
      </w:r>
    </w:p>
    <w:p w14:paraId="378FD6D7" w14:textId="1CD7FE4F" w:rsidR="00217C86" w:rsidRDefault="00217C86" w:rsidP="00217C86">
      <w:pPr>
        <w:jc w:val="left"/>
      </w:pPr>
      <w:r>
        <w:t>#deploy latest prometheus</w:t>
      </w:r>
    </w:p>
    <w:p w14:paraId="2543ED53" w14:textId="77777777" w:rsidR="007608AB" w:rsidRDefault="00217C86" w:rsidP="00217C86">
      <w:pPr>
        <w:jc w:val="left"/>
      </w:pPr>
      <w:r>
        <w:t xml:space="preserve">&gt;oc create -f https://raw.githubusercontent.com/debianmaster/openshift-examples/master/promethus/prom-configmap.yml     </w:t>
      </w:r>
    </w:p>
    <w:p w14:paraId="2431C169" w14:textId="39F44DB6" w:rsidR="00217C86" w:rsidRDefault="00217C86" w:rsidP="00217C86">
      <w:pPr>
        <w:jc w:val="left"/>
      </w:pPr>
      <w:r>
        <w:t xml:space="preserve">#mount this configmap at at /etc/prometheus/prometheus.yml  #Scrape rules for prometheus </w:t>
      </w:r>
    </w:p>
    <w:p w14:paraId="6C5620AC" w14:textId="77777777" w:rsidR="007608AB" w:rsidRDefault="00217C86" w:rsidP="00217C86">
      <w:pPr>
        <w:jc w:val="left"/>
      </w:pPr>
      <w:r>
        <w:t xml:space="preserve">&gt;oc volume dc/prometheus --add --name=prom-k8s -m /etc/prometheus -t configmap --configmap-name=prom-k8s  </w:t>
      </w:r>
    </w:p>
    <w:p w14:paraId="4CCB5272" w14:textId="3F30535B" w:rsidR="00217C86" w:rsidRDefault="00217C86" w:rsidP="00217C86">
      <w:pPr>
        <w:jc w:val="left"/>
      </w:pPr>
      <w:r>
        <w:t>#set rules inside prom</w:t>
      </w:r>
    </w:p>
    <w:p w14:paraId="6354F0E2" w14:textId="0CA93A47" w:rsidR="00D12EC4" w:rsidRDefault="003C0827" w:rsidP="00D12EC4">
      <w:pPr>
        <w:jc w:val="left"/>
      </w:pPr>
      <w:r>
        <w:rPr>
          <w:noProof/>
        </w:rPr>
        <w:drawing>
          <wp:inline distT="0" distB="0" distL="0" distR="0" wp14:anchorId="532D5E41" wp14:editId="0E85C0C1">
            <wp:extent cx="3742857" cy="6380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2857" cy="638095"/>
                    </a:xfrm>
                    <a:prstGeom prst="rect">
                      <a:avLst/>
                    </a:prstGeom>
                  </pic:spPr>
                </pic:pic>
              </a:graphicData>
            </a:graphic>
          </wp:inline>
        </w:drawing>
      </w:r>
    </w:p>
    <w:p w14:paraId="4CA9FEB8" w14:textId="77777777" w:rsidR="00D12EC4" w:rsidRDefault="00D12EC4" w:rsidP="00D12EC4">
      <w:pPr>
        <w:jc w:val="left"/>
      </w:pPr>
      <w:r>
        <w:rPr>
          <w:rFonts w:hint="eastAsia"/>
        </w:rPr>
        <w:t>目前测试登录账号是</w:t>
      </w:r>
      <w:r w:rsidRPr="00D12EC4">
        <w:rPr>
          <w:rFonts w:hint="eastAsia"/>
          <w:b/>
          <w:color w:val="FF0000"/>
        </w:rPr>
        <w:t>developer</w:t>
      </w:r>
      <w:r>
        <w:rPr>
          <w:rFonts w:hint="eastAsia"/>
        </w:rPr>
        <w:t>，而项目</w:t>
      </w:r>
      <w:r>
        <w:rPr>
          <w:rFonts w:hint="eastAsia"/>
        </w:rPr>
        <w:t>openshift-infra</w:t>
      </w:r>
      <w:r>
        <w:rPr>
          <w:rFonts w:hint="eastAsia"/>
        </w:rPr>
        <w:t>需要一定的权限才能看到，通过以下命令</w:t>
      </w:r>
    </w:p>
    <w:p w14:paraId="403AB940" w14:textId="309DB2E9" w:rsidR="008F0B32" w:rsidRDefault="00D12EC4" w:rsidP="00D12EC4">
      <w:pPr>
        <w:jc w:val="left"/>
      </w:pPr>
      <w:r>
        <w:t>&gt;oc adm policy add-cluster-role-to-user cluster-admin developer</w:t>
      </w:r>
    </w:p>
    <w:p w14:paraId="01DB08E5" w14:textId="399C35D0" w:rsidR="003C0827" w:rsidRDefault="00C873FC" w:rsidP="00D12EC4">
      <w:pPr>
        <w:jc w:val="left"/>
      </w:pPr>
      <w:r>
        <w:rPr>
          <w:noProof/>
        </w:rPr>
        <w:drawing>
          <wp:inline distT="0" distB="0" distL="0" distR="0" wp14:anchorId="38C93FBC" wp14:editId="1B9EDA9A">
            <wp:extent cx="5476190" cy="3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190" cy="333333"/>
                    </a:xfrm>
                    <a:prstGeom prst="rect">
                      <a:avLst/>
                    </a:prstGeom>
                  </pic:spPr>
                </pic:pic>
              </a:graphicData>
            </a:graphic>
          </wp:inline>
        </w:drawing>
      </w:r>
    </w:p>
    <w:p w14:paraId="07C52CD5" w14:textId="77777777" w:rsidR="007862AE" w:rsidRDefault="007862AE" w:rsidP="00D12EC4">
      <w:pPr>
        <w:jc w:val="left"/>
      </w:pPr>
    </w:p>
    <w:p w14:paraId="2B932688" w14:textId="39C40A12" w:rsidR="003F1DEC" w:rsidRDefault="003F1DEC" w:rsidP="003F1DEC">
      <w:pPr>
        <w:pStyle w:val="2"/>
      </w:pPr>
      <w:bookmarkStart w:id="54" w:name="_Toc500018489"/>
      <w:r>
        <w:rPr>
          <w:rFonts w:hint="eastAsia"/>
        </w:rPr>
        <w:t>添加</w:t>
      </w:r>
      <w:r>
        <w:rPr>
          <w:rFonts w:hint="eastAsia"/>
        </w:rPr>
        <w:t>route</w:t>
      </w:r>
      <w:bookmarkEnd w:id="54"/>
    </w:p>
    <w:p w14:paraId="30C33174" w14:textId="5737FC9E" w:rsidR="003F1DEC" w:rsidRDefault="00A86A58" w:rsidP="003F1DEC">
      <w:r>
        <w:rPr>
          <w:rFonts w:hint="eastAsia"/>
        </w:rPr>
        <w:t>分别给</w:t>
      </w:r>
      <w:r w:rsidR="00A045B0" w:rsidRPr="00A045B0">
        <w:t>grafana</w:t>
      </w:r>
      <w:r>
        <w:rPr>
          <w:rFonts w:hint="eastAsia"/>
        </w:rPr>
        <w:t>和</w:t>
      </w:r>
      <w:r w:rsidRPr="00A86A58">
        <w:t>prometheus</w:t>
      </w:r>
      <w:r>
        <w:rPr>
          <w:rFonts w:hint="eastAsia"/>
        </w:rPr>
        <w:t>添加</w:t>
      </w:r>
      <w:r>
        <w:rPr>
          <w:rFonts w:hint="eastAsia"/>
        </w:rPr>
        <w:t>route</w:t>
      </w:r>
      <w:r>
        <w:rPr>
          <w:rFonts w:hint="eastAsia"/>
        </w:rPr>
        <w:t>：</w:t>
      </w:r>
    </w:p>
    <w:p w14:paraId="184CCE89" w14:textId="7975AEC6" w:rsidR="00A86A58" w:rsidRDefault="00A86A58" w:rsidP="003F1DEC">
      <w:r>
        <w:rPr>
          <w:noProof/>
        </w:rPr>
        <w:lastRenderedPageBreak/>
        <w:drawing>
          <wp:inline distT="0" distB="0" distL="0" distR="0" wp14:anchorId="32BED7A5" wp14:editId="43BD2300">
            <wp:extent cx="6151880" cy="39039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3903980"/>
                    </a:xfrm>
                    <a:prstGeom prst="rect">
                      <a:avLst/>
                    </a:prstGeom>
                  </pic:spPr>
                </pic:pic>
              </a:graphicData>
            </a:graphic>
          </wp:inline>
        </w:drawing>
      </w:r>
    </w:p>
    <w:p w14:paraId="3E10F648" w14:textId="37205FC4" w:rsidR="00A045B0" w:rsidRDefault="00FB7B49" w:rsidP="003F1DEC">
      <w:r>
        <w:rPr>
          <w:noProof/>
        </w:rPr>
        <w:drawing>
          <wp:inline distT="0" distB="0" distL="0" distR="0" wp14:anchorId="7006B033" wp14:editId="710CD3F8">
            <wp:extent cx="6151880" cy="3195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3195320"/>
                    </a:xfrm>
                    <a:prstGeom prst="rect">
                      <a:avLst/>
                    </a:prstGeom>
                  </pic:spPr>
                </pic:pic>
              </a:graphicData>
            </a:graphic>
          </wp:inline>
        </w:drawing>
      </w:r>
    </w:p>
    <w:p w14:paraId="1A9BD7CB" w14:textId="77777777" w:rsidR="00DB6BC1" w:rsidRDefault="00DB6BC1" w:rsidP="003F1DEC"/>
    <w:p w14:paraId="2510EE58" w14:textId="3F103A05" w:rsidR="00DB6BC1" w:rsidRDefault="00DB6BC1" w:rsidP="003F1DEC">
      <w:r>
        <w:rPr>
          <w:noProof/>
        </w:rPr>
        <w:lastRenderedPageBreak/>
        <w:drawing>
          <wp:inline distT="0" distB="0" distL="0" distR="0" wp14:anchorId="6C8E9ADE" wp14:editId="24CE54E7">
            <wp:extent cx="6151880" cy="1645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45285"/>
                    </a:xfrm>
                    <a:prstGeom prst="rect">
                      <a:avLst/>
                    </a:prstGeom>
                  </pic:spPr>
                </pic:pic>
              </a:graphicData>
            </a:graphic>
          </wp:inline>
        </w:drawing>
      </w:r>
    </w:p>
    <w:p w14:paraId="51534F05" w14:textId="77777777" w:rsidR="008747A2" w:rsidRDefault="008747A2" w:rsidP="008747A2">
      <w:pPr>
        <w:jc w:val="left"/>
      </w:pPr>
      <w:r>
        <w:rPr>
          <w:rFonts w:hint="eastAsia"/>
        </w:rPr>
        <w:t>添加</w:t>
      </w:r>
      <w:r>
        <w:rPr>
          <w:rFonts w:hint="eastAsia"/>
        </w:rPr>
        <w:t>HOSTS</w:t>
      </w:r>
      <w:r>
        <w:rPr>
          <w:rFonts w:hint="eastAsia"/>
        </w:rPr>
        <w:t>映射：</w:t>
      </w:r>
      <w:r>
        <w:br/>
        <w:t>192.168.200.56 grafana-openshift-infra.router.default.svc.cluster.local</w:t>
      </w:r>
    </w:p>
    <w:p w14:paraId="051DA586" w14:textId="040B54AD" w:rsidR="008747A2" w:rsidRDefault="008747A2" w:rsidP="008747A2">
      <w:pPr>
        <w:jc w:val="left"/>
      </w:pPr>
      <w:r>
        <w:t>192.168.200.56 prometheus-openshift-infra.router.default.svc.cluster.local</w:t>
      </w:r>
    </w:p>
    <w:p w14:paraId="422F3C8F" w14:textId="4D0997B2" w:rsidR="00C27C7E" w:rsidRDefault="00A07A98" w:rsidP="00A07A98">
      <w:pPr>
        <w:pStyle w:val="2"/>
      </w:pPr>
      <w:bookmarkStart w:id="55" w:name="_Toc500018490"/>
      <w:r>
        <w:rPr>
          <w:rFonts w:hint="eastAsia"/>
        </w:rPr>
        <w:t>访问</w:t>
      </w:r>
      <w:bookmarkEnd w:id="55"/>
    </w:p>
    <w:p w14:paraId="040D749D" w14:textId="0F39CAD1" w:rsidR="00A07A98" w:rsidRDefault="008747A2" w:rsidP="00A07A98">
      <w:r>
        <w:rPr>
          <w:rFonts w:hint="eastAsia"/>
        </w:rPr>
        <w:t>访问</w:t>
      </w:r>
      <w:r>
        <w:rPr>
          <w:rFonts w:hint="eastAsia"/>
        </w:rPr>
        <w:t>grafna</w:t>
      </w:r>
      <w:r>
        <w:rPr>
          <w:rFonts w:hint="eastAsia"/>
        </w:rPr>
        <w:t>：</w:t>
      </w:r>
      <w:hyperlink r:id="rId114" w:history="1">
        <w:r w:rsidR="002C1AA1" w:rsidRPr="009E3575">
          <w:rPr>
            <w:rStyle w:val="ac"/>
          </w:rPr>
          <w:t>http://grafana-openshift-infra.router.default.svc.cluster.local</w:t>
        </w:r>
      </w:hyperlink>
    </w:p>
    <w:p w14:paraId="02D96954" w14:textId="6856C9E4" w:rsidR="002C1AA1" w:rsidRDefault="00991247" w:rsidP="00A07A98">
      <w:r>
        <w:rPr>
          <w:rFonts w:hint="eastAsia"/>
        </w:rPr>
        <w:t>账号</w:t>
      </w:r>
      <w:r>
        <w:rPr>
          <w:rFonts w:hint="eastAsia"/>
        </w:rPr>
        <w:t>/</w:t>
      </w:r>
      <w:r>
        <w:rPr>
          <w:rFonts w:hint="eastAsia"/>
        </w:rPr>
        <w:t>密码：</w:t>
      </w:r>
      <w:r>
        <w:rPr>
          <w:rFonts w:hint="eastAsia"/>
        </w:rPr>
        <w:t>admin</w:t>
      </w:r>
      <w:r>
        <w:t>/</w:t>
      </w:r>
      <w:r>
        <w:rPr>
          <w:rFonts w:hint="eastAsia"/>
        </w:rPr>
        <w:t>admin</w:t>
      </w:r>
    </w:p>
    <w:p w14:paraId="648C14E8" w14:textId="3ADE2886" w:rsidR="00991247" w:rsidRDefault="00F95058" w:rsidP="00F71DB9">
      <w:pPr>
        <w:jc w:val="center"/>
      </w:pPr>
      <w:r>
        <w:rPr>
          <w:noProof/>
        </w:rPr>
        <w:lastRenderedPageBreak/>
        <w:drawing>
          <wp:inline distT="0" distB="0" distL="0" distR="0" wp14:anchorId="77C56728" wp14:editId="734BA5A0">
            <wp:extent cx="5286375" cy="41945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8109" cy="4195881"/>
                    </a:xfrm>
                    <a:prstGeom prst="rect">
                      <a:avLst/>
                    </a:prstGeom>
                  </pic:spPr>
                </pic:pic>
              </a:graphicData>
            </a:graphic>
          </wp:inline>
        </w:drawing>
      </w:r>
    </w:p>
    <w:p w14:paraId="0F7716BB" w14:textId="7556B1DB" w:rsidR="00A70FA3" w:rsidRDefault="00A70FA3" w:rsidP="00A70FA3">
      <w:pPr>
        <w:jc w:val="left"/>
      </w:pPr>
      <w:r>
        <w:rPr>
          <w:rFonts w:hint="eastAsia"/>
        </w:rPr>
        <w:t>访问</w:t>
      </w:r>
      <w:r w:rsidRPr="00A70FA3">
        <w:t>prometheus</w:t>
      </w:r>
      <w:r>
        <w:rPr>
          <w:rFonts w:hint="eastAsia"/>
        </w:rPr>
        <w:t>：</w:t>
      </w:r>
      <w:hyperlink r:id="rId116" w:history="1">
        <w:r w:rsidR="00292E83" w:rsidRPr="009E3575">
          <w:rPr>
            <w:rStyle w:val="ac"/>
          </w:rPr>
          <w:t>http://prometheus-openshift-infra.router.default.svc.cluster.local</w:t>
        </w:r>
      </w:hyperlink>
    </w:p>
    <w:p w14:paraId="168D376E" w14:textId="26197273" w:rsidR="00292E83" w:rsidRPr="00930C5E" w:rsidRDefault="00930C5E" w:rsidP="00251383">
      <w:pPr>
        <w:jc w:val="center"/>
      </w:pPr>
      <w:r>
        <w:rPr>
          <w:noProof/>
        </w:rPr>
        <w:drawing>
          <wp:inline distT="0" distB="0" distL="0" distR="0" wp14:anchorId="3948670A" wp14:editId="3B90690B">
            <wp:extent cx="6151880" cy="3113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3113405"/>
                    </a:xfrm>
                    <a:prstGeom prst="rect">
                      <a:avLst/>
                    </a:prstGeom>
                  </pic:spPr>
                </pic:pic>
              </a:graphicData>
            </a:graphic>
          </wp:inline>
        </w:drawing>
      </w:r>
    </w:p>
    <w:p w14:paraId="48DA61C7" w14:textId="2FFB71A6" w:rsidR="007B133A" w:rsidRDefault="007B133A" w:rsidP="007B133A">
      <w:pPr>
        <w:pStyle w:val="2"/>
      </w:pPr>
      <w:bookmarkStart w:id="56" w:name="_Toc500018491"/>
      <w:r>
        <w:rPr>
          <w:rFonts w:hint="eastAsia"/>
        </w:rPr>
        <w:lastRenderedPageBreak/>
        <w:t>添加</w:t>
      </w:r>
      <w:r w:rsidRPr="007B133A">
        <w:t xml:space="preserve">prometheus </w:t>
      </w:r>
      <w:r w:rsidR="0096452D">
        <w:rPr>
          <w:rFonts w:hint="eastAsia"/>
        </w:rPr>
        <w:t>以</w:t>
      </w:r>
      <w:r>
        <w:rPr>
          <w:rFonts w:hint="eastAsia"/>
        </w:rPr>
        <w:t>作为</w:t>
      </w:r>
      <w:r w:rsidRPr="007B133A">
        <w:t xml:space="preserve"> grafna</w:t>
      </w:r>
      <w:r>
        <w:rPr>
          <w:rFonts w:hint="eastAsia"/>
        </w:rPr>
        <w:t>的数据源和仪表盘</w:t>
      </w:r>
      <w:bookmarkEnd w:id="56"/>
    </w:p>
    <w:p w14:paraId="7BC17BF1" w14:textId="656F3A74" w:rsidR="00265D6A" w:rsidRDefault="005F47E4" w:rsidP="00265D6A">
      <w:r w:rsidRPr="005F47E4">
        <w:t>Grafana menu -&gt; Data Sources -&gt; Add Data source -&gt; fill following values</w:t>
      </w:r>
    </w:p>
    <w:p w14:paraId="6B2695F7" w14:textId="616F75FE" w:rsidR="00016AAB" w:rsidRDefault="00016AAB" w:rsidP="00265D6A">
      <w:r>
        <w:rPr>
          <w:noProof/>
        </w:rPr>
        <w:drawing>
          <wp:inline distT="0" distB="0" distL="0" distR="0" wp14:anchorId="0C0E887D" wp14:editId="24AADE2E">
            <wp:extent cx="6151880" cy="16313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631315"/>
                    </a:xfrm>
                    <a:prstGeom prst="rect">
                      <a:avLst/>
                    </a:prstGeom>
                  </pic:spPr>
                </pic:pic>
              </a:graphicData>
            </a:graphic>
          </wp:inline>
        </w:drawing>
      </w:r>
    </w:p>
    <w:p w14:paraId="4A1A4AA0" w14:textId="36F2D67A" w:rsidR="00016AAB" w:rsidRDefault="00AA193E" w:rsidP="00265D6A">
      <w:r>
        <w:rPr>
          <w:noProof/>
        </w:rPr>
        <w:drawing>
          <wp:inline distT="0" distB="0" distL="0" distR="0" wp14:anchorId="1D1ADBD1" wp14:editId="698E6E63">
            <wp:extent cx="6151880" cy="39801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3980180"/>
                    </a:xfrm>
                    <a:prstGeom prst="rect">
                      <a:avLst/>
                    </a:prstGeom>
                  </pic:spPr>
                </pic:pic>
              </a:graphicData>
            </a:graphic>
          </wp:inline>
        </w:drawing>
      </w:r>
    </w:p>
    <w:p w14:paraId="735A52B1" w14:textId="266D77B4" w:rsidR="0036431A" w:rsidRDefault="0036431A" w:rsidP="00265D6A">
      <w:r>
        <w:rPr>
          <w:rFonts w:hint="eastAsia"/>
        </w:rPr>
        <w:t>Name</w:t>
      </w:r>
      <w:r>
        <w:rPr>
          <w:rFonts w:hint="eastAsia"/>
        </w:rPr>
        <w:t>：</w:t>
      </w:r>
      <w:r>
        <w:rPr>
          <w:rFonts w:hint="eastAsia"/>
        </w:rPr>
        <w:t>my-openshift-prom</w:t>
      </w:r>
      <w:r>
        <w:rPr>
          <w:rFonts w:hint="eastAsia"/>
        </w:rPr>
        <w:t>，名称</w:t>
      </w:r>
    </w:p>
    <w:p w14:paraId="5095EDB6" w14:textId="21E4F330" w:rsidR="0036431A" w:rsidRDefault="0036431A" w:rsidP="00265D6A">
      <w:r>
        <w:rPr>
          <w:rFonts w:hint="eastAsia"/>
        </w:rPr>
        <w:t>Type</w:t>
      </w:r>
      <w:r>
        <w:rPr>
          <w:rFonts w:hint="eastAsia"/>
        </w:rPr>
        <w:t>：</w:t>
      </w:r>
      <w:r>
        <w:rPr>
          <w:rFonts w:hint="eastAsia"/>
        </w:rPr>
        <w:t>Prometheus</w:t>
      </w:r>
      <w:r>
        <w:rPr>
          <w:rFonts w:hint="eastAsia"/>
        </w:rPr>
        <w:t>，类型</w:t>
      </w:r>
    </w:p>
    <w:p w14:paraId="255FA95B" w14:textId="77332433" w:rsidR="00635AF8" w:rsidRDefault="00635AF8" w:rsidP="00265D6A">
      <w:r>
        <w:rPr>
          <w:rFonts w:hint="eastAsia"/>
        </w:rPr>
        <w:t>url</w:t>
      </w:r>
      <w:r>
        <w:rPr>
          <w:rFonts w:hint="eastAsia"/>
        </w:rPr>
        <w:t>：</w:t>
      </w:r>
      <w:hyperlink r:id="rId120" w:history="1">
        <w:r w:rsidRPr="009E3575">
          <w:rPr>
            <w:rStyle w:val="ac"/>
          </w:rPr>
          <w:t>http://prometheus-openshift-infra.router.default.svc.cluster.local</w:t>
        </w:r>
      </w:hyperlink>
      <w:r>
        <w:rPr>
          <w:rFonts w:hint="eastAsia"/>
        </w:rPr>
        <w:t>，</w:t>
      </w:r>
      <w:r w:rsidRPr="00635AF8">
        <w:rPr>
          <w:rFonts w:hint="eastAsia"/>
        </w:rPr>
        <w:t>prometheus</w:t>
      </w:r>
      <w:r>
        <w:rPr>
          <w:rFonts w:hint="eastAsia"/>
        </w:rPr>
        <w:t>地址</w:t>
      </w:r>
    </w:p>
    <w:p w14:paraId="67524A8F" w14:textId="627AF7B3" w:rsidR="0036431A" w:rsidRDefault="0036431A" w:rsidP="00265D6A">
      <w:r>
        <w:rPr>
          <w:rFonts w:hint="eastAsia"/>
        </w:rPr>
        <w:t>Access</w:t>
      </w:r>
      <w:r>
        <w:rPr>
          <w:rFonts w:hint="eastAsia"/>
        </w:rPr>
        <w:t>：</w:t>
      </w:r>
      <w:r>
        <w:rPr>
          <w:rFonts w:hint="eastAsia"/>
        </w:rPr>
        <w:t>direct</w:t>
      </w:r>
      <w:r>
        <w:rPr>
          <w:rFonts w:hint="eastAsia"/>
        </w:rPr>
        <w:t>，操作方式</w:t>
      </w:r>
    </w:p>
    <w:p w14:paraId="1A901150" w14:textId="7D24FB64" w:rsidR="008B7AA3" w:rsidRDefault="0036431A" w:rsidP="00265D6A">
      <w:r>
        <w:rPr>
          <w:rFonts w:hint="eastAsia"/>
        </w:rPr>
        <w:t>最后点击：</w:t>
      </w:r>
      <w:r w:rsidR="006545BB">
        <w:rPr>
          <w:rFonts w:hint="eastAsia"/>
        </w:rPr>
        <w:t>“</w:t>
      </w:r>
      <w:r>
        <w:rPr>
          <w:rFonts w:hint="eastAsia"/>
        </w:rPr>
        <w:t>Add</w:t>
      </w:r>
      <w:r w:rsidR="006545BB">
        <w:rPr>
          <w:rFonts w:hint="eastAsia"/>
        </w:rPr>
        <w:t>”，然后“</w:t>
      </w:r>
      <w:r w:rsidR="006545BB">
        <w:rPr>
          <w:rFonts w:hint="eastAsia"/>
        </w:rPr>
        <w:t>Save</w:t>
      </w:r>
      <w:r w:rsidR="006545BB">
        <w:t xml:space="preserve"> </w:t>
      </w:r>
      <w:r w:rsidR="006545BB">
        <w:rPr>
          <w:rFonts w:hint="eastAsia"/>
        </w:rPr>
        <w:t>&amp;</w:t>
      </w:r>
      <w:r w:rsidR="006545BB">
        <w:t xml:space="preserve"> T</w:t>
      </w:r>
      <w:r w:rsidR="006545BB">
        <w:rPr>
          <w:rFonts w:hint="eastAsia"/>
        </w:rPr>
        <w:t>est</w:t>
      </w:r>
      <w:r w:rsidR="006545BB">
        <w:rPr>
          <w:rFonts w:hint="eastAsia"/>
        </w:rPr>
        <w:t>”</w:t>
      </w:r>
    </w:p>
    <w:p w14:paraId="48A27C7A" w14:textId="1068EDFD" w:rsidR="00CF2BE3" w:rsidRDefault="00CF2BE3" w:rsidP="00265D6A">
      <w:r>
        <w:rPr>
          <w:noProof/>
        </w:rPr>
        <w:lastRenderedPageBreak/>
        <w:drawing>
          <wp:inline distT="0" distB="0" distL="0" distR="0" wp14:anchorId="247EBCFB" wp14:editId="320C826D">
            <wp:extent cx="6151880" cy="2894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2894965"/>
                    </a:xfrm>
                    <a:prstGeom prst="rect">
                      <a:avLst/>
                    </a:prstGeom>
                  </pic:spPr>
                </pic:pic>
              </a:graphicData>
            </a:graphic>
          </wp:inline>
        </w:drawing>
      </w:r>
    </w:p>
    <w:p w14:paraId="5CF856C3" w14:textId="77777777" w:rsidR="002376DD" w:rsidRDefault="002376DD" w:rsidP="00265D6A"/>
    <w:p w14:paraId="01BEE80F" w14:textId="03CE1377" w:rsidR="00D3221A" w:rsidRDefault="00D3221A" w:rsidP="00265D6A">
      <w:r>
        <w:rPr>
          <w:rFonts w:hint="eastAsia"/>
        </w:rPr>
        <w:t>切换回到数据源菜单</w:t>
      </w:r>
    </w:p>
    <w:p w14:paraId="078A7A41" w14:textId="02FF18C2" w:rsidR="0090706E" w:rsidRDefault="0090706E" w:rsidP="00265D6A">
      <w:r>
        <w:rPr>
          <w:noProof/>
        </w:rPr>
        <w:drawing>
          <wp:inline distT="0" distB="0" distL="0" distR="0" wp14:anchorId="0F656B4C" wp14:editId="40D20B84">
            <wp:extent cx="1847619" cy="3923809"/>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7619" cy="3923809"/>
                    </a:xfrm>
                    <a:prstGeom prst="rect">
                      <a:avLst/>
                    </a:prstGeom>
                  </pic:spPr>
                </pic:pic>
              </a:graphicData>
            </a:graphic>
          </wp:inline>
        </w:drawing>
      </w:r>
    </w:p>
    <w:p w14:paraId="6AC4FE4A" w14:textId="1F01BACF" w:rsidR="004A2D88" w:rsidRDefault="004A2D88" w:rsidP="00265D6A">
      <w:r>
        <w:rPr>
          <w:noProof/>
        </w:rPr>
        <w:lastRenderedPageBreak/>
        <w:drawing>
          <wp:inline distT="0" distB="0" distL="0" distR="0" wp14:anchorId="20685491" wp14:editId="7810A2D0">
            <wp:extent cx="6151880" cy="25031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503170"/>
                    </a:xfrm>
                    <a:prstGeom prst="rect">
                      <a:avLst/>
                    </a:prstGeom>
                  </pic:spPr>
                </pic:pic>
              </a:graphicData>
            </a:graphic>
          </wp:inline>
        </w:drawing>
      </w:r>
    </w:p>
    <w:p w14:paraId="5A7E6798" w14:textId="77777777" w:rsidR="00B546AF" w:rsidRDefault="00B546AF" w:rsidP="00265D6A"/>
    <w:p w14:paraId="6B8128F8" w14:textId="0427611B" w:rsidR="005C6CC4" w:rsidRDefault="005C6CC4" w:rsidP="005C6CC4">
      <w:pPr>
        <w:pStyle w:val="2"/>
      </w:pPr>
      <w:bookmarkStart w:id="57" w:name="_Toc500018492"/>
      <w:r>
        <w:rPr>
          <w:rFonts w:hint="eastAsia"/>
        </w:rPr>
        <w:t>导入仪表盘（</w:t>
      </w:r>
      <w:r>
        <w:rPr>
          <w:rFonts w:hint="eastAsia"/>
        </w:rPr>
        <w:t>dashboard</w:t>
      </w:r>
      <w:r>
        <w:rPr>
          <w:rFonts w:hint="eastAsia"/>
        </w:rPr>
        <w:t>）</w:t>
      </w:r>
      <w:bookmarkEnd w:id="57"/>
    </w:p>
    <w:p w14:paraId="75C4FB75" w14:textId="0D239962" w:rsidR="005C6CC4" w:rsidRDefault="004B29AA" w:rsidP="004B29AA">
      <w:pPr>
        <w:jc w:val="left"/>
      </w:pPr>
      <w:r>
        <w:t xml:space="preserve">Grafana menu -&gt; Dashboards -&gt; </w:t>
      </w:r>
      <w:r w:rsidR="00FF2CCF">
        <w:t>I</w:t>
      </w:r>
      <w:r>
        <w:t>mport</w:t>
      </w:r>
      <w:r w:rsidR="00FF2CCF">
        <w:rPr>
          <w:rFonts w:hint="eastAsia"/>
        </w:rPr>
        <w:t>，</w:t>
      </w:r>
      <w:r>
        <w:rPr>
          <w:rFonts w:hint="eastAsia"/>
        </w:rPr>
        <w:t xml:space="preserve"> </w:t>
      </w:r>
      <w:r>
        <w:t>Import grafana-dashboard.json</w:t>
      </w:r>
    </w:p>
    <w:p w14:paraId="12BBF9B8" w14:textId="6862D2EF" w:rsidR="00685D4A" w:rsidRDefault="00685D4A" w:rsidP="00B92654">
      <w:pPr>
        <w:jc w:val="center"/>
      </w:pPr>
      <w:r>
        <w:rPr>
          <w:noProof/>
        </w:rPr>
        <w:drawing>
          <wp:inline distT="0" distB="0" distL="0" distR="0" wp14:anchorId="32430BBE" wp14:editId="51264799">
            <wp:extent cx="3152381" cy="39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2381" cy="3952381"/>
                    </a:xfrm>
                    <a:prstGeom prst="rect">
                      <a:avLst/>
                    </a:prstGeom>
                  </pic:spPr>
                </pic:pic>
              </a:graphicData>
            </a:graphic>
          </wp:inline>
        </w:drawing>
      </w:r>
    </w:p>
    <w:p w14:paraId="43E7FCE6" w14:textId="58999AE6" w:rsidR="00573BAB" w:rsidRDefault="000E36BD" w:rsidP="004B29AA">
      <w:pPr>
        <w:jc w:val="left"/>
      </w:pPr>
      <w:r>
        <w:t>grafana-dashboard.json</w:t>
      </w:r>
      <w:r>
        <w:rPr>
          <w:rFonts w:hint="eastAsia"/>
        </w:rPr>
        <w:t>地址：</w:t>
      </w:r>
      <w:hyperlink r:id="rId125" w:history="1">
        <w:r w:rsidR="004B6A95" w:rsidRPr="009E3575">
          <w:rPr>
            <w:rStyle w:val="ac"/>
          </w:rPr>
          <w:t>https://github.com/debianmaster/openshift-</w:t>
        </w:r>
        <w:r w:rsidR="004B6A95" w:rsidRPr="009E3575">
          <w:rPr>
            <w:rStyle w:val="ac"/>
          </w:rPr>
          <w:lastRenderedPageBreak/>
          <w:t>examples/blob/master/promethus/grafana-dashboard.json</w:t>
        </w:r>
      </w:hyperlink>
    </w:p>
    <w:p w14:paraId="31F80A50" w14:textId="03911453" w:rsidR="004B6A95" w:rsidRDefault="00B92654" w:rsidP="004B29AA">
      <w:pPr>
        <w:jc w:val="left"/>
      </w:pPr>
      <w:r>
        <w:rPr>
          <w:rFonts w:hint="eastAsia"/>
        </w:rPr>
        <w:t>拷贝内容，粘贴进去</w:t>
      </w:r>
      <w:r w:rsidR="00260FBE">
        <w:rPr>
          <w:rFonts w:hint="eastAsia"/>
        </w:rPr>
        <w:t>，点击“</w:t>
      </w:r>
      <w:r w:rsidR="00260FBE">
        <w:rPr>
          <w:rFonts w:hint="eastAsia"/>
        </w:rPr>
        <w:t>Load</w:t>
      </w:r>
      <w:r w:rsidR="00260FBE">
        <w:rPr>
          <w:rFonts w:hint="eastAsia"/>
        </w:rPr>
        <w:t>”</w:t>
      </w:r>
    </w:p>
    <w:p w14:paraId="68C78AFD" w14:textId="7DA0EF50" w:rsidR="00B92654" w:rsidRDefault="00260FBE" w:rsidP="004B29AA">
      <w:pPr>
        <w:jc w:val="left"/>
      </w:pPr>
      <w:r>
        <w:rPr>
          <w:noProof/>
        </w:rPr>
        <w:drawing>
          <wp:inline distT="0" distB="0" distL="0" distR="0" wp14:anchorId="2209C747" wp14:editId="611DB4DB">
            <wp:extent cx="5381625" cy="394011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7561" cy="3944464"/>
                    </a:xfrm>
                    <a:prstGeom prst="rect">
                      <a:avLst/>
                    </a:prstGeom>
                  </pic:spPr>
                </pic:pic>
              </a:graphicData>
            </a:graphic>
          </wp:inline>
        </w:drawing>
      </w:r>
    </w:p>
    <w:p w14:paraId="10277E17" w14:textId="35EA3210" w:rsidR="00537EE6" w:rsidRDefault="00A6299D" w:rsidP="004B29AA">
      <w:pPr>
        <w:jc w:val="left"/>
      </w:pPr>
      <w:r>
        <w:rPr>
          <w:noProof/>
        </w:rPr>
        <w:drawing>
          <wp:inline distT="0" distB="0" distL="0" distR="0" wp14:anchorId="748F6A19" wp14:editId="63395E4B">
            <wp:extent cx="5400675" cy="309223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1713" cy="3098552"/>
                    </a:xfrm>
                    <a:prstGeom prst="rect">
                      <a:avLst/>
                    </a:prstGeom>
                  </pic:spPr>
                </pic:pic>
              </a:graphicData>
            </a:graphic>
          </wp:inline>
        </w:drawing>
      </w:r>
    </w:p>
    <w:p w14:paraId="2AE35BF5" w14:textId="0B858EFB" w:rsidR="00A6299D" w:rsidRDefault="00A6299D" w:rsidP="004B29AA">
      <w:pPr>
        <w:jc w:val="left"/>
      </w:pPr>
      <w:r>
        <w:rPr>
          <w:rFonts w:hint="eastAsia"/>
        </w:rPr>
        <w:t>Name</w:t>
      </w:r>
      <w:r>
        <w:rPr>
          <w:rFonts w:hint="eastAsia"/>
        </w:rPr>
        <w:t>：</w:t>
      </w:r>
      <w:r>
        <w:rPr>
          <w:rFonts w:hint="eastAsia"/>
        </w:rPr>
        <w:t>my-openshift-prom-dashboard</w:t>
      </w:r>
      <w:r>
        <w:rPr>
          <w:rFonts w:hint="eastAsia"/>
        </w:rPr>
        <w:t>，自定义名称</w:t>
      </w:r>
    </w:p>
    <w:p w14:paraId="1DCAEE01" w14:textId="75C7C5D6" w:rsidR="00A6299D" w:rsidRDefault="00A6299D" w:rsidP="004B29AA">
      <w:pPr>
        <w:jc w:val="left"/>
      </w:pPr>
      <w:r>
        <w:rPr>
          <w:rFonts w:hint="eastAsia"/>
        </w:rPr>
        <w:lastRenderedPageBreak/>
        <w:t>Prometheus</w:t>
      </w:r>
      <w:r>
        <w:rPr>
          <w:rFonts w:hint="eastAsia"/>
        </w:rPr>
        <w:t>：选择</w:t>
      </w:r>
      <w:r w:rsidR="00A751B1">
        <w:rPr>
          <w:rFonts w:hint="eastAsia"/>
        </w:rPr>
        <w:t>之前创建的</w:t>
      </w:r>
      <w:r w:rsidR="008A2D45">
        <w:rPr>
          <w:rFonts w:hint="eastAsia"/>
        </w:rPr>
        <w:t>Prometheus</w:t>
      </w:r>
      <w:r w:rsidR="00A751B1">
        <w:rPr>
          <w:rFonts w:hint="eastAsia"/>
        </w:rPr>
        <w:t>数据源</w:t>
      </w:r>
      <w:r>
        <w:rPr>
          <w:rFonts w:hint="eastAsia"/>
        </w:rPr>
        <w:t>“</w:t>
      </w:r>
      <w:r>
        <w:rPr>
          <w:rFonts w:hint="eastAsia"/>
        </w:rPr>
        <w:t>my-openshift-prom</w:t>
      </w:r>
      <w:r>
        <w:rPr>
          <w:rFonts w:hint="eastAsia"/>
        </w:rPr>
        <w:t>”</w:t>
      </w:r>
    </w:p>
    <w:p w14:paraId="497AAB2A" w14:textId="7C957E40" w:rsidR="00BA725E" w:rsidRDefault="009D12B8" w:rsidP="004B29AA">
      <w:pPr>
        <w:jc w:val="left"/>
      </w:pPr>
      <w:r>
        <w:rPr>
          <w:rFonts w:hint="eastAsia"/>
        </w:rPr>
        <w:t>最后点击“</w:t>
      </w:r>
      <w:r>
        <w:rPr>
          <w:rFonts w:hint="eastAsia"/>
        </w:rPr>
        <w:t>Import</w:t>
      </w:r>
      <w:r>
        <w:rPr>
          <w:rFonts w:hint="eastAsia"/>
        </w:rPr>
        <w:t>”</w:t>
      </w:r>
      <w:r w:rsidR="007D25ED">
        <w:rPr>
          <w:rFonts w:hint="eastAsia"/>
        </w:rPr>
        <w:t>，切换到仪表盘界面</w:t>
      </w:r>
    </w:p>
    <w:p w14:paraId="37243F17" w14:textId="60A474E2" w:rsidR="007C4690" w:rsidRPr="00260FBE" w:rsidRDefault="007C4690" w:rsidP="004B29AA">
      <w:pPr>
        <w:jc w:val="left"/>
      </w:pPr>
      <w:r>
        <w:rPr>
          <w:noProof/>
        </w:rPr>
        <w:drawing>
          <wp:inline distT="0" distB="0" distL="0" distR="0" wp14:anchorId="2024EC34" wp14:editId="3E7D45D1">
            <wp:extent cx="6151880" cy="74695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7469505"/>
                    </a:xfrm>
                    <a:prstGeom prst="rect">
                      <a:avLst/>
                    </a:prstGeom>
                  </pic:spPr>
                </pic:pic>
              </a:graphicData>
            </a:graphic>
          </wp:inline>
        </w:drawing>
      </w:r>
    </w:p>
    <w:p w14:paraId="3ED0E5DA" w14:textId="3C295E36" w:rsidR="000E36BD" w:rsidRDefault="00DD3AA2" w:rsidP="00DD3AA2">
      <w:pPr>
        <w:pStyle w:val="1"/>
      </w:pPr>
      <w:bookmarkStart w:id="58" w:name="_Toc500018493"/>
      <w:r>
        <w:rPr>
          <w:rFonts w:hint="eastAsia"/>
        </w:rPr>
        <w:lastRenderedPageBreak/>
        <w:t>日志管理（</w:t>
      </w:r>
      <w:r>
        <w:rPr>
          <w:rFonts w:hint="eastAsia"/>
        </w:rPr>
        <w:t>EFK</w:t>
      </w:r>
      <w:r w:rsidR="00EC18C6">
        <w:rPr>
          <w:rFonts w:hint="eastAsia"/>
        </w:rPr>
        <w:t>，没部署好</w:t>
      </w:r>
      <w:r>
        <w:rPr>
          <w:rFonts w:hint="eastAsia"/>
        </w:rPr>
        <w:t>）</w:t>
      </w:r>
      <w:bookmarkEnd w:id="58"/>
    </w:p>
    <w:p w14:paraId="43223775" w14:textId="10966A49" w:rsidR="00DD3AA2" w:rsidRDefault="00DD3AA2" w:rsidP="00DD3AA2">
      <w:r>
        <w:rPr>
          <w:rFonts w:hint="eastAsia"/>
        </w:rPr>
        <w:t>EFK</w:t>
      </w:r>
      <w:r>
        <w:rPr>
          <w:rFonts w:hint="eastAsia"/>
        </w:rPr>
        <w:t>：</w:t>
      </w:r>
      <w:r>
        <w:rPr>
          <w:rFonts w:hint="eastAsia"/>
        </w:rPr>
        <w:t>elasticsearch+fluentd+kibana</w:t>
      </w:r>
    </w:p>
    <w:p w14:paraId="14F6EF34" w14:textId="40442DEC" w:rsidR="00DD3AA2" w:rsidRDefault="00DD3AA2" w:rsidP="00DD3AA2">
      <w:r>
        <w:t>E</w:t>
      </w:r>
      <w:r>
        <w:rPr>
          <w:rFonts w:hint="eastAsia"/>
        </w:rPr>
        <w:t>lasticsearch</w:t>
      </w:r>
      <w:r>
        <w:rPr>
          <w:rFonts w:hint="eastAsia"/>
        </w:rPr>
        <w:t>：流行的开源分布式搜索及分析引擎</w:t>
      </w:r>
      <w:r w:rsidR="00D32508">
        <w:rPr>
          <w:rFonts w:hint="eastAsia"/>
        </w:rPr>
        <w:t>，收到日志信息后，储存信息并建立索引</w:t>
      </w:r>
      <w:r>
        <w:rPr>
          <w:rFonts w:hint="eastAsia"/>
        </w:rPr>
        <w:t>；</w:t>
      </w:r>
    </w:p>
    <w:p w14:paraId="5F8FB68D" w14:textId="6D366879" w:rsidR="00DD3AA2" w:rsidRDefault="00DD3AA2" w:rsidP="00DD3AA2">
      <w:r>
        <w:t>F</w:t>
      </w:r>
      <w:r>
        <w:rPr>
          <w:rFonts w:hint="eastAsia"/>
        </w:rPr>
        <w:t>luentd</w:t>
      </w:r>
      <w:r>
        <w:rPr>
          <w:rFonts w:hint="eastAsia"/>
        </w:rPr>
        <w:t>：开源的数据收集及信息汇总工具。以容器方式运行在集群的节点上，读取宿主机上的</w:t>
      </w:r>
      <w:r>
        <w:rPr>
          <w:rFonts w:hint="eastAsia"/>
        </w:rPr>
        <w:t>/var</w:t>
      </w:r>
      <w:r>
        <w:t>/</w:t>
      </w:r>
      <w:r>
        <w:rPr>
          <w:rFonts w:hint="eastAsia"/>
        </w:rPr>
        <w:t>log</w:t>
      </w:r>
      <w:r>
        <w:t>/</w:t>
      </w:r>
      <w:r>
        <w:rPr>
          <w:rFonts w:hint="eastAsia"/>
        </w:rPr>
        <w:t>message</w:t>
      </w:r>
      <w:r>
        <w:rPr>
          <w:rFonts w:hint="eastAsia"/>
        </w:rPr>
        <w:t>及</w:t>
      </w:r>
      <w:r>
        <w:rPr>
          <w:rFonts w:hint="eastAsia"/>
        </w:rPr>
        <w:t>/var</w:t>
      </w:r>
      <w:r>
        <w:t>/</w:t>
      </w:r>
      <w:r>
        <w:rPr>
          <w:rFonts w:hint="eastAsia"/>
        </w:rPr>
        <w:t>lib</w:t>
      </w:r>
      <w:r>
        <w:t>/</w:t>
      </w:r>
      <w:r>
        <w:rPr>
          <w:rFonts w:hint="eastAsia"/>
        </w:rPr>
        <w:t>docker</w:t>
      </w:r>
      <w:r>
        <w:rPr>
          <w:rFonts w:hint="eastAsia"/>
        </w:rPr>
        <w:t>目录下的系统及容器日志信息，并对日志进行格式化形成</w:t>
      </w:r>
      <w:r>
        <w:rPr>
          <w:rFonts w:hint="eastAsia"/>
        </w:rPr>
        <w:t>json</w:t>
      </w:r>
      <w:r>
        <w:rPr>
          <w:rFonts w:hint="eastAsia"/>
        </w:rPr>
        <w:t>信息，最后将其发送给</w:t>
      </w:r>
      <w:r>
        <w:rPr>
          <w:rFonts w:hint="eastAsia"/>
        </w:rPr>
        <w:t>elasticsearch</w:t>
      </w:r>
      <w:r>
        <w:rPr>
          <w:rFonts w:hint="eastAsia"/>
        </w:rPr>
        <w:t>；</w:t>
      </w:r>
    </w:p>
    <w:p w14:paraId="5B52DD0C" w14:textId="43393105" w:rsidR="00DD3AA2" w:rsidRDefault="00426EF1" w:rsidP="00DD3AA2">
      <w:r>
        <w:t>K</w:t>
      </w:r>
      <w:r>
        <w:rPr>
          <w:rFonts w:hint="eastAsia"/>
        </w:rPr>
        <w:t>ibana</w:t>
      </w:r>
      <w:r>
        <w:rPr>
          <w:rFonts w:hint="eastAsia"/>
        </w:rPr>
        <w:t>：流行的数据化可视化工具。</w:t>
      </w:r>
    </w:p>
    <w:p w14:paraId="0C0321D1" w14:textId="3DCE0891" w:rsidR="00B16A30" w:rsidRDefault="00B16A30" w:rsidP="00B16A30">
      <w:pPr>
        <w:pStyle w:val="2"/>
      </w:pPr>
      <w:bookmarkStart w:id="59" w:name="_Toc500018494"/>
      <w:r>
        <w:rPr>
          <w:rFonts w:hint="eastAsia"/>
        </w:rPr>
        <w:t>创建</w:t>
      </w:r>
      <w:r>
        <w:rPr>
          <w:rFonts w:hint="eastAsia"/>
        </w:rPr>
        <w:t>logging-efk</w:t>
      </w:r>
      <w:r>
        <w:rPr>
          <w:rFonts w:hint="eastAsia"/>
        </w:rPr>
        <w:t>项目</w:t>
      </w:r>
      <w:bookmarkEnd w:id="59"/>
    </w:p>
    <w:p w14:paraId="3D9BF110" w14:textId="7F8EDB12" w:rsidR="00B16A30" w:rsidRDefault="00B16A30" w:rsidP="00DD3AA2">
      <w:r>
        <w:rPr>
          <w:noProof/>
        </w:rPr>
        <w:drawing>
          <wp:inline distT="0" distB="0" distL="0" distR="0" wp14:anchorId="267740C5" wp14:editId="5B3FA2DB">
            <wp:extent cx="6151880" cy="27838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1880" cy="2783840"/>
                    </a:xfrm>
                    <a:prstGeom prst="rect">
                      <a:avLst/>
                    </a:prstGeom>
                  </pic:spPr>
                </pic:pic>
              </a:graphicData>
            </a:graphic>
          </wp:inline>
        </w:drawing>
      </w:r>
    </w:p>
    <w:p w14:paraId="784C0B11" w14:textId="7D5D97C7" w:rsidR="00DD3AA2" w:rsidRDefault="0047652F" w:rsidP="0047652F">
      <w:pPr>
        <w:pStyle w:val="2"/>
      </w:pPr>
      <w:bookmarkStart w:id="60" w:name="_Toc500018495"/>
      <w:r>
        <w:rPr>
          <w:rFonts w:hint="eastAsia"/>
        </w:rPr>
        <w:t>创建部署模板</w:t>
      </w:r>
      <w:bookmarkEnd w:id="60"/>
    </w:p>
    <w:p w14:paraId="0A94AABA" w14:textId="0337D944" w:rsidR="0047652F" w:rsidRDefault="00B574A9" w:rsidP="0047652F">
      <w:r>
        <w:rPr>
          <w:rFonts w:hint="eastAsia"/>
        </w:rPr>
        <w:t>原始</w:t>
      </w:r>
      <w:r w:rsidR="0047652F">
        <w:rPr>
          <w:rFonts w:hint="eastAsia"/>
        </w:rPr>
        <w:t>地址：</w:t>
      </w:r>
      <w:hyperlink r:id="rId130" w:history="1">
        <w:r w:rsidR="0047652F" w:rsidRPr="009E3575">
          <w:rPr>
            <w:rStyle w:val="ac"/>
          </w:rPr>
          <w:t>https://github.com/openshift/origin/blob/master/examples/logging/logging-deployer.yaml</w:t>
        </w:r>
      </w:hyperlink>
      <w:r>
        <w:rPr>
          <w:rFonts w:hint="eastAsia"/>
        </w:rPr>
        <w:t>，进去后，点击“</w:t>
      </w:r>
      <w:r>
        <w:rPr>
          <w:rFonts w:hint="eastAsia"/>
        </w:rPr>
        <w:t>Raw</w:t>
      </w:r>
      <w:r>
        <w:rPr>
          <w:rFonts w:hint="eastAsia"/>
        </w:rPr>
        <w:t>”，即可得到以下真实模板地址：</w:t>
      </w:r>
    </w:p>
    <w:p w14:paraId="2FBF2CB9" w14:textId="606A48A4" w:rsidR="0047652F" w:rsidRDefault="00ED4D4B" w:rsidP="0047652F">
      <w:hyperlink r:id="rId131" w:history="1">
        <w:r w:rsidR="00BA57EE" w:rsidRPr="009E3575">
          <w:rPr>
            <w:rStyle w:val="ac"/>
          </w:rPr>
          <w:t>https://raw.githubusercontent.com/openshift/origin/master/examples/logging/logging-deployer.yaml</w:t>
        </w:r>
      </w:hyperlink>
    </w:p>
    <w:p w14:paraId="24BF17B1" w14:textId="5E834C4E" w:rsidR="00BA57EE" w:rsidRDefault="00DC6758" w:rsidP="0047652F">
      <w:r>
        <w:rPr>
          <w:noProof/>
        </w:rPr>
        <w:lastRenderedPageBreak/>
        <w:drawing>
          <wp:inline distT="0" distB="0" distL="0" distR="0" wp14:anchorId="6E1329D8" wp14:editId="01DAE12E">
            <wp:extent cx="6151880" cy="35845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1880" cy="3584575"/>
                    </a:xfrm>
                    <a:prstGeom prst="rect">
                      <a:avLst/>
                    </a:prstGeom>
                  </pic:spPr>
                </pic:pic>
              </a:graphicData>
            </a:graphic>
          </wp:inline>
        </w:drawing>
      </w:r>
    </w:p>
    <w:p w14:paraId="7C9E39A9" w14:textId="2AE71CF0" w:rsidR="00F05AD8" w:rsidRDefault="00F05AD8" w:rsidP="0047652F">
      <w:r>
        <w:rPr>
          <w:rFonts w:hint="eastAsia"/>
        </w:rPr>
        <w:t>切换到项目：</w:t>
      </w:r>
      <w:r>
        <w:rPr>
          <w:rFonts w:hint="eastAsia"/>
        </w:rPr>
        <w:t>logging-efk</w:t>
      </w:r>
    </w:p>
    <w:p w14:paraId="789D7087" w14:textId="6B016806" w:rsidR="0062321E" w:rsidRDefault="00BF4448" w:rsidP="00BF4448">
      <w:pPr>
        <w:jc w:val="left"/>
      </w:pPr>
      <w:r>
        <w:rPr>
          <w:rFonts w:hint="eastAsia"/>
        </w:rPr>
        <w:t>&gt;</w:t>
      </w:r>
      <w:r w:rsidRPr="00BF4448">
        <w:t xml:space="preserve">oc create -f </w:t>
      </w:r>
      <w:hyperlink r:id="rId133" w:history="1">
        <w:r w:rsidR="00606FB1" w:rsidRPr="009E3575">
          <w:rPr>
            <w:rStyle w:val="ac"/>
          </w:rPr>
          <w:t>https://raw.githubusercontent.com/openshift/origin/master/examples/logging/logging-deployer.yaml</w:t>
        </w:r>
      </w:hyperlink>
    </w:p>
    <w:p w14:paraId="34A5D9B6" w14:textId="72294569" w:rsidR="00606FB1" w:rsidRDefault="00606FB1" w:rsidP="00BF4448">
      <w:pPr>
        <w:jc w:val="left"/>
      </w:pPr>
      <w:r>
        <w:rPr>
          <w:noProof/>
        </w:rPr>
        <w:drawing>
          <wp:inline distT="0" distB="0" distL="0" distR="0" wp14:anchorId="3458D13F" wp14:editId="7143DAE7">
            <wp:extent cx="6151880" cy="3606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1880" cy="360680"/>
                    </a:xfrm>
                    <a:prstGeom prst="rect">
                      <a:avLst/>
                    </a:prstGeom>
                  </pic:spPr>
                </pic:pic>
              </a:graphicData>
            </a:graphic>
          </wp:inline>
        </w:drawing>
      </w:r>
    </w:p>
    <w:p w14:paraId="362B3238" w14:textId="49AEA2B8" w:rsidR="00DA19AA" w:rsidRDefault="00DA19AA" w:rsidP="00DA19AA">
      <w:pPr>
        <w:pStyle w:val="2"/>
      </w:pPr>
      <w:bookmarkStart w:id="61" w:name="_Toc500018496"/>
      <w:r>
        <w:rPr>
          <w:rFonts w:hint="eastAsia"/>
        </w:rPr>
        <w:t>配置</w:t>
      </w:r>
      <w:r>
        <w:rPr>
          <w:rFonts w:hint="eastAsia"/>
        </w:rPr>
        <w:t>service</w:t>
      </w:r>
      <w:r>
        <w:t xml:space="preserve"> </w:t>
      </w:r>
      <w:r>
        <w:rPr>
          <w:rFonts w:hint="eastAsia"/>
        </w:rPr>
        <w:t>account</w:t>
      </w:r>
      <w:bookmarkEnd w:id="61"/>
    </w:p>
    <w:p w14:paraId="4BA54A34" w14:textId="719A0FFE" w:rsidR="00DA19AA" w:rsidRDefault="00DA19AA" w:rsidP="00DA19AA">
      <w:r>
        <w:rPr>
          <w:rFonts w:hint="eastAsia"/>
        </w:rPr>
        <w:t>以集群管理员身份登录系统，并切换到项目：</w:t>
      </w:r>
      <w:r>
        <w:rPr>
          <w:rFonts w:hint="eastAsia"/>
        </w:rPr>
        <w:t>logging</w:t>
      </w:r>
      <w:r>
        <w:t>-</w:t>
      </w:r>
      <w:r>
        <w:rPr>
          <w:rFonts w:hint="eastAsia"/>
        </w:rPr>
        <w:t>efk</w:t>
      </w:r>
    </w:p>
    <w:p w14:paraId="3E647BD5" w14:textId="4B3BB6C2" w:rsidR="00DA19AA" w:rsidRDefault="00AF6DBB" w:rsidP="00DA19AA">
      <w:r>
        <w:rPr>
          <w:rFonts w:hint="eastAsia"/>
        </w:rPr>
        <w:t>&gt;oc</w:t>
      </w:r>
      <w:r>
        <w:t xml:space="preserve"> login -u system:admin</w:t>
      </w:r>
    </w:p>
    <w:p w14:paraId="25341B31" w14:textId="7562F0FF" w:rsidR="00935A2E" w:rsidRDefault="00935A2E" w:rsidP="00DA19AA">
      <w:r>
        <w:rPr>
          <w:rFonts w:hint="eastAsia"/>
        </w:rPr>
        <w:t>&gt;oc</w:t>
      </w:r>
      <w:r w:rsidR="00EB5FD9">
        <w:rPr>
          <w:rFonts w:hint="eastAsia"/>
        </w:rPr>
        <w:t xml:space="preserve"> project logging-efk</w:t>
      </w:r>
    </w:p>
    <w:p w14:paraId="6FC468B6" w14:textId="57A27B76" w:rsidR="00EB5FD9" w:rsidRDefault="00EB5FD9" w:rsidP="00DA19AA">
      <w:r>
        <w:rPr>
          <w:rFonts w:hint="eastAsia"/>
        </w:rPr>
        <w:t>创建应用部署</w:t>
      </w:r>
      <w:r>
        <w:rPr>
          <w:rFonts w:hint="eastAsia"/>
        </w:rPr>
        <w:t>kibana</w:t>
      </w:r>
      <w:r>
        <w:rPr>
          <w:rFonts w:hint="eastAsia"/>
        </w:rPr>
        <w:t>、</w:t>
      </w:r>
      <w:r>
        <w:rPr>
          <w:rFonts w:hint="eastAsia"/>
        </w:rPr>
        <w:t>elasticsearch</w:t>
      </w:r>
      <w:r>
        <w:rPr>
          <w:rFonts w:hint="eastAsia"/>
        </w:rPr>
        <w:t>和</w:t>
      </w:r>
      <w:r>
        <w:rPr>
          <w:rFonts w:hint="eastAsia"/>
        </w:rPr>
        <w:t>fluentd</w:t>
      </w:r>
      <w:r>
        <w:rPr>
          <w:rFonts w:hint="eastAsia"/>
        </w:rPr>
        <w:t>等服务使用的</w:t>
      </w:r>
      <w:r>
        <w:rPr>
          <w:rFonts w:hint="eastAsia"/>
        </w:rPr>
        <w:t>service</w:t>
      </w:r>
      <w:r>
        <w:t xml:space="preserve"> </w:t>
      </w:r>
      <w:r>
        <w:rPr>
          <w:rFonts w:hint="eastAsia"/>
        </w:rPr>
        <w:t>account</w:t>
      </w:r>
      <w:r>
        <w:rPr>
          <w:rFonts w:hint="eastAsia"/>
        </w:rPr>
        <w:t>账号。</w:t>
      </w:r>
    </w:p>
    <w:p w14:paraId="0F6749C4" w14:textId="284D8F2B" w:rsidR="00EB5FD9" w:rsidRDefault="00EB5FD9" w:rsidP="00DA19AA">
      <w:r>
        <w:rPr>
          <w:rFonts w:hint="eastAsia"/>
        </w:rPr>
        <w:t>&gt;oc</w:t>
      </w:r>
      <w:r>
        <w:t xml:space="preserve"> </w:t>
      </w:r>
      <w:r>
        <w:rPr>
          <w:rFonts w:hint="eastAsia"/>
        </w:rPr>
        <w:t>new-app</w:t>
      </w:r>
      <w:r>
        <w:t xml:space="preserve"> </w:t>
      </w:r>
      <w:r>
        <w:rPr>
          <w:rFonts w:hint="eastAsia"/>
        </w:rPr>
        <w:t>logging-deployer-account-template</w:t>
      </w:r>
    </w:p>
    <w:p w14:paraId="427A2BE1" w14:textId="007E40F1" w:rsidR="00EB5FD9" w:rsidRDefault="00EB5FD9" w:rsidP="00F475B1">
      <w:pPr>
        <w:jc w:val="left"/>
      </w:pPr>
      <w:r>
        <w:t>&gt;</w:t>
      </w:r>
      <w:r>
        <w:rPr>
          <w:rFonts w:hint="eastAsia"/>
        </w:rPr>
        <w:t>oadm</w:t>
      </w:r>
      <w:r>
        <w:t xml:space="preserve"> policy add-cluster-role-to-user oauth-editor system:serviceaccount:logging-efk:logging-deployer</w:t>
      </w:r>
    </w:p>
    <w:p w14:paraId="23FA0C06" w14:textId="3C391A07" w:rsidR="00842EAF" w:rsidRDefault="00842EAF" w:rsidP="00DA19AA">
      <w:r>
        <w:rPr>
          <w:rFonts w:hint="eastAsia"/>
        </w:rPr>
        <w:lastRenderedPageBreak/>
        <w:t>为前面创建的</w:t>
      </w:r>
      <w:r>
        <w:rPr>
          <w:rFonts w:hint="eastAsia"/>
        </w:rPr>
        <w:t>service</w:t>
      </w:r>
      <w:r>
        <w:t xml:space="preserve"> </w:t>
      </w:r>
      <w:r>
        <w:rPr>
          <w:rFonts w:hint="eastAsia"/>
        </w:rPr>
        <w:t>account</w:t>
      </w:r>
      <w:r>
        <w:rPr>
          <w:rFonts w:hint="eastAsia"/>
        </w:rPr>
        <w:t>授权，允许相关服务读取和操作集群内部的信息和对象：</w:t>
      </w:r>
    </w:p>
    <w:p w14:paraId="75A84353" w14:textId="3DC0F9F1" w:rsidR="00842EAF" w:rsidRDefault="00842EAF" w:rsidP="00F475B1">
      <w:pPr>
        <w:jc w:val="left"/>
      </w:pPr>
      <w:r>
        <w:rPr>
          <w:rFonts w:hint="eastAsia"/>
        </w:rPr>
        <w:t>&gt;oadm</w:t>
      </w:r>
      <w:r>
        <w:t xml:space="preserve"> </w:t>
      </w:r>
      <w:r>
        <w:rPr>
          <w:rFonts w:hint="eastAsia"/>
        </w:rPr>
        <w:t>policy</w:t>
      </w:r>
      <w:r>
        <w:t xml:space="preserve"> </w:t>
      </w:r>
      <w:r>
        <w:rPr>
          <w:rFonts w:hint="eastAsia"/>
        </w:rPr>
        <w:t>add-scc-to-user</w:t>
      </w:r>
      <w:r>
        <w:t xml:space="preserve"> </w:t>
      </w:r>
      <w:r>
        <w:rPr>
          <w:rFonts w:hint="eastAsia"/>
        </w:rPr>
        <w:t>privileged</w:t>
      </w:r>
      <w:r>
        <w:t xml:space="preserve"> </w:t>
      </w:r>
      <w:r>
        <w:rPr>
          <w:rFonts w:hint="eastAsia"/>
        </w:rPr>
        <w:t>system:serviceaccount:logging</w:t>
      </w:r>
      <w:r w:rsidR="00A00389">
        <w:t>-efk</w:t>
      </w:r>
      <w:r>
        <w:rPr>
          <w:rFonts w:hint="eastAsia"/>
        </w:rPr>
        <w:t>:aggregated-logging-fluentd</w:t>
      </w:r>
    </w:p>
    <w:p w14:paraId="63A66C55" w14:textId="3917146D" w:rsidR="00F475B1" w:rsidRDefault="00F475B1" w:rsidP="00F475B1">
      <w:pPr>
        <w:jc w:val="left"/>
      </w:pPr>
      <w:r>
        <w:rPr>
          <w:rFonts w:hint="eastAsia"/>
        </w:rPr>
        <w:t>&gt;oadm</w:t>
      </w:r>
      <w:r>
        <w:t xml:space="preserve"> policy add-cluster-role-to-user cluster-reader system:serviceaccount:logging-efk:aggregated-logging-fluentd</w:t>
      </w:r>
    </w:p>
    <w:p w14:paraId="5AE422EB" w14:textId="0836FF2E" w:rsidR="001B79C6" w:rsidRDefault="001B79C6" w:rsidP="00F475B1">
      <w:pPr>
        <w:jc w:val="left"/>
      </w:pPr>
      <w:r>
        <w:rPr>
          <w:noProof/>
        </w:rPr>
        <w:drawing>
          <wp:inline distT="0" distB="0" distL="0" distR="0" wp14:anchorId="40E84A19" wp14:editId="31F002D3">
            <wp:extent cx="6151880" cy="32435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1880" cy="3243580"/>
                    </a:xfrm>
                    <a:prstGeom prst="rect">
                      <a:avLst/>
                    </a:prstGeom>
                  </pic:spPr>
                </pic:pic>
              </a:graphicData>
            </a:graphic>
          </wp:inline>
        </w:drawing>
      </w:r>
    </w:p>
    <w:p w14:paraId="5F8D8045" w14:textId="76A81646" w:rsidR="00E206E3" w:rsidRDefault="00E206E3" w:rsidP="00E206E3">
      <w:pPr>
        <w:pStyle w:val="2"/>
      </w:pPr>
      <w:bookmarkStart w:id="62" w:name="_Toc500018497"/>
      <w:r>
        <w:rPr>
          <w:rFonts w:hint="eastAsia"/>
        </w:rPr>
        <w:t>配置证书</w:t>
      </w:r>
      <w:bookmarkEnd w:id="62"/>
    </w:p>
    <w:p w14:paraId="296B78B6" w14:textId="3B3F02D2" w:rsidR="00E206E3" w:rsidRDefault="00311372" w:rsidP="00E206E3">
      <w:r>
        <w:rPr>
          <w:rFonts w:hint="eastAsia"/>
        </w:rPr>
        <w:t>创建应用组件使用的证书，并创建</w:t>
      </w:r>
      <w:r>
        <w:rPr>
          <w:rFonts w:hint="eastAsia"/>
        </w:rPr>
        <w:t>secret</w:t>
      </w:r>
      <w:r>
        <w:rPr>
          <w:rFonts w:hint="eastAsia"/>
        </w:rPr>
        <w:t>对象</w:t>
      </w:r>
      <w:r>
        <w:rPr>
          <w:rFonts w:hint="eastAsia"/>
        </w:rPr>
        <w:t>logging-deployer</w:t>
      </w:r>
      <w:r>
        <w:rPr>
          <w:rFonts w:hint="eastAsia"/>
        </w:rPr>
        <w:t>储存对应的证书。该</w:t>
      </w:r>
      <w:r>
        <w:rPr>
          <w:rFonts w:hint="eastAsia"/>
        </w:rPr>
        <w:t>secret</w:t>
      </w:r>
      <w:r>
        <w:rPr>
          <w:rFonts w:hint="eastAsia"/>
        </w:rPr>
        <w:t>对象会被部署引用。</w:t>
      </w:r>
    </w:p>
    <w:p w14:paraId="7B5C11BF" w14:textId="1BD78602" w:rsidR="00311372" w:rsidRPr="00072D36" w:rsidRDefault="000055A7" w:rsidP="000055A7">
      <w:pPr>
        <w:jc w:val="left"/>
        <w:rPr>
          <w:strike/>
        </w:rPr>
      </w:pPr>
      <w:r w:rsidRPr="00072D36">
        <w:rPr>
          <w:rFonts w:hint="eastAsia"/>
          <w:strike/>
        </w:rPr>
        <w:t>&gt;oadm</w:t>
      </w:r>
      <w:r w:rsidR="00B1287E" w:rsidRPr="00072D36">
        <w:rPr>
          <w:strike/>
        </w:rPr>
        <w:t xml:space="preserve"> </w:t>
      </w:r>
      <w:r w:rsidRPr="00072D36">
        <w:rPr>
          <w:rFonts w:hint="eastAsia"/>
          <w:strike/>
        </w:rPr>
        <w:t>ca</w:t>
      </w:r>
      <w:r w:rsidRPr="00072D36">
        <w:rPr>
          <w:strike/>
        </w:rPr>
        <w:t xml:space="preserve"> </w:t>
      </w:r>
      <w:r w:rsidRPr="00072D36">
        <w:rPr>
          <w:rFonts w:hint="eastAsia"/>
          <w:strike/>
        </w:rPr>
        <w:t>create-server-cert</w:t>
      </w:r>
      <w:r w:rsidRPr="00072D36">
        <w:rPr>
          <w:strike/>
        </w:rPr>
        <w:t xml:space="preserve"> --</w:t>
      </w:r>
      <w:r w:rsidRPr="00072D36">
        <w:rPr>
          <w:rFonts w:hint="eastAsia"/>
          <w:strike/>
        </w:rPr>
        <w:t>signer-cert=</w:t>
      </w:r>
      <w:r w:rsidRPr="00072D36">
        <w:rPr>
          <w:strike/>
        </w:rPr>
        <w:t>/</w:t>
      </w:r>
      <w:r w:rsidRPr="00072D36">
        <w:rPr>
          <w:rFonts w:hint="eastAsia"/>
          <w:strike/>
        </w:rPr>
        <w:t>etc</w:t>
      </w:r>
      <w:r w:rsidRPr="00072D36">
        <w:rPr>
          <w:strike/>
        </w:rPr>
        <w:t>/origin/master/ca.crt --signer-key=/etc/origin/master/ca.key --signer-serial=/etc/origin/master/ca.serial.txt --hostnames=’kibana.apps.example.com’ --cert=/etc/origin/master/kibana.crt --key=/etc/origin/master/kibana.key</w:t>
      </w:r>
    </w:p>
    <w:p w14:paraId="11CDC8A1" w14:textId="1E968E53" w:rsidR="00EF5E6F" w:rsidRPr="00072D36" w:rsidRDefault="00EF5E6F" w:rsidP="000055A7">
      <w:pPr>
        <w:jc w:val="left"/>
        <w:rPr>
          <w:strike/>
        </w:rPr>
      </w:pPr>
      <w:r w:rsidRPr="00072D36">
        <w:rPr>
          <w:strike/>
        </w:rPr>
        <w:t>&gt;oc create secret generic logging-deployer --from-file kibana.crt=/etc/origin/master/kibana.crt --from-</w:t>
      </w:r>
      <w:r w:rsidRPr="00072D36">
        <w:rPr>
          <w:strike/>
        </w:rPr>
        <w:lastRenderedPageBreak/>
        <w:t>file kibana.key=/etc/origin/master/kibana.key</w:t>
      </w:r>
    </w:p>
    <w:p w14:paraId="05BCA27F" w14:textId="07756258" w:rsidR="00E20AD6" w:rsidRPr="00E20AD6" w:rsidRDefault="00E20AD6" w:rsidP="00E20AD6">
      <w:pPr>
        <w:pStyle w:val="2"/>
      </w:pPr>
      <w:bookmarkStart w:id="63" w:name="_Toc500018498"/>
      <w:r>
        <w:rPr>
          <w:rFonts w:hint="eastAsia"/>
        </w:rPr>
        <w:t>部署日志组件模板</w:t>
      </w:r>
      <w:bookmarkEnd w:id="63"/>
    </w:p>
    <w:p w14:paraId="1EAE0C41" w14:textId="7C96FA51" w:rsidR="00CD504F" w:rsidRDefault="001530C5" w:rsidP="001530C5">
      <w:pPr>
        <w:jc w:val="left"/>
      </w:pPr>
      <w:r>
        <w:t>&gt;oc new-app logging-deployer-template --param KIBANA_HOSTNAME=kibana.apps.example.com --param ES_CLUSTER_SIZE=1 --param PUBLIC_MASTER_URL=https://master.example.com:8443</w:t>
      </w:r>
    </w:p>
    <w:p w14:paraId="60109FA4" w14:textId="77777777" w:rsidR="005D2399" w:rsidRDefault="005D2399" w:rsidP="001530C5">
      <w:pPr>
        <w:jc w:val="left"/>
      </w:pPr>
    </w:p>
    <w:p w14:paraId="78C952CE" w14:textId="65AD239C" w:rsidR="005D2399" w:rsidRDefault="005D2399" w:rsidP="005D2399">
      <w:pPr>
        <w:pStyle w:val="1"/>
      </w:pPr>
      <w:bookmarkStart w:id="64" w:name="_Toc500018499"/>
      <w:r>
        <w:rPr>
          <w:rFonts w:hint="eastAsia"/>
        </w:rPr>
        <w:t>部署</w:t>
      </w:r>
      <w:r w:rsidR="00174E25">
        <w:rPr>
          <w:rFonts w:hint="eastAsia"/>
        </w:rPr>
        <w:t>单独</w:t>
      </w:r>
      <w:r>
        <w:rPr>
          <w:rFonts w:hint="eastAsia"/>
        </w:rPr>
        <w:t>DNS</w:t>
      </w:r>
      <w:r w:rsidR="00B34C2C">
        <w:rPr>
          <w:rFonts w:hint="eastAsia"/>
        </w:rPr>
        <w:t>服务器</w:t>
      </w:r>
      <w:bookmarkEnd w:id="64"/>
    </w:p>
    <w:p w14:paraId="1E87607D" w14:textId="18070757" w:rsidR="00174E25" w:rsidRDefault="00174E25" w:rsidP="00C86D4A">
      <w:pPr>
        <w:jc w:val="left"/>
        <w:rPr>
          <w:b/>
          <w:color w:val="FF0000"/>
        </w:rPr>
      </w:pPr>
      <w:r>
        <w:rPr>
          <w:rFonts w:hint="eastAsia"/>
        </w:rPr>
        <w:t>PS</w:t>
      </w:r>
      <w:r>
        <w:rPr>
          <w:rFonts w:hint="eastAsia"/>
        </w:rPr>
        <w:t>：</w:t>
      </w:r>
      <w:r w:rsidR="00C86D4A">
        <w:rPr>
          <w:rFonts w:hint="eastAsia"/>
        </w:rPr>
        <w:t>openshift</w:t>
      </w:r>
      <w:r w:rsidR="00C86D4A">
        <w:rPr>
          <w:rFonts w:hint="eastAsia"/>
        </w:rPr>
        <w:t>创建</w:t>
      </w:r>
      <w:r w:rsidR="00C86D4A">
        <w:rPr>
          <w:rFonts w:hint="eastAsia"/>
        </w:rPr>
        <w:t>route</w:t>
      </w:r>
      <w:r w:rsidR="00C86D4A">
        <w:rPr>
          <w:rFonts w:hint="eastAsia"/>
        </w:rPr>
        <w:t>的时候都会自动生成子域名，格式：</w:t>
      </w:r>
      <w:r w:rsidR="00C86D4A">
        <w:rPr>
          <w:rFonts w:hint="eastAsia"/>
        </w:rPr>
        <w:t>{</w:t>
      </w:r>
      <w:r w:rsidR="008E3559">
        <w:rPr>
          <w:rFonts w:hint="eastAsia"/>
        </w:rPr>
        <w:t>service</w:t>
      </w:r>
      <w:r w:rsidR="008E3559">
        <w:t xml:space="preserve"> </w:t>
      </w:r>
      <w:r w:rsidR="008E3559">
        <w:rPr>
          <w:rFonts w:hint="eastAsia"/>
        </w:rPr>
        <w:t>name</w:t>
      </w:r>
      <w:r w:rsidR="00C86D4A">
        <w:rPr>
          <w:rFonts w:hint="eastAsia"/>
        </w:rPr>
        <w:t>}</w:t>
      </w:r>
      <w:r w:rsidR="00C86D4A">
        <w:t>-{</w:t>
      </w:r>
      <w:r w:rsidR="00C86D4A">
        <w:rPr>
          <w:rFonts w:hint="eastAsia"/>
        </w:rPr>
        <w:t>namespace</w:t>
      </w:r>
      <w:r w:rsidR="00C86D4A">
        <w:t>}</w:t>
      </w:r>
      <w:r w:rsidR="00C86D4A">
        <w:rPr>
          <w:rFonts w:hint="eastAsia"/>
        </w:rPr>
        <w:t>.</w:t>
      </w:r>
      <w:r w:rsidR="00C86D4A" w:rsidRPr="00C86D4A">
        <w:t>router.default.svc.cluster.local</w:t>
      </w:r>
      <w:r w:rsidR="0009099B">
        <w:rPr>
          <w:rFonts w:hint="eastAsia"/>
        </w:rPr>
        <w:t>，</w:t>
      </w:r>
      <w:r w:rsidR="0009099B" w:rsidRPr="00904FAA">
        <w:rPr>
          <w:rFonts w:hint="eastAsia"/>
          <w:b/>
          <w:color w:val="FF0000"/>
        </w:rPr>
        <w:t>为了不用每次都修改客户端</w:t>
      </w:r>
      <w:r w:rsidR="0009099B" w:rsidRPr="00904FAA">
        <w:rPr>
          <w:rFonts w:hint="eastAsia"/>
          <w:b/>
          <w:color w:val="FF0000"/>
        </w:rPr>
        <w:t>HOSTS</w:t>
      </w:r>
      <w:r w:rsidR="005E457C" w:rsidRPr="00904FAA">
        <w:rPr>
          <w:rFonts w:hint="eastAsia"/>
          <w:b/>
          <w:color w:val="FF0000"/>
        </w:rPr>
        <w:t>映射</w:t>
      </w:r>
      <w:r w:rsidR="0009099B" w:rsidRPr="00904FAA">
        <w:rPr>
          <w:rFonts w:hint="eastAsia"/>
          <w:b/>
          <w:color w:val="FF0000"/>
        </w:rPr>
        <w:t>文件</w:t>
      </w:r>
      <w:r w:rsidR="0009099B">
        <w:rPr>
          <w:rFonts w:hint="eastAsia"/>
        </w:rPr>
        <w:t>。</w:t>
      </w:r>
      <w:r>
        <w:rPr>
          <w:rFonts w:hint="eastAsia"/>
        </w:rPr>
        <w:t>不在</w:t>
      </w:r>
      <w:r>
        <w:rPr>
          <w:rFonts w:hint="eastAsia"/>
        </w:rPr>
        <w:t>master</w:t>
      </w:r>
      <w:r>
        <w:rPr>
          <w:rFonts w:hint="eastAsia"/>
        </w:rPr>
        <w:t>节点重新部署</w:t>
      </w:r>
      <w:r>
        <w:rPr>
          <w:rFonts w:hint="eastAsia"/>
        </w:rPr>
        <w:t>dns</w:t>
      </w:r>
      <w:r>
        <w:rPr>
          <w:rFonts w:hint="eastAsia"/>
        </w:rPr>
        <w:t>，因为</w:t>
      </w:r>
      <w:r>
        <w:rPr>
          <w:rFonts w:hint="eastAsia"/>
        </w:rPr>
        <w:t>openshift</w:t>
      </w:r>
      <w:r>
        <w:rPr>
          <w:rFonts w:hint="eastAsia"/>
        </w:rPr>
        <w:t>内部已经默认使用了</w:t>
      </w:r>
      <w:r>
        <w:rPr>
          <w:rFonts w:hint="eastAsia"/>
        </w:rPr>
        <w:t>skydns</w:t>
      </w:r>
      <w:r w:rsidR="00A135F0">
        <w:t xml:space="preserve"> </w:t>
      </w:r>
      <w:r w:rsidR="00A135F0">
        <w:rPr>
          <w:rFonts w:hint="eastAsia"/>
        </w:rPr>
        <w:t>server</w:t>
      </w:r>
      <w:r>
        <w:rPr>
          <w:rFonts w:hint="eastAsia"/>
        </w:rPr>
        <w:t>（</w:t>
      </w:r>
      <w:r w:rsidR="00815AA6">
        <w:rPr>
          <w:rFonts w:hint="eastAsia"/>
        </w:rPr>
        <w:t>有人说</w:t>
      </w:r>
      <w:r w:rsidR="00815AA6">
        <w:rPr>
          <w:rFonts w:hint="eastAsia"/>
        </w:rPr>
        <w:t>3.6</w:t>
      </w:r>
      <w:r w:rsidR="00815AA6">
        <w:rPr>
          <w:rFonts w:hint="eastAsia"/>
        </w:rPr>
        <w:t>已经使用了</w:t>
      </w:r>
      <w:r w:rsidR="00815AA6">
        <w:rPr>
          <w:rFonts w:hint="eastAsia"/>
        </w:rPr>
        <w:t>dnsmasq</w:t>
      </w:r>
      <w:r w:rsidR="00815AA6">
        <w:rPr>
          <w:rFonts w:hint="eastAsia"/>
        </w:rPr>
        <w:t>，需要核实</w:t>
      </w:r>
      <w:r>
        <w:rPr>
          <w:rFonts w:hint="eastAsia"/>
        </w:rPr>
        <w:t>）</w:t>
      </w:r>
      <w:r w:rsidR="007F1B02">
        <w:rPr>
          <w:rFonts w:hint="eastAsia"/>
        </w:rPr>
        <w:t>，占用端口：</w:t>
      </w:r>
      <w:r w:rsidR="007F1B02">
        <w:rPr>
          <w:rFonts w:hint="eastAsia"/>
        </w:rPr>
        <w:t>53</w:t>
      </w:r>
      <w:r w:rsidR="007F1B02">
        <w:rPr>
          <w:rFonts w:hint="eastAsia"/>
        </w:rPr>
        <w:t>和</w:t>
      </w:r>
      <w:r w:rsidR="007F1B02">
        <w:rPr>
          <w:rFonts w:hint="eastAsia"/>
        </w:rPr>
        <w:t>8053</w:t>
      </w:r>
      <w:r w:rsidR="007F1B02">
        <w:rPr>
          <w:rFonts w:hint="eastAsia"/>
        </w:rPr>
        <w:t>了</w:t>
      </w:r>
      <w:r w:rsidR="008C0672">
        <w:rPr>
          <w:rFonts w:hint="eastAsia"/>
        </w:rPr>
        <w:t>。</w:t>
      </w:r>
      <w:r w:rsidR="00FF0045">
        <w:rPr>
          <w:rFonts w:hint="eastAsia"/>
        </w:rPr>
        <w:t>为了不冲突和不修改原</w:t>
      </w:r>
      <w:r w:rsidR="00FF0045">
        <w:rPr>
          <w:rFonts w:hint="eastAsia"/>
        </w:rPr>
        <w:t>master</w:t>
      </w:r>
      <w:r w:rsidR="00FF0045">
        <w:rPr>
          <w:rFonts w:hint="eastAsia"/>
        </w:rPr>
        <w:t>的</w:t>
      </w:r>
      <w:r w:rsidR="00FF0045">
        <w:rPr>
          <w:rFonts w:hint="eastAsia"/>
        </w:rPr>
        <w:t>dns</w:t>
      </w:r>
      <w:r w:rsidR="00FF0045">
        <w:rPr>
          <w:rFonts w:hint="eastAsia"/>
        </w:rPr>
        <w:t>配置，现在单独部署</w:t>
      </w:r>
      <w:r w:rsidR="00FF0045">
        <w:rPr>
          <w:rFonts w:hint="eastAsia"/>
        </w:rPr>
        <w:t>dns</w:t>
      </w:r>
      <w:r w:rsidR="00FF0045">
        <w:rPr>
          <w:rFonts w:hint="eastAsia"/>
        </w:rPr>
        <w:t>服务器</w:t>
      </w:r>
      <w:r w:rsidR="00B34C2C">
        <w:rPr>
          <w:rFonts w:hint="eastAsia"/>
        </w:rPr>
        <w:t>，</w:t>
      </w:r>
      <w:r w:rsidR="00B93754">
        <w:rPr>
          <w:rFonts w:hint="eastAsia"/>
        </w:rPr>
        <w:t>本次实践</w:t>
      </w:r>
      <w:r w:rsidR="00B34C2C">
        <w:rPr>
          <w:rFonts w:hint="eastAsia"/>
        </w:rPr>
        <w:t>选择：</w:t>
      </w:r>
      <w:r w:rsidR="00B34C2C" w:rsidRPr="00B93754">
        <w:rPr>
          <w:rFonts w:hint="eastAsia"/>
          <w:b/>
          <w:color w:val="FF0000"/>
        </w:rPr>
        <w:t>bind</w:t>
      </w:r>
      <w:r w:rsidR="00B93754">
        <w:rPr>
          <w:rFonts w:hint="eastAsia"/>
          <w:b/>
          <w:color w:val="FF0000"/>
        </w:rPr>
        <w:t>（也可以使用</w:t>
      </w:r>
      <w:r w:rsidR="00B93754">
        <w:rPr>
          <w:rFonts w:hint="eastAsia"/>
          <w:b/>
          <w:color w:val="FF0000"/>
        </w:rPr>
        <w:t>dnsmasq</w:t>
      </w:r>
      <w:r w:rsidR="00B93754">
        <w:rPr>
          <w:rFonts w:hint="eastAsia"/>
          <w:b/>
          <w:color w:val="FF0000"/>
        </w:rPr>
        <w:t>）</w:t>
      </w:r>
      <w:r w:rsidR="00581F51" w:rsidRPr="00E44A55">
        <w:rPr>
          <w:rFonts w:hint="eastAsia"/>
          <w:b/>
        </w:rPr>
        <w:t>。</w:t>
      </w:r>
    </w:p>
    <w:p w14:paraId="0ECF6DA4" w14:textId="55C1D301" w:rsidR="005B34DF" w:rsidRPr="00174E25" w:rsidRDefault="005B34DF" w:rsidP="00174E25">
      <w:r>
        <w:rPr>
          <w:rFonts w:hint="eastAsia"/>
          <w:b/>
          <w:color w:val="FF0000"/>
        </w:rPr>
        <w:t>服务器</w:t>
      </w:r>
      <w:r>
        <w:rPr>
          <w:rFonts w:hint="eastAsia"/>
          <w:b/>
          <w:color w:val="FF0000"/>
        </w:rPr>
        <w:t>ip</w:t>
      </w:r>
      <w:r>
        <w:rPr>
          <w:rFonts w:hint="eastAsia"/>
          <w:b/>
          <w:color w:val="FF0000"/>
        </w:rPr>
        <w:t>：</w:t>
      </w:r>
      <w:r>
        <w:rPr>
          <w:rFonts w:hint="eastAsia"/>
          <w:b/>
          <w:color w:val="FF0000"/>
        </w:rPr>
        <w:t>192.168.200.57</w:t>
      </w:r>
    </w:p>
    <w:p w14:paraId="6FA3E871" w14:textId="77777777" w:rsidR="00EC2C26" w:rsidRDefault="00EC2C26" w:rsidP="005D2399">
      <w:r>
        <w:rPr>
          <w:rFonts w:hint="eastAsia"/>
        </w:rPr>
        <w:t>参考：</w:t>
      </w:r>
    </w:p>
    <w:p w14:paraId="6B1ACC0E" w14:textId="5E3FC4F3" w:rsidR="005D2399" w:rsidRDefault="00ED4D4B" w:rsidP="005D2399">
      <w:hyperlink r:id="rId136" w:history="1">
        <w:r w:rsidR="00EC2C26" w:rsidRPr="00272DAE">
          <w:rPr>
            <w:rStyle w:val="ac"/>
          </w:rPr>
          <w:t>http://www.dockone.io/article/946</w:t>
        </w:r>
      </w:hyperlink>
    </w:p>
    <w:p w14:paraId="25B1E9A9" w14:textId="70AE967A" w:rsidR="00EC2C26" w:rsidRDefault="00ED4D4B" w:rsidP="005D2399">
      <w:pPr>
        <w:rPr>
          <w:rStyle w:val="ac"/>
        </w:rPr>
      </w:pPr>
      <w:hyperlink r:id="rId137" w:history="1">
        <w:r w:rsidR="003B02AF" w:rsidRPr="00272DAE">
          <w:rPr>
            <w:rStyle w:val="ac"/>
          </w:rPr>
          <w:t>http://blog.csdn.net/technofiend/article/details/53838199</w:t>
        </w:r>
      </w:hyperlink>
    </w:p>
    <w:p w14:paraId="22EDBD37" w14:textId="683867B8" w:rsidR="00861513" w:rsidRDefault="00ED4D4B" w:rsidP="005D2399">
      <w:hyperlink r:id="rId138" w:history="1">
        <w:r w:rsidR="00861513" w:rsidRPr="00292FA1">
          <w:rPr>
            <w:rStyle w:val="ac"/>
          </w:rPr>
          <w:t>https://developers.redhat.com/blog/2015/11/19/dns-your-openshift-v3-cluster/</w:t>
        </w:r>
      </w:hyperlink>
      <w:r w:rsidR="00861513">
        <w:rPr>
          <w:rFonts w:hint="eastAsia"/>
        </w:rPr>
        <w:t>（官方说法，但对我实际环境没有找到相关配置）</w:t>
      </w:r>
    </w:p>
    <w:p w14:paraId="5C403C37" w14:textId="77777777" w:rsidR="00861513" w:rsidRDefault="00861513" w:rsidP="005D2399"/>
    <w:p w14:paraId="21B7D8C1" w14:textId="7A4EAE9F" w:rsidR="003B02AF" w:rsidRDefault="00D817CE" w:rsidP="00D817CE">
      <w:pPr>
        <w:pStyle w:val="2"/>
      </w:pPr>
      <w:bookmarkStart w:id="65" w:name="_Toc500018500"/>
      <w:r>
        <w:rPr>
          <w:rFonts w:hint="eastAsia"/>
        </w:rPr>
        <w:t>安装</w:t>
      </w:r>
      <w:r>
        <w:rPr>
          <w:rFonts w:hint="eastAsia"/>
        </w:rPr>
        <w:t>dns</w:t>
      </w:r>
      <w:r>
        <w:rPr>
          <w:rFonts w:hint="eastAsia"/>
        </w:rPr>
        <w:t>服务</w:t>
      </w:r>
      <w:bookmarkEnd w:id="65"/>
    </w:p>
    <w:p w14:paraId="378DFAD4" w14:textId="11BF48D3" w:rsidR="00D817CE" w:rsidRDefault="00D21A72" w:rsidP="00D817CE">
      <w:r>
        <w:t>&gt;</w:t>
      </w:r>
      <w:r w:rsidRPr="00D21A72">
        <w:t>yum install bind-utils bind</w:t>
      </w:r>
    </w:p>
    <w:p w14:paraId="568A8765" w14:textId="1F42714D" w:rsidR="004C7950" w:rsidRDefault="004C7950" w:rsidP="004C7950">
      <w:pPr>
        <w:pStyle w:val="2"/>
      </w:pPr>
      <w:bookmarkStart w:id="66" w:name="_Toc500018501"/>
      <w:r>
        <w:rPr>
          <w:rFonts w:hint="eastAsia"/>
        </w:rPr>
        <w:lastRenderedPageBreak/>
        <w:t>配置</w:t>
      </w:r>
      <w:r>
        <w:rPr>
          <w:rFonts w:hint="eastAsia"/>
        </w:rPr>
        <w:t>dns</w:t>
      </w:r>
      <w:bookmarkEnd w:id="66"/>
    </w:p>
    <w:p w14:paraId="0201C3FE" w14:textId="20502F76" w:rsidR="00202B96" w:rsidRPr="00202B96" w:rsidRDefault="00202B96" w:rsidP="00202B96">
      <w:r>
        <w:rPr>
          <w:rFonts w:hint="eastAsia"/>
        </w:rPr>
        <w:t>&gt;vim</w:t>
      </w:r>
      <w:r w:rsidRPr="00202B96">
        <w:t xml:space="preserve"> /etc/named.conf</w:t>
      </w:r>
    </w:p>
    <w:p w14:paraId="261A7E9A" w14:textId="77777777" w:rsidR="002953D5" w:rsidRDefault="002953D5" w:rsidP="004B7B66">
      <w:pPr>
        <w:pStyle w:val="3"/>
      </w:pPr>
      <w:bookmarkStart w:id="67" w:name="_Toc500018502"/>
      <w:r>
        <w:rPr>
          <w:rFonts w:hint="eastAsia"/>
        </w:rPr>
        <w:t>修改文件开始地方的配置：</w:t>
      </w:r>
      <w:bookmarkEnd w:id="67"/>
    </w:p>
    <w:p w14:paraId="61779822" w14:textId="77777777" w:rsidR="002953D5" w:rsidRDefault="002953D5" w:rsidP="002953D5">
      <w:r>
        <w:rPr>
          <w:rFonts w:hint="eastAsia"/>
        </w:rPr>
        <w:t xml:space="preserve">listen-on port 53 { 127.0.0.1 }; </w:t>
      </w:r>
      <w:r>
        <w:sym w:font="Wingdings" w:char="F0E0"/>
      </w:r>
      <w:r>
        <w:rPr>
          <w:rFonts w:hint="eastAsia"/>
        </w:rPr>
        <w:t>改成了</w:t>
      </w:r>
      <w:r>
        <w:rPr>
          <w:rFonts w:hint="eastAsia"/>
        </w:rPr>
        <w:t xml:space="preserve"> listen-on port 53 { any; }; </w:t>
      </w:r>
    </w:p>
    <w:p w14:paraId="4414476A" w14:textId="77777777" w:rsidR="002953D5" w:rsidRDefault="002953D5" w:rsidP="002953D5">
      <w:r>
        <w:rPr>
          <w:rFonts w:hint="eastAsia"/>
        </w:rPr>
        <w:t xml:space="preserve">allow-query { localhost; }; </w:t>
      </w:r>
      <w:r>
        <w:sym w:font="Wingdings" w:char="F0E0"/>
      </w:r>
      <w:r>
        <w:rPr>
          <w:rFonts w:hint="eastAsia"/>
        </w:rPr>
        <w:t>改成了</w:t>
      </w:r>
      <w:r>
        <w:rPr>
          <w:rFonts w:hint="eastAsia"/>
        </w:rPr>
        <w:t xml:space="preserve"> listen-on port 53 { any; };</w:t>
      </w:r>
    </w:p>
    <w:p w14:paraId="796EFFB9" w14:textId="230284ED" w:rsidR="00F168DD" w:rsidRDefault="00F168DD" w:rsidP="002953D5">
      <w:r>
        <w:rPr>
          <w:noProof/>
        </w:rPr>
        <w:drawing>
          <wp:inline distT="0" distB="0" distL="0" distR="0" wp14:anchorId="32B2376A" wp14:editId="7A04A3A3">
            <wp:extent cx="6057143" cy="2990476"/>
            <wp:effectExtent l="0" t="0" r="127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57143" cy="2990476"/>
                    </a:xfrm>
                    <a:prstGeom prst="rect">
                      <a:avLst/>
                    </a:prstGeom>
                  </pic:spPr>
                </pic:pic>
              </a:graphicData>
            </a:graphic>
          </wp:inline>
        </w:drawing>
      </w:r>
    </w:p>
    <w:p w14:paraId="2D1552E9" w14:textId="579FEBEF" w:rsidR="002953D5" w:rsidRPr="002953D5" w:rsidRDefault="003A43FC" w:rsidP="004B7B66">
      <w:pPr>
        <w:pStyle w:val="3"/>
      </w:pPr>
      <w:bookmarkStart w:id="68" w:name="_Toc500018503"/>
      <w:r>
        <w:rPr>
          <w:rFonts w:hint="eastAsia"/>
        </w:rPr>
        <w:t>添加自定义域名</w:t>
      </w:r>
      <w:r w:rsidR="00E86660">
        <w:rPr>
          <w:rFonts w:hint="eastAsia"/>
        </w:rPr>
        <w:t>（相当于设置顶级域）</w:t>
      </w:r>
      <w:bookmarkEnd w:id="68"/>
    </w:p>
    <w:p w14:paraId="53016C64" w14:textId="52BB97BD" w:rsidR="004C7950" w:rsidRDefault="004C7950" w:rsidP="004C7950">
      <w:r>
        <w:rPr>
          <w:rFonts w:hint="eastAsia"/>
        </w:rPr>
        <w:t>&gt;</w:t>
      </w:r>
      <w:r w:rsidRPr="004C7950">
        <w:t>vim /etc/named.conf</w:t>
      </w:r>
    </w:p>
    <w:p w14:paraId="01B911B2" w14:textId="41CF15D2" w:rsidR="004C7950" w:rsidRDefault="00414AE4" w:rsidP="004C7950">
      <w:r w:rsidRPr="00414AE4">
        <w:rPr>
          <w:rFonts w:hint="eastAsia"/>
        </w:rPr>
        <w:t>在</w:t>
      </w:r>
      <w:r w:rsidRPr="00414AE4">
        <w:rPr>
          <w:rFonts w:hint="eastAsia"/>
        </w:rPr>
        <w:t xml:space="preserve">zone "." </w:t>
      </w:r>
      <w:r w:rsidRPr="00414AE4">
        <w:rPr>
          <w:rFonts w:hint="eastAsia"/>
        </w:rPr>
        <w:t>下面添加，域名可以自定义</w:t>
      </w:r>
    </w:p>
    <w:p w14:paraId="4FBCFCCA" w14:textId="77777777" w:rsidR="000C036C" w:rsidRDefault="000C036C" w:rsidP="000C036C">
      <w:r>
        <w:t>zone "router.default.svc.cluster.local" IN {</w:t>
      </w:r>
    </w:p>
    <w:p w14:paraId="203AC09E" w14:textId="77777777" w:rsidR="000C036C" w:rsidRDefault="000C036C" w:rsidP="000C036C">
      <w:r>
        <w:t xml:space="preserve">    type master;</w:t>
      </w:r>
    </w:p>
    <w:p w14:paraId="08FC267F" w14:textId="77777777" w:rsidR="000C036C" w:rsidRDefault="000C036C" w:rsidP="000C036C">
      <w:r>
        <w:t xml:space="preserve">    file "</w:t>
      </w:r>
      <w:r w:rsidRPr="003978C0">
        <w:rPr>
          <w:b/>
          <w:color w:val="FF0000"/>
        </w:rPr>
        <w:t>/var/named/dynamic/lab.com.zone</w:t>
      </w:r>
      <w:r>
        <w:t>";</w:t>
      </w:r>
    </w:p>
    <w:p w14:paraId="4C5D9959" w14:textId="77777777" w:rsidR="000C036C" w:rsidRDefault="000C036C" w:rsidP="000C036C">
      <w:r>
        <w:t xml:space="preserve">    allow-update { none; };</w:t>
      </w:r>
    </w:p>
    <w:p w14:paraId="4085002A" w14:textId="3DD0C28D" w:rsidR="00414AE4" w:rsidRDefault="000C036C" w:rsidP="000C036C">
      <w:r>
        <w:t>};</w:t>
      </w:r>
    </w:p>
    <w:p w14:paraId="09647ED4" w14:textId="1ACB1F4B" w:rsidR="005B797A" w:rsidRPr="005B797A" w:rsidRDefault="005B797A" w:rsidP="000C036C">
      <w:pPr>
        <w:rPr>
          <w:b/>
          <w:color w:val="FF0000"/>
        </w:rPr>
      </w:pPr>
      <w:r>
        <w:lastRenderedPageBreak/>
        <w:t>PS</w:t>
      </w:r>
      <w:r>
        <w:rPr>
          <w:rFonts w:hint="eastAsia"/>
        </w:rPr>
        <w:t>：</w:t>
      </w:r>
      <w:r w:rsidRPr="005B797A">
        <w:rPr>
          <w:b/>
          <w:color w:val="FF0000"/>
        </w:rPr>
        <w:t>router.default.svc.cluster.local</w:t>
      </w:r>
      <w:r>
        <w:rPr>
          <w:rFonts w:hint="eastAsia"/>
          <w:b/>
          <w:color w:val="FF0000"/>
        </w:rPr>
        <w:t>，定义顶级域，相当于：</w:t>
      </w:r>
      <w:r>
        <w:rPr>
          <w:rFonts w:hint="eastAsia"/>
          <w:b/>
          <w:color w:val="FF0000"/>
        </w:rPr>
        <w:t>*</w:t>
      </w:r>
      <w:r>
        <w:rPr>
          <w:b/>
          <w:color w:val="FF0000"/>
        </w:rPr>
        <w:t>.</w:t>
      </w:r>
      <w:r w:rsidRPr="005B797A">
        <w:rPr>
          <w:b/>
          <w:color w:val="FF0000"/>
        </w:rPr>
        <w:t xml:space="preserve"> router.default.svc.cluster.local</w:t>
      </w:r>
      <w:r>
        <w:rPr>
          <w:rFonts w:hint="eastAsia"/>
          <w:b/>
          <w:color w:val="FF0000"/>
        </w:rPr>
        <w:t>（这个可以自定义，本次实践都是使用</w:t>
      </w:r>
      <w:r>
        <w:rPr>
          <w:rFonts w:hint="eastAsia"/>
          <w:b/>
          <w:color w:val="FF0000"/>
        </w:rPr>
        <w:t>openshift</w:t>
      </w:r>
      <w:r>
        <w:rPr>
          <w:b/>
          <w:color w:val="FF0000"/>
        </w:rPr>
        <w:t xml:space="preserve"> </w:t>
      </w:r>
      <w:r>
        <w:rPr>
          <w:rFonts w:hint="eastAsia"/>
          <w:b/>
          <w:color w:val="FF0000"/>
        </w:rPr>
        <w:t>origin</w:t>
      </w:r>
      <w:r>
        <w:rPr>
          <w:rFonts w:hint="eastAsia"/>
          <w:b/>
          <w:color w:val="FF0000"/>
        </w:rPr>
        <w:t>自动生成的子域名）</w:t>
      </w:r>
    </w:p>
    <w:p w14:paraId="38F66225" w14:textId="53419EA2" w:rsidR="00DE6AEC" w:rsidRDefault="00DE6AEC" w:rsidP="000C036C">
      <w:r>
        <w:rPr>
          <w:noProof/>
        </w:rPr>
        <w:drawing>
          <wp:inline distT="0" distB="0" distL="0" distR="0" wp14:anchorId="176F827F" wp14:editId="2BEE0D37">
            <wp:extent cx="3076190" cy="800000"/>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76190" cy="800000"/>
                    </a:xfrm>
                    <a:prstGeom prst="rect">
                      <a:avLst/>
                    </a:prstGeom>
                  </pic:spPr>
                </pic:pic>
              </a:graphicData>
            </a:graphic>
          </wp:inline>
        </w:drawing>
      </w:r>
    </w:p>
    <w:p w14:paraId="675757DC" w14:textId="5D32044F" w:rsidR="003978C0" w:rsidRDefault="003978C0" w:rsidP="000C036C">
      <w:pPr>
        <w:rPr>
          <w:b/>
          <w:color w:val="FF0000"/>
        </w:rPr>
      </w:pPr>
      <w:r>
        <w:t>PS</w:t>
      </w:r>
      <w:r>
        <w:rPr>
          <w:rFonts w:hint="eastAsia"/>
        </w:rPr>
        <w:t>：创建此文件</w:t>
      </w:r>
      <w:r w:rsidRPr="003978C0">
        <w:rPr>
          <w:b/>
          <w:color w:val="FF0000"/>
        </w:rPr>
        <w:t>/var/named/dynamic/lab.com.zone</w:t>
      </w:r>
    </w:p>
    <w:p w14:paraId="1FE0459F" w14:textId="018D5C35" w:rsidR="00DD3854" w:rsidRDefault="00DD3854" w:rsidP="000C036C">
      <w:r w:rsidRPr="00DD3854">
        <w:rPr>
          <w:b/>
        </w:rPr>
        <w:t>&gt;</w:t>
      </w:r>
      <w:r w:rsidRPr="00DD3854">
        <w:t>vim /var/named/dynamic/lab.com.zone</w:t>
      </w:r>
    </w:p>
    <w:p w14:paraId="27170006" w14:textId="4C95FE36" w:rsidR="00DD3854" w:rsidRDefault="00DD3854" w:rsidP="000C036C">
      <w:r>
        <w:rPr>
          <w:rFonts w:hint="eastAsia"/>
        </w:rPr>
        <w:t>添加以下内容：</w:t>
      </w:r>
    </w:p>
    <w:p w14:paraId="1AB990B5" w14:textId="77777777" w:rsidR="00DD3854" w:rsidRPr="00DD3854" w:rsidRDefault="00DD3854" w:rsidP="00DD3854">
      <w:pPr>
        <w:rPr>
          <w:i/>
        </w:rPr>
      </w:pPr>
      <w:r w:rsidRPr="00DD3854">
        <w:rPr>
          <w:i/>
        </w:rPr>
        <w:t>$TTL 3H</w:t>
      </w:r>
    </w:p>
    <w:p w14:paraId="5BF1240D" w14:textId="77777777" w:rsidR="00DD3854" w:rsidRPr="00DD3854" w:rsidRDefault="00DD3854" w:rsidP="00DD3854">
      <w:pPr>
        <w:rPr>
          <w:i/>
        </w:rPr>
      </w:pPr>
      <w:r w:rsidRPr="00DD3854">
        <w:rPr>
          <w:i/>
        </w:rPr>
        <w:t>@       IN SOA  dns1.lab.com. rname.lab.com. (</w:t>
      </w:r>
    </w:p>
    <w:p w14:paraId="4D00FEAF" w14:textId="77777777" w:rsidR="00DD3854" w:rsidRPr="00DD3854" w:rsidRDefault="00DD3854" w:rsidP="00DD3854">
      <w:pPr>
        <w:rPr>
          <w:i/>
        </w:rPr>
      </w:pPr>
      <w:r w:rsidRPr="00DD3854">
        <w:rPr>
          <w:i/>
        </w:rPr>
        <w:t xml:space="preserve">                                      0       ; serial</w:t>
      </w:r>
    </w:p>
    <w:p w14:paraId="3A3751FF" w14:textId="77777777" w:rsidR="00DD3854" w:rsidRPr="00DD3854" w:rsidRDefault="00DD3854" w:rsidP="00DD3854">
      <w:pPr>
        <w:rPr>
          <w:i/>
        </w:rPr>
      </w:pPr>
      <w:r w:rsidRPr="00DD3854">
        <w:rPr>
          <w:i/>
        </w:rPr>
        <w:t xml:space="preserve">                                      1D      ; refresh</w:t>
      </w:r>
    </w:p>
    <w:p w14:paraId="775175FB" w14:textId="77777777" w:rsidR="00DD3854" w:rsidRPr="00DD3854" w:rsidRDefault="00DD3854" w:rsidP="00DD3854">
      <w:pPr>
        <w:rPr>
          <w:i/>
        </w:rPr>
      </w:pPr>
      <w:r w:rsidRPr="00DD3854">
        <w:rPr>
          <w:i/>
        </w:rPr>
        <w:t xml:space="preserve">                                      1H      ; retry</w:t>
      </w:r>
    </w:p>
    <w:p w14:paraId="0B280FEE" w14:textId="77777777" w:rsidR="00DD3854" w:rsidRPr="00DD3854" w:rsidRDefault="00DD3854" w:rsidP="00DD3854">
      <w:pPr>
        <w:rPr>
          <w:i/>
        </w:rPr>
      </w:pPr>
      <w:r w:rsidRPr="00DD3854">
        <w:rPr>
          <w:i/>
        </w:rPr>
        <w:t xml:space="preserve">                                      1W      ; expire</w:t>
      </w:r>
    </w:p>
    <w:p w14:paraId="1AF7C6C0" w14:textId="77777777" w:rsidR="00DD3854" w:rsidRPr="00DD3854" w:rsidRDefault="00DD3854" w:rsidP="00DD3854">
      <w:pPr>
        <w:rPr>
          <w:i/>
        </w:rPr>
      </w:pPr>
      <w:r w:rsidRPr="00DD3854">
        <w:rPr>
          <w:i/>
        </w:rPr>
        <w:t xml:space="preserve">                                      3H )    ; minimum</w:t>
      </w:r>
    </w:p>
    <w:p w14:paraId="2E906A73" w14:textId="77777777" w:rsidR="00DD3854" w:rsidRPr="00DD3854" w:rsidRDefault="00DD3854" w:rsidP="00DD3854">
      <w:pPr>
        <w:rPr>
          <w:i/>
        </w:rPr>
      </w:pPr>
      <w:r w:rsidRPr="00DD3854">
        <w:rPr>
          <w:i/>
        </w:rPr>
        <w:t xml:space="preserve">      NS              dns1.lab.com.</w:t>
      </w:r>
    </w:p>
    <w:p w14:paraId="7550882E" w14:textId="0953E50A" w:rsidR="00DD3854" w:rsidRPr="00DD3854" w:rsidRDefault="00DD3854" w:rsidP="00DD3854">
      <w:pPr>
        <w:rPr>
          <w:i/>
        </w:rPr>
      </w:pPr>
      <w:r w:rsidRPr="00DD3854">
        <w:rPr>
          <w:i/>
        </w:rPr>
        <w:t xml:space="preserve">dns1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31464445" w14:textId="1E1BFF06" w:rsidR="00DD3854" w:rsidRPr="00DD3854" w:rsidRDefault="00DD3854" w:rsidP="00DD3854">
      <w:pPr>
        <w:rPr>
          <w:i/>
        </w:rPr>
      </w:pPr>
      <w:r w:rsidRPr="00DD3854">
        <w:rPr>
          <w:i/>
        </w:rPr>
        <w:t xml:space="preserve">*       IN      A       </w:t>
      </w:r>
      <w:r w:rsidRPr="009B55A9">
        <w:rPr>
          <w:b/>
          <w:i/>
          <w:color w:val="FF0000"/>
        </w:rPr>
        <w:t>192.168.</w:t>
      </w:r>
      <w:r w:rsidRPr="009B55A9">
        <w:rPr>
          <w:rFonts w:hint="eastAsia"/>
          <w:b/>
          <w:i/>
          <w:color w:val="FF0000"/>
        </w:rPr>
        <w:t>200</w:t>
      </w:r>
      <w:r w:rsidRPr="009B55A9">
        <w:rPr>
          <w:b/>
          <w:i/>
          <w:color w:val="FF0000"/>
        </w:rPr>
        <w:t>.</w:t>
      </w:r>
      <w:r w:rsidR="00CA3085" w:rsidRPr="009B55A9">
        <w:rPr>
          <w:rFonts w:hint="eastAsia"/>
          <w:b/>
          <w:i/>
          <w:color w:val="FF0000"/>
        </w:rPr>
        <w:t>56</w:t>
      </w:r>
    </w:p>
    <w:p w14:paraId="1DB0B316" w14:textId="3879649C" w:rsidR="00DD3854" w:rsidRDefault="001D7FCB" w:rsidP="00D331D4">
      <w:pPr>
        <w:jc w:val="left"/>
        <w:rPr>
          <w:b/>
          <w:color w:val="FF0000"/>
        </w:rPr>
      </w:pPr>
      <w:r>
        <w:rPr>
          <w:rFonts w:hint="eastAsia"/>
        </w:rPr>
        <w:t>PS</w:t>
      </w:r>
      <w:r>
        <w:rPr>
          <w:rFonts w:hint="eastAsia"/>
        </w:rPr>
        <w:t>：</w:t>
      </w:r>
      <w:r w:rsidRPr="00CC45F4">
        <w:rPr>
          <w:b/>
          <w:color w:val="FF0000"/>
        </w:rPr>
        <w:t>192.168.</w:t>
      </w:r>
      <w:r w:rsidRPr="00CC45F4">
        <w:rPr>
          <w:rFonts w:hint="eastAsia"/>
          <w:b/>
          <w:color w:val="FF0000"/>
        </w:rPr>
        <w:t>200</w:t>
      </w:r>
      <w:r w:rsidRPr="00CC45F4">
        <w:rPr>
          <w:b/>
          <w:color w:val="FF0000"/>
        </w:rPr>
        <w:t>.</w:t>
      </w:r>
      <w:r w:rsidR="00CA3085">
        <w:rPr>
          <w:rFonts w:hint="eastAsia"/>
          <w:b/>
          <w:color w:val="FF0000"/>
        </w:rPr>
        <w:t>56</w:t>
      </w:r>
      <w:r w:rsidRPr="00CC45F4">
        <w:rPr>
          <w:rFonts w:hint="eastAsia"/>
          <w:b/>
          <w:color w:val="FF0000"/>
        </w:rPr>
        <w:t>，是</w:t>
      </w:r>
      <w:r w:rsidR="00CA3085">
        <w:rPr>
          <w:rFonts w:hint="eastAsia"/>
          <w:b/>
          <w:color w:val="FF0000"/>
        </w:rPr>
        <w:t>需要解析的目标</w:t>
      </w:r>
      <w:r w:rsidRPr="00CC45F4">
        <w:rPr>
          <w:rFonts w:hint="eastAsia"/>
          <w:b/>
          <w:color w:val="FF0000"/>
        </w:rPr>
        <w:t>服务器</w:t>
      </w:r>
      <w:r w:rsidRPr="00CC45F4">
        <w:rPr>
          <w:rFonts w:hint="eastAsia"/>
          <w:b/>
          <w:color w:val="FF0000"/>
        </w:rPr>
        <w:t>ip</w:t>
      </w:r>
      <w:r w:rsidR="00D331D4">
        <w:rPr>
          <w:rFonts w:hint="eastAsia"/>
          <w:b/>
          <w:color w:val="FF0000"/>
        </w:rPr>
        <w:t>，例如我要解析域名</w:t>
      </w:r>
      <w:r w:rsidR="00D331D4">
        <w:rPr>
          <w:rFonts w:hint="eastAsia"/>
          <w:b/>
          <w:color w:val="FF0000"/>
        </w:rPr>
        <w:t>[</w:t>
      </w:r>
      <w:r w:rsidR="00D331D4" w:rsidRPr="00D331D4">
        <w:rPr>
          <w:b/>
          <w:color w:val="FF0000"/>
        </w:rPr>
        <w:t>mybank-mybank.router.default.svc.cluster.local</w:t>
      </w:r>
      <w:r w:rsidR="00D331D4">
        <w:rPr>
          <w:rFonts w:hint="eastAsia"/>
          <w:b/>
          <w:color w:val="FF0000"/>
        </w:rPr>
        <w:t>]</w:t>
      </w:r>
      <w:r w:rsidR="00D331D4">
        <w:rPr>
          <w:rFonts w:hint="eastAsia"/>
          <w:b/>
          <w:color w:val="FF0000"/>
        </w:rPr>
        <w:t>到服务器</w:t>
      </w:r>
      <w:r w:rsidR="00D331D4">
        <w:rPr>
          <w:rFonts w:hint="eastAsia"/>
          <w:b/>
          <w:color w:val="FF0000"/>
        </w:rPr>
        <w:t>[192.168.200.56]</w:t>
      </w:r>
    </w:p>
    <w:p w14:paraId="1BCC9C5B" w14:textId="31F0595F" w:rsidR="00E707AE" w:rsidRDefault="00DF7950" w:rsidP="00DD3854">
      <w:pPr>
        <w:rPr>
          <w:b/>
          <w:color w:val="FF0000"/>
        </w:rPr>
      </w:pPr>
      <w:r>
        <w:rPr>
          <w:noProof/>
        </w:rPr>
        <w:lastRenderedPageBreak/>
        <w:drawing>
          <wp:inline distT="0" distB="0" distL="0" distR="0" wp14:anchorId="6CA16B20" wp14:editId="07978DC2">
            <wp:extent cx="3885714" cy="1942857"/>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5714" cy="1942857"/>
                    </a:xfrm>
                    <a:prstGeom prst="rect">
                      <a:avLst/>
                    </a:prstGeom>
                  </pic:spPr>
                </pic:pic>
              </a:graphicData>
            </a:graphic>
          </wp:inline>
        </w:drawing>
      </w:r>
    </w:p>
    <w:p w14:paraId="2725DE4B" w14:textId="34950ECB" w:rsidR="0022564F" w:rsidRDefault="0022564F" w:rsidP="0022564F">
      <w:pPr>
        <w:pStyle w:val="3"/>
      </w:pPr>
      <w:bookmarkStart w:id="69" w:name="_Toc500018504"/>
      <w:r>
        <w:rPr>
          <w:rFonts w:hint="eastAsia"/>
        </w:rPr>
        <w:t>添加</w:t>
      </w:r>
      <w:r>
        <w:rPr>
          <w:rFonts w:hint="eastAsia"/>
        </w:rPr>
        <w:t>nameserver</w:t>
      </w:r>
      <w:bookmarkEnd w:id="69"/>
    </w:p>
    <w:p w14:paraId="55655BE2" w14:textId="1062E2FB" w:rsidR="0022564F" w:rsidRDefault="00664505" w:rsidP="0022564F">
      <w:r>
        <w:t>&gt;</w:t>
      </w:r>
      <w:r>
        <w:rPr>
          <w:rFonts w:hint="eastAsia"/>
        </w:rPr>
        <w:t>vim</w:t>
      </w:r>
      <w:r>
        <w:t xml:space="preserve"> </w:t>
      </w:r>
      <w:r w:rsidRPr="00664505">
        <w:t>/etc/resolv.conf</w:t>
      </w:r>
    </w:p>
    <w:p w14:paraId="3CAA5E85" w14:textId="6739F282" w:rsidR="00664505" w:rsidRDefault="00664505" w:rsidP="0022564F">
      <w:r>
        <w:rPr>
          <w:rFonts w:hint="eastAsia"/>
        </w:rPr>
        <w:t>添加以下内容：</w:t>
      </w:r>
    </w:p>
    <w:p w14:paraId="3519595E" w14:textId="051F932C" w:rsidR="00664505" w:rsidRDefault="00664505" w:rsidP="0022564F">
      <w:r>
        <w:t xml:space="preserve">nameserver </w:t>
      </w:r>
      <w:r w:rsidR="00B56059">
        <w:rPr>
          <w:rFonts w:hint="eastAsia"/>
        </w:rPr>
        <w:t>1</w:t>
      </w:r>
      <w:r>
        <w:rPr>
          <w:rFonts w:hint="eastAsia"/>
        </w:rPr>
        <w:t>92.168.200.57</w:t>
      </w:r>
    </w:p>
    <w:p w14:paraId="7591C2B8" w14:textId="2934005B" w:rsidR="0049314E" w:rsidRPr="0022564F" w:rsidRDefault="0049314E" w:rsidP="0022564F">
      <w:r>
        <w:rPr>
          <w:noProof/>
        </w:rPr>
        <w:drawing>
          <wp:inline distT="0" distB="0" distL="0" distR="0" wp14:anchorId="4AFE5A5B" wp14:editId="1ADD30D9">
            <wp:extent cx="2952381" cy="885714"/>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381" cy="885714"/>
                    </a:xfrm>
                    <a:prstGeom prst="rect">
                      <a:avLst/>
                    </a:prstGeom>
                  </pic:spPr>
                </pic:pic>
              </a:graphicData>
            </a:graphic>
          </wp:inline>
        </w:drawing>
      </w:r>
    </w:p>
    <w:p w14:paraId="135AA010" w14:textId="76A513B3" w:rsidR="001B2CBA" w:rsidRDefault="00982DB2" w:rsidP="00DA4213">
      <w:r>
        <w:rPr>
          <w:rFonts w:hint="eastAsia"/>
        </w:rPr>
        <w:t>PS</w:t>
      </w:r>
      <w:r>
        <w:rPr>
          <w:rFonts w:hint="eastAsia"/>
        </w:rPr>
        <w:t>：</w:t>
      </w:r>
      <w:r w:rsidRPr="00B90A55">
        <w:rPr>
          <w:rFonts w:hint="eastAsia"/>
          <w:b/>
          <w:color w:val="FF0000"/>
        </w:rPr>
        <w:t>注意</w:t>
      </w:r>
      <w:r w:rsidRPr="00B90A55">
        <w:rPr>
          <w:rFonts w:hint="eastAsia"/>
          <w:b/>
          <w:color w:val="FF0000"/>
        </w:rPr>
        <w:t>nameserver</w:t>
      </w:r>
      <w:r w:rsidRPr="00B90A55">
        <w:rPr>
          <w:rFonts w:hint="eastAsia"/>
          <w:b/>
          <w:color w:val="FF0000"/>
        </w:rPr>
        <w:t>是</w:t>
      </w:r>
      <w:r w:rsidRPr="00B90A55">
        <w:rPr>
          <w:rFonts w:hint="eastAsia"/>
          <w:b/>
          <w:color w:val="FF0000"/>
        </w:rPr>
        <w:t>192.168.200.57</w:t>
      </w:r>
      <w:r w:rsidRPr="00B90A55">
        <w:rPr>
          <w:rFonts w:hint="eastAsia"/>
          <w:b/>
          <w:color w:val="FF0000"/>
        </w:rPr>
        <w:t>，并不是</w:t>
      </w:r>
      <w:r w:rsidRPr="00B90A55">
        <w:rPr>
          <w:rFonts w:hint="eastAsia"/>
          <w:b/>
          <w:color w:val="FF0000"/>
        </w:rPr>
        <w:t>192.168.200.56</w:t>
      </w:r>
    </w:p>
    <w:p w14:paraId="3EE25240" w14:textId="455E8865" w:rsidR="00D03E0A" w:rsidRPr="00D03E0A" w:rsidRDefault="00EB6764" w:rsidP="00D03E0A">
      <w:pPr>
        <w:pStyle w:val="2"/>
      </w:pPr>
      <w:bookmarkStart w:id="70" w:name="_Toc500018505"/>
      <w:r>
        <w:rPr>
          <w:rFonts w:hint="eastAsia"/>
        </w:rPr>
        <w:t>增加</w:t>
      </w:r>
      <w:r>
        <w:rPr>
          <w:rFonts w:hint="eastAsia"/>
        </w:rPr>
        <w:t>named</w:t>
      </w:r>
      <w:r>
        <w:rPr>
          <w:rFonts w:hint="eastAsia"/>
        </w:rPr>
        <w:t>对文件的权限</w:t>
      </w:r>
      <w:bookmarkEnd w:id="70"/>
    </w:p>
    <w:p w14:paraId="1BEA7E6C" w14:textId="342BD74F" w:rsidR="00EB6764" w:rsidRDefault="0022564F" w:rsidP="00EB6764">
      <w:r>
        <w:rPr>
          <w:rFonts w:hint="eastAsia"/>
        </w:rPr>
        <w:t>&gt;</w:t>
      </w:r>
      <w:r w:rsidRPr="0022564F">
        <w:t>chown named:named /etc/named.conf</w:t>
      </w:r>
    </w:p>
    <w:p w14:paraId="10EFC266" w14:textId="60333284" w:rsidR="0022564F" w:rsidRDefault="0022564F" w:rsidP="00EB6764">
      <w:r>
        <w:t>&gt;</w:t>
      </w:r>
      <w:r w:rsidRPr="0022564F">
        <w:t>chown 755 /etc/named.conf</w:t>
      </w:r>
    </w:p>
    <w:p w14:paraId="56A35C36" w14:textId="7BE9ABBF" w:rsidR="00D03E0A" w:rsidRDefault="00D03E0A" w:rsidP="00EB6764">
      <w:r>
        <w:t>&gt;</w:t>
      </w:r>
      <w:r w:rsidRPr="00D03E0A">
        <w:t>chown named /var/named/dynamic/lab.com.zone</w:t>
      </w:r>
    </w:p>
    <w:p w14:paraId="253BAD1C" w14:textId="658DADC4" w:rsidR="008D36F2" w:rsidRDefault="008D36F2" w:rsidP="008D36F2">
      <w:pPr>
        <w:pStyle w:val="2"/>
      </w:pPr>
      <w:bookmarkStart w:id="71" w:name="_Toc500018506"/>
      <w:r>
        <w:rPr>
          <w:rFonts w:hint="eastAsia"/>
        </w:rPr>
        <w:t>重启服务</w:t>
      </w:r>
      <w:bookmarkEnd w:id="71"/>
    </w:p>
    <w:p w14:paraId="07501CFC" w14:textId="0E74CA54" w:rsidR="008D36F2" w:rsidRDefault="00866D3E" w:rsidP="008D36F2">
      <w:r>
        <w:rPr>
          <w:rFonts w:hint="eastAsia"/>
        </w:rPr>
        <w:t>&gt;</w:t>
      </w:r>
      <w:r w:rsidRPr="00866D3E">
        <w:t>service named restart</w:t>
      </w:r>
    </w:p>
    <w:p w14:paraId="3182C0F9" w14:textId="5844179E" w:rsidR="00866D3E" w:rsidRDefault="00866D3E" w:rsidP="008D36F2">
      <w:r>
        <w:rPr>
          <w:rFonts w:hint="eastAsia"/>
        </w:rPr>
        <w:t>查看服务状态：</w:t>
      </w:r>
    </w:p>
    <w:p w14:paraId="474AF8DE" w14:textId="655B9EEF" w:rsidR="00866D3E" w:rsidRDefault="00866D3E" w:rsidP="008D36F2">
      <w:r>
        <w:rPr>
          <w:rFonts w:hint="eastAsia"/>
        </w:rPr>
        <w:t>&gt;</w:t>
      </w:r>
      <w:r w:rsidRPr="00866D3E">
        <w:t>systemctl status named</w:t>
      </w:r>
    </w:p>
    <w:p w14:paraId="06ED214D" w14:textId="6A6F7EB9" w:rsidR="00866D3E" w:rsidRDefault="00CF1F78" w:rsidP="008D36F2">
      <w:r>
        <w:rPr>
          <w:noProof/>
        </w:rPr>
        <w:lastRenderedPageBreak/>
        <w:drawing>
          <wp:inline distT="0" distB="0" distL="0" distR="0" wp14:anchorId="525D8062" wp14:editId="370B6AFF">
            <wp:extent cx="6151880" cy="21736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2173605"/>
                    </a:xfrm>
                    <a:prstGeom prst="rect">
                      <a:avLst/>
                    </a:prstGeom>
                  </pic:spPr>
                </pic:pic>
              </a:graphicData>
            </a:graphic>
          </wp:inline>
        </w:drawing>
      </w:r>
    </w:p>
    <w:p w14:paraId="51A5AD50" w14:textId="48AF1BCE" w:rsidR="008104B9" w:rsidRDefault="008104B9" w:rsidP="008104B9">
      <w:pPr>
        <w:pStyle w:val="2"/>
      </w:pPr>
      <w:bookmarkStart w:id="72" w:name="_Toc500018507"/>
      <w:r>
        <w:rPr>
          <w:rFonts w:hint="eastAsia"/>
        </w:rPr>
        <w:t>验证</w:t>
      </w:r>
      <w:bookmarkEnd w:id="72"/>
    </w:p>
    <w:p w14:paraId="512DA319" w14:textId="12BCDCD4" w:rsidR="004317BC" w:rsidRPr="004317BC" w:rsidRDefault="004317BC" w:rsidP="004317BC">
      <w:pPr>
        <w:pStyle w:val="3"/>
      </w:pPr>
      <w:bookmarkStart w:id="73" w:name="_Toc500018508"/>
      <w:r>
        <w:rPr>
          <w:rFonts w:hint="eastAsia"/>
        </w:rPr>
        <w:t>服务器验证</w:t>
      </w:r>
      <w:bookmarkEnd w:id="73"/>
    </w:p>
    <w:p w14:paraId="00CA8FC5" w14:textId="1D77F3E6" w:rsidR="008104B9" w:rsidRDefault="008443DF" w:rsidP="008104B9">
      <w:r>
        <w:rPr>
          <w:rFonts w:hint="eastAsia"/>
        </w:rPr>
        <w:t>&gt;</w:t>
      </w:r>
      <w:r w:rsidRPr="008443DF">
        <w:t xml:space="preserve"> nslookup abc.router.default.svc.cluster.local</w:t>
      </w:r>
    </w:p>
    <w:p w14:paraId="1DD4819E" w14:textId="151099E8" w:rsidR="008443DF" w:rsidRDefault="008D3FB1" w:rsidP="008104B9">
      <w:r>
        <w:rPr>
          <w:noProof/>
        </w:rPr>
        <w:drawing>
          <wp:inline distT="0" distB="0" distL="0" distR="0" wp14:anchorId="38ED2170" wp14:editId="7C289C73">
            <wp:extent cx="4209524" cy="9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9524" cy="980952"/>
                    </a:xfrm>
                    <a:prstGeom prst="rect">
                      <a:avLst/>
                    </a:prstGeom>
                  </pic:spPr>
                </pic:pic>
              </a:graphicData>
            </a:graphic>
          </wp:inline>
        </w:drawing>
      </w:r>
    </w:p>
    <w:p w14:paraId="2F8F693A" w14:textId="265D5009" w:rsidR="004317BC" w:rsidRDefault="004317BC" w:rsidP="008104B9">
      <w:r>
        <w:rPr>
          <w:rFonts w:hint="eastAsia"/>
        </w:rPr>
        <w:t>说明服务器访问子域名成功。</w:t>
      </w:r>
    </w:p>
    <w:p w14:paraId="64D439AA" w14:textId="7923E13D" w:rsidR="004317BC" w:rsidRDefault="004317BC" w:rsidP="004317BC">
      <w:pPr>
        <w:pStyle w:val="3"/>
      </w:pPr>
      <w:bookmarkStart w:id="74" w:name="_Toc500018509"/>
      <w:r>
        <w:rPr>
          <w:rFonts w:hint="eastAsia"/>
        </w:rPr>
        <w:t>客户端验证</w:t>
      </w:r>
      <w:bookmarkEnd w:id="74"/>
    </w:p>
    <w:p w14:paraId="41D7E954" w14:textId="4091811F" w:rsidR="00187B3A" w:rsidRDefault="00187B3A" w:rsidP="002C3B1E">
      <w:pPr>
        <w:jc w:val="left"/>
      </w:pPr>
      <w:r>
        <w:rPr>
          <w:rFonts w:hint="eastAsia"/>
        </w:rPr>
        <w:t>PC</w:t>
      </w:r>
      <w:r>
        <w:rPr>
          <w:rFonts w:hint="eastAsia"/>
        </w:rPr>
        <w:t>客户端访问</w:t>
      </w:r>
      <w:r>
        <w:rPr>
          <w:rFonts w:hint="eastAsia"/>
        </w:rPr>
        <w:t>dns</w:t>
      </w:r>
      <w:r>
        <w:rPr>
          <w:rFonts w:hint="eastAsia"/>
        </w:rPr>
        <w:t>，需要设置</w:t>
      </w:r>
      <w:r>
        <w:rPr>
          <w:rFonts w:hint="eastAsia"/>
        </w:rPr>
        <w:t>dns</w:t>
      </w:r>
      <w:r>
        <w:rPr>
          <w:rFonts w:hint="eastAsia"/>
        </w:rPr>
        <w:t>服务器地址</w:t>
      </w:r>
      <w:r w:rsidR="002C3B1E">
        <w:rPr>
          <w:rFonts w:hint="eastAsia"/>
        </w:rPr>
        <w:t>（</w:t>
      </w:r>
      <w:r w:rsidR="00C25A99">
        <w:rPr>
          <w:rFonts w:hint="eastAsia"/>
        </w:rPr>
        <w:t>使用哪个</w:t>
      </w:r>
      <w:r w:rsidR="00C25A99">
        <w:t>网络就</w:t>
      </w:r>
      <w:r w:rsidR="00C25A99">
        <w:rPr>
          <w:rFonts w:hint="eastAsia"/>
        </w:rPr>
        <w:t>配置</w:t>
      </w:r>
      <w:r w:rsidR="00C25A99">
        <w:t>哪个网络的</w:t>
      </w:r>
      <w:r w:rsidR="00C25A99">
        <w:rPr>
          <w:rFonts w:hint="eastAsia"/>
        </w:rPr>
        <w:t>dns</w:t>
      </w:r>
      <w:r w:rsidR="00C25A99">
        <w:rPr>
          <w:rFonts w:hint="eastAsia"/>
        </w:rPr>
        <w:t>服务器</w:t>
      </w:r>
      <w:r w:rsidR="002C3B1E">
        <w:rPr>
          <w:rFonts w:hint="eastAsia"/>
        </w:rPr>
        <w:t>）</w:t>
      </w:r>
      <w:r>
        <w:rPr>
          <w:rFonts w:hint="eastAsia"/>
        </w:rPr>
        <w:t>：</w:t>
      </w:r>
    </w:p>
    <w:p w14:paraId="2574AEA4" w14:textId="34CA3632" w:rsidR="002C3B1E" w:rsidRDefault="002C3B1E" w:rsidP="002C3B1E">
      <w:pPr>
        <w:jc w:val="left"/>
      </w:pPr>
      <w:r>
        <w:rPr>
          <w:noProof/>
        </w:rPr>
        <w:drawing>
          <wp:inline distT="0" distB="0" distL="0" distR="0" wp14:anchorId="4C8DFE18" wp14:editId="7E59C810">
            <wp:extent cx="5228571" cy="178095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8571" cy="1780952"/>
                    </a:xfrm>
                    <a:prstGeom prst="rect">
                      <a:avLst/>
                    </a:prstGeom>
                  </pic:spPr>
                </pic:pic>
              </a:graphicData>
            </a:graphic>
          </wp:inline>
        </w:drawing>
      </w:r>
    </w:p>
    <w:p w14:paraId="5347B3EC" w14:textId="386CB75C" w:rsidR="00187B3A" w:rsidRDefault="00416104" w:rsidP="008104B9">
      <w:r>
        <w:rPr>
          <w:noProof/>
        </w:rPr>
        <w:lastRenderedPageBreak/>
        <w:drawing>
          <wp:inline distT="0" distB="0" distL="0" distR="0" wp14:anchorId="3DC30516" wp14:editId="566CA2E6">
            <wp:extent cx="6151880" cy="29565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956560"/>
                    </a:xfrm>
                    <a:prstGeom prst="rect">
                      <a:avLst/>
                    </a:prstGeom>
                  </pic:spPr>
                </pic:pic>
              </a:graphicData>
            </a:graphic>
          </wp:inline>
        </w:drawing>
      </w:r>
    </w:p>
    <w:p w14:paraId="48260C7E" w14:textId="48A35CA4" w:rsidR="00187B3A" w:rsidRDefault="00187B3A" w:rsidP="008104B9">
      <w:r>
        <w:rPr>
          <w:rFonts w:hint="eastAsia"/>
        </w:rPr>
        <w:t>验证客户端：</w:t>
      </w:r>
    </w:p>
    <w:p w14:paraId="3E25DCB7" w14:textId="4A65BF58" w:rsidR="00187B3A" w:rsidRDefault="00187B3A" w:rsidP="008104B9">
      <w:r>
        <w:rPr>
          <w:rFonts w:hint="eastAsia"/>
        </w:rPr>
        <w:t>&gt;</w:t>
      </w:r>
      <w:r w:rsidRPr="00187B3A">
        <w:t xml:space="preserve"> </w:t>
      </w:r>
      <w:r>
        <w:t xml:space="preserve">nslookup </w:t>
      </w:r>
      <w:r>
        <w:rPr>
          <w:rFonts w:hint="eastAsia"/>
        </w:rPr>
        <w:t>abc</w:t>
      </w:r>
      <w:r w:rsidRPr="00187B3A">
        <w:t>.router.default.svc.cluster.local</w:t>
      </w:r>
    </w:p>
    <w:p w14:paraId="6B83D3C4" w14:textId="70B7732B" w:rsidR="004B79B8" w:rsidRDefault="00723AE6" w:rsidP="008104B9">
      <w:r>
        <w:rPr>
          <w:noProof/>
        </w:rPr>
        <w:drawing>
          <wp:inline distT="0" distB="0" distL="0" distR="0" wp14:anchorId="48CA3CB8" wp14:editId="118841AD">
            <wp:extent cx="5533333" cy="11619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333" cy="1161905"/>
                    </a:xfrm>
                    <a:prstGeom prst="rect">
                      <a:avLst/>
                    </a:prstGeom>
                  </pic:spPr>
                </pic:pic>
              </a:graphicData>
            </a:graphic>
          </wp:inline>
        </w:drawing>
      </w:r>
    </w:p>
    <w:p w14:paraId="77A81E9D" w14:textId="72BE91B3" w:rsidR="00C24056" w:rsidRDefault="00C24056" w:rsidP="008104B9">
      <w:r>
        <w:rPr>
          <w:rFonts w:hint="eastAsia"/>
        </w:rPr>
        <w:t>说明子域名访问成功。</w:t>
      </w:r>
    </w:p>
    <w:p w14:paraId="4FBB5563" w14:textId="76AB9C09" w:rsidR="007547DB" w:rsidRDefault="007547DB" w:rsidP="008104B9">
      <w:r>
        <w:rPr>
          <w:rFonts w:hint="eastAsia"/>
        </w:rPr>
        <w:t>访问应用效果</w:t>
      </w:r>
      <w:r w:rsidR="00341DA8">
        <w:rPr>
          <w:rFonts w:hint="eastAsia"/>
        </w:rPr>
        <w:t>，成功</w:t>
      </w:r>
      <w:r>
        <w:rPr>
          <w:rFonts w:hint="eastAsia"/>
        </w:rPr>
        <w:t>：</w:t>
      </w:r>
    </w:p>
    <w:p w14:paraId="58AB8929" w14:textId="1AE8F4F4" w:rsidR="007547DB" w:rsidRDefault="007547DB" w:rsidP="008104B9">
      <w:r>
        <w:rPr>
          <w:noProof/>
        </w:rPr>
        <w:lastRenderedPageBreak/>
        <w:drawing>
          <wp:inline distT="0" distB="0" distL="0" distR="0" wp14:anchorId="7609F2FA" wp14:editId="40E08075">
            <wp:extent cx="6151880" cy="29330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1880" cy="2933065"/>
                    </a:xfrm>
                    <a:prstGeom prst="rect">
                      <a:avLst/>
                    </a:prstGeom>
                  </pic:spPr>
                </pic:pic>
              </a:graphicData>
            </a:graphic>
          </wp:inline>
        </w:drawing>
      </w:r>
    </w:p>
    <w:p w14:paraId="2C94C57A" w14:textId="4624D826" w:rsidR="00D67600" w:rsidRDefault="00D67600" w:rsidP="008104B9">
      <w:r>
        <w:rPr>
          <w:rFonts w:hint="eastAsia"/>
        </w:rPr>
        <w:t>其他新应用也可以正常访问。</w:t>
      </w:r>
    </w:p>
    <w:p w14:paraId="16D02C4E" w14:textId="75A96205" w:rsidR="004E31A6" w:rsidRDefault="004E31A6" w:rsidP="004E31A6">
      <w:pPr>
        <w:pStyle w:val="1"/>
      </w:pPr>
      <w:bookmarkStart w:id="75" w:name="_Toc500018510"/>
      <w:r>
        <w:rPr>
          <w:rFonts w:hint="eastAsia"/>
        </w:rPr>
        <w:t>S2I</w:t>
      </w:r>
      <w:r>
        <w:rPr>
          <w:rFonts w:hint="eastAsia"/>
        </w:rPr>
        <w:t>镜像定制</w:t>
      </w:r>
      <w:bookmarkEnd w:id="75"/>
    </w:p>
    <w:p w14:paraId="7E2243D6" w14:textId="2BC521C0" w:rsidR="004E31A6" w:rsidRDefault="0069368E" w:rsidP="0069368E">
      <w:pPr>
        <w:pStyle w:val="2"/>
      </w:pPr>
      <w:bookmarkStart w:id="76" w:name="_Toc500018511"/>
      <w:r>
        <w:rPr>
          <w:rFonts w:hint="eastAsia"/>
        </w:rPr>
        <w:t>准备环境</w:t>
      </w:r>
      <w:bookmarkEnd w:id="76"/>
    </w:p>
    <w:p w14:paraId="44AC898F" w14:textId="09E9E060" w:rsidR="0069368E" w:rsidRDefault="00CB735E" w:rsidP="0069368E">
      <w:r>
        <w:rPr>
          <w:rFonts w:hint="eastAsia"/>
        </w:rPr>
        <w:t>1</w:t>
      </w:r>
      <w:r>
        <w:rPr>
          <w:rFonts w:hint="eastAsia"/>
        </w:rPr>
        <w:t>）下载</w:t>
      </w:r>
      <w:r>
        <w:rPr>
          <w:rFonts w:hint="eastAsia"/>
        </w:rPr>
        <w:t>S2I</w:t>
      </w:r>
      <w:r>
        <w:rPr>
          <w:rFonts w:hint="eastAsia"/>
        </w:rPr>
        <w:t>二进制文件</w:t>
      </w:r>
    </w:p>
    <w:p w14:paraId="6C516830" w14:textId="6A44ECE5" w:rsidR="00CB735E" w:rsidRDefault="00CB735E" w:rsidP="0069368E">
      <w:r>
        <w:rPr>
          <w:rFonts w:hint="eastAsia"/>
        </w:rPr>
        <w:t>进入</w:t>
      </w:r>
      <w:r>
        <w:rPr>
          <w:rFonts w:hint="eastAsia"/>
        </w:rPr>
        <w:t>github</w:t>
      </w:r>
      <w:r>
        <w:rPr>
          <w:rFonts w:hint="eastAsia"/>
        </w:rPr>
        <w:t>查找：</w:t>
      </w:r>
      <w:hyperlink r:id="rId149" w:history="1">
        <w:r w:rsidRPr="00586F50">
          <w:rPr>
            <w:rStyle w:val="ac"/>
          </w:rPr>
          <w:t>https://github.com/openshift/source-to-image/releases</w:t>
        </w:r>
      </w:hyperlink>
    </w:p>
    <w:p w14:paraId="5D42B3ED" w14:textId="507EE31C" w:rsidR="00CB735E" w:rsidRDefault="00285D94" w:rsidP="0069368E">
      <w:r>
        <w:rPr>
          <w:rFonts w:hint="eastAsia"/>
        </w:rPr>
        <w:t>本次试验使用以下版本（目前为最新）</w:t>
      </w:r>
    </w:p>
    <w:p w14:paraId="4D049115" w14:textId="4B3D244F" w:rsidR="00CB735E" w:rsidRDefault="00766CD6" w:rsidP="0069368E">
      <w:r>
        <w:t xml:space="preserve">&gt;wget </w:t>
      </w:r>
      <w:hyperlink r:id="rId150" w:history="1">
        <w:r w:rsidR="00CB735E" w:rsidRPr="00586F50">
          <w:rPr>
            <w:rStyle w:val="ac"/>
          </w:rPr>
          <w:t>https://github.com/openshift/source-to-image/releases/download/v1.1.7/source-to-image-v1.1.7-226afa1-linux-amd64.tar.gz</w:t>
        </w:r>
      </w:hyperlink>
    </w:p>
    <w:p w14:paraId="5D84352F" w14:textId="0B6755C7" w:rsidR="005D0F1D" w:rsidRDefault="005D0F1D" w:rsidP="0069368E">
      <w:r>
        <w:t>2</w:t>
      </w:r>
      <w:r>
        <w:rPr>
          <w:rFonts w:hint="eastAsia"/>
        </w:rPr>
        <w:t>）解压到</w:t>
      </w:r>
      <w:r>
        <w:rPr>
          <w:rFonts w:hint="eastAsia"/>
        </w:rPr>
        <w:t>/</w:t>
      </w:r>
      <w:r w:rsidR="00CC6413">
        <w:rPr>
          <w:rFonts w:hint="eastAsia"/>
        </w:rPr>
        <w:t>us</w:t>
      </w:r>
      <w:r>
        <w:rPr>
          <w:rFonts w:hint="eastAsia"/>
        </w:rPr>
        <w:t>r</w:t>
      </w:r>
      <w:r>
        <w:t>/</w:t>
      </w:r>
      <w:r>
        <w:rPr>
          <w:rFonts w:hint="eastAsia"/>
        </w:rPr>
        <w:t>bin</w:t>
      </w:r>
      <w:r>
        <w:t xml:space="preserve"> </w:t>
      </w:r>
      <w:r>
        <w:rPr>
          <w:rFonts w:hint="eastAsia"/>
        </w:rPr>
        <w:t>目录</w:t>
      </w:r>
    </w:p>
    <w:p w14:paraId="74D6701E" w14:textId="70FF15DE" w:rsidR="005D0F1D" w:rsidRDefault="005D0F1D" w:rsidP="0069368E">
      <w:r>
        <w:rPr>
          <w:rFonts w:hint="eastAsia"/>
        </w:rPr>
        <w:t>&gt;tar</w:t>
      </w:r>
      <w:r>
        <w:t xml:space="preserve"> zxvf </w:t>
      </w:r>
      <w:r w:rsidRPr="005D0F1D">
        <w:t>source-to-image-v1.1.7-226afa1-linux-amd64.tar.gz</w:t>
      </w:r>
      <w:r w:rsidR="00CC6413">
        <w:t xml:space="preserve"> -C /usr/bin</w:t>
      </w:r>
    </w:p>
    <w:p w14:paraId="1FFB40FD" w14:textId="203F03D7" w:rsidR="005D0F1D" w:rsidRDefault="0099227C" w:rsidP="0069368E">
      <w:r>
        <w:rPr>
          <w:rFonts w:hint="eastAsia"/>
        </w:rPr>
        <w:t>3</w:t>
      </w:r>
      <w:r>
        <w:rPr>
          <w:rFonts w:hint="eastAsia"/>
        </w:rPr>
        <w:t>）验证</w:t>
      </w:r>
    </w:p>
    <w:p w14:paraId="2C83091A" w14:textId="54706E63" w:rsidR="0099227C" w:rsidRDefault="0099227C" w:rsidP="0069368E">
      <w:r>
        <w:rPr>
          <w:rFonts w:hint="eastAsia"/>
        </w:rPr>
        <w:t>直接输入</w:t>
      </w:r>
      <w:r>
        <w:rPr>
          <w:rFonts w:hint="eastAsia"/>
        </w:rPr>
        <w:t>:s2i</w:t>
      </w:r>
      <w:r>
        <w:rPr>
          <w:rFonts w:hint="eastAsia"/>
        </w:rPr>
        <w:t>，回车即可看到帮助信息</w:t>
      </w:r>
      <w:r w:rsidR="005B666C">
        <w:rPr>
          <w:rFonts w:hint="eastAsia"/>
        </w:rPr>
        <w:t>，说明安装成功。</w:t>
      </w:r>
    </w:p>
    <w:p w14:paraId="2E983623" w14:textId="4E5C84F4" w:rsidR="0099227C" w:rsidRDefault="0099227C" w:rsidP="0069368E">
      <w:r>
        <w:rPr>
          <w:noProof/>
        </w:rPr>
        <w:lastRenderedPageBreak/>
        <w:drawing>
          <wp:inline distT="0" distB="0" distL="0" distR="0" wp14:anchorId="4E656EAA" wp14:editId="16AFA5D2">
            <wp:extent cx="6151880" cy="2798445"/>
            <wp:effectExtent l="0" t="0" r="127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1880" cy="2798445"/>
                    </a:xfrm>
                    <a:prstGeom prst="rect">
                      <a:avLst/>
                    </a:prstGeom>
                  </pic:spPr>
                </pic:pic>
              </a:graphicData>
            </a:graphic>
          </wp:inline>
        </w:drawing>
      </w:r>
    </w:p>
    <w:p w14:paraId="7A70D933" w14:textId="46B5653E" w:rsidR="007D0B95" w:rsidRDefault="007D0B95" w:rsidP="0069368E">
      <w:r>
        <w:rPr>
          <w:rFonts w:hint="eastAsia"/>
        </w:rPr>
        <w:t>4</w:t>
      </w:r>
      <w:r>
        <w:rPr>
          <w:rFonts w:hint="eastAsia"/>
        </w:rPr>
        <w:t>）通过命令</w:t>
      </w:r>
      <w:r>
        <w:rPr>
          <w:rFonts w:hint="eastAsia"/>
        </w:rPr>
        <w:t>s2i</w:t>
      </w:r>
      <w:r>
        <w:t xml:space="preserve"> </w:t>
      </w:r>
      <w:r>
        <w:rPr>
          <w:rFonts w:hint="eastAsia"/>
        </w:rPr>
        <w:t>create</w:t>
      </w:r>
      <w:r>
        <w:rPr>
          <w:rFonts w:hint="eastAsia"/>
        </w:rPr>
        <w:t>创建一个名为</w:t>
      </w:r>
      <w:r>
        <w:rPr>
          <w:rFonts w:hint="eastAsia"/>
        </w:rPr>
        <w:t>tomcat-s2i</w:t>
      </w:r>
      <w:r>
        <w:rPr>
          <w:rFonts w:hint="eastAsia"/>
        </w:rPr>
        <w:t>的</w:t>
      </w:r>
      <w:r>
        <w:rPr>
          <w:rFonts w:hint="eastAsia"/>
        </w:rPr>
        <w:t>S2I Builder</w:t>
      </w:r>
      <w:r>
        <w:rPr>
          <w:rFonts w:hint="eastAsia"/>
        </w:rPr>
        <w:t>镜像，第三个参数</w:t>
      </w:r>
      <w:r>
        <w:rPr>
          <w:rFonts w:hint="eastAsia"/>
        </w:rPr>
        <w:t>tomcat-s2i</w:t>
      </w:r>
      <w:r>
        <w:rPr>
          <w:rFonts w:hint="eastAsia"/>
        </w:rPr>
        <w:t>定义工作目录的名称</w:t>
      </w:r>
    </w:p>
    <w:p w14:paraId="37F9C94D" w14:textId="658DC689" w:rsidR="007D0B95" w:rsidRDefault="00FE7970" w:rsidP="0069368E">
      <w:r>
        <w:rPr>
          <w:rFonts w:hint="eastAsia"/>
        </w:rPr>
        <w:t>&gt;</w:t>
      </w:r>
      <w:bookmarkStart w:id="77" w:name="OLE_LINK30"/>
      <w:bookmarkStart w:id="78" w:name="OLE_LINK31"/>
      <w:r>
        <w:rPr>
          <w:rFonts w:hint="eastAsia"/>
        </w:rPr>
        <w:t>s2i</w:t>
      </w:r>
      <w:r>
        <w:t xml:space="preserve"> </w:t>
      </w:r>
      <w:r>
        <w:rPr>
          <w:rFonts w:hint="eastAsia"/>
        </w:rPr>
        <w:t>create</w:t>
      </w:r>
      <w:r>
        <w:t xml:space="preserve"> </w:t>
      </w:r>
      <w:r>
        <w:rPr>
          <w:rFonts w:hint="eastAsia"/>
        </w:rPr>
        <w:t>tomcat-s2i</w:t>
      </w:r>
      <w:r>
        <w:t xml:space="preserve"> </w:t>
      </w:r>
      <w:r>
        <w:rPr>
          <w:rFonts w:hint="eastAsia"/>
        </w:rPr>
        <w:t>tomcat-s2i</w:t>
      </w:r>
      <w:bookmarkEnd w:id="77"/>
      <w:bookmarkEnd w:id="78"/>
    </w:p>
    <w:p w14:paraId="150A7891" w14:textId="5212398C" w:rsidR="00DA40DD" w:rsidRDefault="00DA40DD" w:rsidP="0069368E">
      <w:r>
        <w:rPr>
          <w:rFonts w:hint="eastAsia"/>
        </w:rPr>
        <w:t>成功后可以看到生成目录：</w:t>
      </w:r>
      <w:r>
        <w:rPr>
          <w:rFonts w:hint="eastAsia"/>
        </w:rPr>
        <w:t>tomcat-s2i</w:t>
      </w:r>
      <w:r>
        <w:rPr>
          <w:rFonts w:hint="eastAsia"/>
        </w:rPr>
        <w:t>，其中包含三个文件：</w:t>
      </w:r>
      <w:r>
        <w:rPr>
          <w:rFonts w:hint="eastAsia"/>
        </w:rPr>
        <w:t>Dockerfile</w:t>
      </w:r>
      <w:r>
        <w:rPr>
          <w:rFonts w:hint="eastAsia"/>
        </w:rPr>
        <w:t>、</w:t>
      </w:r>
      <w:r>
        <w:rPr>
          <w:rFonts w:hint="eastAsia"/>
        </w:rPr>
        <w:t>Makefile</w:t>
      </w:r>
      <w:r>
        <w:rPr>
          <w:rFonts w:hint="eastAsia"/>
        </w:rPr>
        <w:t>和</w:t>
      </w:r>
      <w:r>
        <w:rPr>
          <w:rFonts w:hint="eastAsia"/>
        </w:rPr>
        <w:t>README.md</w:t>
      </w:r>
      <w:r>
        <w:rPr>
          <w:rFonts w:hint="eastAsia"/>
        </w:rPr>
        <w:t>，以及两个目录：</w:t>
      </w:r>
      <w:r>
        <w:rPr>
          <w:rFonts w:hint="eastAsia"/>
        </w:rPr>
        <w:t>s2i</w:t>
      </w:r>
      <w:r>
        <w:rPr>
          <w:rFonts w:hint="eastAsia"/>
        </w:rPr>
        <w:t>和</w:t>
      </w:r>
      <w:r>
        <w:rPr>
          <w:rFonts w:hint="eastAsia"/>
        </w:rPr>
        <w:t>test</w:t>
      </w:r>
      <w:r>
        <w:rPr>
          <w:rFonts w:hint="eastAsia"/>
        </w:rPr>
        <w:t>。</w:t>
      </w:r>
      <w:r w:rsidR="00BE5E25">
        <w:t xml:space="preserve"> </w:t>
      </w:r>
    </w:p>
    <w:p w14:paraId="6F47377F" w14:textId="297F5B1B" w:rsidR="00AF1CC9" w:rsidRDefault="00AF1CC9" w:rsidP="0069368E">
      <w:r>
        <w:rPr>
          <w:noProof/>
        </w:rPr>
        <w:drawing>
          <wp:inline distT="0" distB="0" distL="0" distR="0" wp14:anchorId="15D6D482" wp14:editId="4D77EAEC">
            <wp:extent cx="6151880" cy="1841500"/>
            <wp:effectExtent l="0" t="0" r="127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1880" cy="1841500"/>
                    </a:xfrm>
                    <a:prstGeom prst="rect">
                      <a:avLst/>
                    </a:prstGeom>
                  </pic:spPr>
                </pic:pic>
              </a:graphicData>
            </a:graphic>
          </wp:inline>
        </w:drawing>
      </w:r>
    </w:p>
    <w:p w14:paraId="3AF0C048" w14:textId="4E33BB1C" w:rsidR="000F6425" w:rsidRDefault="00CE680E" w:rsidP="0069368E">
      <w:r>
        <w:rPr>
          <w:rFonts w:hint="eastAsia"/>
        </w:rPr>
        <w:t>&gt;cat</w:t>
      </w:r>
      <w:r>
        <w:t xml:space="preserve"> D</w:t>
      </w:r>
      <w:r>
        <w:rPr>
          <w:rFonts w:hint="eastAsia"/>
        </w:rPr>
        <w:t>ockerfile</w:t>
      </w:r>
    </w:p>
    <w:p w14:paraId="319DF8D7" w14:textId="603FBD04" w:rsidR="00CE680E" w:rsidRDefault="00CE680E" w:rsidP="0069368E">
      <w:r>
        <w:rPr>
          <w:rFonts w:hint="eastAsia"/>
        </w:rPr>
        <w:t>可以看到大部分的内容被注释，可以基于这个示例，进行修改。</w:t>
      </w:r>
    </w:p>
    <w:p w14:paraId="562A4C4C" w14:textId="3B3A0C80" w:rsidR="004B41C1" w:rsidRDefault="004B41C1" w:rsidP="0069368E">
      <w:r>
        <w:rPr>
          <w:rFonts w:hint="eastAsia"/>
        </w:rPr>
        <w:t>（其它说明请参考书籍《开源容器云</w:t>
      </w:r>
      <w:r>
        <w:rPr>
          <w:rFonts w:hint="eastAsia"/>
        </w:rPr>
        <w:t>Openshift</w:t>
      </w:r>
      <w:r>
        <w:rPr>
          <w:rFonts w:hint="eastAsia"/>
        </w:rPr>
        <w:t>：构建基于</w:t>
      </w:r>
      <w:r>
        <w:rPr>
          <w:rFonts w:hint="eastAsia"/>
        </w:rPr>
        <w:t>Kubernetes</w:t>
      </w:r>
      <w:r>
        <w:rPr>
          <w:rFonts w:hint="eastAsia"/>
        </w:rPr>
        <w:t>的企业应用云平台》</w:t>
      </w:r>
      <w:r w:rsidR="008C0819">
        <w:rPr>
          <w:rFonts w:hint="eastAsia"/>
        </w:rPr>
        <w:t>的详解</w:t>
      </w:r>
      <w:r>
        <w:rPr>
          <w:rFonts w:hint="eastAsia"/>
        </w:rPr>
        <w:t>）</w:t>
      </w:r>
    </w:p>
    <w:p w14:paraId="19A613C0" w14:textId="1185588B" w:rsidR="00AD620B" w:rsidRDefault="00AD620B" w:rsidP="00AD620B">
      <w:pPr>
        <w:pStyle w:val="2"/>
      </w:pPr>
      <w:bookmarkStart w:id="79" w:name="_Toc500018512"/>
      <w:r>
        <w:rPr>
          <w:rFonts w:hint="eastAsia"/>
        </w:rPr>
        <w:lastRenderedPageBreak/>
        <w:t>修改</w:t>
      </w:r>
      <w:r>
        <w:rPr>
          <w:rFonts w:hint="eastAsia"/>
        </w:rPr>
        <w:t>Dockerfile</w:t>
      </w:r>
      <w:bookmarkEnd w:id="79"/>
    </w:p>
    <w:p w14:paraId="43A2746F" w14:textId="3773A2DE" w:rsidR="00AD620B" w:rsidRDefault="00BE5E25" w:rsidP="00AD620B">
      <w:r>
        <w:rPr>
          <w:rFonts w:hint="eastAsia"/>
        </w:rPr>
        <w:t>内容如下：</w:t>
      </w:r>
    </w:p>
    <w:tbl>
      <w:tblPr>
        <w:tblStyle w:val="a4"/>
        <w:tblW w:w="0" w:type="auto"/>
        <w:tblLook w:val="04A0" w:firstRow="1" w:lastRow="0" w:firstColumn="1" w:lastColumn="0" w:noHBand="0" w:noVBand="1"/>
      </w:tblPr>
      <w:tblGrid>
        <w:gridCol w:w="9678"/>
      </w:tblGrid>
      <w:tr w:rsidR="003A0B30" w14:paraId="7C5C698D" w14:textId="77777777" w:rsidTr="003A0B30">
        <w:trPr>
          <w:trHeight w:val="1647"/>
        </w:trPr>
        <w:tc>
          <w:tcPr>
            <w:tcW w:w="9678" w:type="dxa"/>
          </w:tcPr>
          <w:p w14:paraId="23C84778" w14:textId="77777777" w:rsidR="00622F3A" w:rsidRDefault="0040372F" w:rsidP="00622F3A">
            <w:r>
              <w:t xml:space="preserve">FROM </w:t>
            </w:r>
            <w:bookmarkStart w:id="80" w:name="OLE_LINK33"/>
            <w:bookmarkStart w:id="81" w:name="OLE_LINK34"/>
            <w:r w:rsidR="00622F3A" w:rsidRPr="00622F3A">
              <w:t>maven:3.3-jdk-8</w:t>
            </w:r>
            <w:bookmarkEnd w:id="80"/>
            <w:bookmarkEnd w:id="81"/>
          </w:p>
          <w:p w14:paraId="7A556FB1" w14:textId="74B6CC4B" w:rsidR="0040372F" w:rsidRDefault="0040372F" w:rsidP="0040372F"/>
          <w:p w14:paraId="3AAAC712" w14:textId="77777777" w:rsidR="0040372F" w:rsidRDefault="0040372F" w:rsidP="0040372F">
            <w:r>
              <w:t>MAINTAINER weifj</w:t>
            </w:r>
          </w:p>
          <w:p w14:paraId="09B49B22" w14:textId="77777777" w:rsidR="0040372F" w:rsidRDefault="0040372F" w:rsidP="0040372F"/>
          <w:p w14:paraId="70B02371" w14:textId="77777777" w:rsidR="0040372F" w:rsidRDefault="0040372F" w:rsidP="0040372F">
            <w:r>
              <w:t>LABEL io.openshift.s2i.scripts-url=image:///usrbexec/s2i \</w:t>
            </w:r>
          </w:p>
          <w:p w14:paraId="304C99D1" w14:textId="77777777" w:rsidR="0040372F" w:rsidRDefault="0040372F" w:rsidP="0040372F">
            <w:r>
              <w:t xml:space="preserve">      io.k8s.description="Tomcat S2I Builder" \</w:t>
            </w:r>
          </w:p>
          <w:p w14:paraId="05B5B2D5" w14:textId="77777777" w:rsidR="0040372F" w:rsidRDefault="0040372F" w:rsidP="0040372F">
            <w:r>
              <w:t xml:space="preserve">      io.k8s.display-name="tomcat s2i builder 1.0" \</w:t>
            </w:r>
          </w:p>
          <w:p w14:paraId="269A48EE" w14:textId="77777777" w:rsidR="0040372F" w:rsidRDefault="0040372F" w:rsidP="0040372F">
            <w:r>
              <w:t xml:space="preserve">      io.openshift.expose-services="8080:http" \</w:t>
            </w:r>
          </w:p>
          <w:p w14:paraId="07ECAB1B" w14:textId="77777777" w:rsidR="0040372F" w:rsidRDefault="0040372F" w:rsidP="0040372F">
            <w:r>
              <w:t xml:space="preserve">      io.openshift.tags="builder,tomcat"</w:t>
            </w:r>
          </w:p>
          <w:p w14:paraId="1D6CD9B7" w14:textId="77777777" w:rsidR="0040372F" w:rsidRDefault="0040372F" w:rsidP="0040372F">
            <w:r>
              <w:t>WORKDIR /opt</w:t>
            </w:r>
          </w:p>
          <w:p w14:paraId="73E91014" w14:textId="77777777" w:rsidR="0040372F" w:rsidRDefault="0040372F" w:rsidP="0040372F"/>
          <w:p w14:paraId="4F1ABDDC" w14:textId="77777777" w:rsidR="0040372F" w:rsidRDefault="0040372F" w:rsidP="0040372F">
            <w:r>
              <w:t>ADD ./apache-tomcat-8.5.5.tar.gz /opt</w:t>
            </w:r>
          </w:p>
          <w:p w14:paraId="4FF27EA8" w14:textId="77777777" w:rsidR="0040372F" w:rsidRDefault="0040372F" w:rsidP="0040372F"/>
          <w:p w14:paraId="540B43F4" w14:textId="0F187216" w:rsidR="0040372F" w:rsidRDefault="0040372F" w:rsidP="0040372F">
            <w:r>
              <w:t>RUN chmod -R a+rw /opt &amp;&amp; \</w:t>
            </w:r>
          </w:p>
          <w:p w14:paraId="4F3ABC16" w14:textId="77777777" w:rsidR="0040372F" w:rsidRDefault="0040372F" w:rsidP="0040372F">
            <w:r>
              <w:t>chmod a+rwx /opt/apache-tomcat-8.5.5/* &amp;&amp; \</w:t>
            </w:r>
          </w:p>
          <w:p w14:paraId="1B4E66AB" w14:textId="77777777" w:rsidR="0040372F" w:rsidRDefault="0040372F" w:rsidP="0040372F">
            <w:r>
              <w:t>chmod +x /opt/apache-tomcat-8.5.5/bin/*.sh &amp;&amp; \</w:t>
            </w:r>
          </w:p>
          <w:p w14:paraId="29C57D52" w14:textId="1F9F04F7" w:rsidR="0040372F" w:rsidRDefault="0040372F" w:rsidP="0040372F">
            <w:r>
              <w:t>rm -rf /opt/apache-tomcat-8.5.5/webapps/*</w:t>
            </w:r>
          </w:p>
          <w:p w14:paraId="328E3300" w14:textId="77777777" w:rsidR="000E4440" w:rsidRDefault="000E4440" w:rsidP="0040372F"/>
          <w:p w14:paraId="16E9A2DA" w14:textId="749C30B3" w:rsidR="001B096C" w:rsidRDefault="00D11E3B" w:rsidP="001B096C">
            <w:r>
              <w:t xml:space="preserve"># </w:t>
            </w:r>
            <w:r>
              <w:rPr>
                <w:rFonts w:hint="eastAsia"/>
              </w:rPr>
              <w:t>添加</w:t>
            </w:r>
            <w:r>
              <w:rPr>
                <w:rFonts w:hint="eastAsia"/>
              </w:rPr>
              <w:t>maven</w:t>
            </w:r>
            <w:r>
              <w:t xml:space="preserve"> </w:t>
            </w:r>
            <w:r>
              <w:rPr>
                <w:rFonts w:hint="eastAsia"/>
              </w:rPr>
              <w:t>settings</w:t>
            </w:r>
            <w:r>
              <w:t>.</w:t>
            </w:r>
            <w:r>
              <w:rPr>
                <w:rFonts w:hint="eastAsia"/>
              </w:rPr>
              <w:t>xml</w:t>
            </w:r>
            <w:r>
              <w:rPr>
                <w:rFonts w:hint="eastAsia"/>
              </w:rPr>
              <w:t>，修改为阿里仓库</w:t>
            </w:r>
          </w:p>
          <w:p w14:paraId="1FA46203" w14:textId="0C80A4D2" w:rsidR="001B096C" w:rsidRPr="001B096C" w:rsidRDefault="00A10911" w:rsidP="001B096C">
            <w:r>
              <w:t>ADD</w:t>
            </w:r>
            <w:r w:rsidR="001B096C">
              <w:t xml:space="preserve"> ./contrib/</w:t>
            </w:r>
            <w:r w:rsidR="001B096C" w:rsidRPr="009943FA">
              <w:rPr>
                <w:b/>
                <w:color w:val="FF0000"/>
              </w:rPr>
              <w:t>settings.xml</w:t>
            </w:r>
            <w:r w:rsidR="001B096C">
              <w:t xml:space="preserve"> </w:t>
            </w:r>
            <w:r w:rsidR="00264582" w:rsidRPr="00264582">
              <w:rPr>
                <w:color w:val="FF0000"/>
              </w:rPr>
              <w:t>/</w:t>
            </w:r>
            <w:r w:rsidR="000B0BAA">
              <w:rPr>
                <w:color w:val="FF0000"/>
              </w:rPr>
              <w:t>$HOME</w:t>
            </w:r>
            <w:r w:rsidR="00751B3A" w:rsidRPr="00264582">
              <w:rPr>
                <w:b/>
                <w:color w:val="FF0000"/>
              </w:rPr>
              <w:t>/</w:t>
            </w:r>
            <w:r w:rsidR="001B096C" w:rsidRPr="00A56FDA">
              <w:rPr>
                <w:b/>
                <w:color w:val="FF0000"/>
              </w:rPr>
              <w:t>.m2/</w:t>
            </w:r>
          </w:p>
          <w:p w14:paraId="18658C68" w14:textId="4157032E" w:rsidR="0040372F" w:rsidRDefault="00F73B10" w:rsidP="0040372F">
            <w:r>
              <w:t>COPY ./</w:t>
            </w:r>
            <w:r w:rsidR="0040372F">
              <w:t>s2i/bin/ /usrbexec/s2i</w:t>
            </w:r>
          </w:p>
          <w:p w14:paraId="4221D912" w14:textId="6F6C2158" w:rsidR="00A10911" w:rsidRDefault="00A10911" w:rsidP="0040372F"/>
          <w:p w14:paraId="22482F92" w14:textId="66CDA2A7" w:rsidR="00A10911" w:rsidRDefault="00A10911" w:rsidP="0040372F">
            <w:bookmarkStart w:id="82" w:name="OLE_LINK37"/>
            <w:r>
              <w:rPr>
                <w:rFonts w:ascii="Consolas" w:hAnsi="Consolas"/>
                <w:color w:val="24292E"/>
                <w:sz w:val="18"/>
                <w:szCs w:val="18"/>
                <w:shd w:val="clear" w:color="auto" w:fill="FFFFFF"/>
              </w:rPr>
              <w:t>RUN chown -R 1001:0 $HOME</w:t>
            </w:r>
          </w:p>
          <w:bookmarkEnd w:id="82"/>
          <w:p w14:paraId="0AC82E8D" w14:textId="77777777" w:rsidR="0040372F" w:rsidRDefault="0040372F" w:rsidP="0040372F">
            <w:r>
              <w:t>USER 1001</w:t>
            </w:r>
          </w:p>
          <w:p w14:paraId="3CAE969D" w14:textId="77777777" w:rsidR="0040372F" w:rsidRDefault="0040372F" w:rsidP="0040372F">
            <w:r>
              <w:t>EXPOSE 8080</w:t>
            </w:r>
          </w:p>
          <w:p w14:paraId="10D4D224" w14:textId="77777777" w:rsidR="0040372F" w:rsidRDefault="0040372F" w:rsidP="0040372F">
            <w:r>
              <w:t>ENTRYPOINT []</w:t>
            </w:r>
          </w:p>
          <w:p w14:paraId="494BCF4C" w14:textId="4F8E5F08" w:rsidR="003A0B30" w:rsidRDefault="0040372F" w:rsidP="0040372F">
            <w:r>
              <w:t>CMD ["usage"]</w:t>
            </w:r>
          </w:p>
        </w:tc>
      </w:tr>
    </w:tbl>
    <w:p w14:paraId="5E0933A2" w14:textId="2EEF6FE9" w:rsidR="0072232D" w:rsidRDefault="0072232D" w:rsidP="003A0B30">
      <w:pPr>
        <w:jc w:val="left"/>
        <w:rPr>
          <w:b/>
          <w:color w:val="FF0000"/>
        </w:rPr>
      </w:pPr>
      <w:r>
        <w:rPr>
          <w:rFonts w:hint="eastAsia"/>
          <w:b/>
          <w:color w:val="FF0000"/>
        </w:rPr>
        <w:t>推荐配置</w:t>
      </w:r>
      <w:r w:rsidR="00C766ED">
        <w:rPr>
          <w:rFonts w:hint="eastAsia"/>
          <w:b/>
          <w:color w:val="FF0000"/>
        </w:rPr>
        <w:t>，</w:t>
      </w:r>
      <w:r w:rsidR="009943FA" w:rsidRPr="009943FA">
        <w:rPr>
          <w:b/>
          <w:color w:val="FF0000"/>
        </w:rPr>
        <w:t>settings.xml</w:t>
      </w:r>
      <w:r w:rsidR="009943FA">
        <w:rPr>
          <w:rFonts w:hint="eastAsia"/>
          <w:b/>
          <w:color w:val="FF0000"/>
        </w:rPr>
        <w:t>定义成私服的配置，提高编译效率，</w:t>
      </w:r>
      <w:r w:rsidR="00727B0F">
        <w:rPr>
          <w:rFonts w:hint="eastAsia"/>
          <w:b/>
          <w:color w:val="FF0000"/>
        </w:rPr>
        <w:t>目前私服使用</w:t>
      </w:r>
      <w:r w:rsidR="00727B0F">
        <w:rPr>
          <w:rFonts w:hint="eastAsia"/>
          <w:b/>
          <w:color w:val="FF0000"/>
        </w:rPr>
        <w:t>jfrog</w:t>
      </w:r>
      <w:r w:rsidR="00727B0F">
        <w:rPr>
          <w:b/>
          <w:color w:val="FF0000"/>
        </w:rPr>
        <w:t xml:space="preserve"> </w:t>
      </w:r>
      <w:r w:rsidR="00727B0F">
        <w:rPr>
          <w:rFonts w:hint="eastAsia"/>
          <w:b/>
          <w:color w:val="FF0000"/>
        </w:rPr>
        <w:t>artifactory</w:t>
      </w:r>
      <w:r w:rsidR="00727B0F">
        <w:rPr>
          <w:rFonts w:hint="eastAsia"/>
          <w:b/>
          <w:color w:val="FF0000"/>
        </w:rPr>
        <w:t>搭建。</w:t>
      </w:r>
      <w:r w:rsidR="00C766ED">
        <w:rPr>
          <w:rFonts w:hint="eastAsia"/>
          <w:b/>
          <w:color w:val="FF0000"/>
        </w:rPr>
        <w:t>注意红色标注</w:t>
      </w:r>
      <w:r>
        <w:rPr>
          <w:rFonts w:hint="eastAsia"/>
          <w:b/>
          <w:color w:val="FF0000"/>
        </w:rPr>
        <w:t>（以上的废弃）</w:t>
      </w:r>
    </w:p>
    <w:tbl>
      <w:tblPr>
        <w:tblStyle w:val="a4"/>
        <w:tblW w:w="0" w:type="auto"/>
        <w:tblLook w:val="04A0" w:firstRow="1" w:lastRow="0" w:firstColumn="1" w:lastColumn="0" w:noHBand="0" w:noVBand="1"/>
      </w:tblPr>
      <w:tblGrid>
        <w:gridCol w:w="9678"/>
      </w:tblGrid>
      <w:tr w:rsidR="0072232D" w14:paraId="2AB04647" w14:textId="77777777" w:rsidTr="0072232D">
        <w:tc>
          <w:tcPr>
            <w:tcW w:w="9678" w:type="dxa"/>
          </w:tcPr>
          <w:p w14:paraId="6B6D0ACA" w14:textId="77777777" w:rsidR="0072232D" w:rsidRPr="0072232D" w:rsidRDefault="0072232D" w:rsidP="0072232D">
            <w:pPr>
              <w:jc w:val="left"/>
            </w:pPr>
            <w:r w:rsidRPr="0072232D">
              <w:t># This image provides a base for building and running WildFly applications.</w:t>
            </w:r>
          </w:p>
          <w:p w14:paraId="5143EAE2" w14:textId="77C34B33" w:rsidR="0072232D" w:rsidRPr="0072232D" w:rsidRDefault="0072232D" w:rsidP="0072232D">
            <w:pPr>
              <w:jc w:val="left"/>
            </w:pPr>
            <w:r w:rsidRPr="0072232D">
              <w:t xml:space="preserve"># It builds using maven and runs the resulting artifacts on </w:t>
            </w:r>
            <w:r w:rsidR="00521BA8">
              <w:rPr>
                <w:rFonts w:hint="eastAsia"/>
              </w:rPr>
              <w:t>tomcat</w:t>
            </w:r>
            <w:r w:rsidR="00521BA8">
              <w:t xml:space="preserve"> </w:t>
            </w:r>
            <w:r w:rsidR="00521BA8" w:rsidRPr="0072232D">
              <w:t>8.0.48</w:t>
            </w:r>
          </w:p>
          <w:p w14:paraId="3596B18D" w14:textId="77777777" w:rsidR="0072232D" w:rsidRPr="0072232D" w:rsidRDefault="0072232D" w:rsidP="0072232D">
            <w:pPr>
              <w:jc w:val="left"/>
            </w:pPr>
          </w:p>
          <w:p w14:paraId="712632B4" w14:textId="77777777" w:rsidR="0072232D" w:rsidRPr="0072232D" w:rsidRDefault="0072232D" w:rsidP="0072232D">
            <w:pPr>
              <w:jc w:val="left"/>
            </w:pPr>
            <w:r w:rsidRPr="0072232D">
              <w:t>FROM centos/s2i-base-centos7</w:t>
            </w:r>
          </w:p>
          <w:p w14:paraId="61742457" w14:textId="77777777" w:rsidR="0072232D" w:rsidRPr="0072232D" w:rsidRDefault="0072232D" w:rsidP="0072232D">
            <w:pPr>
              <w:jc w:val="left"/>
            </w:pPr>
          </w:p>
          <w:p w14:paraId="3FA30EAC" w14:textId="77777777" w:rsidR="0072232D" w:rsidRPr="0072232D" w:rsidRDefault="0072232D" w:rsidP="0072232D">
            <w:pPr>
              <w:jc w:val="left"/>
            </w:pPr>
            <w:r w:rsidRPr="0072232D">
              <w:t>MAINTAINER weifj &lt;weifj@dist.com.cn&gt;</w:t>
            </w:r>
          </w:p>
          <w:p w14:paraId="6D76B9FE" w14:textId="77777777" w:rsidR="0072232D" w:rsidRPr="0072232D" w:rsidRDefault="0072232D" w:rsidP="0072232D">
            <w:pPr>
              <w:jc w:val="left"/>
            </w:pPr>
          </w:p>
          <w:p w14:paraId="7ECA397C" w14:textId="77777777" w:rsidR="0072232D" w:rsidRPr="0072232D" w:rsidRDefault="0072232D" w:rsidP="0072232D">
            <w:pPr>
              <w:jc w:val="left"/>
            </w:pPr>
            <w:r w:rsidRPr="0072232D">
              <w:t>EXPOSE 8080</w:t>
            </w:r>
          </w:p>
          <w:p w14:paraId="2F0C3FC3" w14:textId="77777777" w:rsidR="0072232D" w:rsidRPr="0072232D" w:rsidRDefault="0072232D" w:rsidP="0072232D">
            <w:pPr>
              <w:jc w:val="left"/>
            </w:pPr>
          </w:p>
          <w:p w14:paraId="03F6DD1B" w14:textId="77777777" w:rsidR="0072232D" w:rsidRPr="0072232D" w:rsidRDefault="0072232D" w:rsidP="0072232D">
            <w:pPr>
              <w:jc w:val="left"/>
            </w:pPr>
            <w:r w:rsidRPr="0072232D">
              <w:t>ENV TOMCAT_L_VERSION=8 \</w:t>
            </w:r>
          </w:p>
          <w:p w14:paraId="308D104E" w14:textId="77777777" w:rsidR="0072232D" w:rsidRPr="0072232D" w:rsidRDefault="0072232D" w:rsidP="0072232D">
            <w:pPr>
              <w:jc w:val="left"/>
            </w:pPr>
            <w:r w:rsidRPr="0072232D">
              <w:t xml:space="preserve">    TOMCAT_M_VERSION=8.0.48 \</w:t>
            </w:r>
          </w:p>
          <w:p w14:paraId="2EB73C5B" w14:textId="77777777" w:rsidR="0072232D" w:rsidRPr="0072232D" w:rsidRDefault="0072232D" w:rsidP="0072232D">
            <w:pPr>
              <w:jc w:val="left"/>
            </w:pPr>
            <w:r w:rsidRPr="0072232D">
              <w:t xml:space="preserve">    MAVEN_VERSION=3.5.2</w:t>
            </w:r>
          </w:p>
          <w:p w14:paraId="4693357E" w14:textId="77777777" w:rsidR="0072232D" w:rsidRPr="0072232D" w:rsidRDefault="0072232D" w:rsidP="0072232D">
            <w:pPr>
              <w:jc w:val="left"/>
            </w:pPr>
          </w:p>
          <w:p w14:paraId="1877F2BA" w14:textId="4B71C347" w:rsidR="0072232D" w:rsidRPr="0072232D" w:rsidRDefault="0072232D" w:rsidP="0072232D">
            <w:pPr>
              <w:jc w:val="left"/>
            </w:pPr>
            <w:r w:rsidRPr="0072232D">
              <w:t>LABEL io.k8s.description="Platform for building and running JEE applications on tomcat 8.0.48</w:t>
            </w:r>
            <w:r w:rsidR="00136871">
              <w:t xml:space="preserve"> </w:t>
            </w:r>
            <w:r w:rsidR="00136871">
              <w:rPr>
                <w:rFonts w:hint="eastAsia"/>
              </w:rPr>
              <w:t>and</w:t>
            </w:r>
            <w:r w:rsidR="00136871">
              <w:t xml:space="preserve"> </w:t>
            </w:r>
            <w:r w:rsidR="00136871">
              <w:rPr>
                <w:rFonts w:hint="eastAsia"/>
              </w:rPr>
              <w:t>jdk</w:t>
            </w:r>
            <w:r w:rsidR="00136871">
              <w:t>1.8</w:t>
            </w:r>
            <w:r w:rsidR="00B1748E">
              <w:t>.</w:t>
            </w:r>
            <w:r w:rsidRPr="0072232D">
              <w:t>" \</w:t>
            </w:r>
          </w:p>
          <w:p w14:paraId="4CA775C7" w14:textId="77777777" w:rsidR="0072232D" w:rsidRPr="0072232D" w:rsidRDefault="0072232D" w:rsidP="0072232D">
            <w:pPr>
              <w:jc w:val="left"/>
            </w:pPr>
            <w:r w:rsidRPr="0072232D">
              <w:t xml:space="preserve">      io.k8s.display-name="tomcat 8.0.48" \</w:t>
            </w:r>
          </w:p>
          <w:p w14:paraId="4F5E3393" w14:textId="77777777" w:rsidR="0072232D" w:rsidRPr="0072232D" w:rsidRDefault="0072232D" w:rsidP="0072232D">
            <w:pPr>
              <w:jc w:val="left"/>
            </w:pPr>
            <w:r w:rsidRPr="0072232D">
              <w:t xml:space="preserve">      io.openshift.expose-services="8080:http" \</w:t>
            </w:r>
          </w:p>
          <w:p w14:paraId="6BED77E6" w14:textId="77777777" w:rsidR="0072232D" w:rsidRPr="0072232D" w:rsidRDefault="0072232D" w:rsidP="0072232D">
            <w:pPr>
              <w:jc w:val="left"/>
            </w:pPr>
            <w:r w:rsidRPr="0072232D">
              <w:t xml:space="preserve">      io.openshift.tags="builder,tomcat,tomcat8" \</w:t>
            </w:r>
          </w:p>
          <w:p w14:paraId="101DA92B" w14:textId="77777777" w:rsidR="0072232D" w:rsidRPr="0072232D" w:rsidRDefault="0072232D" w:rsidP="0072232D">
            <w:pPr>
              <w:jc w:val="left"/>
            </w:pPr>
            <w:r w:rsidRPr="0072232D">
              <w:t xml:space="preserve">      io.openshift.s2i.destination="/opt/s2i/destination" \</w:t>
            </w:r>
          </w:p>
          <w:p w14:paraId="5CEF9EC7" w14:textId="77777777" w:rsidR="0072232D" w:rsidRPr="0072232D" w:rsidRDefault="0072232D" w:rsidP="0072232D">
            <w:pPr>
              <w:jc w:val="left"/>
            </w:pPr>
            <w:r w:rsidRPr="0072232D">
              <w:t xml:space="preserve">      com.redhat.deployments-dir="/tomcat/webapps"</w:t>
            </w:r>
          </w:p>
          <w:p w14:paraId="6FAB0F0F" w14:textId="77777777" w:rsidR="0072232D" w:rsidRPr="0072232D" w:rsidRDefault="0072232D" w:rsidP="0072232D">
            <w:pPr>
              <w:jc w:val="left"/>
            </w:pPr>
          </w:p>
          <w:p w14:paraId="106D9954" w14:textId="77777777" w:rsidR="0072232D" w:rsidRPr="0072232D" w:rsidRDefault="0072232D" w:rsidP="0072232D">
            <w:pPr>
              <w:jc w:val="left"/>
            </w:pPr>
            <w:r w:rsidRPr="0072232D">
              <w:t xml:space="preserve"># Install maven, tomcat </w:t>
            </w:r>
          </w:p>
          <w:p w14:paraId="579FEE20" w14:textId="77777777" w:rsidR="0072232D" w:rsidRPr="0072232D" w:rsidRDefault="0072232D" w:rsidP="0072232D">
            <w:pPr>
              <w:jc w:val="left"/>
            </w:pPr>
            <w:r w:rsidRPr="0072232D">
              <w:t>RUN INSTALL_PKGS="tar unzip bc which lsof java-1.8.0-openjdk java-1.8.0-openjdk-devel" &amp;&amp; \</w:t>
            </w:r>
          </w:p>
          <w:p w14:paraId="2D7F2DD3" w14:textId="77777777" w:rsidR="0072232D" w:rsidRPr="0072232D" w:rsidRDefault="0072232D" w:rsidP="0072232D">
            <w:pPr>
              <w:jc w:val="left"/>
            </w:pPr>
            <w:r w:rsidRPr="0072232D">
              <w:t xml:space="preserve">    yum install -y --enablerepo=centosplus $INSTALL_PKGS &amp;&amp; \</w:t>
            </w:r>
          </w:p>
          <w:p w14:paraId="030DB639" w14:textId="77777777" w:rsidR="0072232D" w:rsidRPr="0072232D" w:rsidRDefault="0072232D" w:rsidP="0072232D">
            <w:pPr>
              <w:jc w:val="left"/>
            </w:pPr>
            <w:r w:rsidRPr="0072232D">
              <w:t xml:space="preserve">    rpm -V $INSTALL_PKGS &amp;&amp; \</w:t>
            </w:r>
          </w:p>
          <w:p w14:paraId="40144F85" w14:textId="77777777" w:rsidR="0072232D" w:rsidRPr="0072232D" w:rsidRDefault="0072232D" w:rsidP="0072232D">
            <w:pPr>
              <w:jc w:val="left"/>
            </w:pPr>
            <w:r w:rsidRPr="0072232D">
              <w:t xml:space="preserve">    yum clean all -y &amp;&amp; \</w:t>
            </w:r>
          </w:p>
          <w:p w14:paraId="663B7E9A" w14:textId="77777777" w:rsidR="0072232D" w:rsidRPr="0072232D" w:rsidRDefault="0072232D" w:rsidP="0072232D">
            <w:pPr>
              <w:jc w:val="left"/>
            </w:pPr>
            <w:r w:rsidRPr="0072232D">
              <w:t xml:space="preserve">    (curl -v https://www.apache.org/dist/maven/maven-3/$MAVEN_VERSION/binaries/apache-maven-$MAVEN_VERSION-bin.tar.gz | \</w:t>
            </w:r>
          </w:p>
          <w:p w14:paraId="1374D043" w14:textId="77777777" w:rsidR="0072232D" w:rsidRPr="0072232D" w:rsidRDefault="0072232D" w:rsidP="0072232D">
            <w:pPr>
              <w:jc w:val="left"/>
            </w:pPr>
            <w:r w:rsidRPr="0072232D">
              <w:t xml:space="preserve">    tar -zx -C /usr/local) &amp;&amp; \</w:t>
            </w:r>
          </w:p>
          <w:p w14:paraId="0366468D" w14:textId="77777777" w:rsidR="0072232D" w:rsidRPr="0072232D" w:rsidRDefault="0072232D" w:rsidP="0072232D">
            <w:pPr>
              <w:jc w:val="left"/>
            </w:pPr>
            <w:r w:rsidRPr="0072232D">
              <w:t xml:space="preserve">    ln -sf /usr/local/apache-maven-$MAVEN_VERSION/bin/mvn /usr/local/bin/mvn &amp;&amp; \</w:t>
            </w:r>
          </w:p>
          <w:p w14:paraId="05AD4925" w14:textId="77777777" w:rsidR="0072232D" w:rsidRPr="0072232D" w:rsidRDefault="0072232D" w:rsidP="0072232D">
            <w:pPr>
              <w:jc w:val="left"/>
            </w:pPr>
            <w:r w:rsidRPr="0072232D">
              <w:t xml:space="preserve">    mkdir -p $HOME/.m2 &amp;&amp; \</w:t>
            </w:r>
          </w:p>
          <w:p w14:paraId="63DBD393" w14:textId="77777777" w:rsidR="0072232D" w:rsidRPr="0072232D" w:rsidRDefault="0072232D" w:rsidP="0072232D">
            <w:pPr>
              <w:jc w:val="left"/>
            </w:pPr>
            <w:r w:rsidRPr="0072232D">
              <w:t xml:space="preserve">    mkdir -p /tomcat &amp;&amp; \</w:t>
            </w:r>
          </w:p>
          <w:p w14:paraId="0350A505" w14:textId="77777777" w:rsidR="0072232D" w:rsidRPr="0072232D" w:rsidRDefault="0072232D" w:rsidP="0072232D">
            <w:pPr>
              <w:jc w:val="left"/>
            </w:pPr>
            <w:r w:rsidRPr="0072232D">
              <w:t xml:space="preserve">    (curl -v http://mirrors.shuosc.org/apache/tomcat/tomcat-$TOMCAT_L_VERSION/v$TOMCAT_M_VERSION/bin/apache-tomcat-$TOMCAT_M_VERSION.tar.gz | tar -zx --strip-components=1 -C /tomcat) &amp;&amp; \</w:t>
            </w:r>
          </w:p>
          <w:p w14:paraId="47D75289" w14:textId="77777777" w:rsidR="0072232D" w:rsidRPr="0072232D" w:rsidRDefault="0072232D" w:rsidP="0072232D">
            <w:pPr>
              <w:jc w:val="left"/>
            </w:pPr>
            <w:r w:rsidRPr="0072232D">
              <w:tab/>
            </w:r>
            <w:r w:rsidRPr="00973B25">
              <w:rPr>
                <w:b/>
                <w:color w:val="FF0000"/>
              </w:rPr>
              <w:t>rm -rf /tomcat/webapps/*</w:t>
            </w:r>
            <w:r w:rsidRPr="0072232D">
              <w:t xml:space="preserve"> &amp;&amp; \</w:t>
            </w:r>
          </w:p>
          <w:p w14:paraId="2A862192" w14:textId="77777777" w:rsidR="0072232D" w:rsidRPr="0072232D" w:rsidRDefault="0072232D" w:rsidP="0072232D">
            <w:pPr>
              <w:jc w:val="left"/>
            </w:pPr>
            <w:r w:rsidRPr="0072232D">
              <w:t xml:space="preserve">    mkdir -p /opt/s2i/destination</w:t>
            </w:r>
          </w:p>
          <w:p w14:paraId="76C2B9AC" w14:textId="77777777" w:rsidR="0072232D" w:rsidRPr="0072232D" w:rsidRDefault="0072232D" w:rsidP="0072232D">
            <w:pPr>
              <w:jc w:val="left"/>
            </w:pPr>
          </w:p>
          <w:p w14:paraId="275A014F" w14:textId="77777777" w:rsidR="0072232D" w:rsidRPr="0072232D" w:rsidRDefault="0072232D" w:rsidP="0072232D">
            <w:pPr>
              <w:jc w:val="left"/>
            </w:pPr>
            <w:r w:rsidRPr="0072232D">
              <w:lastRenderedPageBreak/>
              <w:t># Add s2i maven customizations</w:t>
            </w:r>
          </w:p>
          <w:p w14:paraId="42F0F70F" w14:textId="77777777" w:rsidR="0072232D" w:rsidRPr="0072232D" w:rsidRDefault="0072232D" w:rsidP="0072232D">
            <w:pPr>
              <w:jc w:val="left"/>
            </w:pPr>
            <w:r w:rsidRPr="0072232D">
              <w:t>ADD ./contrib/</w:t>
            </w:r>
            <w:r w:rsidRPr="009943FA">
              <w:rPr>
                <w:b/>
                <w:color w:val="FF0000"/>
              </w:rPr>
              <w:t>settings.xml $HOME/.m2/</w:t>
            </w:r>
          </w:p>
          <w:p w14:paraId="3142DF9B" w14:textId="77777777" w:rsidR="0072232D" w:rsidRPr="0072232D" w:rsidRDefault="0072232D" w:rsidP="0072232D">
            <w:pPr>
              <w:jc w:val="left"/>
            </w:pPr>
          </w:p>
          <w:p w14:paraId="6D88F906" w14:textId="77777777" w:rsidR="0072232D" w:rsidRPr="0072232D" w:rsidRDefault="0072232D" w:rsidP="0072232D">
            <w:pPr>
              <w:jc w:val="left"/>
            </w:pPr>
            <w:r w:rsidRPr="0072232D">
              <w:t># Copy the S2I scripts from the specific language image to $STI_SCRIPTS_PATH</w:t>
            </w:r>
          </w:p>
          <w:p w14:paraId="3AC65277" w14:textId="77777777" w:rsidR="0072232D" w:rsidRPr="0072232D" w:rsidRDefault="0072232D" w:rsidP="0072232D">
            <w:pPr>
              <w:jc w:val="left"/>
            </w:pPr>
            <w:r w:rsidRPr="0072232D">
              <w:t>COPY ./s2i/bin/ $STI_SCRIPTS_PATH</w:t>
            </w:r>
          </w:p>
          <w:p w14:paraId="65567FA9" w14:textId="77777777" w:rsidR="0072232D" w:rsidRPr="0072232D" w:rsidRDefault="0072232D" w:rsidP="0072232D">
            <w:pPr>
              <w:jc w:val="left"/>
            </w:pPr>
          </w:p>
          <w:p w14:paraId="426C6DD5" w14:textId="77777777" w:rsidR="0072232D" w:rsidRPr="0072232D" w:rsidRDefault="0072232D" w:rsidP="0072232D">
            <w:pPr>
              <w:jc w:val="left"/>
            </w:pPr>
            <w:r w:rsidRPr="0072232D">
              <w:t>RUN chown -R 1001:0 /tomcat &amp;&amp; chown -R 1001:0 $HOME &amp;&amp; \</w:t>
            </w:r>
          </w:p>
          <w:p w14:paraId="54BE4C62" w14:textId="77777777" w:rsidR="0072232D" w:rsidRPr="0072232D" w:rsidRDefault="0072232D" w:rsidP="0072232D">
            <w:pPr>
              <w:jc w:val="left"/>
            </w:pPr>
            <w:r w:rsidRPr="0072232D">
              <w:t xml:space="preserve">    chmod -R ug+rw /tomcat &amp;&amp; \</w:t>
            </w:r>
          </w:p>
          <w:p w14:paraId="23853ACC" w14:textId="77777777" w:rsidR="0072232D" w:rsidRPr="0072232D" w:rsidRDefault="0072232D" w:rsidP="0072232D">
            <w:pPr>
              <w:jc w:val="left"/>
            </w:pPr>
            <w:r w:rsidRPr="0072232D">
              <w:t xml:space="preserve">    chmod -R g+rw /opt/s2i/destination &amp;&amp; \</w:t>
            </w:r>
          </w:p>
          <w:p w14:paraId="492D6CDD" w14:textId="77777777" w:rsidR="0072232D" w:rsidRPr="00973B25" w:rsidRDefault="0072232D" w:rsidP="0072232D">
            <w:pPr>
              <w:jc w:val="left"/>
              <w:rPr>
                <w:b/>
                <w:color w:val="FF0000"/>
              </w:rPr>
            </w:pPr>
            <w:r w:rsidRPr="0072232D">
              <w:tab/>
            </w:r>
            <w:r w:rsidRPr="00973B25">
              <w:rPr>
                <w:b/>
                <w:color w:val="FF0000"/>
              </w:rPr>
              <w:t>chmod +x $STI_SCRIPTS_PATH/assemble &amp;&amp; \</w:t>
            </w:r>
          </w:p>
          <w:p w14:paraId="6EB6426F" w14:textId="77777777" w:rsidR="0072232D" w:rsidRPr="00973B25" w:rsidRDefault="0072232D" w:rsidP="0072232D">
            <w:pPr>
              <w:jc w:val="left"/>
              <w:rPr>
                <w:b/>
                <w:color w:val="FF0000"/>
              </w:rPr>
            </w:pPr>
            <w:r w:rsidRPr="00973B25">
              <w:rPr>
                <w:b/>
                <w:color w:val="FF0000"/>
              </w:rPr>
              <w:tab/>
              <w:t>chmod +x $STI_SCRIPTS_PATH/run</w:t>
            </w:r>
          </w:p>
          <w:p w14:paraId="611F8898" w14:textId="77777777" w:rsidR="0072232D" w:rsidRPr="0072232D" w:rsidRDefault="0072232D" w:rsidP="0072232D">
            <w:pPr>
              <w:jc w:val="left"/>
            </w:pPr>
          </w:p>
          <w:p w14:paraId="11C81B32" w14:textId="77777777" w:rsidR="0072232D" w:rsidRPr="0072232D" w:rsidRDefault="0072232D" w:rsidP="0072232D">
            <w:pPr>
              <w:jc w:val="left"/>
            </w:pPr>
            <w:r w:rsidRPr="0072232D">
              <w:t>USER 1001</w:t>
            </w:r>
          </w:p>
          <w:p w14:paraId="44C7F6D3" w14:textId="77777777" w:rsidR="0072232D" w:rsidRPr="0072232D" w:rsidRDefault="0072232D" w:rsidP="0072232D">
            <w:pPr>
              <w:jc w:val="left"/>
            </w:pPr>
          </w:p>
          <w:p w14:paraId="08BBE0EB" w14:textId="4654D631" w:rsidR="0072232D" w:rsidRPr="0072232D" w:rsidRDefault="0072232D" w:rsidP="0072232D">
            <w:pPr>
              <w:jc w:val="left"/>
              <w:rPr>
                <w:b/>
              </w:rPr>
            </w:pPr>
            <w:r w:rsidRPr="0072232D">
              <w:t>CMD $STI_SCRIPTS_PATH/usage</w:t>
            </w:r>
          </w:p>
        </w:tc>
      </w:tr>
    </w:tbl>
    <w:p w14:paraId="5049EEF3" w14:textId="77777777" w:rsidR="0072232D" w:rsidRDefault="0072232D" w:rsidP="003A0B30">
      <w:pPr>
        <w:jc w:val="left"/>
        <w:rPr>
          <w:b/>
          <w:color w:val="FF0000"/>
        </w:rPr>
      </w:pPr>
    </w:p>
    <w:p w14:paraId="316AC854" w14:textId="0B1C76E0" w:rsidR="00A56FDA" w:rsidRPr="00DC4DF5" w:rsidRDefault="00A56FDA" w:rsidP="003A0B30">
      <w:pPr>
        <w:jc w:val="left"/>
        <w:rPr>
          <w:b/>
          <w:color w:val="FF0000"/>
        </w:rPr>
      </w:pPr>
      <w:r w:rsidRPr="00DC4DF5">
        <w:rPr>
          <w:rFonts w:hint="eastAsia"/>
          <w:b/>
          <w:color w:val="FF0000"/>
        </w:rPr>
        <w:t>ps</w:t>
      </w:r>
      <w:r w:rsidRPr="00DC4DF5">
        <w:rPr>
          <w:rFonts w:hint="eastAsia"/>
          <w:b/>
          <w:color w:val="FF0000"/>
        </w:rPr>
        <w:t>：注意拷贝</w:t>
      </w:r>
      <w:r w:rsidRPr="00DC4DF5">
        <w:rPr>
          <w:rFonts w:hint="eastAsia"/>
          <w:b/>
          <w:color w:val="FF0000"/>
        </w:rPr>
        <w:t>maven</w:t>
      </w:r>
      <w:r w:rsidRPr="00DC4DF5">
        <w:rPr>
          <w:rFonts w:hint="eastAsia"/>
          <w:b/>
          <w:color w:val="FF0000"/>
        </w:rPr>
        <w:t>配置</w:t>
      </w:r>
      <w:r w:rsidRPr="00DC4DF5">
        <w:rPr>
          <w:rFonts w:hint="eastAsia"/>
          <w:b/>
          <w:color w:val="FF0000"/>
        </w:rPr>
        <w:t>settings</w:t>
      </w:r>
      <w:r w:rsidRPr="00DC4DF5">
        <w:rPr>
          <w:b/>
          <w:color w:val="FF0000"/>
        </w:rPr>
        <w:t>.</w:t>
      </w:r>
      <w:r w:rsidRPr="00DC4DF5">
        <w:rPr>
          <w:rFonts w:hint="eastAsia"/>
          <w:b/>
          <w:color w:val="FF0000"/>
        </w:rPr>
        <w:t>xml</w:t>
      </w:r>
      <w:r w:rsidRPr="00DC4DF5">
        <w:rPr>
          <w:rFonts w:hint="eastAsia"/>
          <w:b/>
          <w:color w:val="FF0000"/>
        </w:rPr>
        <w:t>路径：</w:t>
      </w:r>
      <w:r w:rsidR="00C64C82">
        <w:rPr>
          <w:rFonts w:hint="eastAsia"/>
          <w:b/>
          <w:color w:val="FF0000"/>
        </w:rPr>
        <w:t>$</w:t>
      </w:r>
      <w:r w:rsidR="00C64C82">
        <w:rPr>
          <w:b/>
          <w:color w:val="FF0000"/>
        </w:rPr>
        <w:t>HOME</w:t>
      </w:r>
      <w:r w:rsidRPr="00DC4DF5">
        <w:rPr>
          <w:b/>
          <w:color w:val="FF0000"/>
        </w:rPr>
        <w:t>/.m2/</w:t>
      </w:r>
      <w:r w:rsidR="00AA76CF">
        <w:rPr>
          <w:rFonts w:hint="eastAsia"/>
          <w:b/>
          <w:color w:val="FF0000"/>
        </w:rPr>
        <w:t>，</w:t>
      </w:r>
      <w:r w:rsidR="00AA76CF">
        <w:rPr>
          <w:rFonts w:hint="eastAsia"/>
          <w:b/>
          <w:color w:val="FF0000"/>
        </w:rPr>
        <w:t>settings</w:t>
      </w:r>
      <w:r w:rsidR="00AA76CF">
        <w:rPr>
          <w:b/>
          <w:color w:val="FF0000"/>
        </w:rPr>
        <w:t>.</w:t>
      </w:r>
      <w:r w:rsidR="00AA76CF">
        <w:rPr>
          <w:rFonts w:hint="eastAsia"/>
          <w:b/>
          <w:color w:val="FF0000"/>
        </w:rPr>
        <w:t>xml</w:t>
      </w:r>
      <w:r w:rsidR="00AA76CF">
        <w:rPr>
          <w:rFonts w:hint="eastAsia"/>
          <w:b/>
          <w:color w:val="FF0000"/>
        </w:rPr>
        <w:t>文件是自己自定义，主要是把中央仓库更改为阿里仓库。</w:t>
      </w:r>
    </w:p>
    <w:p w14:paraId="4821E95B" w14:textId="6C7916B1" w:rsidR="00967BF5" w:rsidRDefault="003A0B30" w:rsidP="003A0B30">
      <w:pPr>
        <w:jc w:val="left"/>
      </w:pPr>
      <w:r>
        <w:rPr>
          <w:rFonts w:hint="eastAsia"/>
        </w:rPr>
        <w:t>下载</w:t>
      </w:r>
      <w:r>
        <w:rPr>
          <w:rFonts w:hint="eastAsia"/>
        </w:rPr>
        <w:t>tomcat</w:t>
      </w:r>
      <w:r w:rsidR="000A1818">
        <w:rPr>
          <w:rFonts w:hint="eastAsia"/>
        </w:rPr>
        <w:t>到当前目录</w:t>
      </w:r>
      <w:r>
        <w:rPr>
          <w:rFonts w:hint="eastAsia"/>
        </w:rPr>
        <w:t>：</w:t>
      </w:r>
    </w:p>
    <w:p w14:paraId="6A3BF1AB" w14:textId="4505EFB7" w:rsidR="00BE5E25" w:rsidRDefault="00967BF5" w:rsidP="003A0B30">
      <w:pPr>
        <w:jc w:val="left"/>
      </w:pPr>
      <w:r>
        <w:rPr>
          <w:rFonts w:hint="eastAsia"/>
        </w:rPr>
        <w:t>&gt;</w:t>
      </w:r>
      <w:r w:rsidR="003A0B30" w:rsidRPr="003A0B30">
        <w:t xml:space="preserve">wget </w:t>
      </w:r>
      <w:hyperlink r:id="rId153" w:history="1">
        <w:r w:rsidR="000A1818" w:rsidRPr="00586F50">
          <w:rPr>
            <w:rStyle w:val="ac"/>
          </w:rPr>
          <w:t>http://archive.apache.org/dist/tomcat/tomcat-8/v8.5.5/bin/apache-tomcat-8.5.5.tar.gz</w:t>
        </w:r>
      </w:hyperlink>
    </w:p>
    <w:p w14:paraId="7C6877FD" w14:textId="1510176B" w:rsidR="000A1818" w:rsidRDefault="000D118A" w:rsidP="003A0B30">
      <w:pPr>
        <w:jc w:val="left"/>
      </w:pPr>
      <w:r>
        <w:rPr>
          <w:rFonts w:hint="eastAsia"/>
        </w:rPr>
        <w:t>创建目录</w:t>
      </w:r>
      <w:r>
        <w:rPr>
          <w:rFonts w:hint="eastAsia"/>
        </w:rPr>
        <w:t>contrib</w:t>
      </w:r>
      <w:r>
        <w:rPr>
          <w:rFonts w:hint="eastAsia"/>
        </w:rPr>
        <w:t>，</w:t>
      </w:r>
      <w:r w:rsidR="000A1818">
        <w:rPr>
          <w:rFonts w:hint="eastAsia"/>
        </w:rPr>
        <w:t>添加自定义的</w:t>
      </w:r>
      <w:r w:rsidR="000A1818">
        <w:rPr>
          <w:rFonts w:hint="eastAsia"/>
        </w:rPr>
        <w:t>maven</w:t>
      </w:r>
      <w:r w:rsidR="000A1818">
        <w:t xml:space="preserve"> </w:t>
      </w:r>
      <w:r w:rsidR="000A1818">
        <w:rPr>
          <w:rFonts w:hint="eastAsia"/>
        </w:rPr>
        <w:t>settings</w:t>
      </w:r>
      <w:r w:rsidR="000A1818">
        <w:t>.</w:t>
      </w:r>
      <w:r w:rsidR="000A1818">
        <w:rPr>
          <w:rFonts w:hint="eastAsia"/>
        </w:rPr>
        <w:t>xml</w:t>
      </w:r>
      <w:r w:rsidR="000A1818">
        <w:rPr>
          <w:rFonts w:hint="eastAsia"/>
        </w:rPr>
        <w:t>（修改为阿里仓库）</w:t>
      </w:r>
    </w:p>
    <w:p w14:paraId="26C0EC15" w14:textId="3CEFBB95" w:rsidR="00B568D9" w:rsidRDefault="009D1D3A" w:rsidP="003A0B30">
      <w:pPr>
        <w:jc w:val="left"/>
      </w:pPr>
      <w:r>
        <w:rPr>
          <w:rFonts w:hint="eastAsia"/>
        </w:rPr>
        <w:t>&gt;mkdir</w:t>
      </w:r>
      <w:r>
        <w:t xml:space="preserve"> </w:t>
      </w:r>
      <w:r>
        <w:rPr>
          <w:rFonts w:hint="eastAsia"/>
        </w:rPr>
        <w:t>contrib</w:t>
      </w:r>
    </w:p>
    <w:p w14:paraId="5F475CF9" w14:textId="59F294F6" w:rsidR="00406301" w:rsidRDefault="00397E4D" w:rsidP="003A0B30">
      <w:pPr>
        <w:jc w:val="left"/>
      </w:pPr>
      <w:r>
        <w:rPr>
          <w:noProof/>
        </w:rPr>
        <w:drawing>
          <wp:inline distT="0" distB="0" distL="0" distR="0" wp14:anchorId="5230C885" wp14:editId="40019693">
            <wp:extent cx="6151880" cy="1574800"/>
            <wp:effectExtent l="0" t="0" r="127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1880" cy="1574800"/>
                    </a:xfrm>
                    <a:prstGeom prst="rect">
                      <a:avLst/>
                    </a:prstGeom>
                  </pic:spPr>
                </pic:pic>
              </a:graphicData>
            </a:graphic>
          </wp:inline>
        </w:drawing>
      </w:r>
    </w:p>
    <w:p w14:paraId="4FC6AF06" w14:textId="5307AD93" w:rsidR="00406301" w:rsidRDefault="00406301" w:rsidP="00406301">
      <w:pPr>
        <w:pStyle w:val="2"/>
      </w:pPr>
      <w:bookmarkStart w:id="83" w:name="_Toc500018513"/>
      <w:r>
        <w:rPr>
          <w:rFonts w:hint="eastAsia"/>
        </w:rPr>
        <w:t>修改</w:t>
      </w:r>
      <w:r>
        <w:rPr>
          <w:rFonts w:hint="eastAsia"/>
        </w:rPr>
        <w:t>assemble</w:t>
      </w:r>
      <w:bookmarkEnd w:id="83"/>
    </w:p>
    <w:p w14:paraId="4E70987C" w14:textId="40CC0A46" w:rsidR="00DF7B3E" w:rsidRDefault="00F73B10" w:rsidP="00406301">
      <w:r>
        <w:rPr>
          <w:rFonts w:hint="eastAsia"/>
        </w:rPr>
        <w:t>在</w:t>
      </w:r>
      <w:r w:rsidR="003007D2">
        <w:rPr>
          <w:rFonts w:hint="eastAsia"/>
        </w:rPr>
        <w:t>s2i</w:t>
      </w:r>
      <w:r w:rsidR="003007D2">
        <w:t>/</w:t>
      </w:r>
      <w:r w:rsidR="003007D2">
        <w:rPr>
          <w:rFonts w:hint="eastAsia"/>
        </w:rPr>
        <w:t>bin</w:t>
      </w:r>
      <w:r w:rsidR="003007D2">
        <w:t>/</w:t>
      </w:r>
      <w:r w:rsidR="003007D2">
        <w:rPr>
          <w:rFonts w:hint="eastAsia"/>
        </w:rPr>
        <w:t>assemble</w:t>
      </w:r>
      <w:r w:rsidR="003007D2">
        <w:rPr>
          <w:rFonts w:hint="eastAsia"/>
        </w:rPr>
        <w:t>脚本末尾</w:t>
      </w:r>
      <w:r w:rsidR="00C333C4">
        <w:rPr>
          <w:rFonts w:hint="eastAsia"/>
        </w:rPr>
        <w:t>（</w:t>
      </w:r>
      <w:r w:rsidR="00C333C4" w:rsidRPr="00C333C4">
        <w:t>echo "---&gt; Building application from source..."</w:t>
      </w:r>
      <w:r w:rsidR="00C333C4">
        <w:rPr>
          <w:rFonts w:hint="eastAsia"/>
        </w:rPr>
        <w:t>后面）</w:t>
      </w:r>
      <w:r w:rsidR="003007D2">
        <w:rPr>
          <w:rFonts w:hint="eastAsia"/>
        </w:rPr>
        <w:t>添加以下代码</w:t>
      </w:r>
      <w:r w:rsidR="003007D2">
        <w:rPr>
          <w:rFonts w:hint="eastAsia"/>
        </w:rPr>
        <w:lastRenderedPageBreak/>
        <w:t>（</w:t>
      </w:r>
      <w:r w:rsidR="003007D2">
        <w:rPr>
          <w:rFonts w:hint="eastAsia"/>
        </w:rPr>
        <w:t>S2I</w:t>
      </w:r>
      <w:r w:rsidR="003007D2">
        <w:rPr>
          <w:rFonts w:hint="eastAsia"/>
        </w:rPr>
        <w:t>执行器下载好源代码后将执行</w:t>
      </w:r>
      <w:r w:rsidR="003007D2">
        <w:rPr>
          <w:rFonts w:hint="eastAsia"/>
        </w:rPr>
        <w:t>assemble</w:t>
      </w:r>
      <w:r w:rsidR="003007D2">
        <w:rPr>
          <w:rFonts w:hint="eastAsia"/>
        </w:rPr>
        <w:t>脚本，然后执行</w:t>
      </w:r>
      <w:r w:rsidR="003007D2">
        <w:rPr>
          <w:rFonts w:hint="eastAsia"/>
        </w:rPr>
        <w:t>maven</w:t>
      </w:r>
      <w:r w:rsidR="003007D2">
        <w:rPr>
          <w:rFonts w:hint="eastAsia"/>
        </w:rPr>
        <w:t>构建，并将构建产生的</w:t>
      </w:r>
      <w:r w:rsidR="003007D2">
        <w:rPr>
          <w:rFonts w:hint="eastAsia"/>
        </w:rPr>
        <w:t>WAR</w:t>
      </w:r>
      <w:r w:rsidR="003007D2">
        <w:rPr>
          <w:rFonts w:hint="eastAsia"/>
        </w:rPr>
        <w:t>包拷贝到</w:t>
      </w:r>
      <w:r w:rsidR="003007D2">
        <w:rPr>
          <w:rFonts w:hint="eastAsia"/>
        </w:rPr>
        <w:t>Tomcat</w:t>
      </w:r>
      <w:r w:rsidR="003007D2">
        <w:rPr>
          <w:rFonts w:hint="eastAsia"/>
        </w:rPr>
        <w:t>服务器的</w:t>
      </w:r>
      <w:r w:rsidR="003007D2">
        <w:rPr>
          <w:rFonts w:hint="eastAsia"/>
        </w:rPr>
        <w:t>webapps</w:t>
      </w:r>
      <w:r w:rsidR="003007D2">
        <w:rPr>
          <w:rFonts w:hint="eastAsia"/>
        </w:rPr>
        <w:t>目录进行部署）</w:t>
      </w:r>
    </w:p>
    <w:tbl>
      <w:tblPr>
        <w:tblStyle w:val="a4"/>
        <w:tblW w:w="0" w:type="auto"/>
        <w:tblLook w:val="04A0" w:firstRow="1" w:lastRow="0" w:firstColumn="1" w:lastColumn="0" w:noHBand="0" w:noVBand="1"/>
      </w:tblPr>
      <w:tblGrid>
        <w:gridCol w:w="9678"/>
      </w:tblGrid>
      <w:tr w:rsidR="00A71A03" w14:paraId="64D52AD8" w14:textId="77777777" w:rsidTr="00A71A03">
        <w:trPr>
          <w:trHeight w:val="1630"/>
        </w:trPr>
        <w:tc>
          <w:tcPr>
            <w:tcW w:w="9678" w:type="dxa"/>
          </w:tcPr>
          <w:p w14:paraId="44F77546" w14:textId="77777777" w:rsidR="00A71A03" w:rsidRPr="00926F86" w:rsidRDefault="00A71A03" w:rsidP="00A71A03">
            <w:pPr>
              <w:rPr>
                <w:strike/>
              </w:rPr>
            </w:pPr>
            <w:commentRangeStart w:id="84"/>
            <w:r w:rsidRPr="00926F86">
              <w:rPr>
                <w:rFonts w:hint="eastAsia"/>
                <w:strike/>
              </w:rPr>
              <w:t>cp</w:t>
            </w:r>
            <w:r w:rsidRPr="00926F86">
              <w:rPr>
                <w:strike/>
              </w:rPr>
              <w:t xml:space="preserve"> -Rf /tmp/src/. ./</w:t>
            </w:r>
            <w:commentRangeEnd w:id="84"/>
            <w:r w:rsidR="00926F86">
              <w:rPr>
                <w:rStyle w:val="af5"/>
              </w:rPr>
              <w:commentReference w:id="84"/>
            </w:r>
          </w:p>
          <w:p w14:paraId="645AC8FB" w14:textId="77777777" w:rsidR="00A71A03" w:rsidRDefault="00A71A03" w:rsidP="00A71A03">
            <w:r>
              <w:t>mvn -Dmaven.test.skip=true package</w:t>
            </w:r>
          </w:p>
          <w:p w14:paraId="09DD3B20" w14:textId="7B458D0D" w:rsidR="00A71A03" w:rsidRDefault="00283153" w:rsidP="00A71A03">
            <w:r>
              <w:t xml:space="preserve">find . -type f -name </w:t>
            </w:r>
            <w:r w:rsidRPr="00283153">
              <w:t xml:space="preserve">'*.war' </w:t>
            </w:r>
            <w:r w:rsidR="00A71A03">
              <w:t>|xargs -</w:t>
            </w:r>
            <w:r w:rsidR="004D77F7">
              <w:t>i</w:t>
            </w:r>
            <w:r w:rsidR="000C4199">
              <w:t xml:space="preserve"> </w:t>
            </w:r>
            <w:r w:rsidR="00A71A03">
              <w:t>cp {} /opt/apache-tomcat-8.5.5/webapps/</w:t>
            </w:r>
          </w:p>
          <w:p w14:paraId="41974F97" w14:textId="0731EA5C" w:rsidR="00A71A03" w:rsidRDefault="00A71A03" w:rsidP="00A71A03">
            <w:r>
              <w:t>mvn clean</w:t>
            </w:r>
          </w:p>
        </w:tc>
      </w:tr>
    </w:tbl>
    <w:p w14:paraId="7F633850" w14:textId="77597F4A" w:rsidR="00E542F5" w:rsidRPr="00BA7663" w:rsidRDefault="00E542F5" w:rsidP="00DF7B3E">
      <w:pPr>
        <w:rPr>
          <w:b/>
          <w:color w:val="FF0000"/>
        </w:rPr>
      </w:pPr>
      <w:r w:rsidRPr="00BA7663">
        <w:rPr>
          <w:rFonts w:hint="eastAsia"/>
          <w:b/>
          <w:color w:val="FF0000"/>
        </w:rPr>
        <w:t>推荐</w:t>
      </w:r>
      <w:r w:rsidR="00BA7663" w:rsidRPr="00BA7663">
        <w:rPr>
          <w:rFonts w:hint="eastAsia"/>
          <w:b/>
          <w:color w:val="FF0000"/>
        </w:rPr>
        <w:t>以下</w:t>
      </w:r>
      <w:r w:rsidRPr="00BA7663">
        <w:rPr>
          <w:rFonts w:hint="eastAsia"/>
          <w:b/>
          <w:color w:val="FF0000"/>
        </w:rPr>
        <w:t>配置（以上的废弃）</w:t>
      </w:r>
    </w:p>
    <w:tbl>
      <w:tblPr>
        <w:tblStyle w:val="a4"/>
        <w:tblW w:w="0" w:type="auto"/>
        <w:tblLook w:val="04A0" w:firstRow="1" w:lastRow="0" w:firstColumn="1" w:lastColumn="0" w:noHBand="0" w:noVBand="1"/>
      </w:tblPr>
      <w:tblGrid>
        <w:gridCol w:w="9678"/>
      </w:tblGrid>
      <w:tr w:rsidR="00E542F5" w14:paraId="61D2E335" w14:textId="77777777" w:rsidTr="00E542F5">
        <w:tc>
          <w:tcPr>
            <w:tcW w:w="9678" w:type="dxa"/>
          </w:tcPr>
          <w:p w14:paraId="33061B2E" w14:textId="77777777" w:rsidR="00E542F5" w:rsidRDefault="00E542F5" w:rsidP="00E542F5">
            <w:r>
              <w:t>#!/bin/bash -e</w:t>
            </w:r>
          </w:p>
          <w:p w14:paraId="0C4D874C" w14:textId="77777777" w:rsidR="00E542F5" w:rsidRDefault="00E542F5" w:rsidP="00E542F5">
            <w:r>
              <w:t>#</w:t>
            </w:r>
          </w:p>
          <w:p w14:paraId="154C26B2" w14:textId="77777777" w:rsidR="00E542F5" w:rsidRDefault="00E542F5" w:rsidP="00E542F5">
            <w:r>
              <w:t># S2I assemble script for the 'tomcat-s2i' image.</w:t>
            </w:r>
          </w:p>
          <w:p w14:paraId="25753FB6" w14:textId="77777777" w:rsidR="00E542F5" w:rsidRDefault="00E542F5" w:rsidP="00E542F5">
            <w:r>
              <w:t># The 'assemble' script builds your application source so that it is ready to run.</w:t>
            </w:r>
          </w:p>
          <w:p w14:paraId="1E19FE6D" w14:textId="77777777" w:rsidR="00E542F5" w:rsidRDefault="00E542F5" w:rsidP="00E542F5">
            <w:r>
              <w:t>#</w:t>
            </w:r>
          </w:p>
          <w:p w14:paraId="66425A7F" w14:textId="77777777" w:rsidR="00E542F5" w:rsidRDefault="00E542F5" w:rsidP="00E542F5">
            <w:r>
              <w:t># For more information refer to the documentation:</w:t>
            </w:r>
          </w:p>
          <w:p w14:paraId="1A96B9DB" w14:textId="77777777" w:rsidR="00E542F5" w:rsidRDefault="00E542F5" w:rsidP="00E542F5">
            <w:r>
              <w:t>#</w:t>
            </w:r>
            <w:r>
              <w:tab/>
              <w:t>https://github.com/openshift/source-to-image/blob/master/docs/builder_image.md</w:t>
            </w:r>
          </w:p>
          <w:p w14:paraId="2364BE28" w14:textId="77777777" w:rsidR="00E542F5" w:rsidRDefault="00E542F5" w:rsidP="00E542F5">
            <w:r>
              <w:t>#</w:t>
            </w:r>
          </w:p>
          <w:p w14:paraId="6ADFD5D3" w14:textId="77777777" w:rsidR="00E542F5" w:rsidRDefault="00E542F5" w:rsidP="00E542F5"/>
          <w:p w14:paraId="281B02EE" w14:textId="77777777" w:rsidR="00E542F5" w:rsidRDefault="00E542F5" w:rsidP="00E542F5">
            <w:r>
              <w:t># If the 'tomcat-s2i' assemble script is executed with the '-h' flag, print the usage.</w:t>
            </w:r>
          </w:p>
          <w:p w14:paraId="2F4C20EE" w14:textId="77777777" w:rsidR="00E542F5" w:rsidRDefault="00E542F5" w:rsidP="00E542F5">
            <w:r>
              <w:t>if [[ "$1" == "-h" ]]; then</w:t>
            </w:r>
          </w:p>
          <w:p w14:paraId="16981458" w14:textId="77777777" w:rsidR="00E542F5" w:rsidRDefault="00E542F5" w:rsidP="00E542F5">
            <w:r>
              <w:tab/>
              <w:t>exec /usr/libexec/s2i/usage</w:t>
            </w:r>
          </w:p>
          <w:p w14:paraId="63512B30" w14:textId="77777777" w:rsidR="00E542F5" w:rsidRDefault="00E542F5" w:rsidP="00E542F5">
            <w:r>
              <w:t>fi</w:t>
            </w:r>
          </w:p>
          <w:p w14:paraId="3BF2CB9F" w14:textId="77777777" w:rsidR="00E542F5" w:rsidRDefault="00E542F5" w:rsidP="00E542F5"/>
          <w:p w14:paraId="6C7A5DEA" w14:textId="77777777" w:rsidR="00E542F5" w:rsidRDefault="00E542F5" w:rsidP="00E542F5">
            <w:r>
              <w:t>echo "---&gt; Installing application source..."</w:t>
            </w:r>
          </w:p>
          <w:p w14:paraId="2D71BAF7" w14:textId="77777777" w:rsidR="00E542F5" w:rsidRDefault="00E542F5" w:rsidP="00E542F5">
            <w:r>
              <w:t># Source code provided to S2I is at ${HOME}</w:t>
            </w:r>
          </w:p>
          <w:p w14:paraId="7F1E715D" w14:textId="77777777" w:rsidR="00E542F5" w:rsidRDefault="00E542F5" w:rsidP="00E542F5">
            <w:r>
              <w:t>LOCAL_SOURCE_DIR=${HOME}</w:t>
            </w:r>
          </w:p>
          <w:p w14:paraId="4DF0029B" w14:textId="77777777" w:rsidR="00E542F5" w:rsidRDefault="00E542F5" w:rsidP="00E542F5">
            <w:r>
              <w:t>mkdir -p $LOCAL_SOURCE_DIR</w:t>
            </w:r>
          </w:p>
          <w:p w14:paraId="0BA0DE09" w14:textId="77777777" w:rsidR="00E542F5" w:rsidRDefault="00E542F5" w:rsidP="00E542F5"/>
          <w:p w14:paraId="3572BE0F" w14:textId="77777777" w:rsidR="00E542F5" w:rsidRDefault="00E542F5" w:rsidP="00E542F5">
            <w:r>
              <w:t># Copy the source for compilation</w:t>
            </w:r>
          </w:p>
          <w:p w14:paraId="0DF22789" w14:textId="77777777" w:rsidR="00E542F5" w:rsidRDefault="00E542F5" w:rsidP="00E542F5">
            <w:r>
              <w:t>cp -Rf /opt/s2i/destination/src/. $LOCAL_SOURCE_DIR</w:t>
            </w:r>
          </w:p>
          <w:p w14:paraId="1DE35D55" w14:textId="77777777" w:rsidR="00E542F5" w:rsidRDefault="00E542F5" w:rsidP="00E542F5">
            <w:r>
              <w:t>chgrp -R 0 $LOCAL_SOURCE_DIR</w:t>
            </w:r>
          </w:p>
          <w:p w14:paraId="36803FF3" w14:textId="77777777" w:rsidR="00E542F5" w:rsidRDefault="00E542F5" w:rsidP="00E542F5">
            <w:r>
              <w:t>chmod -R g+rw $LOCAL_SOURCE_DIR</w:t>
            </w:r>
          </w:p>
          <w:p w14:paraId="71221E59" w14:textId="77777777" w:rsidR="00E542F5" w:rsidRDefault="00E542F5" w:rsidP="00E542F5"/>
          <w:p w14:paraId="44F32AB4" w14:textId="77777777" w:rsidR="00E542F5" w:rsidRDefault="00E542F5" w:rsidP="00E542F5">
            <w:r>
              <w:t>echo "---&gt; Building application from source..."</w:t>
            </w:r>
          </w:p>
          <w:p w14:paraId="3FBA044C" w14:textId="77777777" w:rsidR="00E542F5" w:rsidRDefault="00E542F5" w:rsidP="00E542F5">
            <w:r>
              <w:t>cd $LOCAL_SOURCE_DIR</w:t>
            </w:r>
          </w:p>
          <w:p w14:paraId="5E43A755" w14:textId="7FD59DD1" w:rsidR="00E542F5" w:rsidRDefault="00E542F5" w:rsidP="00E542F5">
            <w:r>
              <w:t>mvn clean package -Dmaven.test.skip=true</w:t>
            </w:r>
          </w:p>
          <w:p w14:paraId="41145BF4" w14:textId="77777777" w:rsidR="005C7D40" w:rsidRDefault="005C7D40" w:rsidP="00E542F5"/>
          <w:p w14:paraId="64774BE8" w14:textId="6DA6C04D" w:rsidR="00E542F5" w:rsidRPr="002D3F98" w:rsidRDefault="002D3F98" w:rsidP="00E542F5">
            <w:r>
              <w:t>echo "---&gt; F</w:t>
            </w:r>
            <w:r>
              <w:rPr>
                <w:rFonts w:hint="eastAsia"/>
              </w:rPr>
              <w:t>ind</w:t>
            </w:r>
            <w:r>
              <w:t xml:space="preserve"> </w:t>
            </w:r>
            <w:r>
              <w:rPr>
                <w:rFonts w:hint="eastAsia"/>
              </w:rPr>
              <w:t>war</w:t>
            </w:r>
            <w:r>
              <w:t xml:space="preserve"> </w:t>
            </w:r>
            <w:r>
              <w:rPr>
                <w:rFonts w:hint="eastAsia"/>
              </w:rPr>
              <w:t>and</w:t>
            </w:r>
            <w:r>
              <w:t xml:space="preserve"> </w:t>
            </w:r>
            <w:r>
              <w:rPr>
                <w:rFonts w:hint="eastAsia"/>
              </w:rPr>
              <w:t>move</w:t>
            </w:r>
            <w:r>
              <w:t xml:space="preserve"> </w:t>
            </w:r>
            <w:r>
              <w:rPr>
                <w:rFonts w:hint="eastAsia"/>
              </w:rPr>
              <w:t>to</w:t>
            </w:r>
            <w:r>
              <w:t xml:space="preserve"> </w:t>
            </w:r>
            <w:r>
              <w:rPr>
                <w:rFonts w:hint="eastAsia"/>
              </w:rPr>
              <w:t>application</w:t>
            </w:r>
            <w:r>
              <w:t xml:space="preserve"> </w:t>
            </w:r>
            <w:r>
              <w:rPr>
                <w:rFonts w:hint="eastAsia"/>
              </w:rPr>
              <w:t>deploy</w:t>
            </w:r>
            <w:r>
              <w:t xml:space="preserve"> </w:t>
            </w:r>
            <w:r>
              <w:rPr>
                <w:rFonts w:hint="eastAsia"/>
              </w:rPr>
              <w:t>dir</w:t>
            </w:r>
            <w:r>
              <w:t>..."</w:t>
            </w:r>
          </w:p>
          <w:p w14:paraId="4FA7EFED" w14:textId="77777777" w:rsidR="00E542F5" w:rsidRDefault="00E542F5" w:rsidP="00E542F5">
            <w:r>
              <w:t>find . -type f -name '*.war'|xargs -i cp {} /tomcat/webapps/</w:t>
            </w:r>
          </w:p>
          <w:p w14:paraId="78AC3F78" w14:textId="77777777" w:rsidR="00E542F5" w:rsidRDefault="00E542F5" w:rsidP="00E542F5">
            <w:r>
              <w:t>mvn clean</w:t>
            </w:r>
          </w:p>
          <w:p w14:paraId="5FE7FC9C" w14:textId="030BDFC6" w:rsidR="00E542F5" w:rsidRDefault="00E542F5" w:rsidP="00E542F5">
            <w:r>
              <w:t># TODO: Add build steps for your application, eg npm install, bundle install, pip install, etc.</w:t>
            </w:r>
          </w:p>
        </w:tc>
      </w:tr>
    </w:tbl>
    <w:p w14:paraId="576671CB" w14:textId="77777777" w:rsidR="00E542F5" w:rsidRDefault="00E542F5" w:rsidP="00DF7B3E"/>
    <w:p w14:paraId="5096B5DF" w14:textId="5A8D7235" w:rsidR="00DF7B3E" w:rsidRDefault="00B83710" w:rsidP="00DF7B3E">
      <w:r>
        <w:rPr>
          <w:rFonts w:hint="eastAsia"/>
        </w:rPr>
        <w:t>xargs</w:t>
      </w:r>
      <w:r>
        <w:rPr>
          <w:rFonts w:hint="eastAsia"/>
        </w:rPr>
        <w:t>语法参考（</w:t>
      </w:r>
      <w:r w:rsidRPr="00B83710">
        <w:t>http://man.linuxde.net/xargs</w:t>
      </w:r>
      <w:r>
        <w:rPr>
          <w:rFonts w:hint="eastAsia"/>
        </w:rPr>
        <w:t>）：</w:t>
      </w:r>
    </w:p>
    <w:p w14:paraId="5D565910" w14:textId="56B341BC" w:rsidR="00DF7B3E" w:rsidRDefault="00EE1DCF" w:rsidP="00DF7B3E">
      <w:r>
        <w:rPr>
          <w:noProof/>
        </w:rPr>
        <w:drawing>
          <wp:inline distT="0" distB="0" distL="0" distR="0" wp14:anchorId="35EDB6B1" wp14:editId="444742BC">
            <wp:extent cx="5381625" cy="360015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5957" cy="3603054"/>
                    </a:xfrm>
                    <a:prstGeom prst="rect">
                      <a:avLst/>
                    </a:prstGeom>
                  </pic:spPr>
                </pic:pic>
              </a:graphicData>
            </a:graphic>
          </wp:inline>
        </w:drawing>
      </w:r>
    </w:p>
    <w:p w14:paraId="290085F4" w14:textId="463D87C3" w:rsidR="00A71A03" w:rsidRDefault="00602DA8" w:rsidP="00602DA8">
      <w:pPr>
        <w:pStyle w:val="2"/>
      </w:pPr>
      <w:bookmarkStart w:id="85" w:name="_Toc500018514"/>
      <w:r>
        <w:rPr>
          <w:rFonts w:hint="eastAsia"/>
        </w:rPr>
        <w:t>修改</w:t>
      </w:r>
      <w:r>
        <w:rPr>
          <w:rFonts w:hint="eastAsia"/>
        </w:rPr>
        <w:t>run</w:t>
      </w:r>
      <w:bookmarkEnd w:id="85"/>
    </w:p>
    <w:p w14:paraId="2B639D31" w14:textId="02BCA89F" w:rsidR="007724ED" w:rsidRPr="00602DA8" w:rsidRDefault="007724ED" w:rsidP="007724ED">
      <w:pPr>
        <w:jc w:val="left"/>
      </w:pPr>
      <w:r>
        <w:rPr>
          <w:rFonts w:hint="eastAsia"/>
        </w:rPr>
        <w:t>编辑</w:t>
      </w:r>
      <w:r>
        <w:rPr>
          <w:rFonts w:hint="eastAsia"/>
        </w:rPr>
        <w:t>s2i</w:t>
      </w:r>
      <w:r>
        <w:t>/</w:t>
      </w:r>
      <w:r>
        <w:rPr>
          <w:rFonts w:hint="eastAsia"/>
        </w:rPr>
        <w:t>bin</w:t>
      </w:r>
      <w:r>
        <w:t>/</w:t>
      </w:r>
      <w:r>
        <w:rPr>
          <w:rFonts w:hint="eastAsia"/>
        </w:rPr>
        <w:t>run</w:t>
      </w:r>
      <w:r>
        <w:rPr>
          <w:rFonts w:hint="eastAsia"/>
        </w:rPr>
        <w:t>脚本</w:t>
      </w:r>
      <w:r>
        <w:rPr>
          <w:rFonts w:hint="eastAsia"/>
        </w:rPr>
        <w:t>,</w:t>
      </w:r>
      <w:r>
        <w:rPr>
          <w:rFonts w:hint="eastAsia"/>
        </w:rPr>
        <w:t>替换以下内容</w:t>
      </w:r>
      <w:r>
        <w:rPr>
          <w:rFonts w:hint="eastAsia"/>
        </w:rPr>
        <w:t>:</w:t>
      </w:r>
    </w:p>
    <w:tbl>
      <w:tblPr>
        <w:tblStyle w:val="a4"/>
        <w:tblW w:w="0" w:type="auto"/>
        <w:tblLook w:val="04A0" w:firstRow="1" w:lastRow="0" w:firstColumn="1" w:lastColumn="0" w:noHBand="0" w:noVBand="1"/>
      </w:tblPr>
      <w:tblGrid>
        <w:gridCol w:w="9678"/>
      </w:tblGrid>
      <w:tr w:rsidR="007724ED" w14:paraId="2DF79C87" w14:textId="77777777" w:rsidTr="007724ED">
        <w:tc>
          <w:tcPr>
            <w:tcW w:w="9678" w:type="dxa"/>
          </w:tcPr>
          <w:p w14:paraId="2F2B5F66" w14:textId="493706D2" w:rsidR="007724ED" w:rsidRDefault="007724ED" w:rsidP="007724ED">
            <w:pPr>
              <w:jc w:val="left"/>
            </w:pPr>
            <w:r>
              <w:t xml:space="preserve">bash </w:t>
            </w:r>
            <w:r>
              <w:rPr>
                <w:rFonts w:hint="eastAsia"/>
              </w:rPr>
              <w:t>-c</w:t>
            </w:r>
            <w:r>
              <w:t xml:space="preserve"> </w:t>
            </w:r>
            <w:r w:rsidR="007948AE" w:rsidRPr="007948AE">
              <w:t>"</w:t>
            </w:r>
            <w:r>
              <w:t>/opt/apache-tomcat-8.5.5/bin/catalina.sh run</w:t>
            </w:r>
            <w:r w:rsidR="007948AE" w:rsidRPr="007948AE">
              <w:t>"</w:t>
            </w:r>
          </w:p>
        </w:tc>
      </w:tr>
    </w:tbl>
    <w:p w14:paraId="418E0F38" w14:textId="3B50F213" w:rsidR="00602DA8" w:rsidRDefault="00602DA8" w:rsidP="007724ED">
      <w:pPr>
        <w:jc w:val="left"/>
      </w:pPr>
    </w:p>
    <w:p w14:paraId="571D63A3" w14:textId="7E22EBA0" w:rsidR="00E05897" w:rsidRDefault="00B36CAC" w:rsidP="00E05897">
      <w:pPr>
        <w:pStyle w:val="2"/>
      </w:pPr>
      <w:bookmarkStart w:id="86" w:name="_Toc500018515"/>
      <w:r>
        <w:rPr>
          <w:rFonts w:hint="eastAsia"/>
        </w:rPr>
        <w:t>创建</w:t>
      </w:r>
      <w:r>
        <w:rPr>
          <w:rFonts w:hint="eastAsia"/>
        </w:rPr>
        <w:t>S2I</w:t>
      </w:r>
      <w:r>
        <w:t xml:space="preserve"> </w:t>
      </w:r>
      <w:r>
        <w:rPr>
          <w:rFonts w:hint="eastAsia"/>
        </w:rPr>
        <w:t>Builder</w:t>
      </w:r>
      <w:bookmarkEnd w:id="86"/>
    </w:p>
    <w:p w14:paraId="0E9588E6" w14:textId="216E5FAB" w:rsidR="00E202CD" w:rsidRPr="00E202CD" w:rsidRDefault="00E202CD" w:rsidP="00E202CD">
      <w:r>
        <w:rPr>
          <w:rFonts w:hint="eastAsia"/>
        </w:rPr>
        <w:t>切换到工作目录</w:t>
      </w:r>
      <w:r>
        <w:rPr>
          <w:rFonts w:hint="eastAsia"/>
        </w:rPr>
        <w:t>tomcat-s2i</w:t>
      </w:r>
      <w:r>
        <w:rPr>
          <w:rFonts w:hint="eastAsia"/>
        </w:rPr>
        <w:t>下</w:t>
      </w:r>
    </w:p>
    <w:p w14:paraId="0EA05B1D" w14:textId="453A8BA3" w:rsidR="00E05897" w:rsidRDefault="00675658" w:rsidP="00E05897">
      <w:r>
        <w:rPr>
          <w:rFonts w:hint="eastAsia"/>
        </w:rPr>
        <w:t>&gt;make</w:t>
      </w:r>
    </w:p>
    <w:p w14:paraId="36C14F05" w14:textId="391A2B25" w:rsidR="00A278FC" w:rsidRPr="00A278FC" w:rsidRDefault="00A278FC" w:rsidP="00E05897">
      <w:pPr>
        <w:rPr>
          <w:b/>
          <w:color w:val="FF0000"/>
        </w:rPr>
      </w:pPr>
      <w:r w:rsidRPr="00A278FC">
        <w:rPr>
          <w:rFonts w:hint="eastAsia"/>
          <w:b/>
          <w:color w:val="FF0000"/>
        </w:rPr>
        <w:lastRenderedPageBreak/>
        <w:t>#ps</w:t>
      </w:r>
      <w:r w:rsidRPr="00A278FC">
        <w:rPr>
          <w:rFonts w:hint="eastAsia"/>
          <w:b/>
          <w:color w:val="FF0000"/>
        </w:rPr>
        <w:t>：可以重复执行</w:t>
      </w:r>
      <w:r w:rsidRPr="00A278FC">
        <w:rPr>
          <w:rFonts w:hint="eastAsia"/>
          <w:b/>
          <w:color w:val="FF0000"/>
        </w:rPr>
        <w:t>make</w:t>
      </w:r>
      <w:r w:rsidRPr="00A278FC">
        <w:rPr>
          <w:rFonts w:hint="eastAsia"/>
          <w:b/>
          <w:color w:val="FF0000"/>
        </w:rPr>
        <w:t>，它会覆盖原来的镜像</w:t>
      </w:r>
      <w:r w:rsidRPr="00A278FC">
        <w:rPr>
          <w:rFonts w:hint="eastAsia"/>
          <w:b/>
          <w:color w:val="FF0000"/>
        </w:rPr>
        <w:t>tomcat-s2i</w:t>
      </w:r>
    </w:p>
    <w:p w14:paraId="6812C1AB" w14:textId="18F8536A" w:rsidR="00745937" w:rsidRDefault="00CC017A" w:rsidP="00E05897">
      <w:r>
        <w:rPr>
          <w:noProof/>
        </w:rPr>
        <w:drawing>
          <wp:inline distT="0" distB="0" distL="0" distR="0" wp14:anchorId="09A4CAD9" wp14:editId="4F979FB2">
            <wp:extent cx="6151880" cy="631063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1880" cy="6310630"/>
                    </a:xfrm>
                    <a:prstGeom prst="rect">
                      <a:avLst/>
                    </a:prstGeom>
                  </pic:spPr>
                </pic:pic>
              </a:graphicData>
            </a:graphic>
          </wp:inline>
        </w:drawing>
      </w:r>
    </w:p>
    <w:p w14:paraId="2E385ABF" w14:textId="6553A6BE" w:rsidR="00945950" w:rsidRDefault="00945950" w:rsidP="00E05897">
      <w:r>
        <w:rPr>
          <w:rFonts w:hint="eastAsia"/>
        </w:rPr>
        <w:t>查看</w:t>
      </w:r>
      <w:r>
        <w:rPr>
          <w:rFonts w:hint="eastAsia"/>
        </w:rPr>
        <w:t>builder</w:t>
      </w:r>
      <w:r>
        <w:rPr>
          <w:rFonts w:hint="eastAsia"/>
        </w:rPr>
        <w:t>镜像</w:t>
      </w:r>
    </w:p>
    <w:p w14:paraId="5530BB50" w14:textId="7C2E9F7D" w:rsidR="00945950" w:rsidRDefault="00945950" w:rsidP="00E05897">
      <w:r>
        <w:rPr>
          <w:rFonts w:hint="eastAsia"/>
        </w:rPr>
        <w:t>&gt;</w:t>
      </w:r>
      <w:r w:rsidRPr="00945950">
        <w:t>docker images |grep tomcat-s2i</w:t>
      </w:r>
    </w:p>
    <w:p w14:paraId="23A98762" w14:textId="369D44CA" w:rsidR="00945950" w:rsidRDefault="00BC4B4A" w:rsidP="00E05897">
      <w:r>
        <w:rPr>
          <w:noProof/>
        </w:rPr>
        <w:drawing>
          <wp:inline distT="0" distB="0" distL="0" distR="0" wp14:anchorId="4A64DBFD" wp14:editId="50C31D68">
            <wp:extent cx="6151880" cy="320040"/>
            <wp:effectExtent l="0" t="0" r="127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320040"/>
                    </a:xfrm>
                    <a:prstGeom prst="rect">
                      <a:avLst/>
                    </a:prstGeom>
                  </pic:spPr>
                </pic:pic>
              </a:graphicData>
            </a:graphic>
          </wp:inline>
        </w:drawing>
      </w:r>
    </w:p>
    <w:p w14:paraId="4CD5DEAA" w14:textId="621B651A" w:rsidR="00B36CAC" w:rsidRDefault="00B36CAC" w:rsidP="00B36CAC">
      <w:pPr>
        <w:pStyle w:val="2"/>
      </w:pPr>
      <w:bookmarkStart w:id="87" w:name="_Toc500018516"/>
      <w:r>
        <w:rPr>
          <w:rFonts w:hint="eastAsia"/>
        </w:rPr>
        <w:lastRenderedPageBreak/>
        <w:t>执行镜像构建</w:t>
      </w:r>
      <w:bookmarkEnd w:id="87"/>
    </w:p>
    <w:p w14:paraId="60EC4969" w14:textId="39A8A638" w:rsidR="005F75BF" w:rsidRPr="005F75BF" w:rsidRDefault="005F75BF" w:rsidP="005F75BF">
      <w:r>
        <w:rPr>
          <w:rFonts w:hint="eastAsia"/>
        </w:rPr>
        <w:t>格式：</w:t>
      </w:r>
      <w:r>
        <w:rPr>
          <w:rFonts w:hint="eastAsia"/>
        </w:rPr>
        <w:t>s2i</w:t>
      </w:r>
      <w:r>
        <w:t xml:space="preserve"> &lt;</w:t>
      </w:r>
      <w:r>
        <w:rPr>
          <w:rFonts w:hint="eastAsia"/>
        </w:rPr>
        <w:t>源代码地址</w:t>
      </w:r>
      <w:r>
        <w:t>&gt;  &lt;B</w:t>
      </w:r>
      <w:r>
        <w:rPr>
          <w:rFonts w:hint="eastAsia"/>
        </w:rPr>
        <w:t>uilder</w:t>
      </w:r>
      <w:r>
        <w:rPr>
          <w:rFonts w:hint="eastAsia"/>
        </w:rPr>
        <w:t>镜像名</w:t>
      </w:r>
      <w:r>
        <w:t>&gt;  &lt;</w:t>
      </w:r>
      <w:r>
        <w:rPr>
          <w:rFonts w:hint="eastAsia"/>
        </w:rPr>
        <w:t>构建输出镜像的名称</w:t>
      </w:r>
      <w:r>
        <w:t>&gt;</w:t>
      </w:r>
    </w:p>
    <w:p w14:paraId="50028D22" w14:textId="16516069" w:rsidR="00B36CAC" w:rsidRDefault="002A4A0A" w:rsidP="00B36CAC">
      <w:r>
        <w:rPr>
          <w:rFonts w:hint="eastAsia"/>
        </w:rPr>
        <w:t>&gt;</w:t>
      </w:r>
      <w:bookmarkStart w:id="88" w:name="OLE_LINK35"/>
      <w:bookmarkStart w:id="89" w:name="OLE_LINK36"/>
      <w:bookmarkStart w:id="90" w:name="OLE_LINK40"/>
      <w:r>
        <w:rPr>
          <w:rFonts w:hint="eastAsia"/>
        </w:rPr>
        <w:t>s2i</w:t>
      </w:r>
      <w:r>
        <w:t xml:space="preserve"> </w:t>
      </w:r>
      <w:r>
        <w:rPr>
          <w:rFonts w:hint="eastAsia"/>
        </w:rPr>
        <w:t>build</w:t>
      </w:r>
      <w:bookmarkStart w:id="91" w:name="OLE_LINK44"/>
      <w:bookmarkStart w:id="92" w:name="OLE_LINK45"/>
      <w:r>
        <w:t xml:space="preserve"> </w:t>
      </w:r>
      <w:hyperlink r:id="rId158" w:history="1">
        <w:r w:rsidRPr="00586F50">
          <w:rPr>
            <w:rStyle w:val="ac"/>
          </w:rPr>
          <w:t>https://github.com/leoterry-ulrica/mybank-demo-maven</w:t>
        </w:r>
      </w:hyperlink>
      <w:bookmarkEnd w:id="91"/>
      <w:bookmarkEnd w:id="92"/>
      <w:r>
        <w:t xml:space="preserve"> tomcat-s2i test-app</w:t>
      </w:r>
      <w:bookmarkEnd w:id="88"/>
      <w:bookmarkEnd w:id="89"/>
      <w:bookmarkEnd w:id="90"/>
    </w:p>
    <w:p w14:paraId="3D25FB5F" w14:textId="68EBB80A" w:rsidR="004F663D" w:rsidRDefault="004F663D" w:rsidP="00B36CAC">
      <w:r>
        <w:rPr>
          <w:noProof/>
        </w:rPr>
        <w:drawing>
          <wp:inline distT="0" distB="0" distL="0" distR="0" wp14:anchorId="3600391E" wp14:editId="321A311F">
            <wp:extent cx="6151880" cy="105664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1880" cy="1056640"/>
                    </a:xfrm>
                    <a:prstGeom prst="rect">
                      <a:avLst/>
                    </a:prstGeom>
                  </pic:spPr>
                </pic:pic>
              </a:graphicData>
            </a:graphic>
          </wp:inline>
        </w:drawing>
      </w:r>
    </w:p>
    <w:p w14:paraId="5ED88C5B" w14:textId="14D86420" w:rsidR="00437D37" w:rsidRDefault="00437D37" w:rsidP="00B36CAC">
      <w:r>
        <w:rPr>
          <w:noProof/>
        </w:rPr>
        <w:drawing>
          <wp:inline distT="0" distB="0" distL="0" distR="0" wp14:anchorId="4C85E5C2" wp14:editId="443697E1">
            <wp:extent cx="6151880" cy="23247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1880" cy="2324735"/>
                    </a:xfrm>
                    <a:prstGeom prst="rect">
                      <a:avLst/>
                    </a:prstGeom>
                  </pic:spPr>
                </pic:pic>
              </a:graphicData>
            </a:graphic>
          </wp:inline>
        </w:drawing>
      </w:r>
    </w:p>
    <w:p w14:paraId="587B144B" w14:textId="77777777" w:rsidR="00C27E06" w:rsidRDefault="00687F95" w:rsidP="00B36CAC">
      <w:r>
        <w:rPr>
          <w:rFonts w:hint="eastAsia"/>
        </w:rPr>
        <w:t>表示编译成功</w:t>
      </w:r>
      <w:r w:rsidR="00C15799">
        <w:rPr>
          <w:rFonts w:hint="eastAsia"/>
        </w:rPr>
        <w:t>，已经成功生成应用镜像：</w:t>
      </w:r>
      <w:r w:rsidR="00C15799">
        <w:rPr>
          <w:rFonts w:hint="eastAsia"/>
        </w:rPr>
        <w:t>test-app</w:t>
      </w:r>
      <w:r w:rsidR="00C27E06">
        <w:rPr>
          <w:rFonts w:hint="eastAsia"/>
        </w:rPr>
        <w:t>。</w:t>
      </w:r>
    </w:p>
    <w:p w14:paraId="4A5EB89E" w14:textId="08540CA7" w:rsidR="00C27E06" w:rsidRDefault="00C27E06" w:rsidP="00C27E06">
      <w:pPr>
        <w:pStyle w:val="2"/>
      </w:pPr>
      <w:bookmarkStart w:id="93" w:name="_Toc500018517"/>
      <w:r>
        <w:rPr>
          <w:rFonts w:hint="eastAsia"/>
        </w:rPr>
        <w:t>运行镜像</w:t>
      </w:r>
      <w:bookmarkEnd w:id="93"/>
    </w:p>
    <w:p w14:paraId="29E7D992" w14:textId="1B762462" w:rsidR="00D95D9A" w:rsidRDefault="00D95D9A" w:rsidP="00B36CAC">
      <w:r>
        <w:rPr>
          <w:rFonts w:hint="eastAsia"/>
        </w:rPr>
        <w:t>测试</w:t>
      </w:r>
    </w:p>
    <w:p w14:paraId="152E4DAD" w14:textId="29952DAD" w:rsidR="00D95D9A" w:rsidRDefault="00D95D9A" w:rsidP="00B36CAC">
      <w:r>
        <w:rPr>
          <w:rFonts w:hint="eastAsia"/>
        </w:rPr>
        <w:t>&gt;</w:t>
      </w:r>
      <w:r w:rsidRPr="00D95D9A">
        <w:t>docker images | grep test-app</w:t>
      </w:r>
    </w:p>
    <w:p w14:paraId="1C31479E" w14:textId="347E55A1" w:rsidR="00D95D9A" w:rsidRDefault="00991919" w:rsidP="00B36CAC">
      <w:r>
        <w:rPr>
          <w:noProof/>
        </w:rPr>
        <w:drawing>
          <wp:inline distT="0" distB="0" distL="0" distR="0" wp14:anchorId="6DA7BE8D" wp14:editId="0F66F05E">
            <wp:extent cx="6151880" cy="210820"/>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1880" cy="210820"/>
                    </a:xfrm>
                    <a:prstGeom prst="rect">
                      <a:avLst/>
                    </a:prstGeom>
                  </pic:spPr>
                </pic:pic>
              </a:graphicData>
            </a:graphic>
          </wp:inline>
        </w:drawing>
      </w:r>
    </w:p>
    <w:p w14:paraId="0BC63DDB" w14:textId="4203EE1A" w:rsidR="00E30D1F" w:rsidRDefault="00E67F9F" w:rsidP="00B36CAC">
      <w:r>
        <w:rPr>
          <w:rFonts w:hint="eastAsia"/>
        </w:rPr>
        <w:t>&gt;</w:t>
      </w:r>
      <w:bookmarkStart w:id="94" w:name="OLE_LINK38"/>
      <w:bookmarkStart w:id="95" w:name="OLE_LINK39"/>
      <w:r>
        <w:rPr>
          <w:rFonts w:hint="eastAsia"/>
        </w:rPr>
        <w:t>docker</w:t>
      </w:r>
      <w:r>
        <w:t xml:space="preserve"> run -it -p 8080:8080 test-app</w:t>
      </w:r>
      <w:bookmarkEnd w:id="94"/>
      <w:bookmarkEnd w:id="95"/>
    </w:p>
    <w:p w14:paraId="559EA3EF" w14:textId="56C3251E" w:rsidR="00E67F9F" w:rsidRDefault="00056D1B" w:rsidP="00B36CAC">
      <w:r>
        <w:rPr>
          <w:noProof/>
        </w:rPr>
        <w:lastRenderedPageBreak/>
        <w:drawing>
          <wp:inline distT="0" distB="0" distL="0" distR="0" wp14:anchorId="1773C685" wp14:editId="0D22E036">
            <wp:extent cx="6151880" cy="2103755"/>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1880" cy="2103755"/>
                    </a:xfrm>
                    <a:prstGeom prst="rect">
                      <a:avLst/>
                    </a:prstGeom>
                  </pic:spPr>
                </pic:pic>
              </a:graphicData>
            </a:graphic>
          </wp:inline>
        </w:drawing>
      </w:r>
    </w:p>
    <w:p w14:paraId="390E5F3A" w14:textId="7E324221" w:rsidR="00E33266" w:rsidRDefault="00E33266" w:rsidP="00B36CAC">
      <w:r>
        <w:rPr>
          <w:rFonts w:hint="eastAsia"/>
        </w:rPr>
        <w:t>显示</w:t>
      </w:r>
      <w:r w:rsidRPr="00E33266">
        <w:t>org.apache.catalina.startup.Catalina.start Server startup in 64 ms</w:t>
      </w:r>
      <w:r>
        <w:rPr>
          <w:rFonts w:hint="eastAsia"/>
        </w:rPr>
        <w:t>表示启动完成，访问测试：</w:t>
      </w:r>
    </w:p>
    <w:p w14:paraId="691FF927" w14:textId="731B1D0E" w:rsidR="00E33266" w:rsidRDefault="00ED4D4B" w:rsidP="00B36CAC">
      <w:hyperlink r:id="rId163" w:history="1">
        <w:r w:rsidR="00056D1B" w:rsidRPr="009A3B5B">
          <w:rPr>
            <w:rStyle w:val="ac"/>
          </w:rPr>
          <w:t>http://192.168.200.56:8080/</w:t>
        </w:r>
      </w:hyperlink>
    </w:p>
    <w:p w14:paraId="5996285E" w14:textId="3977C0AC" w:rsidR="00056D1B" w:rsidRDefault="00C76DCE" w:rsidP="00B36CAC">
      <w:r>
        <w:rPr>
          <w:noProof/>
        </w:rPr>
        <w:drawing>
          <wp:inline distT="0" distB="0" distL="0" distR="0" wp14:anchorId="42275C6D" wp14:editId="1D727838">
            <wp:extent cx="6151880" cy="4075430"/>
            <wp:effectExtent l="0" t="0" r="127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1880" cy="4075430"/>
                    </a:xfrm>
                    <a:prstGeom prst="rect">
                      <a:avLst/>
                    </a:prstGeom>
                  </pic:spPr>
                </pic:pic>
              </a:graphicData>
            </a:graphic>
          </wp:inline>
        </w:drawing>
      </w:r>
    </w:p>
    <w:p w14:paraId="42B13358" w14:textId="327A5934" w:rsidR="00E2425E" w:rsidRDefault="00E2425E" w:rsidP="00E2425E">
      <w:pPr>
        <w:pStyle w:val="2"/>
      </w:pPr>
      <w:bookmarkStart w:id="96" w:name="_Toc500018518"/>
      <w:r>
        <w:rPr>
          <w:rFonts w:hint="eastAsia"/>
        </w:rPr>
        <w:t>确认</w:t>
      </w:r>
      <w:r>
        <w:rPr>
          <w:rFonts w:hint="eastAsia"/>
        </w:rPr>
        <w:t>maven</w:t>
      </w:r>
      <w:r>
        <w:t xml:space="preserve"> </w:t>
      </w:r>
      <w:r>
        <w:rPr>
          <w:rFonts w:hint="eastAsia"/>
        </w:rPr>
        <w:t>settings</w:t>
      </w:r>
      <w:r>
        <w:t>.</w:t>
      </w:r>
      <w:r>
        <w:rPr>
          <w:rFonts w:hint="eastAsia"/>
        </w:rPr>
        <w:t>xml</w:t>
      </w:r>
      <w:r>
        <w:rPr>
          <w:rFonts w:hint="eastAsia"/>
        </w:rPr>
        <w:t>更新</w:t>
      </w:r>
      <w:r w:rsidR="006008EB">
        <w:rPr>
          <w:rFonts w:hint="eastAsia"/>
        </w:rPr>
        <w:t>为阿里仓库</w:t>
      </w:r>
      <w:bookmarkEnd w:id="96"/>
    </w:p>
    <w:p w14:paraId="2F14E868" w14:textId="0A180799" w:rsidR="00E2425E" w:rsidRDefault="00F85114" w:rsidP="00E2425E">
      <w:r>
        <w:rPr>
          <w:rFonts w:hint="eastAsia"/>
        </w:rPr>
        <w:t>进入容器</w:t>
      </w:r>
    </w:p>
    <w:p w14:paraId="56E82EFB" w14:textId="1B70D431" w:rsidR="00F85114" w:rsidRDefault="00F85114" w:rsidP="00E2425E">
      <w:r>
        <w:rPr>
          <w:rFonts w:hint="eastAsia"/>
        </w:rPr>
        <w:t>&gt;</w:t>
      </w:r>
      <w:r w:rsidRPr="00F85114">
        <w:t xml:space="preserve"> docker ps | grep test-app</w:t>
      </w:r>
    </w:p>
    <w:p w14:paraId="52891592" w14:textId="751C806C" w:rsidR="00F85114" w:rsidRDefault="009419AA" w:rsidP="00E2425E">
      <w:r>
        <w:rPr>
          <w:noProof/>
        </w:rPr>
        <w:lastRenderedPageBreak/>
        <w:drawing>
          <wp:inline distT="0" distB="0" distL="0" distR="0" wp14:anchorId="6177A625" wp14:editId="4E049795">
            <wp:extent cx="6151880" cy="597535"/>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1880" cy="597535"/>
                    </a:xfrm>
                    <a:prstGeom prst="rect">
                      <a:avLst/>
                    </a:prstGeom>
                  </pic:spPr>
                </pic:pic>
              </a:graphicData>
            </a:graphic>
          </wp:inline>
        </w:drawing>
      </w:r>
    </w:p>
    <w:p w14:paraId="21380EAA" w14:textId="4204A961" w:rsidR="009419AA" w:rsidRDefault="009419AA" w:rsidP="00E2425E">
      <w:r>
        <w:rPr>
          <w:rFonts w:hint="eastAsia"/>
        </w:rPr>
        <w:t>&gt;</w:t>
      </w:r>
      <w:r w:rsidRPr="009419AA">
        <w:t xml:space="preserve"> docker exec -it 24f34d3debcd44218fe8f566c0455a66b7b61deabfaf443fac6e8d00aeea9371 /bin/bash</w:t>
      </w:r>
    </w:p>
    <w:p w14:paraId="47E2C468" w14:textId="4628BE30" w:rsidR="009419AA" w:rsidRDefault="00A01872" w:rsidP="00E2425E">
      <w:r>
        <w:rPr>
          <w:rFonts w:hint="eastAsia"/>
        </w:rPr>
        <w:t>（上面替换成自己容器实际的</w:t>
      </w:r>
      <w:r>
        <w:rPr>
          <w:rFonts w:hint="eastAsia"/>
        </w:rPr>
        <w:t>id</w:t>
      </w:r>
      <w:r>
        <w:rPr>
          <w:rFonts w:hint="eastAsia"/>
        </w:rPr>
        <w:t>）</w:t>
      </w:r>
    </w:p>
    <w:p w14:paraId="777CDD5B" w14:textId="4AF11A02" w:rsidR="00CA09FE" w:rsidRDefault="00CA09FE" w:rsidP="00E2425E">
      <w:r>
        <w:rPr>
          <w:noProof/>
        </w:rPr>
        <w:drawing>
          <wp:inline distT="0" distB="0" distL="0" distR="0" wp14:anchorId="1E7F987E" wp14:editId="48E15CB5">
            <wp:extent cx="6151880" cy="27432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1880" cy="274320"/>
                    </a:xfrm>
                    <a:prstGeom prst="rect">
                      <a:avLst/>
                    </a:prstGeom>
                  </pic:spPr>
                </pic:pic>
              </a:graphicData>
            </a:graphic>
          </wp:inline>
        </w:drawing>
      </w:r>
    </w:p>
    <w:p w14:paraId="6FBF8B0E" w14:textId="0A963376" w:rsidR="009C259F" w:rsidRDefault="00630574" w:rsidP="00E2425E">
      <w:r>
        <w:rPr>
          <w:rFonts w:hint="eastAsia"/>
        </w:rPr>
        <w:t>定位到目录：</w:t>
      </w:r>
      <w:r>
        <w:rPr>
          <w:rFonts w:hint="eastAsia"/>
        </w:rPr>
        <w:t>/</w:t>
      </w:r>
      <w:r>
        <w:t>.</w:t>
      </w:r>
      <w:r>
        <w:rPr>
          <w:rFonts w:hint="eastAsia"/>
        </w:rPr>
        <w:t>m2</w:t>
      </w:r>
      <w:r>
        <w:t>/</w:t>
      </w:r>
    </w:p>
    <w:p w14:paraId="4CF96B37" w14:textId="23F04EE8" w:rsidR="00487B27" w:rsidRDefault="00487B27" w:rsidP="00E2425E">
      <w:pPr>
        <w:rPr>
          <w:noProof/>
        </w:rPr>
      </w:pPr>
      <w:r>
        <w:t>&gt;</w:t>
      </w:r>
      <w:r w:rsidRPr="00487B27">
        <w:rPr>
          <w:noProof/>
        </w:rPr>
        <w:t xml:space="preserve"> </w:t>
      </w:r>
      <w:r>
        <w:rPr>
          <w:noProof/>
        </w:rPr>
        <w:drawing>
          <wp:inline distT="0" distB="0" distL="0" distR="0" wp14:anchorId="1931BE9E" wp14:editId="246A7AA8">
            <wp:extent cx="4314286" cy="268571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4286" cy="2685714"/>
                    </a:xfrm>
                    <a:prstGeom prst="rect">
                      <a:avLst/>
                    </a:prstGeom>
                  </pic:spPr>
                </pic:pic>
              </a:graphicData>
            </a:graphic>
          </wp:inline>
        </w:drawing>
      </w:r>
    </w:p>
    <w:p w14:paraId="550FE5E2" w14:textId="131415FE" w:rsidR="00487B27" w:rsidRDefault="008712D6" w:rsidP="00E2425E">
      <w:pPr>
        <w:rPr>
          <w:noProof/>
        </w:rPr>
      </w:pPr>
      <w:r>
        <w:rPr>
          <w:rFonts w:hint="eastAsia"/>
          <w:noProof/>
        </w:rPr>
        <w:t>查看</w:t>
      </w:r>
      <w:r>
        <w:rPr>
          <w:rFonts w:hint="eastAsia"/>
          <w:noProof/>
        </w:rPr>
        <w:t>settings</w:t>
      </w:r>
      <w:r>
        <w:rPr>
          <w:noProof/>
        </w:rPr>
        <w:t>.</w:t>
      </w:r>
      <w:r>
        <w:rPr>
          <w:rFonts w:hint="eastAsia"/>
          <w:noProof/>
        </w:rPr>
        <w:t>xml</w:t>
      </w:r>
      <w:r>
        <w:rPr>
          <w:rFonts w:hint="eastAsia"/>
          <w:noProof/>
        </w:rPr>
        <w:t>内容：</w:t>
      </w:r>
    </w:p>
    <w:p w14:paraId="049C7490" w14:textId="7320C0D2" w:rsidR="008712D6" w:rsidRDefault="00B224F4" w:rsidP="00E2425E">
      <w:pPr>
        <w:rPr>
          <w:noProof/>
        </w:rPr>
      </w:pPr>
      <w:r>
        <w:rPr>
          <w:rFonts w:hint="eastAsia"/>
          <w:noProof/>
        </w:rPr>
        <w:t>&gt;cat</w:t>
      </w:r>
      <w:r>
        <w:rPr>
          <w:noProof/>
        </w:rPr>
        <w:t xml:space="preserve"> </w:t>
      </w:r>
      <w:r>
        <w:rPr>
          <w:rFonts w:hint="eastAsia"/>
          <w:noProof/>
        </w:rPr>
        <w:t>settings</w:t>
      </w:r>
      <w:r>
        <w:rPr>
          <w:noProof/>
        </w:rPr>
        <w:t>.</w:t>
      </w:r>
      <w:r>
        <w:rPr>
          <w:rFonts w:hint="eastAsia"/>
          <w:noProof/>
        </w:rPr>
        <w:t>xml</w:t>
      </w:r>
    </w:p>
    <w:p w14:paraId="4A923605" w14:textId="131CF235" w:rsidR="00B224F4" w:rsidRDefault="004D132B" w:rsidP="00E2425E">
      <w:r>
        <w:rPr>
          <w:noProof/>
        </w:rPr>
        <w:drawing>
          <wp:inline distT="0" distB="0" distL="0" distR="0" wp14:anchorId="58849133" wp14:editId="519B9549">
            <wp:extent cx="6151880" cy="2681605"/>
            <wp:effectExtent l="0" t="0" r="127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1880" cy="2681605"/>
                    </a:xfrm>
                    <a:prstGeom prst="rect">
                      <a:avLst/>
                    </a:prstGeom>
                  </pic:spPr>
                </pic:pic>
              </a:graphicData>
            </a:graphic>
          </wp:inline>
        </w:drawing>
      </w:r>
    </w:p>
    <w:p w14:paraId="6DBAE800" w14:textId="2EBF2435" w:rsidR="008B7BAF" w:rsidRDefault="008B7BAF" w:rsidP="008B7BAF">
      <w:pPr>
        <w:pStyle w:val="2"/>
      </w:pPr>
      <w:bookmarkStart w:id="97" w:name="_Toc500018519"/>
      <w:r>
        <w:rPr>
          <w:rFonts w:hint="eastAsia"/>
        </w:rPr>
        <w:lastRenderedPageBreak/>
        <w:t>导入</w:t>
      </w:r>
      <w:r>
        <w:t>镜像</w:t>
      </w:r>
      <w:bookmarkEnd w:id="97"/>
      <w:r w:rsidR="00CB4D35">
        <w:rPr>
          <w:rFonts w:hint="eastAsia"/>
        </w:rPr>
        <w:t>，作为</w:t>
      </w:r>
      <w:r w:rsidR="00A905A3">
        <w:rPr>
          <w:rFonts w:hint="eastAsia"/>
        </w:rPr>
        <w:t>构建器</w:t>
      </w:r>
    </w:p>
    <w:p w14:paraId="75DCD32D" w14:textId="22B9DB56" w:rsidR="006C4F76" w:rsidRDefault="00EE56E0" w:rsidP="006C4F76">
      <w:pPr>
        <w:pStyle w:val="3"/>
      </w:pPr>
      <w:r>
        <w:rPr>
          <w:rFonts w:hint="eastAsia"/>
        </w:rPr>
        <w:t>部署</w:t>
      </w:r>
      <w:r>
        <w:rPr>
          <w:rFonts w:hint="eastAsia"/>
        </w:rPr>
        <w:t>registry</w:t>
      </w:r>
    </w:p>
    <w:p w14:paraId="1A5D8BD9" w14:textId="322C0440" w:rsidR="00EE56E0" w:rsidRPr="00EE56E0" w:rsidRDefault="00EE56E0" w:rsidP="00EE56E0">
      <w:r>
        <w:rPr>
          <w:rFonts w:hint="eastAsia"/>
        </w:rPr>
        <w:t>服务器：</w:t>
      </w:r>
      <w:r>
        <w:t>192.168.200.57</w:t>
      </w:r>
    </w:p>
    <w:p w14:paraId="7C9C8349" w14:textId="03AF4D14" w:rsidR="008B7BAF" w:rsidRDefault="00F1488D" w:rsidP="008B7BAF">
      <w:r>
        <w:rPr>
          <w:rFonts w:hint="eastAsia"/>
        </w:rPr>
        <w:t>通过</w:t>
      </w:r>
      <w:r>
        <w:t>前面</w:t>
      </w:r>
      <w:r>
        <w:rPr>
          <w:rFonts w:hint="eastAsia"/>
        </w:rPr>
        <w:t>的</w:t>
      </w:r>
      <w:r>
        <w:t>步骤，已经成功构建一个</w:t>
      </w:r>
      <w:r>
        <w:rPr>
          <w:rFonts w:hint="eastAsia"/>
        </w:rPr>
        <w:t xml:space="preserve">S2I </w:t>
      </w:r>
      <w:r>
        <w:t>Builder</w:t>
      </w:r>
      <w:r>
        <w:rPr>
          <w:rFonts w:hint="eastAsia"/>
        </w:rPr>
        <w:t>。</w:t>
      </w:r>
      <w:r>
        <w:t>这个镜像要在</w:t>
      </w:r>
      <w:r>
        <w:t>openshift</w:t>
      </w:r>
      <w:r>
        <w:t>中使用需要将这个镜像推送到一个</w:t>
      </w:r>
      <w:r>
        <w:t>docker</w:t>
      </w:r>
      <w:r>
        <w:t>仓库中，并将镜像信息导入</w:t>
      </w:r>
      <w:r>
        <w:t>openshift</w:t>
      </w:r>
      <w:r>
        <w:t>形成</w:t>
      </w:r>
      <w:r>
        <w:t>image stream</w:t>
      </w:r>
      <w:r>
        <w:t>。先</w:t>
      </w:r>
      <w:r>
        <w:rPr>
          <w:rFonts w:hint="eastAsia"/>
        </w:rPr>
        <w:t>建立</w:t>
      </w:r>
      <w:r>
        <w:t>本地私有仓库</w:t>
      </w:r>
      <w:r>
        <w:rPr>
          <w:rFonts w:hint="eastAsia"/>
        </w:rPr>
        <w:t>：</w:t>
      </w:r>
      <w:r>
        <w:t>docker-registry</w:t>
      </w:r>
    </w:p>
    <w:p w14:paraId="1DDE3B53" w14:textId="21763AD7" w:rsidR="00F1488D" w:rsidRDefault="00F1488D" w:rsidP="008B7BAF">
      <w:r>
        <w:t xml:space="preserve">## </w:t>
      </w:r>
      <w:r>
        <w:rPr>
          <w:rFonts w:hint="eastAsia"/>
        </w:rPr>
        <w:t>拉取</w:t>
      </w:r>
      <w:r>
        <w:t>registry</w:t>
      </w:r>
      <w:r>
        <w:t>镜像</w:t>
      </w:r>
    </w:p>
    <w:p w14:paraId="772C9C3A" w14:textId="5B210C35" w:rsidR="00F1488D" w:rsidRDefault="00F1488D" w:rsidP="008B7BAF">
      <w:r>
        <w:t>&gt;</w:t>
      </w:r>
      <w:r w:rsidRPr="00F1488D">
        <w:t>docker pull registry</w:t>
      </w:r>
    </w:p>
    <w:p w14:paraId="4FBC140F" w14:textId="226DF93E" w:rsidR="00F1488D" w:rsidRDefault="00F1488D" w:rsidP="008B7BAF">
      <w:r>
        <w:t xml:space="preserve">## </w:t>
      </w:r>
      <w:r>
        <w:rPr>
          <w:rFonts w:hint="eastAsia"/>
        </w:rPr>
        <w:t>创建</w:t>
      </w:r>
      <w:r>
        <w:t>本地</w:t>
      </w:r>
      <w:r>
        <w:t>registry lib</w:t>
      </w:r>
      <w:r>
        <w:t>目录，以挂接到</w:t>
      </w:r>
      <w:r>
        <w:rPr>
          <w:rFonts w:hint="eastAsia"/>
        </w:rPr>
        <w:t>registry</w:t>
      </w:r>
      <w:r>
        <w:t>容器</w:t>
      </w:r>
    </w:p>
    <w:p w14:paraId="6FFF8CB2" w14:textId="23613ECC" w:rsidR="00F1488D" w:rsidRDefault="00F1488D" w:rsidP="008B7BAF">
      <w:r>
        <w:rPr>
          <w:rFonts w:hint="eastAsia"/>
        </w:rPr>
        <w:t>&gt;</w:t>
      </w:r>
      <w:r>
        <w:t xml:space="preserve">mkdir -p </w:t>
      </w:r>
      <w:bookmarkStart w:id="98" w:name="OLE_LINK28"/>
      <w:bookmarkStart w:id="99" w:name="OLE_LINK29"/>
      <w:r>
        <w:t>/opt/</w:t>
      </w:r>
      <w:r w:rsidR="0086344C">
        <w:t>weifj/</w:t>
      </w:r>
      <w:r w:rsidRPr="00F1488D">
        <w:t>colum-registry</w:t>
      </w:r>
      <w:bookmarkEnd w:id="98"/>
      <w:bookmarkEnd w:id="99"/>
      <w:r>
        <w:rPr>
          <w:rFonts w:hint="eastAsia"/>
        </w:rPr>
        <w:t>（目录</w:t>
      </w:r>
      <w:r>
        <w:t>可以</w:t>
      </w:r>
      <w:r>
        <w:rPr>
          <w:rFonts w:hint="eastAsia"/>
        </w:rPr>
        <w:t>自定义</w:t>
      </w:r>
      <w:r>
        <w:t>）</w:t>
      </w:r>
    </w:p>
    <w:p w14:paraId="03D4D6FC" w14:textId="03A9399B" w:rsidR="0086344C" w:rsidRDefault="0086344C" w:rsidP="008B7BAF">
      <w:r>
        <w:rPr>
          <w:rFonts w:hint="eastAsia"/>
        </w:rPr>
        <w:t>&gt;</w:t>
      </w:r>
      <w:r w:rsidRPr="0086344C">
        <w:t>docker run -d -p 5000:5000 --restart=always -v /opt/weifj/colum-registry/:/var/lib/registry/  --privileged=true --name registry docker.io/registry:latest</w:t>
      </w:r>
    </w:p>
    <w:p w14:paraId="526B7E70" w14:textId="3A83CAEE" w:rsidR="00EE7E19" w:rsidRDefault="00173B1F" w:rsidP="008B7BAF">
      <w:r>
        <w:t xml:space="preserve">## </w:t>
      </w:r>
      <w:r>
        <w:rPr>
          <w:rFonts w:hint="eastAsia"/>
        </w:rPr>
        <w:t>编辑配置</w:t>
      </w:r>
      <w:r>
        <w:t>文件</w:t>
      </w:r>
      <w:r>
        <w:t>/etc/sysconfig/docker</w:t>
      </w:r>
      <w:r w:rsidR="00361414">
        <w:rPr>
          <w:rFonts w:hint="eastAsia"/>
        </w:rPr>
        <w:t>（访问私服的</w:t>
      </w:r>
      <w:r w:rsidR="00361414">
        <w:t>服务器都需要</w:t>
      </w:r>
      <w:r w:rsidR="00361414">
        <w:rPr>
          <w:rFonts w:hint="eastAsia"/>
        </w:rPr>
        <w:t>添加</w:t>
      </w:r>
      <w:r w:rsidR="00A93F47">
        <w:rPr>
          <w:rFonts w:hint="eastAsia"/>
        </w:rPr>
        <w:t>，</w:t>
      </w:r>
      <w:r w:rsidR="00A93F47">
        <w:t>否则默认使用</w:t>
      </w:r>
      <w:r w:rsidR="00A93F47">
        <w:t>https</w:t>
      </w:r>
      <w:r w:rsidR="00A93F47">
        <w:t>协议</w:t>
      </w:r>
      <w:r w:rsidR="00361414">
        <w:t>）</w:t>
      </w:r>
      <w:r>
        <w:rPr>
          <w:rFonts w:hint="eastAsia"/>
        </w:rPr>
        <w:t>，添加</w:t>
      </w:r>
      <w:r>
        <w:t>--insecure-registry</w:t>
      </w:r>
    </w:p>
    <w:p w14:paraId="5DDD29CA" w14:textId="108B637E" w:rsidR="00173B1F" w:rsidRDefault="00173B1F" w:rsidP="008B7BAF">
      <w:r w:rsidRPr="00173B1F">
        <w:t>--insecure-registry 192.168.200.57:5000</w:t>
      </w:r>
    </w:p>
    <w:p w14:paraId="4E74923E" w14:textId="2B3FB8C7" w:rsidR="00173B1F" w:rsidRDefault="009A782F" w:rsidP="008B7BAF">
      <w:r>
        <w:t xml:space="preserve"> ## </w:t>
      </w:r>
      <w:r>
        <w:rPr>
          <w:rFonts w:hint="eastAsia"/>
        </w:rPr>
        <w:t>重启</w:t>
      </w:r>
      <w:r>
        <w:t>docker</w:t>
      </w:r>
    </w:p>
    <w:p w14:paraId="46A0651D" w14:textId="511DD1A1" w:rsidR="009A782F" w:rsidRDefault="009A782F" w:rsidP="008B7BAF">
      <w:pPr>
        <w:pBdr>
          <w:bottom w:val="double" w:sz="6" w:space="1" w:color="auto"/>
        </w:pBdr>
      </w:pPr>
      <w:r>
        <w:t>&gt;systemctl restart docker</w:t>
      </w:r>
    </w:p>
    <w:p w14:paraId="7FFFE5FA" w14:textId="51F1F7BE" w:rsidR="00C4186E" w:rsidRDefault="00C4186E" w:rsidP="008B7BAF">
      <w:pPr>
        <w:pBdr>
          <w:bottom w:val="double" w:sz="6" w:space="1" w:color="auto"/>
        </w:pBdr>
      </w:pPr>
      <w:r>
        <w:rPr>
          <w:rFonts w:hint="eastAsia"/>
        </w:rPr>
        <w:t>#</w:t>
      </w:r>
      <w:r>
        <w:t xml:space="preserve"># </w:t>
      </w:r>
      <w:r>
        <w:rPr>
          <w:rFonts w:hint="eastAsia"/>
        </w:rPr>
        <w:t>访问</w:t>
      </w:r>
      <w:r>
        <w:rPr>
          <w:rFonts w:hint="eastAsia"/>
        </w:rPr>
        <w:t>registry</w:t>
      </w:r>
    </w:p>
    <w:p w14:paraId="4ABA0612" w14:textId="7C72F039" w:rsidR="00C4186E" w:rsidRDefault="00C4186E" w:rsidP="008B7BAF">
      <w:pPr>
        <w:pBdr>
          <w:bottom w:val="double" w:sz="6" w:space="1" w:color="auto"/>
        </w:pBdr>
      </w:pPr>
      <w:r>
        <w:rPr>
          <w:rFonts w:hint="eastAsia"/>
        </w:rPr>
        <w:t>&gt;curl</w:t>
      </w:r>
      <w:r>
        <w:t xml:space="preserve"> localhost:5000/v2/_catalog</w:t>
      </w:r>
    </w:p>
    <w:p w14:paraId="74A9789B" w14:textId="2DC56DD0" w:rsidR="00EB317C" w:rsidRDefault="00964F20" w:rsidP="008B7BAF">
      <w:r>
        <w:rPr>
          <w:rFonts w:hint="eastAsia"/>
        </w:rPr>
        <w:t>##</w:t>
      </w:r>
      <w:r>
        <w:t xml:space="preserve"> </w:t>
      </w:r>
      <w:r w:rsidR="00EB317C">
        <w:t>tag</w:t>
      </w:r>
      <w:r w:rsidR="00EB317C">
        <w:t>镜像到私有仓库中</w:t>
      </w:r>
      <w:r w:rsidR="00B053ED">
        <w:rPr>
          <w:rFonts w:hint="eastAsia"/>
        </w:rPr>
        <w:t>（</w:t>
      </w:r>
      <w:r w:rsidR="00B053ED" w:rsidRPr="00C51E15">
        <w:rPr>
          <w:rFonts w:hint="eastAsia"/>
          <w:b/>
          <w:color w:val="FF0000"/>
        </w:rPr>
        <w:t>带版本号似乎</w:t>
      </w:r>
      <w:r w:rsidR="00B053ED" w:rsidRPr="00C51E15">
        <w:rPr>
          <w:rFonts w:hint="eastAsia"/>
          <w:b/>
          <w:color w:val="FF0000"/>
        </w:rPr>
        <w:t>push</w:t>
      </w:r>
      <w:r w:rsidR="00B053ED" w:rsidRPr="00C51E15">
        <w:rPr>
          <w:rFonts w:hint="eastAsia"/>
          <w:b/>
          <w:color w:val="FF0000"/>
        </w:rPr>
        <w:t>不过去</w:t>
      </w:r>
      <w:r w:rsidR="00B37334" w:rsidRPr="00C51E15">
        <w:rPr>
          <w:rFonts w:hint="eastAsia"/>
          <w:b/>
          <w:color w:val="FF0000"/>
        </w:rPr>
        <w:t>，不知道为何？</w:t>
      </w:r>
      <w:r w:rsidR="00B053ED">
        <w:rPr>
          <w:rFonts w:hint="eastAsia"/>
        </w:rPr>
        <w:t>）</w:t>
      </w:r>
    </w:p>
    <w:p w14:paraId="45C1414C" w14:textId="11E9317E" w:rsidR="00EB317C" w:rsidRDefault="00EB317C" w:rsidP="008B7BAF">
      <w:r>
        <w:rPr>
          <w:rFonts w:hint="eastAsia"/>
        </w:rPr>
        <w:t>&gt;</w:t>
      </w:r>
      <w:r>
        <w:t>docker tag tomcat-s2i 192.168.200.57</w:t>
      </w:r>
      <w:r>
        <w:rPr>
          <w:rFonts w:hint="eastAsia"/>
        </w:rPr>
        <w:t>:5000/tomcat-s2i</w:t>
      </w:r>
    </w:p>
    <w:p w14:paraId="0AA37A82" w14:textId="6B67C643" w:rsidR="00465F66" w:rsidRDefault="00465F66" w:rsidP="008B7BAF">
      <w:r>
        <w:t>## push</w:t>
      </w:r>
      <w:r>
        <w:rPr>
          <w:rFonts w:hint="eastAsia"/>
        </w:rPr>
        <w:t>到</w:t>
      </w:r>
      <w:r>
        <w:t>私有仓库</w:t>
      </w:r>
    </w:p>
    <w:p w14:paraId="60063622" w14:textId="6E6D6A88" w:rsidR="00964F20" w:rsidRDefault="00465F66" w:rsidP="008B7BAF">
      <w:r>
        <w:rPr>
          <w:rFonts w:hint="eastAsia"/>
        </w:rPr>
        <w:t>&gt;</w:t>
      </w:r>
      <w:r>
        <w:t>docker push 192.168.200.57</w:t>
      </w:r>
      <w:r>
        <w:rPr>
          <w:rFonts w:hint="eastAsia"/>
        </w:rPr>
        <w:t>:5000/tomcat-s2i</w:t>
      </w:r>
    </w:p>
    <w:p w14:paraId="0052DC07" w14:textId="76ED1C4C" w:rsidR="002769B5" w:rsidRDefault="002769B5" w:rsidP="002769B5">
      <w:pPr>
        <w:pStyle w:val="3"/>
      </w:pPr>
      <w:r>
        <w:rPr>
          <w:rFonts w:hint="eastAsia"/>
        </w:rPr>
        <w:lastRenderedPageBreak/>
        <w:t>导入</w:t>
      </w:r>
    </w:p>
    <w:p w14:paraId="2019BA6B" w14:textId="16FBF381" w:rsidR="00465F66" w:rsidRDefault="00465F66" w:rsidP="008B7BAF">
      <w:r>
        <w:t xml:space="preserve">## </w:t>
      </w:r>
      <w:r>
        <w:rPr>
          <w:rFonts w:hint="eastAsia"/>
        </w:rPr>
        <w:t>使用</w:t>
      </w:r>
      <w:r>
        <w:t>oc import-image</w:t>
      </w:r>
      <w:r>
        <w:t>将镜像</w:t>
      </w:r>
      <w:r>
        <w:rPr>
          <w:rFonts w:hint="eastAsia"/>
        </w:rPr>
        <w:t>导入</w:t>
      </w:r>
      <w:r>
        <w:t>openshift</w:t>
      </w:r>
      <w:r>
        <w:rPr>
          <w:rFonts w:hint="eastAsia"/>
        </w:rPr>
        <w:t>中生成</w:t>
      </w:r>
      <w:r>
        <w:rPr>
          <w:rFonts w:hint="eastAsia"/>
        </w:rPr>
        <w:t>image</w:t>
      </w:r>
      <w:r>
        <w:t xml:space="preserve"> stream</w:t>
      </w:r>
      <w:r w:rsidR="001228C2">
        <w:rPr>
          <w:rFonts w:hint="eastAsia"/>
        </w:rPr>
        <w:t>，项目</w:t>
      </w:r>
      <w:r w:rsidR="001228C2">
        <w:t>为</w:t>
      </w:r>
      <w:r w:rsidR="001228C2">
        <w:t>openshift</w:t>
      </w:r>
      <w:r w:rsidR="001228C2">
        <w:t>，便于其它项目</w:t>
      </w:r>
      <w:r w:rsidR="001228C2">
        <w:rPr>
          <w:rFonts w:hint="eastAsia"/>
        </w:rPr>
        <w:t>可见</w:t>
      </w:r>
      <w:r w:rsidR="001228C2">
        <w:t>和引用</w:t>
      </w:r>
    </w:p>
    <w:p w14:paraId="0B511971" w14:textId="47930281" w:rsidR="0069382B" w:rsidRDefault="0069382B" w:rsidP="008B7BAF">
      <w:r>
        <w:rPr>
          <w:rFonts w:hint="eastAsia"/>
        </w:rPr>
        <w:t>&gt;</w:t>
      </w:r>
      <w:bookmarkStart w:id="100" w:name="OLE_LINK25"/>
      <w:bookmarkStart w:id="101" w:name="OLE_LINK26"/>
      <w:bookmarkStart w:id="102" w:name="OLE_LINK27"/>
      <w:bookmarkStart w:id="103" w:name="OLE_LINK32"/>
      <w:bookmarkStart w:id="104" w:name="OLE_LINK41"/>
      <w:r w:rsidRPr="0069382B">
        <w:t xml:space="preserve">oc import-image </w:t>
      </w:r>
      <w:bookmarkStart w:id="105" w:name="OLE_LINK42"/>
      <w:bookmarkStart w:id="106" w:name="OLE_LINK43"/>
      <w:r w:rsidRPr="0069382B">
        <w:t>192.168.200.57:5000/tomcat-s2i -n openshift --confirm --insecure</w:t>
      </w:r>
      <w:bookmarkEnd w:id="100"/>
      <w:bookmarkEnd w:id="101"/>
      <w:bookmarkEnd w:id="102"/>
      <w:bookmarkEnd w:id="103"/>
      <w:bookmarkEnd w:id="104"/>
      <w:bookmarkEnd w:id="105"/>
      <w:bookmarkEnd w:id="106"/>
    </w:p>
    <w:p w14:paraId="00C33B67" w14:textId="08B1AFDF" w:rsidR="00F92BC6" w:rsidRDefault="00211F61" w:rsidP="008B7BAF">
      <w:r>
        <w:rPr>
          <w:noProof/>
        </w:rPr>
        <w:drawing>
          <wp:inline distT="0" distB="0" distL="0" distR="0" wp14:anchorId="23B4BF5A" wp14:editId="6A9E2403">
            <wp:extent cx="6151880" cy="3855720"/>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1880" cy="3855720"/>
                    </a:xfrm>
                    <a:prstGeom prst="rect">
                      <a:avLst/>
                    </a:prstGeom>
                  </pic:spPr>
                </pic:pic>
              </a:graphicData>
            </a:graphic>
          </wp:inline>
        </w:drawing>
      </w:r>
    </w:p>
    <w:p w14:paraId="263F6515" w14:textId="47B956DE" w:rsidR="00D02585" w:rsidRDefault="00D02585" w:rsidP="008B7BAF">
      <w:r>
        <w:rPr>
          <w:rFonts w:hint="eastAsia"/>
        </w:rPr>
        <w:t>为了</w:t>
      </w:r>
      <w:r>
        <w:t>让</w:t>
      </w:r>
      <w:r>
        <w:t>openshift</w:t>
      </w:r>
      <w:r w:rsidRPr="00785BE6">
        <w:rPr>
          <w:b/>
          <w:color w:val="FF0000"/>
        </w:rPr>
        <w:t>识别出这个镜像是</w:t>
      </w:r>
      <w:r w:rsidRPr="00785BE6">
        <w:rPr>
          <w:rFonts w:hint="eastAsia"/>
          <w:b/>
          <w:color w:val="FF0000"/>
        </w:rPr>
        <w:t>S2I</w:t>
      </w:r>
      <w:r w:rsidRPr="00785BE6">
        <w:rPr>
          <w:rFonts w:hint="eastAsia"/>
          <w:b/>
          <w:color w:val="FF0000"/>
        </w:rPr>
        <w:t>的</w:t>
      </w:r>
      <w:r w:rsidRPr="00785BE6">
        <w:rPr>
          <w:b/>
          <w:color w:val="FF0000"/>
        </w:rPr>
        <w:t>Builder</w:t>
      </w:r>
      <w:r w:rsidRPr="00785BE6">
        <w:rPr>
          <w:rFonts w:hint="eastAsia"/>
          <w:b/>
          <w:color w:val="FF0000"/>
        </w:rPr>
        <w:t>镜像</w:t>
      </w:r>
      <w:r>
        <w:t>，需要编辑</w:t>
      </w:r>
      <w:r>
        <w:rPr>
          <w:rFonts w:hint="eastAsia"/>
        </w:rPr>
        <w:t>刚</w:t>
      </w:r>
      <w:r>
        <w:t>导入的</w:t>
      </w:r>
      <w:r>
        <w:t>image stream</w:t>
      </w:r>
      <w:r>
        <w:rPr>
          <w:rFonts w:hint="eastAsia"/>
        </w:rPr>
        <w:t>，</w:t>
      </w:r>
      <w:r>
        <w:t>添加注解</w:t>
      </w:r>
      <w:r w:rsidR="009D6318">
        <w:rPr>
          <w:rFonts w:hint="eastAsia"/>
        </w:rPr>
        <w:t>：</w:t>
      </w:r>
      <w:r w:rsidR="009D6318">
        <w:t>tags:</w:t>
      </w:r>
      <w:r w:rsidR="00264DEF">
        <w:t xml:space="preserve"> </w:t>
      </w:r>
      <w:r w:rsidR="009D6318">
        <w:t>builder</w:t>
      </w:r>
      <w:r w:rsidR="00DE1148">
        <w:t>,</w:t>
      </w:r>
      <w:r w:rsidR="00DE1148">
        <w:rPr>
          <w:rFonts w:hint="eastAsia"/>
        </w:rPr>
        <w:t>java</w:t>
      </w:r>
      <w:r w:rsidR="00DE1148">
        <w:rPr>
          <w:rFonts w:hint="eastAsia"/>
        </w:rPr>
        <w:t>，其中</w:t>
      </w:r>
      <w:r w:rsidR="00C20ABD">
        <w:rPr>
          <w:rFonts w:hint="eastAsia"/>
        </w:rPr>
        <w:t>builder</w:t>
      </w:r>
      <w:r w:rsidR="00C20ABD">
        <w:rPr>
          <w:rFonts w:hint="eastAsia"/>
        </w:rPr>
        <w:t>标识是个构建器，</w:t>
      </w:r>
      <w:r w:rsidR="00DE1148">
        <w:rPr>
          <w:rFonts w:hint="eastAsia"/>
        </w:rPr>
        <w:t>java</w:t>
      </w:r>
      <w:r w:rsidR="00DE1148">
        <w:rPr>
          <w:rFonts w:hint="eastAsia"/>
        </w:rPr>
        <w:t>是分类标签。</w:t>
      </w:r>
    </w:p>
    <w:p w14:paraId="45939970" w14:textId="236DFEDB" w:rsidR="0064241E" w:rsidRDefault="0064241E" w:rsidP="008B7BAF">
      <w:r>
        <w:t>&gt;oc edit is tomcat-s2i</w:t>
      </w:r>
    </w:p>
    <w:p w14:paraId="4DD6D5D3" w14:textId="328EC4B9" w:rsidR="0064241E" w:rsidRDefault="00C65BC9" w:rsidP="008B7BAF">
      <w:r>
        <w:rPr>
          <w:noProof/>
        </w:rPr>
        <w:lastRenderedPageBreak/>
        <w:drawing>
          <wp:inline distT="0" distB="0" distL="0" distR="0" wp14:anchorId="2A1DAC39" wp14:editId="4F64D754">
            <wp:extent cx="4305673" cy="441236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5673" cy="4412362"/>
                    </a:xfrm>
                    <a:prstGeom prst="rect">
                      <a:avLst/>
                    </a:prstGeom>
                  </pic:spPr>
                </pic:pic>
              </a:graphicData>
            </a:graphic>
          </wp:inline>
        </w:drawing>
      </w:r>
    </w:p>
    <w:p w14:paraId="29CEF2DB" w14:textId="2E7BA3C9" w:rsidR="00942A94" w:rsidRDefault="00942A94" w:rsidP="008B7BAF">
      <w:r>
        <w:rPr>
          <w:rFonts w:hint="eastAsia"/>
        </w:rPr>
        <w:t>:</w:t>
      </w:r>
      <w:r>
        <w:t>x --</w:t>
      </w:r>
      <w:r>
        <w:t>保存</w:t>
      </w:r>
      <w:r w:rsidR="00912C55">
        <w:rPr>
          <w:rFonts w:hint="eastAsia"/>
        </w:rPr>
        <w:t>，</w:t>
      </w:r>
      <w:r w:rsidR="00912C55" w:rsidRPr="008B2379">
        <w:rPr>
          <w:rFonts w:hint="eastAsia"/>
          <w:b/>
          <w:color w:val="FF0000"/>
        </w:rPr>
        <w:t>注意</w:t>
      </w:r>
      <w:r w:rsidR="006C6DCC">
        <w:rPr>
          <w:rFonts w:hint="eastAsia"/>
          <w:b/>
          <w:color w:val="FF0000"/>
        </w:rPr>
        <w:t>缩进</w:t>
      </w:r>
      <w:r w:rsidR="00912C55" w:rsidRPr="008B2379">
        <w:rPr>
          <w:rFonts w:hint="eastAsia"/>
          <w:b/>
          <w:color w:val="FF0000"/>
        </w:rPr>
        <w:t>格式</w:t>
      </w:r>
      <w:r w:rsidR="004F7A42" w:rsidRPr="008B2379">
        <w:rPr>
          <w:rFonts w:hint="eastAsia"/>
          <w:b/>
          <w:color w:val="FF0000"/>
        </w:rPr>
        <w:t>，否则保存失败</w:t>
      </w:r>
      <w:r w:rsidR="004F7A42">
        <w:rPr>
          <w:rFonts w:hint="eastAsia"/>
        </w:rPr>
        <w:t>。</w:t>
      </w:r>
    </w:p>
    <w:p w14:paraId="584720DF" w14:textId="06E7F6EA" w:rsidR="00264DEF" w:rsidRDefault="00264DEF" w:rsidP="008B7BAF">
      <w:r>
        <w:rPr>
          <w:rFonts w:hint="eastAsia"/>
        </w:rPr>
        <w:t>或者写：</w:t>
      </w:r>
      <w:r>
        <w:t>tags:</w:t>
      </w:r>
      <w:r>
        <w:t xml:space="preserve"> </w:t>
      </w:r>
      <w:r>
        <w:t>builder,</w:t>
      </w:r>
      <w:r>
        <w:rPr>
          <w:rFonts w:hint="eastAsia"/>
        </w:rPr>
        <w:t>tomcat</w:t>
      </w:r>
    </w:p>
    <w:p w14:paraId="690C8044" w14:textId="1367BAB7" w:rsidR="00462CDD" w:rsidRDefault="00462CDD" w:rsidP="008B7BAF">
      <w:pPr>
        <w:rPr>
          <w:rFonts w:hint="eastAsia"/>
        </w:rPr>
      </w:pPr>
      <w:r>
        <w:rPr>
          <w:noProof/>
        </w:rPr>
        <w:lastRenderedPageBreak/>
        <w:drawing>
          <wp:inline distT="0" distB="0" distL="0" distR="0" wp14:anchorId="1D0DDD30" wp14:editId="37EB4178">
            <wp:extent cx="3894157" cy="3467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94157" cy="3467400"/>
                    </a:xfrm>
                    <a:prstGeom prst="rect">
                      <a:avLst/>
                    </a:prstGeom>
                  </pic:spPr>
                </pic:pic>
              </a:graphicData>
            </a:graphic>
          </wp:inline>
        </w:drawing>
      </w:r>
    </w:p>
    <w:p w14:paraId="4B89AA08" w14:textId="245CBF04" w:rsidR="008A50FD" w:rsidRDefault="00A428A3" w:rsidP="008B7BAF">
      <w:r>
        <w:rPr>
          <w:rFonts w:hint="eastAsia"/>
        </w:rPr>
        <w:t>登录</w:t>
      </w:r>
      <w:r>
        <w:rPr>
          <w:rFonts w:hint="eastAsia"/>
        </w:rPr>
        <w:t>openshift</w:t>
      </w:r>
      <w:r>
        <w:t xml:space="preserve"> </w:t>
      </w:r>
      <w:r>
        <w:rPr>
          <w:rFonts w:hint="eastAsia"/>
        </w:rPr>
        <w:t>web</w:t>
      </w:r>
      <w:r>
        <w:t xml:space="preserve"> </w:t>
      </w:r>
      <w:r>
        <w:rPr>
          <w:rFonts w:hint="eastAsia"/>
        </w:rPr>
        <w:t>console</w:t>
      </w:r>
      <w:r>
        <w:rPr>
          <w:rFonts w:hint="eastAsia"/>
        </w:rPr>
        <w:t>，查看</w:t>
      </w:r>
      <w:r>
        <w:rPr>
          <w:rFonts w:hint="eastAsia"/>
        </w:rPr>
        <w:t>tomcat-s</w:t>
      </w:r>
      <w:r>
        <w:t>2</w:t>
      </w:r>
      <w:r>
        <w:rPr>
          <w:rFonts w:hint="eastAsia"/>
        </w:rPr>
        <w:t>i</w:t>
      </w:r>
      <w:r>
        <w:rPr>
          <w:rFonts w:hint="eastAsia"/>
        </w:rPr>
        <w:t>信息：</w:t>
      </w:r>
    </w:p>
    <w:p w14:paraId="1518C42A" w14:textId="1C786543" w:rsidR="00A428A3" w:rsidRDefault="00620747" w:rsidP="008B7BAF">
      <w:r>
        <w:rPr>
          <w:noProof/>
        </w:rPr>
        <w:lastRenderedPageBreak/>
        <w:drawing>
          <wp:inline distT="0" distB="0" distL="0" distR="0" wp14:anchorId="51D17303" wp14:editId="7DB7DADC">
            <wp:extent cx="6151880" cy="5390515"/>
            <wp:effectExtent l="0" t="0" r="127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51880" cy="5390515"/>
                    </a:xfrm>
                    <a:prstGeom prst="rect">
                      <a:avLst/>
                    </a:prstGeom>
                  </pic:spPr>
                </pic:pic>
              </a:graphicData>
            </a:graphic>
          </wp:inline>
        </w:drawing>
      </w:r>
    </w:p>
    <w:p w14:paraId="62F7DC57" w14:textId="01C4FADC" w:rsidR="00D14198" w:rsidRDefault="006C4F76" w:rsidP="006C4F76">
      <w:pPr>
        <w:pStyle w:val="3"/>
      </w:pPr>
      <w:r>
        <w:rPr>
          <w:rFonts w:hint="eastAsia"/>
        </w:rPr>
        <w:t>验证</w:t>
      </w:r>
    </w:p>
    <w:p w14:paraId="7CD87D8B" w14:textId="3783FB40" w:rsidR="006C4F76" w:rsidRDefault="00D15D3B" w:rsidP="006C4F76">
      <w:r>
        <w:rPr>
          <w:rFonts w:hint="eastAsia"/>
        </w:rPr>
        <w:t>选择“</w:t>
      </w:r>
      <w:r>
        <w:rPr>
          <w:rFonts w:hint="eastAsia"/>
        </w:rPr>
        <w:t>Add</w:t>
      </w:r>
      <w:r>
        <w:t xml:space="preserve"> </w:t>
      </w:r>
      <w:r>
        <w:rPr>
          <w:rFonts w:hint="eastAsia"/>
        </w:rPr>
        <w:t>to</w:t>
      </w:r>
      <w:r>
        <w:t xml:space="preserve"> P</w:t>
      </w:r>
      <w:r>
        <w:rPr>
          <w:rFonts w:hint="eastAsia"/>
        </w:rPr>
        <w:t>roject</w:t>
      </w:r>
      <w:r>
        <w:rPr>
          <w:rFonts w:hint="eastAsia"/>
        </w:rPr>
        <w:t>”，选择</w:t>
      </w:r>
      <w:r>
        <w:rPr>
          <w:rFonts w:hint="eastAsia"/>
        </w:rPr>
        <w:t>uncategorized</w:t>
      </w:r>
    </w:p>
    <w:p w14:paraId="5D4A9AB1" w14:textId="616BAF33" w:rsidR="00D15D3B" w:rsidRDefault="004C706C" w:rsidP="006C4F76">
      <w:r>
        <w:rPr>
          <w:noProof/>
        </w:rPr>
        <w:lastRenderedPageBreak/>
        <w:drawing>
          <wp:inline distT="0" distB="0" distL="0" distR="0" wp14:anchorId="7B2D22D2" wp14:editId="7386BD74">
            <wp:extent cx="6151880" cy="264922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51880" cy="2649220"/>
                    </a:xfrm>
                    <a:prstGeom prst="rect">
                      <a:avLst/>
                    </a:prstGeom>
                  </pic:spPr>
                </pic:pic>
              </a:graphicData>
            </a:graphic>
          </wp:inline>
        </w:drawing>
      </w:r>
    </w:p>
    <w:p w14:paraId="71AA2D61" w14:textId="47DBB70D" w:rsidR="00D15D3B" w:rsidRDefault="00D15D3B" w:rsidP="006C4F76"/>
    <w:p w14:paraId="6668278D" w14:textId="0B09B8BD" w:rsidR="003729B7" w:rsidRDefault="004C706C" w:rsidP="006C4F76">
      <w:r>
        <w:rPr>
          <w:noProof/>
        </w:rPr>
        <w:drawing>
          <wp:inline distT="0" distB="0" distL="0" distR="0" wp14:anchorId="26D3C04B" wp14:editId="23BE9AE4">
            <wp:extent cx="5618019" cy="3484587"/>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25952" cy="3489507"/>
                    </a:xfrm>
                    <a:prstGeom prst="rect">
                      <a:avLst/>
                    </a:prstGeom>
                  </pic:spPr>
                </pic:pic>
              </a:graphicData>
            </a:graphic>
          </wp:inline>
        </w:drawing>
      </w:r>
    </w:p>
    <w:p w14:paraId="0F00EC3A" w14:textId="250F3B25" w:rsidR="00C52E0F" w:rsidRDefault="00C52E0F" w:rsidP="006C4F76">
      <w:r>
        <w:rPr>
          <w:rFonts w:hint="eastAsia"/>
        </w:rPr>
        <w:t>或者：</w:t>
      </w:r>
    </w:p>
    <w:p w14:paraId="545CB0B0" w14:textId="6F6DF439" w:rsidR="00C52E0F" w:rsidRDefault="00C52E0F" w:rsidP="006C4F76">
      <w:pPr>
        <w:rPr>
          <w:rFonts w:hint="eastAsia"/>
        </w:rPr>
      </w:pPr>
      <w:r>
        <w:rPr>
          <w:noProof/>
        </w:rPr>
        <w:lastRenderedPageBreak/>
        <w:drawing>
          <wp:inline distT="0" distB="0" distL="0" distR="0" wp14:anchorId="683F1475" wp14:editId="34390112">
            <wp:extent cx="6151880" cy="3312795"/>
            <wp:effectExtent l="0" t="0" r="127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1880" cy="3312795"/>
                    </a:xfrm>
                    <a:prstGeom prst="rect">
                      <a:avLst/>
                    </a:prstGeom>
                  </pic:spPr>
                </pic:pic>
              </a:graphicData>
            </a:graphic>
          </wp:inline>
        </w:drawing>
      </w:r>
      <w:bookmarkStart w:id="107" w:name="_GoBack"/>
      <w:bookmarkEnd w:id="107"/>
    </w:p>
    <w:p w14:paraId="56A60ED4" w14:textId="10D6865B" w:rsidR="00590BCF" w:rsidRPr="006C4F76" w:rsidRDefault="004C706C" w:rsidP="006C4F76">
      <w:r>
        <w:rPr>
          <w:noProof/>
        </w:rPr>
        <w:drawing>
          <wp:inline distT="0" distB="0" distL="0" distR="0" wp14:anchorId="10ED159F" wp14:editId="333CED47">
            <wp:extent cx="5521037" cy="3040901"/>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36692" cy="3049523"/>
                    </a:xfrm>
                    <a:prstGeom prst="rect">
                      <a:avLst/>
                    </a:prstGeom>
                  </pic:spPr>
                </pic:pic>
              </a:graphicData>
            </a:graphic>
          </wp:inline>
        </w:drawing>
      </w:r>
    </w:p>
    <w:p w14:paraId="6098CAB9" w14:textId="743C79EB" w:rsidR="007A3A67" w:rsidRDefault="007A3A67" w:rsidP="007A3A67">
      <w:pPr>
        <w:pStyle w:val="1"/>
      </w:pPr>
      <w:r>
        <w:rPr>
          <w:rFonts w:hint="eastAsia"/>
        </w:rPr>
        <w:t>制作模板</w:t>
      </w:r>
    </w:p>
    <w:p w14:paraId="4F1E168B" w14:textId="02FDA471" w:rsidR="00ED3B80" w:rsidRDefault="00ED3B80" w:rsidP="00ED3B80">
      <w:r>
        <w:rPr>
          <w:rFonts w:hint="eastAsia"/>
        </w:rPr>
        <w:t>##</w:t>
      </w:r>
      <w:r>
        <w:t xml:space="preserve"> </w:t>
      </w:r>
      <w:r>
        <w:rPr>
          <w:rFonts w:hint="eastAsia"/>
        </w:rPr>
        <w:t>参考链接</w:t>
      </w:r>
    </w:p>
    <w:bookmarkStart w:id="108" w:name="OLE_LINK24"/>
    <w:p w14:paraId="579A35C7" w14:textId="74B9235C" w:rsidR="00ED3B80" w:rsidRDefault="00ED3B80" w:rsidP="00ED3B80">
      <w:r>
        <w:fldChar w:fldCharType="begin"/>
      </w:r>
      <w:r>
        <w:instrText xml:space="preserve"> HYPERLINK "</w:instrText>
      </w:r>
      <w:r w:rsidRPr="00ED3B80">
        <w:instrText>https://docs.openshift.org/3.6/dev_guide/builds/build_inputs.html#dockerfile-source</w:instrText>
      </w:r>
      <w:r>
        <w:instrText xml:space="preserve">" </w:instrText>
      </w:r>
      <w:r>
        <w:fldChar w:fldCharType="separate"/>
      </w:r>
      <w:r w:rsidRPr="00C8311E">
        <w:rPr>
          <w:rStyle w:val="ac"/>
        </w:rPr>
        <w:t>https://docs.openshift.org/3.6/dev_guide/builds/build_inputs.html#dockerfile-source</w:t>
      </w:r>
      <w:r>
        <w:fldChar w:fldCharType="end"/>
      </w:r>
    </w:p>
    <w:bookmarkEnd w:id="108"/>
    <w:p w14:paraId="0E3E2512" w14:textId="501090AE" w:rsidR="004660CC" w:rsidRPr="004660CC" w:rsidRDefault="00BC68B1" w:rsidP="004660CC">
      <w:r>
        <w:rPr>
          <w:rFonts w:hint="eastAsia"/>
        </w:rPr>
        <w:t>##</w:t>
      </w:r>
      <w:r>
        <w:t xml:space="preserve"> </w:t>
      </w:r>
      <w:r>
        <w:rPr>
          <w:rFonts w:hint="eastAsia"/>
        </w:rPr>
        <w:t>链接</w:t>
      </w:r>
    </w:p>
    <w:p w14:paraId="0422854E" w14:textId="40CEBC8D" w:rsidR="007A3A67" w:rsidRDefault="00ED4D4B" w:rsidP="007A3A67">
      <w:hyperlink r:id="rId177" w:history="1">
        <w:r w:rsidR="00917286" w:rsidRPr="00E268AE">
          <w:rPr>
            <w:rStyle w:val="ac"/>
          </w:rPr>
          <w:t>https://github.com/openshift-s2i/s2i-wildfly</w:t>
        </w:r>
      </w:hyperlink>
    </w:p>
    <w:p w14:paraId="2696B9EB" w14:textId="1381A8D0" w:rsidR="00917286" w:rsidRDefault="00C43321" w:rsidP="007A3A67">
      <w:r>
        <w:rPr>
          <w:rFonts w:hint="eastAsia"/>
        </w:rPr>
        <w:t>##</w:t>
      </w:r>
      <w:r>
        <w:t xml:space="preserve"> </w:t>
      </w:r>
      <w:r>
        <w:rPr>
          <w:rFonts w:hint="eastAsia"/>
        </w:rPr>
        <w:t>官方模板讲解</w:t>
      </w:r>
    </w:p>
    <w:bookmarkStart w:id="109" w:name="OLE_LINK23"/>
    <w:p w14:paraId="5AA46BE7" w14:textId="5C06A110" w:rsidR="00C43321" w:rsidRDefault="00A83273" w:rsidP="007A3A67">
      <w:r>
        <w:fldChar w:fldCharType="begin"/>
      </w:r>
      <w:r>
        <w:instrText xml:space="preserve"> HYPERLINK "https://docs.openshift.org/latest/dev_guide/templates.html" \l "writing-templates" </w:instrText>
      </w:r>
      <w:r>
        <w:fldChar w:fldCharType="separate"/>
      </w:r>
      <w:r w:rsidR="00C43321" w:rsidRPr="00E268AE">
        <w:rPr>
          <w:rStyle w:val="ac"/>
        </w:rPr>
        <w:t>https://docs.openshift.org/latest/dev_guide/templates.html#writing-templates</w:t>
      </w:r>
      <w:r>
        <w:rPr>
          <w:rStyle w:val="ac"/>
        </w:rPr>
        <w:fldChar w:fldCharType="end"/>
      </w:r>
    </w:p>
    <w:bookmarkEnd w:id="109"/>
    <w:p w14:paraId="4ECEA5B5" w14:textId="77777777" w:rsidR="00C43321" w:rsidRPr="00C43321" w:rsidRDefault="00C43321" w:rsidP="007A3A67"/>
    <w:p w14:paraId="07758849" w14:textId="29B23746" w:rsidR="007A3A67" w:rsidRDefault="00564296" w:rsidP="007A3A67">
      <w:r>
        <w:t>&gt;</w:t>
      </w:r>
      <w:r w:rsidR="007A3A67">
        <w:t>git clone https://github.com/openshift-s2i/s2i-wildfly.git</w:t>
      </w:r>
    </w:p>
    <w:p w14:paraId="42FA0CD2" w14:textId="19C56025" w:rsidR="007A3A67" w:rsidRDefault="00564296" w:rsidP="007A3A67">
      <w:r>
        <w:t>&gt;</w:t>
      </w:r>
      <w:r w:rsidR="007A3A67">
        <w:t>cd s2i-wildfly</w:t>
      </w:r>
    </w:p>
    <w:p w14:paraId="59EC29C5" w14:textId="371F47A8" w:rsidR="007A3A67" w:rsidRDefault="00564296" w:rsidP="007A3A67">
      <w:r>
        <w:t>&gt;</w:t>
      </w:r>
      <w:r w:rsidR="007A3A67">
        <w:t>make build VERSION=1</w:t>
      </w:r>
      <w:r w:rsidR="00A90EF5">
        <w:t>1</w:t>
      </w:r>
      <w:r w:rsidR="007A3A67">
        <w:t>.</w:t>
      </w:r>
      <w:r w:rsidR="00A90EF5">
        <w:t>0</w:t>
      </w:r>
    </w:p>
    <w:p w14:paraId="3958F308" w14:textId="75F95E5A" w:rsidR="00564296" w:rsidRDefault="00C45043" w:rsidP="007A3A67">
      <w:r>
        <w:rPr>
          <w:rFonts w:hint="eastAsia"/>
        </w:rPr>
        <w:t>##</w:t>
      </w:r>
      <w:r>
        <w:t xml:space="preserve"> </w:t>
      </w:r>
      <w:r>
        <w:rPr>
          <w:rFonts w:hint="eastAsia"/>
        </w:rPr>
        <w:t>构建镜像</w:t>
      </w:r>
      <w:r w:rsidR="005F6866">
        <w:rPr>
          <w:rFonts w:hint="eastAsia"/>
        </w:rPr>
        <w:t>并启动容器</w:t>
      </w:r>
    </w:p>
    <w:p w14:paraId="2C688F5A" w14:textId="45962D12" w:rsidR="0056596D" w:rsidRDefault="0056596D" w:rsidP="0056596D">
      <w:r>
        <w:t>$ s2i build git://github.com/openshift/openshift-jee-sample openshift/wildfly-1</w:t>
      </w:r>
      <w:r w:rsidR="00A90EF5">
        <w:t>10</w:t>
      </w:r>
      <w:r>
        <w:t>-centos7 wildflytest</w:t>
      </w:r>
    </w:p>
    <w:p w14:paraId="5B0C7121" w14:textId="6106A657" w:rsidR="0056596D" w:rsidRDefault="0056596D" w:rsidP="0056596D">
      <w:r>
        <w:t>$ docker run -p 8080:8080 wildflytest</w:t>
      </w:r>
    </w:p>
    <w:p w14:paraId="57283B7C" w14:textId="5151585F" w:rsidR="005F6866" w:rsidRDefault="005F6866" w:rsidP="0056596D">
      <w:r>
        <w:rPr>
          <w:rFonts w:hint="eastAsia"/>
        </w:rPr>
        <w:t>##</w:t>
      </w:r>
      <w:r>
        <w:t xml:space="preserve"> </w:t>
      </w:r>
      <w:r>
        <w:rPr>
          <w:rFonts w:hint="eastAsia"/>
        </w:rPr>
        <w:t>测试</w:t>
      </w:r>
    </w:p>
    <w:p w14:paraId="38B8158B" w14:textId="0E45FE05" w:rsidR="005F6866" w:rsidRDefault="005F6866" w:rsidP="0056596D">
      <w:r>
        <w:rPr>
          <w:rFonts w:hint="eastAsia"/>
        </w:rPr>
        <w:t>&gt;</w:t>
      </w:r>
      <w:r w:rsidR="00663B96" w:rsidRPr="00663B96">
        <w:t xml:space="preserve"> curl 127.0.0.1:8080</w:t>
      </w:r>
    </w:p>
    <w:p w14:paraId="2E2ECCB3" w14:textId="42A3023D" w:rsidR="00CF6534" w:rsidRDefault="00CF6534" w:rsidP="0056596D"/>
    <w:p w14:paraId="0299BDEC" w14:textId="27134E60" w:rsidR="00CF6534" w:rsidRDefault="001A467F" w:rsidP="0056596D">
      <w:r>
        <w:t>&gt;</w:t>
      </w:r>
      <w:r w:rsidR="00CF6534" w:rsidRPr="00CF6534">
        <w:t>oc export all --as-template=cakephp-mysql-example &gt; exp_temp.json</w:t>
      </w:r>
    </w:p>
    <w:p w14:paraId="37D7AB78" w14:textId="77777777" w:rsidR="00CF6534" w:rsidRPr="007A3A67" w:rsidRDefault="00CF6534" w:rsidP="0056596D"/>
    <w:p w14:paraId="496F9020" w14:textId="702477D1" w:rsidR="00BC1CF8" w:rsidRDefault="00BC1CF8" w:rsidP="00BC1CF8">
      <w:pPr>
        <w:pStyle w:val="1"/>
      </w:pPr>
      <w:bookmarkStart w:id="110" w:name="_Toc500018520"/>
      <w:r>
        <w:rPr>
          <w:rFonts w:hint="eastAsia"/>
        </w:rPr>
        <w:t>部署</w:t>
      </w:r>
      <w:r>
        <w:rPr>
          <w:rFonts w:hint="eastAsia"/>
        </w:rPr>
        <w:t>registry</w:t>
      </w:r>
      <w:r>
        <w:t xml:space="preserve"> </w:t>
      </w:r>
      <w:r>
        <w:rPr>
          <w:rFonts w:hint="eastAsia"/>
        </w:rPr>
        <w:t>console</w:t>
      </w:r>
      <w:r>
        <w:rPr>
          <w:rFonts w:hint="eastAsia"/>
        </w:rPr>
        <w:t>（镜像仓库控制台</w:t>
      </w:r>
      <w:r>
        <w:rPr>
          <w:rFonts w:hint="eastAsia"/>
        </w:rPr>
        <w:t>atomic</w:t>
      </w:r>
      <w:r>
        <w:t xml:space="preserve"> </w:t>
      </w:r>
      <w:r>
        <w:rPr>
          <w:rFonts w:hint="eastAsia"/>
        </w:rPr>
        <w:t>registry</w:t>
      </w:r>
      <w:r>
        <w:rPr>
          <w:rFonts w:hint="eastAsia"/>
        </w:rPr>
        <w:t>）</w:t>
      </w:r>
      <w:bookmarkEnd w:id="110"/>
    </w:p>
    <w:p w14:paraId="42156E08" w14:textId="683419DD" w:rsidR="00910BBD" w:rsidRDefault="00910BBD" w:rsidP="00910BBD">
      <w:r>
        <w:rPr>
          <w:rFonts w:hint="eastAsia"/>
        </w:rPr>
        <w:t>参考：</w:t>
      </w:r>
    </w:p>
    <w:p w14:paraId="31D128D9" w14:textId="4EE1436B" w:rsidR="00B848F1" w:rsidRDefault="00ED4D4B" w:rsidP="00910BBD">
      <w:hyperlink r:id="rId178" w:anchor="registry-console" w:history="1">
        <w:r w:rsidR="00B848F1" w:rsidRPr="00292D9E">
          <w:rPr>
            <w:rStyle w:val="ac"/>
          </w:rPr>
          <w:t>https://docs.openshift.org/latest/install_config/registry/deploy_registry_existing_clusters.html#registry-console</w:t>
        </w:r>
      </w:hyperlink>
      <w:r w:rsidR="00B848F1">
        <w:t xml:space="preserve"> </w:t>
      </w:r>
      <w:r w:rsidR="00B848F1">
        <w:rPr>
          <w:rFonts w:hint="eastAsia"/>
        </w:rPr>
        <w:t>（官方）</w:t>
      </w:r>
    </w:p>
    <w:p w14:paraId="68C66738" w14:textId="77777777" w:rsidR="00B848F1" w:rsidRPr="00B848F1" w:rsidRDefault="00B848F1" w:rsidP="00910BBD"/>
    <w:p w14:paraId="473BDDDF" w14:textId="049C91FF" w:rsidR="0057208F" w:rsidRDefault="00ED4D4B" w:rsidP="0057208F">
      <w:hyperlink r:id="rId179" w:history="1">
        <w:r w:rsidR="00CF7D00" w:rsidRPr="00292D9E">
          <w:rPr>
            <w:rStyle w:val="ac"/>
          </w:rPr>
          <w:t>https://github.com/xiaoping378/blog/blob/master/posts/openshift%E5%AE%9E%E8%B7%B5-%E9%95%9C%E5%83%8F%E7%AE%A1%E7%90%86.md</w:t>
        </w:r>
      </w:hyperlink>
    </w:p>
    <w:p w14:paraId="3B2C792B" w14:textId="170CBAE4" w:rsidR="00CF7D00" w:rsidRDefault="00ED4D4B" w:rsidP="0057208F">
      <w:hyperlink r:id="rId180" w:history="1">
        <w:r w:rsidR="00CF7D00" w:rsidRPr="00292D9E">
          <w:rPr>
            <w:rStyle w:val="ac"/>
          </w:rPr>
          <w:t>https://ipaas.com.cn/blog/post/seanzhau/299621f870e3</w:t>
        </w:r>
      </w:hyperlink>
    </w:p>
    <w:p w14:paraId="1875CE3D" w14:textId="236E9EED" w:rsidR="00CF7D00" w:rsidRDefault="00BC7D4B" w:rsidP="00BC7D4B">
      <w:pPr>
        <w:jc w:val="left"/>
      </w:pPr>
      <w:r>
        <w:rPr>
          <w:rFonts w:hint="eastAsia"/>
        </w:rPr>
        <w:t>前提需要安装好</w:t>
      </w:r>
      <w:r>
        <w:rPr>
          <w:rFonts w:hint="eastAsia"/>
        </w:rPr>
        <w:t>registry</w:t>
      </w:r>
      <w:r>
        <w:rPr>
          <w:rFonts w:hint="eastAsia"/>
        </w:rPr>
        <w:t>，</w:t>
      </w:r>
      <w:r w:rsidR="00337A82">
        <w:rPr>
          <w:rFonts w:hint="eastAsia"/>
        </w:rPr>
        <w:t>官方提供的镜像模板是</w:t>
      </w:r>
      <w:r w:rsidR="00337A82">
        <w:rPr>
          <w:rFonts w:hint="eastAsia"/>
        </w:rPr>
        <w:t>atomic</w:t>
      </w:r>
      <w:r w:rsidR="00337A82">
        <w:t xml:space="preserve"> </w:t>
      </w:r>
      <w:r w:rsidR="00337A82">
        <w:rPr>
          <w:rFonts w:hint="eastAsia"/>
        </w:rPr>
        <w:t>registry</w:t>
      </w:r>
      <w:r w:rsidR="008D76A0">
        <w:rPr>
          <w:rFonts w:hint="eastAsia"/>
        </w:rPr>
        <w:t>，</w:t>
      </w:r>
      <w:r w:rsidR="008D76A0">
        <w:rPr>
          <w:rFonts w:hint="eastAsia"/>
        </w:rPr>
        <w:t>atomic</w:t>
      </w:r>
      <w:r w:rsidR="008D76A0">
        <w:t xml:space="preserve"> </w:t>
      </w:r>
      <w:r w:rsidR="008D76A0">
        <w:rPr>
          <w:rFonts w:hint="eastAsia"/>
        </w:rPr>
        <w:t>registry</w:t>
      </w:r>
      <w:r w:rsidR="008D76A0">
        <w:rPr>
          <w:rFonts w:hint="eastAsia"/>
        </w:rPr>
        <w:t>官网：</w:t>
      </w:r>
      <w:hyperlink r:id="rId181" w:history="1">
        <w:r w:rsidR="003F1308" w:rsidRPr="00292D9E">
          <w:rPr>
            <w:rStyle w:val="ac"/>
          </w:rPr>
          <w:t>http://www.projectatomic.io/</w:t>
        </w:r>
      </w:hyperlink>
    </w:p>
    <w:p w14:paraId="5EBB83E2" w14:textId="77777777" w:rsidR="0057208F" w:rsidRDefault="0057208F" w:rsidP="0057208F"/>
    <w:p w14:paraId="5ABF6711" w14:textId="77777777" w:rsidR="0057208F" w:rsidRDefault="0057208F" w:rsidP="0057208F">
      <w:pPr>
        <w:jc w:val="left"/>
      </w:pPr>
      <w:r>
        <w:rPr>
          <w:rFonts w:hint="eastAsia"/>
        </w:rPr>
        <w:t xml:space="preserve">## </w:t>
      </w:r>
      <w:r>
        <w:rPr>
          <w:rFonts w:hint="eastAsia"/>
        </w:rPr>
        <w:t>登录并切换到</w:t>
      </w:r>
      <w:r>
        <w:rPr>
          <w:rFonts w:hint="eastAsia"/>
        </w:rPr>
        <w:t>default</w:t>
      </w:r>
      <w:r>
        <w:rPr>
          <w:rFonts w:hint="eastAsia"/>
        </w:rPr>
        <w:t>项目</w:t>
      </w:r>
    </w:p>
    <w:p w14:paraId="7BE1DB94" w14:textId="77777777" w:rsidR="0057208F" w:rsidRDefault="0057208F" w:rsidP="0057208F">
      <w:pPr>
        <w:jc w:val="left"/>
      </w:pPr>
      <w:r>
        <w:t>&gt;oc login -u system:admin</w:t>
      </w:r>
    </w:p>
    <w:p w14:paraId="22B1A5E4" w14:textId="77777777" w:rsidR="0057208F" w:rsidRDefault="0057208F" w:rsidP="0057208F">
      <w:pPr>
        <w:jc w:val="left"/>
      </w:pPr>
      <w:r>
        <w:t>&gt;oc project default</w:t>
      </w:r>
    </w:p>
    <w:p w14:paraId="1435EFAD" w14:textId="77777777" w:rsidR="0057208F" w:rsidRDefault="0057208F" w:rsidP="0057208F">
      <w:pPr>
        <w:jc w:val="left"/>
      </w:pPr>
      <w:r>
        <w:rPr>
          <w:rFonts w:hint="eastAsia"/>
        </w:rPr>
        <w:t xml:space="preserve">## </w:t>
      </w:r>
      <w:r>
        <w:rPr>
          <w:rFonts w:hint="eastAsia"/>
        </w:rPr>
        <w:t>查看并删除已安装的模板</w:t>
      </w:r>
    </w:p>
    <w:p w14:paraId="74387D23" w14:textId="77777777" w:rsidR="0057208F" w:rsidRDefault="0057208F" w:rsidP="0057208F">
      <w:pPr>
        <w:jc w:val="left"/>
      </w:pPr>
      <w:r>
        <w:t>&gt;oc delete template registry-console</w:t>
      </w:r>
    </w:p>
    <w:p w14:paraId="362597E2" w14:textId="77777777" w:rsidR="0057208F" w:rsidRDefault="0057208F" w:rsidP="0057208F">
      <w:pPr>
        <w:jc w:val="left"/>
      </w:pPr>
      <w:r>
        <w:rPr>
          <w:rFonts w:hint="eastAsia"/>
        </w:rPr>
        <w:t>## oc</w:t>
      </w:r>
      <w:r>
        <w:rPr>
          <w:rFonts w:hint="eastAsia"/>
        </w:rPr>
        <w:t>利用官方模板安装</w:t>
      </w:r>
    </w:p>
    <w:p w14:paraId="5B408FCB" w14:textId="77777777" w:rsidR="0057208F" w:rsidRDefault="0057208F" w:rsidP="0057208F">
      <w:pPr>
        <w:jc w:val="left"/>
      </w:pPr>
      <w:r>
        <w:t>&gt;oc create -n default -f https://raw.githubusercontent.com/openshift/openshift-ansible/master/roles/openshift_hosted_templates/files/v3.6/origin/registry-console.yaml</w:t>
      </w:r>
    </w:p>
    <w:p w14:paraId="56D93EA7" w14:textId="77777777" w:rsidR="0057208F" w:rsidRDefault="0057208F" w:rsidP="0057208F">
      <w:pPr>
        <w:jc w:val="left"/>
      </w:pPr>
      <w:r>
        <w:rPr>
          <w:rFonts w:hint="eastAsia"/>
        </w:rPr>
        <w:t xml:space="preserve">## </w:t>
      </w:r>
      <w:r>
        <w:rPr>
          <w:rFonts w:hint="eastAsia"/>
        </w:rPr>
        <w:t>创建</w:t>
      </w:r>
      <w:r>
        <w:rPr>
          <w:rFonts w:hint="eastAsia"/>
        </w:rPr>
        <w:t>route</w:t>
      </w:r>
    </w:p>
    <w:p w14:paraId="674579B0" w14:textId="77777777" w:rsidR="0057208F" w:rsidRDefault="0057208F" w:rsidP="0057208F">
      <w:pPr>
        <w:jc w:val="left"/>
      </w:pPr>
      <w:r>
        <w:t>&gt;oc create route passthrough --service registry-console --port registry-console -n default</w:t>
      </w:r>
    </w:p>
    <w:p w14:paraId="6F5A39CA" w14:textId="77777777" w:rsidR="0057208F" w:rsidRDefault="0057208F" w:rsidP="0057208F">
      <w:pPr>
        <w:jc w:val="left"/>
      </w:pPr>
      <w:r>
        <w:rPr>
          <w:rFonts w:hint="eastAsia"/>
        </w:rPr>
        <w:t xml:space="preserve">## </w:t>
      </w:r>
      <w:r>
        <w:rPr>
          <w:rFonts w:hint="eastAsia"/>
        </w:rPr>
        <w:t>查看</w:t>
      </w:r>
      <w:r>
        <w:rPr>
          <w:rFonts w:hint="eastAsia"/>
        </w:rPr>
        <w:t>COCKPIT_KUBE_URL</w:t>
      </w:r>
    </w:p>
    <w:p w14:paraId="7367E6F3" w14:textId="77777777" w:rsidR="0057208F" w:rsidRDefault="0057208F" w:rsidP="0057208F">
      <w:pPr>
        <w:jc w:val="left"/>
      </w:pPr>
      <w:r>
        <w:t>&gt;oc get route registry-console -n default</w:t>
      </w:r>
    </w:p>
    <w:p w14:paraId="7414001F" w14:textId="77777777" w:rsidR="0057208F" w:rsidRDefault="0057208F" w:rsidP="0057208F">
      <w:pPr>
        <w:jc w:val="left"/>
      </w:pPr>
      <w:r>
        <w:rPr>
          <w:rFonts w:hint="eastAsia"/>
        </w:rPr>
        <w:t xml:space="preserve">## </w:t>
      </w:r>
      <w:r>
        <w:rPr>
          <w:rFonts w:hint="eastAsia"/>
        </w:rPr>
        <w:t>查看</w:t>
      </w:r>
      <w:r>
        <w:rPr>
          <w:rFonts w:hint="eastAsia"/>
        </w:rPr>
        <w:t>REGISTRY_HOST</w:t>
      </w:r>
    </w:p>
    <w:p w14:paraId="3E558B3D" w14:textId="77777777" w:rsidR="0057208F" w:rsidRDefault="0057208F" w:rsidP="0057208F">
      <w:pPr>
        <w:jc w:val="left"/>
      </w:pPr>
      <w:r>
        <w:t>&gt;oc get route docker-registry -n default</w:t>
      </w:r>
    </w:p>
    <w:p w14:paraId="72CB853D" w14:textId="656E5BC2" w:rsidR="0057208F" w:rsidRDefault="0057208F" w:rsidP="0057208F">
      <w:pPr>
        <w:jc w:val="left"/>
      </w:pPr>
      <w:r>
        <w:rPr>
          <w:rFonts w:hint="eastAsia"/>
        </w:rPr>
        <w:t xml:space="preserve">## </w:t>
      </w:r>
      <w:r>
        <w:rPr>
          <w:rFonts w:hint="eastAsia"/>
        </w:rPr>
        <w:t>先检查并删除</w:t>
      </w:r>
      <w:r w:rsidR="00564319">
        <w:rPr>
          <w:rFonts w:hint="eastAsia"/>
        </w:rPr>
        <w:t>已有的</w:t>
      </w:r>
      <w:r>
        <w:rPr>
          <w:rFonts w:hint="eastAsia"/>
        </w:rPr>
        <w:t>cockpit-oauth-client</w:t>
      </w:r>
    </w:p>
    <w:p w14:paraId="04C36C73" w14:textId="77777777" w:rsidR="0057208F" w:rsidRDefault="0057208F" w:rsidP="0057208F">
      <w:pPr>
        <w:jc w:val="left"/>
      </w:pPr>
      <w:r>
        <w:t>&gt;oc delete oauthclients cockpit-oauth-client</w:t>
      </w:r>
    </w:p>
    <w:p w14:paraId="582431D8" w14:textId="77777777" w:rsidR="0057208F" w:rsidRDefault="0057208F" w:rsidP="0057208F">
      <w:pPr>
        <w:jc w:val="left"/>
      </w:pPr>
      <w:r>
        <w:rPr>
          <w:rFonts w:hint="eastAsia"/>
        </w:rPr>
        <w:t xml:space="preserve">## </w:t>
      </w:r>
      <w:r>
        <w:rPr>
          <w:rFonts w:hint="eastAsia"/>
        </w:rPr>
        <w:t>创建</w:t>
      </w:r>
      <w:r>
        <w:rPr>
          <w:rFonts w:hint="eastAsia"/>
        </w:rPr>
        <w:t>cockpit</w:t>
      </w:r>
    </w:p>
    <w:p w14:paraId="7F9922E7" w14:textId="6B082FFD" w:rsidR="0057208F" w:rsidRDefault="0057208F" w:rsidP="0057208F">
      <w:pPr>
        <w:jc w:val="left"/>
      </w:pPr>
      <w:r>
        <w:t>&gt;oc new-app -n default --template=registry-console -p OPENSHIFT_OAUTH_PROVIDER_URL="https://192.168.200.56:8443" -p REGISTRY_HOST=docker-registry-default.router.default.svc.cluster.local -p COCKPIT_KUBE_URL=https://registry-console-default.router.default.svc.cluster.local</w:t>
      </w:r>
    </w:p>
    <w:p w14:paraId="3425F15A" w14:textId="68BFB83E" w:rsidR="00C72FA8" w:rsidRDefault="00C72FA8" w:rsidP="0057208F">
      <w:pPr>
        <w:jc w:val="left"/>
      </w:pPr>
      <w:r>
        <w:rPr>
          <w:noProof/>
        </w:rPr>
        <w:lastRenderedPageBreak/>
        <w:drawing>
          <wp:inline distT="0" distB="0" distL="0" distR="0" wp14:anchorId="1E0C17A4" wp14:editId="5978FBF0">
            <wp:extent cx="6151880" cy="2578735"/>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51880" cy="2578735"/>
                    </a:xfrm>
                    <a:prstGeom prst="rect">
                      <a:avLst/>
                    </a:prstGeom>
                  </pic:spPr>
                </pic:pic>
              </a:graphicData>
            </a:graphic>
          </wp:inline>
        </w:drawing>
      </w:r>
    </w:p>
    <w:tbl>
      <w:tblPr>
        <w:tblStyle w:val="a4"/>
        <w:tblW w:w="0" w:type="auto"/>
        <w:tblLook w:val="04A0" w:firstRow="1" w:lastRow="0" w:firstColumn="1" w:lastColumn="0" w:noHBand="0" w:noVBand="1"/>
      </w:tblPr>
      <w:tblGrid>
        <w:gridCol w:w="9678"/>
      </w:tblGrid>
      <w:tr w:rsidR="00D77ACF" w14:paraId="669CD839" w14:textId="77777777" w:rsidTr="00482479">
        <w:trPr>
          <w:trHeight w:val="3251"/>
        </w:trPr>
        <w:tc>
          <w:tcPr>
            <w:tcW w:w="9678" w:type="dxa"/>
          </w:tcPr>
          <w:p w14:paraId="7C86D498" w14:textId="77777777" w:rsidR="00D77ACF" w:rsidRDefault="00D77ACF" w:rsidP="00482479"/>
          <w:p w14:paraId="5B96C786" w14:textId="77777777" w:rsidR="00D77ACF" w:rsidRDefault="00D77ACF" w:rsidP="00482479">
            <w:r>
              <w:rPr>
                <w:rFonts w:hint="eastAsia"/>
              </w:rPr>
              <w:t>官方动态方式，不需要查询</w:t>
            </w:r>
            <w:r>
              <w:t>REGISTRY_HOST</w:t>
            </w:r>
            <w:r>
              <w:rPr>
                <w:rFonts w:hint="eastAsia"/>
              </w:rPr>
              <w:t>和</w:t>
            </w:r>
            <w:r>
              <w:t>COCKPIT_KUBE_URL</w:t>
            </w:r>
            <w:r>
              <w:rPr>
                <w:rFonts w:hint="eastAsia"/>
              </w:rPr>
              <w:t>具体的值：</w:t>
            </w:r>
          </w:p>
          <w:p w14:paraId="427146B5" w14:textId="77777777" w:rsidR="00D77ACF" w:rsidRDefault="00D77ACF" w:rsidP="00482479">
            <w:pPr>
              <w:jc w:val="left"/>
            </w:pPr>
            <w:r>
              <w:t>&gt;oc new-app -n default --template=registry-console \</w:t>
            </w:r>
          </w:p>
          <w:p w14:paraId="0EB25E3B" w14:textId="77777777" w:rsidR="00D77ACF" w:rsidRDefault="00D77ACF" w:rsidP="00482479">
            <w:pPr>
              <w:jc w:val="left"/>
            </w:pPr>
            <w:r>
              <w:t xml:space="preserve">    -p OPENSHIFT_OAUTH_PROVIDER_URL="https://&lt;openshift_oauth_url&gt;:8443" \</w:t>
            </w:r>
          </w:p>
          <w:p w14:paraId="6BD5B40E" w14:textId="77777777" w:rsidR="00D77ACF" w:rsidRDefault="00D77ACF" w:rsidP="00482479">
            <w:pPr>
              <w:jc w:val="left"/>
            </w:pPr>
            <w:r>
              <w:t xml:space="preserve">    -p REGISTRY_HOST=$(oc get route docker-registry -n default --template='{{ .spec.host }}') \</w:t>
            </w:r>
          </w:p>
          <w:p w14:paraId="006966E4" w14:textId="77777777" w:rsidR="00D77ACF" w:rsidRDefault="00D77ACF" w:rsidP="00482479">
            <w:pPr>
              <w:jc w:val="left"/>
            </w:pPr>
            <w:r>
              <w:t xml:space="preserve">    -p COCKPIT_KUBE_URL=$(oc get route registry-console -n default --template='https://{{ .spec.host }}')</w:t>
            </w:r>
          </w:p>
        </w:tc>
      </w:tr>
    </w:tbl>
    <w:p w14:paraId="61F5F07B" w14:textId="41732C2A" w:rsidR="00BC1CF8" w:rsidRPr="00D77ACF" w:rsidRDefault="00BC1CF8" w:rsidP="00BC1CF8"/>
    <w:p w14:paraId="7A722E48" w14:textId="70FC514D" w:rsidR="007B6CC2" w:rsidRDefault="007B6CC2" w:rsidP="00BC1CF8">
      <w:r>
        <w:rPr>
          <w:rFonts w:hint="eastAsia"/>
        </w:rPr>
        <w:t>成功后访问：</w:t>
      </w:r>
      <w:hyperlink r:id="rId183" w:history="1">
        <w:r w:rsidR="00013759" w:rsidRPr="00292D9E">
          <w:rPr>
            <w:rStyle w:val="ac"/>
          </w:rPr>
          <w:t>https://registry-console-default.router.default.svc.cluster.local</w:t>
        </w:r>
        <w:r w:rsidR="00013759" w:rsidRPr="00292D9E">
          <w:rPr>
            <w:rStyle w:val="ac"/>
          </w:rPr>
          <w:t>，</w:t>
        </w:r>
        <w:r w:rsidR="00013759" w:rsidRPr="00292D9E">
          <w:rPr>
            <w:rStyle w:val="ac"/>
          </w:rPr>
          <w:t>developer/1</w:t>
        </w:r>
      </w:hyperlink>
    </w:p>
    <w:p w14:paraId="7E738056" w14:textId="137AA8D5" w:rsidR="00013759" w:rsidRDefault="00013759" w:rsidP="00BC1CF8">
      <w:r>
        <w:rPr>
          <w:noProof/>
        </w:rPr>
        <w:lastRenderedPageBreak/>
        <w:drawing>
          <wp:inline distT="0" distB="0" distL="0" distR="0" wp14:anchorId="45D384C3" wp14:editId="5FD3E480">
            <wp:extent cx="6151880" cy="38976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1880" cy="3897630"/>
                    </a:xfrm>
                    <a:prstGeom prst="rect">
                      <a:avLst/>
                    </a:prstGeom>
                  </pic:spPr>
                </pic:pic>
              </a:graphicData>
            </a:graphic>
          </wp:inline>
        </w:drawing>
      </w:r>
    </w:p>
    <w:p w14:paraId="63ABB28B" w14:textId="5F53A2DD" w:rsidR="0000668E" w:rsidRDefault="0000668E" w:rsidP="00BC1CF8"/>
    <w:p w14:paraId="269BD1AD" w14:textId="2F01DC79" w:rsidR="00482479" w:rsidRDefault="00DC71EA" w:rsidP="00EB63FF">
      <w:pPr>
        <w:pStyle w:val="1"/>
      </w:pPr>
      <w:bookmarkStart w:id="111" w:name="_Toc500018521"/>
      <w:r>
        <w:rPr>
          <w:rFonts w:hint="eastAsia"/>
        </w:rPr>
        <w:t>部署</w:t>
      </w:r>
      <w:r>
        <w:rPr>
          <w:rFonts w:hint="eastAsia"/>
        </w:rPr>
        <w:t>cockpit</w:t>
      </w:r>
      <w:bookmarkEnd w:id="111"/>
    </w:p>
    <w:p w14:paraId="7573EA91" w14:textId="02811FDF" w:rsidR="00EB63FF" w:rsidRPr="009A76D4" w:rsidRDefault="00BD1C06" w:rsidP="00EB63FF">
      <w:r>
        <w:t>C</w:t>
      </w:r>
      <w:r>
        <w:rPr>
          <w:rFonts w:hint="eastAsia"/>
        </w:rPr>
        <w:t>ockpit</w:t>
      </w:r>
      <w:r>
        <w:rPr>
          <w:rFonts w:hint="eastAsia"/>
        </w:rPr>
        <w:t>是个管理容器的界面化工具。</w:t>
      </w:r>
      <w:r w:rsidR="009A76D4">
        <w:rPr>
          <w:rFonts w:hint="eastAsia"/>
        </w:rPr>
        <w:t>注意：</w:t>
      </w:r>
      <w:r w:rsidR="009A76D4" w:rsidRPr="00AF0B52">
        <w:rPr>
          <w:rFonts w:hint="eastAsia"/>
          <w:b/>
          <w:color w:val="FF0000"/>
        </w:rPr>
        <w:t>如果安装了</w:t>
      </w:r>
      <w:r w:rsidR="009A76D4" w:rsidRPr="00AF0B52">
        <w:rPr>
          <w:rFonts w:hint="eastAsia"/>
          <w:b/>
          <w:color w:val="FF0000"/>
        </w:rPr>
        <w:t>registry</w:t>
      </w:r>
      <w:r w:rsidR="009A76D4" w:rsidRPr="00AF0B52">
        <w:rPr>
          <w:b/>
          <w:color w:val="FF0000"/>
        </w:rPr>
        <w:t xml:space="preserve"> </w:t>
      </w:r>
      <w:r w:rsidR="009A76D4" w:rsidRPr="00AF0B52">
        <w:rPr>
          <w:rFonts w:hint="eastAsia"/>
          <w:b/>
          <w:color w:val="FF0000"/>
        </w:rPr>
        <w:t>console</w:t>
      </w:r>
      <w:r w:rsidR="009A76D4" w:rsidRPr="00AF0B52">
        <w:rPr>
          <w:rFonts w:hint="eastAsia"/>
          <w:b/>
          <w:color w:val="FF0000"/>
        </w:rPr>
        <w:t>，则需要先关闭，因为</w:t>
      </w:r>
      <w:r w:rsidR="009A76D4" w:rsidRPr="00AF0B52">
        <w:rPr>
          <w:rFonts w:hint="eastAsia"/>
          <w:b/>
          <w:color w:val="FF0000"/>
        </w:rPr>
        <w:t>cockpit</w:t>
      </w:r>
      <w:r w:rsidR="009A76D4" w:rsidRPr="00AF0B52">
        <w:rPr>
          <w:rFonts w:hint="eastAsia"/>
          <w:b/>
          <w:color w:val="FF0000"/>
        </w:rPr>
        <w:t>默认也占用了</w:t>
      </w:r>
      <w:r w:rsidR="009A76D4" w:rsidRPr="00AF0B52">
        <w:rPr>
          <w:rFonts w:hint="eastAsia"/>
          <w:b/>
          <w:color w:val="FF0000"/>
        </w:rPr>
        <w:t>9</w:t>
      </w:r>
      <w:r w:rsidR="009A76D4" w:rsidRPr="00AF0B52">
        <w:rPr>
          <w:b/>
          <w:color w:val="FF0000"/>
        </w:rPr>
        <w:t>090</w:t>
      </w:r>
      <w:r w:rsidR="009A76D4" w:rsidRPr="00AF0B52">
        <w:rPr>
          <w:rFonts w:hint="eastAsia"/>
          <w:b/>
          <w:color w:val="FF0000"/>
        </w:rPr>
        <w:t>端口</w:t>
      </w:r>
      <w:r w:rsidR="009A76D4">
        <w:rPr>
          <w:rFonts w:hint="eastAsia"/>
        </w:rPr>
        <w:t>。</w:t>
      </w:r>
    </w:p>
    <w:p w14:paraId="2A195401" w14:textId="77777777" w:rsidR="00A576CB" w:rsidRDefault="00A576CB" w:rsidP="00A576CB">
      <w:pPr>
        <w:jc w:val="left"/>
      </w:pPr>
      <w:r>
        <w:rPr>
          <w:rFonts w:hint="eastAsia"/>
        </w:rPr>
        <w:t xml:space="preserve">## </w:t>
      </w:r>
      <w:r>
        <w:rPr>
          <w:rFonts w:hint="eastAsia"/>
        </w:rPr>
        <w:t>先检查并删除已有的</w:t>
      </w:r>
      <w:r>
        <w:rPr>
          <w:rFonts w:hint="eastAsia"/>
        </w:rPr>
        <w:t>cockpit-oauth-client</w:t>
      </w:r>
    </w:p>
    <w:p w14:paraId="05765728" w14:textId="06632E91" w:rsidR="00A576CB" w:rsidRDefault="00A576CB" w:rsidP="00A576CB">
      <w:pPr>
        <w:jc w:val="left"/>
      </w:pPr>
      <w:r>
        <w:t>&gt;oc delete oauthclients cockpit-oauth-client</w:t>
      </w:r>
    </w:p>
    <w:p w14:paraId="7A3CD869" w14:textId="77777777" w:rsidR="00752896" w:rsidRDefault="00752896" w:rsidP="00752896">
      <w:pPr>
        <w:jc w:val="left"/>
      </w:pPr>
      <w:r>
        <w:rPr>
          <w:rFonts w:hint="eastAsia"/>
        </w:rPr>
        <w:t xml:space="preserve">## </w:t>
      </w:r>
      <w:r>
        <w:rPr>
          <w:rFonts w:hint="eastAsia"/>
        </w:rPr>
        <w:t>查看</w:t>
      </w:r>
      <w:r>
        <w:rPr>
          <w:rFonts w:hint="eastAsia"/>
        </w:rPr>
        <w:t>REGISTRY_HOST</w:t>
      </w:r>
    </w:p>
    <w:p w14:paraId="281C78CE" w14:textId="6A2F6159" w:rsidR="00752896" w:rsidRDefault="00752896" w:rsidP="00752896">
      <w:pPr>
        <w:jc w:val="left"/>
      </w:pPr>
      <w:r>
        <w:t>&gt;oc get route docker-registry -n default</w:t>
      </w:r>
    </w:p>
    <w:p w14:paraId="36B67CE8" w14:textId="37C799F5" w:rsidR="00A47861" w:rsidRPr="00752896" w:rsidRDefault="00A47861" w:rsidP="00752896">
      <w:pPr>
        <w:jc w:val="left"/>
      </w:pPr>
      <w:r>
        <w:rPr>
          <w:rFonts w:hint="eastAsia"/>
        </w:rPr>
        <w:t>##</w:t>
      </w:r>
      <w:r>
        <w:t xml:space="preserve"> </w:t>
      </w:r>
      <w:r w:rsidRPr="00482479">
        <w:t>COCKPIT_KUBE_URL</w:t>
      </w:r>
      <w:r>
        <w:rPr>
          <w:rFonts w:hint="eastAsia"/>
        </w:rPr>
        <w:t>对于此值根据</w:t>
      </w:r>
      <w:r>
        <w:rPr>
          <w:rFonts w:hint="eastAsia"/>
        </w:rPr>
        <w:t>openshift</w:t>
      </w:r>
      <w:r>
        <w:rPr>
          <w:rFonts w:hint="eastAsia"/>
        </w:rPr>
        <w:t>的</w:t>
      </w:r>
      <w:r>
        <w:rPr>
          <w:rFonts w:hint="eastAsia"/>
        </w:rPr>
        <w:t>route</w:t>
      </w:r>
      <w:r>
        <w:rPr>
          <w:rFonts w:hint="eastAsia"/>
        </w:rPr>
        <w:t>命名规范：</w:t>
      </w:r>
      <w:r>
        <w:rPr>
          <w:rFonts w:hint="eastAsia"/>
        </w:rPr>
        <w:t>https</w:t>
      </w:r>
      <w:r>
        <w:t>://</w:t>
      </w:r>
      <w:r w:rsidRPr="00B2354B">
        <w:rPr>
          <w:b/>
          <w:color w:val="FF0000"/>
        </w:rPr>
        <w:t>openshift-cockpit-openshift.router.default.svc.cluster.local</w:t>
      </w:r>
    </w:p>
    <w:p w14:paraId="1D3B74AD" w14:textId="4AB6AAFB" w:rsidR="00482479" w:rsidRDefault="00052C1A" w:rsidP="00052C1A">
      <w:pPr>
        <w:jc w:val="left"/>
      </w:pPr>
      <w:r>
        <w:t>&gt;</w:t>
      </w:r>
      <w:r w:rsidR="00482479" w:rsidRPr="00482479">
        <w:t>oc process -f openshift-cockpit.template -p COCKPIT_KUBE_URL=</w:t>
      </w:r>
      <w:r w:rsidR="00487573">
        <w:rPr>
          <w:rFonts w:hint="eastAsia"/>
        </w:rPr>
        <w:t>https</w:t>
      </w:r>
      <w:r w:rsidR="00487573">
        <w:t>://</w:t>
      </w:r>
      <w:r w:rsidR="000069CD" w:rsidRPr="000069CD">
        <w:t>openshift-cockpit-openshift.router.default.svc.cluster.local</w:t>
      </w:r>
      <w:r w:rsidR="00482479" w:rsidRPr="00482479">
        <w:t xml:space="preserve"> -p </w:t>
      </w:r>
      <w:r w:rsidR="00482479" w:rsidRPr="00482479">
        <w:lastRenderedPageBreak/>
        <w:t>OPENSHIFT_OAUTH_PROVIDER_URL=https://</w:t>
      </w:r>
      <w:r w:rsidR="007D5E2D">
        <w:t>192.168.200.56</w:t>
      </w:r>
      <w:r w:rsidR="00482479" w:rsidRPr="00482479">
        <w:t xml:space="preserve">:8443 | oc create -f </w:t>
      </w:r>
      <w:r w:rsidR="00E02D1B">
        <w:t>-</w:t>
      </w:r>
    </w:p>
    <w:p w14:paraId="74DD7820" w14:textId="596201B2" w:rsidR="00594ACF" w:rsidRPr="00DD7BEF" w:rsidRDefault="00972304" w:rsidP="00052C1A">
      <w:pPr>
        <w:jc w:val="left"/>
      </w:pPr>
      <w:r>
        <w:rPr>
          <w:rFonts w:hint="eastAsia"/>
        </w:rPr>
        <w:t>##</w:t>
      </w:r>
      <w:r>
        <w:t xml:space="preserve"> </w:t>
      </w:r>
      <w:r>
        <w:rPr>
          <w:rFonts w:hint="eastAsia"/>
        </w:rPr>
        <w:t>创建</w:t>
      </w:r>
      <w:r>
        <w:rPr>
          <w:rFonts w:hint="eastAsia"/>
        </w:rPr>
        <w:t>route</w:t>
      </w:r>
      <w:r w:rsidR="00B2354B">
        <w:rPr>
          <w:rFonts w:hint="eastAsia"/>
        </w:rPr>
        <w:t>，建议使用</w:t>
      </w:r>
      <w:r w:rsidR="00B2354B">
        <w:rPr>
          <w:rFonts w:hint="eastAsia"/>
        </w:rPr>
        <w:t>openshift</w:t>
      </w:r>
      <w:r w:rsidR="00B2354B">
        <w:rPr>
          <w:rFonts w:hint="eastAsia"/>
        </w:rPr>
        <w:t>控制台创建</w:t>
      </w:r>
      <w:r w:rsidR="00B2354B">
        <w:rPr>
          <w:rFonts w:hint="eastAsia"/>
        </w:rPr>
        <w:t>route</w:t>
      </w:r>
      <w:r w:rsidR="00B2354B">
        <w:rPr>
          <w:rFonts w:hint="eastAsia"/>
        </w:rPr>
        <w:t>，指定上面的</w:t>
      </w:r>
      <w:r w:rsidR="00DD7BEF" w:rsidRPr="00B2354B">
        <w:rPr>
          <w:b/>
          <w:color w:val="FF0000"/>
        </w:rPr>
        <w:t>openshift-cockpit-openshift.router.default.svc.cluster.local</w:t>
      </w:r>
      <w:r w:rsidR="00DD7BEF" w:rsidRPr="00DD7BEF">
        <w:rPr>
          <w:rFonts w:hint="eastAsia"/>
        </w:rPr>
        <w:t>作为</w:t>
      </w:r>
      <w:r w:rsidR="00DD7BEF" w:rsidRPr="00DD7BEF">
        <w:rPr>
          <w:rFonts w:hint="eastAsia"/>
        </w:rPr>
        <w:t>route</w:t>
      </w:r>
      <w:r w:rsidR="00DD7BEF" w:rsidRPr="00DD7BEF">
        <w:rPr>
          <w:rFonts w:hint="eastAsia"/>
        </w:rPr>
        <w:t>的</w:t>
      </w:r>
      <w:r w:rsidR="00DD7BEF" w:rsidRPr="00DD7BEF">
        <w:rPr>
          <w:rFonts w:hint="eastAsia"/>
        </w:rPr>
        <w:t>hostname</w:t>
      </w:r>
    </w:p>
    <w:p w14:paraId="17F63A38" w14:textId="0C750D0C" w:rsidR="00594ACF" w:rsidRDefault="00594ACF" w:rsidP="00052C1A">
      <w:pPr>
        <w:jc w:val="left"/>
      </w:pPr>
      <w:r>
        <w:rPr>
          <w:rFonts w:hint="eastAsia"/>
        </w:rPr>
        <w:t>&gt;</w:t>
      </w:r>
      <w:r w:rsidRPr="00594ACF">
        <w:t xml:space="preserve">oc create route passthrough --service </w:t>
      </w:r>
      <w:r w:rsidRPr="00487573">
        <w:t>openshift-cockpit</w:t>
      </w:r>
      <w:r w:rsidRPr="00594ACF">
        <w:t xml:space="preserve"> --port </w:t>
      </w:r>
      <w:r w:rsidR="00972304">
        <w:t>9090</w:t>
      </w:r>
    </w:p>
    <w:p w14:paraId="37CF2696" w14:textId="42D6161D" w:rsidR="00BF7530" w:rsidRDefault="006F7B45" w:rsidP="00052C1A">
      <w:pPr>
        <w:jc w:val="left"/>
      </w:pPr>
      <w:r>
        <w:rPr>
          <w:rFonts w:hint="eastAsia"/>
        </w:rPr>
        <w:t>访问</w:t>
      </w:r>
      <w:r w:rsidR="00925441">
        <w:t xml:space="preserve"> </w:t>
      </w:r>
      <w:r w:rsidR="003D0DED">
        <w:rPr>
          <w:rFonts w:hint="eastAsia"/>
        </w:rPr>
        <w:t>：</w:t>
      </w:r>
      <w:hyperlink r:id="rId185" w:history="1">
        <w:r w:rsidR="003D0DED" w:rsidRPr="00CB5B82">
          <w:rPr>
            <w:rStyle w:val="ac"/>
          </w:rPr>
          <w:t>https://openshift-cockpit-openshift.router.default.svc.cluster.local</w:t>
        </w:r>
      </w:hyperlink>
      <w:r w:rsidR="003D0DED">
        <w:rPr>
          <w:rFonts w:hint="eastAsia"/>
        </w:rPr>
        <w:t>，</w:t>
      </w:r>
      <w:r w:rsidR="003D0DED">
        <w:rPr>
          <w:rFonts w:hint="eastAsia"/>
        </w:rPr>
        <w:t>developer</w:t>
      </w:r>
      <w:r w:rsidR="003D0DED">
        <w:t>/1</w:t>
      </w:r>
    </w:p>
    <w:p w14:paraId="655CBE5D" w14:textId="7A88346F" w:rsidR="00BF7530" w:rsidRDefault="00925441" w:rsidP="00052C1A">
      <w:pPr>
        <w:jc w:val="left"/>
      </w:pPr>
      <w:r>
        <w:rPr>
          <w:noProof/>
        </w:rPr>
        <w:drawing>
          <wp:inline distT="0" distB="0" distL="0" distR="0" wp14:anchorId="361D0214" wp14:editId="073E92BA">
            <wp:extent cx="6151880" cy="340233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1880" cy="3402330"/>
                    </a:xfrm>
                    <a:prstGeom prst="rect">
                      <a:avLst/>
                    </a:prstGeom>
                  </pic:spPr>
                </pic:pic>
              </a:graphicData>
            </a:graphic>
          </wp:inline>
        </w:drawing>
      </w:r>
    </w:p>
    <w:p w14:paraId="5650816E" w14:textId="5366813D" w:rsidR="0010751F" w:rsidRDefault="00A16D07" w:rsidP="00052C1A">
      <w:pPr>
        <w:jc w:val="left"/>
      </w:pPr>
      <w:r>
        <w:rPr>
          <w:rFonts w:hint="eastAsia"/>
        </w:rPr>
        <w:t>看到概览</w:t>
      </w:r>
      <w:r w:rsidR="009A50CE">
        <w:rPr>
          <w:rFonts w:hint="eastAsia"/>
        </w:rPr>
        <w:t>/</w:t>
      </w:r>
      <w:r w:rsidR="009A50CE">
        <w:rPr>
          <w:rFonts w:hint="eastAsia"/>
        </w:rPr>
        <w:t>节点</w:t>
      </w:r>
      <w:r w:rsidR="009A50CE">
        <w:rPr>
          <w:rFonts w:hint="eastAsia"/>
        </w:rPr>
        <w:t>/</w:t>
      </w:r>
      <w:r w:rsidR="009A50CE">
        <w:rPr>
          <w:rFonts w:hint="eastAsia"/>
        </w:rPr>
        <w:t>容器</w:t>
      </w:r>
      <w:r w:rsidR="009A50CE">
        <w:rPr>
          <w:rFonts w:hint="eastAsia"/>
        </w:rPr>
        <w:t>/</w:t>
      </w:r>
      <w:r w:rsidR="009A50CE">
        <w:rPr>
          <w:rFonts w:hint="eastAsia"/>
        </w:rPr>
        <w:t>拓扑</w:t>
      </w:r>
      <w:r w:rsidR="009A50CE">
        <w:rPr>
          <w:rFonts w:hint="eastAsia"/>
        </w:rPr>
        <w:t>/</w:t>
      </w:r>
      <w:r w:rsidR="009A50CE">
        <w:t>……</w:t>
      </w:r>
    </w:p>
    <w:p w14:paraId="5A595141" w14:textId="1E140CBD" w:rsidR="00776763" w:rsidRDefault="00776763" w:rsidP="00052C1A">
      <w:pPr>
        <w:jc w:val="left"/>
      </w:pPr>
      <w:r>
        <w:rPr>
          <w:noProof/>
        </w:rPr>
        <w:lastRenderedPageBreak/>
        <w:drawing>
          <wp:inline distT="0" distB="0" distL="0" distR="0" wp14:anchorId="670310E0" wp14:editId="26334E55">
            <wp:extent cx="6151880" cy="326644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51880" cy="3266440"/>
                    </a:xfrm>
                    <a:prstGeom prst="rect">
                      <a:avLst/>
                    </a:prstGeom>
                  </pic:spPr>
                </pic:pic>
              </a:graphicData>
            </a:graphic>
          </wp:inline>
        </w:drawing>
      </w:r>
    </w:p>
    <w:p w14:paraId="0239703A" w14:textId="0ACF4515" w:rsidR="009C62C0" w:rsidRDefault="00DB3EBC" w:rsidP="00052C1A">
      <w:pPr>
        <w:jc w:val="left"/>
      </w:pPr>
      <w:r>
        <w:rPr>
          <w:noProof/>
        </w:rPr>
        <w:drawing>
          <wp:inline distT="0" distB="0" distL="0" distR="0" wp14:anchorId="4835B874" wp14:editId="58EFE82A">
            <wp:extent cx="6151880" cy="3161030"/>
            <wp:effectExtent l="0" t="0" r="127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1880" cy="3161030"/>
                    </a:xfrm>
                    <a:prstGeom prst="rect">
                      <a:avLst/>
                    </a:prstGeom>
                  </pic:spPr>
                </pic:pic>
              </a:graphicData>
            </a:graphic>
          </wp:inline>
        </w:drawing>
      </w:r>
    </w:p>
    <w:p w14:paraId="4C99DEB7" w14:textId="01CAFCAA" w:rsidR="00D45EA5" w:rsidRDefault="00D45EA5" w:rsidP="00052C1A">
      <w:pPr>
        <w:jc w:val="left"/>
      </w:pPr>
      <w:r>
        <w:rPr>
          <w:noProof/>
        </w:rPr>
        <w:lastRenderedPageBreak/>
        <w:drawing>
          <wp:inline distT="0" distB="0" distL="0" distR="0" wp14:anchorId="28BB2E2C" wp14:editId="4ECAB7CA">
            <wp:extent cx="6151880" cy="3437890"/>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1880" cy="3437890"/>
                    </a:xfrm>
                    <a:prstGeom prst="rect">
                      <a:avLst/>
                    </a:prstGeom>
                  </pic:spPr>
                </pic:pic>
              </a:graphicData>
            </a:graphic>
          </wp:inline>
        </w:drawing>
      </w:r>
    </w:p>
    <w:p w14:paraId="634BB2B7" w14:textId="32C14901" w:rsidR="00ED32D9" w:rsidRDefault="00ED32D9" w:rsidP="00052C1A">
      <w:pPr>
        <w:jc w:val="left"/>
      </w:pPr>
    </w:p>
    <w:p w14:paraId="3C1A8CD8" w14:textId="0D64BCBE" w:rsidR="00ED32D9" w:rsidRDefault="00ED32D9" w:rsidP="00ED32D9">
      <w:pPr>
        <w:pStyle w:val="1"/>
      </w:pPr>
      <w:bookmarkStart w:id="112" w:name="_Toc500018522"/>
      <w:r>
        <w:rPr>
          <w:rFonts w:hint="eastAsia"/>
        </w:rPr>
        <w:t>部署</w:t>
      </w:r>
      <w:r>
        <w:t>M</w:t>
      </w:r>
      <w:r>
        <w:rPr>
          <w:rFonts w:hint="eastAsia"/>
        </w:rPr>
        <w:t>anage</w:t>
      </w:r>
      <w:r>
        <w:t>IQ</w:t>
      </w:r>
      <w:bookmarkEnd w:id="112"/>
    </w:p>
    <w:p w14:paraId="6CA98396" w14:textId="5C14B137" w:rsidR="00ED32D9" w:rsidRDefault="00C46959" w:rsidP="00ED32D9">
      <w:r>
        <w:t>M</w:t>
      </w:r>
      <w:r>
        <w:rPr>
          <w:rFonts w:hint="eastAsia"/>
        </w:rPr>
        <w:t>anage</w:t>
      </w:r>
      <w:r>
        <w:t>IQ</w:t>
      </w:r>
      <w:r>
        <w:rPr>
          <w:rFonts w:hint="eastAsia"/>
        </w:rPr>
        <w:t>是一个开源的混合云管理平台项目</w:t>
      </w:r>
      <w:r w:rsidR="00504258">
        <w:rPr>
          <w:rFonts w:hint="eastAsia"/>
        </w:rPr>
        <w:t>，它的商业版本是</w:t>
      </w:r>
      <w:r w:rsidR="00504258">
        <w:rPr>
          <w:rFonts w:hint="eastAsia"/>
        </w:rPr>
        <w:t>Redhat</w:t>
      </w:r>
      <w:r w:rsidR="00504258">
        <w:t xml:space="preserve"> C</w:t>
      </w:r>
      <w:r w:rsidR="00504258">
        <w:rPr>
          <w:rFonts w:hint="eastAsia"/>
        </w:rPr>
        <w:t>loudForms</w:t>
      </w:r>
      <w:r w:rsidR="00504258">
        <w:rPr>
          <w:rFonts w:hint="eastAsia"/>
        </w:rPr>
        <w:t>。两者原生都提供对</w:t>
      </w:r>
      <w:r w:rsidR="00504258">
        <w:rPr>
          <w:rFonts w:hint="eastAsia"/>
        </w:rPr>
        <w:t>OpenStack</w:t>
      </w:r>
      <w:r w:rsidR="00504258">
        <w:rPr>
          <w:rFonts w:hint="eastAsia"/>
        </w:rPr>
        <w:t>、</w:t>
      </w:r>
      <w:r w:rsidR="00504258">
        <w:t>VMW</w:t>
      </w:r>
      <w:r w:rsidR="00504258">
        <w:rPr>
          <w:rFonts w:hint="eastAsia"/>
        </w:rPr>
        <w:t>are</w:t>
      </w:r>
      <w:r w:rsidR="00504258">
        <w:rPr>
          <w:rFonts w:hint="eastAsia"/>
        </w:rPr>
        <w:t>、</w:t>
      </w:r>
      <w:r w:rsidR="00504258">
        <w:rPr>
          <w:rFonts w:hint="eastAsia"/>
        </w:rPr>
        <w:t>Amazon</w:t>
      </w:r>
      <w:r w:rsidR="00504258">
        <w:rPr>
          <w:rFonts w:hint="eastAsia"/>
        </w:rPr>
        <w:t>等公有云的支持，同时其也原生对</w:t>
      </w:r>
      <w:r w:rsidR="00504258">
        <w:rPr>
          <w:rFonts w:hint="eastAsia"/>
        </w:rPr>
        <w:t>openshift</w:t>
      </w:r>
      <w:r w:rsidR="00504258">
        <w:rPr>
          <w:rFonts w:hint="eastAsia"/>
        </w:rPr>
        <w:t>提供集成支持。用过可以通过</w:t>
      </w:r>
      <w:r w:rsidR="00504258">
        <w:t>M</w:t>
      </w:r>
      <w:r w:rsidR="00504258">
        <w:rPr>
          <w:rFonts w:hint="eastAsia"/>
        </w:rPr>
        <w:t>anage</w:t>
      </w:r>
      <w:r w:rsidR="00504258">
        <w:t>IQ</w:t>
      </w:r>
      <w:r w:rsidR="00504258">
        <w:rPr>
          <w:rFonts w:hint="eastAsia"/>
        </w:rPr>
        <w:t>对多个不同的云平台进行统一管理。</w:t>
      </w:r>
    </w:p>
    <w:p w14:paraId="20DF6951" w14:textId="3E2E5E01" w:rsidR="00882DAD" w:rsidRDefault="00882DAD" w:rsidP="00882DAD">
      <w:pPr>
        <w:pStyle w:val="2"/>
        <w:rPr>
          <w:shd w:val="clear" w:color="auto" w:fill="FFFFFF"/>
        </w:rPr>
      </w:pPr>
      <w:bookmarkStart w:id="113" w:name="_Toc500018523"/>
      <w:r>
        <w:rPr>
          <w:shd w:val="clear" w:color="auto" w:fill="FFFFFF"/>
        </w:rPr>
        <w:t>Hawkular OpenShift Agen</w:t>
      </w:r>
      <w:r w:rsidR="00906138">
        <w:rPr>
          <w:rFonts w:hint="eastAsia"/>
          <w:shd w:val="clear" w:color="auto" w:fill="FFFFFF"/>
        </w:rPr>
        <w:t>t</w:t>
      </w:r>
      <w:r w:rsidR="00DF597F">
        <w:rPr>
          <w:rFonts w:hint="eastAsia"/>
          <w:shd w:val="clear" w:color="auto" w:fill="FFFFFF"/>
        </w:rPr>
        <w:t>（没成功）</w:t>
      </w:r>
      <w:bookmarkEnd w:id="113"/>
    </w:p>
    <w:p w14:paraId="11D0B95C" w14:textId="0FA6D88C" w:rsidR="00882DAD" w:rsidRDefault="00882DAD" w:rsidP="00882DAD">
      <w:r>
        <w:rPr>
          <w:rFonts w:hint="eastAsia"/>
        </w:rPr>
        <w:t>因为</w:t>
      </w:r>
      <w:r>
        <w:t>M</w:t>
      </w:r>
      <w:r>
        <w:rPr>
          <w:rFonts w:hint="eastAsia"/>
        </w:rPr>
        <w:t>anage</w:t>
      </w:r>
      <w:r>
        <w:t>IQ</w:t>
      </w:r>
      <w:r>
        <w:rPr>
          <w:rFonts w:hint="eastAsia"/>
        </w:rPr>
        <w:t>监控依赖于</w:t>
      </w:r>
      <w:r>
        <w:rPr>
          <w:rFonts w:hint="eastAsia"/>
        </w:rPr>
        <w:t>hawkular</w:t>
      </w:r>
      <w:r w:rsidR="00906138">
        <w:rPr>
          <w:rFonts w:hint="eastAsia"/>
        </w:rPr>
        <w:t xml:space="preserve"> agent</w:t>
      </w:r>
      <w:r w:rsidR="00906138">
        <w:rPr>
          <w:rFonts w:hint="eastAsia"/>
        </w:rPr>
        <w:t>，负责收集监控信息到</w:t>
      </w:r>
      <w:r w:rsidR="00906138">
        <w:t>M</w:t>
      </w:r>
      <w:r w:rsidR="00906138">
        <w:rPr>
          <w:rFonts w:hint="eastAsia"/>
        </w:rPr>
        <w:t>anageIQ</w:t>
      </w:r>
      <w:r w:rsidR="00906138">
        <w:rPr>
          <w:rFonts w:hint="eastAsia"/>
        </w:rPr>
        <w:t>。</w:t>
      </w:r>
    </w:p>
    <w:p w14:paraId="0ECE2477" w14:textId="1C008144" w:rsidR="00890225" w:rsidRDefault="00890225" w:rsidP="00890225">
      <w:pPr>
        <w:pStyle w:val="af4"/>
        <w:numPr>
          <w:ilvl w:val="0"/>
          <w:numId w:val="35"/>
        </w:numPr>
        <w:ind w:firstLineChars="0"/>
      </w:pPr>
      <w:r>
        <w:rPr>
          <w:rFonts w:hint="eastAsia"/>
        </w:rPr>
        <w:t>clone</w:t>
      </w:r>
      <w:r>
        <w:t xml:space="preserve"> </w:t>
      </w:r>
      <w:r>
        <w:rPr>
          <w:rFonts w:hint="eastAsia"/>
        </w:rPr>
        <w:t>git</w:t>
      </w:r>
      <w:r>
        <w:rPr>
          <w:rFonts w:hint="eastAsia"/>
        </w:rPr>
        <w:t>仓库</w:t>
      </w:r>
      <w:r w:rsidR="005165FF">
        <w:rPr>
          <w:rFonts w:hint="eastAsia"/>
        </w:rPr>
        <w:t>，并</w:t>
      </w:r>
      <w:r w:rsidR="005165FF">
        <w:rPr>
          <w:rFonts w:hint="eastAsia"/>
        </w:rPr>
        <w:t>cd</w:t>
      </w:r>
      <w:r w:rsidR="005165FF">
        <w:rPr>
          <w:rFonts w:hint="eastAsia"/>
        </w:rPr>
        <w:t>到目录</w:t>
      </w:r>
      <w:r w:rsidR="005165FF" w:rsidRPr="00890225">
        <w:t>hawkular-openshift-agent</w:t>
      </w:r>
    </w:p>
    <w:p w14:paraId="7478A08F" w14:textId="29015A2D" w:rsidR="00890225" w:rsidRDefault="00890225" w:rsidP="00890225">
      <w:r>
        <w:rPr>
          <w:rFonts w:hint="eastAsia"/>
        </w:rPr>
        <w:t>&gt;</w:t>
      </w:r>
      <w:r w:rsidRPr="00890225">
        <w:t xml:space="preserve">git clone </w:t>
      </w:r>
      <w:hyperlink r:id="rId190" w:history="1">
        <w:r w:rsidR="008B5561" w:rsidRPr="005F34D7">
          <w:rPr>
            <w:rStyle w:val="ac"/>
          </w:rPr>
          <w:t>https://github.com/hawkular/hawkular-openshift-agent.git</w:t>
        </w:r>
      </w:hyperlink>
    </w:p>
    <w:p w14:paraId="6AB9BC87" w14:textId="07C06F17" w:rsidR="008B5561" w:rsidRPr="008B5561" w:rsidRDefault="008B5561" w:rsidP="00890225">
      <w:r>
        <w:t>&gt;</w:t>
      </w:r>
      <w:r>
        <w:rPr>
          <w:rFonts w:hint="eastAsia"/>
        </w:rPr>
        <w:t>cd</w:t>
      </w:r>
      <w:r>
        <w:t xml:space="preserve"> </w:t>
      </w:r>
      <w:r w:rsidRPr="00890225">
        <w:t>hawkular-openshift-agent</w:t>
      </w:r>
    </w:p>
    <w:p w14:paraId="077F72F9" w14:textId="63C67B6E" w:rsidR="00906138" w:rsidRDefault="007C40B8" w:rsidP="007C40B8">
      <w:pPr>
        <w:pStyle w:val="af4"/>
        <w:numPr>
          <w:ilvl w:val="0"/>
          <w:numId w:val="35"/>
        </w:numPr>
        <w:ind w:firstLineChars="0"/>
      </w:pPr>
      <w:r>
        <w:rPr>
          <w:rFonts w:hint="eastAsia"/>
        </w:rPr>
        <w:t>管理员账号登录</w:t>
      </w:r>
      <w:r>
        <w:rPr>
          <w:rFonts w:hint="eastAsia"/>
        </w:rPr>
        <w:t>openshift</w:t>
      </w:r>
      <w:r>
        <w:rPr>
          <w:rFonts w:hint="eastAsia"/>
        </w:rPr>
        <w:t>，</w:t>
      </w:r>
      <w:r>
        <w:rPr>
          <w:rFonts w:hint="eastAsia"/>
        </w:rPr>
        <w:t>system</w:t>
      </w:r>
      <w:r>
        <w:t>:admin</w:t>
      </w:r>
      <w:r>
        <w:rPr>
          <w:rFonts w:hint="eastAsia"/>
        </w:rPr>
        <w:t>，并切换到</w:t>
      </w:r>
      <w:r>
        <w:rPr>
          <w:rFonts w:hint="eastAsia"/>
        </w:rPr>
        <w:t>default</w:t>
      </w:r>
      <w:r>
        <w:rPr>
          <w:rFonts w:hint="eastAsia"/>
        </w:rPr>
        <w:t>项目</w:t>
      </w:r>
    </w:p>
    <w:p w14:paraId="1FC6897C" w14:textId="5DF7F35F" w:rsidR="007C40B8" w:rsidRDefault="007C40B8" w:rsidP="007C40B8">
      <w:r>
        <w:rPr>
          <w:rFonts w:hint="eastAsia"/>
        </w:rPr>
        <w:t>&gt;</w:t>
      </w:r>
      <w:r w:rsidR="00BB06A0" w:rsidRPr="00BB06A0">
        <w:t>oc login -u system:admin</w:t>
      </w:r>
    </w:p>
    <w:p w14:paraId="0C405DA7" w14:textId="77AEA0E3" w:rsidR="00BB06A0" w:rsidRDefault="00BB06A0" w:rsidP="007C40B8">
      <w:r>
        <w:rPr>
          <w:rFonts w:hint="eastAsia"/>
        </w:rPr>
        <w:lastRenderedPageBreak/>
        <w:t>&gt;</w:t>
      </w:r>
      <w:r w:rsidRPr="00BB06A0">
        <w:t>oc project default</w:t>
      </w:r>
    </w:p>
    <w:p w14:paraId="015F1F0D" w14:textId="0EBACE3A" w:rsidR="00173CA3" w:rsidRDefault="00173CA3" w:rsidP="007C40B8">
      <w:r>
        <w:rPr>
          <w:rFonts w:hint="eastAsia"/>
        </w:rPr>
        <w:t>3</w:t>
      </w:r>
      <w:r>
        <w:rPr>
          <w:rFonts w:hint="eastAsia"/>
        </w:rPr>
        <w:t>）执行以下命令</w:t>
      </w:r>
      <w:r w:rsidR="008A69F9">
        <w:rPr>
          <w:rFonts w:hint="eastAsia"/>
        </w:rPr>
        <w:t>部署</w:t>
      </w:r>
      <w:r w:rsidR="008A69F9">
        <w:rPr>
          <w:rFonts w:hint="eastAsia"/>
        </w:rPr>
        <w:t>agent</w:t>
      </w:r>
    </w:p>
    <w:p w14:paraId="7982D70D" w14:textId="3907282A" w:rsidR="00173CA3" w:rsidRDefault="00173CA3" w:rsidP="00173CA3">
      <w:pPr>
        <w:jc w:val="left"/>
      </w:pPr>
      <w:r>
        <w:rPr>
          <w:rFonts w:hint="eastAsia"/>
        </w:rPr>
        <w:t>&gt;</w:t>
      </w:r>
      <w:r w:rsidRPr="00173CA3">
        <w:t xml:space="preserve"> oc create -f deploy/openshift/hawkular-openshift-agent-configmap.yaml -n default</w:t>
      </w:r>
    </w:p>
    <w:tbl>
      <w:tblPr>
        <w:tblStyle w:val="a4"/>
        <w:tblW w:w="0" w:type="auto"/>
        <w:tblLook w:val="04A0" w:firstRow="1" w:lastRow="0" w:firstColumn="1" w:lastColumn="0" w:noHBand="0" w:noVBand="1"/>
      </w:tblPr>
      <w:tblGrid>
        <w:gridCol w:w="9678"/>
      </w:tblGrid>
      <w:tr w:rsidR="0021474A" w14:paraId="2BD1DC43" w14:textId="77777777" w:rsidTr="0021474A">
        <w:tc>
          <w:tcPr>
            <w:tcW w:w="9678" w:type="dxa"/>
          </w:tcPr>
          <w:p w14:paraId="462F9E1F" w14:textId="60395C6A" w:rsidR="0021474A" w:rsidRDefault="0021474A" w:rsidP="00173CA3">
            <w:pPr>
              <w:jc w:val="left"/>
            </w:pPr>
            <w:r w:rsidRPr="0021474A">
              <w:t>configmap "hawkular-openshift-agent-configuration" created</w:t>
            </w:r>
          </w:p>
        </w:tc>
      </w:tr>
    </w:tbl>
    <w:p w14:paraId="629C957E" w14:textId="293633FE" w:rsidR="0021474A" w:rsidRDefault="00F95601" w:rsidP="00173CA3">
      <w:pPr>
        <w:jc w:val="left"/>
      </w:pPr>
      <w:r>
        <w:rPr>
          <w:rFonts w:hint="eastAsia"/>
        </w:rPr>
        <w:t>#</w:t>
      </w:r>
      <w:r>
        <w:t xml:space="preserve"># </w:t>
      </w:r>
      <w:r>
        <w:rPr>
          <w:rFonts w:hint="eastAsia"/>
        </w:rPr>
        <w:t>编辑</w:t>
      </w:r>
      <w:r w:rsidRPr="00F95601">
        <w:t>hawkular-openshift-agent.yaml</w:t>
      </w:r>
      <w:r>
        <w:rPr>
          <w:rFonts w:hint="eastAsia"/>
        </w:rPr>
        <w:t>，把</w:t>
      </w:r>
      <w:r w:rsidRPr="00F95601">
        <w:t>hawkular-openshift-agent</w:t>
      </w:r>
      <w:r>
        <w:rPr>
          <w:rFonts w:hint="eastAsia"/>
        </w:rPr>
        <w:t>镜像版本</w:t>
      </w:r>
      <w:r w:rsidR="00CC2DE4" w:rsidRPr="00183D44">
        <w:rPr>
          <w:rFonts w:hint="eastAsia"/>
          <w:b/>
          <w:color w:val="FF0000"/>
        </w:rPr>
        <w:t>dev</w:t>
      </w:r>
      <w:r w:rsidRPr="00183D44">
        <w:rPr>
          <w:rFonts w:hint="eastAsia"/>
          <w:b/>
          <w:color w:val="FF0000"/>
        </w:rPr>
        <w:t>改为：</w:t>
      </w:r>
      <w:r w:rsidRPr="00183D44">
        <w:rPr>
          <w:rFonts w:hint="eastAsia"/>
          <w:b/>
          <w:color w:val="FF0000"/>
        </w:rPr>
        <w:t>latest</w:t>
      </w:r>
      <w:r w:rsidR="008B31B0">
        <w:rPr>
          <w:rFonts w:hint="eastAsia"/>
          <w:b/>
          <w:color w:val="FF0000"/>
        </w:rPr>
        <w:t>，</w:t>
      </w:r>
      <w:r w:rsidR="008B31B0" w:rsidRPr="00674D35">
        <w:rPr>
          <w:rFonts w:hint="eastAsia"/>
        </w:rPr>
        <w:t>github</w:t>
      </w:r>
      <w:r w:rsidR="008B31B0" w:rsidRPr="00674D35">
        <w:rPr>
          <w:rFonts w:hint="eastAsia"/>
        </w:rPr>
        <w:t>上</w:t>
      </w:r>
      <w:r w:rsidR="008B31B0" w:rsidRPr="00674D35">
        <w:rPr>
          <w:rFonts w:hint="eastAsia"/>
        </w:rPr>
        <w:t>issue</w:t>
      </w:r>
      <w:r w:rsidR="008B31B0" w:rsidRPr="00674D35">
        <w:rPr>
          <w:rFonts w:hint="eastAsia"/>
        </w:rPr>
        <w:t>中已解决</w:t>
      </w:r>
    </w:p>
    <w:p w14:paraId="6E5E1CD8" w14:textId="05065BB0" w:rsidR="00F95601" w:rsidRDefault="00F95601" w:rsidP="00173CA3">
      <w:pPr>
        <w:jc w:val="left"/>
      </w:pPr>
      <w:r>
        <w:rPr>
          <w:rFonts w:hint="eastAsia"/>
        </w:rPr>
        <w:t>&gt;</w:t>
      </w:r>
      <w:r w:rsidRPr="00F95601">
        <w:t xml:space="preserve"> vim hawkular-openshift-agent.yaml</w:t>
      </w:r>
    </w:p>
    <w:p w14:paraId="495D4585" w14:textId="0FCF2866" w:rsidR="00173CA3" w:rsidRDefault="00173CA3" w:rsidP="00173CA3">
      <w:pPr>
        <w:jc w:val="left"/>
      </w:pPr>
      <w:r>
        <w:rPr>
          <w:rFonts w:hint="eastAsia"/>
        </w:rPr>
        <w:t>&gt;</w:t>
      </w:r>
      <w:r w:rsidRPr="00173CA3">
        <w:t xml:space="preserve"> oc process -f deploy/openshift/hawkular-openshift-agent.yaml | oc create -n default -f -</w:t>
      </w:r>
    </w:p>
    <w:tbl>
      <w:tblPr>
        <w:tblStyle w:val="a4"/>
        <w:tblW w:w="0" w:type="auto"/>
        <w:tblLook w:val="04A0" w:firstRow="1" w:lastRow="0" w:firstColumn="1" w:lastColumn="0" w:noHBand="0" w:noVBand="1"/>
      </w:tblPr>
      <w:tblGrid>
        <w:gridCol w:w="9678"/>
      </w:tblGrid>
      <w:tr w:rsidR="0021474A" w14:paraId="5A15679E" w14:textId="77777777" w:rsidTr="0021474A">
        <w:tc>
          <w:tcPr>
            <w:tcW w:w="9678" w:type="dxa"/>
          </w:tcPr>
          <w:p w14:paraId="260046F5" w14:textId="77777777" w:rsidR="0021474A" w:rsidRDefault="0021474A" w:rsidP="0021474A">
            <w:pPr>
              <w:jc w:val="left"/>
            </w:pPr>
            <w:r>
              <w:t>clusterrole "hawkular-openshift-agent" created</w:t>
            </w:r>
          </w:p>
          <w:p w14:paraId="73AEF8EC" w14:textId="77777777" w:rsidR="0021474A" w:rsidRDefault="0021474A" w:rsidP="0021474A">
            <w:pPr>
              <w:jc w:val="left"/>
            </w:pPr>
            <w:r>
              <w:t>serviceaccount "hawkular-openshift-agent" created</w:t>
            </w:r>
          </w:p>
          <w:p w14:paraId="1A90605C" w14:textId="77777777" w:rsidR="0021474A" w:rsidRDefault="0021474A" w:rsidP="0021474A">
            <w:pPr>
              <w:jc w:val="left"/>
            </w:pPr>
            <w:r>
              <w:t>secret "hawkular-openshift-agent-status" created</w:t>
            </w:r>
          </w:p>
          <w:p w14:paraId="2D70C3D4" w14:textId="2FCD6F2E" w:rsidR="0021474A" w:rsidRDefault="0021474A" w:rsidP="0021474A">
            <w:pPr>
              <w:jc w:val="left"/>
            </w:pPr>
            <w:r>
              <w:t>daemonset "hawkular-openshift-agent" created</w:t>
            </w:r>
          </w:p>
        </w:tc>
      </w:tr>
    </w:tbl>
    <w:p w14:paraId="194D95FE" w14:textId="77777777" w:rsidR="0021474A" w:rsidRDefault="0021474A" w:rsidP="00173CA3">
      <w:pPr>
        <w:jc w:val="left"/>
      </w:pPr>
    </w:p>
    <w:p w14:paraId="0971CC7E" w14:textId="028F79FA" w:rsidR="00173CA3" w:rsidRDefault="00173CA3" w:rsidP="00173CA3">
      <w:pPr>
        <w:jc w:val="left"/>
      </w:pPr>
      <w:r>
        <w:rPr>
          <w:rFonts w:hint="eastAsia"/>
        </w:rPr>
        <w:t>&gt;</w:t>
      </w:r>
      <w:r w:rsidRPr="00173CA3">
        <w:t xml:space="preserve"> oc adm policy add-cluster-role-to-user hawkular-openshift-agent system:serviceaccount:default:hawkular-openshift-agent</w:t>
      </w:r>
    </w:p>
    <w:tbl>
      <w:tblPr>
        <w:tblStyle w:val="a4"/>
        <w:tblW w:w="0" w:type="auto"/>
        <w:tblLook w:val="04A0" w:firstRow="1" w:lastRow="0" w:firstColumn="1" w:lastColumn="0" w:noHBand="0" w:noVBand="1"/>
      </w:tblPr>
      <w:tblGrid>
        <w:gridCol w:w="9678"/>
      </w:tblGrid>
      <w:tr w:rsidR="006E1C87" w14:paraId="71D189FB" w14:textId="77777777" w:rsidTr="006E1C87">
        <w:tc>
          <w:tcPr>
            <w:tcW w:w="9678" w:type="dxa"/>
          </w:tcPr>
          <w:p w14:paraId="50373AA4" w14:textId="085827AE" w:rsidR="006E1C87" w:rsidRDefault="006E1C87" w:rsidP="00173CA3">
            <w:pPr>
              <w:jc w:val="left"/>
            </w:pPr>
            <w:r w:rsidRPr="006E1C87">
              <w:t>cluster role "hawkular-openshift-agent" added: "system:serviceaccount:default:hawkular-openshift-agent"</w:t>
            </w:r>
          </w:p>
        </w:tc>
      </w:tr>
    </w:tbl>
    <w:p w14:paraId="55472E35" w14:textId="5C168A57" w:rsidR="006E1C87" w:rsidRDefault="008A69F9" w:rsidP="008A69F9">
      <w:pPr>
        <w:pStyle w:val="af4"/>
        <w:numPr>
          <w:ilvl w:val="0"/>
          <w:numId w:val="35"/>
        </w:numPr>
        <w:ind w:firstLineChars="0"/>
        <w:jc w:val="left"/>
      </w:pPr>
      <w:r>
        <w:rPr>
          <w:rFonts w:hint="eastAsia"/>
        </w:rPr>
        <w:t>可通过以下命令进行卸载</w:t>
      </w:r>
      <w:r>
        <w:rPr>
          <w:rFonts w:hint="eastAsia"/>
        </w:rPr>
        <w:t>agent</w:t>
      </w:r>
    </w:p>
    <w:p w14:paraId="4ADCC435" w14:textId="4A53F802" w:rsidR="008A69F9" w:rsidRPr="00173CA3" w:rsidRDefault="008A69F9" w:rsidP="008A69F9">
      <w:pPr>
        <w:jc w:val="left"/>
      </w:pPr>
      <w:r>
        <w:rPr>
          <w:rFonts w:hint="eastAsia"/>
        </w:rPr>
        <w:t>&gt;</w:t>
      </w:r>
      <w:r w:rsidRPr="008A69F9">
        <w:t xml:space="preserve"> make openshift-undeploy</w:t>
      </w:r>
    </w:p>
    <w:p w14:paraId="32AE830B" w14:textId="42A42DE9" w:rsidR="00FA0E0B" w:rsidRDefault="00FA0E0B" w:rsidP="00FA0E0B">
      <w:pPr>
        <w:pStyle w:val="2"/>
      </w:pPr>
      <w:bookmarkStart w:id="114" w:name="_Toc500018524"/>
      <w:r>
        <w:rPr>
          <w:rFonts w:hint="eastAsia"/>
        </w:rPr>
        <w:t>安装方式</w:t>
      </w:r>
      <w:bookmarkEnd w:id="114"/>
    </w:p>
    <w:p w14:paraId="2F8223B4" w14:textId="13ED8CCD" w:rsidR="001939BB" w:rsidRPr="001939BB" w:rsidRDefault="001939BB" w:rsidP="001939BB">
      <w:r>
        <w:rPr>
          <w:rFonts w:hint="eastAsia"/>
        </w:rPr>
        <w:t>官方有三种：</w:t>
      </w:r>
      <w:hyperlink r:id="rId191" w:history="1">
        <w:r w:rsidRPr="005F34D7">
          <w:rPr>
            <w:rStyle w:val="ac"/>
          </w:rPr>
          <w:t>http://manageiq.org/docs/get-started/</w:t>
        </w:r>
      </w:hyperlink>
      <w:r>
        <w:rPr>
          <w:rFonts w:hint="eastAsia"/>
        </w:rPr>
        <w:t>，其中不包括</w:t>
      </w:r>
      <w:r>
        <w:rPr>
          <w:rFonts w:hint="eastAsia"/>
        </w:rPr>
        <w:t>manageiq</w:t>
      </w:r>
      <w:r>
        <w:t xml:space="preserve"> </w:t>
      </w:r>
      <w:r>
        <w:rPr>
          <w:rFonts w:hint="eastAsia"/>
        </w:rPr>
        <w:t>pods</w:t>
      </w:r>
      <w:r>
        <w:rPr>
          <w:rFonts w:hint="eastAsia"/>
        </w:rPr>
        <w:t>方式。</w:t>
      </w:r>
    </w:p>
    <w:p w14:paraId="3C1E665F" w14:textId="6393766F" w:rsidR="00FA0E0B" w:rsidRDefault="00FA0E0B" w:rsidP="00FA0E0B">
      <w:pPr>
        <w:pStyle w:val="af4"/>
        <w:numPr>
          <w:ilvl w:val="0"/>
          <w:numId w:val="32"/>
        </w:numPr>
        <w:ind w:firstLineChars="0"/>
      </w:pPr>
      <w:r>
        <w:rPr>
          <w:rFonts w:hint="eastAsia"/>
        </w:rPr>
        <w:t>通过</w:t>
      </w:r>
      <w:r>
        <w:rPr>
          <w:rFonts w:hint="eastAsia"/>
        </w:rPr>
        <w:t>manageiq</w:t>
      </w:r>
      <w:r>
        <w:t xml:space="preserve"> </w:t>
      </w:r>
      <w:r>
        <w:rPr>
          <w:rFonts w:hint="eastAsia"/>
        </w:rPr>
        <w:t>pods</w:t>
      </w:r>
      <w:r>
        <w:rPr>
          <w:rFonts w:hint="eastAsia"/>
        </w:rPr>
        <w:t>方式，通过模板创建</w:t>
      </w:r>
      <w:r>
        <w:rPr>
          <w:rFonts w:hint="eastAsia"/>
        </w:rPr>
        <w:t>pods</w:t>
      </w:r>
      <w:r w:rsidR="003121CB">
        <w:rPr>
          <w:rFonts w:hint="eastAsia"/>
        </w:rPr>
        <w:t>（</w:t>
      </w:r>
      <w:r w:rsidR="003121CB" w:rsidRPr="00791FC4">
        <w:rPr>
          <w:rFonts w:hint="eastAsia"/>
          <w:b/>
          <w:color w:val="FF0000"/>
        </w:rPr>
        <w:t>但此方法未能成功部署</w:t>
      </w:r>
      <w:r w:rsidR="003121CB">
        <w:rPr>
          <w:rFonts w:hint="eastAsia"/>
        </w:rPr>
        <w:t>）</w:t>
      </w:r>
    </w:p>
    <w:p w14:paraId="2425C80B" w14:textId="33E6262B" w:rsidR="00FA0E0B" w:rsidRDefault="00FA0E0B" w:rsidP="00FA0E0B">
      <w:r>
        <w:rPr>
          <w:rFonts w:hint="eastAsia"/>
        </w:rPr>
        <w:t>参考：</w:t>
      </w:r>
      <w:hyperlink r:id="rId192" w:history="1">
        <w:r w:rsidRPr="005F34D7">
          <w:rPr>
            <w:rStyle w:val="ac"/>
          </w:rPr>
          <w:t>https://github.com/ManageIQ/manageiq-pods</w:t>
        </w:r>
      </w:hyperlink>
    </w:p>
    <w:p w14:paraId="1F52FE43" w14:textId="1D5CB5F5" w:rsidR="001939BB" w:rsidRDefault="001939BB" w:rsidP="00FA0E0B"/>
    <w:p w14:paraId="08BD2BEF" w14:textId="6653145A" w:rsidR="001939BB" w:rsidRDefault="001939BB" w:rsidP="001939BB">
      <w:pPr>
        <w:pStyle w:val="af4"/>
        <w:numPr>
          <w:ilvl w:val="0"/>
          <w:numId w:val="32"/>
        </w:numPr>
        <w:ind w:firstLineChars="0"/>
      </w:pPr>
      <w:r>
        <w:rPr>
          <w:rFonts w:hint="eastAsia"/>
        </w:rPr>
        <w:t>通过</w:t>
      </w:r>
      <w:r>
        <w:rPr>
          <w:rFonts w:hint="eastAsia"/>
        </w:rPr>
        <w:t>docker</w:t>
      </w:r>
      <w:r>
        <w:rPr>
          <w:rFonts w:hint="eastAsia"/>
        </w:rPr>
        <w:t>镜像部署</w:t>
      </w:r>
    </w:p>
    <w:p w14:paraId="123C8670" w14:textId="5777BA20" w:rsidR="003E5EAB" w:rsidRDefault="00ED4D4B" w:rsidP="001939BB">
      <w:hyperlink r:id="rId193" w:history="1">
        <w:r w:rsidR="0037412B" w:rsidRPr="005F34D7">
          <w:rPr>
            <w:rStyle w:val="ac"/>
          </w:rPr>
          <w:t>http://manageiq.org/docs/get-started/docker</w:t>
        </w:r>
      </w:hyperlink>
      <w:r w:rsidR="0037412B">
        <w:rPr>
          <w:rFonts w:hint="eastAsia"/>
        </w:rPr>
        <w:t>，比较简单。</w:t>
      </w:r>
    </w:p>
    <w:p w14:paraId="5E9B0C59" w14:textId="0F4D8FEA" w:rsidR="003E5EAB" w:rsidRDefault="003E5EAB" w:rsidP="001939BB">
      <w:r>
        <w:rPr>
          <w:rFonts w:hint="eastAsia"/>
        </w:rPr>
        <w:lastRenderedPageBreak/>
        <w:t>##</w:t>
      </w:r>
      <w:r>
        <w:t xml:space="preserve"> </w:t>
      </w:r>
      <w:r>
        <w:rPr>
          <w:rFonts w:hint="eastAsia"/>
        </w:rPr>
        <w:t>若未启动</w:t>
      </w:r>
      <w:r>
        <w:rPr>
          <w:rFonts w:hint="eastAsia"/>
        </w:rPr>
        <w:t>docker</w:t>
      </w:r>
      <w:r>
        <w:rPr>
          <w:rFonts w:hint="eastAsia"/>
        </w:rPr>
        <w:t>引擎，则启动</w:t>
      </w:r>
    </w:p>
    <w:p w14:paraId="272C38AA" w14:textId="76E46D7D" w:rsidR="003E5EAB" w:rsidRDefault="003E5EAB" w:rsidP="001939BB">
      <w:r>
        <w:rPr>
          <w:rFonts w:hint="eastAsia"/>
        </w:rPr>
        <w:t>&gt;</w:t>
      </w:r>
      <w:r w:rsidRPr="003E5EAB">
        <w:t>service docker start</w:t>
      </w:r>
    </w:p>
    <w:p w14:paraId="3449524A" w14:textId="58B2E4E5" w:rsidR="003E5EAB" w:rsidRDefault="003E5EAB" w:rsidP="001939BB">
      <w:r>
        <w:rPr>
          <w:rFonts w:hint="eastAsia"/>
        </w:rPr>
        <w:t>##</w:t>
      </w:r>
      <w:r>
        <w:t xml:space="preserve"> </w:t>
      </w:r>
      <w:r>
        <w:rPr>
          <w:rFonts w:hint="eastAsia"/>
        </w:rPr>
        <w:t>pull</w:t>
      </w:r>
      <w:r>
        <w:t xml:space="preserve"> </w:t>
      </w:r>
      <w:r>
        <w:rPr>
          <w:rFonts w:hint="eastAsia"/>
        </w:rPr>
        <w:t>the</w:t>
      </w:r>
      <w:r>
        <w:t xml:space="preserve"> </w:t>
      </w:r>
      <w:r w:rsidR="00B25E41">
        <w:t>M</w:t>
      </w:r>
      <w:r>
        <w:rPr>
          <w:rFonts w:hint="eastAsia"/>
        </w:rPr>
        <w:t>anageIQ</w:t>
      </w:r>
      <w:r>
        <w:t xml:space="preserve"> </w:t>
      </w:r>
      <w:r>
        <w:rPr>
          <w:rFonts w:hint="eastAsia"/>
        </w:rPr>
        <w:t>docker</w:t>
      </w:r>
      <w:r>
        <w:t xml:space="preserve"> </w:t>
      </w:r>
      <w:r>
        <w:rPr>
          <w:rFonts w:hint="eastAsia"/>
        </w:rPr>
        <w:t>image</w:t>
      </w:r>
    </w:p>
    <w:p w14:paraId="5D3BE8D7" w14:textId="2432DB65" w:rsidR="003E5EAB" w:rsidRPr="003E5EAB" w:rsidRDefault="003E5EAB" w:rsidP="001939BB">
      <w:r>
        <w:rPr>
          <w:rFonts w:hint="eastAsia"/>
        </w:rPr>
        <w:t>&gt;</w:t>
      </w:r>
      <w:r w:rsidRPr="003E5EAB">
        <w:t>docker pull manageiq/manageiq:fine-4</w:t>
      </w:r>
    </w:p>
    <w:p w14:paraId="10F8B259" w14:textId="2E312B78" w:rsidR="003E5EAB" w:rsidRDefault="00D047C9" w:rsidP="001939BB">
      <w:r>
        <w:rPr>
          <w:rFonts w:hint="eastAsia"/>
        </w:rPr>
        <w:t>##</w:t>
      </w:r>
      <w:r>
        <w:t xml:space="preserve"> </w:t>
      </w:r>
      <w:r>
        <w:rPr>
          <w:rFonts w:hint="eastAsia"/>
        </w:rPr>
        <w:t>run</w:t>
      </w:r>
      <w:r>
        <w:t xml:space="preserve"> </w:t>
      </w:r>
      <w:r>
        <w:rPr>
          <w:rFonts w:hint="eastAsia"/>
        </w:rPr>
        <w:t>the</w:t>
      </w:r>
      <w:r>
        <w:t xml:space="preserve"> </w:t>
      </w:r>
      <w:r>
        <w:rPr>
          <w:rFonts w:hint="eastAsia"/>
        </w:rPr>
        <w:t>container</w:t>
      </w:r>
    </w:p>
    <w:p w14:paraId="2F5D557D" w14:textId="3CBE12FB" w:rsidR="00D047C9" w:rsidRPr="00D047C9" w:rsidRDefault="00D047C9" w:rsidP="001939BB">
      <w:r>
        <w:rPr>
          <w:rFonts w:hint="eastAsia"/>
        </w:rPr>
        <w:t>&gt;</w:t>
      </w:r>
      <w:r w:rsidRPr="00D047C9">
        <w:t xml:space="preserve">docker run --privileged -d -p </w:t>
      </w:r>
      <w:r w:rsidRPr="00786EE5">
        <w:rPr>
          <w:b/>
          <w:color w:val="FF0000"/>
        </w:rPr>
        <w:t>8443:443</w:t>
      </w:r>
      <w:r w:rsidRPr="00D047C9">
        <w:t xml:space="preserve"> manageiq/manageiq:fine-4</w:t>
      </w:r>
    </w:p>
    <w:p w14:paraId="4B3399E7" w14:textId="3D159661" w:rsidR="001939BB" w:rsidRDefault="00560FFA" w:rsidP="00687683">
      <w:pPr>
        <w:jc w:val="left"/>
      </w:pPr>
      <w:r>
        <w:rPr>
          <w:rFonts w:hint="eastAsia"/>
        </w:rPr>
        <w:t>官方的</w:t>
      </w:r>
      <w:r>
        <w:rPr>
          <w:rFonts w:hint="eastAsia"/>
        </w:rPr>
        <w:t>docker</w:t>
      </w:r>
      <w:r>
        <w:rPr>
          <w:rFonts w:hint="eastAsia"/>
        </w:rPr>
        <w:t>方式到此结束，</w:t>
      </w:r>
      <w:r w:rsidR="003E5EAB">
        <w:rPr>
          <w:rFonts w:hint="eastAsia"/>
        </w:rPr>
        <w:t>但是需要注意：容器</w:t>
      </w:r>
      <w:r w:rsidR="00B5210D">
        <w:rPr>
          <w:rFonts w:hint="eastAsia"/>
        </w:rPr>
        <w:t>虽</w:t>
      </w:r>
      <w:r w:rsidR="003E5EAB">
        <w:rPr>
          <w:rFonts w:hint="eastAsia"/>
        </w:rPr>
        <w:t>run</w:t>
      </w:r>
      <w:r w:rsidR="003E5EAB">
        <w:rPr>
          <w:rFonts w:hint="eastAsia"/>
        </w:rPr>
        <w:t>起来了，但此时还未能访问</w:t>
      </w:r>
      <w:r w:rsidR="00B5210D">
        <w:rPr>
          <w:rFonts w:hint="eastAsia"/>
        </w:rPr>
        <w:t>，原因：</w:t>
      </w:r>
      <w:r w:rsidR="00B5210D" w:rsidRPr="00B5210D">
        <w:t>the https connection is not set on the docker container</w:t>
      </w:r>
      <w:r w:rsidR="00EC5AFA">
        <w:rPr>
          <w:rFonts w:hint="eastAsia"/>
        </w:rPr>
        <w:t>。</w:t>
      </w:r>
      <w:r w:rsidR="00351CF1">
        <w:rPr>
          <w:rFonts w:hint="eastAsia"/>
        </w:rPr>
        <w:t>需要进入容器进行设置</w:t>
      </w:r>
      <w:r w:rsidR="00202EEA">
        <w:rPr>
          <w:rFonts w:hint="eastAsia"/>
        </w:rPr>
        <w:t>，参考：</w:t>
      </w:r>
      <w:hyperlink r:id="rId194" w:history="1">
        <w:r w:rsidR="00687683" w:rsidRPr="005F34D7">
          <w:rPr>
            <w:rStyle w:val="ac"/>
          </w:rPr>
          <w:t>http://talk.manageiq.org/t/manageiq-docker-container-cannot-not-be-connected-with-web-browser/2076/2</w:t>
        </w:r>
      </w:hyperlink>
    </w:p>
    <w:p w14:paraId="2EF0E9C0" w14:textId="37D9BD8A" w:rsidR="00983529" w:rsidRDefault="00983529" w:rsidP="001939BB">
      <w:r>
        <w:rPr>
          <w:rFonts w:hint="eastAsia"/>
        </w:rPr>
        <w:t>##</w:t>
      </w:r>
      <w:r>
        <w:t xml:space="preserve"> </w:t>
      </w:r>
      <w:r>
        <w:rPr>
          <w:rFonts w:hint="eastAsia"/>
        </w:rPr>
        <w:t>查询出</w:t>
      </w:r>
      <w:r>
        <w:rPr>
          <w:rFonts w:hint="eastAsia"/>
        </w:rPr>
        <w:t>manageiq</w:t>
      </w:r>
      <w:r>
        <w:rPr>
          <w:rFonts w:hint="eastAsia"/>
        </w:rPr>
        <w:t>容器的</w:t>
      </w:r>
      <w:r>
        <w:rPr>
          <w:rFonts w:hint="eastAsia"/>
        </w:rPr>
        <w:t>id</w:t>
      </w:r>
    </w:p>
    <w:p w14:paraId="02BBB186" w14:textId="23D93B64" w:rsidR="00687683" w:rsidRDefault="00BF5CA5" w:rsidP="001939BB">
      <w:r>
        <w:rPr>
          <w:rFonts w:hint="eastAsia"/>
        </w:rPr>
        <w:t>&gt;</w:t>
      </w:r>
      <w:r w:rsidR="00983529" w:rsidRPr="00983529">
        <w:t>docker ps | grep manageiq</w:t>
      </w:r>
    </w:p>
    <w:p w14:paraId="5FC82000" w14:textId="4FD1A31E" w:rsidR="00983529" w:rsidRPr="00687683" w:rsidRDefault="00983529" w:rsidP="001939BB">
      <w:r w:rsidRPr="00983529">
        <w:t>bd3818e0a813        manageiq/manageiq:fine-4     "/usr/sbin/init"</w:t>
      </w:r>
    </w:p>
    <w:p w14:paraId="16844366" w14:textId="33469016" w:rsidR="00351CF1" w:rsidRDefault="00983529" w:rsidP="001939BB">
      <w:r>
        <w:rPr>
          <w:rFonts w:hint="eastAsia"/>
        </w:rPr>
        <w:t>##</w:t>
      </w:r>
      <w:r>
        <w:t xml:space="preserve"> </w:t>
      </w:r>
      <w:r>
        <w:rPr>
          <w:rFonts w:hint="eastAsia"/>
        </w:rPr>
        <w:t>进入容器</w:t>
      </w:r>
      <w:r w:rsidR="00A736C5">
        <w:rPr>
          <w:rFonts w:hint="eastAsia"/>
        </w:rPr>
        <w:t>（下面命令跟参考链接有所区别，后面不带</w:t>
      </w:r>
      <w:r w:rsidR="00A736C5">
        <w:rPr>
          <w:rFonts w:hint="eastAsia"/>
        </w:rPr>
        <w:t>-l</w:t>
      </w:r>
      <w:r w:rsidR="00A736C5">
        <w:rPr>
          <w:rFonts w:hint="eastAsia"/>
        </w:rPr>
        <w:t>）</w:t>
      </w:r>
    </w:p>
    <w:p w14:paraId="36A3D80B" w14:textId="27C685C4" w:rsidR="00983529" w:rsidRDefault="00983529" w:rsidP="001939BB">
      <w:r>
        <w:rPr>
          <w:rFonts w:hint="eastAsia"/>
        </w:rPr>
        <w:t>&gt;</w:t>
      </w:r>
      <w:r w:rsidRPr="00983529">
        <w:t>docker exec -</w:t>
      </w:r>
      <w:r w:rsidR="000B3117">
        <w:rPr>
          <w:rFonts w:hint="eastAsia"/>
        </w:rPr>
        <w:t>it</w:t>
      </w:r>
      <w:r w:rsidRPr="00983529">
        <w:t xml:space="preserve"> CONTAINER_ID bash</w:t>
      </w:r>
    </w:p>
    <w:p w14:paraId="32415E03" w14:textId="3AE0347C" w:rsidR="004E123A" w:rsidRDefault="004E123A" w:rsidP="001939BB">
      <w:pPr>
        <w:rPr>
          <w:rFonts w:ascii="Arial" w:hAnsi="Arial" w:cs="Arial"/>
          <w:color w:val="222222"/>
          <w:sz w:val="22"/>
          <w:szCs w:val="22"/>
          <w:shd w:val="clear" w:color="auto" w:fill="FFFFFF"/>
        </w:rPr>
      </w:pPr>
      <w:r>
        <w:rPr>
          <w:rFonts w:hint="eastAsia"/>
        </w:rPr>
        <w:t>##</w:t>
      </w:r>
      <w:r>
        <w:t xml:space="preserve"> </w:t>
      </w:r>
      <w:r>
        <w:rPr>
          <w:rFonts w:hint="eastAsia"/>
        </w:rPr>
        <w:t>进入容器后，查找文件</w:t>
      </w:r>
      <w:r>
        <w:rPr>
          <w:rFonts w:ascii="Arial" w:hAnsi="Arial" w:cs="Arial"/>
          <w:color w:val="222222"/>
          <w:sz w:val="22"/>
          <w:szCs w:val="22"/>
          <w:shd w:val="clear" w:color="auto" w:fill="FFFFFF"/>
        </w:rPr>
        <w:t> server.crt and server.key</w:t>
      </w:r>
      <w:r w:rsidR="0098514E">
        <w:rPr>
          <w:rFonts w:ascii="Arial" w:hAnsi="Arial" w:cs="Arial" w:hint="eastAsia"/>
          <w:color w:val="222222"/>
          <w:sz w:val="22"/>
          <w:szCs w:val="22"/>
          <w:shd w:val="clear" w:color="auto" w:fill="FFFFFF"/>
        </w:rPr>
        <w:t>，</w:t>
      </w:r>
      <w:r w:rsidR="0052078F">
        <w:rPr>
          <w:rFonts w:ascii="Arial" w:hAnsi="Arial" w:cs="Arial" w:hint="eastAsia"/>
          <w:color w:val="222222"/>
          <w:sz w:val="22"/>
          <w:szCs w:val="22"/>
          <w:shd w:val="clear" w:color="auto" w:fill="FFFFFF"/>
        </w:rPr>
        <w:t>可能会查找出有多个，</w:t>
      </w:r>
      <w:r w:rsidR="0098514E">
        <w:rPr>
          <w:rFonts w:ascii="Arial" w:hAnsi="Arial" w:cs="Arial" w:hint="eastAsia"/>
          <w:color w:val="222222"/>
          <w:sz w:val="22"/>
          <w:szCs w:val="22"/>
          <w:shd w:val="clear" w:color="auto" w:fill="FFFFFF"/>
        </w:rPr>
        <w:t>选择</w:t>
      </w:r>
      <w:r w:rsidR="0098514E">
        <w:rPr>
          <w:rFonts w:ascii="Arial" w:hAnsi="Arial" w:cs="Arial" w:hint="eastAsia"/>
          <w:color w:val="222222"/>
          <w:sz w:val="22"/>
          <w:szCs w:val="22"/>
          <w:shd w:val="clear" w:color="auto" w:fill="FFFFFF"/>
        </w:rPr>
        <w:t>manageiq</w:t>
      </w:r>
      <w:r w:rsidR="0098514E">
        <w:rPr>
          <w:rFonts w:ascii="Arial" w:hAnsi="Arial" w:cs="Arial" w:hint="eastAsia"/>
          <w:color w:val="222222"/>
          <w:sz w:val="22"/>
          <w:szCs w:val="22"/>
          <w:shd w:val="clear" w:color="auto" w:fill="FFFFFF"/>
        </w:rPr>
        <w:t>路径下的</w:t>
      </w:r>
      <w:r w:rsidR="00FE6096">
        <w:rPr>
          <w:rFonts w:ascii="Arial" w:hAnsi="Arial" w:cs="Arial" w:hint="eastAsia"/>
          <w:color w:val="222222"/>
          <w:sz w:val="22"/>
          <w:szCs w:val="22"/>
          <w:shd w:val="clear" w:color="auto" w:fill="FFFFFF"/>
        </w:rPr>
        <w:t>文件</w:t>
      </w:r>
    </w:p>
    <w:p w14:paraId="68F95F7F" w14:textId="2C7D9F3A" w:rsidR="000B3117" w:rsidRDefault="00AB4005" w:rsidP="001939BB">
      <w:r>
        <w:rPr>
          <w:rFonts w:hint="eastAsia"/>
        </w:rPr>
        <w:t>&gt;</w:t>
      </w:r>
      <w:r w:rsidRPr="00AB4005">
        <w:t>find / -name server.crt</w:t>
      </w:r>
    </w:p>
    <w:p w14:paraId="01DD0ED7" w14:textId="77777777" w:rsidR="00AB4005" w:rsidRPr="00AB4005" w:rsidRDefault="00AB4005" w:rsidP="00AB4005">
      <w:pPr>
        <w:rPr>
          <w:color w:val="FF0000"/>
        </w:rPr>
      </w:pPr>
      <w:r w:rsidRPr="00AB4005">
        <w:rPr>
          <w:color w:val="FF0000"/>
        </w:rPr>
        <w:t>/opt/manageiq/manageiq-ui-service/node_modules/node-gyp/test/fixtures/server.crt</w:t>
      </w:r>
    </w:p>
    <w:p w14:paraId="6A524F68" w14:textId="44FEB486" w:rsidR="00AB4005" w:rsidRDefault="00AB4005" w:rsidP="00AB4005">
      <w:r>
        <w:t>/usr/local/share/.cache/yarn/v1/npm-node-gyp-3.5.0-a8fe5e611d079ec16348a3eb960e78e11c85274a/test/fixtures/server.crt</w:t>
      </w:r>
    </w:p>
    <w:p w14:paraId="7A6044E1" w14:textId="6CA3CEF0" w:rsidR="00AB4005" w:rsidRDefault="00AB4005" w:rsidP="00AB4005">
      <w:r>
        <w:rPr>
          <w:rFonts w:hint="eastAsia"/>
        </w:rPr>
        <w:t>&gt;</w:t>
      </w:r>
      <w:r w:rsidRPr="00AB4005">
        <w:t>find / -name server.key</w:t>
      </w:r>
    </w:p>
    <w:p w14:paraId="7DA27B05" w14:textId="77777777" w:rsidR="00AB4005" w:rsidRDefault="00AB4005" w:rsidP="00AB4005">
      <w:r>
        <w:t>/opt/rubies/ruby-2.3.1/lib/ruby/gems/2.3.0/gems/httpclient-2.7.2/test/server.key</w:t>
      </w:r>
    </w:p>
    <w:p w14:paraId="5D5678D5" w14:textId="77777777" w:rsidR="00AB4005" w:rsidRDefault="00AB4005" w:rsidP="00AB4005">
      <w:r>
        <w:t>/opt/rubies/ruby-2.3.1/lib/ruby/gems/2.3.0/gems/httpi-2.0.2/spec/integration/fixtures/server.key</w:t>
      </w:r>
    </w:p>
    <w:p w14:paraId="596673B2" w14:textId="77777777" w:rsidR="00AB4005" w:rsidRPr="00AB4005" w:rsidRDefault="00AB4005" w:rsidP="00AB4005">
      <w:pPr>
        <w:rPr>
          <w:color w:val="FF0000"/>
        </w:rPr>
      </w:pPr>
      <w:r w:rsidRPr="00AB4005">
        <w:rPr>
          <w:color w:val="FF0000"/>
        </w:rPr>
        <w:lastRenderedPageBreak/>
        <w:t>/opt/manageiq/manageiq-ui-service/node_modules/node-gyp/test/fixtures/server.key</w:t>
      </w:r>
    </w:p>
    <w:p w14:paraId="6346BCFB" w14:textId="2580C2CD" w:rsidR="00AB4005" w:rsidRDefault="00AB4005" w:rsidP="00AB4005">
      <w:r>
        <w:t>/usr/local/share/.cache/yarn/v1/npm-node-gyp-3.5.0-a8fe5e611d079ec16348a3eb960e78e11c85274a/test/fixtures/server.key</w:t>
      </w:r>
    </w:p>
    <w:p w14:paraId="57BDE6B2" w14:textId="3204D96C" w:rsidR="0098514E" w:rsidRDefault="00ED5D4A" w:rsidP="00AB4005">
      <w:r>
        <w:rPr>
          <w:rFonts w:hint="eastAsia"/>
        </w:rPr>
        <w:t>##</w:t>
      </w:r>
      <w:r>
        <w:t xml:space="preserve"> </w:t>
      </w:r>
      <w:r>
        <w:rPr>
          <w:rFonts w:hint="eastAsia"/>
        </w:rPr>
        <w:t>编辑</w:t>
      </w:r>
      <w:r w:rsidRPr="00ED5D4A">
        <w:t>/etc/httpd/conf.d/ssl.conf</w:t>
      </w:r>
    </w:p>
    <w:p w14:paraId="622E6E92" w14:textId="316900AC" w:rsidR="00ED5D4A" w:rsidRDefault="00ED5D4A" w:rsidP="00AB4005">
      <w:r>
        <w:t>&gt;</w:t>
      </w:r>
      <w:r w:rsidRPr="00ED5D4A">
        <w:t>vi /etc/httpd/conf.d/ssl.conf</w:t>
      </w:r>
    </w:p>
    <w:p w14:paraId="45AB9AFC" w14:textId="77777777" w:rsidR="00ED5D4A" w:rsidRDefault="00ED5D4A" w:rsidP="005E4840">
      <w:pPr>
        <w:jc w:val="left"/>
      </w:pPr>
      <w:r>
        <w:t>#specify the server name</w:t>
      </w:r>
    </w:p>
    <w:p w14:paraId="49D8DF09" w14:textId="38D94B2E" w:rsidR="00ED5D4A" w:rsidRDefault="00ED5D4A" w:rsidP="005E4840">
      <w:pPr>
        <w:jc w:val="left"/>
      </w:pPr>
      <w:r>
        <w:t xml:space="preserve">ServerName </w:t>
      </w:r>
      <w:r w:rsidR="00537BF6">
        <w:t>localhost</w:t>
      </w:r>
      <w:r>
        <w:t>:8443</w:t>
      </w:r>
    </w:p>
    <w:p w14:paraId="1FF12853" w14:textId="77777777" w:rsidR="00ED5D4A" w:rsidRDefault="00ED5D4A" w:rsidP="005E4840">
      <w:pPr>
        <w:jc w:val="left"/>
      </w:pPr>
      <w:r>
        <w:t># type ssl protocol</w:t>
      </w:r>
    </w:p>
    <w:p w14:paraId="277298FA" w14:textId="35CACA91" w:rsidR="00ED5D4A" w:rsidRDefault="00ED5D4A" w:rsidP="005E4840">
      <w:pPr>
        <w:jc w:val="left"/>
      </w:pPr>
      <w:r>
        <w:t xml:space="preserve">SSLProtocol -All +TLSv1 +TLSv1.1 +TLSv1.2 </w:t>
      </w:r>
    </w:p>
    <w:p w14:paraId="726384D6" w14:textId="77777777" w:rsidR="00ED5D4A" w:rsidRDefault="00ED5D4A" w:rsidP="005E4840">
      <w:pPr>
        <w:jc w:val="left"/>
      </w:pPr>
      <w:r>
        <w:t># type the location folder of server.crt</w:t>
      </w:r>
    </w:p>
    <w:p w14:paraId="6EA8C266" w14:textId="16323632" w:rsidR="00ED5D4A" w:rsidRDefault="00ED5D4A" w:rsidP="005E4840">
      <w:pPr>
        <w:jc w:val="left"/>
      </w:pPr>
      <w:r>
        <w:t>SSLCertificateFile /opt/manageiq/manageiq-ui-service/node_modules/node-gyp/test/fixtures/server.crt</w:t>
      </w:r>
    </w:p>
    <w:p w14:paraId="5B36C2A8" w14:textId="77777777" w:rsidR="00ED5D4A" w:rsidRDefault="00ED5D4A" w:rsidP="005E4840">
      <w:pPr>
        <w:jc w:val="left"/>
      </w:pPr>
      <w:r>
        <w:t># type the location folder of server.key</w:t>
      </w:r>
    </w:p>
    <w:p w14:paraId="5ED68DC2" w14:textId="77777777" w:rsidR="00ED5D4A" w:rsidRDefault="00ED5D4A" w:rsidP="005E4840">
      <w:pPr>
        <w:jc w:val="left"/>
      </w:pPr>
      <w:r>
        <w:t>SSLCertificateKeyFile /opt/manageiq/manageiq-ui-service/node_modules/node-gyp/test/fixtures/server.key</w:t>
      </w:r>
    </w:p>
    <w:p w14:paraId="244B8D85" w14:textId="185279E0" w:rsidR="00ED5D4A" w:rsidRDefault="00ED5D4A" w:rsidP="005E4840">
      <w:pPr>
        <w:jc w:val="left"/>
      </w:pPr>
      <w:r>
        <w:t># This file intentionally left blank. ManageIQ maintains its own SSL configuration</w:t>
      </w:r>
    </w:p>
    <w:p w14:paraId="2F1A423E" w14:textId="7DCD3E87" w:rsidR="008948CB" w:rsidRDefault="00037127" w:rsidP="005E4840">
      <w:pPr>
        <w:jc w:val="left"/>
      </w:pPr>
      <w:r>
        <w:rPr>
          <w:rFonts w:hint="eastAsia"/>
        </w:rPr>
        <w:t>##</w:t>
      </w:r>
      <w:r>
        <w:t xml:space="preserve"> </w:t>
      </w:r>
      <w:r w:rsidR="00031691">
        <w:rPr>
          <w:rFonts w:hint="eastAsia"/>
        </w:rPr>
        <w:t>重启</w:t>
      </w:r>
      <w:r w:rsidR="00031691">
        <w:rPr>
          <w:rFonts w:hint="eastAsia"/>
        </w:rPr>
        <w:t>httpd</w:t>
      </w:r>
      <w:r w:rsidR="00031691">
        <w:rPr>
          <w:rFonts w:hint="eastAsia"/>
        </w:rPr>
        <w:t>，</w:t>
      </w:r>
      <w:r>
        <w:rPr>
          <w:rFonts w:hint="eastAsia"/>
        </w:rPr>
        <w:t>以允许使用</w:t>
      </w:r>
      <w:r>
        <w:rPr>
          <w:rFonts w:hint="eastAsia"/>
        </w:rPr>
        <w:t>https</w:t>
      </w:r>
    </w:p>
    <w:p w14:paraId="4A4E63C4" w14:textId="088C2FC0" w:rsidR="00D97AC7" w:rsidRDefault="00D97AC7" w:rsidP="00D97AC7">
      <w:pPr>
        <w:jc w:val="left"/>
      </w:pPr>
      <w:r>
        <w:t>&gt;systemctl restart httpd</w:t>
      </w:r>
    </w:p>
    <w:p w14:paraId="542FC8A1" w14:textId="2356BDE9" w:rsidR="00D97AC7" w:rsidRDefault="00D97AC7" w:rsidP="00D97AC7">
      <w:pPr>
        <w:jc w:val="left"/>
      </w:pPr>
      <w:r>
        <w:t>&gt;yum install firewalld -y</w:t>
      </w:r>
    </w:p>
    <w:p w14:paraId="0E00F47B" w14:textId="4DCD0724" w:rsidR="00D97AC7" w:rsidRDefault="00D97AC7" w:rsidP="00D97AC7">
      <w:pPr>
        <w:jc w:val="left"/>
      </w:pPr>
      <w:r>
        <w:t>&gt;systemctl start firewalld</w:t>
      </w:r>
    </w:p>
    <w:p w14:paraId="56C73CBC" w14:textId="3BD94270" w:rsidR="00D97AC7" w:rsidRDefault="00D97AC7" w:rsidP="00D97AC7">
      <w:pPr>
        <w:jc w:val="left"/>
      </w:pPr>
      <w:r>
        <w:t>&gt;systemctl enable firewalld</w:t>
      </w:r>
    </w:p>
    <w:p w14:paraId="0D07A0DB" w14:textId="2401AD82" w:rsidR="00D97AC7" w:rsidRDefault="00D97AC7" w:rsidP="00D97AC7">
      <w:pPr>
        <w:jc w:val="left"/>
      </w:pPr>
      <w:r>
        <w:t xml:space="preserve">&gt;firewall-cmd --add-service=https --permanent </w:t>
      </w:r>
    </w:p>
    <w:p w14:paraId="78B2B2D1" w14:textId="77777777" w:rsidR="00D97AC7" w:rsidRDefault="00D97AC7" w:rsidP="00D97AC7">
      <w:pPr>
        <w:jc w:val="left"/>
      </w:pPr>
      <w:r>
        <w:t>success</w:t>
      </w:r>
    </w:p>
    <w:p w14:paraId="0F42E1FA" w14:textId="06672741" w:rsidR="00D97AC7" w:rsidRDefault="00D97AC7" w:rsidP="00D97AC7">
      <w:pPr>
        <w:jc w:val="left"/>
      </w:pPr>
      <w:r>
        <w:t xml:space="preserve">&gt;firewall-cmd --reload </w:t>
      </w:r>
    </w:p>
    <w:p w14:paraId="250BF19F" w14:textId="6C95A952" w:rsidR="00F8119F" w:rsidRDefault="001E0EF5" w:rsidP="00D97AC7">
      <w:pPr>
        <w:jc w:val="left"/>
      </w:pPr>
      <w:r>
        <w:t>S</w:t>
      </w:r>
      <w:r w:rsidR="00D97AC7">
        <w:t>uccess</w:t>
      </w:r>
    </w:p>
    <w:tbl>
      <w:tblPr>
        <w:tblStyle w:val="a4"/>
        <w:tblW w:w="0" w:type="auto"/>
        <w:tblLook w:val="04A0" w:firstRow="1" w:lastRow="0" w:firstColumn="1" w:lastColumn="0" w:noHBand="0" w:noVBand="1"/>
      </w:tblPr>
      <w:tblGrid>
        <w:gridCol w:w="9678"/>
      </w:tblGrid>
      <w:tr w:rsidR="004741F1" w14:paraId="643890C9" w14:textId="77777777" w:rsidTr="004741F1">
        <w:tc>
          <w:tcPr>
            <w:tcW w:w="9678" w:type="dxa"/>
          </w:tcPr>
          <w:p w14:paraId="4A02DA7E" w14:textId="77777777" w:rsidR="004741F1" w:rsidRDefault="004741F1" w:rsidP="004741F1">
            <w:pPr>
              <w:jc w:val="left"/>
            </w:pPr>
            <w:r>
              <w:rPr>
                <w:rFonts w:hint="eastAsia"/>
              </w:rPr>
              <w:lastRenderedPageBreak/>
              <w:t>##</w:t>
            </w:r>
            <w:r>
              <w:t xml:space="preserve"> </w:t>
            </w:r>
            <w:r>
              <w:rPr>
                <w:rFonts w:hint="eastAsia"/>
              </w:rPr>
              <w:t>此时退出容器</w:t>
            </w:r>
            <w:r>
              <w:rPr>
                <w:rFonts w:hint="eastAsia"/>
              </w:rPr>
              <w:t>exit</w:t>
            </w:r>
            <w:r>
              <w:rPr>
                <w:rFonts w:hint="eastAsia"/>
              </w:rPr>
              <w:t>，然后把修改后的容器</w:t>
            </w:r>
            <w:r>
              <w:rPr>
                <w:rFonts w:hint="eastAsia"/>
              </w:rPr>
              <w:t>commit</w:t>
            </w:r>
            <w:r>
              <w:rPr>
                <w:rFonts w:hint="eastAsia"/>
              </w:rPr>
              <w:t>成一个新镜像，避免下一次重复配置（</w:t>
            </w:r>
            <w:r w:rsidRPr="00541D02">
              <w:rPr>
                <w:rFonts w:hint="eastAsia"/>
                <w:b/>
                <w:color w:val="FF0000"/>
              </w:rPr>
              <w:t>无效，不知道什么原因</w:t>
            </w:r>
            <w:r>
              <w:rPr>
                <w:rFonts w:hint="eastAsia"/>
              </w:rPr>
              <w:t>）</w:t>
            </w:r>
          </w:p>
          <w:p w14:paraId="6A84F999" w14:textId="77777777" w:rsidR="004741F1" w:rsidRDefault="004741F1" w:rsidP="004741F1">
            <w:pPr>
              <w:jc w:val="left"/>
            </w:pPr>
            <w:r>
              <w:rPr>
                <w:rFonts w:hint="eastAsia"/>
              </w:rPr>
              <w:t>&gt;</w:t>
            </w:r>
            <w:r w:rsidRPr="00375D2B">
              <w:t xml:space="preserve"> docker commit bd3818e0a8137625ddaa3a75b209a13ae1ce4077745b335cc0323c47120d8715 dist/manageiq-https:fine-4</w:t>
            </w:r>
          </w:p>
          <w:p w14:paraId="0A685D05" w14:textId="77777777" w:rsidR="004741F1" w:rsidRDefault="004741F1" w:rsidP="004741F1">
            <w:pPr>
              <w:jc w:val="left"/>
            </w:pPr>
            <w:r>
              <w:rPr>
                <w:rFonts w:hint="eastAsia"/>
              </w:rPr>
              <w:t>##</w:t>
            </w:r>
            <w:r>
              <w:t xml:space="preserve"> </w:t>
            </w:r>
            <w:r>
              <w:rPr>
                <w:rFonts w:hint="eastAsia"/>
              </w:rPr>
              <w:t>删除原来的容器，重新启动一个新容器（</w:t>
            </w:r>
            <w:r w:rsidRPr="00375D2B">
              <w:t>dist/manageiq-https:fine-4</w:t>
            </w:r>
            <w:r>
              <w:rPr>
                <w:rFonts w:hint="eastAsia"/>
              </w:rPr>
              <w:t>）</w:t>
            </w:r>
          </w:p>
          <w:p w14:paraId="60C534A6" w14:textId="77777777" w:rsidR="004741F1" w:rsidRDefault="004741F1" w:rsidP="004741F1">
            <w:pPr>
              <w:jc w:val="left"/>
            </w:pPr>
            <w:r>
              <w:t>&gt;</w:t>
            </w:r>
            <w:r>
              <w:rPr>
                <w:rFonts w:hint="eastAsia"/>
              </w:rPr>
              <w:t>docker</w:t>
            </w:r>
            <w:r>
              <w:t xml:space="preserve"> stop </w:t>
            </w:r>
            <w:r w:rsidRPr="00375D2B">
              <w:t>bd3818e0a8137625ddaa3a75b209a13ae1ce4077745b335cc0323c47120d8715</w:t>
            </w:r>
          </w:p>
          <w:p w14:paraId="0881A81D" w14:textId="77777777" w:rsidR="004741F1" w:rsidRDefault="004741F1" w:rsidP="004741F1">
            <w:pPr>
              <w:jc w:val="left"/>
            </w:pPr>
            <w:r>
              <w:rPr>
                <w:rFonts w:hint="eastAsia"/>
              </w:rPr>
              <w:t>&gt;</w:t>
            </w:r>
            <w:r>
              <w:t xml:space="preserve">docker rm </w:t>
            </w:r>
            <w:r w:rsidRPr="00375D2B">
              <w:t>bd3818e0a8137625ddaa3a75b209a13ae1ce4077745b335cc0323c47120d8715</w:t>
            </w:r>
          </w:p>
          <w:p w14:paraId="4BB119D3" w14:textId="711B11E9" w:rsidR="004741F1" w:rsidRDefault="004741F1" w:rsidP="004741F1">
            <w:pPr>
              <w:jc w:val="left"/>
            </w:pPr>
            <w:r>
              <w:t>&gt;</w:t>
            </w:r>
            <w:r w:rsidRPr="00D047C9">
              <w:t xml:space="preserve">docker run --privileged -d -p </w:t>
            </w:r>
            <w:r w:rsidRPr="00786EE5">
              <w:rPr>
                <w:b/>
                <w:color w:val="FF0000"/>
              </w:rPr>
              <w:t>8443:443</w:t>
            </w:r>
            <w:r w:rsidRPr="00D047C9">
              <w:t xml:space="preserve"> </w:t>
            </w:r>
            <w:r>
              <w:t>dist</w:t>
            </w:r>
            <w:r w:rsidRPr="00D047C9">
              <w:t>/manageiq</w:t>
            </w:r>
            <w:r>
              <w:t>-https</w:t>
            </w:r>
            <w:r w:rsidRPr="00D047C9">
              <w:t>:fine-4</w:t>
            </w:r>
          </w:p>
        </w:tc>
      </w:tr>
    </w:tbl>
    <w:p w14:paraId="43CC74DF" w14:textId="7893783D" w:rsidR="008E42C3" w:rsidRPr="008C2D82" w:rsidRDefault="008E42C3" w:rsidP="00D97AC7">
      <w:pPr>
        <w:jc w:val="left"/>
      </w:pPr>
    </w:p>
    <w:p w14:paraId="4A9F515B" w14:textId="4F20A2F5" w:rsidR="001E0EF5" w:rsidRDefault="001E0EF5" w:rsidP="00D97AC7">
      <w:pPr>
        <w:jc w:val="left"/>
        <w:rPr>
          <w:rFonts w:ascii="Arial" w:hAnsi="Arial" w:cs="Arial"/>
          <w:color w:val="404040"/>
          <w:shd w:val="clear" w:color="auto" w:fill="FCFCFC"/>
        </w:rPr>
      </w:pPr>
      <w:r>
        <w:rPr>
          <w:rFonts w:hint="eastAsia"/>
        </w:rPr>
        <w:t>设置完毕后，访问：</w:t>
      </w:r>
      <w:r w:rsidR="00F72AD3" w:rsidRPr="00F44A36">
        <w:t>https:</w:t>
      </w:r>
      <w:r w:rsidR="00F72AD3" w:rsidRPr="00F44A36">
        <w:rPr>
          <w:rFonts w:hint="eastAsia"/>
        </w:rPr>
        <w:t>/</w:t>
      </w:r>
      <w:r w:rsidR="00F72AD3" w:rsidRPr="00F44A36">
        <w:t>/IP:8443/</w:t>
      </w:r>
      <w:r w:rsidR="00F44A36" w:rsidRPr="00F44A36">
        <w:t xml:space="preserve"> </w:t>
      </w:r>
      <w:r w:rsidR="00F72AD3" w:rsidRPr="00F44A36">
        <w:t>即可访问</w:t>
      </w:r>
      <w:r w:rsidR="00F72AD3" w:rsidRPr="00F44A36">
        <w:rPr>
          <w:rFonts w:hint="eastAsia"/>
        </w:rPr>
        <w:t>，默认账号</w:t>
      </w:r>
      <w:r w:rsidR="00F72AD3" w:rsidRPr="00F44A36">
        <w:rPr>
          <w:rFonts w:hint="eastAsia"/>
        </w:rPr>
        <w:t>/</w:t>
      </w:r>
      <w:r w:rsidR="00F72AD3">
        <w:rPr>
          <w:rFonts w:hint="eastAsia"/>
        </w:rPr>
        <w:t>密码：</w:t>
      </w:r>
      <w:r w:rsidR="009D765E">
        <w:rPr>
          <w:rFonts w:ascii="Arial" w:hAnsi="Arial" w:cs="Arial"/>
          <w:color w:val="404040"/>
          <w:shd w:val="clear" w:color="auto" w:fill="FCFCFC"/>
        </w:rPr>
        <w:t>admin</w:t>
      </w:r>
      <w:r w:rsidR="009D765E">
        <w:rPr>
          <w:rFonts w:ascii="Arial" w:hAnsi="Arial" w:cs="Arial" w:hint="eastAsia"/>
          <w:color w:val="404040"/>
          <w:shd w:val="clear" w:color="auto" w:fill="FCFCFC"/>
        </w:rPr>
        <w:t>/</w:t>
      </w:r>
      <w:r w:rsidR="009D765E">
        <w:rPr>
          <w:rFonts w:ascii="Arial" w:hAnsi="Arial" w:cs="Arial"/>
          <w:color w:val="404040"/>
          <w:shd w:val="clear" w:color="auto" w:fill="FCFCFC"/>
        </w:rPr>
        <w:t>smartvm</w:t>
      </w:r>
    </w:p>
    <w:p w14:paraId="32186227" w14:textId="20A566B3" w:rsidR="003B477A" w:rsidRDefault="00E10AE5" w:rsidP="00D97AC7">
      <w:pPr>
        <w:jc w:val="left"/>
      </w:pPr>
      <w:r>
        <w:rPr>
          <w:noProof/>
        </w:rPr>
        <w:drawing>
          <wp:inline distT="0" distB="0" distL="0" distR="0" wp14:anchorId="1FE52EC6" wp14:editId="4FD39B55">
            <wp:extent cx="6151880" cy="276352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51880" cy="2763520"/>
                    </a:xfrm>
                    <a:prstGeom prst="rect">
                      <a:avLst/>
                    </a:prstGeom>
                  </pic:spPr>
                </pic:pic>
              </a:graphicData>
            </a:graphic>
          </wp:inline>
        </w:drawing>
      </w:r>
    </w:p>
    <w:p w14:paraId="04619B3B" w14:textId="12DEC7CD" w:rsidR="004B68B1" w:rsidRDefault="004B68B1" w:rsidP="004B68B1">
      <w:pPr>
        <w:pStyle w:val="2"/>
      </w:pPr>
      <w:bookmarkStart w:id="115" w:name="_Toc500018525"/>
      <w:r>
        <w:rPr>
          <w:rFonts w:hint="eastAsia"/>
        </w:rPr>
        <w:t>配置</w:t>
      </w:r>
      <w:r>
        <w:t>M</w:t>
      </w:r>
      <w:r>
        <w:rPr>
          <w:rFonts w:hint="eastAsia"/>
        </w:rPr>
        <w:t>anage</w:t>
      </w:r>
      <w:r>
        <w:t>IQ</w:t>
      </w:r>
      <w:bookmarkEnd w:id="115"/>
    </w:p>
    <w:p w14:paraId="07A3BC7F" w14:textId="5755B1F4" w:rsidR="00AE5F97" w:rsidRDefault="00AE5F97" w:rsidP="00AE5F97">
      <w:r>
        <w:rPr>
          <w:rFonts w:hint="eastAsia"/>
        </w:rPr>
        <w:t>参考链接：</w:t>
      </w:r>
    </w:p>
    <w:p w14:paraId="0D98B7B5" w14:textId="4C777CCB" w:rsidR="00AE5F97" w:rsidRDefault="00ED4D4B" w:rsidP="00AE5F97">
      <w:hyperlink r:id="rId196" w:history="1">
        <w:r w:rsidR="00AE5F97" w:rsidRPr="005F34D7">
          <w:rPr>
            <w:rStyle w:val="ac"/>
          </w:rPr>
          <w:t>http://manageiq.org/docs/get-started/basic-configuration</w:t>
        </w:r>
      </w:hyperlink>
    </w:p>
    <w:p w14:paraId="0C36B189" w14:textId="724BD7F8" w:rsidR="00AE5F97" w:rsidRDefault="00ED4D4B" w:rsidP="00AE5F97">
      <w:hyperlink r:id="rId197" w:history="1">
        <w:r w:rsidR="00AE5F97" w:rsidRPr="005F34D7">
          <w:rPr>
            <w:rStyle w:val="ac"/>
          </w:rPr>
          <w:t>http://docs.saas.hand-china.com/docs/hitoa/zh_CN/latest/user-guide/it-business-analysis/openshift-manangeIQ.html</w:t>
        </w:r>
      </w:hyperlink>
    </w:p>
    <w:p w14:paraId="5884ED58" w14:textId="77777777" w:rsidR="00AE5F97" w:rsidRPr="00AE5F97" w:rsidRDefault="00AE5F97" w:rsidP="00AE5F97"/>
    <w:p w14:paraId="761CA2B0" w14:textId="77777777" w:rsidR="00AE5F97" w:rsidRDefault="00121787" w:rsidP="00AE5F97">
      <w:pPr>
        <w:pStyle w:val="3"/>
      </w:pPr>
      <w:bookmarkStart w:id="116" w:name="_Toc500018526"/>
      <w:r w:rsidRPr="00121787">
        <w:rPr>
          <w:rFonts w:hint="eastAsia"/>
        </w:rPr>
        <w:lastRenderedPageBreak/>
        <w:t>必要配置</w:t>
      </w:r>
      <w:bookmarkEnd w:id="116"/>
    </w:p>
    <w:p w14:paraId="1132D20D" w14:textId="074ED3B6" w:rsidR="004B68B1" w:rsidRDefault="00121787" w:rsidP="00121787">
      <w:r>
        <w:rPr>
          <w:rFonts w:hint="eastAsia"/>
        </w:rPr>
        <w:t>点击界面右上角用户名</w:t>
      </w:r>
      <w:r w:rsidR="00B31877">
        <w:rPr>
          <w:rFonts w:hint="eastAsia"/>
        </w:rPr>
        <w:t>旁边的</w:t>
      </w:r>
      <w:r w:rsidR="00B31877">
        <w:rPr>
          <w:rFonts w:hint="eastAsia"/>
        </w:rPr>
        <w:t>E</w:t>
      </w:r>
      <w:r w:rsidR="00B31877">
        <w:t>VM</w:t>
      </w:r>
      <w:r>
        <w:rPr>
          <w:rFonts w:hint="eastAsia"/>
        </w:rPr>
        <w:t>，然后点击“配置”，可配置时区、地区等基本信，示例配置如下所示</w:t>
      </w:r>
      <w:r w:rsidR="00E34BF4">
        <w:rPr>
          <w:rFonts w:hint="eastAsia"/>
        </w:rPr>
        <w:t>：</w:t>
      </w:r>
    </w:p>
    <w:p w14:paraId="142C62F8" w14:textId="177D7F88" w:rsidR="00E34BF4" w:rsidRDefault="00E34BF4" w:rsidP="00121787">
      <w:r>
        <w:rPr>
          <w:noProof/>
        </w:rPr>
        <w:drawing>
          <wp:inline distT="0" distB="0" distL="0" distR="0" wp14:anchorId="75771C8C" wp14:editId="550EAB48">
            <wp:extent cx="6151880" cy="33147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51880" cy="3314700"/>
                    </a:xfrm>
                    <a:prstGeom prst="rect">
                      <a:avLst/>
                    </a:prstGeom>
                  </pic:spPr>
                </pic:pic>
              </a:graphicData>
            </a:graphic>
          </wp:inline>
        </w:drawing>
      </w:r>
    </w:p>
    <w:p w14:paraId="44924691" w14:textId="75D50A0E" w:rsidR="00142495" w:rsidRDefault="00C2700A" w:rsidP="00121787">
      <w:r w:rsidRPr="00C2700A">
        <w:rPr>
          <w:rFonts w:hint="eastAsia"/>
          <w:b/>
          <w:color w:val="FF0000"/>
        </w:rPr>
        <w:t>注意</w:t>
      </w:r>
      <w:r>
        <w:rPr>
          <w:rFonts w:hint="eastAsia"/>
        </w:rPr>
        <w:t>：</w:t>
      </w:r>
      <w:r w:rsidRPr="00C2700A">
        <w:rPr>
          <w:rFonts w:hint="eastAsia"/>
        </w:rPr>
        <w:t>上图中选中的部分若不配置的话，容器信息概览界面中部分面板会没有数据。</w:t>
      </w:r>
    </w:p>
    <w:p w14:paraId="08EFB333" w14:textId="0CED241A" w:rsidR="00AE5F97" w:rsidRDefault="001615F5" w:rsidP="001615F5">
      <w:pPr>
        <w:pStyle w:val="3"/>
      </w:pPr>
      <w:bookmarkStart w:id="117" w:name="_Toc500018527"/>
      <w:r>
        <w:rPr>
          <w:rFonts w:hint="eastAsia"/>
        </w:rPr>
        <w:t>用户邮箱设置（可选）</w:t>
      </w:r>
      <w:bookmarkEnd w:id="117"/>
    </w:p>
    <w:p w14:paraId="008EB35E" w14:textId="57ADE92F" w:rsidR="00890EB6" w:rsidRDefault="00A41D4F" w:rsidP="00890EB6">
      <w:r w:rsidRPr="00A41D4F">
        <w:rPr>
          <w:rFonts w:hint="eastAsia"/>
        </w:rPr>
        <w:t>在配置界面点击“访问控制”</w:t>
      </w:r>
      <w:r w:rsidRPr="00A41D4F">
        <w:rPr>
          <w:rFonts w:hint="eastAsia"/>
        </w:rPr>
        <w:t>-&gt;</w:t>
      </w:r>
      <w:r w:rsidRPr="00A41D4F">
        <w:rPr>
          <w:rFonts w:hint="eastAsia"/>
        </w:rPr>
        <w:t>“用户”，选中要编辑的用户，点击“配置”</w:t>
      </w:r>
      <w:r w:rsidRPr="00A41D4F">
        <w:rPr>
          <w:rFonts w:hint="eastAsia"/>
        </w:rPr>
        <w:t>-&gt;</w:t>
      </w:r>
      <w:r w:rsidRPr="00A41D4F">
        <w:rPr>
          <w:rFonts w:hint="eastAsia"/>
        </w:rPr>
        <w:t>“编辑选择的用户”，如下图所示：</w:t>
      </w:r>
    </w:p>
    <w:p w14:paraId="45D79D18" w14:textId="7F4D890C" w:rsidR="00A41D4F" w:rsidRDefault="00A41D4F" w:rsidP="00890EB6">
      <w:r>
        <w:rPr>
          <w:noProof/>
        </w:rPr>
        <w:lastRenderedPageBreak/>
        <w:drawing>
          <wp:inline distT="0" distB="0" distL="0" distR="0" wp14:anchorId="631E5335" wp14:editId="31C17E3D">
            <wp:extent cx="6151880" cy="2824480"/>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51880" cy="2824480"/>
                    </a:xfrm>
                    <a:prstGeom prst="rect">
                      <a:avLst/>
                    </a:prstGeom>
                  </pic:spPr>
                </pic:pic>
              </a:graphicData>
            </a:graphic>
          </wp:inline>
        </w:drawing>
      </w:r>
    </w:p>
    <w:p w14:paraId="5C8F99E1" w14:textId="64F1A78B" w:rsidR="008001AA" w:rsidRDefault="008001AA" w:rsidP="00890EB6">
      <w:r>
        <w:rPr>
          <w:noProof/>
        </w:rPr>
        <w:drawing>
          <wp:inline distT="0" distB="0" distL="0" distR="0" wp14:anchorId="391C7787" wp14:editId="24D31622">
            <wp:extent cx="6151880" cy="27260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51880" cy="2726055"/>
                    </a:xfrm>
                    <a:prstGeom prst="rect">
                      <a:avLst/>
                    </a:prstGeom>
                  </pic:spPr>
                </pic:pic>
              </a:graphicData>
            </a:graphic>
          </wp:inline>
        </w:drawing>
      </w:r>
    </w:p>
    <w:p w14:paraId="25B559A3" w14:textId="5D4D3A1C" w:rsidR="00896A43" w:rsidRDefault="00853AAF" w:rsidP="00890EB6">
      <w:r>
        <w:rPr>
          <w:rFonts w:hint="eastAsia"/>
        </w:rPr>
        <w:t>填写邮箱地址，点击“保存”</w:t>
      </w:r>
    </w:p>
    <w:p w14:paraId="6A8F18C9" w14:textId="28AD56BC" w:rsidR="002A2129" w:rsidRDefault="00853AAF" w:rsidP="00890EB6">
      <w:r>
        <w:rPr>
          <w:noProof/>
        </w:rPr>
        <w:lastRenderedPageBreak/>
        <w:drawing>
          <wp:inline distT="0" distB="0" distL="0" distR="0" wp14:anchorId="30BA3475" wp14:editId="10AA8D0E">
            <wp:extent cx="6151880" cy="2372995"/>
            <wp:effectExtent l="0" t="0" r="127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1880" cy="2372995"/>
                    </a:xfrm>
                    <a:prstGeom prst="rect">
                      <a:avLst/>
                    </a:prstGeom>
                  </pic:spPr>
                </pic:pic>
              </a:graphicData>
            </a:graphic>
          </wp:inline>
        </w:drawing>
      </w:r>
    </w:p>
    <w:p w14:paraId="1CE522DF" w14:textId="62FC9840" w:rsidR="0095217B" w:rsidRDefault="00566013" w:rsidP="00566013">
      <w:pPr>
        <w:pStyle w:val="3"/>
      </w:pPr>
      <w:bookmarkStart w:id="118" w:name="_Toc500018528"/>
      <w:r w:rsidRPr="00566013">
        <w:rPr>
          <w:rFonts w:hint="eastAsia"/>
        </w:rPr>
        <w:t>配置</w:t>
      </w:r>
      <w:r w:rsidRPr="00566013">
        <w:rPr>
          <w:rFonts w:hint="eastAsia"/>
        </w:rPr>
        <w:t>SMTP</w:t>
      </w:r>
      <w:r w:rsidRPr="00566013">
        <w:rPr>
          <w:rFonts w:hint="eastAsia"/>
        </w:rPr>
        <w:t>服务</w:t>
      </w:r>
      <w:bookmarkEnd w:id="118"/>
    </w:p>
    <w:p w14:paraId="0F69C15E" w14:textId="66C27F82" w:rsidR="00566013" w:rsidRDefault="00E175AA" w:rsidP="00566013">
      <w:r>
        <w:rPr>
          <w:rFonts w:hint="eastAsia"/>
        </w:rPr>
        <w:t>切换到菜单</w:t>
      </w:r>
      <w:r w:rsidR="004E3D9C">
        <w:rPr>
          <w:rFonts w:hint="eastAsia"/>
        </w:rPr>
        <w:t>“设置</w:t>
      </w:r>
      <w:r w:rsidR="004E3D9C">
        <w:rPr>
          <w:rFonts w:hint="eastAsia"/>
        </w:rPr>
        <w:t>-</w:t>
      </w:r>
      <w:r w:rsidR="004E3D9C">
        <w:t>&gt;M</w:t>
      </w:r>
      <w:r w:rsidR="004E3D9C">
        <w:rPr>
          <w:rFonts w:hint="eastAsia"/>
        </w:rPr>
        <w:t>anage</w:t>
      </w:r>
      <w:r w:rsidR="004E3D9C">
        <w:t>IQ</w:t>
      </w:r>
      <w:r w:rsidR="004E3D9C">
        <w:rPr>
          <w:rFonts w:hint="eastAsia"/>
        </w:rPr>
        <w:t>区</w:t>
      </w:r>
      <w:r w:rsidR="004E3D9C">
        <w:rPr>
          <w:rFonts w:hint="eastAsia"/>
        </w:rPr>
        <w:t>-</w:t>
      </w:r>
      <w:r w:rsidR="004E3D9C">
        <w:t>&gt;</w:t>
      </w:r>
      <w:r w:rsidR="004E3D9C">
        <w:rPr>
          <w:rFonts w:hint="eastAsia"/>
        </w:rPr>
        <w:t>区</w:t>
      </w:r>
      <w:r w:rsidR="004E3D9C">
        <w:rPr>
          <w:rFonts w:hint="eastAsia"/>
        </w:rPr>
        <w:t>-</w:t>
      </w:r>
      <w:r w:rsidR="004E3D9C">
        <w:t>&gt;</w:t>
      </w:r>
      <w:r w:rsidR="004E3D9C">
        <w:rPr>
          <w:rFonts w:hint="eastAsia"/>
        </w:rPr>
        <w:t>服务器：</w:t>
      </w:r>
      <w:r w:rsidR="004E3D9C">
        <w:rPr>
          <w:rFonts w:hint="eastAsia"/>
        </w:rPr>
        <w:t>E</w:t>
      </w:r>
      <w:r w:rsidR="004E3D9C">
        <w:t>VM[1]</w:t>
      </w:r>
      <w:r w:rsidR="004E3D9C">
        <w:rPr>
          <w:rFonts w:hint="eastAsia"/>
        </w:rPr>
        <w:t>”，如下图所示：</w:t>
      </w:r>
    </w:p>
    <w:p w14:paraId="4EA2948A" w14:textId="41706307" w:rsidR="004E3D9C" w:rsidRDefault="004E3D9C" w:rsidP="00566013">
      <w:r>
        <w:rPr>
          <w:noProof/>
        </w:rPr>
        <w:drawing>
          <wp:inline distT="0" distB="0" distL="0" distR="0" wp14:anchorId="33EDCFA9" wp14:editId="2EDF84CF">
            <wp:extent cx="6151880" cy="2606040"/>
            <wp:effectExtent l="0" t="0" r="127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80" cy="2606040"/>
                    </a:xfrm>
                    <a:prstGeom prst="rect">
                      <a:avLst/>
                    </a:prstGeom>
                  </pic:spPr>
                </pic:pic>
              </a:graphicData>
            </a:graphic>
          </wp:inline>
        </w:drawing>
      </w:r>
    </w:p>
    <w:p w14:paraId="0F93DE6F" w14:textId="034AEE6C" w:rsidR="004E3D9C" w:rsidRDefault="00486E80" w:rsidP="00566013">
      <w:r w:rsidRPr="00486E80">
        <w:rPr>
          <w:rFonts w:hint="eastAsia"/>
        </w:rPr>
        <w:t>示例配置中填写“测试邮件地址”，然后点击“检验”，可测试当前邮箱配置是否正确，登录填写的邮箱，会收到一份测试的邮件。</w:t>
      </w:r>
    </w:p>
    <w:p w14:paraId="6CA94D2B" w14:textId="6B82AB9E" w:rsidR="00F31F29" w:rsidRDefault="00F31F29" w:rsidP="00566013">
      <w:r>
        <w:rPr>
          <w:noProof/>
        </w:rPr>
        <w:lastRenderedPageBreak/>
        <w:drawing>
          <wp:inline distT="0" distB="0" distL="0" distR="0" wp14:anchorId="57F9A99D" wp14:editId="31788322">
            <wp:extent cx="6151880" cy="3312795"/>
            <wp:effectExtent l="0" t="0" r="127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51880" cy="3312795"/>
                    </a:xfrm>
                    <a:prstGeom prst="rect">
                      <a:avLst/>
                    </a:prstGeom>
                  </pic:spPr>
                </pic:pic>
              </a:graphicData>
            </a:graphic>
          </wp:inline>
        </w:drawing>
      </w:r>
    </w:p>
    <w:p w14:paraId="0EFECC28" w14:textId="4EEBCA42" w:rsidR="00FB1583" w:rsidRDefault="00FB1583" w:rsidP="00566013">
      <w:r>
        <w:rPr>
          <w:noProof/>
        </w:rPr>
        <w:drawing>
          <wp:inline distT="0" distB="0" distL="0" distR="0" wp14:anchorId="0DF87A2B" wp14:editId="6F11773B">
            <wp:extent cx="3756660" cy="15676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85801" cy="1579789"/>
                    </a:xfrm>
                    <a:prstGeom prst="rect">
                      <a:avLst/>
                    </a:prstGeom>
                  </pic:spPr>
                </pic:pic>
              </a:graphicData>
            </a:graphic>
          </wp:inline>
        </w:drawing>
      </w:r>
    </w:p>
    <w:p w14:paraId="46BB2523" w14:textId="0188BA85" w:rsidR="001A1628" w:rsidRDefault="007F21E7" w:rsidP="007F21E7">
      <w:pPr>
        <w:pStyle w:val="3"/>
      </w:pPr>
      <w:bookmarkStart w:id="119" w:name="_Toc500018529"/>
      <w:r w:rsidRPr="007F21E7">
        <w:rPr>
          <w:rFonts w:hint="eastAsia"/>
        </w:rPr>
        <w:t>配置</w:t>
      </w:r>
      <w:r w:rsidRPr="007F21E7">
        <w:rPr>
          <w:rFonts w:hint="eastAsia"/>
        </w:rPr>
        <w:t>ManageIQ</w:t>
      </w:r>
      <w:r w:rsidRPr="007F21E7">
        <w:rPr>
          <w:rFonts w:hint="eastAsia"/>
        </w:rPr>
        <w:t>连接</w:t>
      </w:r>
      <w:r w:rsidRPr="007F21E7">
        <w:rPr>
          <w:rFonts w:hint="eastAsia"/>
        </w:rPr>
        <w:t>Openshift</w:t>
      </w:r>
      <w:bookmarkEnd w:id="119"/>
    </w:p>
    <w:p w14:paraId="7568203C" w14:textId="145215C5" w:rsidR="007F21E7" w:rsidRPr="000D4F13" w:rsidRDefault="000D4F13" w:rsidP="000D4F13">
      <w:pPr>
        <w:pStyle w:val="af4"/>
        <w:numPr>
          <w:ilvl w:val="0"/>
          <w:numId w:val="33"/>
        </w:numPr>
        <w:ind w:firstLineChars="0"/>
        <w:rPr>
          <w:rFonts w:ascii="Arial" w:hAnsi="Arial" w:cs="Arial"/>
          <w:color w:val="404040"/>
          <w:shd w:val="clear" w:color="auto" w:fill="FCFCFC"/>
        </w:rPr>
      </w:pPr>
      <w:r w:rsidRPr="000D4F13">
        <w:rPr>
          <w:rFonts w:ascii="Arial" w:hAnsi="Arial" w:cs="Arial"/>
          <w:color w:val="404040"/>
          <w:shd w:val="clear" w:color="auto" w:fill="FCFCFC"/>
        </w:rPr>
        <w:t>获取</w:t>
      </w:r>
      <w:r w:rsidRPr="000D4F13">
        <w:rPr>
          <w:rFonts w:ascii="Arial" w:hAnsi="Arial" w:cs="Arial"/>
          <w:color w:val="404040"/>
          <w:shd w:val="clear" w:color="auto" w:fill="FCFCFC"/>
        </w:rPr>
        <w:t>openshift admin token</w:t>
      </w:r>
      <w:r w:rsidR="0054693D">
        <w:rPr>
          <w:rFonts w:ascii="Arial" w:hAnsi="Arial" w:cs="Arial" w:hint="eastAsia"/>
          <w:color w:val="404040"/>
          <w:shd w:val="clear" w:color="auto" w:fill="FCFCFC"/>
        </w:rPr>
        <w:t>，可通过以下两种方式获取：</w:t>
      </w:r>
    </w:p>
    <w:p w14:paraId="35FF4291" w14:textId="75BFA7AD" w:rsidR="0054693D" w:rsidRDefault="00ED217D" w:rsidP="00EC0FBD">
      <w:pPr>
        <w:pStyle w:val="af4"/>
        <w:numPr>
          <w:ilvl w:val="0"/>
          <w:numId w:val="34"/>
        </w:numPr>
        <w:ind w:firstLineChars="0"/>
      </w:pPr>
      <w:r>
        <w:rPr>
          <w:rFonts w:hint="eastAsia"/>
        </w:rPr>
        <w:t>通过</w:t>
      </w:r>
      <w:r>
        <w:rPr>
          <w:rFonts w:hint="eastAsia"/>
        </w:rPr>
        <w:t>rest</w:t>
      </w:r>
      <w:r>
        <w:t xml:space="preserve"> </w:t>
      </w:r>
      <w:r>
        <w:rPr>
          <w:rFonts w:hint="eastAsia"/>
        </w:rPr>
        <w:t>api</w:t>
      </w:r>
      <w:r>
        <w:rPr>
          <w:rFonts w:hint="eastAsia"/>
        </w:rPr>
        <w:t>获取</w:t>
      </w:r>
      <w:r w:rsidR="0054693D">
        <w:rPr>
          <w:rFonts w:hint="eastAsia"/>
        </w:rPr>
        <w:t>token</w:t>
      </w:r>
    </w:p>
    <w:p w14:paraId="1CA97AD0" w14:textId="6DF3387B" w:rsidR="0054693D" w:rsidRDefault="0054693D" w:rsidP="0054693D">
      <w:r>
        <w:rPr>
          <w:rFonts w:hint="eastAsia"/>
        </w:rPr>
        <w:t>https://192.168.200.56:8443/oauth/token/request</w:t>
      </w:r>
      <w:r>
        <w:rPr>
          <w:rFonts w:hint="eastAsia"/>
        </w:rPr>
        <w:t>，输入用户名和密码，获取</w:t>
      </w:r>
      <w:r>
        <w:rPr>
          <w:rFonts w:hint="eastAsia"/>
        </w:rPr>
        <w:t>token</w:t>
      </w:r>
    </w:p>
    <w:p w14:paraId="26CAB61B" w14:textId="5D7A256E" w:rsidR="00093A53" w:rsidRDefault="004433A6" w:rsidP="0054693D">
      <w:r>
        <w:rPr>
          <w:noProof/>
        </w:rPr>
        <w:lastRenderedPageBreak/>
        <w:drawing>
          <wp:inline distT="0" distB="0" distL="0" distR="0" wp14:anchorId="16EB0345" wp14:editId="7A576717">
            <wp:extent cx="6151880" cy="2390140"/>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1880" cy="2390140"/>
                    </a:xfrm>
                    <a:prstGeom prst="rect">
                      <a:avLst/>
                    </a:prstGeom>
                  </pic:spPr>
                </pic:pic>
              </a:graphicData>
            </a:graphic>
          </wp:inline>
        </w:drawing>
      </w:r>
    </w:p>
    <w:p w14:paraId="31FAD6B0" w14:textId="77777777" w:rsidR="004433A6" w:rsidRDefault="004433A6" w:rsidP="0054693D"/>
    <w:p w14:paraId="2CD931A4" w14:textId="275D74B3" w:rsidR="0054693D" w:rsidRDefault="0054693D" w:rsidP="00EC0FBD">
      <w:pPr>
        <w:pStyle w:val="af4"/>
        <w:numPr>
          <w:ilvl w:val="0"/>
          <w:numId w:val="34"/>
        </w:numPr>
        <w:ind w:firstLineChars="0"/>
      </w:pPr>
      <w:r>
        <w:rPr>
          <w:rFonts w:hint="eastAsia"/>
        </w:rPr>
        <w:t>通过</w:t>
      </w:r>
      <w:r>
        <w:rPr>
          <w:rFonts w:hint="eastAsia"/>
        </w:rPr>
        <w:t>openshift cli</w:t>
      </w:r>
      <w:r>
        <w:rPr>
          <w:rFonts w:hint="eastAsia"/>
        </w:rPr>
        <w:t>命令获取</w:t>
      </w:r>
    </w:p>
    <w:p w14:paraId="23521D46" w14:textId="77777777" w:rsidR="0054693D" w:rsidRDefault="0054693D" w:rsidP="0054693D">
      <w:r>
        <w:rPr>
          <w:rFonts w:hint="eastAsia"/>
        </w:rPr>
        <w:t xml:space="preserve">## </w:t>
      </w:r>
      <w:r>
        <w:rPr>
          <w:rFonts w:hint="eastAsia"/>
        </w:rPr>
        <w:t>切换到项目</w:t>
      </w:r>
      <w:r>
        <w:rPr>
          <w:rFonts w:hint="eastAsia"/>
        </w:rPr>
        <w:t>openshift-infra</w:t>
      </w:r>
    </w:p>
    <w:p w14:paraId="2039BEDA" w14:textId="77777777" w:rsidR="0054693D" w:rsidRDefault="0054693D" w:rsidP="0054693D">
      <w:r>
        <w:t>&gt;oc project openshift-infra</w:t>
      </w:r>
    </w:p>
    <w:p w14:paraId="625B826A" w14:textId="77777777" w:rsidR="0054693D" w:rsidRDefault="0054693D" w:rsidP="0054693D">
      <w:r>
        <w:rPr>
          <w:rFonts w:hint="eastAsia"/>
        </w:rPr>
        <w:t xml:space="preserve">## </w:t>
      </w:r>
      <w:r>
        <w:rPr>
          <w:rFonts w:hint="eastAsia"/>
        </w:rPr>
        <w:t>查看有哪些</w:t>
      </w:r>
      <w:r>
        <w:rPr>
          <w:rFonts w:hint="eastAsia"/>
        </w:rPr>
        <w:t>serviceaccount</w:t>
      </w:r>
    </w:p>
    <w:p w14:paraId="6BA718D0" w14:textId="77777777" w:rsidR="0054693D" w:rsidRDefault="0054693D" w:rsidP="0054693D">
      <w:r>
        <w:t>&gt;oc get sa</w:t>
      </w:r>
    </w:p>
    <w:p w14:paraId="046FCA85" w14:textId="77777777" w:rsidR="0054693D" w:rsidRDefault="0054693D" w:rsidP="0054693D">
      <w:r>
        <w:rPr>
          <w:rFonts w:hint="eastAsia"/>
        </w:rPr>
        <w:t xml:space="preserve">## </w:t>
      </w:r>
      <w:r>
        <w:rPr>
          <w:rFonts w:hint="eastAsia"/>
        </w:rPr>
        <w:t>获取</w:t>
      </w:r>
      <w:r>
        <w:rPr>
          <w:rFonts w:hint="eastAsia"/>
        </w:rPr>
        <w:t>serviceaccount=default</w:t>
      </w:r>
      <w:r>
        <w:rPr>
          <w:rFonts w:hint="eastAsia"/>
        </w:rPr>
        <w:t>的</w:t>
      </w:r>
      <w:r>
        <w:rPr>
          <w:rFonts w:hint="eastAsia"/>
        </w:rPr>
        <w:t>token</w:t>
      </w:r>
    </w:p>
    <w:p w14:paraId="7B503546" w14:textId="024C6F7F" w:rsidR="000D4F13" w:rsidRDefault="0054693D" w:rsidP="0054693D">
      <w:r>
        <w:t>&gt;oc sa get-token 'default'</w:t>
      </w:r>
    </w:p>
    <w:p w14:paraId="495E1821" w14:textId="73AAFBB9" w:rsidR="002F44CC" w:rsidRDefault="002F44CC" w:rsidP="0054693D">
      <w:r>
        <w:rPr>
          <w:rFonts w:hint="eastAsia"/>
        </w:rPr>
        <w:t>2</w:t>
      </w:r>
      <w:r>
        <w:rPr>
          <w:rFonts w:hint="eastAsia"/>
        </w:rPr>
        <w:t>）</w:t>
      </w:r>
      <w:r w:rsidRPr="002F44CC">
        <w:rPr>
          <w:rFonts w:hint="eastAsia"/>
        </w:rPr>
        <w:t>点击“计算”</w:t>
      </w:r>
      <w:r w:rsidRPr="002F44CC">
        <w:rPr>
          <w:rFonts w:hint="eastAsia"/>
        </w:rPr>
        <w:t>-&gt;</w:t>
      </w:r>
      <w:r w:rsidRPr="002F44CC">
        <w:rPr>
          <w:rFonts w:hint="eastAsia"/>
        </w:rPr>
        <w:t>“容器”</w:t>
      </w:r>
      <w:r w:rsidRPr="002F44CC">
        <w:rPr>
          <w:rFonts w:hint="eastAsia"/>
        </w:rPr>
        <w:t>-&gt;</w:t>
      </w:r>
      <w:r w:rsidRPr="002F44CC">
        <w:rPr>
          <w:rFonts w:hint="eastAsia"/>
        </w:rPr>
        <w:t>“供应商”，如下图所示：</w:t>
      </w:r>
    </w:p>
    <w:p w14:paraId="1D2BAB9E" w14:textId="4C3721DB" w:rsidR="002F44CC" w:rsidRDefault="002F44CC" w:rsidP="0054693D">
      <w:r>
        <w:rPr>
          <w:noProof/>
        </w:rPr>
        <w:lastRenderedPageBreak/>
        <w:drawing>
          <wp:inline distT="0" distB="0" distL="0" distR="0" wp14:anchorId="352C7BFC" wp14:editId="6187A0E3">
            <wp:extent cx="6151880" cy="437007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51880" cy="4370070"/>
                    </a:xfrm>
                    <a:prstGeom prst="rect">
                      <a:avLst/>
                    </a:prstGeom>
                  </pic:spPr>
                </pic:pic>
              </a:graphicData>
            </a:graphic>
          </wp:inline>
        </w:drawing>
      </w:r>
    </w:p>
    <w:p w14:paraId="7A1A9E64" w14:textId="079980DC" w:rsidR="001831FC" w:rsidRDefault="00D927FA" w:rsidP="00D927FA">
      <w:pPr>
        <w:pStyle w:val="af4"/>
        <w:numPr>
          <w:ilvl w:val="0"/>
          <w:numId w:val="33"/>
        </w:numPr>
        <w:ind w:firstLineChars="0"/>
      </w:pPr>
      <w:r w:rsidRPr="00D927FA">
        <w:rPr>
          <w:rFonts w:hint="eastAsia"/>
        </w:rPr>
        <w:t>点击“配置”</w:t>
      </w:r>
      <w:r w:rsidRPr="00D927FA">
        <w:rPr>
          <w:rFonts w:hint="eastAsia"/>
        </w:rPr>
        <w:t>-&gt;</w:t>
      </w:r>
      <w:r w:rsidRPr="00D927FA">
        <w:rPr>
          <w:rFonts w:hint="eastAsia"/>
        </w:rPr>
        <w:t>“添加现有的容器配置集”，填写相关配置信息</w:t>
      </w:r>
      <w:r w:rsidR="00DA04E9">
        <w:rPr>
          <w:rFonts w:hint="eastAsia"/>
        </w:rPr>
        <w:t>（使用</w:t>
      </w:r>
      <w:r w:rsidR="00DA04E9">
        <w:rPr>
          <w:rFonts w:hint="eastAsia"/>
        </w:rPr>
        <w:t>1</w:t>
      </w:r>
      <w:r w:rsidR="00DA04E9">
        <w:rPr>
          <w:rFonts w:hint="eastAsia"/>
        </w:rPr>
        <w:t>）获取到的</w:t>
      </w:r>
      <w:r w:rsidR="00DA04E9">
        <w:rPr>
          <w:rFonts w:hint="eastAsia"/>
        </w:rPr>
        <w:t>token</w:t>
      </w:r>
      <w:r w:rsidR="00656707">
        <w:rPr>
          <w:rFonts w:hint="eastAsia"/>
        </w:rPr>
        <w:t>值</w:t>
      </w:r>
      <w:r w:rsidR="005C2BD2">
        <w:rPr>
          <w:rFonts w:hint="eastAsia"/>
        </w:rPr>
        <w:t>，端点包括两个：默认和</w:t>
      </w:r>
      <w:r w:rsidR="005C2BD2">
        <w:rPr>
          <w:rFonts w:hint="eastAsia"/>
        </w:rPr>
        <w:t>hawkular</w:t>
      </w:r>
      <w:r w:rsidR="00DA04E9">
        <w:rPr>
          <w:rFonts w:hint="eastAsia"/>
        </w:rPr>
        <w:t>）</w:t>
      </w:r>
      <w:r w:rsidRPr="00D927FA">
        <w:rPr>
          <w:rFonts w:hint="eastAsia"/>
        </w:rPr>
        <w:t>，示例配置如下：</w:t>
      </w:r>
    </w:p>
    <w:p w14:paraId="5062FB9B" w14:textId="27147DF6" w:rsidR="00D927FA" w:rsidRDefault="00D927FA" w:rsidP="00D927FA">
      <w:r>
        <w:rPr>
          <w:noProof/>
        </w:rPr>
        <w:lastRenderedPageBreak/>
        <w:drawing>
          <wp:inline distT="0" distB="0" distL="0" distR="0" wp14:anchorId="73BFE976" wp14:editId="1E29E681">
            <wp:extent cx="5115156" cy="398526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23337" cy="3991634"/>
                    </a:xfrm>
                    <a:prstGeom prst="rect">
                      <a:avLst/>
                    </a:prstGeom>
                  </pic:spPr>
                </pic:pic>
              </a:graphicData>
            </a:graphic>
          </wp:inline>
        </w:drawing>
      </w:r>
    </w:p>
    <w:p w14:paraId="5ACB3461" w14:textId="0443D531" w:rsidR="00B9079E" w:rsidRDefault="00C7473F" w:rsidP="00D927FA">
      <w:r>
        <w:rPr>
          <w:rFonts w:hint="eastAsia"/>
        </w:rPr>
        <w:t>点击“验证”</w:t>
      </w:r>
    </w:p>
    <w:p w14:paraId="39567CFC" w14:textId="77777777" w:rsidR="00B9079E" w:rsidRDefault="00B9079E" w:rsidP="00D927FA"/>
    <w:p w14:paraId="55A94BBE" w14:textId="77777777" w:rsidR="00B9079E" w:rsidRDefault="00B9079E" w:rsidP="00D927FA"/>
    <w:p w14:paraId="58310E99" w14:textId="511CB71A" w:rsidR="008D08BA" w:rsidRDefault="009D18CD" w:rsidP="00D927FA">
      <w:r>
        <w:rPr>
          <w:rFonts w:hint="eastAsia"/>
        </w:rPr>
        <w:t>验证通过后点击右下角的“添加”</w:t>
      </w:r>
    </w:p>
    <w:p w14:paraId="65B31DA1" w14:textId="20D3522D" w:rsidR="009D18CD" w:rsidRDefault="009D18CD" w:rsidP="00D927FA">
      <w:r>
        <w:rPr>
          <w:noProof/>
        </w:rPr>
        <w:drawing>
          <wp:inline distT="0" distB="0" distL="0" distR="0" wp14:anchorId="209F3731" wp14:editId="7D5A9E65">
            <wp:extent cx="6151880" cy="2859405"/>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1880" cy="2859405"/>
                    </a:xfrm>
                    <a:prstGeom prst="rect">
                      <a:avLst/>
                    </a:prstGeom>
                  </pic:spPr>
                </pic:pic>
              </a:graphicData>
            </a:graphic>
          </wp:inline>
        </w:drawing>
      </w:r>
    </w:p>
    <w:p w14:paraId="706E588B" w14:textId="5C4AB3B1" w:rsidR="00FF07CF" w:rsidRPr="007F21E7" w:rsidRDefault="00FF07CF" w:rsidP="00D927FA">
      <w:r>
        <w:rPr>
          <w:rFonts w:hint="eastAsia"/>
        </w:rPr>
        <w:lastRenderedPageBreak/>
        <w:t>点击“</w:t>
      </w:r>
      <w:r>
        <w:rPr>
          <w:rFonts w:hint="eastAsia"/>
        </w:rPr>
        <w:t>MyOpenshift</w:t>
      </w:r>
      <w:r>
        <w:rPr>
          <w:rFonts w:hint="eastAsia"/>
        </w:rPr>
        <w:t>”，进入容器服务器</w:t>
      </w:r>
    </w:p>
    <w:p w14:paraId="0A1EA33D" w14:textId="7E7510F4" w:rsidR="006643DB" w:rsidRDefault="006643DB" w:rsidP="00D97AC7">
      <w:pPr>
        <w:jc w:val="left"/>
      </w:pPr>
      <w:r>
        <w:rPr>
          <w:noProof/>
        </w:rPr>
        <w:drawing>
          <wp:inline distT="0" distB="0" distL="0" distR="0" wp14:anchorId="0374B349" wp14:editId="313BC4D9">
            <wp:extent cx="6151880" cy="266446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51880" cy="2664460"/>
                    </a:xfrm>
                    <a:prstGeom prst="rect">
                      <a:avLst/>
                    </a:prstGeom>
                  </pic:spPr>
                </pic:pic>
              </a:graphicData>
            </a:graphic>
          </wp:inline>
        </w:drawing>
      </w:r>
    </w:p>
    <w:p w14:paraId="77A346FE" w14:textId="005404EC" w:rsidR="004B68B1" w:rsidRPr="00D97AC7" w:rsidRDefault="003322CA" w:rsidP="00D97AC7">
      <w:pPr>
        <w:jc w:val="left"/>
      </w:pPr>
      <w:r>
        <w:rPr>
          <w:noProof/>
        </w:rPr>
        <w:drawing>
          <wp:inline distT="0" distB="0" distL="0" distR="0" wp14:anchorId="79847CD0" wp14:editId="34E65AF7">
            <wp:extent cx="6151880" cy="291782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51880" cy="2917825"/>
                    </a:xfrm>
                    <a:prstGeom prst="rect">
                      <a:avLst/>
                    </a:prstGeom>
                  </pic:spPr>
                </pic:pic>
              </a:graphicData>
            </a:graphic>
          </wp:inline>
        </w:drawing>
      </w:r>
    </w:p>
    <w:sectPr w:rsidR="004B68B1" w:rsidRPr="00D97AC7" w:rsidSect="00FC2673">
      <w:footerReference w:type="default" r:id="rId211"/>
      <w:pgSz w:w="12240" w:h="15840" w:code="1"/>
      <w:pgMar w:top="1418" w:right="1134" w:bottom="1134" w:left="1418" w:header="851" w:footer="284" w:gutter="0"/>
      <w:cols w:space="708"/>
      <w:docGrid w:type="linesAndChars" w:linePitch="360" w:charSpace="208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ifj" w:date="2017-09-23T09:22:00Z" w:initials="weifj">
    <w:p w14:paraId="6B77EFF3" w14:textId="0E0239BB" w:rsidR="00ED4D4B" w:rsidRDefault="00ED4D4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12" w:author="weifj" w:date="2017-09-23T09:19:00Z" w:initials="weifj">
    <w:p w14:paraId="182A4E76" w14:textId="03EC97FD" w:rsidR="00ED4D4B" w:rsidRDefault="00ED4D4B">
      <w:pPr>
        <w:pStyle w:val="af6"/>
      </w:pPr>
      <w:r>
        <w:rPr>
          <w:rStyle w:val="af5"/>
        </w:rPr>
        <w:annotationRef/>
      </w:r>
      <w:r>
        <w:rPr>
          <w:rFonts w:hint="eastAsia"/>
        </w:rPr>
        <w:t>这个很重要，关联到</w:t>
      </w:r>
      <w:r>
        <w:rPr>
          <w:rFonts w:hint="eastAsia"/>
        </w:rPr>
        <w:t>openshfit</w:t>
      </w:r>
      <w:r>
        <w:rPr>
          <w:rFonts w:hint="eastAsia"/>
        </w:rPr>
        <w:t>的</w:t>
      </w:r>
      <w:r>
        <w:rPr>
          <w:rFonts w:hint="eastAsia"/>
        </w:rPr>
        <w:t>deploy</w:t>
      </w:r>
      <w:r>
        <w:rPr>
          <w:rFonts w:hint="eastAsia"/>
        </w:rPr>
        <w:t>配置，如果不对应，则流水线运行失败。</w:t>
      </w:r>
    </w:p>
  </w:comment>
  <w:comment w:id="84" w:author="weifj" w:date="2017-10-18T19:57:00Z" w:initials="weifj">
    <w:p w14:paraId="483BA5FD" w14:textId="21715309" w:rsidR="00ED4D4B" w:rsidRDefault="00ED4D4B">
      <w:pPr>
        <w:pStyle w:val="af6"/>
      </w:pPr>
      <w:r>
        <w:rPr>
          <w:rStyle w:val="af5"/>
        </w:rPr>
        <w:annotationRef/>
      </w:r>
      <w:r>
        <w:rPr>
          <w:rFonts w:hint="eastAsia"/>
        </w:rPr>
        <w:t>实际操作发现，这个脚本已存在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7EFF3" w15:done="0"/>
  <w15:commentEx w15:paraId="182A4E76" w15:done="0"/>
  <w15:commentEx w15:paraId="483BA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7EFF3" w16cid:durableId="1DBEC56E"/>
  <w16cid:commentId w16cid:paraId="182A4E76" w16cid:durableId="1DBEC56F"/>
  <w16cid:commentId w16cid:paraId="483BA5FD" w16cid:durableId="1DBEC5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C5212" w14:textId="77777777" w:rsidR="00724C0C" w:rsidRDefault="00724C0C">
      <w:r>
        <w:separator/>
      </w:r>
    </w:p>
  </w:endnote>
  <w:endnote w:type="continuationSeparator" w:id="0">
    <w:p w14:paraId="36D0BD2E" w14:textId="77777777" w:rsidR="00724C0C" w:rsidRDefault="00724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704A" w14:textId="5F20382E" w:rsidR="00ED4D4B" w:rsidRPr="003D48E9" w:rsidRDefault="00ED4D4B" w:rsidP="00D45D25">
    <w:pPr>
      <w:pStyle w:val="a7"/>
      <w:spacing w:line="240" w:lineRule="auto"/>
      <w:jc w:val="center"/>
    </w:pPr>
    <w:r w:rsidRPr="003C6E05">
      <w:rPr>
        <w:rFonts w:ascii="宋体" w:hAnsi="宋体" w:hint="eastAsia"/>
        <w:kern w:val="0"/>
        <w:sz w:val="20"/>
        <w:szCs w:val="20"/>
      </w:rPr>
      <w:t xml:space="preserve">第 </w:t>
    </w:r>
    <w:r w:rsidRPr="003C6E05">
      <w:rPr>
        <w:rFonts w:ascii="宋体" w:hAnsi="宋体"/>
        <w:kern w:val="0"/>
        <w:sz w:val="20"/>
        <w:szCs w:val="20"/>
      </w:rPr>
      <w:fldChar w:fldCharType="begin"/>
    </w:r>
    <w:r w:rsidRPr="003C6E05">
      <w:rPr>
        <w:rFonts w:ascii="宋体" w:hAnsi="宋体"/>
        <w:kern w:val="0"/>
        <w:sz w:val="20"/>
        <w:szCs w:val="20"/>
      </w:rPr>
      <w:instrText xml:space="preserve"> PAGE </w:instrText>
    </w:r>
    <w:r w:rsidRPr="003C6E05">
      <w:rPr>
        <w:rFonts w:ascii="宋体" w:hAnsi="宋体"/>
        <w:kern w:val="0"/>
        <w:sz w:val="20"/>
        <w:szCs w:val="20"/>
      </w:rPr>
      <w:fldChar w:fldCharType="separate"/>
    </w:r>
    <w:r w:rsidR="00C52E0F">
      <w:rPr>
        <w:rFonts w:ascii="宋体" w:hAnsi="宋体"/>
        <w:noProof/>
        <w:kern w:val="0"/>
        <w:sz w:val="20"/>
        <w:szCs w:val="20"/>
      </w:rPr>
      <w:t>88</w:t>
    </w:r>
    <w:r w:rsidRPr="003C6E05">
      <w:rPr>
        <w:rFonts w:ascii="宋体" w:hAnsi="宋体"/>
        <w:kern w:val="0"/>
        <w:sz w:val="20"/>
        <w:szCs w:val="20"/>
      </w:rPr>
      <w:fldChar w:fldCharType="end"/>
    </w:r>
    <w:r w:rsidRPr="003C6E05">
      <w:rPr>
        <w:rFonts w:ascii="宋体" w:hAnsi="宋体" w:hint="eastAsia"/>
        <w:kern w:val="0"/>
        <w:sz w:val="20"/>
        <w:szCs w:val="20"/>
      </w:rPr>
      <w:t xml:space="preserve"> 页 共 </w:t>
    </w:r>
    <w:r w:rsidRPr="003C6E05">
      <w:rPr>
        <w:rFonts w:ascii="宋体" w:hAnsi="宋体"/>
        <w:kern w:val="0"/>
        <w:sz w:val="20"/>
        <w:szCs w:val="20"/>
      </w:rPr>
      <w:fldChar w:fldCharType="begin"/>
    </w:r>
    <w:r w:rsidRPr="003C6E05">
      <w:rPr>
        <w:rFonts w:ascii="宋体" w:hAnsi="宋体"/>
        <w:kern w:val="0"/>
        <w:sz w:val="20"/>
        <w:szCs w:val="20"/>
      </w:rPr>
      <w:instrText xml:space="preserve"> NUMPAGES </w:instrText>
    </w:r>
    <w:r w:rsidRPr="003C6E05">
      <w:rPr>
        <w:rFonts w:ascii="宋体" w:hAnsi="宋体"/>
        <w:kern w:val="0"/>
        <w:sz w:val="20"/>
        <w:szCs w:val="20"/>
      </w:rPr>
      <w:fldChar w:fldCharType="separate"/>
    </w:r>
    <w:r w:rsidR="00C52E0F">
      <w:rPr>
        <w:rFonts w:ascii="宋体" w:hAnsi="宋体"/>
        <w:noProof/>
        <w:kern w:val="0"/>
        <w:sz w:val="20"/>
        <w:szCs w:val="20"/>
      </w:rPr>
      <w:t>107</w:t>
    </w:r>
    <w:r w:rsidRPr="003C6E05">
      <w:rPr>
        <w:rFonts w:ascii="宋体" w:hAnsi="宋体"/>
        <w:kern w:val="0"/>
        <w:sz w:val="20"/>
        <w:szCs w:val="20"/>
      </w:rPr>
      <w:fldChar w:fldCharType="end"/>
    </w:r>
    <w:r w:rsidRPr="003C6E05">
      <w:rPr>
        <w:rFonts w:ascii="宋体" w:hAnsi="宋体" w:hint="eastAsia"/>
        <w:kern w:val="0"/>
        <w:sz w:val="20"/>
        <w:szCs w:val="2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58F68" w14:textId="77777777" w:rsidR="00724C0C" w:rsidRDefault="00724C0C">
      <w:r>
        <w:separator/>
      </w:r>
    </w:p>
  </w:footnote>
  <w:footnote w:type="continuationSeparator" w:id="0">
    <w:p w14:paraId="6CF1C60B" w14:textId="77777777" w:rsidR="00724C0C" w:rsidRDefault="00724C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5pt;height:11.45pt" o:bullet="t">
        <v:imagedata r:id="rId1" o:title="mso1A"/>
      </v:shape>
    </w:pict>
  </w:numPicBullet>
  <w:abstractNum w:abstractNumId="0" w15:restartNumberingAfterBreak="0">
    <w:nsid w:val="07F43CA6"/>
    <w:multiLevelType w:val="multilevel"/>
    <w:tmpl w:val="D7E27D6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sz w:val="28"/>
        <w:szCs w:val="28"/>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241B4E4D"/>
    <w:multiLevelType w:val="hybridMultilevel"/>
    <w:tmpl w:val="2BC6C4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C42439"/>
    <w:multiLevelType w:val="hybridMultilevel"/>
    <w:tmpl w:val="97123A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EF47F1"/>
    <w:multiLevelType w:val="hybridMultilevel"/>
    <w:tmpl w:val="B0E61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485380"/>
    <w:multiLevelType w:val="hybridMultilevel"/>
    <w:tmpl w:val="3A706502"/>
    <w:lvl w:ilvl="0" w:tplc="04090007">
      <w:start w:val="1"/>
      <w:numFmt w:val="bullet"/>
      <w:lvlText w:val=""/>
      <w:lvlPicBulletId w:val="0"/>
      <w:lvlJc w:val="left"/>
      <w:pPr>
        <w:tabs>
          <w:tab w:val="num" w:pos="1190"/>
        </w:tabs>
        <w:ind w:left="1190" w:hanging="420"/>
      </w:pPr>
      <w:rPr>
        <w:rFonts w:ascii="Wingdings" w:hAnsi="Wingdings" w:hint="default"/>
      </w:rPr>
    </w:lvl>
    <w:lvl w:ilvl="1" w:tplc="04090003">
      <w:start w:val="1"/>
      <w:numFmt w:val="bullet"/>
      <w:lvlText w:val=""/>
      <w:lvlJc w:val="left"/>
      <w:pPr>
        <w:tabs>
          <w:tab w:val="num" w:pos="1610"/>
        </w:tabs>
        <w:ind w:left="1610" w:hanging="420"/>
      </w:pPr>
      <w:rPr>
        <w:rFonts w:ascii="Wingdings" w:hAnsi="Wingdings" w:hint="default"/>
      </w:rPr>
    </w:lvl>
    <w:lvl w:ilvl="2" w:tplc="04090005">
      <w:start w:val="1"/>
      <w:numFmt w:val="bullet"/>
      <w:lvlText w:val=""/>
      <w:lvlJc w:val="left"/>
      <w:pPr>
        <w:tabs>
          <w:tab w:val="num" w:pos="2030"/>
        </w:tabs>
        <w:ind w:left="2030" w:hanging="420"/>
      </w:pPr>
      <w:rPr>
        <w:rFonts w:ascii="Wingdings" w:hAnsi="Wingdings" w:hint="default"/>
      </w:rPr>
    </w:lvl>
    <w:lvl w:ilvl="3" w:tplc="04090001" w:tentative="1">
      <w:start w:val="1"/>
      <w:numFmt w:val="bullet"/>
      <w:lvlText w:val=""/>
      <w:lvlJc w:val="left"/>
      <w:pPr>
        <w:tabs>
          <w:tab w:val="num" w:pos="2450"/>
        </w:tabs>
        <w:ind w:left="2450" w:hanging="420"/>
      </w:pPr>
      <w:rPr>
        <w:rFonts w:ascii="Wingdings" w:hAnsi="Wingdings" w:hint="default"/>
      </w:rPr>
    </w:lvl>
    <w:lvl w:ilvl="4" w:tplc="04090003" w:tentative="1">
      <w:start w:val="1"/>
      <w:numFmt w:val="bullet"/>
      <w:lvlText w:val=""/>
      <w:lvlJc w:val="left"/>
      <w:pPr>
        <w:tabs>
          <w:tab w:val="num" w:pos="2870"/>
        </w:tabs>
        <w:ind w:left="2870" w:hanging="420"/>
      </w:pPr>
      <w:rPr>
        <w:rFonts w:ascii="Wingdings" w:hAnsi="Wingdings" w:hint="default"/>
      </w:rPr>
    </w:lvl>
    <w:lvl w:ilvl="5" w:tplc="04090005" w:tentative="1">
      <w:start w:val="1"/>
      <w:numFmt w:val="bullet"/>
      <w:lvlText w:val=""/>
      <w:lvlJc w:val="left"/>
      <w:pPr>
        <w:tabs>
          <w:tab w:val="num" w:pos="3290"/>
        </w:tabs>
        <w:ind w:left="3290" w:hanging="420"/>
      </w:pPr>
      <w:rPr>
        <w:rFonts w:ascii="Wingdings" w:hAnsi="Wingdings" w:hint="default"/>
      </w:rPr>
    </w:lvl>
    <w:lvl w:ilvl="6" w:tplc="04090001" w:tentative="1">
      <w:start w:val="1"/>
      <w:numFmt w:val="bullet"/>
      <w:lvlText w:val=""/>
      <w:lvlJc w:val="left"/>
      <w:pPr>
        <w:tabs>
          <w:tab w:val="num" w:pos="3710"/>
        </w:tabs>
        <w:ind w:left="3710" w:hanging="420"/>
      </w:pPr>
      <w:rPr>
        <w:rFonts w:ascii="Wingdings" w:hAnsi="Wingdings" w:hint="default"/>
      </w:rPr>
    </w:lvl>
    <w:lvl w:ilvl="7" w:tplc="04090003" w:tentative="1">
      <w:start w:val="1"/>
      <w:numFmt w:val="bullet"/>
      <w:lvlText w:val=""/>
      <w:lvlJc w:val="left"/>
      <w:pPr>
        <w:tabs>
          <w:tab w:val="num" w:pos="4130"/>
        </w:tabs>
        <w:ind w:left="4130" w:hanging="420"/>
      </w:pPr>
      <w:rPr>
        <w:rFonts w:ascii="Wingdings" w:hAnsi="Wingdings" w:hint="default"/>
      </w:rPr>
    </w:lvl>
    <w:lvl w:ilvl="8" w:tplc="04090005" w:tentative="1">
      <w:start w:val="1"/>
      <w:numFmt w:val="bullet"/>
      <w:lvlText w:val=""/>
      <w:lvlJc w:val="left"/>
      <w:pPr>
        <w:tabs>
          <w:tab w:val="num" w:pos="4550"/>
        </w:tabs>
        <w:ind w:left="4550" w:hanging="420"/>
      </w:pPr>
      <w:rPr>
        <w:rFonts w:ascii="Wingdings" w:hAnsi="Wingdings" w:hint="default"/>
      </w:rPr>
    </w:lvl>
  </w:abstractNum>
  <w:abstractNum w:abstractNumId="5" w15:restartNumberingAfterBreak="0">
    <w:nsid w:val="39A65DDF"/>
    <w:multiLevelType w:val="hybridMultilevel"/>
    <w:tmpl w:val="D6F4D8D6"/>
    <w:lvl w:ilvl="0" w:tplc="8C4E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D5B09"/>
    <w:multiLevelType w:val="hybridMultilevel"/>
    <w:tmpl w:val="7B946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0F6864"/>
    <w:multiLevelType w:val="multilevel"/>
    <w:tmpl w:val="1B5ABB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D67AF0"/>
    <w:multiLevelType w:val="hybridMultilevel"/>
    <w:tmpl w:val="5BDA31F8"/>
    <w:lvl w:ilvl="0" w:tplc="FFFFFFFF">
      <w:start w:val="1"/>
      <w:numFmt w:val="bullet"/>
      <w:lvlText w:val=""/>
      <w:lvlJc w:val="left"/>
      <w:pPr>
        <w:tabs>
          <w:tab w:val="num" w:pos="845"/>
        </w:tabs>
        <w:ind w:left="845" w:hanging="420"/>
      </w:pPr>
      <w:rPr>
        <w:rFonts w:ascii="Wingdings" w:hAnsi="Wingdings" w:hint="default"/>
      </w:rPr>
    </w:lvl>
    <w:lvl w:ilvl="1" w:tplc="FFFFFFFF" w:tentative="1">
      <w:start w:val="1"/>
      <w:numFmt w:val="bullet"/>
      <w:lvlText w:val=""/>
      <w:lvlJc w:val="left"/>
      <w:pPr>
        <w:tabs>
          <w:tab w:val="num" w:pos="1265"/>
        </w:tabs>
        <w:ind w:left="1265" w:hanging="420"/>
      </w:pPr>
      <w:rPr>
        <w:rFonts w:ascii="Wingdings" w:hAnsi="Wingdings" w:hint="default"/>
      </w:rPr>
    </w:lvl>
    <w:lvl w:ilvl="2" w:tplc="FFFFFFFF" w:tentative="1">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9" w15:restartNumberingAfterBreak="0">
    <w:nsid w:val="5EC45EDD"/>
    <w:multiLevelType w:val="hybridMultilevel"/>
    <w:tmpl w:val="E8D61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F661425"/>
    <w:multiLevelType w:val="hybridMultilevel"/>
    <w:tmpl w:val="0C70A89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5151EE1"/>
    <w:multiLevelType w:val="hybridMultilevel"/>
    <w:tmpl w:val="11901420"/>
    <w:lvl w:ilvl="0" w:tplc="DD246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14972"/>
    <w:multiLevelType w:val="hybridMultilevel"/>
    <w:tmpl w:val="F336EE86"/>
    <w:lvl w:ilvl="0" w:tplc="FE361870">
      <w:start w:val="1"/>
      <w:numFmt w:val="decimal"/>
      <w:lvlText w:val="%1）"/>
      <w:lvlJc w:val="left"/>
      <w:pPr>
        <w:ind w:left="360" w:hanging="36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E76036"/>
    <w:multiLevelType w:val="hybridMultilevel"/>
    <w:tmpl w:val="AE30DA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8"/>
  </w:num>
  <w:num w:numId="10">
    <w:abstractNumId w:val="2"/>
  </w:num>
  <w:num w:numId="11">
    <w:abstractNumId w:val="6"/>
  </w:num>
  <w:num w:numId="12">
    <w:abstractNumId w:val="1"/>
  </w:num>
  <w:num w:numId="13">
    <w:abstractNumId w:val="1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7"/>
  </w:num>
  <w:num w:numId="31">
    <w:abstractNumId w:val="3"/>
  </w:num>
  <w:num w:numId="32">
    <w:abstractNumId w:val="11"/>
  </w:num>
  <w:num w:numId="33">
    <w:abstractNumId w:val="12"/>
  </w:num>
  <w:num w:numId="34">
    <w:abstractNumId w:val="9"/>
  </w:num>
  <w:num w:numId="35">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ifj">
    <w15:presenceInfo w15:providerId="None" w15:userId="weif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D01"/>
    <w:rsid w:val="00000B10"/>
    <w:rsid w:val="00001735"/>
    <w:rsid w:val="000017E3"/>
    <w:rsid w:val="00001F10"/>
    <w:rsid w:val="00002114"/>
    <w:rsid w:val="000026D0"/>
    <w:rsid w:val="00002BAE"/>
    <w:rsid w:val="00002C71"/>
    <w:rsid w:val="00003D0A"/>
    <w:rsid w:val="00004247"/>
    <w:rsid w:val="0000445F"/>
    <w:rsid w:val="00004812"/>
    <w:rsid w:val="00004927"/>
    <w:rsid w:val="00005178"/>
    <w:rsid w:val="000055A7"/>
    <w:rsid w:val="000058CE"/>
    <w:rsid w:val="0000668E"/>
    <w:rsid w:val="000069CD"/>
    <w:rsid w:val="00007079"/>
    <w:rsid w:val="000074C3"/>
    <w:rsid w:val="00007BAA"/>
    <w:rsid w:val="00011384"/>
    <w:rsid w:val="000115E2"/>
    <w:rsid w:val="00011806"/>
    <w:rsid w:val="0001262D"/>
    <w:rsid w:val="00013759"/>
    <w:rsid w:val="00014309"/>
    <w:rsid w:val="00014818"/>
    <w:rsid w:val="00016693"/>
    <w:rsid w:val="000166DA"/>
    <w:rsid w:val="00016AAB"/>
    <w:rsid w:val="00016D32"/>
    <w:rsid w:val="0001735D"/>
    <w:rsid w:val="00017DF2"/>
    <w:rsid w:val="000202FC"/>
    <w:rsid w:val="000214B7"/>
    <w:rsid w:val="00023A63"/>
    <w:rsid w:val="000246F6"/>
    <w:rsid w:val="00024DFD"/>
    <w:rsid w:val="00025D1B"/>
    <w:rsid w:val="0002639B"/>
    <w:rsid w:val="00026754"/>
    <w:rsid w:val="00026987"/>
    <w:rsid w:val="00026C1C"/>
    <w:rsid w:val="00027301"/>
    <w:rsid w:val="00027699"/>
    <w:rsid w:val="00030095"/>
    <w:rsid w:val="0003025C"/>
    <w:rsid w:val="0003062B"/>
    <w:rsid w:val="000306E2"/>
    <w:rsid w:val="00030B3B"/>
    <w:rsid w:val="00031691"/>
    <w:rsid w:val="00031C7F"/>
    <w:rsid w:val="00031D01"/>
    <w:rsid w:val="00031D4B"/>
    <w:rsid w:val="00033686"/>
    <w:rsid w:val="000339FE"/>
    <w:rsid w:val="00033A72"/>
    <w:rsid w:val="000362A7"/>
    <w:rsid w:val="000365A6"/>
    <w:rsid w:val="000368E2"/>
    <w:rsid w:val="00037127"/>
    <w:rsid w:val="000378C1"/>
    <w:rsid w:val="0003799A"/>
    <w:rsid w:val="00037F1C"/>
    <w:rsid w:val="00040751"/>
    <w:rsid w:val="0004181B"/>
    <w:rsid w:val="0004216A"/>
    <w:rsid w:val="0004241A"/>
    <w:rsid w:val="000431AD"/>
    <w:rsid w:val="000433EA"/>
    <w:rsid w:val="000440E2"/>
    <w:rsid w:val="00044A62"/>
    <w:rsid w:val="00044A87"/>
    <w:rsid w:val="00044DBF"/>
    <w:rsid w:val="00045309"/>
    <w:rsid w:val="0004591C"/>
    <w:rsid w:val="00045EF5"/>
    <w:rsid w:val="0004676D"/>
    <w:rsid w:val="00046B11"/>
    <w:rsid w:val="000473A4"/>
    <w:rsid w:val="000479BB"/>
    <w:rsid w:val="00047DAF"/>
    <w:rsid w:val="00050231"/>
    <w:rsid w:val="00051F2A"/>
    <w:rsid w:val="00052C1A"/>
    <w:rsid w:val="00052CF0"/>
    <w:rsid w:val="00052DB4"/>
    <w:rsid w:val="00052E9A"/>
    <w:rsid w:val="000538B6"/>
    <w:rsid w:val="000539BD"/>
    <w:rsid w:val="00054849"/>
    <w:rsid w:val="000564F1"/>
    <w:rsid w:val="00056D1B"/>
    <w:rsid w:val="00057DFC"/>
    <w:rsid w:val="0006037D"/>
    <w:rsid w:val="000604B0"/>
    <w:rsid w:val="000606D3"/>
    <w:rsid w:val="000613B9"/>
    <w:rsid w:val="00061644"/>
    <w:rsid w:val="00062A54"/>
    <w:rsid w:val="00063525"/>
    <w:rsid w:val="000639E3"/>
    <w:rsid w:val="00064D86"/>
    <w:rsid w:val="00065136"/>
    <w:rsid w:val="00065FC5"/>
    <w:rsid w:val="0006731E"/>
    <w:rsid w:val="00067E09"/>
    <w:rsid w:val="00070B47"/>
    <w:rsid w:val="00071152"/>
    <w:rsid w:val="00072D36"/>
    <w:rsid w:val="00073BC4"/>
    <w:rsid w:val="00073F88"/>
    <w:rsid w:val="000745EE"/>
    <w:rsid w:val="000756CD"/>
    <w:rsid w:val="00076022"/>
    <w:rsid w:val="00077E21"/>
    <w:rsid w:val="00080170"/>
    <w:rsid w:val="000801E1"/>
    <w:rsid w:val="00081745"/>
    <w:rsid w:val="00083817"/>
    <w:rsid w:val="00084255"/>
    <w:rsid w:val="00086487"/>
    <w:rsid w:val="000864A3"/>
    <w:rsid w:val="00086516"/>
    <w:rsid w:val="0009099B"/>
    <w:rsid w:val="0009138C"/>
    <w:rsid w:val="000914D9"/>
    <w:rsid w:val="0009300F"/>
    <w:rsid w:val="000937F6"/>
    <w:rsid w:val="00093A53"/>
    <w:rsid w:val="00094001"/>
    <w:rsid w:val="00095545"/>
    <w:rsid w:val="00095F1E"/>
    <w:rsid w:val="00097711"/>
    <w:rsid w:val="0009782B"/>
    <w:rsid w:val="00097839"/>
    <w:rsid w:val="000A0847"/>
    <w:rsid w:val="000A127B"/>
    <w:rsid w:val="000A1818"/>
    <w:rsid w:val="000A1E6A"/>
    <w:rsid w:val="000A21B7"/>
    <w:rsid w:val="000A31D2"/>
    <w:rsid w:val="000A3971"/>
    <w:rsid w:val="000A3DD0"/>
    <w:rsid w:val="000A547E"/>
    <w:rsid w:val="000A5784"/>
    <w:rsid w:val="000A5921"/>
    <w:rsid w:val="000A5C4B"/>
    <w:rsid w:val="000A695F"/>
    <w:rsid w:val="000B037D"/>
    <w:rsid w:val="000B0BAA"/>
    <w:rsid w:val="000B0E4D"/>
    <w:rsid w:val="000B2468"/>
    <w:rsid w:val="000B3117"/>
    <w:rsid w:val="000B32BE"/>
    <w:rsid w:val="000B3713"/>
    <w:rsid w:val="000B3FEC"/>
    <w:rsid w:val="000B417E"/>
    <w:rsid w:val="000B4A05"/>
    <w:rsid w:val="000B4D41"/>
    <w:rsid w:val="000B50A2"/>
    <w:rsid w:val="000B5827"/>
    <w:rsid w:val="000B5C07"/>
    <w:rsid w:val="000B5D4C"/>
    <w:rsid w:val="000B5F10"/>
    <w:rsid w:val="000B60CA"/>
    <w:rsid w:val="000B6A99"/>
    <w:rsid w:val="000B6E5D"/>
    <w:rsid w:val="000B732E"/>
    <w:rsid w:val="000B7C71"/>
    <w:rsid w:val="000B7ED0"/>
    <w:rsid w:val="000B7EF6"/>
    <w:rsid w:val="000C036C"/>
    <w:rsid w:val="000C0F98"/>
    <w:rsid w:val="000C1C66"/>
    <w:rsid w:val="000C2271"/>
    <w:rsid w:val="000C2609"/>
    <w:rsid w:val="000C31FB"/>
    <w:rsid w:val="000C33D9"/>
    <w:rsid w:val="000C4199"/>
    <w:rsid w:val="000C49C3"/>
    <w:rsid w:val="000C533A"/>
    <w:rsid w:val="000C563F"/>
    <w:rsid w:val="000C5C31"/>
    <w:rsid w:val="000C6438"/>
    <w:rsid w:val="000C7634"/>
    <w:rsid w:val="000C77D5"/>
    <w:rsid w:val="000C7A0A"/>
    <w:rsid w:val="000D0B9A"/>
    <w:rsid w:val="000D118A"/>
    <w:rsid w:val="000D29E5"/>
    <w:rsid w:val="000D3E01"/>
    <w:rsid w:val="000D44D4"/>
    <w:rsid w:val="000D4F13"/>
    <w:rsid w:val="000D510F"/>
    <w:rsid w:val="000D5FE0"/>
    <w:rsid w:val="000D72F7"/>
    <w:rsid w:val="000D757A"/>
    <w:rsid w:val="000E01CA"/>
    <w:rsid w:val="000E0410"/>
    <w:rsid w:val="000E121A"/>
    <w:rsid w:val="000E1AD0"/>
    <w:rsid w:val="000E1BE6"/>
    <w:rsid w:val="000E1E11"/>
    <w:rsid w:val="000E214D"/>
    <w:rsid w:val="000E24CB"/>
    <w:rsid w:val="000E2ABE"/>
    <w:rsid w:val="000E36BD"/>
    <w:rsid w:val="000E38EF"/>
    <w:rsid w:val="000E39E3"/>
    <w:rsid w:val="000E3B04"/>
    <w:rsid w:val="000E3E7B"/>
    <w:rsid w:val="000E4440"/>
    <w:rsid w:val="000E4462"/>
    <w:rsid w:val="000E50B9"/>
    <w:rsid w:val="000E5BD5"/>
    <w:rsid w:val="000E6926"/>
    <w:rsid w:val="000F038B"/>
    <w:rsid w:val="000F0CD8"/>
    <w:rsid w:val="000F1BF7"/>
    <w:rsid w:val="000F1D10"/>
    <w:rsid w:val="000F2E17"/>
    <w:rsid w:val="000F3242"/>
    <w:rsid w:val="000F33F7"/>
    <w:rsid w:val="000F3CB1"/>
    <w:rsid w:val="000F4947"/>
    <w:rsid w:val="000F4BEE"/>
    <w:rsid w:val="000F5166"/>
    <w:rsid w:val="000F6425"/>
    <w:rsid w:val="000F777A"/>
    <w:rsid w:val="00100AB7"/>
    <w:rsid w:val="00100F34"/>
    <w:rsid w:val="00101F6F"/>
    <w:rsid w:val="00103829"/>
    <w:rsid w:val="001042B7"/>
    <w:rsid w:val="00104DBE"/>
    <w:rsid w:val="00105EA5"/>
    <w:rsid w:val="0010604F"/>
    <w:rsid w:val="00106093"/>
    <w:rsid w:val="0010751F"/>
    <w:rsid w:val="001076A9"/>
    <w:rsid w:val="00107C7E"/>
    <w:rsid w:val="00111024"/>
    <w:rsid w:val="001110FA"/>
    <w:rsid w:val="00113D46"/>
    <w:rsid w:val="001141CC"/>
    <w:rsid w:val="00114475"/>
    <w:rsid w:val="00114820"/>
    <w:rsid w:val="001151CE"/>
    <w:rsid w:val="001158D4"/>
    <w:rsid w:val="001176BA"/>
    <w:rsid w:val="00117BAA"/>
    <w:rsid w:val="00117BB6"/>
    <w:rsid w:val="001204E6"/>
    <w:rsid w:val="00121787"/>
    <w:rsid w:val="001228C2"/>
    <w:rsid w:val="001234D4"/>
    <w:rsid w:val="00123A09"/>
    <w:rsid w:val="00123F06"/>
    <w:rsid w:val="00123F89"/>
    <w:rsid w:val="0012438C"/>
    <w:rsid w:val="001243BC"/>
    <w:rsid w:val="00124808"/>
    <w:rsid w:val="0012589F"/>
    <w:rsid w:val="001259EE"/>
    <w:rsid w:val="00126D4C"/>
    <w:rsid w:val="00126E71"/>
    <w:rsid w:val="0012736A"/>
    <w:rsid w:val="001279D5"/>
    <w:rsid w:val="00127DF5"/>
    <w:rsid w:val="00130B5B"/>
    <w:rsid w:val="00131299"/>
    <w:rsid w:val="00133B16"/>
    <w:rsid w:val="00133DA8"/>
    <w:rsid w:val="00134783"/>
    <w:rsid w:val="00136264"/>
    <w:rsid w:val="00136871"/>
    <w:rsid w:val="00136C40"/>
    <w:rsid w:val="001374A1"/>
    <w:rsid w:val="00137588"/>
    <w:rsid w:val="0013796D"/>
    <w:rsid w:val="0014070D"/>
    <w:rsid w:val="00140BE4"/>
    <w:rsid w:val="00140F2C"/>
    <w:rsid w:val="0014203B"/>
    <w:rsid w:val="00142495"/>
    <w:rsid w:val="001444A8"/>
    <w:rsid w:val="00145F4F"/>
    <w:rsid w:val="00146794"/>
    <w:rsid w:val="001470B6"/>
    <w:rsid w:val="001479DA"/>
    <w:rsid w:val="00150009"/>
    <w:rsid w:val="00150284"/>
    <w:rsid w:val="00151382"/>
    <w:rsid w:val="001521C4"/>
    <w:rsid w:val="0015279B"/>
    <w:rsid w:val="001530C5"/>
    <w:rsid w:val="00153B48"/>
    <w:rsid w:val="00154189"/>
    <w:rsid w:val="00155858"/>
    <w:rsid w:val="0015612C"/>
    <w:rsid w:val="00156A7D"/>
    <w:rsid w:val="00157D32"/>
    <w:rsid w:val="00160557"/>
    <w:rsid w:val="001605C0"/>
    <w:rsid w:val="001610A5"/>
    <w:rsid w:val="00161394"/>
    <w:rsid w:val="001615F5"/>
    <w:rsid w:val="00163176"/>
    <w:rsid w:val="001635B2"/>
    <w:rsid w:val="001640C0"/>
    <w:rsid w:val="00166310"/>
    <w:rsid w:val="00167DD0"/>
    <w:rsid w:val="001711EA"/>
    <w:rsid w:val="0017243C"/>
    <w:rsid w:val="0017313C"/>
    <w:rsid w:val="00173B1F"/>
    <w:rsid w:val="00173CA3"/>
    <w:rsid w:val="001745F1"/>
    <w:rsid w:val="00174E25"/>
    <w:rsid w:val="00175680"/>
    <w:rsid w:val="00175D94"/>
    <w:rsid w:val="00176812"/>
    <w:rsid w:val="001768F6"/>
    <w:rsid w:val="00176D11"/>
    <w:rsid w:val="00176FF3"/>
    <w:rsid w:val="001778E8"/>
    <w:rsid w:val="00177D1D"/>
    <w:rsid w:val="00177EED"/>
    <w:rsid w:val="00180DC8"/>
    <w:rsid w:val="0018152D"/>
    <w:rsid w:val="0018287A"/>
    <w:rsid w:val="00182913"/>
    <w:rsid w:val="001829E5"/>
    <w:rsid w:val="00182CEF"/>
    <w:rsid w:val="001831FC"/>
    <w:rsid w:val="00183D44"/>
    <w:rsid w:val="00184EA3"/>
    <w:rsid w:val="001853CC"/>
    <w:rsid w:val="00185737"/>
    <w:rsid w:val="00185AC7"/>
    <w:rsid w:val="0018722C"/>
    <w:rsid w:val="001875CE"/>
    <w:rsid w:val="00187B3A"/>
    <w:rsid w:val="00190610"/>
    <w:rsid w:val="00190A0A"/>
    <w:rsid w:val="00191270"/>
    <w:rsid w:val="00191AE1"/>
    <w:rsid w:val="0019226C"/>
    <w:rsid w:val="001924BD"/>
    <w:rsid w:val="00192C0E"/>
    <w:rsid w:val="001939BB"/>
    <w:rsid w:val="00193D08"/>
    <w:rsid w:val="0019484C"/>
    <w:rsid w:val="00196085"/>
    <w:rsid w:val="00196AC4"/>
    <w:rsid w:val="001972D4"/>
    <w:rsid w:val="001974E9"/>
    <w:rsid w:val="001976F9"/>
    <w:rsid w:val="001A00E3"/>
    <w:rsid w:val="001A02C2"/>
    <w:rsid w:val="001A111F"/>
    <w:rsid w:val="001A1628"/>
    <w:rsid w:val="001A21A8"/>
    <w:rsid w:val="001A237D"/>
    <w:rsid w:val="001A3489"/>
    <w:rsid w:val="001A467F"/>
    <w:rsid w:val="001A4A56"/>
    <w:rsid w:val="001A51EA"/>
    <w:rsid w:val="001A58EF"/>
    <w:rsid w:val="001A6086"/>
    <w:rsid w:val="001A66CC"/>
    <w:rsid w:val="001A6E6B"/>
    <w:rsid w:val="001A7BDD"/>
    <w:rsid w:val="001B01EB"/>
    <w:rsid w:val="001B096C"/>
    <w:rsid w:val="001B0D73"/>
    <w:rsid w:val="001B0FAE"/>
    <w:rsid w:val="001B1503"/>
    <w:rsid w:val="001B1715"/>
    <w:rsid w:val="001B2CBA"/>
    <w:rsid w:val="001B30AD"/>
    <w:rsid w:val="001B37F5"/>
    <w:rsid w:val="001B3977"/>
    <w:rsid w:val="001B41D0"/>
    <w:rsid w:val="001B5399"/>
    <w:rsid w:val="001B5894"/>
    <w:rsid w:val="001B73AF"/>
    <w:rsid w:val="001B79C6"/>
    <w:rsid w:val="001B7C4C"/>
    <w:rsid w:val="001C08EC"/>
    <w:rsid w:val="001C0A24"/>
    <w:rsid w:val="001C20AE"/>
    <w:rsid w:val="001C250D"/>
    <w:rsid w:val="001C2CBF"/>
    <w:rsid w:val="001D08B3"/>
    <w:rsid w:val="001D0F98"/>
    <w:rsid w:val="001D224A"/>
    <w:rsid w:val="001D22C2"/>
    <w:rsid w:val="001D25DA"/>
    <w:rsid w:val="001D2B7E"/>
    <w:rsid w:val="001D2EC5"/>
    <w:rsid w:val="001D36E8"/>
    <w:rsid w:val="001D3CAC"/>
    <w:rsid w:val="001D3D2A"/>
    <w:rsid w:val="001D3D87"/>
    <w:rsid w:val="001D6E51"/>
    <w:rsid w:val="001D772E"/>
    <w:rsid w:val="001D7FCB"/>
    <w:rsid w:val="001E0340"/>
    <w:rsid w:val="001E03BF"/>
    <w:rsid w:val="001E0ED0"/>
    <w:rsid w:val="001E0EF5"/>
    <w:rsid w:val="001E1308"/>
    <w:rsid w:val="001E2476"/>
    <w:rsid w:val="001E54A2"/>
    <w:rsid w:val="001E5572"/>
    <w:rsid w:val="001E5A45"/>
    <w:rsid w:val="001E6A9C"/>
    <w:rsid w:val="001E7A4F"/>
    <w:rsid w:val="001F0D2E"/>
    <w:rsid w:val="001F145F"/>
    <w:rsid w:val="001F162B"/>
    <w:rsid w:val="001F2B11"/>
    <w:rsid w:val="001F2C44"/>
    <w:rsid w:val="0020065C"/>
    <w:rsid w:val="002010A2"/>
    <w:rsid w:val="00201213"/>
    <w:rsid w:val="00201736"/>
    <w:rsid w:val="00202225"/>
    <w:rsid w:val="00202B96"/>
    <w:rsid w:val="00202E2C"/>
    <w:rsid w:val="00202EEA"/>
    <w:rsid w:val="002038BC"/>
    <w:rsid w:val="0020441E"/>
    <w:rsid w:val="002044B4"/>
    <w:rsid w:val="00205D28"/>
    <w:rsid w:val="00207374"/>
    <w:rsid w:val="002073C3"/>
    <w:rsid w:val="002076ED"/>
    <w:rsid w:val="002100F3"/>
    <w:rsid w:val="002107BC"/>
    <w:rsid w:val="00211AB2"/>
    <w:rsid w:val="00211F61"/>
    <w:rsid w:val="00212953"/>
    <w:rsid w:val="0021334C"/>
    <w:rsid w:val="0021474A"/>
    <w:rsid w:val="002149C9"/>
    <w:rsid w:val="002154CD"/>
    <w:rsid w:val="00215540"/>
    <w:rsid w:val="00215953"/>
    <w:rsid w:val="00217C86"/>
    <w:rsid w:val="0022137F"/>
    <w:rsid w:val="00222B62"/>
    <w:rsid w:val="00222BD1"/>
    <w:rsid w:val="00223458"/>
    <w:rsid w:val="0022489D"/>
    <w:rsid w:val="0022564F"/>
    <w:rsid w:val="00225AC1"/>
    <w:rsid w:val="00225ACA"/>
    <w:rsid w:val="00225CF6"/>
    <w:rsid w:val="00225D6C"/>
    <w:rsid w:val="00225F05"/>
    <w:rsid w:val="00225F2E"/>
    <w:rsid w:val="00226179"/>
    <w:rsid w:val="002268AB"/>
    <w:rsid w:val="00226FBA"/>
    <w:rsid w:val="00227C6B"/>
    <w:rsid w:val="002306EB"/>
    <w:rsid w:val="00232A3E"/>
    <w:rsid w:val="00234094"/>
    <w:rsid w:val="00234935"/>
    <w:rsid w:val="00234AB4"/>
    <w:rsid w:val="00235927"/>
    <w:rsid w:val="00235EB2"/>
    <w:rsid w:val="002364BC"/>
    <w:rsid w:val="002368C5"/>
    <w:rsid w:val="002374D2"/>
    <w:rsid w:val="002376DD"/>
    <w:rsid w:val="00237AB8"/>
    <w:rsid w:val="00237CA8"/>
    <w:rsid w:val="00240729"/>
    <w:rsid w:val="002408F3"/>
    <w:rsid w:val="00240C0D"/>
    <w:rsid w:val="00240E91"/>
    <w:rsid w:val="0024264B"/>
    <w:rsid w:val="002462C4"/>
    <w:rsid w:val="00246C7E"/>
    <w:rsid w:val="00246CD4"/>
    <w:rsid w:val="002473D3"/>
    <w:rsid w:val="00247858"/>
    <w:rsid w:val="00247EDE"/>
    <w:rsid w:val="00250949"/>
    <w:rsid w:val="00251383"/>
    <w:rsid w:val="00251666"/>
    <w:rsid w:val="00251727"/>
    <w:rsid w:val="00252825"/>
    <w:rsid w:val="002537A2"/>
    <w:rsid w:val="00253E24"/>
    <w:rsid w:val="002548D4"/>
    <w:rsid w:val="00255381"/>
    <w:rsid w:val="002559E3"/>
    <w:rsid w:val="002560E9"/>
    <w:rsid w:val="00256264"/>
    <w:rsid w:val="0025628B"/>
    <w:rsid w:val="0025653D"/>
    <w:rsid w:val="00256768"/>
    <w:rsid w:val="00256BAB"/>
    <w:rsid w:val="00256E33"/>
    <w:rsid w:val="0025751E"/>
    <w:rsid w:val="00257B95"/>
    <w:rsid w:val="002606DE"/>
    <w:rsid w:val="00260C6C"/>
    <w:rsid w:val="00260FBE"/>
    <w:rsid w:val="00261ED5"/>
    <w:rsid w:val="00261FF5"/>
    <w:rsid w:val="0026320D"/>
    <w:rsid w:val="00264582"/>
    <w:rsid w:val="00264DEF"/>
    <w:rsid w:val="00265D6A"/>
    <w:rsid w:val="00266185"/>
    <w:rsid w:val="002664F5"/>
    <w:rsid w:val="00267FAE"/>
    <w:rsid w:val="002701EF"/>
    <w:rsid w:val="002710D8"/>
    <w:rsid w:val="002714ED"/>
    <w:rsid w:val="00271E04"/>
    <w:rsid w:val="00272596"/>
    <w:rsid w:val="00272731"/>
    <w:rsid w:val="00272E66"/>
    <w:rsid w:val="002730D8"/>
    <w:rsid w:val="002748A8"/>
    <w:rsid w:val="00275B31"/>
    <w:rsid w:val="002769B5"/>
    <w:rsid w:val="00276AEF"/>
    <w:rsid w:val="002771AE"/>
    <w:rsid w:val="0028210D"/>
    <w:rsid w:val="00282650"/>
    <w:rsid w:val="00282AA8"/>
    <w:rsid w:val="00283153"/>
    <w:rsid w:val="002838C5"/>
    <w:rsid w:val="00283D84"/>
    <w:rsid w:val="00283EEB"/>
    <w:rsid w:val="00283FC9"/>
    <w:rsid w:val="00284D21"/>
    <w:rsid w:val="00285D94"/>
    <w:rsid w:val="00285F0D"/>
    <w:rsid w:val="00287D80"/>
    <w:rsid w:val="0029086A"/>
    <w:rsid w:val="002913B7"/>
    <w:rsid w:val="002916B7"/>
    <w:rsid w:val="002920F0"/>
    <w:rsid w:val="002928F0"/>
    <w:rsid w:val="00292E20"/>
    <w:rsid w:val="00292E83"/>
    <w:rsid w:val="00293BA8"/>
    <w:rsid w:val="002940CF"/>
    <w:rsid w:val="00294D65"/>
    <w:rsid w:val="002951AA"/>
    <w:rsid w:val="0029537C"/>
    <w:rsid w:val="002953D5"/>
    <w:rsid w:val="002A042B"/>
    <w:rsid w:val="002A146A"/>
    <w:rsid w:val="002A2129"/>
    <w:rsid w:val="002A345B"/>
    <w:rsid w:val="002A3A7C"/>
    <w:rsid w:val="002A3FE8"/>
    <w:rsid w:val="002A419E"/>
    <w:rsid w:val="002A4A0A"/>
    <w:rsid w:val="002A4BEF"/>
    <w:rsid w:val="002A5668"/>
    <w:rsid w:val="002A5855"/>
    <w:rsid w:val="002A588D"/>
    <w:rsid w:val="002A6B26"/>
    <w:rsid w:val="002B00CF"/>
    <w:rsid w:val="002B02D9"/>
    <w:rsid w:val="002B0E83"/>
    <w:rsid w:val="002B10BB"/>
    <w:rsid w:val="002B130C"/>
    <w:rsid w:val="002B2197"/>
    <w:rsid w:val="002B4466"/>
    <w:rsid w:val="002B58A6"/>
    <w:rsid w:val="002B5ED0"/>
    <w:rsid w:val="002B6CCE"/>
    <w:rsid w:val="002B6D37"/>
    <w:rsid w:val="002C140A"/>
    <w:rsid w:val="002C1513"/>
    <w:rsid w:val="002C1AA1"/>
    <w:rsid w:val="002C1B9D"/>
    <w:rsid w:val="002C2172"/>
    <w:rsid w:val="002C33FF"/>
    <w:rsid w:val="002C3B1E"/>
    <w:rsid w:val="002C544D"/>
    <w:rsid w:val="002C6D9F"/>
    <w:rsid w:val="002C70E3"/>
    <w:rsid w:val="002C763A"/>
    <w:rsid w:val="002D0124"/>
    <w:rsid w:val="002D042D"/>
    <w:rsid w:val="002D1DB6"/>
    <w:rsid w:val="002D1DC3"/>
    <w:rsid w:val="002D245E"/>
    <w:rsid w:val="002D2695"/>
    <w:rsid w:val="002D26F3"/>
    <w:rsid w:val="002D3314"/>
    <w:rsid w:val="002D3E49"/>
    <w:rsid w:val="002D3F98"/>
    <w:rsid w:val="002D4135"/>
    <w:rsid w:val="002D4D12"/>
    <w:rsid w:val="002D5EC8"/>
    <w:rsid w:val="002D5ECC"/>
    <w:rsid w:val="002D5F70"/>
    <w:rsid w:val="002E13ED"/>
    <w:rsid w:val="002E16D5"/>
    <w:rsid w:val="002E2467"/>
    <w:rsid w:val="002E284A"/>
    <w:rsid w:val="002E2BFD"/>
    <w:rsid w:val="002E3BD3"/>
    <w:rsid w:val="002E4141"/>
    <w:rsid w:val="002E622B"/>
    <w:rsid w:val="002F0001"/>
    <w:rsid w:val="002F0694"/>
    <w:rsid w:val="002F1866"/>
    <w:rsid w:val="002F1CDE"/>
    <w:rsid w:val="002F225A"/>
    <w:rsid w:val="002F3694"/>
    <w:rsid w:val="002F44CC"/>
    <w:rsid w:val="002F67DF"/>
    <w:rsid w:val="002F7D5D"/>
    <w:rsid w:val="002F7E57"/>
    <w:rsid w:val="002F7E8D"/>
    <w:rsid w:val="003007D2"/>
    <w:rsid w:val="00301473"/>
    <w:rsid w:val="00302081"/>
    <w:rsid w:val="00302C50"/>
    <w:rsid w:val="003030F7"/>
    <w:rsid w:val="00303DBB"/>
    <w:rsid w:val="0030499E"/>
    <w:rsid w:val="0030530A"/>
    <w:rsid w:val="00305380"/>
    <w:rsid w:val="003054A9"/>
    <w:rsid w:val="00307086"/>
    <w:rsid w:val="003074CC"/>
    <w:rsid w:val="00307A56"/>
    <w:rsid w:val="0031060C"/>
    <w:rsid w:val="00310E57"/>
    <w:rsid w:val="00311372"/>
    <w:rsid w:val="0031195D"/>
    <w:rsid w:val="00311DE2"/>
    <w:rsid w:val="00311F2E"/>
    <w:rsid w:val="003121CB"/>
    <w:rsid w:val="00313C0B"/>
    <w:rsid w:val="0031490C"/>
    <w:rsid w:val="00314BF0"/>
    <w:rsid w:val="003154A9"/>
    <w:rsid w:val="003163C6"/>
    <w:rsid w:val="00317842"/>
    <w:rsid w:val="003203D7"/>
    <w:rsid w:val="003223DE"/>
    <w:rsid w:val="0032339E"/>
    <w:rsid w:val="00324348"/>
    <w:rsid w:val="00325A2D"/>
    <w:rsid w:val="00325E2E"/>
    <w:rsid w:val="003270CC"/>
    <w:rsid w:val="00327DD6"/>
    <w:rsid w:val="00327F0A"/>
    <w:rsid w:val="003302C5"/>
    <w:rsid w:val="00331211"/>
    <w:rsid w:val="0033137B"/>
    <w:rsid w:val="00332042"/>
    <w:rsid w:val="003322CA"/>
    <w:rsid w:val="00333A1B"/>
    <w:rsid w:val="00334862"/>
    <w:rsid w:val="00335A53"/>
    <w:rsid w:val="003360C8"/>
    <w:rsid w:val="00336FF5"/>
    <w:rsid w:val="0033733A"/>
    <w:rsid w:val="00337A82"/>
    <w:rsid w:val="0034138A"/>
    <w:rsid w:val="0034169A"/>
    <w:rsid w:val="00341D0A"/>
    <w:rsid w:val="00341DA8"/>
    <w:rsid w:val="003426E6"/>
    <w:rsid w:val="00342B65"/>
    <w:rsid w:val="00343030"/>
    <w:rsid w:val="003437FB"/>
    <w:rsid w:val="003457C6"/>
    <w:rsid w:val="00345E07"/>
    <w:rsid w:val="0034700C"/>
    <w:rsid w:val="00347263"/>
    <w:rsid w:val="003501AB"/>
    <w:rsid w:val="00350A35"/>
    <w:rsid w:val="00350B13"/>
    <w:rsid w:val="0035110C"/>
    <w:rsid w:val="003515BE"/>
    <w:rsid w:val="00351CF1"/>
    <w:rsid w:val="003535AF"/>
    <w:rsid w:val="00353FF5"/>
    <w:rsid w:val="0035403D"/>
    <w:rsid w:val="003545CA"/>
    <w:rsid w:val="003558D4"/>
    <w:rsid w:val="003559C7"/>
    <w:rsid w:val="003566F7"/>
    <w:rsid w:val="00356ADD"/>
    <w:rsid w:val="00356F77"/>
    <w:rsid w:val="0035707F"/>
    <w:rsid w:val="0035723B"/>
    <w:rsid w:val="003577BD"/>
    <w:rsid w:val="003600C0"/>
    <w:rsid w:val="00360686"/>
    <w:rsid w:val="0036068F"/>
    <w:rsid w:val="00361414"/>
    <w:rsid w:val="00362853"/>
    <w:rsid w:val="00362EF1"/>
    <w:rsid w:val="003632DB"/>
    <w:rsid w:val="0036353D"/>
    <w:rsid w:val="003635BD"/>
    <w:rsid w:val="003642FA"/>
    <w:rsid w:val="0036431A"/>
    <w:rsid w:val="00365273"/>
    <w:rsid w:val="003660A9"/>
    <w:rsid w:val="00366231"/>
    <w:rsid w:val="00366B72"/>
    <w:rsid w:val="003671F0"/>
    <w:rsid w:val="00367A01"/>
    <w:rsid w:val="00370F5C"/>
    <w:rsid w:val="003714AC"/>
    <w:rsid w:val="003718B3"/>
    <w:rsid w:val="003718E3"/>
    <w:rsid w:val="00371A49"/>
    <w:rsid w:val="00371C97"/>
    <w:rsid w:val="00372539"/>
    <w:rsid w:val="0037270C"/>
    <w:rsid w:val="003729B7"/>
    <w:rsid w:val="0037348E"/>
    <w:rsid w:val="00373821"/>
    <w:rsid w:val="003738D1"/>
    <w:rsid w:val="0037412B"/>
    <w:rsid w:val="00374637"/>
    <w:rsid w:val="003750F9"/>
    <w:rsid w:val="00375333"/>
    <w:rsid w:val="00375672"/>
    <w:rsid w:val="00375D2B"/>
    <w:rsid w:val="0037616C"/>
    <w:rsid w:val="00376BC7"/>
    <w:rsid w:val="00377BF8"/>
    <w:rsid w:val="00380310"/>
    <w:rsid w:val="003807B7"/>
    <w:rsid w:val="00380828"/>
    <w:rsid w:val="00382412"/>
    <w:rsid w:val="00383211"/>
    <w:rsid w:val="0038333E"/>
    <w:rsid w:val="00383F37"/>
    <w:rsid w:val="00384EB8"/>
    <w:rsid w:val="003852A5"/>
    <w:rsid w:val="0039056E"/>
    <w:rsid w:val="00391062"/>
    <w:rsid w:val="003928DC"/>
    <w:rsid w:val="00392E00"/>
    <w:rsid w:val="0039311E"/>
    <w:rsid w:val="00393B80"/>
    <w:rsid w:val="00395EA5"/>
    <w:rsid w:val="003960D7"/>
    <w:rsid w:val="00396A3C"/>
    <w:rsid w:val="00396FB6"/>
    <w:rsid w:val="003978C0"/>
    <w:rsid w:val="00397966"/>
    <w:rsid w:val="00397E4D"/>
    <w:rsid w:val="003A0B30"/>
    <w:rsid w:val="003A2334"/>
    <w:rsid w:val="003A233E"/>
    <w:rsid w:val="003A2559"/>
    <w:rsid w:val="003A262E"/>
    <w:rsid w:val="003A2C58"/>
    <w:rsid w:val="003A3F04"/>
    <w:rsid w:val="003A4368"/>
    <w:rsid w:val="003A43FC"/>
    <w:rsid w:val="003A4EFD"/>
    <w:rsid w:val="003A6DF0"/>
    <w:rsid w:val="003A7CB5"/>
    <w:rsid w:val="003A7D48"/>
    <w:rsid w:val="003B006C"/>
    <w:rsid w:val="003B02AF"/>
    <w:rsid w:val="003B03B9"/>
    <w:rsid w:val="003B04A8"/>
    <w:rsid w:val="003B0B58"/>
    <w:rsid w:val="003B12A0"/>
    <w:rsid w:val="003B1B67"/>
    <w:rsid w:val="003B3521"/>
    <w:rsid w:val="003B3547"/>
    <w:rsid w:val="003B477A"/>
    <w:rsid w:val="003B484B"/>
    <w:rsid w:val="003B4858"/>
    <w:rsid w:val="003B4DDD"/>
    <w:rsid w:val="003B6722"/>
    <w:rsid w:val="003B6B82"/>
    <w:rsid w:val="003B6DBB"/>
    <w:rsid w:val="003B76D8"/>
    <w:rsid w:val="003B7886"/>
    <w:rsid w:val="003C0827"/>
    <w:rsid w:val="003C1D9A"/>
    <w:rsid w:val="003C2B9A"/>
    <w:rsid w:val="003C2EE5"/>
    <w:rsid w:val="003C3068"/>
    <w:rsid w:val="003C35CE"/>
    <w:rsid w:val="003C4FA0"/>
    <w:rsid w:val="003C56C4"/>
    <w:rsid w:val="003C5ABC"/>
    <w:rsid w:val="003C6D2E"/>
    <w:rsid w:val="003C7B34"/>
    <w:rsid w:val="003C7EF5"/>
    <w:rsid w:val="003D0098"/>
    <w:rsid w:val="003D03DA"/>
    <w:rsid w:val="003D0B2F"/>
    <w:rsid w:val="003D0DED"/>
    <w:rsid w:val="003D1597"/>
    <w:rsid w:val="003D19A3"/>
    <w:rsid w:val="003D1CC9"/>
    <w:rsid w:val="003D3B7D"/>
    <w:rsid w:val="003D48E9"/>
    <w:rsid w:val="003D60F8"/>
    <w:rsid w:val="003D67F9"/>
    <w:rsid w:val="003D7A42"/>
    <w:rsid w:val="003D7BEA"/>
    <w:rsid w:val="003E1A65"/>
    <w:rsid w:val="003E2851"/>
    <w:rsid w:val="003E3773"/>
    <w:rsid w:val="003E464D"/>
    <w:rsid w:val="003E5EAB"/>
    <w:rsid w:val="003E7673"/>
    <w:rsid w:val="003E7764"/>
    <w:rsid w:val="003E7BC1"/>
    <w:rsid w:val="003F00BF"/>
    <w:rsid w:val="003F03E3"/>
    <w:rsid w:val="003F1308"/>
    <w:rsid w:val="003F1DEC"/>
    <w:rsid w:val="003F1E56"/>
    <w:rsid w:val="003F242D"/>
    <w:rsid w:val="003F2C27"/>
    <w:rsid w:val="003F3A2D"/>
    <w:rsid w:val="003F43CD"/>
    <w:rsid w:val="003F5CD2"/>
    <w:rsid w:val="003F60B9"/>
    <w:rsid w:val="003F62D3"/>
    <w:rsid w:val="003F63DB"/>
    <w:rsid w:val="003F6A25"/>
    <w:rsid w:val="003F715E"/>
    <w:rsid w:val="003F71B1"/>
    <w:rsid w:val="003F7896"/>
    <w:rsid w:val="00400603"/>
    <w:rsid w:val="004011EE"/>
    <w:rsid w:val="00401ACD"/>
    <w:rsid w:val="00402063"/>
    <w:rsid w:val="00403196"/>
    <w:rsid w:val="0040372F"/>
    <w:rsid w:val="004037C7"/>
    <w:rsid w:val="00404FAF"/>
    <w:rsid w:val="00405481"/>
    <w:rsid w:val="00405FC5"/>
    <w:rsid w:val="004060C4"/>
    <w:rsid w:val="00406301"/>
    <w:rsid w:val="00406CBF"/>
    <w:rsid w:val="004079F8"/>
    <w:rsid w:val="00407CD9"/>
    <w:rsid w:val="00410A03"/>
    <w:rsid w:val="00410D77"/>
    <w:rsid w:val="004121D5"/>
    <w:rsid w:val="00413629"/>
    <w:rsid w:val="00414213"/>
    <w:rsid w:val="00414AE4"/>
    <w:rsid w:val="00415314"/>
    <w:rsid w:val="00415CBF"/>
    <w:rsid w:val="00416104"/>
    <w:rsid w:val="00416873"/>
    <w:rsid w:val="00416967"/>
    <w:rsid w:val="00417618"/>
    <w:rsid w:val="004178BE"/>
    <w:rsid w:val="00417E2C"/>
    <w:rsid w:val="00420A8B"/>
    <w:rsid w:val="00420E85"/>
    <w:rsid w:val="004217B5"/>
    <w:rsid w:val="00421923"/>
    <w:rsid w:val="00421B69"/>
    <w:rsid w:val="00421DDC"/>
    <w:rsid w:val="004223DB"/>
    <w:rsid w:val="00422553"/>
    <w:rsid w:val="00422755"/>
    <w:rsid w:val="0042288F"/>
    <w:rsid w:val="00424DDD"/>
    <w:rsid w:val="00425BC5"/>
    <w:rsid w:val="00425D88"/>
    <w:rsid w:val="00426EF1"/>
    <w:rsid w:val="00430197"/>
    <w:rsid w:val="004303B2"/>
    <w:rsid w:val="004313B2"/>
    <w:rsid w:val="004317BC"/>
    <w:rsid w:val="004320B7"/>
    <w:rsid w:val="00432A96"/>
    <w:rsid w:val="00433398"/>
    <w:rsid w:val="004340F0"/>
    <w:rsid w:val="00434440"/>
    <w:rsid w:val="004353DB"/>
    <w:rsid w:val="00437D37"/>
    <w:rsid w:val="00437D78"/>
    <w:rsid w:val="00437EE1"/>
    <w:rsid w:val="00440F36"/>
    <w:rsid w:val="00440FD2"/>
    <w:rsid w:val="00442266"/>
    <w:rsid w:val="004433A6"/>
    <w:rsid w:val="00444C0D"/>
    <w:rsid w:val="004458D3"/>
    <w:rsid w:val="0044636A"/>
    <w:rsid w:val="0044655D"/>
    <w:rsid w:val="0044681D"/>
    <w:rsid w:val="00447483"/>
    <w:rsid w:val="0044749F"/>
    <w:rsid w:val="00447A88"/>
    <w:rsid w:val="00447C89"/>
    <w:rsid w:val="00450B80"/>
    <w:rsid w:val="00450E05"/>
    <w:rsid w:val="00451984"/>
    <w:rsid w:val="0045199C"/>
    <w:rsid w:val="00451B83"/>
    <w:rsid w:val="00452875"/>
    <w:rsid w:val="0045476F"/>
    <w:rsid w:val="00454843"/>
    <w:rsid w:val="004550CE"/>
    <w:rsid w:val="0045748E"/>
    <w:rsid w:val="00457E85"/>
    <w:rsid w:val="0046121C"/>
    <w:rsid w:val="00461F0A"/>
    <w:rsid w:val="0046251D"/>
    <w:rsid w:val="00462673"/>
    <w:rsid w:val="00462CDD"/>
    <w:rsid w:val="0046344C"/>
    <w:rsid w:val="0046544E"/>
    <w:rsid w:val="00465F66"/>
    <w:rsid w:val="004660CC"/>
    <w:rsid w:val="0046699C"/>
    <w:rsid w:val="00466CBC"/>
    <w:rsid w:val="00466F8E"/>
    <w:rsid w:val="0047122C"/>
    <w:rsid w:val="0047362E"/>
    <w:rsid w:val="00473EE3"/>
    <w:rsid w:val="00474160"/>
    <w:rsid w:val="004741F1"/>
    <w:rsid w:val="00474700"/>
    <w:rsid w:val="004752DD"/>
    <w:rsid w:val="004762F3"/>
    <w:rsid w:val="004764D1"/>
    <w:rsid w:val="0047652F"/>
    <w:rsid w:val="00476C1D"/>
    <w:rsid w:val="0047752D"/>
    <w:rsid w:val="00480001"/>
    <w:rsid w:val="00482336"/>
    <w:rsid w:val="00482479"/>
    <w:rsid w:val="00484230"/>
    <w:rsid w:val="004849D2"/>
    <w:rsid w:val="00484B82"/>
    <w:rsid w:val="004851D0"/>
    <w:rsid w:val="00485ACC"/>
    <w:rsid w:val="00485EEF"/>
    <w:rsid w:val="00486CDE"/>
    <w:rsid w:val="00486E80"/>
    <w:rsid w:val="00487573"/>
    <w:rsid w:val="00487B27"/>
    <w:rsid w:val="00490997"/>
    <w:rsid w:val="00490AE4"/>
    <w:rsid w:val="004911EA"/>
    <w:rsid w:val="0049314E"/>
    <w:rsid w:val="00496014"/>
    <w:rsid w:val="00496281"/>
    <w:rsid w:val="00496809"/>
    <w:rsid w:val="00497CF9"/>
    <w:rsid w:val="004A0AA7"/>
    <w:rsid w:val="004A0D9F"/>
    <w:rsid w:val="004A0F3C"/>
    <w:rsid w:val="004A11DD"/>
    <w:rsid w:val="004A153D"/>
    <w:rsid w:val="004A18AB"/>
    <w:rsid w:val="004A21B2"/>
    <w:rsid w:val="004A2D88"/>
    <w:rsid w:val="004A2FDE"/>
    <w:rsid w:val="004A31B2"/>
    <w:rsid w:val="004A3498"/>
    <w:rsid w:val="004A380D"/>
    <w:rsid w:val="004A5936"/>
    <w:rsid w:val="004A6411"/>
    <w:rsid w:val="004A75E4"/>
    <w:rsid w:val="004B0B15"/>
    <w:rsid w:val="004B0C8E"/>
    <w:rsid w:val="004B29AA"/>
    <w:rsid w:val="004B2BF2"/>
    <w:rsid w:val="004B41C1"/>
    <w:rsid w:val="004B6202"/>
    <w:rsid w:val="004B65A5"/>
    <w:rsid w:val="004B68B1"/>
    <w:rsid w:val="004B6A95"/>
    <w:rsid w:val="004B6CF3"/>
    <w:rsid w:val="004B79B8"/>
    <w:rsid w:val="004B7B66"/>
    <w:rsid w:val="004C0AB3"/>
    <w:rsid w:val="004C3154"/>
    <w:rsid w:val="004C3D50"/>
    <w:rsid w:val="004C48B2"/>
    <w:rsid w:val="004C52A9"/>
    <w:rsid w:val="004C5D9A"/>
    <w:rsid w:val="004C6150"/>
    <w:rsid w:val="004C68B8"/>
    <w:rsid w:val="004C706C"/>
    <w:rsid w:val="004C7950"/>
    <w:rsid w:val="004D078A"/>
    <w:rsid w:val="004D132B"/>
    <w:rsid w:val="004D1B0B"/>
    <w:rsid w:val="004D4B8B"/>
    <w:rsid w:val="004D652E"/>
    <w:rsid w:val="004D66D6"/>
    <w:rsid w:val="004D723E"/>
    <w:rsid w:val="004D77F7"/>
    <w:rsid w:val="004D7824"/>
    <w:rsid w:val="004E0282"/>
    <w:rsid w:val="004E0BF6"/>
    <w:rsid w:val="004E123A"/>
    <w:rsid w:val="004E149C"/>
    <w:rsid w:val="004E151A"/>
    <w:rsid w:val="004E1E9F"/>
    <w:rsid w:val="004E2D93"/>
    <w:rsid w:val="004E31A6"/>
    <w:rsid w:val="004E3D9C"/>
    <w:rsid w:val="004E5F1B"/>
    <w:rsid w:val="004E602F"/>
    <w:rsid w:val="004E64BD"/>
    <w:rsid w:val="004E670D"/>
    <w:rsid w:val="004E7198"/>
    <w:rsid w:val="004E76DA"/>
    <w:rsid w:val="004E7FD3"/>
    <w:rsid w:val="004F1F50"/>
    <w:rsid w:val="004F2850"/>
    <w:rsid w:val="004F2EEC"/>
    <w:rsid w:val="004F3365"/>
    <w:rsid w:val="004F5514"/>
    <w:rsid w:val="004F5616"/>
    <w:rsid w:val="004F663D"/>
    <w:rsid w:val="004F7234"/>
    <w:rsid w:val="004F7A42"/>
    <w:rsid w:val="00500034"/>
    <w:rsid w:val="00500CCC"/>
    <w:rsid w:val="0050156A"/>
    <w:rsid w:val="00501773"/>
    <w:rsid w:val="00501BB8"/>
    <w:rsid w:val="00501DE9"/>
    <w:rsid w:val="005028ED"/>
    <w:rsid w:val="00503F6C"/>
    <w:rsid w:val="00504258"/>
    <w:rsid w:val="0050433A"/>
    <w:rsid w:val="00505397"/>
    <w:rsid w:val="005056C9"/>
    <w:rsid w:val="00506EC7"/>
    <w:rsid w:val="00511116"/>
    <w:rsid w:val="00511A40"/>
    <w:rsid w:val="00511E36"/>
    <w:rsid w:val="00513619"/>
    <w:rsid w:val="0051382D"/>
    <w:rsid w:val="00514E1D"/>
    <w:rsid w:val="005153EE"/>
    <w:rsid w:val="00515E6A"/>
    <w:rsid w:val="005165FF"/>
    <w:rsid w:val="005167F8"/>
    <w:rsid w:val="00516B9A"/>
    <w:rsid w:val="005173F0"/>
    <w:rsid w:val="0052078F"/>
    <w:rsid w:val="00520B99"/>
    <w:rsid w:val="00520E21"/>
    <w:rsid w:val="00521BA8"/>
    <w:rsid w:val="005233FB"/>
    <w:rsid w:val="0052348F"/>
    <w:rsid w:val="00525051"/>
    <w:rsid w:val="005261C3"/>
    <w:rsid w:val="005262DE"/>
    <w:rsid w:val="005263EE"/>
    <w:rsid w:val="005264AE"/>
    <w:rsid w:val="00526E75"/>
    <w:rsid w:val="00530370"/>
    <w:rsid w:val="005311FD"/>
    <w:rsid w:val="005323FF"/>
    <w:rsid w:val="005326FB"/>
    <w:rsid w:val="0053437C"/>
    <w:rsid w:val="005358BA"/>
    <w:rsid w:val="005370B2"/>
    <w:rsid w:val="00537957"/>
    <w:rsid w:val="00537BF6"/>
    <w:rsid w:val="00537CB5"/>
    <w:rsid w:val="00537EE6"/>
    <w:rsid w:val="00537F52"/>
    <w:rsid w:val="00540138"/>
    <w:rsid w:val="00541D02"/>
    <w:rsid w:val="0054244F"/>
    <w:rsid w:val="00543663"/>
    <w:rsid w:val="005440B0"/>
    <w:rsid w:val="00544DFB"/>
    <w:rsid w:val="005453DD"/>
    <w:rsid w:val="00545C69"/>
    <w:rsid w:val="00545FA2"/>
    <w:rsid w:val="00546456"/>
    <w:rsid w:val="0054693D"/>
    <w:rsid w:val="005508C9"/>
    <w:rsid w:val="00551295"/>
    <w:rsid w:val="00552B23"/>
    <w:rsid w:val="00552D90"/>
    <w:rsid w:val="00553F7B"/>
    <w:rsid w:val="00554131"/>
    <w:rsid w:val="005545B6"/>
    <w:rsid w:val="0055571E"/>
    <w:rsid w:val="00555D27"/>
    <w:rsid w:val="00555E07"/>
    <w:rsid w:val="00556593"/>
    <w:rsid w:val="005567CC"/>
    <w:rsid w:val="0055696B"/>
    <w:rsid w:val="00556D7B"/>
    <w:rsid w:val="00556EFE"/>
    <w:rsid w:val="00560159"/>
    <w:rsid w:val="00560FFA"/>
    <w:rsid w:val="0056170F"/>
    <w:rsid w:val="00563DEC"/>
    <w:rsid w:val="00563EA9"/>
    <w:rsid w:val="00564296"/>
    <w:rsid w:val="00564319"/>
    <w:rsid w:val="0056596D"/>
    <w:rsid w:val="00566013"/>
    <w:rsid w:val="00566372"/>
    <w:rsid w:val="005671A5"/>
    <w:rsid w:val="00567FD5"/>
    <w:rsid w:val="00570C76"/>
    <w:rsid w:val="00571717"/>
    <w:rsid w:val="00571D0E"/>
    <w:rsid w:val="00571E4E"/>
    <w:rsid w:val="0057208F"/>
    <w:rsid w:val="00572F4E"/>
    <w:rsid w:val="00573035"/>
    <w:rsid w:val="00573812"/>
    <w:rsid w:val="00573BAB"/>
    <w:rsid w:val="00573DA6"/>
    <w:rsid w:val="00573E0B"/>
    <w:rsid w:val="00573EC1"/>
    <w:rsid w:val="00574225"/>
    <w:rsid w:val="00574FC0"/>
    <w:rsid w:val="00575FB4"/>
    <w:rsid w:val="005767F7"/>
    <w:rsid w:val="0057685A"/>
    <w:rsid w:val="00576B3E"/>
    <w:rsid w:val="00580344"/>
    <w:rsid w:val="00581170"/>
    <w:rsid w:val="00581D13"/>
    <w:rsid w:val="00581F22"/>
    <w:rsid w:val="00581F51"/>
    <w:rsid w:val="005832F9"/>
    <w:rsid w:val="005835BB"/>
    <w:rsid w:val="0058422D"/>
    <w:rsid w:val="00584806"/>
    <w:rsid w:val="0058494C"/>
    <w:rsid w:val="005852F8"/>
    <w:rsid w:val="00586AC5"/>
    <w:rsid w:val="00586B3F"/>
    <w:rsid w:val="00587A3D"/>
    <w:rsid w:val="00590BCF"/>
    <w:rsid w:val="0059147C"/>
    <w:rsid w:val="00592130"/>
    <w:rsid w:val="00594ACF"/>
    <w:rsid w:val="00594CDD"/>
    <w:rsid w:val="00595035"/>
    <w:rsid w:val="0059556E"/>
    <w:rsid w:val="005955FA"/>
    <w:rsid w:val="00595CAC"/>
    <w:rsid w:val="005A0CEF"/>
    <w:rsid w:val="005A0E9D"/>
    <w:rsid w:val="005A23F1"/>
    <w:rsid w:val="005A2A7C"/>
    <w:rsid w:val="005A2AAF"/>
    <w:rsid w:val="005A30C7"/>
    <w:rsid w:val="005A3967"/>
    <w:rsid w:val="005A3DEE"/>
    <w:rsid w:val="005A47BF"/>
    <w:rsid w:val="005A489B"/>
    <w:rsid w:val="005A4B1A"/>
    <w:rsid w:val="005A53E7"/>
    <w:rsid w:val="005A56EF"/>
    <w:rsid w:val="005A5EEC"/>
    <w:rsid w:val="005A622D"/>
    <w:rsid w:val="005A626C"/>
    <w:rsid w:val="005A699A"/>
    <w:rsid w:val="005A7E04"/>
    <w:rsid w:val="005B1D92"/>
    <w:rsid w:val="005B201C"/>
    <w:rsid w:val="005B30D0"/>
    <w:rsid w:val="005B34DF"/>
    <w:rsid w:val="005B414F"/>
    <w:rsid w:val="005B5251"/>
    <w:rsid w:val="005B653B"/>
    <w:rsid w:val="005B666C"/>
    <w:rsid w:val="005B7633"/>
    <w:rsid w:val="005B797A"/>
    <w:rsid w:val="005C20F7"/>
    <w:rsid w:val="005C2BD2"/>
    <w:rsid w:val="005C3799"/>
    <w:rsid w:val="005C3836"/>
    <w:rsid w:val="005C496E"/>
    <w:rsid w:val="005C5443"/>
    <w:rsid w:val="005C689A"/>
    <w:rsid w:val="005C6C57"/>
    <w:rsid w:val="005C6CC4"/>
    <w:rsid w:val="005C6F8F"/>
    <w:rsid w:val="005C7D40"/>
    <w:rsid w:val="005D0A3B"/>
    <w:rsid w:val="005D0A4D"/>
    <w:rsid w:val="005D0F1D"/>
    <w:rsid w:val="005D10C4"/>
    <w:rsid w:val="005D2399"/>
    <w:rsid w:val="005D2BCA"/>
    <w:rsid w:val="005D3A43"/>
    <w:rsid w:val="005D5083"/>
    <w:rsid w:val="005D7F47"/>
    <w:rsid w:val="005E2436"/>
    <w:rsid w:val="005E2DA7"/>
    <w:rsid w:val="005E304E"/>
    <w:rsid w:val="005E3231"/>
    <w:rsid w:val="005E37F9"/>
    <w:rsid w:val="005E457C"/>
    <w:rsid w:val="005E4840"/>
    <w:rsid w:val="005E5BCC"/>
    <w:rsid w:val="005E697D"/>
    <w:rsid w:val="005E7624"/>
    <w:rsid w:val="005E7B61"/>
    <w:rsid w:val="005F1AFC"/>
    <w:rsid w:val="005F1B8E"/>
    <w:rsid w:val="005F2164"/>
    <w:rsid w:val="005F3487"/>
    <w:rsid w:val="005F422D"/>
    <w:rsid w:val="005F43D7"/>
    <w:rsid w:val="005F47E4"/>
    <w:rsid w:val="005F5067"/>
    <w:rsid w:val="005F521F"/>
    <w:rsid w:val="005F5567"/>
    <w:rsid w:val="005F5AB1"/>
    <w:rsid w:val="005F5C41"/>
    <w:rsid w:val="005F6180"/>
    <w:rsid w:val="005F6574"/>
    <w:rsid w:val="005F6672"/>
    <w:rsid w:val="005F6866"/>
    <w:rsid w:val="005F6DA1"/>
    <w:rsid w:val="005F75BF"/>
    <w:rsid w:val="005F7A09"/>
    <w:rsid w:val="0060011B"/>
    <w:rsid w:val="006008EB"/>
    <w:rsid w:val="00600CD3"/>
    <w:rsid w:val="00601C09"/>
    <w:rsid w:val="00602DA8"/>
    <w:rsid w:val="00604D8B"/>
    <w:rsid w:val="00605079"/>
    <w:rsid w:val="00606FB1"/>
    <w:rsid w:val="006073FE"/>
    <w:rsid w:val="00610287"/>
    <w:rsid w:val="00611C9B"/>
    <w:rsid w:val="0061448C"/>
    <w:rsid w:val="00614540"/>
    <w:rsid w:val="00614CCB"/>
    <w:rsid w:val="00620747"/>
    <w:rsid w:val="00621302"/>
    <w:rsid w:val="00621679"/>
    <w:rsid w:val="00621818"/>
    <w:rsid w:val="006228E3"/>
    <w:rsid w:val="00622F3A"/>
    <w:rsid w:val="0062321E"/>
    <w:rsid w:val="00624178"/>
    <w:rsid w:val="006244B5"/>
    <w:rsid w:val="006245A3"/>
    <w:rsid w:val="00624BB0"/>
    <w:rsid w:val="00626398"/>
    <w:rsid w:val="00627328"/>
    <w:rsid w:val="00627628"/>
    <w:rsid w:val="00627A86"/>
    <w:rsid w:val="00630543"/>
    <w:rsid w:val="00630574"/>
    <w:rsid w:val="00630861"/>
    <w:rsid w:val="00633827"/>
    <w:rsid w:val="00633878"/>
    <w:rsid w:val="00633918"/>
    <w:rsid w:val="00635517"/>
    <w:rsid w:val="006357E9"/>
    <w:rsid w:val="00635AF8"/>
    <w:rsid w:val="0063606F"/>
    <w:rsid w:val="0063690D"/>
    <w:rsid w:val="00636F74"/>
    <w:rsid w:val="006377C6"/>
    <w:rsid w:val="00640CF4"/>
    <w:rsid w:val="00640DCE"/>
    <w:rsid w:val="006417A4"/>
    <w:rsid w:val="00641D9A"/>
    <w:rsid w:val="0064241E"/>
    <w:rsid w:val="006426E8"/>
    <w:rsid w:val="0064335C"/>
    <w:rsid w:val="006439B0"/>
    <w:rsid w:val="00645C1A"/>
    <w:rsid w:val="0064664D"/>
    <w:rsid w:val="00646FBA"/>
    <w:rsid w:val="00647838"/>
    <w:rsid w:val="006478A5"/>
    <w:rsid w:val="00647DA8"/>
    <w:rsid w:val="00647F69"/>
    <w:rsid w:val="0065126F"/>
    <w:rsid w:val="00651823"/>
    <w:rsid w:val="006527A1"/>
    <w:rsid w:val="00652DBB"/>
    <w:rsid w:val="0065353F"/>
    <w:rsid w:val="00653B6B"/>
    <w:rsid w:val="006545BB"/>
    <w:rsid w:val="0065474E"/>
    <w:rsid w:val="006547EC"/>
    <w:rsid w:val="00655078"/>
    <w:rsid w:val="00655C47"/>
    <w:rsid w:val="00655D6F"/>
    <w:rsid w:val="00656106"/>
    <w:rsid w:val="00656705"/>
    <w:rsid w:val="00656707"/>
    <w:rsid w:val="00656E1F"/>
    <w:rsid w:val="00656E69"/>
    <w:rsid w:val="006606A8"/>
    <w:rsid w:val="0066124B"/>
    <w:rsid w:val="006626CD"/>
    <w:rsid w:val="00663B96"/>
    <w:rsid w:val="006643DB"/>
    <w:rsid w:val="00664505"/>
    <w:rsid w:val="00664B05"/>
    <w:rsid w:val="006651E3"/>
    <w:rsid w:val="00666D7A"/>
    <w:rsid w:val="00670423"/>
    <w:rsid w:val="006705DF"/>
    <w:rsid w:val="0067080C"/>
    <w:rsid w:val="00670FA4"/>
    <w:rsid w:val="006718C9"/>
    <w:rsid w:val="00672487"/>
    <w:rsid w:val="006729F1"/>
    <w:rsid w:val="00673796"/>
    <w:rsid w:val="00673829"/>
    <w:rsid w:val="00673FFD"/>
    <w:rsid w:val="00674D35"/>
    <w:rsid w:val="00674F94"/>
    <w:rsid w:val="00675265"/>
    <w:rsid w:val="00675658"/>
    <w:rsid w:val="00676064"/>
    <w:rsid w:val="0067616A"/>
    <w:rsid w:val="0067673A"/>
    <w:rsid w:val="0067673C"/>
    <w:rsid w:val="00680397"/>
    <w:rsid w:val="00681D29"/>
    <w:rsid w:val="00681DDC"/>
    <w:rsid w:val="00681F82"/>
    <w:rsid w:val="00682F52"/>
    <w:rsid w:val="006830A1"/>
    <w:rsid w:val="006847D6"/>
    <w:rsid w:val="00684BAE"/>
    <w:rsid w:val="00685D4A"/>
    <w:rsid w:val="00685F87"/>
    <w:rsid w:val="00686C1A"/>
    <w:rsid w:val="00687006"/>
    <w:rsid w:val="00687683"/>
    <w:rsid w:val="00687770"/>
    <w:rsid w:val="00687F61"/>
    <w:rsid w:val="00687F95"/>
    <w:rsid w:val="00690571"/>
    <w:rsid w:val="00690C33"/>
    <w:rsid w:val="0069184E"/>
    <w:rsid w:val="006919BF"/>
    <w:rsid w:val="006925AE"/>
    <w:rsid w:val="00692909"/>
    <w:rsid w:val="00692A56"/>
    <w:rsid w:val="00692B69"/>
    <w:rsid w:val="00692D95"/>
    <w:rsid w:val="0069324E"/>
    <w:rsid w:val="0069368E"/>
    <w:rsid w:val="0069382B"/>
    <w:rsid w:val="00693849"/>
    <w:rsid w:val="00693992"/>
    <w:rsid w:val="00694409"/>
    <w:rsid w:val="00695274"/>
    <w:rsid w:val="00695969"/>
    <w:rsid w:val="00696392"/>
    <w:rsid w:val="006A0B28"/>
    <w:rsid w:val="006A0F44"/>
    <w:rsid w:val="006A2022"/>
    <w:rsid w:val="006A2D5A"/>
    <w:rsid w:val="006A3921"/>
    <w:rsid w:val="006A3C19"/>
    <w:rsid w:val="006A40B9"/>
    <w:rsid w:val="006A4185"/>
    <w:rsid w:val="006A5FB1"/>
    <w:rsid w:val="006A73D6"/>
    <w:rsid w:val="006A7BCE"/>
    <w:rsid w:val="006B034E"/>
    <w:rsid w:val="006B0BA9"/>
    <w:rsid w:val="006B0E37"/>
    <w:rsid w:val="006B0EFF"/>
    <w:rsid w:val="006B1606"/>
    <w:rsid w:val="006B1E87"/>
    <w:rsid w:val="006B2389"/>
    <w:rsid w:val="006B24AB"/>
    <w:rsid w:val="006B2750"/>
    <w:rsid w:val="006B2F7D"/>
    <w:rsid w:val="006B31F2"/>
    <w:rsid w:val="006B3312"/>
    <w:rsid w:val="006B3B3F"/>
    <w:rsid w:val="006B3F67"/>
    <w:rsid w:val="006B4B24"/>
    <w:rsid w:val="006B4EE4"/>
    <w:rsid w:val="006B58F3"/>
    <w:rsid w:val="006B5CC9"/>
    <w:rsid w:val="006B64B4"/>
    <w:rsid w:val="006B6DD7"/>
    <w:rsid w:val="006B6FEC"/>
    <w:rsid w:val="006B7792"/>
    <w:rsid w:val="006C0759"/>
    <w:rsid w:val="006C10A8"/>
    <w:rsid w:val="006C3177"/>
    <w:rsid w:val="006C3676"/>
    <w:rsid w:val="006C4F76"/>
    <w:rsid w:val="006C526B"/>
    <w:rsid w:val="006C6DCC"/>
    <w:rsid w:val="006C6ED2"/>
    <w:rsid w:val="006D0074"/>
    <w:rsid w:val="006D0731"/>
    <w:rsid w:val="006D175C"/>
    <w:rsid w:val="006D1DFA"/>
    <w:rsid w:val="006D1F5D"/>
    <w:rsid w:val="006D29E8"/>
    <w:rsid w:val="006D2E70"/>
    <w:rsid w:val="006D335E"/>
    <w:rsid w:val="006D401E"/>
    <w:rsid w:val="006D4FB5"/>
    <w:rsid w:val="006D5597"/>
    <w:rsid w:val="006D5637"/>
    <w:rsid w:val="006D5804"/>
    <w:rsid w:val="006D623A"/>
    <w:rsid w:val="006D6CC6"/>
    <w:rsid w:val="006D6D9F"/>
    <w:rsid w:val="006D6DAA"/>
    <w:rsid w:val="006D71E4"/>
    <w:rsid w:val="006D7AD1"/>
    <w:rsid w:val="006E04EA"/>
    <w:rsid w:val="006E06FE"/>
    <w:rsid w:val="006E1C87"/>
    <w:rsid w:val="006E1E0F"/>
    <w:rsid w:val="006E2C94"/>
    <w:rsid w:val="006E3492"/>
    <w:rsid w:val="006E4178"/>
    <w:rsid w:val="006E4C71"/>
    <w:rsid w:val="006E582C"/>
    <w:rsid w:val="006E66E4"/>
    <w:rsid w:val="006E7736"/>
    <w:rsid w:val="006E7CED"/>
    <w:rsid w:val="006E7DEA"/>
    <w:rsid w:val="006F00FF"/>
    <w:rsid w:val="006F0505"/>
    <w:rsid w:val="006F1421"/>
    <w:rsid w:val="006F273D"/>
    <w:rsid w:val="006F2DAA"/>
    <w:rsid w:val="006F38E0"/>
    <w:rsid w:val="006F3AC2"/>
    <w:rsid w:val="006F4F2B"/>
    <w:rsid w:val="006F6039"/>
    <w:rsid w:val="006F6F6F"/>
    <w:rsid w:val="006F78D3"/>
    <w:rsid w:val="006F7B45"/>
    <w:rsid w:val="0070006A"/>
    <w:rsid w:val="00700A69"/>
    <w:rsid w:val="00702E1A"/>
    <w:rsid w:val="007030B8"/>
    <w:rsid w:val="00703661"/>
    <w:rsid w:val="00703BB8"/>
    <w:rsid w:val="007043C9"/>
    <w:rsid w:val="00704598"/>
    <w:rsid w:val="0070470B"/>
    <w:rsid w:val="0070475E"/>
    <w:rsid w:val="00704EF1"/>
    <w:rsid w:val="00706420"/>
    <w:rsid w:val="007070C2"/>
    <w:rsid w:val="00710097"/>
    <w:rsid w:val="00710304"/>
    <w:rsid w:val="00713248"/>
    <w:rsid w:val="00713B47"/>
    <w:rsid w:val="007146C5"/>
    <w:rsid w:val="00715943"/>
    <w:rsid w:val="0071779B"/>
    <w:rsid w:val="00717A17"/>
    <w:rsid w:val="0072015D"/>
    <w:rsid w:val="00720650"/>
    <w:rsid w:val="00720BAA"/>
    <w:rsid w:val="00720BB1"/>
    <w:rsid w:val="00720F9F"/>
    <w:rsid w:val="007220E5"/>
    <w:rsid w:val="0072232D"/>
    <w:rsid w:val="0072272E"/>
    <w:rsid w:val="00722D2F"/>
    <w:rsid w:val="00722DD1"/>
    <w:rsid w:val="00723465"/>
    <w:rsid w:val="00723A7F"/>
    <w:rsid w:val="00723AE6"/>
    <w:rsid w:val="0072412A"/>
    <w:rsid w:val="00724C0C"/>
    <w:rsid w:val="00725BB5"/>
    <w:rsid w:val="0072636D"/>
    <w:rsid w:val="007268AD"/>
    <w:rsid w:val="00727813"/>
    <w:rsid w:val="00727AAE"/>
    <w:rsid w:val="00727B0F"/>
    <w:rsid w:val="00730EB0"/>
    <w:rsid w:val="0073147B"/>
    <w:rsid w:val="00732D87"/>
    <w:rsid w:val="00732FF4"/>
    <w:rsid w:val="00733138"/>
    <w:rsid w:val="00734776"/>
    <w:rsid w:val="0073492A"/>
    <w:rsid w:val="00734DC7"/>
    <w:rsid w:val="007353A6"/>
    <w:rsid w:val="00735DFA"/>
    <w:rsid w:val="00736A99"/>
    <w:rsid w:val="00736DAD"/>
    <w:rsid w:val="00737440"/>
    <w:rsid w:val="007374B2"/>
    <w:rsid w:val="00737A4B"/>
    <w:rsid w:val="00741C29"/>
    <w:rsid w:val="00742072"/>
    <w:rsid w:val="007423D0"/>
    <w:rsid w:val="00743B54"/>
    <w:rsid w:val="0074469A"/>
    <w:rsid w:val="007450E0"/>
    <w:rsid w:val="00745230"/>
    <w:rsid w:val="00745937"/>
    <w:rsid w:val="007474DB"/>
    <w:rsid w:val="00747D92"/>
    <w:rsid w:val="00750AC1"/>
    <w:rsid w:val="00750B01"/>
    <w:rsid w:val="00750D17"/>
    <w:rsid w:val="00750EF5"/>
    <w:rsid w:val="00751ABC"/>
    <w:rsid w:val="00751B3A"/>
    <w:rsid w:val="00751B86"/>
    <w:rsid w:val="0075248B"/>
    <w:rsid w:val="00752896"/>
    <w:rsid w:val="007547DB"/>
    <w:rsid w:val="00754CA5"/>
    <w:rsid w:val="00754D79"/>
    <w:rsid w:val="007558F4"/>
    <w:rsid w:val="00756DFE"/>
    <w:rsid w:val="00757485"/>
    <w:rsid w:val="007579F2"/>
    <w:rsid w:val="00757F31"/>
    <w:rsid w:val="007604D7"/>
    <w:rsid w:val="007608AB"/>
    <w:rsid w:val="0076101C"/>
    <w:rsid w:val="00761990"/>
    <w:rsid w:val="00761C68"/>
    <w:rsid w:val="00762435"/>
    <w:rsid w:val="00763028"/>
    <w:rsid w:val="007631CE"/>
    <w:rsid w:val="00763301"/>
    <w:rsid w:val="007647C7"/>
    <w:rsid w:val="0076616F"/>
    <w:rsid w:val="00766CD6"/>
    <w:rsid w:val="007702FB"/>
    <w:rsid w:val="007703BF"/>
    <w:rsid w:val="0077128A"/>
    <w:rsid w:val="007724ED"/>
    <w:rsid w:val="00772AA5"/>
    <w:rsid w:val="007739D3"/>
    <w:rsid w:val="007743D9"/>
    <w:rsid w:val="00774466"/>
    <w:rsid w:val="00775667"/>
    <w:rsid w:val="00776763"/>
    <w:rsid w:val="00780133"/>
    <w:rsid w:val="00780551"/>
    <w:rsid w:val="00781A26"/>
    <w:rsid w:val="00781FBD"/>
    <w:rsid w:val="0078293B"/>
    <w:rsid w:val="00785178"/>
    <w:rsid w:val="00785BE6"/>
    <w:rsid w:val="007862AE"/>
    <w:rsid w:val="0078674B"/>
    <w:rsid w:val="00786EE5"/>
    <w:rsid w:val="00790611"/>
    <w:rsid w:val="00791765"/>
    <w:rsid w:val="00791FC4"/>
    <w:rsid w:val="00792E3A"/>
    <w:rsid w:val="00792E59"/>
    <w:rsid w:val="007930A8"/>
    <w:rsid w:val="00793ACA"/>
    <w:rsid w:val="00794156"/>
    <w:rsid w:val="007945FF"/>
    <w:rsid w:val="007948AE"/>
    <w:rsid w:val="00796AF7"/>
    <w:rsid w:val="00796CB5"/>
    <w:rsid w:val="00797216"/>
    <w:rsid w:val="00797FDA"/>
    <w:rsid w:val="007A037C"/>
    <w:rsid w:val="007A0A81"/>
    <w:rsid w:val="007A0C28"/>
    <w:rsid w:val="007A23B7"/>
    <w:rsid w:val="007A2A4A"/>
    <w:rsid w:val="007A39A2"/>
    <w:rsid w:val="007A3A67"/>
    <w:rsid w:val="007A588E"/>
    <w:rsid w:val="007A7667"/>
    <w:rsid w:val="007B0992"/>
    <w:rsid w:val="007B0AB1"/>
    <w:rsid w:val="007B0E56"/>
    <w:rsid w:val="007B1088"/>
    <w:rsid w:val="007B133A"/>
    <w:rsid w:val="007B1B07"/>
    <w:rsid w:val="007B24A9"/>
    <w:rsid w:val="007B26DB"/>
    <w:rsid w:val="007B27F8"/>
    <w:rsid w:val="007B2E1A"/>
    <w:rsid w:val="007B3E15"/>
    <w:rsid w:val="007B3EB2"/>
    <w:rsid w:val="007B4146"/>
    <w:rsid w:val="007B54B9"/>
    <w:rsid w:val="007B6984"/>
    <w:rsid w:val="007B6BA9"/>
    <w:rsid w:val="007B6CC2"/>
    <w:rsid w:val="007B6E2B"/>
    <w:rsid w:val="007B76B7"/>
    <w:rsid w:val="007B78D6"/>
    <w:rsid w:val="007C0049"/>
    <w:rsid w:val="007C3268"/>
    <w:rsid w:val="007C340B"/>
    <w:rsid w:val="007C39C2"/>
    <w:rsid w:val="007C40B8"/>
    <w:rsid w:val="007C4690"/>
    <w:rsid w:val="007C49CA"/>
    <w:rsid w:val="007C4AA1"/>
    <w:rsid w:val="007C54E3"/>
    <w:rsid w:val="007C6126"/>
    <w:rsid w:val="007C6C66"/>
    <w:rsid w:val="007C74F1"/>
    <w:rsid w:val="007D0149"/>
    <w:rsid w:val="007D039A"/>
    <w:rsid w:val="007D0B95"/>
    <w:rsid w:val="007D25ED"/>
    <w:rsid w:val="007D47C9"/>
    <w:rsid w:val="007D5928"/>
    <w:rsid w:val="007D5B52"/>
    <w:rsid w:val="007D5E2D"/>
    <w:rsid w:val="007D7610"/>
    <w:rsid w:val="007E0EB6"/>
    <w:rsid w:val="007E0F4A"/>
    <w:rsid w:val="007E238A"/>
    <w:rsid w:val="007E2501"/>
    <w:rsid w:val="007E2657"/>
    <w:rsid w:val="007E32E7"/>
    <w:rsid w:val="007E382A"/>
    <w:rsid w:val="007E5EAC"/>
    <w:rsid w:val="007E60C0"/>
    <w:rsid w:val="007E614E"/>
    <w:rsid w:val="007E682C"/>
    <w:rsid w:val="007E6ECD"/>
    <w:rsid w:val="007E6F78"/>
    <w:rsid w:val="007E7893"/>
    <w:rsid w:val="007E7C77"/>
    <w:rsid w:val="007F13D3"/>
    <w:rsid w:val="007F14CD"/>
    <w:rsid w:val="007F1B02"/>
    <w:rsid w:val="007F21E7"/>
    <w:rsid w:val="007F32E9"/>
    <w:rsid w:val="007F49C6"/>
    <w:rsid w:val="007F56D1"/>
    <w:rsid w:val="007F58A6"/>
    <w:rsid w:val="007F6890"/>
    <w:rsid w:val="007F755E"/>
    <w:rsid w:val="007F7A5A"/>
    <w:rsid w:val="007F7CEF"/>
    <w:rsid w:val="00800091"/>
    <w:rsid w:val="008001AA"/>
    <w:rsid w:val="0080092A"/>
    <w:rsid w:val="0080146A"/>
    <w:rsid w:val="00801C8A"/>
    <w:rsid w:val="00801CDB"/>
    <w:rsid w:val="008026B2"/>
    <w:rsid w:val="008038E4"/>
    <w:rsid w:val="0080467B"/>
    <w:rsid w:val="00805A78"/>
    <w:rsid w:val="00805AD6"/>
    <w:rsid w:val="00805BDC"/>
    <w:rsid w:val="00806F45"/>
    <w:rsid w:val="008104B9"/>
    <w:rsid w:val="0081052E"/>
    <w:rsid w:val="0081073F"/>
    <w:rsid w:val="00810D1E"/>
    <w:rsid w:val="0081261C"/>
    <w:rsid w:val="008127AE"/>
    <w:rsid w:val="008133D1"/>
    <w:rsid w:val="00814412"/>
    <w:rsid w:val="00814502"/>
    <w:rsid w:val="00814968"/>
    <w:rsid w:val="008152F7"/>
    <w:rsid w:val="00815AA6"/>
    <w:rsid w:val="00815D61"/>
    <w:rsid w:val="00816F9C"/>
    <w:rsid w:val="0081765A"/>
    <w:rsid w:val="00817885"/>
    <w:rsid w:val="00817AE8"/>
    <w:rsid w:val="0082065C"/>
    <w:rsid w:val="0082278D"/>
    <w:rsid w:val="00822983"/>
    <w:rsid w:val="00824723"/>
    <w:rsid w:val="00824AEA"/>
    <w:rsid w:val="00824F2F"/>
    <w:rsid w:val="00826CCE"/>
    <w:rsid w:val="00826DE0"/>
    <w:rsid w:val="0083054C"/>
    <w:rsid w:val="00831014"/>
    <w:rsid w:val="00832299"/>
    <w:rsid w:val="008338C8"/>
    <w:rsid w:val="0083433F"/>
    <w:rsid w:val="00834349"/>
    <w:rsid w:val="008344DE"/>
    <w:rsid w:val="008364CF"/>
    <w:rsid w:val="008373B1"/>
    <w:rsid w:val="00837E92"/>
    <w:rsid w:val="008400DE"/>
    <w:rsid w:val="0084022E"/>
    <w:rsid w:val="00841C2C"/>
    <w:rsid w:val="00841CFA"/>
    <w:rsid w:val="008421F1"/>
    <w:rsid w:val="008428BB"/>
    <w:rsid w:val="00842EAF"/>
    <w:rsid w:val="00843757"/>
    <w:rsid w:val="008443DF"/>
    <w:rsid w:val="00845D88"/>
    <w:rsid w:val="008465B6"/>
    <w:rsid w:val="00846615"/>
    <w:rsid w:val="00847309"/>
    <w:rsid w:val="008475B6"/>
    <w:rsid w:val="00847609"/>
    <w:rsid w:val="00847CA2"/>
    <w:rsid w:val="00850077"/>
    <w:rsid w:val="00850143"/>
    <w:rsid w:val="00850E9A"/>
    <w:rsid w:val="008534F6"/>
    <w:rsid w:val="00853AAF"/>
    <w:rsid w:val="00853E10"/>
    <w:rsid w:val="00855C64"/>
    <w:rsid w:val="00855DD8"/>
    <w:rsid w:val="00856EA7"/>
    <w:rsid w:val="00861513"/>
    <w:rsid w:val="0086152D"/>
    <w:rsid w:val="0086275E"/>
    <w:rsid w:val="00862CF6"/>
    <w:rsid w:val="0086344C"/>
    <w:rsid w:val="00863D94"/>
    <w:rsid w:val="008648A3"/>
    <w:rsid w:val="00864C0C"/>
    <w:rsid w:val="00865E12"/>
    <w:rsid w:val="00866D3E"/>
    <w:rsid w:val="00870277"/>
    <w:rsid w:val="008712D6"/>
    <w:rsid w:val="008716A6"/>
    <w:rsid w:val="008716FA"/>
    <w:rsid w:val="0087268D"/>
    <w:rsid w:val="008729AE"/>
    <w:rsid w:val="00872EFA"/>
    <w:rsid w:val="008747A2"/>
    <w:rsid w:val="00875580"/>
    <w:rsid w:val="00875BFD"/>
    <w:rsid w:val="00876FC8"/>
    <w:rsid w:val="0087769D"/>
    <w:rsid w:val="00877AF3"/>
    <w:rsid w:val="00880BF5"/>
    <w:rsid w:val="00880F39"/>
    <w:rsid w:val="008823AB"/>
    <w:rsid w:val="00882AE9"/>
    <w:rsid w:val="00882DAD"/>
    <w:rsid w:val="00882F2D"/>
    <w:rsid w:val="008834E9"/>
    <w:rsid w:val="00884CE2"/>
    <w:rsid w:val="00885190"/>
    <w:rsid w:val="008855A6"/>
    <w:rsid w:val="00885C33"/>
    <w:rsid w:val="0088610A"/>
    <w:rsid w:val="00886153"/>
    <w:rsid w:val="008866E2"/>
    <w:rsid w:val="00886D3E"/>
    <w:rsid w:val="00886ED8"/>
    <w:rsid w:val="008873A7"/>
    <w:rsid w:val="00890225"/>
    <w:rsid w:val="00890EB6"/>
    <w:rsid w:val="0089100B"/>
    <w:rsid w:val="0089171F"/>
    <w:rsid w:val="00891974"/>
    <w:rsid w:val="008922DE"/>
    <w:rsid w:val="0089392D"/>
    <w:rsid w:val="00893A03"/>
    <w:rsid w:val="00893FBC"/>
    <w:rsid w:val="008948CB"/>
    <w:rsid w:val="00894BF7"/>
    <w:rsid w:val="008958BE"/>
    <w:rsid w:val="00895951"/>
    <w:rsid w:val="008961C8"/>
    <w:rsid w:val="008965DB"/>
    <w:rsid w:val="00896A43"/>
    <w:rsid w:val="00897432"/>
    <w:rsid w:val="00897547"/>
    <w:rsid w:val="008A04E1"/>
    <w:rsid w:val="008A0D5F"/>
    <w:rsid w:val="008A0FEF"/>
    <w:rsid w:val="008A1012"/>
    <w:rsid w:val="008A18D7"/>
    <w:rsid w:val="008A19FA"/>
    <w:rsid w:val="008A2D45"/>
    <w:rsid w:val="008A339E"/>
    <w:rsid w:val="008A3596"/>
    <w:rsid w:val="008A3E03"/>
    <w:rsid w:val="008A4F8C"/>
    <w:rsid w:val="008A50FD"/>
    <w:rsid w:val="008A543D"/>
    <w:rsid w:val="008A5CA7"/>
    <w:rsid w:val="008A69F9"/>
    <w:rsid w:val="008A6E7A"/>
    <w:rsid w:val="008A78E1"/>
    <w:rsid w:val="008A7A84"/>
    <w:rsid w:val="008B0AB4"/>
    <w:rsid w:val="008B0C62"/>
    <w:rsid w:val="008B2379"/>
    <w:rsid w:val="008B2D77"/>
    <w:rsid w:val="008B30B5"/>
    <w:rsid w:val="008B31B0"/>
    <w:rsid w:val="008B4567"/>
    <w:rsid w:val="008B4769"/>
    <w:rsid w:val="008B5370"/>
    <w:rsid w:val="008B53B8"/>
    <w:rsid w:val="008B5561"/>
    <w:rsid w:val="008B6068"/>
    <w:rsid w:val="008B6E27"/>
    <w:rsid w:val="008B740D"/>
    <w:rsid w:val="008B7AA3"/>
    <w:rsid w:val="008B7BAF"/>
    <w:rsid w:val="008C0672"/>
    <w:rsid w:val="008C0726"/>
    <w:rsid w:val="008C0819"/>
    <w:rsid w:val="008C09DB"/>
    <w:rsid w:val="008C0B57"/>
    <w:rsid w:val="008C0DCE"/>
    <w:rsid w:val="008C2D82"/>
    <w:rsid w:val="008C3195"/>
    <w:rsid w:val="008C3349"/>
    <w:rsid w:val="008C58D5"/>
    <w:rsid w:val="008C648E"/>
    <w:rsid w:val="008C6706"/>
    <w:rsid w:val="008C74E6"/>
    <w:rsid w:val="008C78AE"/>
    <w:rsid w:val="008C7CE5"/>
    <w:rsid w:val="008D08BA"/>
    <w:rsid w:val="008D0B1C"/>
    <w:rsid w:val="008D0B3A"/>
    <w:rsid w:val="008D183E"/>
    <w:rsid w:val="008D36F2"/>
    <w:rsid w:val="008D3FB1"/>
    <w:rsid w:val="008D4574"/>
    <w:rsid w:val="008D465F"/>
    <w:rsid w:val="008D4FBA"/>
    <w:rsid w:val="008D5C86"/>
    <w:rsid w:val="008D6284"/>
    <w:rsid w:val="008D637E"/>
    <w:rsid w:val="008D72E1"/>
    <w:rsid w:val="008D76A0"/>
    <w:rsid w:val="008E007E"/>
    <w:rsid w:val="008E0B2B"/>
    <w:rsid w:val="008E0BAF"/>
    <w:rsid w:val="008E145D"/>
    <w:rsid w:val="008E1653"/>
    <w:rsid w:val="008E3559"/>
    <w:rsid w:val="008E3716"/>
    <w:rsid w:val="008E3C6E"/>
    <w:rsid w:val="008E42C3"/>
    <w:rsid w:val="008E4550"/>
    <w:rsid w:val="008E4921"/>
    <w:rsid w:val="008E4AE2"/>
    <w:rsid w:val="008E5220"/>
    <w:rsid w:val="008E5C5B"/>
    <w:rsid w:val="008E6099"/>
    <w:rsid w:val="008E62DF"/>
    <w:rsid w:val="008F08F2"/>
    <w:rsid w:val="008F0B32"/>
    <w:rsid w:val="008F327C"/>
    <w:rsid w:val="008F3776"/>
    <w:rsid w:val="008F3F74"/>
    <w:rsid w:val="008F4284"/>
    <w:rsid w:val="008F4C25"/>
    <w:rsid w:val="008F5646"/>
    <w:rsid w:val="008F5653"/>
    <w:rsid w:val="008F6FC6"/>
    <w:rsid w:val="008F7209"/>
    <w:rsid w:val="009001A7"/>
    <w:rsid w:val="009004C5"/>
    <w:rsid w:val="00901127"/>
    <w:rsid w:val="00901CA7"/>
    <w:rsid w:val="009023B1"/>
    <w:rsid w:val="009027AE"/>
    <w:rsid w:val="0090306E"/>
    <w:rsid w:val="00903201"/>
    <w:rsid w:val="009048C4"/>
    <w:rsid w:val="00904FAA"/>
    <w:rsid w:val="009059B2"/>
    <w:rsid w:val="00906082"/>
    <w:rsid w:val="00906138"/>
    <w:rsid w:val="00906256"/>
    <w:rsid w:val="00906BFB"/>
    <w:rsid w:val="0090706E"/>
    <w:rsid w:val="00907DC0"/>
    <w:rsid w:val="00910309"/>
    <w:rsid w:val="0091052D"/>
    <w:rsid w:val="00910BBD"/>
    <w:rsid w:val="009110B0"/>
    <w:rsid w:val="00912637"/>
    <w:rsid w:val="00912A57"/>
    <w:rsid w:val="00912C55"/>
    <w:rsid w:val="00912EB4"/>
    <w:rsid w:val="00913751"/>
    <w:rsid w:val="00913AF1"/>
    <w:rsid w:val="0091408F"/>
    <w:rsid w:val="00914430"/>
    <w:rsid w:val="0091457A"/>
    <w:rsid w:val="009149F6"/>
    <w:rsid w:val="00915653"/>
    <w:rsid w:val="00915E66"/>
    <w:rsid w:val="00916633"/>
    <w:rsid w:val="0091693D"/>
    <w:rsid w:val="0091726E"/>
    <w:rsid w:val="00917286"/>
    <w:rsid w:val="00922166"/>
    <w:rsid w:val="00922D77"/>
    <w:rsid w:val="00922F05"/>
    <w:rsid w:val="00923EA3"/>
    <w:rsid w:val="00924F55"/>
    <w:rsid w:val="009252E4"/>
    <w:rsid w:val="00925441"/>
    <w:rsid w:val="00926543"/>
    <w:rsid w:val="0092692D"/>
    <w:rsid w:val="00926F86"/>
    <w:rsid w:val="00927B3C"/>
    <w:rsid w:val="00930C5E"/>
    <w:rsid w:val="00930E39"/>
    <w:rsid w:val="00931656"/>
    <w:rsid w:val="00932408"/>
    <w:rsid w:val="00932DA0"/>
    <w:rsid w:val="00933E06"/>
    <w:rsid w:val="009344A4"/>
    <w:rsid w:val="009346E9"/>
    <w:rsid w:val="0093542B"/>
    <w:rsid w:val="00935A2E"/>
    <w:rsid w:val="00936323"/>
    <w:rsid w:val="00936A77"/>
    <w:rsid w:val="00936F7F"/>
    <w:rsid w:val="0094033F"/>
    <w:rsid w:val="009419AA"/>
    <w:rsid w:val="009423F3"/>
    <w:rsid w:val="00942442"/>
    <w:rsid w:val="0094283F"/>
    <w:rsid w:val="00942A94"/>
    <w:rsid w:val="00942D7E"/>
    <w:rsid w:val="009430A6"/>
    <w:rsid w:val="00943B1B"/>
    <w:rsid w:val="009447A7"/>
    <w:rsid w:val="009456DF"/>
    <w:rsid w:val="00945950"/>
    <w:rsid w:val="00945AB0"/>
    <w:rsid w:val="00945BEE"/>
    <w:rsid w:val="0094618F"/>
    <w:rsid w:val="00947AB8"/>
    <w:rsid w:val="0095141E"/>
    <w:rsid w:val="00951526"/>
    <w:rsid w:val="009517A8"/>
    <w:rsid w:val="0095187A"/>
    <w:rsid w:val="009518C7"/>
    <w:rsid w:val="009518F2"/>
    <w:rsid w:val="00951B01"/>
    <w:rsid w:val="00951EC9"/>
    <w:rsid w:val="0095217B"/>
    <w:rsid w:val="0095220B"/>
    <w:rsid w:val="00952480"/>
    <w:rsid w:val="00952CC1"/>
    <w:rsid w:val="00952EF0"/>
    <w:rsid w:val="0095500C"/>
    <w:rsid w:val="00956307"/>
    <w:rsid w:val="009568F8"/>
    <w:rsid w:val="0095746F"/>
    <w:rsid w:val="009606CA"/>
    <w:rsid w:val="00960DC3"/>
    <w:rsid w:val="00962054"/>
    <w:rsid w:val="009620EB"/>
    <w:rsid w:val="0096452D"/>
    <w:rsid w:val="00964F20"/>
    <w:rsid w:val="00965CF4"/>
    <w:rsid w:val="00966DF9"/>
    <w:rsid w:val="00966F10"/>
    <w:rsid w:val="00967B0D"/>
    <w:rsid w:val="00967BF5"/>
    <w:rsid w:val="009705FC"/>
    <w:rsid w:val="00971AAC"/>
    <w:rsid w:val="00972304"/>
    <w:rsid w:val="00972D6E"/>
    <w:rsid w:val="009733F6"/>
    <w:rsid w:val="00973579"/>
    <w:rsid w:val="00973B25"/>
    <w:rsid w:val="00973B9D"/>
    <w:rsid w:val="0097434C"/>
    <w:rsid w:val="00974E7B"/>
    <w:rsid w:val="009751EE"/>
    <w:rsid w:val="009752D1"/>
    <w:rsid w:val="00975380"/>
    <w:rsid w:val="00975862"/>
    <w:rsid w:val="009760A4"/>
    <w:rsid w:val="009766C4"/>
    <w:rsid w:val="009774B2"/>
    <w:rsid w:val="00977570"/>
    <w:rsid w:val="00977592"/>
    <w:rsid w:val="009779ED"/>
    <w:rsid w:val="00980ACF"/>
    <w:rsid w:val="00981028"/>
    <w:rsid w:val="0098112F"/>
    <w:rsid w:val="0098174E"/>
    <w:rsid w:val="00981F39"/>
    <w:rsid w:val="00982DB2"/>
    <w:rsid w:val="00983529"/>
    <w:rsid w:val="0098391D"/>
    <w:rsid w:val="00983962"/>
    <w:rsid w:val="009839A8"/>
    <w:rsid w:val="00984378"/>
    <w:rsid w:val="009846C6"/>
    <w:rsid w:val="0098514E"/>
    <w:rsid w:val="0098525E"/>
    <w:rsid w:val="009855C2"/>
    <w:rsid w:val="00986188"/>
    <w:rsid w:val="009861BE"/>
    <w:rsid w:val="00987F1D"/>
    <w:rsid w:val="009907A9"/>
    <w:rsid w:val="00991247"/>
    <w:rsid w:val="0099157F"/>
    <w:rsid w:val="00991919"/>
    <w:rsid w:val="0099227C"/>
    <w:rsid w:val="00992997"/>
    <w:rsid w:val="0099430F"/>
    <w:rsid w:val="009943FA"/>
    <w:rsid w:val="009944B6"/>
    <w:rsid w:val="0099461D"/>
    <w:rsid w:val="00994A8C"/>
    <w:rsid w:val="00994ECC"/>
    <w:rsid w:val="009962B6"/>
    <w:rsid w:val="00997378"/>
    <w:rsid w:val="009A0486"/>
    <w:rsid w:val="009A05C2"/>
    <w:rsid w:val="009A05F1"/>
    <w:rsid w:val="009A0AE7"/>
    <w:rsid w:val="009A0BB6"/>
    <w:rsid w:val="009A0C7D"/>
    <w:rsid w:val="009A0D91"/>
    <w:rsid w:val="009A113A"/>
    <w:rsid w:val="009A1A78"/>
    <w:rsid w:val="009A50CE"/>
    <w:rsid w:val="009A54A7"/>
    <w:rsid w:val="009A5F0D"/>
    <w:rsid w:val="009A678C"/>
    <w:rsid w:val="009A74C2"/>
    <w:rsid w:val="009A76D4"/>
    <w:rsid w:val="009A782F"/>
    <w:rsid w:val="009A7E64"/>
    <w:rsid w:val="009B0A3E"/>
    <w:rsid w:val="009B13F8"/>
    <w:rsid w:val="009B3A23"/>
    <w:rsid w:val="009B55A9"/>
    <w:rsid w:val="009B5723"/>
    <w:rsid w:val="009B5831"/>
    <w:rsid w:val="009B6274"/>
    <w:rsid w:val="009B7224"/>
    <w:rsid w:val="009B7914"/>
    <w:rsid w:val="009C0FFC"/>
    <w:rsid w:val="009C1194"/>
    <w:rsid w:val="009C259F"/>
    <w:rsid w:val="009C2601"/>
    <w:rsid w:val="009C3EFF"/>
    <w:rsid w:val="009C4196"/>
    <w:rsid w:val="009C45F5"/>
    <w:rsid w:val="009C4642"/>
    <w:rsid w:val="009C4EAD"/>
    <w:rsid w:val="009C58FA"/>
    <w:rsid w:val="009C5C32"/>
    <w:rsid w:val="009C62C0"/>
    <w:rsid w:val="009C6572"/>
    <w:rsid w:val="009C6E83"/>
    <w:rsid w:val="009C7323"/>
    <w:rsid w:val="009D09C1"/>
    <w:rsid w:val="009D12B8"/>
    <w:rsid w:val="009D14F0"/>
    <w:rsid w:val="009D18CD"/>
    <w:rsid w:val="009D1D3A"/>
    <w:rsid w:val="009D3816"/>
    <w:rsid w:val="009D3A3F"/>
    <w:rsid w:val="009D4999"/>
    <w:rsid w:val="009D5C74"/>
    <w:rsid w:val="009D6318"/>
    <w:rsid w:val="009D6352"/>
    <w:rsid w:val="009D673A"/>
    <w:rsid w:val="009D6E06"/>
    <w:rsid w:val="009D712C"/>
    <w:rsid w:val="009D765E"/>
    <w:rsid w:val="009D7675"/>
    <w:rsid w:val="009E0DA8"/>
    <w:rsid w:val="009E39CF"/>
    <w:rsid w:val="009E55D4"/>
    <w:rsid w:val="009E5ECB"/>
    <w:rsid w:val="009E611C"/>
    <w:rsid w:val="009E671A"/>
    <w:rsid w:val="009E7472"/>
    <w:rsid w:val="009E755A"/>
    <w:rsid w:val="009E7603"/>
    <w:rsid w:val="009E76CE"/>
    <w:rsid w:val="009E7965"/>
    <w:rsid w:val="009F02F9"/>
    <w:rsid w:val="009F06C6"/>
    <w:rsid w:val="009F08E0"/>
    <w:rsid w:val="009F0E30"/>
    <w:rsid w:val="009F17FD"/>
    <w:rsid w:val="009F3A10"/>
    <w:rsid w:val="009F5422"/>
    <w:rsid w:val="009F55A3"/>
    <w:rsid w:val="009F570D"/>
    <w:rsid w:val="009F6049"/>
    <w:rsid w:val="009F61B1"/>
    <w:rsid w:val="009F6509"/>
    <w:rsid w:val="009F693B"/>
    <w:rsid w:val="009F7180"/>
    <w:rsid w:val="009F723F"/>
    <w:rsid w:val="00A00389"/>
    <w:rsid w:val="00A00CD0"/>
    <w:rsid w:val="00A012E0"/>
    <w:rsid w:val="00A01872"/>
    <w:rsid w:val="00A01F41"/>
    <w:rsid w:val="00A0386D"/>
    <w:rsid w:val="00A03998"/>
    <w:rsid w:val="00A039E6"/>
    <w:rsid w:val="00A03BCB"/>
    <w:rsid w:val="00A045B0"/>
    <w:rsid w:val="00A053F6"/>
    <w:rsid w:val="00A0625B"/>
    <w:rsid w:val="00A06E05"/>
    <w:rsid w:val="00A071D8"/>
    <w:rsid w:val="00A07A98"/>
    <w:rsid w:val="00A07AF1"/>
    <w:rsid w:val="00A10363"/>
    <w:rsid w:val="00A106C9"/>
    <w:rsid w:val="00A10911"/>
    <w:rsid w:val="00A10B42"/>
    <w:rsid w:val="00A10FEE"/>
    <w:rsid w:val="00A11734"/>
    <w:rsid w:val="00A1263F"/>
    <w:rsid w:val="00A12AA6"/>
    <w:rsid w:val="00A12D10"/>
    <w:rsid w:val="00A13220"/>
    <w:rsid w:val="00A132C6"/>
    <w:rsid w:val="00A134E8"/>
    <w:rsid w:val="00A135F0"/>
    <w:rsid w:val="00A140F8"/>
    <w:rsid w:val="00A153BE"/>
    <w:rsid w:val="00A16CDD"/>
    <w:rsid w:val="00A16D07"/>
    <w:rsid w:val="00A17082"/>
    <w:rsid w:val="00A17D1F"/>
    <w:rsid w:val="00A20AF9"/>
    <w:rsid w:val="00A21082"/>
    <w:rsid w:val="00A210CC"/>
    <w:rsid w:val="00A21425"/>
    <w:rsid w:val="00A2175F"/>
    <w:rsid w:val="00A21920"/>
    <w:rsid w:val="00A21EF3"/>
    <w:rsid w:val="00A2484B"/>
    <w:rsid w:val="00A24B89"/>
    <w:rsid w:val="00A2683B"/>
    <w:rsid w:val="00A26D48"/>
    <w:rsid w:val="00A27233"/>
    <w:rsid w:val="00A276AC"/>
    <w:rsid w:val="00A278FC"/>
    <w:rsid w:val="00A311C7"/>
    <w:rsid w:val="00A31A5A"/>
    <w:rsid w:val="00A35363"/>
    <w:rsid w:val="00A36D3C"/>
    <w:rsid w:val="00A374F7"/>
    <w:rsid w:val="00A37F08"/>
    <w:rsid w:val="00A400FA"/>
    <w:rsid w:val="00A4045F"/>
    <w:rsid w:val="00A408C3"/>
    <w:rsid w:val="00A417EB"/>
    <w:rsid w:val="00A41CCF"/>
    <w:rsid w:val="00A41D4F"/>
    <w:rsid w:val="00A428A3"/>
    <w:rsid w:val="00A42944"/>
    <w:rsid w:val="00A43A51"/>
    <w:rsid w:val="00A44F8A"/>
    <w:rsid w:val="00A453AA"/>
    <w:rsid w:val="00A4550F"/>
    <w:rsid w:val="00A45778"/>
    <w:rsid w:val="00A46C66"/>
    <w:rsid w:val="00A4741C"/>
    <w:rsid w:val="00A47861"/>
    <w:rsid w:val="00A478ED"/>
    <w:rsid w:val="00A47DBA"/>
    <w:rsid w:val="00A47FF8"/>
    <w:rsid w:val="00A50954"/>
    <w:rsid w:val="00A5170B"/>
    <w:rsid w:val="00A52173"/>
    <w:rsid w:val="00A52417"/>
    <w:rsid w:val="00A525AF"/>
    <w:rsid w:val="00A52CC0"/>
    <w:rsid w:val="00A53749"/>
    <w:rsid w:val="00A53811"/>
    <w:rsid w:val="00A53925"/>
    <w:rsid w:val="00A53A72"/>
    <w:rsid w:val="00A54082"/>
    <w:rsid w:val="00A544B6"/>
    <w:rsid w:val="00A5461F"/>
    <w:rsid w:val="00A54997"/>
    <w:rsid w:val="00A54B28"/>
    <w:rsid w:val="00A551D4"/>
    <w:rsid w:val="00A553A9"/>
    <w:rsid w:val="00A55578"/>
    <w:rsid w:val="00A56FDA"/>
    <w:rsid w:val="00A576CB"/>
    <w:rsid w:val="00A57894"/>
    <w:rsid w:val="00A60639"/>
    <w:rsid w:val="00A6066D"/>
    <w:rsid w:val="00A6232F"/>
    <w:rsid w:val="00A6299D"/>
    <w:rsid w:val="00A6390A"/>
    <w:rsid w:val="00A63C5D"/>
    <w:rsid w:val="00A640AC"/>
    <w:rsid w:val="00A653A6"/>
    <w:rsid w:val="00A66759"/>
    <w:rsid w:val="00A66BE9"/>
    <w:rsid w:val="00A67166"/>
    <w:rsid w:val="00A673F0"/>
    <w:rsid w:val="00A676CA"/>
    <w:rsid w:val="00A67B8B"/>
    <w:rsid w:val="00A67D38"/>
    <w:rsid w:val="00A7099A"/>
    <w:rsid w:val="00A70FA3"/>
    <w:rsid w:val="00A71016"/>
    <w:rsid w:val="00A7114E"/>
    <w:rsid w:val="00A71679"/>
    <w:rsid w:val="00A718AC"/>
    <w:rsid w:val="00A71A03"/>
    <w:rsid w:val="00A728B4"/>
    <w:rsid w:val="00A72C4D"/>
    <w:rsid w:val="00A72FE0"/>
    <w:rsid w:val="00A7342C"/>
    <w:rsid w:val="00A73673"/>
    <w:rsid w:val="00A736C5"/>
    <w:rsid w:val="00A743BA"/>
    <w:rsid w:val="00A74737"/>
    <w:rsid w:val="00A75051"/>
    <w:rsid w:val="00A751B1"/>
    <w:rsid w:val="00A76038"/>
    <w:rsid w:val="00A7680F"/>
    <w:rsid w:val="00A76FFC"/>
    <w:rsid w:val="00A77AFF"/>
    <w:rsid w:val="00A80A68"/>
    <w:rsid w:val="00A814E5"/>
    <w:rsid w:val="00A8199A"/>
    <w:rsid w:val="00A81D87"/>
    <w:rsid w:val="00A81E16"/>
    <w:rsid w:val="00A81F71"/>
    <w:rsid w:val="00A8212A"/>
    <w:rsid w:val="00A82501"/>
    <w:rsid w:val="00A83199"/>
    <w:rsid w:val="00A83273"/>
    <w:rsid w:val="00A84A46"/>
    <w:rsid w:val="00A84AAB"/>
    <w:rsid w:val="00A85308"/>
    <w:rsid w:val="00A86A58"/>
    <w:rsid w:val="00A86C6B"/>
    <w:rsid w:val="00A8708C"/>
    <w:rsid w:val="00A905A3"/>
    <w:rsid w:val="00A908A8"/>
    <w:rsid w:val="00A90BFC"/>
    <w:rsid w:val="00A90EF5"/>
    <w:rsid w:val="00A91805"/>
    <w:rsid w:val="00A91BF0"/>
    <w:rsid w:val="00A92543"/>
    <w:rsid w:val="00A92D8D"/>
    <w:rsid w:val="00A93327"/>
    <w:rsid w:val="00A93822"/>
    <w:rsid w:val="00A93F47"/>
    <w:rsid w:val="00A94521"/>
    <w:rsid w:val="00A945E6"/>
    <w:rsid w:val="00A94D69"/>
    <w:rsid w:val="00A95670"/>
    <w:rsid w:val="00A95B5C"/>
    <w:rsid w:val="00A9663E"/>
    <w:rsid w:val="00A97A71"/>
    <w:rsid w:val="00AA193E"/>
    <w:rsid w:val="00AA3544"/>
    <w:rsid w:val="00AA420C"/>
    <w:rsid w:val="00AA5442"/>
    <w:rsid w:val="00AA5629"/>
    <w:rsid w:val="00AA62CB"/>
    <w:rsid w:val="00AA701E"/>
    <w:rsid w:val="00AA7021"/>
    <w:rsid w:val="00AA74ED"/>
    <w:rsid w:val="00AA76CF"/>
    <w:rsid w:val="00AA797F"/>
    <w:rsid w:val="00AB00E3"/>
    <w:rsid w:val="00AB28FF"/>
    <w:rsid w:val="00AB3D56"/>
    <w:rsid w:val="00AB4005"/>
    <w:rsid w:val="00AB47E2"/>
    <w:rsid w:val="00AB7CD1"/>
    <w:rsid w:val="00AC01FC"/>
    <w:rsid w:val="00AC0781"/>
    <w:rsid w:val="00AC15AC"/>
    <w:rsid w:val="00AC189C"/>
    <w:rsid w:val="00AC2DBB"/>
    <w:rsid w:val="00AC386B"/>
    <w:rsid w:val="00AC50B1"/>
    <w:rsid w:val="00AC628F"/>
    <w:rsid w:val="00AC6C1C"/>
    <w:rsid w:val="00AC71C5"/>
    <w:rsid w:val="00AC7832"/>
    <w:rsid w:val="00AC7E74"/>
    <w:rsid w:val="00AD04A9"/>
    <w:rsid w:val="00AD0667"/>
    <w:rsid w:val="00AD0DE8"/>
    <w:rsid w:val="00AD1D0E"/>
    <w:rsid w:val="00AD2121"/>
    <w:rsid w:val="00AD2CE7"/>
    <w:rsid w:val="00AD30C4"/>
    <w:rsid w:val="00AD3C7A"/>
    <w:rsid w:val="00AD4F15"/>
    <w:rsid w:val="00AD569E"/>
    <w:rsid w:val="00AD620B"/>
    <w:rsid w:val="00AD6CC4"/>
    <w:rsid w:val="00AD77FE"/>
    <w:rsid w:val="00AD787C"/>
    <w:rsid w:val="00AE07A4"/>
    <w:rsid w:val="00AE09BC"/>
    <w:rsid w:val="00AE1A76"/>
    <w:rsid w:val="00AE472F"/>
    <w:rsid w:val="00AE579C"/>
    <w:rsid w:val="00AE5F97"/>
    <w:rsid w:val="00AE6145"/>
    <w:rsid w:val="00AE6262"/>
    <w:rsid w:val="00AE6343"/>
    <w:rsid w:val="00AE75F2"/>
    <w:rsid w:val="00AF1169"/>
    <w:rsid w:val="00AF15AB"/>
    <w:rsid w:val="00AF1CC9"/>
    <w:rsid w:val="00AF1F91"/>
    <w:rsid w:val="00AF3F51"/>
    <w:rsid w:val="00AF3F64"/>
    <w:rsid w:val="00AF461D"/>
    <w:rsid w:val="00AF5721"/>
    <w:rsid w:val="00AF5E1F"/>
    <w:rsid w:val="00AF6750"/>
    <w:rsid w:val="00AF68A8"/>
    <w:rsid w:val="00AF6DBB"/>
    <w:rsid w:val="00AF73DA"/>
    <w:rsid w:val="00AF7477"/>
    <w:rsid w:val="00AF7746"/>
    <w:rsid w:val="00AF795D"/>
    <w:rsid w:val="00B0029A"/>
    <w:rsid w:val="00B00E09"/>
    <w:rsid w:val="00B0103B"/>
    <w:rsid w:val="00B01D55"/>
    <w:rsid w:val="00B01EF6"/>
    <w:rsid w:val="00B02135"/>
    <w:rsid w:val="00B0256B"/>
    <w:rsid w:val="00B035B1"/>
    <w:rsid w:val="00B038EE"/>
    <w:rsid w:val="00B039B9"/>
    <w:rsid w:val="00B04587"/>
    <w:rsid w:val="00B0469E"/>
    <w:rsid w:val="00B053A2"/>
    <w:rsid w:val="00B053ED"/>
    <w:rsid w:val="00B0587C"/>
    <w:rsid w:val="00B10430"/>
    <w:rsid w:val="00B105BA"/>
    <w:rsid w:val="00B11294"/>
    <w:rsid w:val="00B112E3"/>
    <w:rsid w:val="00B11995"/>
    <w:rsid w:val="00B1226F"/>
    <w:rsid w:val="00B1277F"/>
    <w:rsid w:val="00B1287E"/>
    <w:rsid w:val="00B1461A"/>
    <w:rsid w:val="00B148D9"/>
    <w:rsid w:val="00B169D3"/>
    <w:rsid w:val="00B16A30"/>
    <w:rsid w:val="00B16C7F"/>
    <w:rsid w:val="00B170B4"/>
    <w:rsid w:val="00B1748E"/>
    <w:rsid w:val="00B17701"/>
    <w:rsid w:val="00B224F4"/>
    <w:rsid w:val="00B2274B"/>
    <w:rsid w:val="00B228C0"/>
    <w:rsid w:val="00B22D6D"/>
    <w:rsid w:val="00B2354B"/>
    <w:rsid w:val="00B25E41"/>
    <w:rsid w:val="00B3139F"/>
    <w:rsid w:val="00B317C6"/>
    <w:rsid w:val="00B31877"/>
    <w:rsid w:val="00B31A3F"/>
    <w:rsid w:val="00B31D82"/>
    <w:rsid w:val="00B32ED8"/>
    <w:rsid w:val="00B32EED"/>
    <w:rsid w:val="00B33237"/>
    <w:rsid w:val="00B341D6"/>
    <w:rsid w:val="00B345AE"/>
    <w:rsid w:val="00B34C2C"/>
    <w:rsid w:val="00B35E08"/>
    <w:rsid w:val="00B35E70"/>
    <w:rsid w:val="00B36CAC"/>
    <w:rsid w:val="00B37334"/>
    <w:rsid w:val="00B40A9D"/>
    <w:rsid w:val="00B4158F"/>
    <w:rsid w:val="00B41C47"/>
    <w:rsid w:val="00B4281F"/>
    <w:rsid w:val="00B42D1B"/>
    <w:rsid w:val="00B42E9C"/>
    <w:rsid w:val="00B47237"/>
    <w:rsid w:val="00B47A5B"/>
    <w:rsid w:val="00B50323"/>
    <w:rsid w:val="00B50944"/>
    <w:rsid w:val="00B51F64"/>
    <w:rsid w:val="00B5210D"/>
    <w:rsid w:val="00B52432"/>
    <w:rsid w:val="00B52676"/>
    <w:rsid w:val="00B53BFB"/>
    <w:rsid w:val="00B54248"/>
    <w:rsid w:val="00B546AF"/>
    <w:rsid w:val="00B547F2"/>
    <w:rsid w:val="00B54802"/>
    <w:rsid w:val="00B54D83"/>
    <w:rsid w:val="00B55478"/>
    <w:rsid w:val="00B55AE2"/>
    <w:rsid w:val="00B55EC8"/>
    <w:rsid w:val="00B56059"/>
    <w:rsid w:val="00B56507"/>
    <w:rsid w:val="00B568D9"/>
    <w:rsid w:val="00B56A07"/>
    <w:rsid w:val="00B56AAE"/>
    <w:rsid w:val="00B57331"/>
    <w:rsid w:val="00B574A9"/>
    <w:rsid w:val="00B61DBB"/>
    <w:rsid w:val="00B62004"/>
    <w:rsid w:val="00B6262F"/>
    <w:rsid w:val="00B63BF2"/>
    <w:rsid w:val="00B63C1F"/>
    <w:rsid w:val="00B642A8"/>
    <w:rsid w:val="00B64A9A"/>
    <w:rsid w:val="00B64C58"/>
    <w:rsid w:val="00B64D42"/>
    <w:rsid w:val="00B65818"/>
    <w:rsid w:val="00B65EA0"/>
    <w:rsid w:val="00B66963"/>
    <w:rsid w:val="00B6719F"/>
    <w:rsid w:val="00B67CD4"/>
    <w:rsid w:val="00B70969"/>
    <w:rsid w:val="00B70CE7"/>
    <w:rsid w:val="00B7169C"/>
    <w:rsid w:val="00B71820"/>
    <w:rsid w:val="00B72BC3"/>
    <w:rsid w:val="00B74733"/>
    <w:rsid w:val="00B74FE1"/>
    <w:rsid w:val="00B752D1"/>
    <w:rsid w:val="00B754EE"/>
    <w:rsid w:val="00B7667A"/>
    <w:rsid w:val="00B80B63"/>
    <w:rsid w:val="00B81844"/>
    <w:rsid w:val="00B827D6"/>
    <w:rsid w:val="00B83710"/>
    <w:rsid w:val="00B84685"/>
    <w:rsid w:val="00B848F1"/>
    <w:rsid w:val="00B84EE8"/>
    <w:rsid w:val="00B8505C"/>
    <w:rsid w:val="00B85D39"/>
    <w:rsid w:val="00B85ECD"/>
    <w:rsid w:val="00B87A4D"/>
    <w:rsid w:val="00B90611"/>
    <w:rsid w:val="00B9079E"/>
    <w:rsid w:val="00B90A55"/>
    <w:rsid w:val="00B92654"/>
    <w:rsid w:val="00B93677"/>
    <w:rsid w:val="00B93754"/>
    <w:rsid w:val="00B93F21"/>
    <w:rsid w:val="00B94FA7"/>
    <w:rsid w:val="00B95C79"/>
    <w:rsid w:val="00B96691"/>
    <w:rsid w:val="00B96AA1"/>
    <w:rsid w:val="00B97293"/>
    <w:rsid w:val="00BA0F56"/>
    <w:rsid w:val="00BA1863"/>
    <w:rsid w:val="00BA49AE"/>
    <w:rsid w:val="00BA4A37"/>
    <w:rsid w:val="00BA518F"/>
    <w:rsid w:val="00BA57EE"/>
    <w:rsid w:val="00BA640D"/>
    <w:rsid w:val="00BA725E"/>
    <w:rsid w:val="00BA7663"/>
    <w:rsid w:val="00BA7A60"/>
    <w:rsid w:val="00BB0291"/>
    <w:rsid w:val="00BB06A0"/>
    <w:rsid w:val="00BB0F40"/>
    <w:rsid w:val="00BB2658"/>
    <w:rsid w:val="00BB2933"/>
    <w:rsid w:val="00BB2AFC"/>
    <w:rsid w:val="00BB4291"/>
    <w:rsid w:val="00BB47E5"/>
    <w:rsid w:val="00BB4ACA"/>
    <w:rsid w:val="00BB4C0B"/>
    <w:rsid w:val="00BB51E8"/>
    <w:rsid w:val="00BB5D0D"/>
    <w:rsid w:val="00BB6693"/>
    <w:rsid w:val="00BB6EFE"/>
    <w:rsid w:val="00BC0652"/>
    <w:rsid w:val="00BC0DA0"/>
    <w:rsid w:val="00BC1233"/>
    <w:rsid w:val="00BC1CF8"/>
    <w:rsid w:val="00BC1F92"/>
    <w:rsid w:val="00BC20D0"/>
    <w:rsid w:val="00BC2468"/>
    <w:rsid w:val="00BC27EA"/>
    <w:rsid w:val="00BC2B86"/>
    <w:rsid w:val="00BC2C94"/>
    <w:rsid w:val="00BC2E21"/>
    <w:rsid w:val="00BC3732"/>
    <w:rsid w:val="00BC4413"/>
    <w:rsid w:val="00BC4B4A"/>
    <w:rsid w:val="00BC5F7F"/>
    <w:rsid w:val="00BC68B1"/>
    <w:rsid w:val="00BC6BC4"/>
    <w:rsid w:val="00BC76E2"/>
    <w:rsid w:val="00BC7D4B"/>
    <w:rsid w:val="00BD0838"/>
    <w:rsid w:val="00BD1276"/>
    <w:rsid w:val="00BD1C06"/>
    <w:rsid w:val="00BD1FB0"/>
    <w:rsid w:val="00BD2276"/>
    <w:rsid w:val="00BD25F3"/>
    <w:rsid w:val="00BD26E6"/>
    <w:rsid w:val="00BD2E12"/>
    <w:rsid w:val="00BD39A8"/>
    <w:rsid w:val="00BD3B21"/>
    <w:rsid w:val="00BD3E67"/>
    <w:rsid w:val="00BD56E2"/>
    <w:rsid w:val="00BD5826"/>
    <w:rsid w:val="00BD5AFB"/>
    <w:rsid w:val="00BD5E0E"/>
    <w:rsid w:val="00BD5ED4"/>
    <w:rsid w:val="00BD6701"/>
    <w:rsid w:val="00BD7EEE"/>
    <w:rsid w:val="00BE0418"/>
    <w:rsid w:val="00BE085A"/>
    <w:rsid w:val="00BE0AB4"/>
    <w:rsid w:val="00BE0B73"/>
    <w:rsid w:val="00BE2525"/>
    <w:rsid w:val="00BE29BE"/>
    <w:rsid w:val="00BE3EE2"/>
    <w:rsid w:val="00BE3F34"/>
    <w:rsid w:val="00BE403F"/>
    <w:rsid w:val="00BE451C"/>
    <w:rsid w:val="00BE4CE7"/>
    <w:rsid w:val="00BE4DAB"/>
    <w:rsid w:val="00BE567B"/>
    <w:rsid w:val="00BE5E25"/>
    <w:rsid w:val="00BE5EA5"/>
    <w:rsid w:val="00BE6C9C"/>
    <w:rsid w:val="00BE78FD"/>
    <w:rsid w:val="00BE7A54"/>
    <w:rsid w:val="00BF0BE8"/>
    <w:rsid w:val="00BF1EE4"/>
    <w:rsid w:val="00BF1EF2"/>
    <w:rsid w:val="00BF30C3"/>
    <w:rsid w:val="00BF348F"/>
    <w:rsid w:val="00BF3878"/>
    <w:rsid w:val="00BF4448"/>
    <w:rsid w:val="00BF46F8"/>
    <w:rsid w:val="00BF47A0"/>
    <w:rsid w:val="00BF4ABB"/>
    <w:rsid w:val="00BF5990"/>
    <w:rsid w:val="00BF5CA5"/>
    <w:rsid w:val="00BF6880"/>
    <w:rsid w:val="00BF7530"/>
    <w:rsid w:val="00BF7877"/>
    <w:rsid w:val="00BF78A2"/>
    <w:rsid w:val="00C0159B"/>
    <w:rsid w:val="00C01908"/>
    <w:rsid w:val="00C01951"/>
    <w:rsid w:val="00C02032"/>
    <w:rsid w:val="00C03338"/>
    <w:rsid w:val="00C03F61"/>
    <w:rsid w:val="00C04003"/>
    <w:rsid w:val="00C04942"/>
    <w:rsid w:val="00C05C72"/>
    <w:rsid w:val="00C06D59"/>
    <w:rsid w:val="00C06D95"/>
    <w:rsid w:val="00C0791E"/>
    <w:rsid w:val="00C10B54"/>
    <w:rsid w:val="00C110EC"/>
    <w:rsid w:val="00C11631"/>
    <w:rsid w:val="00C1172D"/>
    <w:rsid w:val="00C126F1"/>
    <w:rsid w:val="00C12CB4"/>
    <w:rsid w:val="00C133AD"/>
    <w:rsid w:val="00C13915"/>
    <w:rsid w:val="00C146AF"/>
    <w:rsid w:val="00C1484F"/>
    <w:rsid w:val="00C1492E"/>
    <w:rsid w:val="00C14947"/>
    <w:rsid w:val="00C155F8"/>
    <w:rsid w:val="00C15799"/>
    <w:rsid w:val="00C15DE9"/>
    <w:rsid w:val="00C16028"/>
    <w:rsid w:val="00C1659A"/>
    <w:rsid w:val="00C16D4F"/>
    <w:rsid w:val="00C17451"/>
    <w:rsid w:val="00C20ABD"/>
    <w:rsid w:val="00C24056"/>
    <w:rsid w:val="00C2545E"/>
    <w:rsid w:val="00C25A99"/>
    <w:rsid w:val="00C26522"/>
    <w:rsid w:val="00C26DCC"/>
    <w:rsid w:val="00C2700A"/>
    <w:rsid w:val="00C27433"/>
    <w:rsid w:val="00C27690"/>
    <w:rsid w:val="00C27C70"/>
    <w:rsid w:val="00C27C7E"/>
    <w:rsid w:val="00C27E06"/>
    <w:rsid w:val="00C333C4"/>
    <w:rsid w:val="00C35092"/>
    <w:rsid w:val="00C356A4"/>
    <w:rsid w:val="00C357E9"/>
    <w:rsid w:val="00C371C4"/>
    <w:rsid w:val="00C37DA2"/>
    <w:rsid w:val="00C401E4"/>
    <w:rsid w:val="00C40900"/>
    <w:rsid w:val="00C41698"/>
    <w:rsid w:val="00C417E4"/>
    <w:rsid w:val="00C4186E"/>
    <w:rsid w:val="00C4192E"/>
    <w:rsid w:val="00C42EF9"/>
    <w:rsid w:val="00C43321"/>
    <w:rsid w:val="00C44AFE"/>
    <w:rsid w:val="00C45043"/>
    <w:rsid w:val="00C455D1"/>
    <w:rsid w:val="00C46037"/>
    <w:rsid w:val="00C4691E"/>
    <w:rsid w:val="00C46959"/>
    <w:rsid w:val="00C47269"/>
    <w:rsid w:val="00C511BC"/>
    <w:rsid w:val="00C51875"/>
    <w:rsid w:val="00C51A9D"/>
    <w:rsid w:val="00C51E15"/>
    <w:rsid w:val="00C52E0F"/>
    <w:rsid w:val="00C52EAE"/>
    <w:rsid w:val="00C53735"/>
    <w:rsid w:val="00C53786"/>
    <w:rsid w:val="00C54B22"/>
    <w:rsid w:val="00C5624F"/>
    <w:rsid w:val="00C56561"/>
    <w:rsid w:val="00C56E7D"/>
    <w:rsid w:val="00C60ABC"/>
    <w:rsid w:val="00C61381"/>
    <w:rsid w:val="00C61D42"/>
    <w:rsid w:val="00C623C4"/>
    <w:rsid w:val="00C62628"/>
    <w:rsid w:val="00C64A68"/>
    <w:rsid w:val="00C64C82"/>
    <w:rsid w:val="00C65BC9"/>
    <w:rsid w:val="00C6660A"/>
    <w:rsid w:val="00C674E0"/>
    <w:rsid w:val="00C675D0"/>
    <w:rsid w:val="00C7053D"/>
    <w:rsid w:val="00C717DB"/>
    <w:rsid w:val="00C71B9B"/>
    <w:rsid w:val="00C71C51"/>
    <w:rsid w:val="00C72DFE"/>
    <w:rsid w:val="00C72FA8"/>
    <w:rsid w:val="00C73897"/>
    <w:rsid w:val="00C73FF6"/>
    <w:rsid w:val="00C7473F"/>
    <w:rsid w:val="00C7485C"/>
    <w:rsid w:val="00C75B1B"/>
    <w:rsid w:val="00C75FA4"/>
    <w:rsid w:val="00C766ED"/>
    <w:rsid w:val="00C76DCE"/>
    <w:rsid w:val="00C772B9"/>
    <w:rsid w:val="00C77A89"/>
    <w:rsid w:val="00C8042A"/>
    <w:rsid w:val="00C80B92"/>
    <w:rsid w:val="00C80FA6"/>
    <w:rsid w:val="00C8325D"/>
    <w:rsid w:val="00C83B78"/>
    <w:rsid w:val="00C83E46"/>
    <w:rsid w:val="00C83EFB"/>
    <w:rsid w:val="00C8433E"/>
    <w:rsid w:val="00C8528B"/>
    <w:rsid w:val="00C85DEF"/>
    <w:rsid w:val="00C8633A"/>
    <w:rsid w:val="00C864C6"/>
    <w:rsid w:val="00C864D2"/>
    <w:rsid w:val="00C86535"/>
    <w:rsid w:val="00C86D4A"/>
    <w:rsid w:val="00C8729B"/>
    <w:rsid w:val="00C8736C"/>
    <w:rsid w:val="00C873FC"/>
    <w:rsid w:val="00C87609"/>
    <w:rsid w:val="00C909B3"/>
    <w:rsid w:val="00C90C1A"/>
    <w:rsid w:val="00C90F8B"/>
    <w:rsid w:val="00C913BD"/>
    <w:rsid w:val="00C917DF"/>
    <w:rsid w:val="00C91898"/>
    <w:rsid w:val="00C91D02"/>
    <w:rsid w:val="00C92BB5"/>
    <w:rsid w:val="00C92FBE"/>
    <w:rsid w:val="00C94538"/>
    <w:rsid w:val="00C94EFB"/>
    <w:rsid w:val="00C94F1E"/>
    <w:rsid w:val="00C95AA5"/>
    <w:rsid w:val="00CA039F"/>
    <w:rsid w:val="00CA09FE"/>
    <w:rsid w:val="00CA1DF7"/>
    <w:rsid w:val="00CA1ED7"/>
    <w:rsid w:val="00CA23EE"/>
    <w:rsid w:val="00CA3085"/>
    <w:rsid w:val="00CA3991"/>
    <w:rsid w:val="00CA3D47"/>
    <w:rsid w:val="00CA453D"/>
    <w:rsid w:val="00CA574E"/>
    <w:rsid w:val="00CA698D"/>
    <w:rsid w:val="00CA6E47"/>
    <w:rsid w:val="00CB10FC"/>
    <w:rsid w:val="00CB1BB7"/>
    <w:rsid w:val="00CB1EB7"/>
    <w:rsid w:val="00CB25E0"/>
    <w:rsid w:val="00CB39DD"/>
    <w:rsid w:val="00CB45D6"/>
    <w:rsid w:val="00CB4D35"/>
    <w:rsid w:val="00CB59DB"/>
    <w:rsid w:val="00CB60D0"/>
    <w:rsid w:val="00CB6564"/>
    <w:rsid w:val="00CB6D32"/>
    <w:rsid w:val="00CB6EC1"/>
    <w:rsid w:val="00CB735E"/>
    <w:rsid w:val="00CB7BF8"/>
    <w:rsid w:val="00CB7CFD"/>
    <w:rsid w:val="00CC017A"/>
    <w:rsid w:val="00CC05A5"/>
    <w:rsid w:val="00CC12A8"/>
    <w:rsid w:val="00CC19DF"/>
    <w:rsid w:val="00CC258A"/>
    <w:rsid w:val="00CC2DE4"/>
    <w:rsid w:val="00CC3627"/>
    <w:rsid w:val="00CC36E1"/>
    <w:rsid w:val="00CC4027"/>
    <w:rsid w:val="00CC45F4"/>
    <w:rsid w:val="00CC46CB"/>
    <w:rsid w:val="00CC55E4"/>
    <w:rsid w:val="00CC56F9"/>
    <w:rsid w:val="00CC6014"/>
    <w:rsid w:val="00CC629D"/>
    <w:rsid w:val="00CC6413"/>
    <w:rsid w:val="00CC6635"/>
    <w:rsid w:val="00CC6A9D"/>
    <w:rsid w:val="00CC7714"/>
    <w:rsid w:val="00CD1E29"/>
    <w:rsid w:val="00CD2818"/>
    <w:rsid w:val="00CD2CD2"/>
    <w:rsid w:val="00CD4209"/>
    <w:rsid w:val="00CD4DEC"/>
    <w:rsid w:val="00CD504F"/>
    <w:rsid w:val="00CD54D0"/>
    <w:rsid w:val="00CD6A7E"/>
    <w:rsid w:val="00CE0999"/>
    <w:rsid w:val="00CE1408"/>
    <w:rsid w:val="00CE175F"/>
    <w:rsid w:val="00CE2995"/>
    <w:rsid w:val="00CE2FF3"/>
    <w:rsid w:val="00CE5353"/>
    <w:rsid w:val="00CE5EE7"/>
    <w:rsid w:val="00CE62C3"/>
    <w:rsid w:val="00CE64A0"/>
    <w:rsid w:val="00CE680E"/>
    <w:rsid w:val="00CE6A58"/>
    <w:rsid w:val="00CE6E55"/>
    <w:rsid w:val="00CE6F33"/>
    <w:rsid w:val="00CE6F84"/>
    <w:rsid w:val="00CF0E93"/>
    <w:rsid w:val="00CF168E"/>
    <w:rsid w:val="00CF1F78"/>
    <w:rsid w:val="00CF2BE3"/>
    <w:rsid w:val="00CF3625"/>
    <w:rsid w:val="00CF4508"/>
    <w:rsid w:val="00CF481E"/>
    <w:rsid w:val="00CF5EFF"/>
    <w:rsid w:val="00CF6534"/>
    <w:rsid w:val="00CF6E9F"/>
    <w:rsid w:val="00CF7B0E"/>
    <w:rsid w:val="00CF7C45"/>
    <w:rsid w:val="00CF7D00"/>
    <w:rsid w:val="00D01F54"/>
    <w:rsid w:val="00D02585"/>
    <w:rsid w:val="00D02884"/>
    <w:rsid w:val="00D0386A"/>
    <w:rsid w:val="00D03E0A"/>
    <w:rsid w:val="00D047C9"/>
    <w:rsid w:val="00D04CD4"/>
    <w:rsid w:val="00D05E04"/>
    <w:rsid w:val="00D06516"/>
    <w:rsid w:val="00D07057"/>
    <w:rsid w:val="00D07398"/>
    <w:rsid w:val="00D07AA4"/>
    <w:rsid w:val="00D108ED"/>
    <w:rsid w:val="00D11E3B"/>
    <w:rsid w:val="00D127FB"/>
    <w:rsid w:val="00D12AE7"/>
    <w:rsid w:val="00D12EC4"/>
    <w:rsid w:val="00D13F06"/>
    <w:rsid w:val="00D14198"/>
    <w:rsid w:val="00D15D3B"/>
    <w:rsid w:val="00D168D1"/>
    <w:rsid w:val="00D16D9F"/>
    <w:rsid w:val="00D16EEE"/>
    <w:rsid w:val="00D170D0"/>
    <w:rsid w:val="00D20228"/>
    <w:rsid w:val="00D202AB"/>
    <w:rsid w:val="00D209EE"/>
    <w:rsid w:val="00D20A43"/>
    <w:rsid w:val="00D20D64"/>
    <w:rsid w:val="00D21017"/>
    <w:rsid w:val="00D21857"/>
    <w:rsid w:val="00D21A72"/>
    <w:rsid w:val="00D23A5F"/>
    <w:rsid w:val="00D23E5F"/>
    <w:rsid w:val="00D2423A"/>
    <w:rsid w:val="00D24456"/>
    <w:rsid w:val="00D251BB"/>
    <w:rsid w:val="00D2628E"/>
    <w:rsid w:val="00D2632E"/>
    <w:rsid w:val="00D2770E"/>
    <w:rsid w:val="00D303AA"/>
    <w:rsid w:val="00D30577"/>
    <w:rsid w:val="00D30933"/>
    <w:rsid w:val="00D30AC8"/>
    <w:rsid w:val="00D30BF0"/>
    <w:rsid w:val="00D3113D"/>
    <w:rsid w:val="00D3221A"/>
    <w:rsid w:val="00D32508"/>
    <w:rsid w:val="00D325F3"/>
    <w:rsid w:val="00D32603"/>
    <w:rsid w:val="00D331D4"/>
    <w:rsid w:val="00D33210"/>
    <w:rsid w:val="00D33804"/>
    <w:rsid w:val="00D33B86"/>
    <w:rsid w:val="00D33EB2"/>
    <w:rsid w:val="00D34E3D"/>
    <w:rsid w:val="00D35451"/>
    <w:rsid w:val="00D37EA1"/>
    <w:rsid w:val="00D37ED4"/>
    <w:rsid w:val="00D40DF0"/>
    <w:rsid w:val="00D41E4A"/>
    <w:rsid w:val="00D44308"/>
    <w:rsid w:val="00D45D25"/>
    <w:rsid w:val="00D45EA5"/>
    <w:rsid w:val="00D50B03"/>
    <w:rsid w:val="00D50C96"/>
    <w:rsid w:val="00D51DC1"/>
    <w:rsid w:val="00D546B1"/>
    <w:rsid w:val="00D54A4D"/>
    <w:rsid w:val="00D5521F"/>
    <w:rsid w:val="00D56168"/>
    <w:rsid w:val="00D56B14"/>
    <w:rsid w:val="00D57CF7"/>
    <w:rsid w:val="00D601FC"/>
    <w:rsid w:val="00D60DA6"/>
    <w:rsid w:val="00D6105F"/>
    <w:rsid w:val="00D61BC1"/>
    <w:rsid w:val="00D63EA7"/>
    <w:rsid w:val="00D63FFA"/>
    <w:rsid w:val="00D64599"/>
    <w:rsid w:val="00D645BC"/>
    <w:rsid w:val="00D64791"/>
    <w:rsid w:val="00D6563B"/>
    <w:rsid w:val="00D65955"/>
    <w:rsid w:val="00D67600"/>
    <w:rsid w:val="00D71240"/>
    <w:rsid w:val="00D71475"/>
    <w:rsid w:val="00D71AEB"/>
    <w:rsid w:val="00D72CBC"/>
    <w:rsid w:val="00D72E92"/>
    <w:rsid w:val="00D73502"/>
    <w:rsid w:val="00D749AC"/>
    <w:rsid w:val="00D749DD"/>
    <w:rsid w:val="00D76D1B"/>
    <w:rsid w:val="00D76EBE"/>
    <w:rsid w:val="00D77ACF"/>
    <w:rsid w:val="00D80350"/>
    <w:rsid w:val="00D804AB"/>
    <w:rsid w:val="00D80627"/>
    <w:rsid w:val="00D80E40"/>
    <w:rsid w:val="00D8166D"/>
    <w:rsid w:val="00D817CE"/>
    <w:rsid w:val="00D81D70"/>
    <w:rsid w:val="00D82196"/>
    <w:rsid w:val="00D84263"/>
    <w:rsid w:val="00D8490D"/>
    <w:rsid w:val="00D850F3"/>
    <w:rsid w:val="00D86141"/>
    <w:rsid w:val="00D86789"/>
    <w:rsid w:val="00D8769A"/>
    <w:rsid w:val="00D90049"/>
    <w:rsid w:val="00D90AF0"/>
    <w:rsid w:val="00D91224"/>
    <w:rsid w:val="00D9127B"/>
    <w:rsid w:val="00D9227C"/>
    <w:rsid w:val="00D927FA"/>
    <w:rsid w:val="00D92825"/>
    <w:rsid w:val="00D92B1D"/>
    <w:rsid w:val="00D946B7"/>
    <w:rsid w:val="00D94C95"/>
    <w:rsid w:val="00D95084"/>
    <w:rsid w:val="00D95D9A"/>
    <w:rsid w:val="00D973D0"/>
    <w:rsid w:val="00D97AC7"/>
    <w:rsid w:val="00D97EC8"/>
    <w:rsid w:val="00DA04E9"/>
    <w:rsid w:val="00DA076F"/>
    <w:rsid w:val="00DA0FB8"/>
    <w:rsid w:val="00DA19AA"/>
    <w:rsid w:val="00DA40DD"/>
    <w:rsid w:val="00DA4207"/>
    <w:rsid w:val="00DA4213"/>
    <w:rsid w:val="00DA63E6"/>
    <w:rsid w:val="00DB1008"/>
    <w:rsid w:val="00DB12C6"/>
    <w:rsid w:val="00DB292D"/>
    <w:rsid w:val="00DB366E"/>
    <w:rsid w:val="00DB3EBC"/>
    <w:rsid w:val="00DB5CE9"/>
    <w:rsid w:val="00DB5DB6"/>
    <w:rsid w:val="00DB6BC1"/>
    <w:rsid w:val="00DB7129"/>
    <w:rsid w:val="00DB7E08"/>
    <w:rsid w:val="00DC1680"/>
    <w:rsid w:val="00DC22A0"/>
    <w:rsid w:val="00DC3B90"/>
    <w:rsid w:val="00DC4130"/>
    <w:rsid w:val="00DC4510"/>
    <w:rsid w:val="00DC4DF5"/>
    <w:rsid w:val="00DC53B9"/>
    <w:rsid w:val="00DC5402"/>
    <w:rsid w:val="00DC5712"/>
    <w:rsid w:val="00DC652B"/>
    <w:rsid w:val="00DC6758"/>
    <w:rsid w:val="00DC699C"/>
    <w:rsid w:val="00DC71EA"/>
    <w:rsid w:val="00DC76FC"/>
    <w:rsid w:val="00DC7760"/>
    <w:rsid w:val="00DD16A7"/>
    <w:rsid w:val="00DD1B65"/>
    <w:rsid w:val="00DD3854"/>
    <w:rsid w:val="00DD3AA2"/>
    <w:rsid w:val="00DD3D84"/>
    <w:rsid w:val="00DD437F"/>
    <w:rsid w:val="00DD4FAD"/>
    <w:rsid w:val="00DD7BEF"/>
    <w:rsid w:val="00DE00EE"/>
    <w:rsid w:val="00DE1148"/>
    <w:rsid w:val="00DE12FD"/>
    <w:rsid w:val="00DE1D90"/>
    <w:rsid w:val="00DE1E6F"/>
    <w:rsid w:val="00DE283D"/>
    <w:rsid w:val="00DE2D2C"/>
    <w:rsid w:val="00DE3475"/>
    <w:rsid w:val="00DE3B64"/>
    <w:rsid w:val="00DE4196"/>
    <w:rsid w:val="00DE4D25"/>
    <w:rsid w:val="00DE5ABE"/>
    <w:rsid w:val="00DE5C8C"/>
    <w:rsid w:val="00DE688A"/>
    <w:rsid w:val="00DE6AEC"/>
    <w:rsid w:val="00DE713D"/>
    <w:rsid w:val="00DE7161"/>
    <w:rsid w:val="00DE7787"/>
    <w:rsid w:val="00DE7909"/>
    <w:rsid w:val="00DF03B1"/>
    <w:rsid w:val="00DF08E1"/>
    <w:rsid w:val="00DF0B76"/>
    <w:rsid w:val="00DF3718"/>
    <w:rsid w:val="00DF416D"/>
    <w:rsid w:val="00DF4D31"/>
    <w:rsid w:val="00DF597F"/>
    <w:rsid w:val="00DF70A5"/>
    <w:rsid w:val="00DF7950"/>
    <w:rsid w:val="00DF7AFA"/>
    <w:rsid w:val="00DF7B3E"/>
    <w:rsid w:val="00E00165"/>
    <w:rsid w:val="00E005EA"/>
    <w:rsid w:val="00E0073C"/>
    <w:rsid w:val="00E007D3"/>
    <w:rsid w:val="00E00960"/>
    <w:rsid w:val="00E01BF2"/>
    <w:rsid w:val="00E02D1B"/>
    <w:rsid w:val="00E02FEA"/>
    <w:rsid w:val="00E05897"/>
    <w:rsid w:val="00E06144"/>
    <w:rsid w:val="00E067D4"/>
    <w:rsid w:val="00E06B5A"/>
    <w:rsid w:val="00E0770A"/>
    <w:rsid w:val="00E10225"/>
    <w:rsid w:val="00E109BD"/>
    <w:rsid w:val="00E10AE5"/>
    <w:rsid w:val="00E10F11"/>
    <w:rsid w:val="00E115CC"/>
    <w:rsid w:val="00E1179C"/>
    <w:rsid w:val="00E12B32"/>
    <w:rsid w:val="00E13008"/>
    <w:rsid w:val="00E133D2"/>
    <w:rsid w:val="00E150EF"/>
    <w:rsid w:val="00E15190"/>
    <w:rsid w:val="00E175AA"/>
    <w:rsid w:val="00E17FAB"/>
    <w:rsid w:val="00E202CD"/>
    <w:rsid w:val="00E206E3"/>
    <w:rsid w:val="00E20966"/>
    <w:rsid w:val="00E20AD6"/>
    <w:rsid w:val="00E21685"/>
    <w:rsid w:val="00E21C64"/>
    <w:rsid w:val="00E22BA4"/>
    <w:rsid w:val="00E23940"/>
    <w:rsid w:val="00E23FA9"/>
    <w:rsid w:val="00E241AF"/>
    <w:rsid w:val="00E2425E"/>
    <w:rsid w:val="00E2430A"/>
    <w:rsid w:val="00E24D58"/>
    <w:rsid w:val="00E26220"/>
    <w:rsid w:val="00E26E08"/>
    <w:rsid w:val="00E26F58"/>
    <w:rsid w:val="00E27154"/>
    <w:rsid w:val="00E27DB4"/>
    <w:rsid w:val="00E27FC8"/>
    <w:rsid w:val="00E30B1D"/>
    <w:rsid w:val="00E30D15"/>
    <w:rsid w:val="00E30D1F"/>
    <w:rsid w:val="00E311F7"/>
    <w:rsid w:val="00E31318"/>
    <w:rsid w:val="00E32018"/>
    <w:rsid w:val="00E33266"/>
    <w:rsid w:val="00E3401B"/>
    <w:rsid w:val="00E341D3"/>
    <w:rsid w:val="00E3425B"/>
    <w:rsid w:val="00E34BF4"/>
    <w:rsid w:val="00E35BBB"/>
    <w:rsid w:val="00E35C5A"/>
    <w:rsid w:val="00E36DF2"/>
    <w:rsid w:val="00E400A6"/>
    <w:rsid w:val="00E41D4F"/>
    <w:rsid w:val="00E42A89"/>
    <w:rsid w:val="00E43983"/>
    <w:rsid w:val="00E43B79"/>
    <w:rsid w:val="00E447A8"/>
    <w:rsid w:val="00E44A55"/>
    <w:rsid w:val="00E44D01"/>
    <w:rsid w:val="00E45133"/>
    <w:rsid w:val="00E45499"/>
    <w:rsid w:val="00E45C13"/>
    <w:rsid w:val="00E46352"/>
    <w:rsid w:val="00E479A8"/>
    <w:rsid w:val="00E51716"/>
    <w:rsid w:val="00E533D9"/>
    <w:rsid w:val="00E53684"/>
    <w:rsid w:val="00E54283"/>
    <w:rsid w:val="00E542F5"/>
    <w:rsid w:val="00E543A2"/>
    <w:rsid w:val="00E54557"/>
    <w:rsid w:val="00E55003"/>
    <w:rsid w:val="00E55035"/>
    <w:rsid w:val="00E55B0B"/>
    <w:rsid w:val="00E61ABD"/>
    <w:rsid w:val="00E6246C"/>
    <w:rsid w:val="00E6298E"/>
    <w:rsid w:val="00E6617D"/>
    <w:rsid w:val="00E66803"/>
    <w:rsid w:val="00E66BC8"/>
    <w:rsid w:val="00E67F9F"/>
    <w:rsid w:val="00E707AE"/>
    <w:rsid w:val="00E71A44"/>
    <w:rsid w:val="00E74A89"/>
    <w:rsid w:val="00E7641E"/>
    <w:rsid w:val="00E76D23"/>
    <w:rsid w:val="00E76FCC"/>
    <w:rsid w:val="00E80ABA"/>
    <w:rsid w:val="00E81127"/>
    <w:rsid w:val="00E83394"/>
    <w:rsid w:val="00E83F3B"/>
    <w:rsid w:val="00E841FD"/>
    <w:rsid w:val="00E8438F"/>
    <w:rsid w:val="00E853EA"/>
    <w:rsid w:val="00E85459"/>
    <w:rsid w:val="00E858D7"/>
    <w:rsid w:val="00E85D23"/>
    <w:rsid w:val="00E863AC"/>
    <w:rsid w:val="00E86660"/>
    <w:rsid w:val="00E86960"/>
    <w:rsid w:val="00E86E09"/>
    <w:rsid w:val="00E90BD2"/>
    <w:rsid w:val="00E91144"/>
    <w:rsid w:val="00E922A7"/>
    <w:rsid w:val="00E9303B"/>
    <w:rsid w:val="00E933CF"/>
    <w:rsid w:val="00E93A55"/>
    <w:rsid w:val="00E94206"/>
    <w:rsid w:val="00E945FB"/>
    <w:rsid w:val="00E959AD"/>
    <w:rsid w:val="00E95BA7"/>
    <w:rsid w:val="00E964CA"/>
    <w:rsid w:val="00E97102"/>
    <w:rsid w:val="00E97426"/>
    <w:rsid w:val="00E97FE5"/>
    <w:rsid w:val="00EA0291"/>
    <w:rsid w:val="00EA0DFD"/>
    <w:rsid w:val="00EA10FF"/>
    <w:rsid w:val="00EA1B81"/>
    <w:rsid w:val="00EA22CC"/>
    <w:rsid w:val="00EA37C0"/>
    <w:rsid w:val="00EA3BBA"/>
    <w:rsid w:val="00EA5DE5"/>
    <w:rsid w:val="00EA6698"/>
    <w:rsid w:val="00EA6C0F"/>
    <w:rsid w:val="00EA7378"/>
    <w:rsid w:val="00EA7E09"/>
    <w:rsid w:val="00EB317C"/>
    <w:rsid w:val="00EB348F"/>
    <w:rsid w:val="00EB5CA3"/>
    <w:rsid w:val="00EB5FD9"/>
    <w:rsid w:val="00EB63FF"/>
    <w:rsid w:val="00EB6764"/>
    <w:rsid w:val="00EB6D12"/>
    <w:rsid w:val="00EB7183"/>
    <w:rsid w:val="00EB78CC"/>
    <w:rsid w:val="00EB7BA0"/>
    <w:rsid w:val="00EC03FF"/>
    <w:rsid w:val="00EC095C"/>
    <w:rsid w:val="00EC0FBD"/>
    <w:rsid w:val="00EC1083"/>
    <w:rsid w:val="00EC123F"/>
    <w:rsid w:val="00EC18C6"/>
    <w:rsid w:val="00EC2678"/>
    <w:rsid w:val="00EC2C26"/>
    <w:rsid w:val="00EC2D67"/>
    <w:rsid w:val="00EC4326"/>
    <w:rsid w:val="00EC59DD"/>
    <w:rsid w:val="00EC5AFA"/>
    <w:rsid w:val="00EC742A"/>
    <w:rsid w:val="00EC7AC5"/>
    <w:rsid w:val="00ED0828"/>
    <w:rsid w:val="00ED1767"/>
    <w:rsid w:val="00ED217D"/>
    <w:rsid w:val="00ED2D31"/>
    <w:rsid w:val="00ED32D9"/>
    <w:rsid w:val="00ED3B80"/>
    <w:rsid w:val="00ED475D"/>
    <w:rsid w:val="00ED4D4B"/>
    <w:rsid w:val="00ED4E99"/>
    <w:rsid w:val="00ED5D4A"/>
    <w:rsid w:val="00ED7A42"/>
    <w:rsid w:val="00ED7D02"/>
    <w:rsid w:val="00EE0704"/>
    <w:rsid w:val="00EE0991"/>
    <w:rsid w:val="00EE0D99"/>
    <w:rsid w:val="00EE1114"/>
    <w:rsid w:val="00EE1233"/>
    <w:rsid w:val="00EE1857"/>
    <w:rsid w:val="00EE1DCF"/>
    <w:rsid w:val="00EE1F6E"/>
    <w:rsid w:val="00EE3078"/>
    <w:rsid w:val="00EE350A"/>
    <w:rsid w:val="00EE51F8"/>
    <w:rsid w:val="00EE56E0"/>
    <w:rsid w:val="00EE61C4"/>
    <w:rsid w:val="00EE6672"/>
    <w:rsid w:val="00EE672C"/>
    <w:rsid w:val="00EE6C48"/>
    <w:rsid w:val="00EE73E6"/>
    <w:rsid w:val="00EE7D8C"/>
    <w:rsid w:val="00EE7E19"/>
    <w:rsid w:val="00EF004E"/>
    <w:rsid w:val="00EF0E38"/>
    <w:rsid w:val="00EF145D"/>
    <w:rsid w:val="00EF18FE"/>
    <w:rsid w:val="00EF20C0"/>
    <w:rsid w:val="00EF2BA1"/>
    <w:rsid w:val="00EF33E6"/>
    <w:rsid w:val="00EF3539"/>
    <w:rsid w:val="00EF35DA"/>
    <w:rsid w:val="00EF454A"/>
    <w:rsid w:val="00EF510A"/>
    <w:rsid w:val="00EF5379"/>
    <w:rsid w:val="00EF5E6F"/>
    <w:rsid w:val="00EF6460"/>
    <w:rsid w:val="00EF6511"/>
    <w:rsid w:val="00EF67C7"/>
    <w:rsid w:val="00EF69B9"/>
    <w:rsid w:val="00EF6E76"/>
    <w:rsid w:val="00EF7F30"/>
    <w:rsid w:val="00F018A2"/>
    <w:rsid w:val="00F02112"/>
    <w:rsid w:val="00F02667"/>
    <w:rsid w:val="00F0281D"/>
    <w:rsid w:val="00F0474E"/>
    <w:rsid w:val="00F04D50"/>
    <w:rsid w:val="00F05AD8"/>
    <w:rsid w:val="00F0665B"/>
    <w:rsid w:val="00F06D33"/>
    <w:rsid w:val="00F0716D"/>
    <w:rsid w:val="00F07D4D"/>
    <w:rsid w:val="00F112A8"/>
    <w:rsid w:val="00F1188D"/>
    <w:rsid w:val="00F12401"/>
    <w:rsid w:val="00F1275E"/>
    <w:rsid w:val="00F12814"/>
    <w:rsid w:val="00F144CA"/>
    <w:rsid w:val="00F1488D"/>
    <w:rsid w:val="00F15B8F"/>
    <w:rsid w:val="00F15D2C"/>
    <w:rsid w:val="00F168DD"/>
    <w:rsid w:val="00F16DC6"/>
    <w:rsid w:val="00F17392"/>
    <w:rsid w:val="00F20522"/>
    <w:rsid w:val="00F21AEF"/>
    <w:rsid w:val="00F21CC3"/>
    <w:rsid w:val="00F221DE"/>
    <w:rsid w:val="00F2433D"/>
    <w:rsid w:val="00F25858"/>
    <w:rsid w:val="00F27D48"/>
    <w:rsid w:val="00F30573"/>
    <w:rsid w:val="00F310C0"/>
    <w:rsid w:val="00F3143D"/>
    <w:rsid w:val="00F31BEE"/>
    <w:rsid w:val="00F31F29"/>
    <w:rsid w:val="00F32245"/>
    <w:rsid w:val="00F324DA"/>
    <w:rsid w:val="00F329B7"/>
    <w:rsid w:val="00F3419A"/>
    <w:rsid w:val="00F34CD3"/>
    <w:rsid w:val="00F350A9"/>
    <w:rsid w:val="00F356A0"/>
    <w:rsid w:val="00F40B5D"/>
    <w:rsid w:val="00F41918"/>
    <w:rsid w:val="00F42508"/>
    <w:rsid w:val="00F434F2"/>
    <w:rsid w:val="00F44A36"/>
    <w:rsid w:val="00F44FFD"/>
    <w:rsid w:val="00F457E9"/>
    <w:rsid w:val="00F45BBC"/>
    <w:rsid w:val="00F46039"/>
    <w:rsid w:val="00F475B1"/>
    <w:rsid w:val="00F4793A"/>
    <w:rsid w:val="00F47D31"/>
    <w:rsid w:val="00F501FE"/>
    <w:rsid w:val="00F50737"/>
    <w:rsid w:val="00F50DE0"/>
    <w:rsid w:val="00F52324"/>
    <w:rsid w:val="00F53AEC"/>
    <w:rsid w:val="00F54D8A"/>
    <w:rsid w:val="00F55657"/>
    <w:rsid w:val="00F56765"/>
    <w:rsid w:val="00F56AAA"/>
    <w:rsid w:val="00F56C99"/>
    <w:rsid w:val="00F601B7"/>
    <w:rsid w:val="00F6038E"/>
    <w:rsid w:val="00F6079D"/>
    <w:rsid w:val="00F60D7C"/>
    <w:rsid w:val="00F61F92"/>
    <w:rsid w:val="00F627CF"/>
    <w:rsid w:val="00F631D6"/>
    <w:rsid w:val="00F63A88"/>
    <w:rsid w:val="00F63FF2"/>
    <w:rsid w:val="00F6420C"/>
    <w:rsid w:val="00F64F70"/>
    <w:rsid w:val="00F652AD"/>
    <w:rsid w:val="00F6571B"/>
    <w:rsid w:val="00F657F9"/>
    <w:rsid w:val="00F66C66"/>
    <w:rsid w:val="00F673B5"/>
    <w:rsid w:val="00F67963"/>
    <w:rsid w:val="00F70A1E"/>
    <w:rsid w:val="00F70DD3"/>
    <w:rsid w:val="00F71601"/>
    <w:rsid w:val="00F71DB9"/>
    <w:rsid w:val="00F72AD3"/>
    <w:rsid w:val="00F72B78"/>
    <w:rsid w:val="00F7346F"/>
    <w:rsid w:val="00F73672"/>
    <w:rsid w:val="00F73B10"/>
    <w:rsid w:val="00F76B99"/>
    <w:rsid w:val="00F76D31"/>
    <w:rsid w:val="00F771D4"/>
    <w:rsid w:val="00F778F8"/>
    <w:rsid w:val="00F77E63"/>
    <w:rsid w:val="00F80FD9"/>
    <w:rsid w:val="00F8119F"/>
    <w:rsid w:val="00F81F4E"/>
    <w:rsid w:val="00F82434"/>
    <w:rsid w:val="00F82953"/>
    <w:rsid w:val="00F83A08"/>
    <w:rsid w:val="00F85114"/>
    <w:rsid w:val="00F85E52"/>
    <w:rsid w:val="00F863EC"/>
    <w:rsid w:val="00F8761B"/>
    <w:rsid w:val="00F87F63"/>
    <w:rsid w:val="00F9019D"/>
    <w:rsid w:val="00F90674"/>
    <w:rsid w:val="00F90A12"/>
    <w:rsid w:val="00F92BC6"/>
    <w:rsid w:val="00F93799"/>
    <w:rsid w:val="00F93EF6"/>
    <w:rsid w:val="00F93F50"/>
    <w:rsid w:val="00F93FA7"/>
    <w:rsid w:val="00F95058"/>
    <w:rsid w:val="00F95100"/>
    <w:rsid w:val="00F9534D"/>
    <w:rsid w:val="00F95601"/>
    <w:rsid w:val="00F967F7"/>
    <w:rsid w:val="00F96C7D"/>
    <w:rsid w:val="00F97ECE"/>
    <w:rsid w:val="00FA00F9"/>
    <w:rsid w:val="00FA0547"/>
    <w:rsid w:val="00FA0C0A"/>
    <w:rsid w:val="00FA0E0B"/>
    <w:rsid w:val="00FA1881"/>
    <w:rsid w:val="00FA2190"/>
    <w:rsid w:val="00FA26FE"/>
    <w:rsid w:val="00FA2811"/>
    <w:rsid w:val="00FA29C2"/>
    <w:rsid w:val="00FA39BE"/>
    <w:rsid w:val="00FA3BD5"/>
    <w:rsid w:val="00FA3D6E"/>
    <w:rsid w:val="00FA427D"/>
    <w:rsid w:val="00FA4696"/>
    <w:rsid w:val="00FA5AB8"/>
    <w:rsid w:val="00FA5E61"/>
    <w:rsid w:val="00FA5FBC"/>
    <w:rsid w:val="00FA66C7"/>
    <w:rsid w:val="00FA69AC"/>
    <w:rsid w:val="00FB0A44"/>
    <w:rsid w:val="00FB1583"/>
    <w:rsid w:val="00FB21FF"/>
    <w:rsid w:val="00FB2283"/>
    <w:rsid w:val="00FB36CF"/>
    <w:rsid w:val="00FB3803"/>
    <w:rsid w:val="00FB3BF8"/>
    <w:rsid w:val="00FB4BFC"/>
    <w:rsid w:val="00FB5041"/>
    <w:rsid w:val="00FB5E58"/>
    <w:rsid w:val="00FB687A"/>
    <w:rsid w:val="00FB694E"/>
    <w:rsid w:val="00FB6FCA"/>
    <w:rsid w:val="00FB7053"/>
    <w:rsid w:val="00FB745F"/>
    <w:rsid w:val="00FB786F"/>
    <w:rsid w:val="00FB7A82"/>
    <w:rsid w:val="00FB7B49"/>
    <w:rsid w:val="00FC1146"/>
    <w:rsid w:val="00FC117D"/>
    <w:rsid w:val="00FC227D"/>
    <w:rsid w:val="00FC24AE"/>
    <w:rsid w:val="00FC2673"/>
    <w:rsid w:val="00FC2F6E"/>
    <w:rsid w:val="00FC3643"/>
    <w:rsid w:val="00FC3F5F"/>
    <w:rsid w:val="00FC4158"/>
    <w:rsid w:val="00FC4203"/>
    <w:rsid w:val="00FC4B04"/>
    <w:rsid w:val="00FC4DB5"/>
    <w:rsid w:val="00FC4DE2"/>
    <w:rsid w:val="00FC587A"/>
    <w:rsid w:val="00FC7FA7"/>
    <w:rsid w:val="00FD06BA"/>
    <w:rsid w:val="00FD1544"/>
    <w:rsid w:val="00FD15D8"/>
    <w:rsid w:val="00FD2820"/>
    <w:rsid w:val="00FD4A66"/>
    <w:rsid w:val="00FD4B8B"/>
    <w:rsid w:val="00FD5CB1"/>
    <w:rsid w:val="00FD61BD"/>
    <w:rsid w:val="00FD643A"/>
    <w:rsid w:val="00FD7524"/>
    <w:rsid w:val="00FE09CC"/>
    <w:rsid w:val="00FE102E"/>
    <w:rsid w:val="00FE2E96"/>
    <w:rsid w:val="00FE5A4F"/>
    <w:rsid w:val="00FE5DFC"/>
    <w:rsid w:val="00FE6096"/>
    <w:rsid w:val="00FE6301"/>
    <w:rsid w:val="00FE676F"/>
    <w:rsid w:val="00FE6966"/>
    <w:rsid w:val="00FE7970"/>
    <w:rsid w:val="00FE7E73"/>
    <w:rsid w:val="00FF0045"/>
    <w:rsid w:val="00FF07CF"/>
    <w:rsid w:val="00FF12D6"/>
    <w:rsid w:val="00FF167D"/>
    <w:rsid w:val="00FF2CCF"/>
    <w:rsid w:val="00FF2F7A"/>
    <w:rsid w:val="00FF38BF"/>
    <w:rsid w:val="00FF5722"/>
    <w:rsid w:val="00FF61D1"/>
    <w:rsid w:val="00FF68C8"/>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BDB5E9"/>
  <w15:docId w15:val="{24011906-4F36-4D06-854E-EAB1A576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97EC8"/>
    <w:pPr>
      <w:widowControl w:val="0"/>
      <w:spacing w:line="360" w:lineRule="auto"/>
      <w:jc w:val="both"/>
    </w:pPr>
    <w:rPr>
      <w:kern w:val="2"/>
      <w:sz w:val="21"/>
      <w:szCs w:val="24"/>
    </w:rPr>
  </w:style>
  <w:style w:type="paragraph" w:styleId="1">
    <w:name w:val="heading 1"/>
    <w:basedOn w:val="a"/>
    <w:next w:val="a"/>
    <w:autoRedefine/>
    <w:qFormat/>
    <w:rsid w:val="008E5220"/>
    <w:pPr>
      <w:keepNext/>
      <w:keepLines/>
      <w:numPr>
        <w:numId w:val="1"/>
      </w:numPr>
      <w:spacing w:before="80" w:after="80"/>
      <w:outlineLvl w:val="0"/>
    </w:pPr>
    <w:rPr>
      <w:rFonts w:ascii="Arial" w:hAnsi="Arial" w:cs="Arial"/>
      <w:b/>
      <w:bCs/>
      <w:kern w:val="10"/>
      <w:sz w:val="32"/>
      <w:szCs w:val="32"/>
    </w:rPr>
  </w:style>
  <w:style w:type="paragraph" w:styleId="2">
    <w:name w:val="heading 2"/>
    <w:basedOn w:val="a"/>
    <w:next w:val="a"/>
    <w:qFormat/>
    <w:rsid w:val="00052DB4"/>
    <w:pPr>
      <w:keepNext/>
      <w:numPr>
        <w:ilvl w:val="1"/>
        <w:numId w:val="1"/>
      </w:numPr>
      <w:spacing w:before="240" w:after="60"/>
      <w:outlineLvl w:val="1"/>
    </w:pPr>
    <w:rPr>
      <w:rFonts w:ascii="Arial" w:hAnsi="Arial" w:cs="Arial"/>
      <w:b/>
      <w:bCs/>
      <w:iCs/>
      <w:sz w:val="28"/>
      <w:szCs w:val="28"/>
    </w:rPr>
  </w:style>
  <w:style w:type="paragraph" w:styleId="3">
    <w:name w:val="heading 3"/>
    <w:basedOn w:val="a"/>
    <w:next w:val="a"/>
    <w:qFormat/>
    <w:rsid w:val="00C909B3"/>
    <w:pPr>
      <w:keepNext/>
      <w:numPr>
        <w:ilvl w:val="2"/>
        <w:numId w:val="1"/>
      </w:numPr>
      <w:spacing w:before="240" w:after="60"/>
      <w:outlineLvl w:val="2"/>
    </w:pPr>
    <w:rPr>
      <w:rFonts w:ascii="Arial" w:hAnsi="Arial" w:cs="Arial"/>
      <w:b/>
      <w:bCs/>
      <w:sz w:val="26"/>
      <w:szCs w:val="26"/>
    </w:rPr>
  </w:style>
  <w:style w:type="paragraph" w:styleId="4">
    <w:name w:val="heading 4"/>
    <w:basedOn w:val="a"/>
    <w:next w:val="a"/>
    <w:autoRedefine/>
    <w:qFormat/>
    <w:rsid w:val="00C909B3"/>
    <w:pPr>
      <w:keepNext/>
      <w:numPr>
        <w:ilvl w:val="3"/>
        <w:numId w:val="1"/>
      </w:numPr>
      <w:spacing w:before="240" w:after="60"/>
      <w:outlineLvl w:val="3"/>
    </w:pPr>
    <w:rPr>
      <w:b/>
      <w:bCs/>
      <w:sz w:val="24"/>
    </w:rPr>
  </w:style>
  <w:style w:type="paragraph" w:styleId="5">
    <w:name w:val="heading 5"/>
    <w:basedOn w:val="a"/>
    <w:next w:val="a"/>
    <w:autoRedefine/>
    <w:qFormat/>
    <w:rsid w:val="00C909B3"/>
    <w:pPr>
      <w:numPr>
        <w:ilvl w:val="4"/>
        <w:numId w:val="1"/>
      </w:numPr>
      <w:spacing w:before="240" w:after="60"/>
      <w:outlineLvl w:val="4"/>
    </w:pPr>
    <w:rPr>
      <w:rFonts w:ascii="Arial" w:hAnsi="Arial"/>
      <w:b/>
      <w:bCs/>
      <w:iCs/>
      <w:sz w:val="22"/>
      <w:szCs w:val="22"/>
    </w:rPr>
  </w:style>
  <w:style w:type="paragraph" w:styleId="6">
    <w:name w:val="heading 6"/>
    <w:basedOn w:val="a"/>
    <w:next w:val="a"/>
    <w:qFormat/>
    <w:rsid w:val="00C909B3"/>
    <w:pPr>
      <w:numPr>
        <w:ilvl w:val="5"/>
        <w:numId w:val="1"/>
      </w:numPr>
      <w:spacing w:before="240" w:after="60"/>
      <w:outlineLvl w:val="5"/>
    </w:pPr>
    <w:rPr>
      <w:b/>
      <w:bCs/>
      <w:sz w:val="22"/>
      <w:szCs w:val="22"/>
    </w:rPr>
  </w:style>
  <w:style w:type="paragraph" w:styleId="7">
    <w:name w:val="heading 7"/>
    <w:basedOn w:val="a"/>
    <w:next w:val="a"/>
    <w:qFormat/>
    <w:rsid w:val="00C909B3"/>
    <w:pPr>
      <w:numPr>
        <w:ilvl w:val="6"/>
        <w:numId w:val="1"/>
      </w:numPr>
      <w:spacing w:before="240" w:after="60"/>
      <w:outlineLvl w:val="6"/>
    </w:pPr>
    <w:rPr>
      <w:sz w:val="24"/>
    </w:rPr>
  </w:style>
  <w:style w:type="paragraph" w:styleId="8">
    <w:name w:val="heading 8"/>
    <w:basedOn w:val="a"/>
    <w:next w:val="a"/>
    <w:qFormat/>
    <w:rsid w:val="00C909B3"/>
    <w:pPr>
      <w:numPr>
        <w:ilvl w:val="7"/>
        <w:numId w:val="1"/>
      </w:numPr>
      <w:spacing w:before="240" w:after="60"/>
      <w:outlineLvl w:val="7"/>
    </w:pPr>
    <w:rPr>
      <w:i/>
      <w:iCs/>
      <w:sz w:val="24"/>
    </w:rPr>
  </w:style>
  <w:style w:type="paragraph" w:styleId="9">
    <w:name w:val="heading 9"/>
    <w:basedOn w:val="a"/>
    <w:next w:val="a"/>
    <w:qFormat/>
    <w:rsid w:val="00C909B3"/>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225CF6"/>
    <w:pPr>
      <w:spacing w:before="240" w:after="60"/>
      <w:jc w:val="center"/>
      <w:outlineLvl w:val="0"/>
    </w:pPr>
    <w:rPr>
      <w:rFonts w:ascii="Arial" w:hAnsi="Arial" w:cs="Arial"/>
      <w:b/>
      <w:bCs/>
      <w:kern w:val="28"/>
      <w:sz w:val="32"/>
      <w:szCs w:val="32"/>
    </w:rPr>
  </w:style>
  <w:style w:type="table" w:styleId="a4">
    <w:name w:val="Table Grid"/>
    <w:basedOn w:val="a1"/>
    <w:rsid w:val="00BF30C3"/>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F12814"/>
    <w:pPr>
      <w:tabs>
        <w:tab w:val="center" w:pos="4320"/>
        <w:tab w:val="right" w:pos="8640"/>
      </w:tabs>
    </w:pPr>
  </w:style>
  <w:style w:type="paragraph" w:styleId="a7">
    <w:name w:val="footer"/>
    <w:basedOn w:val="a"/>
    <w:link w:val="a8"/>
    <w:uiPriority w:val="99"/>
    <w:rsid w:val="00F12814"/>
    <w:pPr>
      <w:tabs>
        <w:tab w:val="center" w:pos="4320"/>
        <w:tab w:val="right" w:pos="8640"/>
      </w:tabs>
    </w:pPr>
  </w:style>
  <w:style w:type="paragraph" w:styleId="a9">
    <w:name w:val="Normal Indent"/>
    <w:aliases w:val="表正文,正文非缩进,特点,正文双线,正文（首行缩进两字）,正文缩进 Char,正文缩进 Char Char Char Char,正文缩进 Char Char Char,缩进,正文缩进 Char1,正文缩进 Char1 Char Char,正文缩进 Char1 Char Char Char Char,正文（首行缩进两字） Char Char Char Char Char,正文缩进 Char Char Char Char Char Char,ALT+Z,正文不缩进,段1"/>
    <w:basedOn w:val="a"/>
    <w:link w:val="aa"/>
    <w:rsid w:val="007702FB"/>
    <w:pPr>
      <w:ind w:firstLine="420"/>
    </w:pPr>
    <w:rPr>
      <w:szCs w:val="20"/>
    </w:rPr>
  </w:style>
  <w:style w:type="paragraph" w:customStyle="1" w:styleId="infoblue">
    <w:name w:val="infoblue"/>
    <w:basedOn w:val="a"/>
    <w:semiHidden/>
    <w:rsid w:val="00686C1A"/>
    <w:pPr>
      <w:widowControl/>
      <w:spacing w:after="120" w:line="240" w:lineRule="atLeast"/>
      <w:ind w:left="450"/>
      <w:jc w:val="left"/>
    </w:pPr>
    <w:rPr>
      <w:i/>
      <w:iCs/>
      <w:color w:val="0000FF"/>
      <w:kern w:val="0"/>
      <w:sz w:val="20"/>
      <w:szCs w:val="20"/>
    </w:rPr>
  </w:style>
  <w:style w:type="paragraph" w:styleId="ab">
    <w:name w:val="Normal (Web)"/>
    <w:basedOn w:val="a"/>
    <w:uiPriority w:val="99"/>
    <w:semiHidden/>
    <w:rsid w:val="00686C1A"/>
    <w:pPr>
      <w:widowControl/>
      <w:spacing w:before="100" w:beforeAutospacing="1" w:after="100" w:afterAutospacing="1" w:line="240" w:lineRule="auto"/>
      <w:jc w:val="left"/>
    </w:pPr>
    <w:rPr>
      <w:rFonts w:ascii="Arial Unicode MS" w:eastAsia="Arial Unicode MS" w:hAnsi="Arial Unicode MS" w:cs="Arial Unicode MS"/>
      <w:color w:val="000000"/>
      <w:kern w:val="0"/>
      <w:sz w:val="24"/>
      <w:lang w:eastAsia="en-US"/>
    </w:rPr>
  </w:style>
  <w:style w:type="paragraph" w:styleId="10">
    <w:name w:val="toc 1"/>
    <w:basedOn w:val="a"/>
    <w:next w:val="a"/>
    <w:autoRedefine/>
    <w:uiPriority w:val="39"/>
    <w:rsid w:val="007B78D6"/>
  </w:style>
  <w:style w:type="paragraph" w:styleId="20">
    <w:name w:val="toc 2"/>
    <w:basedOn w:val="a"/>
    <w:next w:val="a"/>
    <w:autoRedefine/>
    <w:uiPriority w:val="39"/>
    <w:rsid w:val="007702FB"/>
    <w:pPr>
      <w:tabs>
        <w:tab w:val="left" w:pos="960"/>
        <w:tab w:val="right" w:leader="dot" w:pos="9678"/>
      </w:tabs>
      <w:ind w:left="210"/>
    </w:pPr>
  </w:style>
  <w:style w:type="paragraph" w:styleId="30">
    <w:name w:val="toc 3"/>
    <w:basedOn w:val="a"/>
    <w:next w:val="a"/>
    <w:autoRedefine/>
    <w:uiPriority w:val="39"/>
    <w:rsid w:val="007B78D6"/>
    <w:pPr>
      <w:ind w:left="420"/>
    </w:pPr>
  </w:style>
  <w:style w:type="character" w:styleId="ac">
    <w:name w:val="Hyperlink"/>
    <w:basedOn w:val="a0"/>
    <w:uiPriority w:val="99"/>
    <w:rsid w:val="007B78D6"/>
    <w:rPr>
      <w:color w:val="0000FF"/>
      <w:u w:val="single"/>
    </w:rPr>
  </w:style>
  <w:style w:type="paragraph" w:styleId="ad">
    <w:name w:val="Document Map"/>
    <w:basedOn w:val="a"/>
    <w:semiHidden/>
    <w:rsid w:val="00B64D42"/>
    <w:pPr>
      <w:shd w:val="clear" w:color="auto" w:fill="000080"/>
    </w:pPr>
    <w:rPr>
      <w:rFonts w:ascii="宋体"/>
      <w:sz w:val="20"/>
      <w:szCs w:val="20"/>
    </w:rPr>
  </w:style>
  <w:style w:type="paragraph" w:customStyle="1" w:styleId="11">
    <w:name w:val="样式 标题 1"/>
    <w:basedOn w:val="1"/>
    <w:rsid w:val="000A547E"/>
    <w:pPr>
      <w:ind w:left="0" w:firstLine="0"/>
    </w:pPr>
    <w:rPr>
      <w:rFonts w:ascii="Times New Roman" w:hAnsi="Times New Roman" w:cs="宋体"/>
      <w:kern w:val="44"/>
      <w:sz w:val="30"/>
      <w:szCs w:val="20"/>
    </w:rPr>
  </w:style>
  <w:style w:type="paragraph" w:customStyle="1" w:styleId="Char">
    <w:name w:val="注释 Char"/>
    <w:basedOn w:val="ae"/>
    <w:link w:val="CharChar"/>
    <w:rsid w:val="00044A87"/>
    <w:pPr>
      <w:ind w:leftChars="200" w:left="200" w:firstLineChars="200" w:firstLine="200"/>
      <w:jc w:val="left"/>
    </w:pPr>
    <w:rPr>
      <w:bCs/>
      <w:i/>
      <w:iCs/>
      <w:color w:val="0000FF"/>
    </w:rPr>
  </w:style>
  <w:style w:type="paragraph" w:styleId="ae">
    <w:name w:val="Plain Text"/>
    <w:basedOn w:val="a"/>
    <w:link w:val="af"/>
    <w:rsid w:val="00044A87"/>
    <w:pPr>
      <w:spacing w:line="300" w:lineRule="auto"/>
    </w:pPr>
    <w:rPr>
      <w:rFonts w:ascii="宋体" w:hAnsi="Courier New" w:cs="Courier New"/>
      <w:sz w:val="24"/>
      <w:szCs w:val="21"/>
    </w:rPr>
  </w:style>
  <w:style w:type="character" w:customStyle="1" w:styleId="af">
    <w:name w:val="纯文本 字符"/>
    <w:basedOn w:val="a0"/>
    <w:link w:val="ae"/>
    <w:rsid w:val="00044A87"/>
    <w:rPr>
      <w:rFonts w:ascii="宋体" w:hAnsi="Courier New" w:cs="Courier New"/>
      <w:kern w:val="2"/>
      <w:sz w:val="24"/>
      <w:szCs w:val="21"/>
    </w:rPr>
  </w:style>
  <w:style w:type="character" w:customStyle="1" w:styleId="CharChar">
    <w:name w:val="注释 Char Char"/>
    <w:basedOn w:val="af"/>
    <w:link w:val="Char"/>
    <w:rsid w:val="00044A87"/>
    <w:rPr>
      <w:rFonts w:ascii="宋体" w:hAnsi="Courier New" w:cs="Courier New"/>
      <w:bCs/>
      <w:i/>
      <w:iCs/>
      <w:color w:val="0000FF"/>
      <w:kern w:val="2"/>
      <w:sz w:val="24"/>
      <w:szCs w:val="21"/>
    </w:rPr>
  </w:style>
  <w:style w:type="paragraph" w:customStyle="1" w:styleId="af0">
    <w:name w:val="版权信息"/>
    <w:basedOn w:val="ae"/>
    <w:rsid w:val="00044A87"/>
    <w:pPr>
      <w:spacing w:line="360" w:lineRule="auto"/>
      <w:jc w:val="center"/>
    </w:pPr>
    <w:rPr>
      <w:rFonts w:ascii="Arial" w:eastAsia="楷体_GB2312" w:hAnsi="Arial" w:cs="宋体"/>
      <w:szCs w:val="20"/>
    </w:rPr>
  </w:style>
  <w:style w:type="character" w:customStyle="1" w:styleId="a8">
    <w:name w:val="页脚 字符"/>
    <w:basedOn w:val="a0"/>
    <w:link w:val="a7"/>
    <w:uiPriority w:val="99"/>
    <w:rsid w:val="00FC2673"/>
    <w:rPr>
      <w:kern w:val="2"/>
      <w:sz w:val="21"/>
      <w:szCs w:val="24"/>
    </w:rPr>
  </w:style>
  <w:style w:type="character" w:customStyle="1" w:styleId="a6">
    <w:name w:val="页眉 字符"/>
    <w:basedOn w:val="a0"/>
    <w:link w:val="a5"/>
    <w:rsid w:val="00207374"/>
    <w:rPr>
      <w:kern w:val="2"/>
      <w:sz w:val="21"/>
      <w:szCs w:val="24"/>
    </w:rPr>
  </w:style>
  <w:style w:type="paragraph" w:customStyle="1" w:styleId="Char0">
    <w:name w:val="Char"/>
    <w:basedOn w:val="a"/>
    <w:autoRedefine/>
    <w:rsid w:val="00256BAB"/>
    <w:pPr>
      <w:tabs>
        <w:tab w:val="num" w:pos="420"/>
      </w:tabs>
      <w:spacing w:line="240" w:lineRule="auto"/>
      <w:ind w:left="420" w:hanging="420"/>
    </w:pPr>
    <w:rPr>
      <w:sz w:val="24"/>
    </w:rPr>
  </w:style>
  <w:style w:type="paragraph" w:styleId="af1">
    <w:name w:val="Balloon Text"/>
    <w:basedOn w:val="a"/>
    <w:link w:val="af2"/>
    <w:rsid w:val="008D0B3A"/>
    <w:pPr>
      <w:spacing w:line="240" w:lineRule="auto"/>
    </w:pPr>
    <w:rPr>
      <w:sz w:val="18"/>
      <w:szCs w:val="18"/>
    </w:rPr>
  </w:style>
  <w:style w:type="character" w:customStyle="1" w:styleId="af2">
    <w:name w:val="批注框文本 字符"/>
    <w:basedOn w:val="a0"/>
    <w:link w:val="af1"/>
    <w:rsid w:val="008D0B3A"/>
    <w:rPr>
      <w:kern w:val="2"/>
      <w:sz w:val="18"/>
      <w:szCs w:val="18"/>
    </w:rPr>
  </w:style>
  <w:style w:type="character" w:styleId="af3">
    <w:name w:val="FollowedHyperlink"/>
    <w:basedOn w:val="a0"/>
    <w:rsid w:val="00383F37"/>
    <w:rPr>
      <w:color w:val="800080"/>
      <w:u w:val="single"/>
    </w:rPr>
  </w:style>
  <w:style w:type="paragraph" w:customStyle="1" w:styleId="31">
    <w:name w:val="标题 31"/>
    <w:uiPriority w:val="99"/>
    <w:rsid w:val="00525051"/>
    <w:pPr>
      <w:widowControl w:val="0"/>
      <w:autoSpaceDE w:val="0"/>
      <w:autoSpaceDN w:val="0"/>
      <w:adjustRightInd w:val="0"/>
      <w:spacing w:before="240" w:after="60"/>
      <w:outlineLvl w:val="2"/>
    </w:pPr>
    <w:rPr>
      <w:rFonts w:ascii="Arial" w:hAnsi="Arial" w:cs="Arial"/>
      <w:b/>
      <w:bCs/>
      <w:color w:val="004080"/>
      <w:sz w:val="26"/>
      <w:szCs w:val="26"/>
    </w:rPr>
  </w:style>
  <w:style w:type="character" w:customStyle="1" w:styleId="FieldLabel">
    <w:name w:val="Field Label"/>
    <w:uiPriority w:val="99"/>
    <w:rsid w:val="00525051"/>
    <w:rPr>
      <w:rFonts w:ascii="Times New Roman" w:hAnsi="Times New Roman"/>
      <w:i/>
      <w:color w:val="004080"/>
      <w:sz w:val="20"/>
      <w:u w:color="000000"/>
    </w:rPr>
  </w:style>
  <w:style w:type="character" w:customStyle="1" w:styleId="aa">
    <w:name w:val="正文缩进 字符"/>
    <w:aliases w:val="表正文 字符,正文非缩进 字符,特点 字符,正文双线 字符,正文（首行缩进两字） 字符,正文缩进 Char 字符,正文缩进 Char Char Char Char 字符,正文缩进 Char Char Char 字符,缩进 字符,正文缩进 Char1 字符,正文缩进 Char1 Char Char 字符,正文缩进 Char1 Char Char Char Char 字符,正文（首行缩进两字） Char Char Char Char Char 字符,ALT+Z 字符,正文不缩进 字符"/>
    <w:basedOn w:val="a0"/>
    <w:link w:val="a9"/>
    <w:rsid w:val="00094001"/>
    <w:rPr>
      <w:kern w:val="2"/>
      <w:sz w:val="21"/>
    </w:rPr>
  </w:style>
  <w:style w:type="paragraph" w:styleId="af4">
    <w:name w:val="List Paragraph"/>
    <w:basedOn w:val="a"/>
    <w:uiPriority w:val="34"/>
    <w:qFormat/>
    <w:rsid w:val="0031490C"/>
    <w:pPr>
      <w:ind w:firstLineChars="200" w:firstLine="420"/>
    </w:pPr>
  </w:style>
  <w:style w:type="character" w:customStyle="1" w:styleId="shorttext">
    <w:name w:val="short_text"/>
    <w:basedOn w:val="a0"/>
    <w:rsid w:val="0039311E"/>
  </w:style>
  <w:style w:type="character" w:styleId="af5">
    <w:name w:val="annotation reference"/>
    <w:basedOn w:val="a0"/>
    <w:semiHidden/>
    <w:unhideWhenUsed/>
    <w:rsid w:val="00A17D1F"/>
    <w:rPr>
      <w:sz w:val="21"/>
      <w:szCs w:val="21"/>
    </w:rPr>
  </w:style>
  <w:style w:type="paragraph" w:styleId="af6">
    <w:name w:val="annotation text"/>
    <w:basedOn w:val="a"/>
    <w:link w:val="af7"/>
    <w:semiHidden/>
    <w:unhideWhenUsed/>
    <w:rsid w:val="00A17D1F"/>
    <w:pPr>
      <w:jc w:val="left"/>
    </w:pPr>
  </w:style>
  <w:style w:type="character" w:customStyle="1" w:styleId="af7">
    <w:name w:val="批注文字 字符"/>
    <w:basedOn w:val="a0"/>
    <w:link w:val="af6"/>
    <w:semiHidden/>
    <w:rsid w:val="00A17D1F"/>
    <w:rPr>
      <w:kern w:val="2"/>
      <w:sz w:val="21"/>
      <w:szCs w:val="24"/>
    </w:rPr>
  </w:style>
  <w:style w:type="paragraph" w:styleId="af8">
    <w:name w:val="annotation subject"/>
    <w:basedOn w:val="af6"/>
    <w:next w:val="af6"/>
    <w:link w:val="af9"/>
    <w:semiHidden/>
    <w:unhideWhenUsed/>
    <w:rsid w:val="00A17D1F"/>
    <w:rPr>
      <w:b/>
      <w:bCs/>
    </w:rPr>
  </w:style>
  <w:style w:type="character" w:customStyle="1" w:styleId="af9">
    <w:name w:val="批注主题 字符"/>
    <w:basedOn w:val="af7"/>
    <w:link w:val="af8"/>
    <w:semiHidden/>
    <w:rsid w:val="00A17D1F"/>
    <w:rPr>
      <w:b/>
      <w:bCs/>
      <w:kern w:val="2"/>
      <w:sz w:val="21"/>
      <w:szCs w:val="24"/>
    </w:rPr>
  </w:style>
  <w:style w:type="character" w:customStyle="1" w:styleId="apple-converted-space">
    <w:name w:val="apple-converted-space"/>
    <w:basedOn w:val="a0"/>
    <w:rsid w:val="001D08B3"/>
  </w:style>
  <w:style w:type="character" w:styleId="afa">
    <w:name w:val="Emphasis"/>
    <w:basedOn w:val="a0"/>
    <w:uiPriority w:val="20"/>
    <w:qFormat/>
    <w:rsid w:val="001D08B3"/>
    <w:rPr>
      <w:i/>
      <w:iCs/>
    </w:rPr>
  </w:style>
  <w:style w:type="paragraph" w:styleId="TOC">
    <w:name w:val="TOC Heading"/>
    <w:basedOn w:val="1"/>
    <w:next w:val="a"/>
    <w:uiPriority w:val="39"/>
    <w:unhideWhenUsed/>
    <w:qFormat/>
    <w:rsid w:val="00CC19D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afb">
    <w:name w:val="Unresolved Mention"/>
    <w:basedOn w:val="a0"/>
    <w:uiPriority w:val="99"/>
    <w:semiHidden/>
    <w:unhideWhenUsed/>
    <w:rsid w:val="00CF7D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7360">
      <w:bodyDiv w:val="1"/>
      <w:marLeft w:val="0"/>
      <w:marRight w:val="0"/>
      <w:marTop w:val="0"/>
      <w:marBottom w:val="0"/>
      <w:divBdr>
        <w:top w:val="none" w:sz="0" w:space="0" w:color="auto"/>
        <w:left w:val="none" w:sz="0" w:space="0" w:color="auto"/>
        <w:bottom w:val="none" w:sz="0" w:space="0" w:color="auto"/>
        <w:right w:val="none" w:sz="0" w:space="0" w:color="auto"/>
      </w:divBdr>
      <w:divsChild>
        <w:div w:id="234751196">
          <w:marLeft w:val="0"/>
          <w:marRight w:val="0"/>
          <w:marTop w:val="0"/>
          <w:marBottom w:val="0"/>
          <w:divBdr>
            <w:top w:val="none" w:sz="0" w:space="0" w:color="auto"/>
            <w:left w:val="none" w:sz="0" w:space="0" w:color="auto"/>
            <w:bottom w:val="none" w:sz="0" w:space="0" w:color="auto"/>
            <w:right w:val="none" w:sz="0" w:space="0"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88029729">
                  <w:marLeft w:val="0"/>
                  <w:marRight w:val="0"/>
                  <w:marTop w:val="0"/>
                  <w:marBottom w:val="0"/>
                  <w:divBdr>
                    <w:top w:val="none" w:sz="0" w:space="0" w:color="auto"/>
                    <w:left w:val="none" w:sz="0" w:space="0" w:color="auto"/>
                    <w:bottom w:val="none" w:sz="0" w:space="0" w:color="auto"/>
                    <w:right w:val="none" w:sz="0" w:space="0" w:color="auto"/>
                  </w:divBdr>
                  <w:divsChild>
                    <w:div w:id="1970745951">
                      <w:marLeft w:val="0"/>
                      <w:marRight w:val="0"/>
                      <w:marTop w:val="0"/>
                      <w:marBottom w:val="0"/>
                      <w:divBdr>
                        <w:top w:val="none" w:sz="0" w:space="0" w:color="auto"/>
                        <w:left w:val="none" w:sz="0" w:space="0" w:color="auto"/>
                        <w:bottom w:val="none" w:sz="0" w:space="0" w:color="auto"/>
                        <w:right w:val="none" w:sz="0" w:space="0" w:color="auto"/>
                      </w:divBdr>
                      <w:divsChild>
                        <w:div w:id="1952394650">
                          <w:marLeft w:val="0"/>
                          <w:marRight w:val="0"/>
                          <w:marTop w:val="0"/>
                          <w:marBottom w:val="0"/>
                          <w:divBdr>
                            <w:top w:val="none" w:sz="0" w:space="0" w:color="auto"/>
                            <w:left w:val="none" w:sz="0" w:space="0" w:color="auto"/>
                            <w:bottom w:val="none" w:sz="0" w:space="0" w:color="auto"/>
                            <w:right w:val="none" w:sz="0" w:space="0" w:color="auto"/>
                          </w:divBdr>
                          <w:divsChild>
                            <w:div w:id="199241704">
                              <w:marLeft w:val="0"/>
                              <w:marRight w:val="0"/>
                              <w:marTop w:val="0"/>
                              <w:marBottom w:val="0"/>
                              <w:divBdr>
                                <w:top w:val="none" w:sz="0" w:space="0" w:color="auto"/>
                                <w:left w:val="none" w:sz="0" w:space="0" w:color="auto"/>
                                <w:bottom w:val="none" w:sz="0" w:space="0" w:color="auto"/>
                                <w:right w:val="none" w:sz="0" w:space="0" w:color="auto"/>
                              </w:divBdr>
                              <w:divsChild>
                                <w:div w:id="134838027">
                                  <w:marLeft w:val="0"/>
                                  <w:marRight w:val="0"/>
                                  <w:marTop w:val="0"/>
                                  <w:marBottom w:val="0"/>
                                  <w:divBdr>
                                    <w:top w:val="none" w:sz="0" w:space="0" w:color="auto"/>
                                    <w:left w:val="none" w:sz="0" w:space="0" w:color="auto"/>
                                    <w:bottom w:val="none" w:sz="0" w:space="0" w:color="auto"/>
                                    <w:right w:val="none" w:sz="0" w:space="0" w:color="auto"/>
                                  </w:divBdr>
                                  <w:divsChild>
                                    <w:div w:id="1126313454">
                                      <w:marLeft w:val="0"/>
                                      <w:marRight w:val="0"/>
                                      <w:marTop w:val="0"/>
                                      <w:marBottom w:val="0"/>
                                      <w:divBdr>
                                        <w:top w:val="single" w:sz="6" w:space="0" w:color="F5F5F5"/>
                                        <w:left w:val="single" w:sz="6" w:space="0" w:color="F5F5F5"/>
                                        <w:bottom w:val="single" w:sz="6" w:space="0" w:color="F5F5F5"/>
                                        <w:right w:val="single" w:sz="6" w:space="0" w:color="F5F5F5"/>
                                      </w:divBdr>
                                      <w:divsChild>
                                        <w:div w:id="2136899461">
                                          <w:marLeft w:val="0"/>
                                          <w:marRight w:val="0"/>
                                          <w:marTop w:val="0"/>
                                          <w:marBottom w:val="0"/>
                                          <w:divBdr>
                                            <w:top w:val="none" w:sz="0" w:space="0" w:color="auto"/>
                                            <w:left w:val="none" w:sz="0" w:space="0" w:color="auto"/>
                                            <w:bottom w:val="none" w:sz="0" w:space="0" w:color="auto"/>
                                            <w:right w:val="none" w:sz="0" w:space="0" w:color="auto"/>
                                          </w:divBdr>
                                          <w:divsChild>
                                            <w:div w:id="19384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071913">
      <w:bodyDiv w:val="1"/>
      <w:marLeft w:val="0"/>
      <w:marRight w:val="0"/>
      <w:marTop w:val="0"/>
      <w:marBottom w:val="0"/>
      <w:divBdr>
        <w:top w:val="none" w:sz="0" w:space="0" w:color="auto"/>
        <w:left w:val="none" w:sz="0" w:space="0" w:color="auto"/>
        <w:bottom w:val="none" w:sz="0" w:space="0" w:color="auto"/>
        <w:right w:val="none" w:sz="0" w:space="0" w:color="auto"/>
      </w:divBdr>
    </w:div>
    <w:div w:id="39865359">
      <w:bodyDiv w:val="1"/>
      <w:marLeft w:val="0"/>
      <w:marRight w:val="0"/>
      <w:marTop w:val="0"/>
      <w:marBottom w:val="0"/>
      <w:divBdr>
        <w:top w:val="none" w:sz="0" w:space="0" w:color="auto"/>
        <w:left w:val="none" w:sz="0" w:space="0" w:color="auto"/>
        <w:bottom w:val="none" w:sz="0" w:space="0" w:color="auto"/>
        <w:right w:val="none" w:sz="0" w:space="0" w:color="auto"/>
      </w:divBdr>
    </w:div>
    <w:div w:id="191766497">
      <w:bodyDiv w:val="1"/>
      <w:marLeft w:val="0"/>
      <w:marRight w:val="0"/>
      <w:marTop w:val="0"/>
      <w:marBottom w:val="0"/>
      <w:divBdr>
        <w:top w:val="none" w:sz="0" w:space="0" w:color="auto"/>
        <w:left w:val="none" w:sz="0" w:space="0" w:color="auto"/>
        <w:bottom w:val="none" w:sz="0" w:space="0" w:color="auto"/>
        <w:right w:val="none" w:sz="0" w:space="0" w:color="auto"/>
      </w:divBdr>
    </w:div>
    <w:div w:id="222833032">
      <w:bodyDiv w:val="1"/>
      <w:marLeft w:val="0"/>
      <w:marRight w:val="0"/>
      <w:marTop w:val="0"/>
      <w:marBottom w:val="0"/>
      <w:divBdr>
        <w:top w:val="none" w:sz="0" w:space="0" w:color="auto"/>
        <w:left w:val="none" w:sz="0" w:space="0" w:color="auto"/>
        <w:bottom w:val="none" w:sz="0" w:space="0" w:color="auto"/>
        <w:right w:val="none" w:sz="0" w:space="0" w:color="auto"/>
      </w:divBdr>
    </w:div>
    <w:div w:id="268776809">
      <w:bodyDiv w:val="1"/>
      <w:marLeft w:val="0"/>
      <w:marRight w:val="0"/>
      <w:marTop w:val="0"/>
      <w:marBottom w:val="0"/>
      <w:divBdr>
        <w:top w:val="none" w:sz="0" w:space="0" w:color="auto"/>
        <w:left w:val="none" w:sz="0" w:space="0" w:color="auto"/>
        <w:bottom w:val="none" w:sz="0" w:space="0" w:color="auto"/>
        <w:right w:val="none" w:sz="0" w:space="0" w:color="auto"/>
      </w:divBdr>
    </w:div>
    <w:div w:id="326790222">
      <w:bodyDiv w:val="1"/>
      <w:marLeft w:val="0"/>
      <w:marRight w:val="0"/>
      <w:marTop w:val="0"/>
      <w:marBottom w:val="0"/>
      <w:divBdr>
        <w:top w:val="none" w:sz="0" w:space="0" w:color="auto"/>
        <w:left w:val="none" w:sz="0" w:space="0" w:color="auto"/>
        <w:bottom w:val="none" w:sz="0" w:space="0" w:color="auto"/>
        <w:right w:val="none" w:sz="0" w:space="0" w:color="auto"/>
      </w:divBdr>
    </w:div>
    <w:div w:id="424570531">
      <w:bodyDiv w:val="1"/>
      <w:marLeft w:val="0"/>
      <w:marRight w:val="0"/>
      <w:marTop w:val="0"/>
      <w:marBottom w:val="0"/>
      <w:divBdr>
        <w:top w:val="none" w:sz="0" w:space="0" w:color="auto"/>
        <w:left w:val="none" w:sz="0" w:space="0" w:color="auto"/>
        <w:bottom w:val="none" w:sz="0" w:space="0" w:color="auto"/>
        <w:right w:val="none" w:sz="0" w:space="0" w:color="auto"/>
      </w:divBdr>
      <w:divsChild>
        <w:div w:id="106704680">
          <w:marLeft w:val="0"/>
          <w:marRight w:val="0"/>
          <w:marTop w:val="0"/>
          <w:marBottom w:val="0"/>
          <w:divBdr>
            <w:top w:val="none" w:sz="0" w:space="0" w:color="auto"/>
            <w:left w:val="none" w:sz="0" w:space="0" w:color="auto"/>
            <w:bottom w:val="none" w:sz="0" w:space="0" w:color="auto"/>
            <w:right w:val="none" w:sz="0" w:space="0" w:color="auto"/>
          </w:divBdr>
          <w:divsChild>
            <w:div w:id="1157648877">
              <w:marLeft w:val="0"/>
              <w:marRight w:val="0"/>
              <w:marTop w:val="0"/>
              <w:marBottom w:val="0"/>
              <w:divBdr>
                <w:top w:val="none" w:sz="0" w:space="0" w:color="auto"/>
                <w:left w:val="none" w:sz="0" w:space="0" w:color="auto"/>
                <w:bottom w:val="none" w:sz="0" w:space="0" w:color="auto"/>
                <w:right w:val="none" w:sz="0" w:space="0" w:color="auto"/>
              </w:divBdr>
              <w:divsChild>
                <w:div w:id="36585832">
                  <w:marLeft w:val="0"/>
                  <w:marRight w:val="0"/>
                  <w:marTop w:val="0"/>
                  <w:marBottom w:val="0"/>
                  <w:divBdr>
                    <w:top w:val="none" w:sz="0" w:space="0" w:color="auto"/>
                    <w:left w:val="none" w:sz="0" w:space="0" w:color="auto"/>
                    <w:bottom w:val="none" w:sz="0" w:space="0" w:color="auto"/>
                    <w:right w:val="none" w:sz="0" w:space="0" w:color="auto"/>
                  </w:divBdr>
                  <w:divsChild>
                    <w:div w:id="391931644">
                      <w:marLeft w:val="0"/>
                      <w:marRight w:val="0"/>
                      <w:marTop w:val="0"/>
                      <w:marBottom w:val="0"/>
                      <w:divBdr>
                        <w:top w:val="none" w:sz="0" w:space="0" w:color="auto"/>
                        <w:left w:val="none" w:sz="0" w:space="0" w:color="auto"/>
                        <w:bottom w:val="none" w:sz="0" w:space="0" w:color="auto"/>
                        <w:right w:val="none" w:sz="0" w:space="0" w:color="auto"/>
                      </w:divBdr>
                      <w:divsChild>
                        <w:div w:id="1791850852">
                          <w:marLeft w:val="0"/>
                          <w:marRight w:val="0"/>
                          <w:marTop w:val="0"/>
                          <w:marBottom w:val="0"/>
                          <w:divBdr>
                            <w:top w:val="none" w:sz="0" w:space="0" w:color="auto"/>
                            <w:left w:val="none" w:sz="0" w:space="0" w:color="auto"/>
                            <w:bottom w:val="none" w:sz="0" w:space="0" w:color="auto"/>
                            <w:right w:val="none" w:sz="0" w:space="0" w:color="auto"/>
                          </w:divBdr>
                          <w:divsChild>
                            <w:div w:id="1903982503">
                              <w:marLeft w:val="0"/>
                              <w:marRight w:val="0"/>
                              <w:marTop w:val="0"/>
                              <w:marBottom w:val="0"/>
                              <w:divBdr>
                                <w:top w:val="none" w:sz="0" w:space="0" w:color="auto"/>
                                <w:left w:val="none" w:sz="0" w:space="0" w:color="auto"/>
                                <w:bottom w:val="none" w:sz="0" w:space="0" w:color="auto"/>
                                <w:right w:val="none" w:sz="0" w:space="0" w:color="auto"/>
                              </w:divBdr>
                              <w:divsChild>
                                <w:div w:id="468979873">
                                  <w:marLeft w:val="0"/>
                                  <w:marRight w:val="0"/>
                                  <w:marTop w:val="0"/>
                                  <w:marBottom w:val="0"/>
                                  <w:divBdr>
                                    <w:top w:val="none" w:sz="0" w:space="0" w:color="auto"/>
                                    <w:left w:val="none" w:sz="0" w:space="0" w:color="auto"/>
                                    <w:bottom w:val="none" w:sz="0" w:space="0" w:color="auto"/>
                                    <w:right w:val="none" w:sz="0" w:space="0" w:color="auto"/>
                                  </w:divBdr>
                                  <w:divsChild>
                                    <w:div w:id="1842282600">
                                      <w:marLeft w:val="0"/>
                                      <w:marRight w:val="0"/>
                                      <w:marTop w:val="0"/>
                                      <w:marBottom w:val="0"/>
                                      <w:divBdr>
                                        <w:top w:val="single" w:sz="6" w:space="0" w:color="F5F5F5"/>
                                        <w:left w:val="single" w:sz="6" w:space="0" w:color="F5F5F5"/>
                                        <w:bottom w:val="single" w:sz="6" w:space="0" w:color="F5F5F5"/>
                                        <w:right w:val="single" w:sz="6" w:space="0" w:color="F5F5F5"/>
                                      </w:divBdr>
                                      <w:divsChild>
                                        <w:div w:id="450516260">
                                          <w:marLeft w:val="0"/>
                                          <w:marRight w:val="0"/>
                                          <w:marTop w:val="0"/>
                                          <w:marBottom w:val="0"/>
                                          <w:divBdr>
                                            <w:top w:val="none" w:sz="0" w:space="0" w:color="auto"/>
                                            <w:left w:val="none" w:sz="0" w:space="0" w:color="auto"/>
                                            <w:bottom w:val="none" w:sz="0" w:space="0" w:color="auto"/>
                                            <w:right w:val="none" w:sz="0" w:space="0" w:color="auto"/>
                                          </w:divBdr>
                                          <w:divsChild>
                                            <w:div w:id="4361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446263">
      <w:bodyDiv w:val="1"/>
      <w:marLeft w:val="0"/>
      <w:marRight w:val="0"/>
      <w:marTop w:val="0"/>
      <w:marBottom w:val="0"/>
      <w:divBdr>
        <w:top w:val="none" w:sz="0" w:space="0" w:color="auto"/>
        <w:left w:val="none" w:sz="0" w:space="0" w:color="auto"/>
        <w:bottom w:val="none" w:sz="0" w:space="0" w:color="auto"/>
        <w:right w:val="none" w:sz="0" w:space="0" w:color="auto"/>
      </w:divBdr>
    </w:div>
    <w:div w:id="467012258">
      <w:bodyDiv w:val="1"/>
      <w:marLeft w:val="0"/>
      <w:marRight w:val="0"/>
      <w:marTop w:val="0"/>
      <w:marBottom w:val="0"/>
      <w:divBdr>
        <w:top w:val="none" w:sz="0" w:space="0" w:color="auto"/>
        <w:left w:val="none" w:sz="0" w:space="0" w:color="auto"/>
        <w:bottom w:val="none" w:sz="0" w:space="0" w:color="auto"/>
        <w:right w:val="none" w:sz="0" w:space="0" w:color="auto"/>
      </w:divBdr>
    </w:div>
    <w:div w:id="488600598">
      <w:bodyDiv w:val="1"/>
      <w:marLeft w:val="0"/>
      <w:marRight w:val="0"/>
      <w:marTop w:val="0"/>
      <w:marBottom w:val="0"/>
      <w:divBdr>
        <w:top w:val="none" w:sz="0" w:space="0" w:color="auto"/>
        <w:left w:val="none" w:sz="0" w:space="0" w:color="auto"/>
        <w:bottom w:val="none" w:sz="0" w:space="0" w:color="auto"/>
        <w:right w:val="none" w:sz="0" w:space="0" w:color="auto"/>
      </w:divBdr>
    </w:div>
    <w:div w:id="489367052">
      <w:bodyDiv w:val="1"/>
      <w:marLeft w:val="0"/>
      <w:marRight w:val="0"/>
      <w:marTop w:val="0"/>
      <w:marBottom w:val="0"/>
      <w:divBdr>
        <w:top w:val="none" w:sz="0" w:space="0" w:color="auto"/>
        <w:left w:val="none" w:sz="0" w:space="0" w:color="auto"/>
        <w:bottom w:val="none" w:sz="0" w:space="0" w:color="auto"/>
        <w:right w:val="none" w:sz="0" w:space="0" w:color="auto"/>
      </w:divBdr>
    </w:div>
    <w:div w:id="565190284">
      <w:bodyDiv w:val="1"/>
      <w:marLeft w:val="0"/>
      <w:marRight w:val="0"/>
      <w:marTop w:val="0"/>
      <w:marBottom w:val="0"/>
      <w:divBdr>
        <w:top w:val="none" w:sz="0" w:space="0" w:color="auto"/>
        <w:left w:val="none" w:sz="0" w:space="0" w:color="auto"/>
        <w:bottom w:val="none" w:sz="0" w:space="0" w:color="auto"/>
        <w:right w:val="none" w:sz="0" w:space="0" w:color="auto"/>
      </w:divBdr>
    </w:div>
    <w:div w:id="722221065">
      <w:bodyDiv w:val="1"/>
      <w:marLeft w:val="0"/>
      <w:marRight w:val="0"/>
      <w:marTop w:val="0"/>
      <w:marBottom w:val="0"/>
      <w:divBdr>
        <w:top w:val="none" w:sz="0" w:space="0" w:color="auto"/>
        <w:left w:val="none" w:sz="0" w:space="0" w:color="auto"/>
        <w:bottom w:val="none" w:sz="0" w:space="0" w:color="auto"/>
        <w:right w:val="none" w:sz="0" w:space="0" w:color="auto"/>
      </w:divBdr>
    </w:div>
    <w:div w:id="758867601">
      <w:bodyDiv w:val="1"/>
      <w:marLeft w:val="0"/>
      <w:marRight w:val="0"/>
      <w:marTop w:val="0"/>
      <w:marBottom w:val="0"/>
      <w:divBdr>
        <w:top w:val="none" w:sz="0" w:space="0" w:color="auto"/>
        <w:left w:val="none" w:sz="0" w:space="0" w:color="auto"/>
        <w:bottom w:val="none" w:sz="0" w:space="0" w:color="auto"/>
        <w:right w:val="none" w:sz="0" w:space="0" w:color="auto"/>
      </w:divBdr>
      <w:divsChild>
        <w:div w:id="1853295338">
          <w:marLeft w:val="0"/>
          <w:marRight w:val="0"/>
          <w:marTop w:val="0"/>
          <w:marBottom w:val="0"/>
          <w:divBdr>
            <w:top w:val="none" w:sz="0" w:space="0" w:color="auto"/>
            <w:left w:val="none" w:sz="0" w:space="0" w:color="auto"/>
            <w:bottom w:val="none" w:sz="0" w:space="0" w:color="auto"/>
            <w:right w:val="none" w:sz="0" w:space="0" w:color="auto"/>
          </w:divBdr>
          <w:divsChild>
            <w:div w:id="580677649">
              <w:marLeft w:val="0"/>
              <w:marRight w:val="0"/>
              <w:marTop w:val="0"/>
              <w:marBottom w:val="0"/>
              <w:divBdr>
                <w:top w:val="none" w:sz="0" w:space="0" w:color="auto"/>
                <w:left w:val="none" w:sz="0" w:space="0" w:color="auto"/>
                <w:bottom w:val="none" w:sz="0" w:space="0" w:color="auto"/>
                <w:right w:val="none" w:sz="0" w:space="0" w:color="auto"/>
              </w:divBdr>
              <w:divsChild>
                <w:div w:id="427040250">
                  <w:marLeft w:val="0"/>
                  <w:marRight w:val="0"/>
                  <w:marTop w:val="0"/>
                  <w:marBottom w:val="0"/>
                  <w:divBdr>
                    <w:top w:val="none" w:sz="0" w:space="0" w:color="auto"/>
                    <w:left w:val="none" w:sz="0" w:space="0" w:color="auto"/>
                    <w:bottom w:val="none" w:sz="0" w:space="0" w:color="auto"/>
                    <w:right w:val="none" w:sz="0" w:space="0" w:color="auto"/>
                  </w:divBdr>
                  <w:divsChild>
                    <w:div w:id="1104880716">
                      <w:marLeft w:val="0"/>
                      <w:marRight w:val="0"/>
                      <w:marTop w:val="0"/>
                      <w:marBottom w:val="0"/>
                      <w:divBdr>
                        <w:top w:val="none" w:sz="0" w:space="0" w:color="auto"/>
                        <w:left w:val="none" w:sz="0" w:space="0" w:color="auto"/>
                        <w:bottom w:val="none" w:sz="0" w:space="0" w:color="auto"/>
                        <w:right w:val="none" w:sz="0" w:space="0" w:color="auto"/>
                      </w:divBdr>
                      <w:divsChild>
                        <w:div w:id="281155157">
                          <w:marLeft w:val="0"/>
                          <w:marRight w:val="0"/>
                          <w:marTop w:val="0"/>
                          <w:marBottom w:val="0"/>
                          <w:divBdr>
                            <w:top w:val="none" w:sz="0" w:space="0" w:color="auto"/>
                            <w:left w:val="none" w:sz="0" w:space="0" w:color="auto"/>
                            <w:bottom w:val="none" w:sz="0" w:space="0" w:color="auto"/>
                            <w:right w:val="none" w:sz="0" w:space="0" w:color="auto"/>
                          </w:divBdr>
                          <w:divsChild>
                            <w:div w:id="702174888">
                              <w:marLeft w:val="0"/>
                              <w:marRight w:val="0"/>
                              <w:marTop w:val="0"/>
                              <w:marBottom w:val="0"/>
                              <w:divBdr>
                                <w:top w:val="none" w:sz="0" w:space="0" w:color="auto"/>
                                <w:left w:val="none" w:sz="0" w:space="0" w:color="auto"/>
                                <w:bottom w:val="none" w:sz="0" w:space="0" w:color="auto"/>
                                <w:right w:val="none" w:sz="0" w:space="0" w:color="auto"/>
                              </w:divBdr>
                              <w:divsChild>
                                <w:div w:id="152795926">
                                  <w:marLeft w:val="0"/>
                                  <w:marRight w:val="0"/>
                                  <w:marTop w:val="0"/>
                                  <w:marBottom w:val="0"/>
                                  <w:divBdr>
                                    <w:top w:val="none" w:sz="0" w:space="0" w:color="auto"/>
                                    <w:left w:val="none" w:sz="0" w:space="0" w:color="auto"/>
                                    <w:bottom w:val="none" w:sz="0" w:space="0" w:color="auto"/>
                                    <w:right w:val="none" w:sz="0" w:space="0" w:color="auto"/>
                                  </w:divBdr>
                                  <w:divsChild>
                                    <w:div w:id="540017274">
                                      <w:marLeft w:val="0"/>
                                      <w:marRight w:val="0"/>
                                      <w:marTop w:val="0"/>
                                      <w:marBottom w:val="0"/>
                                      <w:divBdr>
                                        <w:top w:val="single" w:sz="6" w:space="0" w:color="F5F5F5"/>
                                        <w:left w:val="single" w:sz="6" w:space="0" w:color="F5F5F5"/>
                                        <w:bottom w:val="single" w:sz="6" w:space="0" w:color="F5F5F5"/>
                                        <w:right w:val="single" w:sz="6" w:space="0" w:color="F5F5F5"/>
                                      </w:divBdr>
                                      <w:divsChild>
                                        <w:div w:id="1778058238">
                                          <w:marLeft w:val="0"/>
                                          <w:marRight w:val="0"/>
                                          <w:marTop w:val="0"/>
                                          <w:marBottom w:val="0"/>
                                          <w:divBdr>
                                            <w:top w:val="none" w:sz="0" w:space="0" w:color="auto"/>
                                            <w:left w:val="none" w:sz="0" w:space="0" w:color="auto"/>
                                            <w:bottom w:val="none" w:sz="0" w:space="0" w:color="auto"/>
                                            <w:right w:val="none" w:sz="0" w:space="0" w:color="auto"/>
                                          </w:divBdr>
                                          <w:divsChild>
                                            <w:div w:id="549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134352">
      <w:bodyDiv w:val="1"/>
      <w:marLeft w:val="0"/>
      <w:marRight w:val="0"/>
      <w:marTop w:val="0"/>
      <w:marBottom w:val="0"/>
      <w:divBdr>
        <w:top w:val="none" w:sz="0" w:space="0" w:color="auto"/>
        <w:left w:val="none" w:sz="0" w:space="0" w:color="auto"/>
        <w:bottom w:val="none" w:sz="0" w:space="0" w:color="auto"/>
        <w:right w:val="none" w:sz="0" w:space="0" w:color="auto"/>
      </w:divBdr>
    </w:div>
    <w:div w:id="828205283">
      <w:bodyDiv w:val="1"/>
      <w:marLeft w:val="0"/>
      <w:marRight w:val="0"/>
      <w:marTop w:val="0"/>
      <w:marBottom w:val="0"/>
      <w:divBdr>
        <w:top w:val="none" w:sz="0" w:space="0" w:color="auto"/>
        <w:left w:val="none" w:sz="0" w:space="0" w:color="auto"/>
        <w:bottom w:val="none" w:sz="0" w:space="0" w:color="auto"/>
        <w:right w:val="none" w:sz="0" w:space="0" w:color="auto"/>
      </w:divBdr>
    </w:div>
    <w:div w:id="900750866">
      <w:bodyDiv w:val="1"/>
      <w:marLeft w:val="0"/>
      <w:marRight w:val="0"/>
      <w:marTop w:val="0"/>
      <w:marBottom w:val="0"/>
      <w:divBdr>
        <w:top w:val="none" w:sz="0" w:space="0" w:color="auto"/>
        <w:left w:val="none" w:sz="0" w:space="0" w:color="auto"/>
        <w:bottom w:val="none" w:sz="0" w:space="0" w:color="auto"/>
        <w:right w:val="none" w:sz="0" w:space="0" w:color="auto"/>
      </w:divBdr>
    </w:div>
    <w:div w:id="917981678">
      <w:bodyDiv w:val="1"/>
      <w:marLeft w:val="0"/>
      <w:marRight w:val="0"/>
      <w:marTop w:val="0"/>
      <w:marBottom w:val="0"/>
      <w:divBdr>
        <w:top w:val="none" w:sz="0" w:space="0" w:color="auto"/>
        <w:left w:val="none" w:sz="0" w:space="0" w:color="auto"/>
        <w:bottom w:val="none" w:sz="0" w:space="0" w:color="auto"/>
        <w:right w:val="none" w:sz="0" w:space="0" w:color="auto"/>
      </w:divBdr>
      <w:divsChild>
        <w:div w:id="986670569">
          <w:marLeft w:val="0"/>
          <w:marRight w:val="0"/>
          <w:marTop w:val="0"/>
          <w:marBottom w:val="0"/>
          <w:divBdr>
            <w:top w:val="none" w:sz="0" w:space="0" w:color="auto"/>
            <w:left w:val="none" w:sz="0" w:space="0" w:color="auto"/>
            <w:bottom w:val="none" w:sz="0" w:space="0" w:color="auto"/>
            <w:right w:val="none" w:sz="0" w:space="0" w:color="auto"/>
          </w:divBdr>
          <w:divsChild>
            <w:div w:id="1779375921">
              <w:marLeft w:val="0"/>
              <w:marRight w:val="0"/>
              <w:marTop w:val="0"/>
              <w:marBottom w:val="0"/>
              <w:divBdr>
                <w:top w:val="none" w:sz="0" w:space="0" w:color="auto"/>
                <w:left w:val="none" w:sz="0" w:space="0" w:color="auto"/>
                <w:bottom w:val="none" w:sz="0" w:space="0" w:color="auto"/>
                <w:right w:val="none" w:sz="0" w:space="0" w:color="auto"/>
              </w:divBdr>
              <w:divsChild>
                <w:div w:id="1383094668">
                  <w:marLeft w:val="0"/>
                  <w:marRight w:val="0"/>
                  <w:marTop w:val="0"/>
                  <w:marBottom w:val="0"/>
                  <w:divBdr>
                    <w:top w:val="none" w:sz="0" w:space="0" w:color="auto"/>
                    <w:left w:val="none" w:sz="0" w:space="0" w:color="auto"/>
                    <w:bottom w:val="none" w:sz="0" w:space="0" w:color="auto"/>
                    <w:right w:val="none" w:sz="0" w:space="0" w:color="auto"/>
                  </w:divBdr>
                  <w:divsChild>
                    <w:div w:id="2097243659">
                      <w:marLeft w:val="0"/>
                      <w:marRight w:val="0"/>
                      <w:marTop w:val="0"/>
                      <w:marBottom w:val="0"/>
                      <w:divBdr>
                        <w:top w:val="none" w:sz="0" w:space="0" w:color="auto"/>
                        <w:left w:val="none" w:sz="0" w:space="0" w:color="auto"/>
                        <w:bottom w:val="none" w:sz="0" w:space="0" w:color="auto"/>
                        <w:right w:val="none" w:sz="0" w:space="0" w:color="auto"/>
                      </w:divBdr>
                      <w:divsChild>
                        <w:div w:id="1876194088">
                          <w:marLeft w:val="0"/>
                          <w:marRight w:val="0"/>
                          <w:marTop w:val="0"/>
                          <w:marBottom w:val="0"/>
                          <w:divBdr>
                            <w:top w:val="none" w:sz="0" w:space="0" w:color="auto"/>
                            <w:left w:val="none" w:sz="0" w:space="0" w:color="auto"/>
                            <w:bottom w:val="none" w:sz="0" w:space="0" w:color="auto"/>
                            <w:right w:val="none" w:sz="0" w:space="0" w:color="auto"/>
                          </w:divBdr>
                          <w:divsChild>
                            <w:div w:id="1976715932">
                              <w:marLeft w:val="0"/>
                              <w:marRight w:val="0"/>
                              <w:marTop w:val="0"/>
                              <w:marBottom w:val="0"/>
                              <w:divBdr>
                                <w:top w:val="none" w:sz="0" w:space="0" w:color="auto"/>
                                <w:left w:val="none" w:sz="0" w:space="0" w:color="auto"/>
                                <w:bottom w:val="none" w:sz="0" w:space="0" w:color="auto"/>
                                <w:right w:val="none" w:sz="0" w:space="0" w:color="auto"/>
                              </w:divBdr>
                              <w:divsChild>
                                <w:div w:id="1814447449">
                                  <w:marLeft w:val="0"/>
                                  <w:marRight w:val="0"/>
                                  <w:marTop w:val="0"/>
                                  <w:marBottom w:val="0"/>
                                  <w:divBdr>
                                    <w:top w:val="none" w:sz="0" w:space="0" w:color="auto"/>
                                    <w:left w:val="none" w:sz="0" w:space="0" w:color="auto"/>
                                    <w:bottom w:val="none" w:sz="0" w:space="0" w:color="auto"/>
                                    <w:right w:val="none" w:sz="0" w:space="0" w:color="auto"/>
                                  </w:divBdr>
                                  <w:divsChild>
                                    <w:div w:id="1201669593">
                                      <w:marLeft w:val="0"/>
                                      <w:marRight w:val="0"/>
                                      <w:marTop w:val="0"/>
                                      <w:marBottom w:val="0"/>
                                      <w:divBdr>
                                        <w:top w:val="single" w:sz="6" w:space="0" w:color="F5F5F5"/>
                                        <w:left w:val="single" w:sz="6" w:space="0" w:color="F5F5F5"/>
                                        <w:bottom w:val="single" w:sz="6" w:space="0" w:color="F5F5F5"/>
                                        <w:right w:val="single" w:sz="6" w:space="0" w:color="F5F5F5"/>
                                      </w:divBdr>
                                      <w:divsChild>
                                        <w:div w:id="715352380">
                                          <w:marLeft w:val="0"/>
                                          <w:marRight w:val="0"/>
                                          <w:marTop w:val="0"/>
                                          <w:marBottom w:val="0"/>
                                          <w:divBdr>
                                            <w:top w:val="none" w:sz="0" w:space="0" w:color="auto"/>
                                            <w:left w:val="none" w:sz="0" w:space="0" w:color="auto"/>
                                            <w:bottom w:val="none" w:sz="0" w:space="0" w:color="auto"/>
                                            <w:right w:val="none" w:sz="0" w:space="0" w:color="auto"/>
                                          </w:divBdr>
                                          <w:divsChild>
                                            <w:div w:id="159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771165">
      <w:bodyDiv w:val="1"/>
      <w:marLeft w:val="0"/>
      <w:marRight w:val="0"/>
      <w:marTop w:val="0"/>
      <w:marBottom w:val="0"/>
      <w:divBdr>
        <w:top w:val="none" w:sz="0" w:space="0" w:color="auto"/>
        <w:left w:val="none" w:sz="0" w:space="0" w:color="auto"/>
        <w:bottom w:val="none" w:sz="0" w:space="0" w:color="auto"/>
        <w:right w:val="none" w:sz="0" w:space="0" w:color="auto"/>
      </w:divBdr>
    </w:div>
    <w:div w:id="968631649">
      <w:bodyDiv w:val="1"/>
      <w:marLeft w:val="0"/>
      <w:marRight w:val="0"/>
      <w:marTop w:val="0"/>
      <w:marBottom w:val="0"/>
      <w:divBdr>
        <w:top w:val="none" w:sz="0" w:space="0" w:color="auto"/>
        <w:left w:val="none" w:sz="0" w:space="0" w:color="auto"/>
        <w:bottom w:val="none" w:sz="0" w:space="0" w:color="auto"/>
        <w:right w:val="none" w:sz="0" w:space="0" w:color="auto"/>
      </w:divBdr>
      <w:divsChild>
        <w:div w:id="1836411212">
          <w:marLeft w:val="0"/>
          <w:marRight w:val="0"/>
          <w:marTop w:val="0"/>
          <w:marBottom w:val="0"/>
          <w:divBdr>
            <w:top w:val="none" w:sz="0" w:space="0" w:color="auto"/>
            <w:left w:val="none" w:sz="0" w:space="0" w:color="auto"/>
            <w:bottom w:val="none" w:sz="0" w:space="0" w:color="auto"/>
            <w:right w:val="none" w:sz="0" w:space="0" w:color="auto"/>
          </w:divBdr>
          <w:divsChild>
            <w:div w:id="469444780">
              <w:marLeft w:val="0"/>
              <w:marRight w:val="0"/>
              <w:marTop w:val="0"/>
              <w:marBottom w:val="0"/>
              <w:divBdr>
                <w:top w:val="none" w:sz="0" w:space="0" w:color="auto"/>
                <w:left w:val="none" w:sz="0" w:space="0" w:color="auto"/>
                <w:bottom w:val="none" w:sz="0" w:space="0" w:color="auto"/>
                <w:right w:val="none" w:sz="0" w:space="0" w:color="auto"/>
              </w:divBdr>
              <w:divsChild>
                <w:div w:id="1702823944">
                  <w:marLeft w:val="0"/>
                  <w:marRight w:val="0"/>
                  <w:marTop w:val="0"/>
                  <w:marBottom w:val="0"/>
                  <w:divBdr>
                    <w:top w:val="single" w:sz="12" w:space="0" w:color="005D9E"/>
                    <w:left w:val="single" w:sz="6" w:space="9" w:color="B9DBEA"/>
                    <w:bottom w:val="single" w:sz="2" w:space="8" w:color="B9DBEA"/>
                    <w:right w:val="single" w:sz="6" w:space="9" w:color="B9DBEA"/>
                  </w:divBdr>
                  <w:divsChild>
                    <w:div w:id="41802076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971400382">
      <w:bodyDiv w:val="1"/>
      <w:marLeft w:val="0"/>
      <w:marRight w:val="0"/>
      <w:marTop w:val="0"/>
      <w:marBottom w:val="0"/>
      <w:divBdr>
        <w:top w:val="none" w:sz="0" w:space="0" w:color="auto"/>
        <w:left w:val="none" w:sz="0" w:space="0" w:color="auto"/>
        <w:bottom w:val="none" w:sz="0" w:space="0" w:color="auto"/>
        <w:right w:val="none" w:sz="0" w:space="0" w:color="auto"/>
      </w:divBdr>
    </w:div>
    <w:div w:id="982655346">
      <w:bodyDiv w:val="1"/>
      <w:marLeft w:val="0"/>
      <w:marRight w:val="0"/>
      <w:marTop w:val="0"/>
      <w:marBottom w:val="0"/>
      <w:divBdr>
        <w:top w:val="none" w:sz="0" w:space="0" w:color="auto"/>
        <w:left w:val="none" w:sz="0" w:space="0" w:color="auto"/>
        <w:bottom w:val="none" w:sz="0" w:space="0" w:color="auto"/>
        <w:right w:val="none" w:sz="0" w:space="0" w:color="auto"/>
      </w:divBdr>
      <w:divsChild>
        <w:div w:id="1725986402">
          <w:marLeft w:val="0"/>
          <w:marRight w:val="0"/>
          <w:marTop w:val="0"/>
          <w:marBottom w:val="0"/>
          <w:divBdr>
            <w:top w:val="none" w:sz="0" w:space="0" w:color="auto"/>
            <w:left w:val="none" w:sz="0" w:space="0" w:color="auto"/>
            <w:bottom w:val="none" w:sz="0" w:space="0" w:color="auto"/>
            <w:right w:val="none" w:sz="0" w:space="0" w:color="auto"/>
          </w:divBdr>
          <w:divsChild>
            <w:div w:id="1503349431">
              <w:marLeft w:val="0"/>
              <w:marRight w:val="0"/>
              <w:marTop w:val="0"/>
              <w:marBottom w:val="0"/>
              <w:divBdr>
                <w:top w:val="none" w:sz="0" w:space="0" w:color="auto"/>
                <w:left w:val="none" w:sz="0" w:space="0" w:color="auto"/>
                <w:bottom w:val="none" w:sz="0" w:space="0" w:color="auto"/>
                <w:right w:val="none" w:sz="0" w:space="0" w:color="auto"/>
              </w:divBdr>
              <w:divsChild>
                <w:div w:id="36467712">
                  <w:marLeft w:val="0"/>
                  <w:marRight w:val="0"/>
                  <w:marTop w:val="0"/>
                  <w:marBottom w:val="0"/>
                  <w:divBdr>
                    <w:top w:val="none" w:sz="0" w:space="0" w:color="auto"/>
                    <w:left w:val="none" w:sz="0" w:space="0" w:color="auto"/>
                    <w:bottom w:val="none" w:sz="0" w:space="0" w:color="auto"/>
                    <w:right w:val="none" w:sz="0" w:space="0" w:color="auto"/>
                  </w:divBdr>
                  <w:divsChild>
                    <w:div w:id="2109235147">
                      <w:marLeft w:val="0"/>
                      <w:marRight w:val="0"/>
                      <w:marTop w:val="0"/>
                      <w:marBottom w:val="0"/>
                      <w:divBdr>
                        <w:top w:val="none" w:sz="0" w:space="0" w:color="auto"/>
                        <w:left w:val="none" w:sz="0" w:space="0" w:color="auto"/>
                        <w:bottom w:val="none" w:sz="0" w:space="0" w:color="auto"/>
                        <w:right w:val="none" w:sz="0" w:space="0" w:color="auto"/>
                      </w:divBdr>
                      <w:divsChild>
                        <w:div w:id="866061883">
                          <w:marLeft w:val="0"/>
                          <w:marRight w:val="0"/>
                          <w:marTop w:val="0"/>
                          <w:marBottom w:val="0"/>
                          <w:divBdr>
                            <w:top w:val="none" w:sz="0" w:space="0" w:color="auto"/>
                            <w:left w:val="none" w:sz="0" w:space="0" w:color="auto"/>
                            <w:bottom w:val="none" w:sz="0" w:space="0" w:color="auto"/>
                            <w:right w:val="none" w:sz="0" w:space="0" w:color="auto"/>
                          </w:divBdr>
                          <w:divsChild>
                            <w:div w:id="1135295423">
                              <w:marLeft w:val="0"/>
                              <w:marRight w:val="0"/>
                              <w:marTop w:val="0"/>
                              <w:marBottom w:val="0"/>
                              <w:divBdr>
                                <w:top w:val="none" w:sz="0" w:space="0" w:color="auto"/>
                                <w:left w:val="none" w:sz="0" w:space="0" w:color="auto"/>
                                <w:bottom w:val="none" w:sz="0" w:space="0" w:color="auto"/>
                                <w:right w:val="none" w:sz="0" w:space="0" w:color="auto"/>
                              </w:divBdr>
                              <w:divsChild>
                                <w:div w:id="1107238696">
                                  <w:marLeft w:val="0"/>
                                  <w:marRight w:val="0"/>
                                  <w:marTop w:val="0"/>
                                  <w:marBottom w:val="0"/>
                                  <w:divBdr>
                                    <w:top w:val="none" w:sz="0" w:space="0" w:color="auto"/>
                                    <w:left w:val="none" w:sz="0" w:space="0" w:color="auto"/>
                                    <w:bottom w:val="none" w:sz="0" w:space="0" w:color="auto"/>
                                    <w:right w:val="none" w:sz="0" w:space="0" w:color="auto"/>
                                  </w:divBdr>
                                  <w:divsChild>
                                    <w:div w:id="247886631">
                                      <w:marLeft w:val="0"/>
                                      <w:marRight w:val="0"/>
                                      <w:marTop w:val="0"/>
                                      <w:marBottom w:val="0"/>
                                      <w:divBdr>
                                        <w:top w:val="single" w:sz="6" w:space="0" w:color="F5F5F5"/>
                                        <w:left w:val="single" w:sz="6" w:space="0" w:color="F5F5F5"/>
                                        <w:bottom w:val="single" w:sz="6" w:space="0" w:color="F5F5F5"/>
                                        <w:right w:val="single" w:sz="6" w:space="0" w:color="F5F5F5"/>
                                      </w:divBdr>
                                      <w:divsChild>
                                        <w:div w:id="1077282570">
                                          <w:marLeft w:val="0"/>
                                          <w:marRight w:val="0"/>
                                          <w:marTop w:val="0"/>
                                          <w:marBottom w:val="0"/>
                                          <w:divBdr>
                                            <w:top w:val="none" w:sz="0" w:space="0" w:color="auto"/>
                                            <w:left w:val="none" w:sz="0" w:space="0" w:color="auto"/>
                                            <w:bottom w:val="none" w:sz="0" w:space="0" w:color="auto"/>
                                            <w:right w:val="none" w:sz="0" w:space="0" w:color="auto"/>
                                          </w:divBdr>
                                          <w:divsChild>
                                            <w:div w:id="8222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861647">
      <w:bodyDiv w:val="1"/>
      <w:marLeft w:val="0"/>
      <w:marRight w:val="0"/>
      <w:marTop w:val="0"/>
      <w:marBottom w:val="0"/>
      <w:divBdr>
        <w:top w:val="none" w:sz="0" w:space="0" w:color="auto"/>
        <w:left w:val="none" w:sz="0" w:space="0" w:color="auto"/>
        <w:bottom w:val="none" w:sz="0" w:space="0" w:color="auto"/>
        <w:right w:val="none" w:sz="0" w:space="0" w:color="auto"/>
      </w:divBdr>
      <w:divsChild>
        <w:div w:id="1429348062">
          <w:marLeft w:val="0"/>
          <w:marRight w:val="0"/>
          <w:marTop w:val="0"/>
          <w:marBottom w:val="0"/>
          <w:divBdr>
            <w:top w:val="none" w:sz="0" w:space="0" w:color="auto"/>
            <w:left w:val="none" w:sz="0" w:space="0" w:color="auto"/>
            <w:bottom w:val="none" w:sz="0" w:space="0" w:color="auto"/>
            <w:right w:val="none" w:sz="0" w:space="0" w:color="auto"/>
          </w:divBdr>
          <w:divsChild>
            <w:div w:id="2076471466">
              <w:marLeft w:val="0"/>
              <w:marRight w:val="0"/>
              <w:marTop w:val="0"/>
              <w:marBottom w:val="0"/>
              <w:divBdr>
                <w:top w:val="none" w:sz="0" w:space="0" w:color="auto"/>
                <w:left w:val="none" w:sz="0" w:space="0" w:color="auto"/>
                <w:bottom w:val="none" w:sz="0" w:space="0" w:color="auto"/>
                <w:right w:val="none" w:sz="0" w:space="0" w:color="auto"/>
              </w:divBdr>
              <w:divsChild>
                <w:div w:id="1802334206">
                  <w:marLeft w:val="0"/>
                  <w:marRight w:val="0"/>
                  <w:marTop w:val="0"/>
                  <w:marBottom w:val="0"/>
                  <w:divBdr>
                    <w:top w:val="none" w:sz="0" w:space="0" w:color="auto"/>
                    <w:left w:val="none" w:sz="0" w:space="0" w:color="auto"/>
                    <w:bottom w:val="none" w:sz="0" w:space="0" w:color="auto"/>
                    <w:right w:val="none" w:sz="0" w:space="0" w:color="auto"/>
                  </w:divBdr>
                  <w:divsChild>
                    <w:div w:id="525485687">
                      <w:marLeft w:val="0"/>
                      <w:marRight w:val="0"/>
                      <w:marTop w:val="0"/>
                      <w:marBottom w:val="0"/>
                      <w:divBdr>
                        <w:top w:val="none" w:sz="0" w:space="0" w:color="auto"/>
                        <w:left w:val="none" w:sz="0" w:space="0" w:color="auto"/>
                        <w:bottom w:val="none" w:sz="0" w:space="0" w:color="auto"/>
                        <w:right w:val="none" w:sz="0" w:space="0" w:color="auto"/>
                      </w:divBdr>
                      <w:divsChild>
                        <w:div w:id="426655349">
                          <w:marLeft w:val="0"/>
                          <w:marRight w:val="0"/>
                          <w:marTop w:val="0"/>
                          <w:marBottom w:val="0"/>
                          <w:divBdr>
                            <w:top w:val="none" w:sz="0" w:space="0" w:color="auto"/>
                            <w:left w:val="none" w:sz="0" w:space="0" w:color="auto"/>
                            <w:bottom w:val="none" w:sz="0" w:space="0" w:color="auto"/>
                            <w:right w:val="none" w:sz="0" w:space="0" w:color="auto"/>
                          </w:divBdr>
                          <w:divsChild>
                            <w:div w:id="1624724987">
                              <w:marLeft w:val="0"/>
                              <w:marRight w:val="0"/>
                              <w:marTop w:val="0"/>
                              <w:marBottom w:val="0"/>
                              <w:divBdr>
                                <w:top w:val="none" w:sz="0" w:space="0" w:color="auto"/>
                                <w:left w:val="none" w:sz="0" w:space="0" w:color="auto"/>
                                <w:bottom w:val="none" w:sz="0" w:space="0" w:color="auto"/>
                                <w:right w:val="none" w:sz="0" w:space="0" w:color="auto"/>
                              </w:divBdr>
                              <w:divsChild>
                                <w:div w:id="4214565">
                                  <w:marLeft w:val="0"/>
                                  <w:marRight w:val="0"/>
                                  <w:marTop w:val="0"/>
                                  <w:marBottom w:val="0"/>
                                  <w:divBdr>
                                    <w:top w:val="none" w:sz="0" w:space="0" w:color="auto"/>
                                    <w:left w:val="none" w:sz="0" w:space="0" w:color="auto"/>
                                    <w:bottom w:val="none" w:sz="0" w:space="0" w:color="auto"/>
                                    <w:right w:val="none" w:sz="0" w:space="0" w:color="auto"/>
                                  </w:divBdr>
                                  <w:divsChild>
                                    <w:div w:id="1444762473">
                                      <w:marLeft w:val="0"/>
                                      <w:marRight w:val="0"/>
                                      <w:marTop w:val="0"/>
                                      <w:marBottom w:val="0"/>
                                      <w:divBdr>
                                        <w:top w:val="none" w:sz="0" w:space="0" w:color="auto"/>
                                        <w:left w:val="none" w:sz="0" w:space="0" w:color="auto"/>
                                        <w:bottom w:val="none" w:sz="0" w:space="0" w:color="auto"/>
                                        <w:right w:val="none" w:sz="0" w:space="0" w:color="auto"/>
                                      </w:divBdr>
                                      <w:divsChild>
                                        <w:div w:id="2114475930">
                                          <w:marLeft w:val="0"/>
                                          <w:marRight w:val="0"/>
                                          <w:marTop w:val="0"/>
                                          <w:marBottom w:val="0"/>
                                          <w:divBdr>
                                            <w:top w:val="none" w:sz="0" w:space="0" w:color="auto"/>
                                            <w:left w:val="none" w:sz="0" w:space="0" w:color="auto"/>
                                            <w:bottom w:val="none" w:sz="0" w:space="0" w:color="auto"/>
                                            <w:right w:val="none" w:sz="0" w:space="0" w:color="auto"/>
                                          </w:divBdr>
                                          <w:divsChild>
                                            <w:div w:id="583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336518">
      <w:bodyDiv w:val="1"/>
      <w:marLeft w:val="0"/>
      <w:marRight w:val="0"/>
      <w:marTop w:val="0"/>
      <w:marBottom w:val="0"/>
      <w:divBdr>
        <w:top w:val="none" w:sz="0" w:space="0" w:color="auto"/>
        <w:left w:val="none" w:sz="0" w:space="0" w:color="auto"/>
        <w:bottom w:val="none" w:sz="0" w:space="0" w:color="auto"/>
        <w:right w:val="none" w:sz="0" w:space="0" w:color="auto"/>
      </w:divBdr>
    </w:div>
    <w:div w:id="1194926151">
      <w:bodyDiv w:val="1"/>
      <w:marLeft w:val="0"/>
      <w:marRight w:val="0"/>
      <w:marTop w:val="0"/>
      <w:marBottom w:val="0"/>
      <w:divBdr>
        <w:top w:val="none" w:sz="0" w:space="0" w:color="auto"/>
        <w:left w:val="none" w:sz="0" w:space="0" w:color="auto"/>
        <w:bottom w:val="none" w:sz="0" w:space="0" w:color="auto"/>
        <w:right w:val="none" w:sz="0" w:space="0" w:color="auto"/>
      </w:divBdr>
    </w:div>
    <w:div w:id="1269003835">
      <w:bodyDiv w:val="1"/>
      <w:marLeft w:val="0"/>
      <w:marRight w:val="0"/>
      <w:marTop w:val="0"/>
      <w:marBottom w:val="0"/>
      <w:divBdr>
        <w:top w:val="none" w:sz="0" w:space="0" w:color="auto"/>
        <w:left w:val="none" w:sz="0" w:space="0" w:color="auto"/>
        <w:bottom w:val="none" w:sz="0" w:space="0" w:color="auto"/>
        <w:right w:val="none" w:sz="0" w:space="0" w:color="auto"/>
      </w:divBdr>
    </w:div>
    <w:div w:id="1523862836">
      <w:bodyDiv w:val="1"/>
      <w:marLeft w:val="0"/>
      <w:marRight w:val="0"/>
      <w:marTop w:val="0"/>
      <w:marBottom w:val="0"/>
      <w:divBdr>
        <w:top w:val="none" w:sz="0" w:space="0" w:color="auto"/>
        <w:left w:val="none" w:sz="0" w:space="0" w:color="auto"/>
        <w:bottom w:val="none" w:sz="0" w:space="0" w:color="auto"/>
        <w:right w:val="none" w:sz="0" w:space="0" w:color="auto"/>
      </w:divBdr>
    </w:div>
    <w:div w:id="1585799329">
      <w:bodyDiv w:val="1"/>
      <w:marLeft w:val="0"/>
      <w:marRight w:val="0"/>
      <w:marTop w:val="0"/>
      <w:marBottom w:val="0"/>
      <w:divBdr>
        <w:top w:val="none" w:sz="0" w:space="0" w:color="auto"/>
        <w:left w:val="none" w:sz="0" w:space="0" w:color="auto"/>
        <w:bottom w:val="none" w:sz="0" w:space="0" w:color="auto"/>
        <w:right w:val="none" w:sz="0" w:space="0" w:color="auto"/>
      </w:divBdr>
    </w:div>
    <w:div w:id="1715735085">
      <w:bodyDiv w:val="1"/>
      <w:marLeft w:val="0"/>
      <w:marRight w:val="0"/>
      <w:marTop w:val="0"/>
      <w:marBottom w:val="0"/>
      <w:divBdr>
        <w:top w:val="none" w:sz="0" w:space="0" w:color="auto"/>
        <w:left w:val="none" w:sz="0" w:space="0" w:color="auto"/>
        <w:bottom w:val="none" w:sz="0" w:space="0" w:color="auto"/>
        <w:right w:val="none" w:sz="0" w:space="0" w:color="auto"/>
      </w:divBdr>
    </w:div>
    <w:div w:id="1716808291">
      <w:bodyDiv w:val="1"/>
      <w:marLeft w:val="0"/>
      <w:marRight w:val="0"/>
      <w:marTop w:val="0"/>
      <w:marBottom w:val="0"/>
      <w:divBdr>
        <w:top w:val="none" w:sz="0" w:space="0" w:color="auto"/>
        <w:left w:val="none" w:sz="0" w:space="0" w:color="auto"/>
        <w:bottom w:val="none" w:sz="0" w:space="0" w:color="auto"/>
        <w:right w:val="none" w:sz="0" w:space="0" w:color="auto"/>
      </w:divBdr>
    </w:div>
    <w:div w:id="1738556034">
      <w:bodyDiv w:val="1"/>
      <w:marLeft w:val="0"/>
      <w:marRight w:val="0"/>
      <w:marTop w:val="0"/>
      <w:marBottom w:val="0"/>
      <w:divBdr>
        <w:top w:val="none" w:sz="0" w:space="0" w:color="auto"/>
        <w:left w:val="none" w:sz="0" w:space="0" w:color="auto"/>
        <w:bottom w:val="none" w:sz="0" w:space="0" w:color="auto"/>
        <w:right w:val="none" w:sz="0" w:space="0" w:color="auto"/>
      </w:divBdr>
    </w:div>
    <w:div w:id="1745029288">
      <w:bodyDiv w:val="1"/>
      <w:marLeft w:val="0"/>
      <w:marRight w:val="0"/>
      <w:marTop w:val="0"/>
      <w:marBottom w:val="0"/>
      <w:divBdr>
        <w:top w:val="none" w:sz="0" w:space="0" w:color="auto"/>
        <w:left w:val="none" w:sz="0" w:space="0" w:color="auto"/>
        <w:bottom w:val="none" w:sz="0" w:space="0" w:color="auto"/>
        <w:right w:val="none" w:sz="0" w:space="0" w:color="auto"/>
      </w:divBdr>
    </w:div>
    <w:div w:id="1822498403">
      <w:bodyDiv w:val="1"/>
      <w:marLeft w:val="0"/>
      <w:marRight w:val="0"/>
      <w:marTop w:val="0"/>
      <w:marBottom w:val="0"/>
      <w:divBdr>
        <w:top w:val="none" w:sz="0" w:space="0" w:color="auto"/>
        <w:left w:val="none" w:sz="0" w:space="0" w:color="auto"/>
        <w:bottom w:val="none" w:sz="0" w:space="0" w:color="auto"/>
        <w:right w:val="none" w:sz="0" w:space="0" w:color="auto"/>
      </w:divBdr>
      <w:divsChild>
        <w:div w:id="291404982">
          <w:marLeft w:val="0"/>
          <w:marRight w:val="0"/>
          <w:marTop w:val="0"/>
          <w:marBottom w:val="0"/>
          <w:divBdr>
            <w:top w:val="none" w:sz="0" w:space="0" w:color="auto"/>
            <w:left w:val="none" w:sz="0" w:space="0" w:color="auto"/>
            <w:bottom w:val="none" w:sz="0" w:space="0" w:color="auto"/>
            <w:right w:val="none" w:sz="0" w:space="0" w:color="auto"/>
          </w:divBdr>
          <w:divsChild>
            <w:div w:id="1904946056">
              <w:marLeft w:val="0"/>
              <w:marRight w:val="0"/>
              <w:marTop w:val="0"/>
              <w:marBottom w:val="0"/>
              <w:divBdr>
                <w:top w:val="none" w:sz="0" w:space="0" w:color="auto"/>
                <w:left w:val="none" w:sz="0" w:space="0" w:color="auto"/>
                <w:bottom w:val="none" w:sz="0" w:space="0" w:color="auto"/>
                <w:right w:val="none" w:sz="0" w:space="0" w:color="auto"/>
              </w:divBdr>
              <w:divsChild>
                <w:div w:id="368995555">
                  <w:marLeft w:val="0"/>
                  <w:marRight w:val="0"/>
                  <w:marTop w:val="0"/>
                  <w:marBottom w:val="0"/>
                  <w:divBdr>
                    <w:top w:val="none" w:sz="0" w:space="0" w:color="auto"/>
                    <w:left w:val="none" w:sz="0" w:space="0" w:color="auto"/>
                    <w:bottom w:val="none" w:sz="0" w:space="0" w:color="auto"/>
                    <w:right w:val="none" w:sz="0" w:space="0" w:color="auto"/>
                  </w:divBdr>
                  <w:divsChild>
                    <w:div w:id="406417313">
                      <w:marLeft w:val="0"/>
                      <w:marRight w:val="0"/>
                      <w:marTop w:val="0"/>
                      <w:marBottom w:val="0"/>
                      <w:divBdr>
                        <w:top w:val="none" w:sz="0" w:space="0" w:color="auto"/>
                        <w:left w:val="none" w:sz="0" w:space="0" w:color="auto"/>
                        <w:bottom w:val="none" w:sz="0" w:space="0" w:color="auto"/>
                        <w:right w:val="none" w:sz="0" w:space="0" w:color="auto"/>
                      </w:divBdr>
                      <w:divsChild>
                        <w:div w:id="294336770">
                          <w:marLeft w:val="0"/>
                          <w:marRight w:val="0"/>
                          <w:marTop w:val="0"/>
                          <w:marBottom w:val="0"/>
                          <w:divBdr>
                            <w:top w:val="none" w:sz="0" w:space="0" w:color="auto"/>
                            <w:left w:val="none" w:sz="0" w:space="0" w:color="auto"/>
                            <w:bottom w:val="none" w:sz="0" w:space="0" w:color="auto"/>
                            <w:right w:val="none" w:sz="0" w:space="0" w:color="auto"/>
                          </w:divBdr>
                          <w:divsChild>
                            <w:div w:id="62725362">
                              <w:marLeft w:val="0"/>
                              <w:marRight w:val="0"/>
                              <w:marTop w:val="0"/>
                              <w:marBottom w:val="0"/>
                              <w:divBdr>
                                <w:top w:val="none" w:sz="0" w:space="0" w:color="auto"/>
                                <w:left w:val="none" w:sz="0" w:space="0" w:color="auto"/>
                                <w:bottom w:val="none" w:sz="0" w:space="0" w:color="auto"/>
                                <w:right w:val="none" w:sz="0" w:space="0" w:color="auto"/>
                              </w:divBdr>
                              <w:divsChild>
                                <w:div w:id="341594925">
                                  <w:marLeft w:val="0"/>
                                  <w:marRight w:val="0"/>
                                  <w:marTop w:val="0"/>
                                  <w:marBottom w:val="0"/>
                                  <w:divBdr>
                                    <w:top w:val="none" w:sz="0" w:space="0" w:color="auto"/>
                                    <w:left w:val="none" w:sz="0" w:space="0" w:color="auto"/>
                                    <w:bottom w:val="none" w:sz="0" w:space="0" w:color="auto"/>
                                    <w:right w:val="none" w:sz="0" w:space="0" w:color="auto"/>
                                  </w:divBdr>
                                  <w:divsChild>
                                    <w:div w:id="1421177454">
                                      <w:marLeft w:val="0"/>
                                      <w:marRight w:val="0"/>
                                      <w:marTop w:val="0"/>
                                      <w:marBottom w:val="0"/>
                                      <w:divBdr>
                                        <w:top w:val="single" w:sz="6" w:space="0" w:color="F5F5F5"/>
                                        <w:left w:val="single" w:sz="6" w:space="0" w:color="F5F5F5"/>
                                        <w:bottom w:val="single" w:sz="6" w:space="0" w:color="F5F5F5"/>
                                        <w:right w:val="single" w:sz="6" w:space="0" w:color="F5F5F5"/>
                                      </w:divBdr>
                                      <w:divsChild>
                                        <w:div w:id="1897739924">
                                          <w:marLeft w:val="0"/>
                                          <w:marRight w:val="0"/>
                                          <w:marTop w:val="0"/>
                                          <w:marBottom w:val="0"/>
                                          <w:divBdr>
                                            <w:top w:val="none" w:sz="0" w:space="0" w:color="auto"/>
                                            <w:left w:val="none" w:sz="0" w:space="0" w:color="auto"/>
                                            <w:bottom w:val="none" w:sz="0" w:space="0" w:color="auto"/>
                                            <w:right w:val="none" w:sz="0" w:space="0" w:color="auto"/>
                                          </w:divBdr>
                                          <w:divsChild>
                                            <w:div w:id="19825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968065">
      <w:bodyDiv w:val="1"/>
      <w:marLeft w:val="0"/>
      <w:marRight w:val="0"/>
      <w:marTop w:val="0"/>
      <w:marBottom w:val="0"/>
      <w:divBdr>
        <w:top w:val="none" w:sz="0" w:space="0" w:color="auto"/>
        <w:left w:val="none" w:sz="0" w:space="0" w:color="auto"/>
        <w:bottom w:val="none" w:sz="0" w:space="0" w:color="auto"/>
        <w:right w:val="none" w:sz="0" w:space="0" w:color="auto"/>
      </w:divBdr>
      <w:divsChild>
        <w:div w:id="1476291487">
          <w:marLeft w:val="0"/>
          <w:marRight w:val="0"/>
          <w:marTop w:val="0"/>
          <w:marBottom w:val="0"/>
          <w:divBdr>
            <w:top w:val="none" w:sz="0" w:space="0" w:color="auto"/>
            <w:left w:val="none" w:sz="0" w:space="0" w:color="auto"/>
            <w:bottom w:val="none" w:sz="0" w:space="0" w:color="auto"/>
            <w:right w:val="none" w:sz="0" w:space="0" w:color="auto"/>
          </w:divBdr>
          <w:divsChild>
            <w:div w:id="1241525573">
              <w:marLeft w:val="0"/>
              <w:marRight w:val="0"/>
              <w:marTop w:val="0"/>
              <w:marBottom w:val="0"/>
              <w:divBdr>
                <w:top w:val="none" w:sz="0" w:space="0" w:color="auto"/>
                <w:left w:val="none" w:sz="0" w:space="0" w:color="auto"/>
                <w:bottom w:val="none" w:sz="0" w:space="0" w:color="auto"/>
                <w:right w:val="none" w:sz="0" w:space="0" w:color="auto"/>
              </w:divBdr>
              <w:divsChild>
                <w:div w:id="2079788402">
                  <w:marLeft w:val="0"/>
                  <w:marRight w:val="0"/>
                  <w:marTop w:val="0"/>
                  <w:marBottom w:val="0"/>
                  <w:divBdr>
                    <w:top w:val="none" w:sz="0" w:space="0" w:color="auto"/>
                    <w:left w:val="none" w:sz="0" w:space="0" w:color="auto"/>
                    <w:bottom w:val="none" w:sz="0" w:space="0" w:color="auto"/>
                    <w:right w:val="none" w:sz="0" w:space="0" w:color="auto"/>
                  </w:divBdr>
                  <w:divsChild>
                    <w:div w:id="84235133">
                      <w:marLeft w:val="0"/>
                      <w:marRight w:val="0"/>
                      <w:marTop w:val="0"/>
                      <w:marBottom w:val="0"/>
                      <w:divBdr>
                        <w:top w:val="none" w:sz="0" w:space="0" w:color="auto"/>
                        <w:left w:val="none" w:sz="0" w:space="0" w:color="auto"/>
                        <w:bottom w:val="none" w:sz="0" w:space="0" w:color="auto"/>
                        <w:right w:val="none" w:sz="0" w:space="0" w:color="auto"/>
                      </w:divBdr>
                      <w:divsChild>
                        <w:div w:id="1369798528">
                          <w:marLeft w:val="0"/>
                          <w:marRight w:val="0"/>
                          <w:marTop w:val="0"/>
                          <w:marBottom w:val="0"/>
                          <w:divBdr>
                            <w:top w:val="none" w:sz="0" w:space="0" w:color="auto"/>
                            <w:left w:val="none" w:sz="0" w:space="0" w:color="auto"/>
                            <w:bottom w:val="none" w:sz="0" w:space="0" w:color="auto"/>
                            <w:right w:val="none" w:sz="0" w:space="0" w:color="auto"/>
                          </w:divBdr>
                          <w:divsChild>
                            <w:div w:id="179244175">
                              <w:marLeft w:val="0"/>
                              <w:marRight w:val="0"/>
                              <w:marTop w:val="0"/>
                              <w:marBottom w:val="0"/>
                              <w:divBdr>
                                <w:top w:val="none" w:sz="0" w:space="0" w:color="auto"/>
                                <w:left w:val="none" w:sz="0" w:space="0" w:color="auto"/>
                                <w:bottom w:val="none" w:sz="0" w:space="0" w:color="auto"/>
                                <w:right w:val="none" w:sz="0" w:space="0" w:color="auto"/>
                              </w:divBdr>
                              <w:divsChild>
                                <w:div w:id="582684253">
                                  <w:marLeft w:val="0"/>
                                  <w:marRight w:val="0"/>
                                  <w:marTop w:val="0"/>
                                  <w:marBottom w:val="0"/>
                                  <w:divBdr>
                                    <w:top w:val="none" w:sz="0" w:space="0" w:color="auto"/>
                                    <w:left w:val="none" w:sz="0" w:space="0" w:color="auto"/>
                                    <w:bottom w:val="none" w:sz="0" w:space="0" w:color="auto"/>
                                    <w:right w:val="none" w:sz="0" w:space="0" w:color="auto"/>
                                  </w:divBdr>
                                  <w:divsChild>
                                    <w:div w:id="2007634469">
                                      <w:marLeft w:val="0"/>
                                      <w:marRight w:val="0"/>
                                      <w:marTop w:val="0"/>
                                      <w:marBottom w:val="0"/>
                                      <w:divBdr>
                                        <w:top w:val="single" w:sz="6" w:space="0" w:color="F5F5F5"/>
                                        <w:left w:val="single" w:sz="6" w:space="0" w:color="F5F5F5"/>
                                        <w:bottom w:val="single" w:sz="6" w:space="0" w:color="F5F5F5"/>
                                        <w:right w:val="single" w:sz="6" w:space="0" w:color="F5F5F5"/>
                                      </w:divBdr>
                                      <w:divsChild>
                                        <w:div w:id="2131582315">
                                          <w:marLeft w:val="0"/>
                                          <w:marRight w:val="0"/>
                                          <w:marTop w:val="0"/>
                                          <w:marBottom w:val="0"/>
                                          <w:divBdr>
                                            <w:top w:val="none" w:sz="0" w:space="0" w:color="auto"/>
                                            <w:left w:val="none" w:sz="0" w:space="0" w:color="auto"/>
                                            <w:bottom w:val="none" w:sz="0" w:space="0" w:color="auto"/>
                                            <w:right w:val="none" w:sz="0" w:space="0" w:color="auto"/>
                                          </w:divBdr>
                                          <w:divsChild>
                                            <w:div w:id="1087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812772">
      <w:bodyDiv w:val="1"/>
      <w:marLeft w:val="0"/>
      <w:marRight w:val="0"/>
      <w:marTop w:val="0"/>
      <w:marBottom w:val="0"/>
      <w:divBdr>
        <w:top w:val="none" w:sz="0" w:space="0" w:color="auto"/>
        <w:left w:val="none" w:sz="0" w:space="0" w:color="auto"/>
        <w:bottom w:val="none" w:sz="0" w:space="0" w:color="auto"/>
        <w:right w:val="none" w:sz="0" w:space="0" w:color="auto"/>
      </w:divBdr>
    </w:div>
    <w:div w:id="1922256726">
      <w:bodyDiv w:val="1"/>
      <w:marLeft w:val="0"/>
      <w:marRight w:val="0"/>
      <w:marTop w:val="0"/>
      <w:marBottom w:val="0"/>
      <w:divBdr>
        <w:top w:val="none" w:sz="0" w:space="0" w:color="auto"/>
        <w:left w:val="none" w:sz="0" w:space="0" w:color="auto"/>
        <w:bottom w:val="none" w:sz="0" w:space="0" w:color="auto"/>
        <w:right w:val="none" w:sz="0" w:space="0" w:color="auto"/>
      </w:divBdr>
    </w:div>
    <w:div w:id="1943564005">
      <w:bodyDiv w:val="1"/>
      <w:marLeft w:val="0"/>
      <w:marRight w:val="0"/>
      <w:marTop w:val="0"/>
      <w:marBottom w:val="0"/>
      <w:divBdr>
        <w:top w:val="none" w:sz="0" w:space="0" w:color="auto"/>
        <w:left w:val="none" w:sz="0" w:space="0" w:color="auto"/>
        <w:bottom w:val="none" w:sz="0" w:space="0" w:color="auto"/>
        <w:right w:val="none" w:sz="0" w:space="0" w:color="auto"/>
      </w:divBdr>
    </w:div>
    <w:div w:id="2081126588">
      <w:bodyDiv w:val="1"/>
      <w:marLeft w:val="0"/>
      <w:marRight w:val="0"/>
      <w:marTop w:val="0"/>
      <w:marBottom w:val="0"/>
      <w:divBdr>
        <w:top w:val="none" w:sz="0" w:space="0" w:color="auto"/>
        <w:left w:val="none" w:sz="0" w:space="0" w:color="auto"/>
        <w:bottom w:val="none" w:sz="0" w:space="0" w:color="auto"/>
        <w:right w:val="none" w:sz="0" w:space="0" w:color="auto"/>
      </w:divBdr>
      <w:divsChild>
        <w:div w:id="1501316191">
          <w:marLeft w:val="0"/>
          <w:marRight w:val="0"/>
          <w:marTop w:val="0"/>
          <w:marBottom w:val="0"/>
          <w:divBdr>
            <w:top w:val="none" w:sz="0" w:space="0" w:color="auto"/>
            <w:left w:val="none" w:sz="0" w:space="0" w:color="auto"/>
            <w:bottom w:val="none" w:sz="0" w:space="0" w:color="auto"/>
            <w:right w:val="none" w:sz="0" w:space="0" w:color="auto"/>
          </w:divBdr>
          <w:divsChild>
            <w:div w:id="1283420170">
              <w:marLeft w:val="0"/>
              <w:marRight w:val="0"/>
              <w:marTop w:val="0"/>
              <w:marBottom w:val="0"/>
              <w:divBdr>
                <w:top w:val="none" w:sz="0" w:space="0" w:color="auto"/>
                <w:left w:val="none" w:sz="0" w:space="0" w:color="auto"/>
                <w:bottom w:val="none" w:sz="0" w:space="0" w:color="auto"/>
                <w:right w:val="none" w:sz="0" w:space="0" w:color="auto"/>
              </w:divBdr>
              <w:divsChild>
                <w:div w:id="593051317">
                  <w:marLeft w:val="0"/>
                  <w:marRight w:val="0"/>
                  <w:marTop w:val="0"/>
                  <w:marBottom w:val="0"/>
                  <w:divBdr>
                    <w:top w:val="single" w:sz="12" w:space="0" w:color="005D9E"/>
                    <w:left w:val="single" w:sz="6" w:space="9" w:color="B9DBEA"/>
                    <w:bottom w:val="single" w:sz="2" w:space="8" w:color="B9DBEA"/>
                    <w:right w:val="single" w:sz="6" w:space="9" w:color="B9DBEA"/>
                  </w:divBdr>
                  <w:divsChild>
                    <w:div w:id="23725314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 w:id="214499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png"/><Relationship Id="rId138" Type="http://schemas.openxmlformats.org/officeDocument/2006/relationships/hyperlink" Target="https://developers.redhat.com/blog/2015/11/19/dns-your-openshift-v3-cluster/" TargetMode="External"/><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hyperlink" Target="http://manageiq.org/docs/get-started/" TargetMode="External"/><Relationship Id="rId205" Type="http://schemas.openxmlformats.org/officeDocument/2006/relationships/image" Target="media/image15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raw.githubusercontent.com/openshift/origin/master/examples/jenkins/pipeline/bluegreen-pipeline.yaml" TargetMode="External"/><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4.png"/><Relationship Id="rId149" Type="http://schemas.openxmlformats.org/officeDocument/2006/relationships/hyperlink" Target="https://github.com/openshift/source-to-image/release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26.png"/><Relationship Id="rId165" Type="http://schemas.openxmlformats.org/officeDocument/2006/relationships/image" Target="media/image130.png"/><Relationship Id="rId181" Type="http://schemas.openxmlformats.org/officeDocument/2006/relationships/hyperlink" Target="http://www.projectatomic.io/" TargetMode="External"/><Relationship Id="rId186" Type="http://schemas.openxmlformats.org/officeDocument/2006/relationships/image" Target="media/image144.png"/><Relationship Id="rId211"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cats-a-b-deploy.router.default.svc.cluster.local/" TargetMode="External"/><Relationship Id="rId150" Type="http://schemas.openxmlformats.org/officeDocument/2006/relationships/hyperlink" Target="https://github.com/openshift/source-to-image/releases/download/v1.1.7/source-to-image-v1.1.7-226afa1-linux-amd64.tar.gz" TargetMode="External"/><Relationship Id="rId155" Type="http://schemas.openxmlformats.org/officeDocument/2006/relationships/image" Target="media/image122.png"/><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hyperlink" Target="https://github.com/ManageIQ/manageiq-pods" TargetMode="External"/><Relationship Id="rId197" Type="http://schemas.openxmlformats.org/officeDocument/2006/relationships/hyperlink" Target="http://docs.saas.hand-china.com/docs/hitoa/zh_CN/latest/user-guide/it-business-analysis/openshift-manangeIQ.html" TargetMode="External"/><Relationship Id="rId206" Type="http://schemas.openxmlformats.org/officeDocument/2006/relationships/image" Target="media/image157.png"/><Relationship Id="rId201" Type="http://schemas.openxmlformats.org/officeDocument/2006/relationships/image" Target="media/image152.png"/><Relationship Id="rId12" Type="http://schemas.openxmlformats.org/officeDocument/2006/relationships/hyperlink" Target="https://jenkins-ci-cd.router.default.svc.cluster.loca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cotd-rollback.router.default.svc.cluster.local"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7.png"/><Relationship Id="rId166" Type="http://schemas.openxmlformats.org/officeDocument/2006/relationships/image" Target="media/image131.png"/><Relationship Id="rId182" Type="http://schemas.openxmlformats.org/officeDocument/2006/relationships/image" Target="media/image142.png"/><Relationship Id="rId18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grafana-openshift-infra.router.default.svc.cluster.local" TargetMode="External"/><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github.com/openshift/origin/blob/master/examples/logging/logging-deployer.yaml" TargetMode="External"/><Relationship Id="rId135" Type="http://schemas.openxmlformats.org/officeDocument/2006/relationships/image" Target="media/image108.png"/><Relationship Id="rId151" Type="http://schemas.openxmlformats.org/officeDocument/2006/relationships/image" Target="media/image119.png"/><Relationship Id="rId156" Type="http://schemas.openxmlformats.org/officeDocument/2006/relationships/image" Target="media/image123.png"/><Relationship Id="rId177" Type="http://schemas.openxmlformats.org/officeDocument/2006/relationships/hyperlink" Target="https://github.com/openshift-s2i/s2i-wildfly" TargetMode="External"/><Relationship Id="rId198" Type="http://schemas.openxmlformats.org/officeDocument/2006/relationships/image" Target="media/image149.png"/><Relationship Id="rId172" Type="http://schemas.openxmlformats.org/officeDocument/2006/relationships/image" Target="media/image137.png"/><Relationship Id="rId193" Type="http://schemas.openxmlformats.org/officeDocument/2006/relationships/hyperlink" Target="http://manageiq.org/docs/get-started/docker" TargetMode="External"/><Relationship Id="rId202" Type="http://schemas.openxmlformats.org/officeDocument/2006/relationships/image" Target="media/image153.png"/><Relationship Id="rId207" Type="http://schemas.openxmlformats.org/officeDocument/2006/relationships/image" Target="media/image15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cotd-rollback.router.default.svc.cluster.local" TargetMode="External"/><Relationship Id="rId120" Type="http://schemas.openxmlformats.org/officeDocument/2006/relationships/hyperlink" Target="http://prometheus-openshift-infra.router.default.svc.cluster.local" TargetMode="External"/><Relationship Id="rId125" Type="http://schemas.openxmlformats.org/officeDocument/2006/relationships/hyperlink" Target="https://github.com/debianmaster/openshift-examples/blob/master/promethus/grafana-dashboard.jso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162" Type="http://schemas.openxmlformats.org/officeDocument/2006/relationships/image" Target="media/image128.png"/><Relationship Id="rId183" Type="http://schemas.openxmlformats.org/officeDocument/2006/relationships/hyperlink" Target="https://registry-console-default.router.default.svc.cluster.local&#65292;developer/1" TargetMode="External"/><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raw.githubusercontent.com/openshift/origin/master/examples/jenkins/pipeline/samplepipeline.yaml" TargetMode="External"/><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hyperlink" Target="https://raw.githubusercontent.com/openshift/origin/master/examples/logging/logging-deployer.yaml" TargetMode="External"/><Relationship Id="rId136" Type="http://schemas.openxmlformats.org/officeDocument/2006/relationships/hyperlink" Target="http://www.dockone.io/article/946" TargetMode="External"/><Relationship Id="rId157" Type="http://schemas.openxmlformats.org/officeDocument/2006/relationships/image" Target="media/image124.png"/><Relationship Id="rId178" Type="http://schemas.openxmlformats.org/officeDocument/2006/relationships/hyperlink" Target="https://docs.openshift.org/latest/install_config/registry/deploy_registry_existing_clusters.html" TargetMode="Externa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38.png"/><Relationship Id="rId194" Type="http://schemas.openxmlformats.org/officeDocument/2006/relationships/hyperlink" Target="http://talk.manageiq.org/t/manageiq-docker-container-cannot-not-be-connected-with-web-browser/2076/2"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github.com/openshift/origin/tree/master/examples/jenkins/pipeline" TargetMode="External"/><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github.com/leoterry-ulric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hyperlink" Target="http://192.168.200.56:8080/" TargetMode="External"/><Relationship Id="rId184" Type="http://schemas.openxmlformats.org/officeDocument/2006/relationships/image" Target="media/image143.png"/><Relationship Id="rId18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prometheus-openshift-infra.router.default.svc.cluster.local" TargetMode="External"/><Relationship Id="rId137" Type="http://schemas.openxmlformats.org/officeDocument/2006/relationships/hyperlink" Target="http://blog.csdn.net/technofiend/article/details/53838199" TargetMode="External"/><Relationship Id="rId158" Type="http://schemas.openxmlformats.org/officeDocument/2006/relationships/hyperlink" Target="https://github.com/leoterry-ulrica/mybank-demo-maven"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cities-a-b-deploy.router.default.svc.cluster.local" TargetMode="External"/><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hyperlink" Target="http://archive.apache.org/dist/tomcat/tomcat-8/v8.5.5/bin/apache-tomcat-8.5.5.tar.gz" TargetMode="External"/><Relationship Id="rId174" Type="http://schemas.openxmlformats.org/officeDocument/2006/relationships/image" Target="media/image139.png"/><Relationship Id="rId179" Type="http://schemas.openxmlformats.org/officeDocument/2006/relationships/hyperlink" Target="https://github.com/xiaoping378/blog/blob/master/posts/openshift%E5%AE%9E%E8%B7%B5-%E9%95%9C%E5%83%8F%E7%AE%A1%E7%90%86.md" TargetMode="External"/><Relationship Id="rId195" Type="http://schemas.openxmlformats.org/officeDocument/2006/relationships/image" Target="media/image148.png"/><Relationship Id="rId209" Type="http://schemas.openxmlformats.org/officeDocument/2006/relationships/image" Target="media/image160.png"/><Relationship Id="rId190" Type="http://schemas.openxmlformats.org/officeDocument/2006/relationships/hyperlink" Target="https://github.com/hawkular/hawkular-openshift-agent.git" TargetMode="External"/><Relationship Id="rId204" Type="http://schemas.openxmlformats.org/officeDocument/2006/relationships/image" Target="media/image155.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hyperlink" Target="https://master.example.com:8443/" TargetMode="External"/><Relationship Id="rId31" Type="http://schemas.microsoft.com/office/2016/09/relationships/commentsIds" Target="commentsIds.xml"/><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hyperlink" Target="https://github.com/openshift/nodejs-ex.git" TargetMode="External"/><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hyperlink" Target="https://openshift-cockpit-openshift.router.default.svc.cluster.loca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ipaas.com.cn/blog/post/seanzhau/299621f870e3" TargetMode="External"/><Relationship Id="rId210" Type="http://schemas.openxmlformats.org/officeDocument/2006/relationships/image" Target="media/image161.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raw.githubusercontent.com/openshift/origin/master/examples/logging/logging-deployer.yaml" TargetMode="External"/><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hyperlink" Target="http://manageiq.org/docs/get-started/basic-configuration" TargetMode="External"/><Relationship Id="rId200" Type="http://schemas.openxmlformats.org/officeDocument/2006/relationships/image" Target="media/image151.png"/><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5b&#39033;&#30446;&#21517;&#31216;%5d&#25968;&#25454;&#2421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9F39D-A724-4472-A2EF-311B5BF25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[项目名称]数据库设计说明书.dot</Template>
  <TotalTime>1569</TotalTime>
  <Pages>107</Pages>
  <Words>5999</Words>
  <Characters>34197</Characters>
  <Application>Microsoft Office Word</Application>
  <DocSecurity>0</DocSecurity>
  <Lines>284</Lines>
  <Paragraphs>80</Paragraphs>
  <ScaleCrop>false</ScaleCrop>
  <Company>数慧</Company>
  <LinksUpToDate>false</LinksUpToDate>
  <CharactersWithSpaces>40116</CharactersWithSpaces>
  <SharedDoc>false</SharedDoc>
  <HLinks>
    <vt:vector size="180" baseType="variant">
      <vt:variant>
        <vt:i4>336530307</vt:i4>
      </vt:variant>
      <vt:variant>
        <vt:i4>165</vt:i4>
      </vt:variant>
      <vt:variant>
        <vt:i4>0</vt:i4>
      </vt:variant>
      <vt:variant>
        <vt:i4>5</vt:i4>
      </vt:variant>
      <vt:variant>
        <vt:lpwstr/>
      </vt:variant>
      <vt:variant>
        <vt:lpwstr>_TBSYS_DATASOURCE（数据源表）</vt:lpwstr>
      </vt:variant>
      <vt:variant>
        <vt:i4>-1787588398</vt:i4>
      </vt:variant>
      <vt:variant>
        <vt:i4>162</vt:i4>
      </vt:variant>
      <vt:variant>
        <vt:i4>0</vt:i4>
      </vt:variant>
      <vt:variant>
        <vt:i4>5</vt:i4>
      </vt:variant>
      <vt:variant>
        <vt:lpwstr/>
      </vt:variant>
      <vt:variant>
        <vt:lpwstr>_TBSYS_LOCATIONITEM(区划定位项表)</vt:lpwstr>
      </vt:variant>
      <vt:variant>
        <vt:i4>1423807757</vt:i4>
      </vt:variant>
      <vt:variant>
        <vt:i4>159</vt:i4>
      </vt:variant>
      <vt:variant>
        <vt:i4>0</vt:i4>
      </vt:variant>
      <vt:variant>
        <vt:i4>5</vt:i4>
      </vt:variant>
      <vt:variant>
        <vt:lpwstr/>
      </vt:variant>
      <vt:variant>
        <vt:lpwstr>_TBSYS_LOCATIONLEVEL(区划定位层表)</vt:lpwstr>
      </vt:variant>
      <vt:variant>
        <vt:i4>-1568913354</vt:i4>
      </vt:variant>
      <vt:variant>
        <vt:i4>156</vt:i4>
      </vt:variant>
      <vt:variant>
        <vt:i4>0</vt:i4>
      </vt:variant>
      <vt:variant>
        <vt:i4>5</vt:i4>
      </vt:variant>
      <vt:variant>
        <vt:lpwstr/>
      </vt:variant>
      <vt:variant>
        <vt:lpwstr>_TBSYS_LAYERSOURCE（图层数据源表）</vt:lpwstr>
      </vt:variant>
      <vt:variant>
        <vt:i4>1152649134</vt:i4>
      </vt:variant>
      <vt:variant>
        <vt:i4>153</vt:i4>
      </vt:variant>
      <vt:variant>
        <vt:i4>0</vt:i4>
      </vt:variant>
      <vt:variant>
        <vt:i4>5</vt:i4>
      </vt:variant>
      <vt:variant>
        <vt:lpwstr/>
      </vt:variant>
      <vt:variant>
        <vt:lpwstr>_TBSYS_STYLEGALLERY（符号配置方案表）</vt:lpwstr>
      </vt:variant>
      <vt:variant>
        <vt:i4>-584677628</vt:i4>
      </vt:variant>
      <vt:variant>
        <vt:i4>150</vt:i4>
      </vt:variant>
      <vt:variant>
        <vt:i4>0</vt:i4>
      </vt:variant>
      <vt:variant>
        <vt:i4>5</vt:i4>
      </vt:variant>
      <vt:variant>
        <vt:lpwstr/>
      </vt:variant>
      <vt:variant>
        <vt:lpwstr>_TBSYS_STYLEGALLERYCLASS（符号类型分类表）</vt:lpwstr>
      </vt:variant>
      <vt:variant>
        <vt:i4>-1255485251</vt:i4>
      </vt:variant>
      <vt:variant>
        <vt:i4>147</vt:i4>
      </vt:variant>
      <vt:variant>
        <vt:i4>0</vt:i4>
      </vt:variant>
      <vt:variant>
        <vt:i4>5</vt:i4>
      </vt:variant>
      <vt:variant>
        <vt:lpwstr/>
      </vt:variant>
      <vt:variant>
        <vt:lpwstr>_TBSYS_DICDETAIL（字典明细表）</vt:lpwstr>
      </vt:variant>
      <vt:variant>
        <vt:i4>-1508573671</vt:i4>
      </vt:variant>
      <vt:variant>
        <vt:i4>144</vt:i4>
      </vt:variant>
      <vt:variant>
        <vt:i4>0</vt:i4>
      </vt:variant>
      <vt:variant>
        <vt:i4>5</vt:i4>
      </vt:variant>
      <vt:variant>
        <vt:lpwstr/>
      </vt:variant>
      <vt:variant>
        <vt:lpwstr>_TBSYS_FUNCTIONITEMS(系统功能表)</vt:lpwstr>
      </vt:variant>
      <vt:variant>
        <vt:i4>816161204</vt:i4>
      </vt:variant>
      <vt:variant>
        <vt:i4>141</vt:i4>
      </vt:variant>
      <vt:variant>
        <vt:i4>0</vt:i4>
      </vt:variant>
      <vt:variant>
        <vt:i4>5</vt:i4>
      </vt:variant>
      <vt:variant>
        <vt:lpwstr/>
      </vt:variant>
      <vt:variant>
        <vt:lpwstr>_TBSYS_DATAOBJECT_OPERATIONS(资源操作关联表</vt:lpwstr>
      </vt:variant>
      <vt:variant>
        <vt:i4>234709044</vt:i4>
      </vt:variant>
      <vt:variant>
        <vt:i4>138</vt:i4>
      </vt:variant>
      <vt:variant>
        <vt:i4>0</vt:i4>
      </vt:variant>
      <vt:variant>
        <vt:i4>5</vt:i4>
      </vt:variant>
      <vt:variant>
        <vt:lpwstr/>
      </vt:variant>
      <vt:variant>
        <vt:lpwstr>_TBSYS_DATAOBJECT(数据资源表)</vt:lpwstr>
      </vt:variant>
      <vt:variant>
        <vt:i4>1510153277</vt:i4>
      </vt:variant>
      <vt:variant>
        <vt:i4>135</vt:i4>
      </vt:variant>
      <vt:variant>
        <vt:i4>0</vt:i4>
      </vt:variant>
      <vt:variant>
        <vt:i4>5</vt:i4>
      </vt:variant>
      <vt:variant>
        <vt:lpwstr/>
      </vt:variant>
      <vt:variant>
        <vt:lpwstr>_TBSYS_DATARESOURCETYPE（数据资源类型表）</vt:lpwstr>
      </vt:variant>
      <vt:variant>
        <vt:i4>1507390</vt:i4>
      </vt:variant>
      <vt:variant>
        <vt:i4>110</vt:i4>
      </vt:variant>
      <vt:variant>
        <vt:i4>0</vt:i4>
      </vt:variant>
      <vt:variant>
        <vt:i4>5</vt:i4>
      </vt:variant>
      <vt:variant>
        <vt:lpwstr/>
      </vt:variant>
      <vt:variant>
        <vt:lpwstr>_Toc245205938</vt:lpwstr>
      </vt:variant>
      <vt:variant>
        <vt:i4>1507390</vt:i4>
      </vt:variant>
      <vt:variant>
        <vt:i4>104</vt:i4>
      </vt:variant>
      <vt:variant>
        <vt:i4>0</vt:i4>
      </vt:variant>
      <vt:variant>
        <vt:i4>5</vt:i4>
      </vt:variant>
      <vt:variant>
        <vt:lpwstr/>
      </vt:variant>
      <vt:variant>
        <vt:lpwstr>_Toc245205937</vt:lpwstr>
      </vt:variant>
      <vt:variant>
        <vt:i4>1507390</vt:i4>
      </vt:variant>
      <vt:variant>
        <vt:i4>98</vt:i4>
      </vt:variant>
      <vt:variant>
        <vt:i4>0</vt:i4>
      </vt:variant>
      <vt:variant>
        <vt:i4>5</vt:i4>
      </vt:variant>
      <vt:variant>
        <vt:lpwstr/>
      </vt:variant>
      <vt:variant>
        <vt:lpwstr>_Toc245205936</vt:lpwstr>
      </vt:variant>
      <vt:variant>
        <vt:i4>1507390</vt:i4>
      </vt:variant>
      <vt:variant>
        <vt:i4>92</vt:i4>
      </vt:variant>
      <vt:variant>
        <vt:i4>0</vt:i4>
      </vt:variant>
      <vt:variant>
        <vt:i4>5</vt:i4>
      </vt:variant>
      <vt:variant>
        <vt:lpwstr/>
      </vt:variant>
      <vt:variant>
        <vt:lpwstr>_Toc245205935</vt:lpwstr>
      </vt:variant>
      <vt:variant>
        <vt:i4>1507390</vt:i4>
      </vt:variant>
      <vt:variant>
        <vt:i4>86</vt:i4>
      </vt:variant>
      <vt:variant>
        <vt:i4>0</vt:i4>
      </vt:variant>
      <vt:variant>
        <vt:i4>5</vt:i4>
      </vt:variant>
      <vt:variant>
        <vt:lpwstr/>
      </vt:variant>
      <vt:variant>
        <vt:lpwstr>_Toc245205934</vt:lpwstr>
      </vt:variant>
      <vt:variant>
        <vt:i4>1507390</vt:i4>
      </vt:variant>
      <vt:variant>
        <vt:i4>80</vt:i4>
      </vt:variant>
      <vt:variant>
        <vt:i4>0</vt:i4>
      </vt:variant>
      <vt:variant>
        <vt:i4>5</vt:i4>
      </vt:variant>
      <vt:variant>
        <vt:lpwstr/>
      </vt:variant>
      <vt:variant>
        <vt:lpwstr>_Toc245205933</vt:lpwstr>
      </vt:variant>
      <vt:variant>
        <vt:i4>1507390</vt:i4>
      </vt:variant>
      <vt:variant>
        <vt:i4>74</vt:i4>
      </vt:variant>
      <vt:variant>
        <vt:i4>0</vt:i4>
      </vt:variant>
      <vt:variant>
        <vt:i4>5</vt:i4>
      </vt:variant>
      <vt:variant>
        <vt:lpwstr/>
      </vt:variant>
      <vt:variant>
        <vt:lpwstr>_Toc245205932</vt:lpwstr>
      </vt:variant>
      <vt:variant>
        <vt:i4>1507390</vt:i4>
      </vt:variant>
      <vt:variant>
        <vt:i4>68</vt:i4>
      </vt:variant>
      <vt:variant>
        <vt:i4>0</vt:i4>
      </vt:variant>
      <vt:variant>
        <vt:i4>5</vt:i4>
      </vt:variant>
      <vt:variant>
        <vt:lpwstr/>
      </vt:variant>
      <vt:variant>
        <vt:lpwstr>_Toc245205931</vt:lpwstr>
      </vt:variant>
      <vt:variant>
        <vt:i4>1507390</vt:i4>
      </vt:variant>
      <vt:variant>
        <vt:i4>62</vt:i4>
      </vt:variant>
      <vt:variant>
        <vt:i4>0</vt:i4>
      </vt:variant>
      <vt:variant>
        <vt:i4>5</vt:i4>
      </vt:variant>
      <vt:variant>
        <vt:lpwstr/>
      </vt:variant>
      <vt:variant>
        <vt:lpwstr>_Toc245205930</vt:lpwstr>
      </vt:variant>
      <vt:variant>
        <vt:i4>1441854</vt:i4>
      </vt:variant>
      <vt:variant>
        <vt:i4>56</vt:i4>
      </vt:variant>
      <vt:variant>
        <vt:i4>0</vt:i4>
      </vt:variant>
      <vt:variant>
        <vt:i4>5</vt:i4>
      </vt:variant>
      <vt:variant>
        <vt:lpwstr/>
      </vt:variant>
      <vt:variant>
        <vt:lpwstr>_Toc245205929</vt:lpwstr>
      </vt:variant>
      <vt:variant>
        <vt:i4>1441854</vt:i4>
      </vt:variant>
      <vt:variant>
        <vt:i4>50</vt:i4>
      </vt:variant>
      <vt:variant>
        <vt:i4>0</vt:i4>
      </vt:variant>
      <vt:variant>
        <vt:i4>5</vt:i4>
      </vt:variant>
      <vt:variant>
        <vt:lpwstr/>
      </vt:variant>
      <vt:variant>
        <vt:lpwstr>_Toc245205928</vt:lpwstr>
      </vt:variant>
      <vt:variant>
        <vt:i4>1441854</vt:i4>
      </vt:variant>
      <vt:variant>
        <vt:i4>44</vt:i4>
      </vt:variant>
      <vt:variant>
        <vt:i4>0</vt:i4>
      </vt:variant>
      <vt:variant>
        <vt:i4>5</vt:i4>
      </vt:variant>
      <vt:variant>
        <vt:lpwstr/>
      </vt:variant>
      <vt:variant>
        <vt:lpwstr>_Toc245205927</vt:lpwstr>
      </vt:variant>
      <vt:variant>
        <vt:i4>1441854</vt:i4>
      </vt:variant>
      <vt:variant>
        <vt:i4>38</vt:i4>
      </vt:variant>
      <vt:variant>
        <vt:i4>0</vt:i4>
      </vt:variant>
      <vt:variant>
        <vt:i4>5</vt:i4>
      </vt:variant>
      <vt:variant>
        <vt:lpwstr/>
      </vt:variant>
      <vt:variant>
        <vt:lpwstr>_Toc245205926</vt:lpwstr>
      </vt:variant>
      <vt:variant>
        <vt:i4>1441854</vt:i4>
      </vt:variant>
      <vt:variant>
        <vt:i4>32</vt:i4>
      </vt:variant>
      <vt:variant>
        <vt:i4>0</vt:i4>
      </vt:variant>
      <vt:variant>
        <vt:i4>5</vt:i4>
      </vt:variant>
      <vt:variant>
        <vt:lpwstr/>
      </vt:variant>
      <vt:variant>
        <vt:lpwstr>_Toc245205925</vt:lpwstr>
      </vt:variant>
      <vt:variant>
        <vt:i4>1441854</vt:i4>
      </vt:variant>
      <vt:variant>
        <vt:i4>26</vt:i4>
      </vt:variant>
      <vt:variant>
        <vt:i4>0</vt:i4>
      </vt:variant>
      <vt:variant>
        <vt:i4>5</vt:i4>
      </vt:variant>
      <vt:variant>
        <vt:lpwstr/>
      </vt:variant>
      <vt:variant>
        <vt:lpwstr>_Toc245205924</vt:lpwstr>
      </vt:variant>
      <vt:variant>
        <vt:i4>1441854</vt:i4>
      </vt:variant>
      <vt:variant>
        <vt:i4>20</vt:i4>
      </vt:variant>
      <vt:variant>
        <vt:i4>0</vt:i4>
      </vt:variant>
      <vt:variant>
        <vt:i4>5</vt:i4>
      </vt:variant>
      <vt:variant>
        <vt:lpwstr/>
      </vt:variant>
      <vt:variant>
        <vt:lpwstr>_Toc245205923</vt:lpwstr>
      </vt:variant>
      <vt:variant>
        <vt:i4>1441854</vt:i4>
      </vt:variant>
      <vt:variant>
        <vt:i4>14</vt:i4>
      </vt:variant>
      <vt:variant>
        <vt:i4>0</vt:i4>
      </vt:variant>
      <vt:variant>
        <vt:i4>5</vt:i4>
      </vt:variant>
      <vt:variant>
        <vt:lpwstr/>
      </vt:variant>
      <vt:variant>
        <vt:lpwstr>_Toc245205922</vt:lpwstr>
      </vt:variant>
      <vt:variant>
        <vt:i4>1441854</vt:i4>
      </vt:variant>
      <vt:variant>
        <vt:i4>8</vt:i4>
      </vt:variant>
      <vt:variant>
        <vt:i4>0</vt:i4>
      </vt:variant>
      <vt:variant>
        <vt:i4>5</vt:i4>
      </vt:variant>
      <vt:variant>
        <vt:lpwstr/>
      </vt:variant>
      <vt:variant>
        <vt:lpwstr>_Toc245205921</vt:lpwstr>
      </vt:variant>
      <vt:variant>
        <vt:i4>1441854</vt:i4>
      </vt:variant>
      <vt:variant>
        <vt:i4>2</vt:i4>
      </vt:variant>
      <vt:variant>
        <vt:i4>0</vt:i4>
      </vt:variant>
      <vt:variant>
        <vt:i4>5</vt:i4>
      </vt:variant>
      <vt:variant>
        <vt:lpwstr/>
      </vt:variant>
      <vt:variant>
        <vt:lpwstr>_Toc245205920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Alixs</dc:creator>
  <cp:keywords/>
  <dc:description/>
  <cp:lastModifiedBy>thinkpad</cp:lastModifiedBy>
  <cp:revision>367</cp:revision>
  <cp:lastPrinted>2017-10-14T02:47:00Z</cp:lastPrinted>
  <dcterms:created xsi:type="dcterms:W3CDTF">2017-10-14T02:45:00Z</dcterms:created>
  <dcterms:modified xsi:type="dcterms:W3CDTF">2017-12-21T00:56:00Z</dcterms:modified>
</cp:coreProperties>
</file>