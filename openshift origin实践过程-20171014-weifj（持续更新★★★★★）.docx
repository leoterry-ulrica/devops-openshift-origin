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95742376" w:displacedByCustomXml="next"/>
    <w:sdt>
      <w:sdtPr>
        <w:rPr>
          <w:rFonts w:ascii="Times New Roman" w:hAnsi="Times New Roman" w:cs="Times New Roman"/>
          <w:b w:val="0"/>
          <w:bCs w:val="0"/>
          <w:kern w:val="2"/>
          <w:sz w:val="21"/>
          <w:szCs w:val="24"/>
          <w:lang w:val="zh-CN"/>
        </w:rPr>
        <w:id w:val="1114240624"/>
        <w:docPartObj>
          <w:docPartGallery w:val="Table of Contents"/>
          <w:docPartUnique/>
        </w:docPartObj>
      </w:sdtPr>
      <w:sdtEndPr/>
      <w:sdtContent>
        <w:p w14:paraId="2A45A9CE" w14:textId="3B078525" w:rsidR="00CC19DF" w:rsidRDefault="00CC19DF" w:rsidP="005567CC">
          <w:pPr>
            <w:pStyle w:val="1"/>
          </w:pPr>
          <w:r>
            <w:rPr>
              <w:lang w:val="zh-CN"/>
            </w:rPr>
            <w:t>目录</w:t>
          </w:r>
          <w:bookmarkEnd w:id="0"/>
        </w:p>
        <w:bookmarkStart w:id="1" w:name="_GoBack"/>
        <w:bookmarkEnd w:id="1"/>
        <w:p w14:paraId="13307945" w14:textId="77777777" w:rsidR="0082065C" w:rsidRDefault="00CC19DF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5742376" w:history="1">
            <w:r w:rsidR="0082065C" w:rsidRPr="00895CE1">
              <w:rPr>
                <w:rStyle w:val="a9"/>
                <w:noProof/>
              </w:rPr>
              <w:t>1</w:t>
            </w:r>
            <w:r w:rsidR="0082065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82065C" w:rsidRPr="00895CE1">
              <w:rPr>
                <w:rStyle w:val="a9"/>
                <w:rFonts w:hint="eastAsia"/>
                <w:noProof/>
                <w:lang w:val="zh-CN"/>
              </w:rPr>
              <w:t>目录</w:t>
            </w:r>
            <w:r w:rsidR="0082065C">
              <w:rPr>
                <w:noProof/>
                <w:webHidden/>
              </w:rPr>
              <w:tab/>
            </w:r>
            <w:r w:rsidR="0082065C">
              <w:rPr>
                <w:noProof/>
                <w:webHidden/>
              </w:rPr>
              <w:fldChar w:fldCharType="begin"/>
            </w:r>
            <w:r w:rsidR="0082065C">
              <w:rPr>
                <w:noProof/>
                <w:webHidden/>
              </w:rPr>
              <w:instrText xml:space="preserve"> PAGEREF _Toc495742376 \h </w:instrText>
            </w:r>
            <w:r w:rsidR="0082065C">
              <w:rPr>
                <w:noProof/>
                <w:webHidden/>
              </w:rPr>
            </w:r>
            <w:r w:rsidR="0082065C">
              <w:rPr>
                <w:noProof/>
                <w:webHidden/>
              </w:rPr>
              <w:fldChar w:fldCharType="separate"/>
            </w:r>
            <w:r w:rsidR="0082065C">
              <w:rPr>
                <w:noProof/>
                <w:webHidden/>
              </w:rPr>
              <w:t>1</w:t>
            </w:r>
            <w:r w:rsidR="0082065C">
              <w:rPr>
                <w:noProof/>
                <w:webHidden/>
              </w:rPr>
              <w:fldChar w:fldCharType="end"/>
            </w:r>
          </w:hyperlink>
        </w:p>
        <w:p w14:paraId="45A8FDE5" w14:textId="77777777" w:rsidR="0082065C" w:rsidRDefault="0082065C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77" w:history="1">
            <w:r w:rsidRPr="00895CE1">
              <w:rPr>
                <w:rStyle w:val="a9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作者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10C02" w14:textId="77777777" w:rsidR="0082065C" w:rsidRDefault="0082065C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78" w:history="1">
            <w:r w:rsidRPr="00895CE1">
              <w:rPr>
                <w:rStyle w:val="a9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6B66B" w14:textId="77777777" w:rsidR="0082065C" w:rsidRDefault="0082065C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79" w:history="1">
            <w:r w:rsidRPr="00895CE1">
              <w:rPr>
                <w:rStyle w:val="a9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ECEF" w14:textId="77777777" w:rsidR="0082065C" w:rsidRDefault="0082065C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0" w:history="1">
            <w:r w:rsidRPr="00895CE1">
              <w:rPr>
                <w:rStyle w:val="a9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项目列表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E39EF" w14:textId="77777777" w:rsidR="0082065C" w:rsidRDefault="0082065C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1" w:history="1">
            <w:r w:rsidRPr="00895CE1">
              <w:rPr>
                <w:rStyle w:val="a9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noProof/>
              </w:rPr>
              <w:t>Openshift</w:t>
            </w:r>
            <w:r w:rsidRPr="00895CE1">
              <w:rPr>
                <w:rStyle w:val="a9"/>
                <w:rFonts w:hint="eastAsia"/>
                <w:noProof/>
              </w:rPr>
              <w:t>与</w:t>
            </w:r>
            <w:r w:rsidRPr="00895CE1">
              <w:rPr>
                <w:rStyle w:val="a9"/>
                <w:noProof/>
              </w:rPr>
              <w:t>jenkins</w:t>
            </w:r>
            <w:r w:rsidRPr="00895CE1">
              <w:rPr>
                <w:rStyle w:val="a9"/>
                <w:rFonts w:hint="eastAsia"/>
                <w:noProof/>
              </w:rPr>
              <w:t>集成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146A4" w14:textId="77777777" w:rsidR="0082065C" w:rsidRDefault="0082065C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2" w:history="1">
            <w:r w:rsidRPr="00895CE1">
              <w:rPr>
                <w:rStyle w:val="a9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构建部署流水线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FB9A0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3" w:history="1">
            <w:r w:rsidRPr="00895CE1">
              <w:rPr>
                <w:rStyle w:val="a9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创建三个环境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03DE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4" w:history="1">
            <w:r w:rsidRPr="00895CE1">
              <w:rPr>
                <w:rStyle w:val="a9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配置访问权限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E4633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5" w:history="1">
            <w:r w:rsidRPr="00895CE1">
              <w:rPr>
                <w:rStyle w:val="a9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创建集成测试环境部署配置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7D13F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6" w:history="1">
            <w:r w:rsidRPr="00895CE1">
              <w:rPr>
                <w:rStyle w:val="a9"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创建生产环境部署配置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312A2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7" w:history="1">
            <w:r w:rsidRPr="00895CE1">
              <w:rPr>
                <w:rStyle w:val="a9"/>
                <w:noProof/>
              </w:rPr>
              <w:t>7.5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</w:t>
            </w:r>
            <w:r w:rsidRPr="00895CE1">
              <w:rPr>
                <w:rStyle w:val="a9"/>
                <w:noProof/>
              </w:rPr>
              <w:t>DEV</w:t>
            </w:r>
            <w:r w:rsidRPr="00895CE1">
              <w:rPr>
                <w:rStyle w:val="a9"/>
                <w:rFonts w:hint="eastAsia"/>
                <w:noProof/>
              </w:rPr>
              <w:t>构建配置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ECC42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8" w:history="1">
            <w:r w:rsidRPr="00895CE1">
              <w:rPr>
                <w:rStyle w:val="a9"/>
                <w:noProof/>
              </w:rPr>
              <w:t>7.6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</w:t>
            </w:r>
            <w:r w:rsidRPr="00895CE1">
              <w:rPr>
                <w:rStyle w:val="a9"/>
                <w:noProof/>
              </w:rPr>
              <w:t>SIT</w:t>
            </w:r>
            <w:r w:rsidRPr="00895CE1">
              <w:rPr>
                <w:rStyle w:val="a9"/>
                <w:rFonts w:hint="eastAsia"/>
                <w:noProof/>
              </w:rPr>
              <w:t>构建配置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EE009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89" w:history="1">
            <w:r w:rsidRPr="00895CE1">
              <w:rPr>
                <w:rStyle w:val="a9"/>
                <w:noProof/>
              </w:rPr>
              <w:t>7.7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</w:t>
            </w:r>
            <w:r w:rsidRPr="00895CE1">
              <w:rPr>
                <w:rStyle w:val="a9"/>
                <w:noProof/>
              </w:rPr>
              <w:t>RELEASE</w:t>
            </w:r>
            <w:r w:rsidRPr="00895CE1">
              <w:rPr>
                <w:rStyle w:val="a9"/>
                <w:rFonts w:hint="eastAsia"/>
                <w:noProof/>
              </w:rPr>
              <w:t>构建配置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58DDC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0" w:history="1">
            <w:r w:rsidRPr="00895CE1">
              <w:rPr>
                <w:rStyle w:val="a9"/>
                <w:noProof/>
              </w:rPr>
              <w:t>7.8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配置流水线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033E6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1" w:history="1">
            <w:r w:rsidRPr="00895CE1">
              <w:rPr>
                <w:rStyle w:val="a9"/>
                <w:noProof/>
              </w:rPr>
              <w:t>7.9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查看各个</w:t>
            </w:r>
            <w:r w:rsidRPr="00895CE1">
              <w:rPr>
                <w:rStyle w:val="a9"/>
                <w:noProof/>
              </w:rPr>
              <w:t>build</w:t>
            </w:r>
            <w:r w:rsidRPr="00895CE1">
              <w:rPr>
                <w:rStyle w:val="a9"/>
                <w:rFonts w:hint="eastAsia"/>
                <w:noProof/>
              </w:rPr>
              <w:t>汇总情况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3C583" w14:textId="77777777" w:rsidR="0082065C" w:rsidRDefault="0082065C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2" w:history="1">
            <w:r w:rsidRPr="00895CE1">
              <w:rPr>
                <w:rStyle w:val="a9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noProof/>
              </w:rPr>
              <w:t>Openshift</w:t>
            </w:r>
            <w:r w:rsidRPr="00895CE1">
              <w:rPr>
                <w:rStyle w:val="a9"/>
                <w:rFonts w:hint="eastAsia"/>
                <w:noProof/>
              </w:rPr>
              <w:t>流水线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D0CF5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3" w:history="1">
            <w:r w:rsidRPr="00895CE1">
              <w:rPr>
                <w:rStyle w:val="a9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部署一个</w:t>
            </w:r>
            <w:r w:rsidRPr="00895CE1">
              <w:rPr>
                <w:rStyle w:val="a9"/>
                <w:noProof/>
              </w:rPr>
              <w:t>jenkins</w:t>
            </w:r>
            <w:r w:rsidRPr="00895CE1">
              <w:rPr>
                <w:rStyle w:val="a9"/>
                <w:rFonts w:hint="eastAsia"/>
                <w:noProof/>
              </w:rPr>
              <w:t>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6C8BA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4" w:history="1">
            <w:r w:rsidRPr="00895CE1">
              <w:rPr>
                <w:rStyle w:val="a9"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部署示例应用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F6A79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5" w:history="1">
            <w:r w:rsidRPr="00895CE1">
              <w:rPr>
                <w:rStyle w:val="a9"/>
                <w:noProof/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触发流水线构建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49B2C" w14:textId="77777777" w:rsidR="0082065C" w:rsidRDefault="0082065C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6" w:history="1">
            <w:r w:rsidRPr="00895CE1">
              <w:rPr>
                <w:rStyle w:val="a9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蓝绿</w:t>
            </w:r>
            <w:r w:rsidRPr="00895CE1">
              <w:rPr>
                <w:rStyle w:val="a9"/>
                <w:noProof/>
              </w:rPr>
              <w:t>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19A16" w14:textId="77777777" w:rsidR="0082065C" w:rsidRDefault="0082065C">
          <w:pPr>
            <w:pStyle w:val="10"/>
            <w:tabs>
              <w:tab w:val="left" w:pos="63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7" w:history="1">
            <w:r w:rsidRPr="00895CE1">
              <w:rPr>
                <w:rStyle w:val="a9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noProof/>
              </w:rPr>
              <w:t>A/B</w:t>
            </w:r>
            <w:r w:rsidRPr="00895CE1">
              <w:rPr>
                <w:rStyle w:val="a9"/>
                <w:rFonts w:hint="eastAsia"/>
                <w:noProof/>
              </w:rPr>
              <w:t>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1132F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8" w:history="1">
            <w:r w:rsidRPr="00895CE1">
              <w:rPr>
                <w:rStyle w:val="a9"/>
                <w:noProof/>
              </w:rPr>
              <w:t>10.1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9E012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399" w:history="1">
            <w:r w:rsidRPr="00895CE1">
              <w:rPr>
                <w:rStyle w:val="a9"/>
                <w:noProof/>
              </w:rPr>
              <w:t>10.2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</w:t>
            </w:r>
            <w:r w:rsidRPr="00895CE1">
              <w:rPr>
                <w:rStyle w:val="a9"/>
                <w:noProof/>
              </w:rPr>
              <w:t>application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5DEE4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0" w:history="1">
            <w:r w:rsidRPr="00895CE1">
              <w:rPr>
                <w:rStyle w:val="a9"/>
                <w:noProof/>
              </w:rPr>
              <w:t>10.3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</w:t>
            </w:r>
            <w:r w:rsidRPr="00895CE1">
              <w:rPr>
                <w:rStyle w:val="a9"/>
                <w:noProof/>
              </w:rPr>
              <w:t>application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4AE31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1" w:history="1">
            <w:r w:rsidRPr="00895CE1">
              <w:rPr>
                <w:rStyle w:val="a9"/>
                <w:noProof/>
              </w:rPr>
              <w:t>10.4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</w:t>
            </w:r>
            <w:r w:rsidRPr="00895CE1">
              <w:rPr>
                <w:rStyle w:val="a9"/>
                <w:noProof/>
              </w:rPr>
              <w:t>ab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B4DB6" w14:textId="77777777" w:rsidR="0082065C" w:rsidRDefault="0082065C">
          <w:pPr>
            <w:pStyle w:val="10"/>
            <w:tabs>
              <w:tab w:val="left" w:pos="4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2" w:history="1">
            <w:r w:rsidRPr="00895CE1">
              <w:rPr>
                <w:rStyle w:val="a9"/>
                <w:noProof/>
              </w:rPr>
              <w:t>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noProof/>
              </w:rPr>
              <w:t>Rollbacks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13CFF" w14:textId="77777777" w:rsidR="0082065C" w:rsidRDefault="0082065C">
          <w:pPr>
            <w:pStyle w:val="10"/>
            <w:tabs>
              <w:tab w:val="left" w:pos="63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3" w:history="1">
            <w:r w:rsidRPr="00895CE1">
              <w:rPr>
                <w:rStyle w:val="a9"/>
                <w:noProof/>
              </w:rPr>
              <w:t>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小智</w:t>
            </w:r>
            <w:r w:rsidRPr="00895CE1">
              <w:rPr>
                <w:rStyle w:val="a9"/>
                <w:noProof/>
              </w:rPr>
              <w:t>docker</w:t>
            </w:r>
            <w:r w:rsidRPr="00895CE1">
              <w:rPr>
                <w:rStyle w:val="a9"/>
                <w:rFonts w:hint="eastAsia"/>
                <w:noProof/>
              </w:rPr>
              <w:t>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DE279" w14:textId="77777777" w:rsidR="0082065C" w:rsidRDefault="0082065C">
          <w:pPr>
            <w:pStyle w:val="10"/>
            <w:tabs>
              <w:tab w:val="left" w:pos="63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4" w:history="1">
            <w:r w:rsidRPr="00895CE1">
              <w:rPr>
                <w:rStyle w:val="a9"/>
                <w:noProof/>
              </w:rPr>
              <w:t>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监控（</w:t>
            </w:r>
            <w:r w:rsidRPr="00895CE1">
              <w:rPr>
                <w:rStyle w:val="a9"/>
                <w:noProof/>
              </w:rPr>
              <w:t>Prometheus &amp;&amp; Grafana</w:t>
            </w:r>
            <w:r w:rsidRPr="00895CE1">
              <w:rPr>
                <w:rStyle w:val="a9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5FBA6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5" w:history="1">
            <w:r w:rsidRPr="00895CE1">
              <w:rPr>
                <w:rStyle w:val="a9"/>
                <w:noProof/>
              </w:rPr>
              <w:t>13.1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3D1EA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6" w:history="1">
            <w:r w:rsidRPr="00895CE1">
              <w:rPr>
                <w:rStyle w:val="a9"/>
                <w:noProof/>
              </w:rPr>
              <w:t>13.2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添加</w:t>
            </w:r>
            <w:r w:rsidRPr="00895CE1">
              <w:rPr>
                <w:rStyle w:val="a9"/>
                <w:noProof/>
              </w:rPr>
              <w:t>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8EA35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7" w:history="1">
            <w:r w:rsidRPr="00895CE1">
              <w:rPr>
                <w:rStyle w:val="a9"/>
                <w:noProof/>
              </w:rPr>
              <w:t>13.3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访问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DB1D2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8" w:history="1">
            <w:r w:rsidRPr="00895CE1">
              <w:rPr>
                <w:rStyle w:val="a9"/>
                <w:noProof/>
              </w:rPr>
              <w:t>13.4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添加</w:t>
            </w:r>
            <w:r w:rsidRPr="00895CE1">
              <w:rPr>
                <w:rStyle w:val="a9"/>
                <w:noProof/>
              </w:rPr>
              <w:t xml:space="preserve">prometheus </w:t>
            </w:r>
            <w:r w:rsidRPr="00895CE1">
              <w:rPr>
                <w:rStyle w:val="a9"/>
                <w:rFonts w:hint="eastAsia"/>
                <w:noProof/>
              </w:rPr>
              <w:t>以作为</w:t>
            </w:r>
            <w:r w:rsidRPr="00895CE1">
              <w:rPr>
                <w:rStyle w:val="a9"/>
                <w:noProof/>
              </w:rPr>
              <w:t xml:space="preserve"> grafna</w:t>
            </w:r>
            <w:r w:rsidRPr="00895CE1">
              <w:rPr>
                <w:rStyle w:val="a9"/>
                <w:rFonts w:hint="eastAsia"/>
                <w:noProof/>
              </w:rPr>
              <w:t>的数据源和仪表盘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B9277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09" w:history="1">
            <w:r w:rsidRPr="00895CE1">
              <w:rPr>
                <w:rStyle w:val="a9"/>
                <w:noProof/>
              </w:rPr>
              <w:t>13.5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导入仪表盘（</w:t>
            </w:r>
            <w:r w:rsidRPr="00895CE1">
              <w:rPr>
                <w:rStyle w:val="a9"/>
                <w:noProof/>
              </w:rPr>
              <w:t>dashboard</w:t>
            </w:r>
            <w:r w:rsidRPr="00895CE1">
              <w:rPr>
                <w:rStyle w:val="a9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EBC85" w14:textId="77777777" w:rsidR="0082065C" w:rsidRDefault="0082065C">
          <w:pPr>
            <w:pStyle w:val="10"/>
            <w:tabs>
              <w:tab w:val="left" w:pos="63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0" w:history="1">
            <w:r w:rsidRPr="00895CE1">
              <w:rPr>
                <w:rStyle w:val="a9"/>
                <w:noProof/>
              </w:rPr>
              <w:t>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日志管理（</w:t>
            </w:r>
            <w:r w:rsidRPr="00895CE1">
              <w:rPr>
                <w:rStyle w:val="a9"/>
                <w:noProof/>
              </w:rPr>
              <w:t>EFK</w:t>
            </w:r>
            <w:r w:rsidRPr="00895CE1">
              <w:rPr>
                <w:rStyle w:val="a9"/>
                <w:rFonts w:hint="eastAsia"/>
                <w:noProof/>
              </w:rPr>
              <w:t>，没部署好）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2F343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1" w:history="1">
            <w:r w:rsidRPr="00895CE1">
              <w:rPr>
                <w:rStyle w:val="a9"/>
                <w:noProof/>
              </w:rPr>
              <w:t>14.1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</w:t>
            </w:r>
            <w:r w:rsidRPr="00895CE1">
              <w:rPr>
                <w:rStyle w:val="a9"/>
                <w:noProof/>
              </w:rPr>
              <w:t>logging-efk</w:t>
            </w:r>
            <w:r w:rsidRPr="00895CE1">
              <w:rPr>
                <w:rStyle w:val="a9"/>
                <w:rFonts w:hint="eastAsia"/>
                <w:noProof/>
              </w:rPr>
              <w:t>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B2CF9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2" w:history="1">
            <w:r w:rsidRPr="00895CE1">
              <w:rPr>
                <w:rStyle w:val="a9"/>
                <w:noProof/>
              </w:rPr>
              <w:t>14.2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创建部署模板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95248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3" w:history="1">
            <w:r w:rsidRPr="00895CE1">
              <w:rPr>
                <w:rStyle w:val="a9"/>
                <w:noProof/>
              </w:rPr>
              <w:t>14.3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配置</w:t>
            </w:r>
            <w:r w:rsidRPr="00895CE1">
              <w:rPr>
                <w:rStyle w:val="a9"/>
                <w:noProof/>
              </w:rPr>
              <w:t>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65784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4" w:history="1">
            <w:r w:rsidRPr="00895CE1">
              <w:rPr>
                <w:rStyle w:val="a9"/>
                <w:noProof/>
              </w:rPr>
              <w:t>14.4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配置证书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8481A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5" w:history="1">
            <w:r w:rsidRPr="00895CE1">
              <w:rPr>
                <w:rStyle w:val="a9"/>
                <w:noProof/>
              </w:rPr>
              <w:t>14.5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部署日志组件模板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315E3" w14:textId="77777777" w:rsidR="0082065C" w:rsidRDefault="0082065C">
          <w:pPr>
            <w:pStyle w:val="10"/>
            <w:tabs>
              <w:tab w:val="left" w:pos="63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6" w:history="1">
            <w:r w:rsidRPr="00895CE1">
              <w:rPr>
                <w:rStyle w:val="a9"/>
                <w:noProof/>
              </w:rPr>
              <w:t>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部署单独</w:t>
            </w:r>
            <w:r w:rsidRPr="00895CE1">
              <w:rPr>
                <w:rStyle w:val="a9"/>
                <w:noProof/>
              </w:rPr>
              <w:t>DNS</w:t>
            </w:r>
            <w:r w:rsidRPr="00895CE1">
              <w:rPr>
                <w:rStyle w:val="a9"/>
                <w:rFonts w:hint="eastAsia"/>
                <w:noProof/>
              </w:rPr>
              <w:t>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B9CD4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7" w:history="1">
            <w:r w:rsidRPr="00895CE1">
              <w:rPr>
                <w:rStyle w:val="a9"/>
                <w:noProof/>
              </w:rPr>
              <w:t>15.1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安装</w:t>
            </w:r>
            <w:r w:rsidRPr="00895CE1">
              <w:rPr>
                <w:rStyle w:val="a9"/>
                <w:noProof/>
              </w:rPr>
              <w:t>dns</w:t>
            </w:r>
            <w:r w:rsidRPr="00895CE1">
              <w:rPr>
                <w:rStyle w:val="a9"/>
                <w:rFonts w:hint="eastAsia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C3222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8" w:history="1">
            <w:r w:rsidRPr="00895CE1">
              <w:rPr>
                <w:rStyle w:val="a9"/>
                <w:noProof/>
              </w:rPr>
              <w:t>15.2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配置</w:t>
            </w:r>
            <w:r w:rsidRPr="00895CE1">
              <w:rPr>
                <w:rStyle w:val="a9"/>
                <w:noProof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BEFE9" w14:textId="77777777" w:rsidR="0082065C" w:rsidRDefault="0082065C">
          <w:pPr>
            <w:pStyle w:val="30"/>
            <w:tabs>
              <w:tab w:val="left" w:pos="126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19" w:history="1">
            <w:r w:rsidRPr="00895CE1">
              <w:rPr>
                <w:rStyle w:val="a9"/>
                <w:noProof/>
              </w:rPr>
              <w:t>15.2.1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修改文件开始地方的配置：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F81E7" w14:textId="77777777" w:rsidR="0082065C" w:rsidRDefault="0082065C">
          <w:pPr>
            <w:pStyle w:val="30"/>
            <w:tabs>
              <w:tab w:val="left" w:pos="126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20" w:history="1">
            <w:r w:rsidRPr="00895CE1">
              <w:rPr>
                <w:rStyle w:val="a9"/>
                <w:noProof/>
              </w:rPr>
              <w:t>15.2.2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添加自定义域名（相当于设置顶级域）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766F7" w14:textId="77777777" w:rsidR="0082065C" w:rsidRDefault="0082065C">
          <w:pPr>
            <w:pStyle w:val="30"/>
            <w:tabs>
              <w:tab w:val="left" w:pos="126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21" w:history="1">
            <w:r w:rsidRPr="00895CE1">
              <w:rPr>
                <w:rStyle w:val="a9"/>
                <w:noProof/>
              </w:rPr>
              <w:t>15.2.3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添加</w:t>
            </w:r>
            <w:r w:rsidRPr="00895CE1">
              <w:rPr>
                <w:rStyle w:val="a9"/>
                <w:noProof/>
              </w:rPr>
              <w:t>nameserver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5E8B9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22" w:history="1">
            <w:r w:rsidRPr="00895CE1">
              <w:rPr>
                <w:rStyle w:val="a9"/>
                <w:noProof/>
              </w:rPr>
              <w:t>15.3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增加</w:t>
            </w:r>
            <w:r w:rsidRPr="00895CE1">
              <w:rPr>
                <w:rStyle w:val="a9"/>
                <w:noProof/>
              </w:rPr>
              <w:t>named</w:t>
            </w:r>
            <w:r w:rsidRPr="00895CE1">
              <w:rPr>
                <w:rStyle w:val="a9"/>
                <w:rFonts w:hint="eastAsia"/>
                <w:noProof/>
              </w:rPr>
              <w:t>对文件的权限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DD6A1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23" w:history="1">
            <w:r w:rsidRPr="00895CE1">
              <w:rPr>
                <w:rStyle w:val="a9"/>
                <w:noProof/>
              </w:rPr>
              <w:t>15.4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重启服务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F94A9" w14:textId="77777777" w:rsidR="0082065C" w:rsidRDefault="0082065C">
          <w:pPr>
            <w:pStyle w:val="2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24" w:history="1">
            <w:r w:rsidRPr="00895CE1">
              <w:rPr>
                <w:rStyle w:val="a9"/>
                <w:noProof/>
              </w:rPr>
              <w:t>15.5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6FDBF" w14:textId="77777777" w:rsidR="0082065C" w:rsidRDefault="0082065C">
          <w:pPr>
            <w:pStyle w:val="30"/>
            <w:tabs>
              <w:tab w:val="left" w:pos="126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25" w:history="1">
            <w:r w:rsidRPr="00895CE1">
              <w:rPr>
                <w:rStyle w:val="a9"/>
                <w:noProof/>
              </w:rPr>
              <w:t>15.5.1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服务器验证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17DE1" w14:textId="77777777" w:rsidR="0082065C" w:rsidRDefault="0082065C">
          <w:pPr>
            <w:pStyle w:val="30"/>
            <w:tabs>
              <w:tab w:val="left" w:pos="126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5742426" w:history="1">
            <w:r w:rsidRPr="00895CE1">
              <w:rPr>
                <w:rStyle w:val="a9"/>
                <w:noProof/>
              </w:rPr>
              <w:t>15.5.2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95CE1">
              <w:rPr>
                <w:rStyle w:val="a9"/>
                <w:rFonts w:hint="eastAsia"/>
                <w:noProof/>
              </w:rPr>
              <w:t>客户端验证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_Toc495742426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1ABD0" w14:textId="00CA058A" w:rsidR="00CC19DF" w:rsidRDefault="00CC19DF" w:rsidP="0019226C">
          <w:r>
            <w:rPr>
              <w:b/>
              <w:bCs/>
              <w:lang w:val="zh-CN"/>
            </w:rPr>
            <w:fldChar w:fldCharType="end"/>
          </w:r>
        </w:p>
      </w:sdtContent>
    </w:sdt>
    <w:p w14:paraId="11098FBF" w14:textId="36DC5D17" w:rsidR="007D7610" w:rsidRDefault="007D7610" w:rsidP="0019226C">
      <w:pPr>
        <w:pStyle w:val="1"/>
      </w:pPr>
      <w:bookmarkStart w:id="2" w:name="_Toc495742377"/>
      <w:r>
        <w:rPr>
          <w:rFonts w:hint="eastAsia"/>
        </w:rPr>
        <w:t>作者</w:t>
      </w:r>
      <w:bookmarkEnd w:id="2"/>
    </w:p>
    <w:p w14:paraId="3B33694C" w14:textId="77777777" w:rsidR="0042288F" w:rsidRDefault="000538B6" w:rsidP="007D7610">
      <w:pPr>
        <w:rPr>
          <w:rFonts w:hint="eastAsia"/>
        </w:rPr>
      </w:pPr>
      <w:r>
        <w:rPr>
          <w:rFonts w:hint="eastAsia"/>
        </w:rPr>
        <w:t>姓名：</w:t>
      </w:r>
      <w:r>
        <w:rPr>
          <w:rFonts w:hint="eastAsia"/>
        </w:rPr>
        <w:t>weifj</w:t>
      </w:r>
    </w:p>
    <w:p w14:paraId="3EEC18DE" w14:textId="3E5B5DE1" w:rsidR="007D7610" w:rsidRDefault="00302C50" w:rsidP="007D7610">
      <w:r>
        <w:rPr>
          <w:rFonts w:hint="eastAsia"/>
        </w:rPr>
        <w:t>英文名：</w:t>
      </w:r>
      <w:r>
        <w:rPr>
          <w:rFonts w:hint="eastAsia"/>
        </w:rPr>
        <w:t>leoterry</w:t>
      </w:r>
    </w:p>
    <w:p w14:paraId="4B278584" w14:textId="59796F4D" w:rsidR="000538B6" w:rsidRDefault="000538B6" w:rsidP="007D7610">
      <w:r>
        <w:rPr>
          <w:rFonts w:hint="eastAsia"/>
        </w:rPr>
        <w:t>github</w:t>
      </w:r>
      <w:r>
        <w:rPr>
          <w:rFonts w:hint="eastAsia"/>
        </w:rPr>
        <w:t>地址：</w:t>
      </w:r>
      <w:hyperlink r:id="rId8" w:history="1">
        <w:r w:rsidRPr="00292FA1">
          <w:rPr>
            <w:rStyle w:val="a9"/>
          </w:rPr>
          <w:t>https://github.com/leoterry-ulrica</w:t>
        </w:r>
      </w:hyperlink>
    </w:p>
    <w:p w14:paraId="3DF313DD" w14:textId="34A40591" w:rsidR="000538B6" w:rsidRDefault="000538B6" w:rsidP="007D7610">
      <w:r>
        <w:t>QQ</w:t>
      </w:r>
      <w:r>
        <w:rPr>
          <w:rFonts w:hint="eastAsia"/>
        </w:rPr>
        <w:t>：</w:t>
      </w:r>
      <w:r>
        <w:rPr>
          <w:rFonts w:hint="eastAsia"/>
        </w:rPr>
        <w:t>754236623</w:t>
      </w:r>
    </w:p>
    <w:p w14:paraId="52BF01A6" w14:textId="425C95E2" w:rsidR="003C7B34" w:rsidRPr="007D7610" w:rsidRDefault="003C7B34" w:rsidP="007D7610">
      <w:pPr>
        <w:rPr>
          <w:rFonts w:hint="eastAsia"/>
        </w:rPr>
      </w:pPr>
      <w:r>
        <w:rPr>
          <w:rFonts w:hint="eastAsia"/>
        </w:rPr>
        <w:t>欢迎大家</w:t>
      </w:r>
      <w:r w:rsidR="00CD4209">
        <w:rPr>
          <w:rFonts w:hint="eastAsia"/>
        </w:rPr>
        <w:t>互相</w:t>
      </w:r>
      <w:r>
        <w:rPr>
          <w:rFonts w:hint="eastAsia"/>
        </w:rPr>
        <w:t>分享！</w:t>
      </w:r>
    </w:p>
    <w:p w14:paraId="1EB15EC8" w14:textId="1D068E56" w:rsidR="00080170" w:rsidRDefault="00080170" w:rsidP="0019226C">
      <w:pPr>
        <w:pStyle w:val="1"/>
      </w:pPr>
      <w:bookmarkStart w:id="3" w:name="_Toc495742378"/>
      <w:r>
        <w:rPr>
          <w:rFonts w:hint="eastAsia"/>
        </w:rPr>
        <w:t>版本</w:t>
      </w:r>
      <w:bookmarkEnd w:id="3"/>
    </w:p>
    <w:p w14:paraId="1F8F3B8E" w14:textId="17794EBF" w:rsidR="00080170" w:rsidRDefault="008C3195" w:rsidP="00080170">
      <w:r>
        <w:rPr>
          <w:rFonts w:hint="eastAsia"/>
        </w:rPr>
        <w:t>当前试验版本</w:t>
      </w:r>
    </w:p>
    <w:p w14:paraId="23CEA365" w14:textId="4749B2C6" w:rsidR="008C3195" w:rsidRDefault="008C3195" w:rsidP="00080170">
      <w:r>
        <w:rPr>
          <w:noProof/>
        </w:rPr>
        <w:drawing>
          <wp:inline distT="0" distB="0" distL="0" distR="0" wp14:anchorId="715C35E9" wp14:editId="1EB6B29B">
            <wp:extent cx="6151880" cy="270827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C7A" w14:textId="6CBCF2ED" w:rsidR="000339FE" w:rsidRPr="00080170" w:rsidRDefault="000339FE" w:rsidP="00080170">
      <w:pPr>
        <w:rPr>
          <w:rFonts w:hint="eastAsia"/>
        </w:rPr>
      </w:pPr>
      <w:r>
        <w:rPr>
          <w:rFonts w:hint="eastAsia"/>
        </w:rPr>
        <w:t>本次试验参考网上资源，或者书籍《开源容器云</w:t>
      </w:r>
      <w:r>
        <w:rPr>
          <w:rFonts w:hint="eastAsia"/>
        </w:rPr>
        <w:t>openshift</w:t>
      </w:r>
      <w:r>
        <w:t xml:space="preserve"> </w:t>
      </w:r>
      <w:r>
        <w:rPr>
          <w:rFonts w:hint="eastAsia"/>
        </w:rPr>
        <w:t>-</w:t>
      </w:r>
      <w:r>
        <w:rPr>
          <w:rFonts w:hint="eastAsia"/>
        </w:rPr>
        <w:t>构建基于</w:t>
      </w:r>
      <w:r>
        <w:rPr>
          <w:rFonts w:hint="eastAsia"/>
        </w:rPr>
        <w:t>kubernetes</w:t>
      </w:r>
      <w:r>
        <w:rPr>
          <w:rFonts w:hint="eastAsia"/>
        </w:rPr>
        <w:t>的企业应用云平台》的案例</w:t>
      </w:r>
      <w:r w:rsidR="00F50737">
        <w:rPr>
          <w:rFonts w:hint="eastAsia"/>
        </w:rPr>
        <w:t>。</w:t>
      </w:r>
    </w:p>
    <w:p w14:paraId="0693AAF5" w14:textId="6A123279" w:rsidR="0019226C" w:rsidRDefault="0019226C" w:rsidP="0019226C">
      <w:pPr>
        <w:pStyle w:val="1"/>
      </w:pPr>
      <w:bookmarkStart w:id="4" w:name="_Toc495742379"/>
      <w:r>
        <w:rPr>
          <w:rFonts w:hint="eastAsia"/>
        </w:rPr>
        <w:lastRenderedPageBreak/>
        <w:t>服务器</w:t>
      </w:r>
      <w:bookmarkEnd w:id="4"/>
    </w:p>
    <w:p w14:paraId="57273202" w14:textId="316E3DE8" w:rsidR="0019226C" w:rsidRDefault="00A0625B" w:rsidP="0019226C">
      <w:hyperlink r:id="rId10" w:history="1">
        <w:r w:rsidR="00B94FA7" w:rsidRPr="0067621F">
          <w:rPr>
            <w:rStyle w:val="a9"/>
            <w:rFonts w:hint="eastAsia"/>
          </w:rPr>
          <w:t>https</w:t>
        </w:r>
        <w:r w:rsidR="00B94FA7" w:rsidRPr="0067621F">
          <w:rPr>
            <w:rStyle w:val="a9"/>
          </w:rPr>
          <w:t>://master.example.com:8443/</w:t>
        </w:r>
      </w:hyperlink>
    </w:p>
    <w:p w14:paraId="5BD470F0" w14:textId="55A10E60" w:rsidR="00080170" w:rsidRDefault="00B94FA7" w:rsidP="0019226C">
      <w:r>
        <w:rPr>
          <w:rFonts w:hint="eastAsia"/>
        </w:rPr>
        <w:t>对应</w:t>
      </w:r>
      <w:r>
        <w:rPr>
          <w:rFonts w:hint="eastAsia"/>
        </w:rPr>
        <w:t>IP</w:t>
      </w:r>
      <w:r>
        <w:rPr>
          <w:rFonts w:hint="eastAsia"/>
        </w:rPr>
        <w:t>：</w:t>
      </w:r>
      <w:r w:rsidRPr="006E3492">
        <w:rPr>
          <w:rFonts w:hint="eastAsia"/>
          <w:b/>
          <w:color w:val="FF0000"/>
        </w:rPr>
        <w:t>192.168.200.56</w:t>
      </w:r>
      <w:r w:rsidR="00E41D4F">
        <w:rPr>
          <w:rFonts w:hint="eastAsia"/>
        </w:rPr>
        <w:t>，</w:t>
      </w:r>
      <w:r w:rsidR="00E41D4F">
        <w:rPr>
          <w:rFonts w:hint="eastAsia"/>
        </w:rPr>
        <w:t>developer</w:t>
      </w:r>
      <w:r w:rsidR="00E41D4F">
        <w:t>/</w:t>
      </w:r>
      <w:r w:rsidR="00E41D4F">
        <w:rPr>
          <w:rFonts w:hint="eastAsia"/>
        </w:rPr>
        <w:t>1</w:t>
      </w:r>
    </w:p>
    <w:p w14:paraId="2360EBBA" w14:textId="73345499" w:rsidR="00E1179C" w:rsidRDefault="00E1179C" w:rsidP="00E1179C">
      <w:pPr>
        <w:pStyle w:val="1"/>
      </w:pPr>
      <w:bookmarkStart w:id="5" w:name="_Toc495742380"/>
      <w:r>
        <w:rPr>
          <w:rFonts w:hint="eastAsia"/>
        </w:rPr>
        <w:t>项目列表</w:t>
      </w:r>
      <w:bookmarkEnd w:id="5"/>
    </w:p>
    <w:p w14:paraId="399E6B91" w14:textId="7DDCADBC" w:rsidR="00E1179C" w:rsidRPr="00E1179C" w:rsidRDefault="00007BAA" w:rsidP="00E1179C">
      <w:r>
        <w:rPr>
          <w:noProof/>
        </w:rPr>
        <w:drawing>
          <wp:inline distT="0" distB="0" distL="0" distR="0" wp14:anchorId="1601F16C" wp14:editId="31D7D8F3">
            <wp:extent cx="6151880" cy="505015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B546" w14:textId="77777777" w:rsidR="000D5FE0" w:rsidRDefault="005F43D7" w:rsidP="005F43D7">
      <w:pPr>
        <w:pStyle w:val="1"/>
      </w:pPr>
      <w:bookmarkStart w:id="6" w:name="_Toc495742381"/>
      <w:r>
        <w:t>O</w:t>
      </w:r>
      <w:r>
        <w:rPr>
          <w:rFonts w:hint="eastAsia"/>
        </w:rPr>
        <w:t>penshift</w:t>
      </w:r>
      <w:r>
        <w:rPr>
          <w:rFonts w:hint="eastAsia"/>
        </w:rPr>
        <w:t>与</w:t>
      </w:r>
      <w:r>
        <w:rPr>
          <w:rFonts w:hint="eastAsia"/>
        </w:rPr>
        <w:t>jenkins</w:t>
      </w:r>
      <w:r>
        <w:rPr>
          <w:rFonts w:hint="eastAsia"/>
        </w:rPr>
        <w:t>集成</w:t>
      </w:r>
      <w:bookmarkEnd w:id="6"/>
    </w:p>
    <w:p w14:paraId="31F52F7F" w14:textId="77777777" w:rsidR="000D5FE0" w:rsidRDefault="000D5FE0" w:rsidP="000D5FE0"/>
    <w:p w14:paraId="262BF8B9" w14:textId="77777777" w:rsidR="000D5FE0" w:rsidRDefault="000D5FE0" w:rsidP="000D5FE0">
      <w:r>
        <w:rPr>
          <w:rFonts w:hint="eastAsia"/>
        </w:rPr>
        <w:t>&gt;oc</w:t>
      </w:r>
      <w:r>
        <w:t xml:space="preserve"> login –u developer</w:t>
      </w:r>
    </w:p>
    <w:p w14:paraId="7FF1A606" w14:textId="77777777" w:rsidR="000D5FE0" w:rsidRDefault="000D5FE0" w:rsidP="000D5FE0">
      <w:r>
        <w:lastRenderedPageBreak/>
        <w:t>&gt;oc project ci-cd</w:t>
      </w:r>
    </w:p>
    <w:p w14:paraId="747B25B1" w14:textId="77777777" w:rsidR="000D5FE0" w:rsidRDefault="000D5FE0" w:rsidP="000D5FE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为默认的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  <w:r>
        <w:rPr>
          <w:rFonts w:hint="eastAsia"/>
        </w:rPr>
        <w:t>用户添加权限，使</w:t>
      </w:r>
      <w:r>
        <w:rPr>
          <w:rFonts w:hint="eastAsia"/>
        </w:rPr>
        <w:t>jenkins</w:t>
      </w:r>
      <w:r>
        <w:rPr>
          <w:rFonts w:hint="eastAsia"/>
        </w:rPr>
        <w:t>容器具有足够的权限操作项目的配置及执行部署</w:t>
      </w:r>
    </w:p>
    <w:p w14:paraId="3361FEB3" w14:textId="77777777" w:rsidR="000D5FE0" w:rsidRDefault="000D5FE0" w:rsidP="000D5FE0">
      <w:r>
        <w:rPr>
          <w:rFonts w:hint="eastAsia"/>
        </w:rPr>
        <w:t>&gt;oc</w:t>
      </w:r>
      <w:r>
        <w:t xml:space="preserve"> policy add-role-to-user edit –z Jenkins</w:t>
      </w:r>
    </w:p>
    <w:p w14:paraId="5174D532" w14:textId="77777777" w:rsidR="000D5FE0" w:rsidRDefault="000D5FE0" w:rsidP="000D5FE0"/>
    <w:p w14:paraId="0A23B389" w14:textId="77777777" w:rsidR="000D5FE0" w:rsidRDefault="000D5FE0" w:rsidP="000D5FE0">
      <w:r>
        <w:rPr>
          <w:rFonts w:hint="eastAsia"/>
        </w:rPr>
        <w:t>（此处省略导入</w:t>
      </w:r>
      <w:r>
        <w:rPr>
          <w:rFonts w:hint="eastAsia"/>
        </w:rPr>
        <w:t>jenkins</w:t>
      </w:r>
      <w:r>
        <w:rPr>
          <w:rFonts w:hint="eastAsia"/>
        </w:rPr>
        <w:t>模板，请参考</w:t>
      </w:r>
      <w:r>
        <w:rPr>
          <w:rFonts w:hint="eastAsia"/>
        </w:rPr>
        <w:t>openshift</w:t>
      </w:r>
      <w:r>
        <w:rPr>
          <w:rFonts w:hint="eastAsia"/>
        </w:rPr>
        <w:t>文本记录信息）</w:t>
      </w:r>
    </w:p>
    <w:p w14:paraId="16AB567B" w14:textId="77777777" w:rsidR="000D5FE0" w:rsidRDefault="000D5FE0" w:rsidP="000D5FE0"/>
    <w:p w14:paraId="462159A4" w14:textId="77777777" w:rsidR="000D5FE0" w:rsidRDefault="000D5FE0" w:rsidP="000D5FE0">
      <w:pPr>
        <w:jc w:val="left"/>
      </w:pPr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根据模板创建的容器，会生成</w:t>
      </w:r>
      <w:r>
        <w:rPr>
          <w:rFonts w:hint="eastAsia"/>
        </w:rPr>
        <w:t>route</w:t>
      </w:r>
      <w:r>
        <w:rPr>
          <w:rFonts w:hint="eastAsia"/>
        </w:rPr>
        <w:t>，地址：</w:t>
      </w:r>
      <w:hyperlink r:id="rId12" w:history="1">
        <w:r w:rsidRPr="00343026">
          <w:rPr>
            <w:rStyle w:val="a9"/>
          </w:rPr>
          <w:t>https://jenkins-ci-cd.router.default.svc.cluster.local/</w:t>
        </w:r>
      </w:hyperlink>
      <w:r>
        <w:rPr>
          <w:rFonts w:hint="eastAsia"/>
        </w:rPr>
        <w:t>，访问提示登录，使用</w:t>
      </w:r>
      <w:r>
        <w:rPr>
          <w:rFonts w:hint="eastAsia"/>
        </w:rPr>
        <w:t>openshift</w:t>
      </w:r>
      <w:r>
        <w:rPr>
          <w:rFonts w:hint="eastAsia"/>
        </w:rPr>
        <w:t>验证入口即可（</w:t>
      </w:r>
      <w:r>
        <w:rPr>
          <w:rFonts w:hint="eastAsia"/>
        </w:rPr>
        <w:t>developer</w:t>
      </w:r>
      <w:r>
        <w:t>/</w:t>
      </w:r>
      <w:r>
        <w:rPr>
          <w:rFonts w:hint="eastAsia"/>
        </w:rPr>
        <w:t>1</w:t>
      </w:r>
      <w:r>
        <w:rPr>
          <w:rFonts w:hint="eastAsia"/>
        </w:rPr>
        <w:t>）。</w:t>
      </w:r>
    </w:p>
    <w:p w14:paraId="0878C1D2" w14:textId="77777777" w:rsidR="000D5FE0" w:rsidRDefault="000D5FE0" w:rsidP="000D5FE0">
      <w:pPr>
        <w:jc w:val="left"/>
      </w:pPr>
      <w:r>
        <w:rPr>
          <w:noProof/>
        </w:rPr>
        <w:drawing>
          <wp:inline distT="0" distB="0" distL="0" distR="0" wp14:anchorId="5D21CBF5" wp14:editId="749A60A0">
            <wp:extent cx="5274310" cy="29438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5595" w14:textId="77777777" w:rsidR="000D5FE0" w:rsidRDefault="000D5FE0" w:rsidP="000D5FE0">
      <w:pPr>
        <w:jc w:val="left"/>
      </w:pPr>
      <w:r>
        <w:rPr>
          <w:noProof/>
        </w:rPr>
        <w:lastRenderedPageBreak/>
        <w:drawing>
          <wp:inline distT="0" distB="0" distL="0" distR="0" wp14:anchorId="6179C62B" wp14:editId="17B45D21">
            <wp:extent cx="5274310" cy="27412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E2C2" w14:textId="77777777" w:rsidR="000D5FE0" w:rsidRDefault="000D5FE0" w:rsidP="000D5FE0">
      <w:pPr>
        <w:jc w:val="left"/>
      </w:pPr>
    </w:p>
    <w:p w14:paraId="003B1E12" w14:textId="77777777" w:rsidR="000D5FE0" w:rsidRDefault="000D5FE0" w:rsidP="000D5FE0">
      <w:pPr>
        <w:jc w:val="left"/>
      </w:pPr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>jenkins</w:t>
      </w:r>
      <w:r>
        <w:rPr>
          <w:rFonts w:hint="eastAsia"/>
        </w:rPr>
        <w:t>授权，让其可以在</w:t>
      </w:r>
      <w:r>
        <w:t>M</w:t>
      </w:r>
      <w:r>
        <w:rPr>
          <w:rFonts w:hint="eastAsia"/>
        </w:rPr>
        <w:t>y</w:t>
      </w:r>
      <w:r>
        <w:t>B</w:t>
      </w:r>
      <w:r>
        <w:rPr>
          <w:rFonts w:hint="eastAsia"/>
        </w:rPr>
        <w:t>ank</w:t>
      </w:r>
      <w:r>
        <w:rPr>
          <w:rFonts w:hint="eastAsia"/>
        </w:rPr>
        <w:t>项目执行操作</w:t>
      </w:r>
    </w:p>
    <w:p w14:paraId="76FD5A19" w14:textId="77777777" w:rsidR="000D5FE0" w:rsidRDefault="000D5FE0" w:rsidP="000D5FE0">
      <w:pPr>
        <w:jc w:val="left"/>
      </w:pP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policy</w:t>
      </w:r>
      <w:r>
        <w:t xml:space="preserve"> </w:t>
      </w:r>
      <w:r>
        <w:rPr>
          <w:rFonts w:hint="eastAsia"/>
        </w:rPr>
        <w:t>add</w:t>
      </w:r>
      <w:r>
        <w:t>-role-to-user edit system:serviceaccount:ci-cd:</w:t>
      </w:r>
      <w:r w:rsidRPr="002769AE">
        <w:rPr>
          <w:b/>
          <w:color w:val="FF0000"/>
        </w:rPr>
        <w:t>jenkins</w:t>
      </w:r>
      <w:r>
        <w:t xml:space="preserve"> –n mybank</w:t>
      </w:r>
    </w:p>
    <w:p w14:paraId="70766ECF" w14:textId="77777777" w:rsidR="000D5FE0" w:rsidRPr="00B516BC" w:rsidRDefault="000D5FE0" w:rsidP="000D5FE0">
      <w:pPr>
        <w:jc w:val="left"/>
      </w:pPr>
    </w:p>
    <w:p w14:paraId="0A8601D9" w14:textId="77777777" w:rsidR="000D5FE0" w:rsidRDefault="000D5FE0" w:rsidP="000D5FE0">
      <w:pPr>
        <w:jc w:val="left"/>
      </w:pPr>
      <w:r>
        <w:t xml:space="preserve">## </w:t>
      </w:r>
      <w:r>
        <w:rPr>
          <w:rFonts w:hint="eastAsia"/>
        </w:rPr>
        <w:t>创建自由风格的项目</w:t>
      </w:r>
    </w:p>
    <w:p w14:paraId="5201A50B" w14:textId="77777777" w:rsidR="000D5FE0" w:rsidRDefault="000D5FE0" w:rsidP="000D5FE0">
      <w:pPr>
        <w:jc w:val="left"/>
      </w:pPr>
      <w:r>
        <w:rPr>
          <w:noProof/>
        </w:rPr>
        <w:drawing>
          <wp:inline distT="0" distB="0" distL="0" distR="0" wp14:anchorId="7D6577FA" wp14:editId="38B8AC7B">
            <wp:extent cx="5274310" cy="16122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6E37" w14:textId="77777777" w:rsidR="000D5FE0" w:rsidRDefault="000D5FE0" w:rsidP="000D5FE0">
      <w:pPr>
        <w:jc w:val="left"/>
      </w:pPr>
    </w:p>
    <w:p w14:paraId="4B01F7F1" w14:textId="77777777" w:rsidR="000D5FE0" w:rsidRDefault="000D5FE0" w:rsidP="000D5FE0">
      <w:pPr>
        <w:jc w:val="left"/>
      </w:pPr>
      <w:r>
        <w:rPr>
          <w:rFonts w:hint="eastAsia"/>
        </w:rPr>
        <w:t>添加构建步骤：</w:t>
      </w:r>
    </w:p>
    <w:p w14:paraId="2591A8BA" w14:textId="77777777" w:rsidR="000D5FE0" w:rsidRDefault="000D5FE0" w:rsidP="000D5FE0">
      <w:pPr>
        <w:jc w:val="left"/>
      </w:pPr>
      <w:r>
        <w:rPr>
          <w:noProof/>
        </w:rPr>
        <w:lastRenderedPageBreak/>
        <w:drawing>
          <wp:inline distT="0" distB="0" distL="0" distR="0" wp14:anchorId="1FBDAB80" wp14:editId="4A69058C">
            <wp:extent cx="4371429" cy="4304762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A8AE" w14:textId="77777777" w:rsidR="000D5FE0" w:rsidRDefault="000D5FE0" w:rsidP="000D5FE0">
      <w:pPr>
        <w:jc w:val="left"/>
      </w:pPr>
      <w:r>
        <w:rPr>
          <w:rFonts w:hint="eastAsia"/>
        </w:rPr>
        <w:t>填写参数：</w:t>
      </w:r>
    </w:p>
    <w:p w14:paraId="610E157E" w14:textId="77777777" w:rsidR="000D5FE0" w:rsidRDefault="000D5FE0" w:rsidP="000D5FE0">
      <w:pPr>
        <w:jc w:val="left"/>
      </w:pPr>
      <w:r>
        <w:rPr>
          <w:noProof/>
        </w:rPr>
        <w:lastRenderedPageBreak/>
        <w:drawing>
          <wp:inline distT="0" distB="0" distL="0" distR="0" wp14:anchorId="3A06A09B" wp14:editId="2B4C1E7F">
            <wp:extent cx="5274310" cy="36703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6D65" w14:textId="77777777" w:rsidR="000D5FE0" w:rsidRDefault="000D5FE0" w:rsidP="000D5FE0">
      <w:pPr>
        <w:jc w:val="left"/>
        <w:rPr>
          <w:rFonts w:ascii="Helvetica" w:hAnsi="Helvetica"/>
          <w:color w:val="333333"/>
          <w:szCs w:val="21"/>
        </w:rPr>
      </w:pP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B</w:t>
      </w:r>
      <w:r>
        <w:rPr>
          <w:rFonts w:hint="eastAsia"/>
        </w:rPr>
        <w:t>uild</w:t>
      </w:r>
      <w:r>
        <w:t>C</w:t>
      </w:r>
      <w:r>
        <w:rPr>
          <w:rFonts w:hint="eastAsia"/>
        </w:rPr>
        <w:t>onfig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trigger</w:t>
      </w:r>
      <w:r>
        <w:rPr>
          <w:rFonts w:hint="eastAsia"/>
        </w:rPr>
        <w:t>：在</w:t>
      </w:r>
      <w:r>
        <w:rPr>
          <w:rFonts w:hint="eastAsia"/>
        </w:rPr>
        <w:t>openshift</w:t>
      </w:r>
      <w:r>
        <w:rPr>
          <w:rFonts w:hint="eastAsia"/>
        </w:rPr>
        <w:t>控制台执行命令：</w:t>
      </w:r>
      <w:r>
        <w:rPr>
          <w:rFonts w:ascii="Helvetica" w:hAnsi="Helvetica"/>
          <w:color w:val="333333"/>
          <w:szCs w:val="21"/>
        </w:rPr>
        <w:t xml:space="preserve">oc get bc </w:t>
      </w:r>
      <w:r>
        <w:rPr>
          <w:rFonts w:ascii="Helvetica" w:hAnsi="Helvetica" w:hint="eastAsia"/>
          <w:color w:val="333333"/>
          <w:szCs w:val="21"/>
        </w:rPr>
        <w:t>-n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 w:hint="eastAsia"/>
          <w:color w:val="333333"/>
          <w:szCs w:val="21"/>
        </w:rPr>
        <w:t>mybank</w:t>
      </w:r>
      <w:r>
        <w:rPr>
          <w:rFonts w:ascii="Helvetica" w:hAnsi="Helvetica" w:hint="eastAsia"/>
          <w:color w:val="333333"/>
          <w:szCs w:val="21"/>
        </w:rPr>
        <w:t>查看：</w:t>
      </w:r>
    </w:p>
    <w:p w14:paraId="7280A7BC" w14:textId="77777777" w:rsidR="000D5FE0" w:rsidRDefault="000D5FE0" w:rsidP="000D5FE0">
      <w:pPr>
        <w:jc w:val="left"/>
      </w:pPr>
      <w:r>
        <w:rPr>
          <w:noProof/>
        </w:rPr>
        <w:drawing>
          <wp:inline distT="0" distB="0" distL="0" distR="0" wp14:anchorId="223AACDB" wp14:editId="4006024F">
            <wp:extent cx="2811439" cy="770606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6154" cy="7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D4CD" w14:textId="77777777" w:rsidR="000D5FE0" w:rsidRDefault="000D5FE0" w:rsidP="000D5FE0">
      <w:pPr>
        <w:jc w:val="left"/>
      </w:pPr>
    </w:p>
    <w:p w14:paraId="10839FE8" w14:textId="77777777" w:rsidR="000D5FE0" w:rsidRDefault="000D5FE0" w:rsidP="000D5FE0">
      <w:pPr>
        <w:jc w:val="left"/>
      </w:pPr>
      <w:r>
        <w:rPr>
          <w:rFonts w:hint="eastAsia"/>
        </w:rPr>
        <w:t>保存，点击“立即构建”，或者打开</w:t>
      </w:r>
      <w:r>
        <w:rPr>
          <w:rFonts w:hint="eastAsia"/>
        </w:rPr>
        <w:t>blueocean-</w:t>
      </w:r>
      <w:r>
        <w:t>&gt;</w:t>
      </w:r>
      <w:r>
        <w:rPr>
          <w:rFonts w:hint="eastAsia"/>
        </w:rPr>
        <w:t>run</w:t>
      </w:r>
      <w:r>
        <w:rPr>
          <w:rFonts w:hint="eastAsia"/>
        </w:rPr>
        <w:t>。</w:t>
      </w:r>
    </w:p>
    <w:p w14:paraId="249A3C2F" w14:textId="77777777" w:rsidR="000D5FE0" w:rsidRDefault="000D5FE0" w:rsidP="000D5FE0">
      <w:pPr>
        <w:pBdr>
          <w:bottom w:val="single" w:sz="6" w:space="1" w:color="auto"/>
        </w:pBdr>
        <w:jc w:val="left"/>
      </w:pPr>
      <w:r>
        <w:rPr>
          <w:noProof/>
        </w:rPr>
        <w:drawing>
          <wp:inline distT="0" distB="0" distL="0" distR="0" wp14:anchorId="419365BE" wp14:editId="4EB30A15">
            <wp:extent cx="5274310" cy="1755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93B1" w14:textId="77777777" w:rsidR="000D5FE0" w:rsidRDefault="000D5FE0" w:rsidP="000D5FE0">
      <w:pPr>
        <w:pBdr>
          <w:bottom w:val="single" w:sz="6" w:space="1" w:color="auto"/>
        </w:pBdr>
        <w:jc w:val="left"/>
      </w:pPr>
      <w:r>
        <w:rPr>
          <w:noProof/>
        </w:rPr>
        <w:lastRenderedPageBreak/>
        <w:drawing>
          <wp:inline distT="0" distB="0" distL="0" distR="0" wp14:anchorId="45969C39" wp14:editId="3DF41352">
            <wp:extent cx="5274310" cy="1894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C51E" w14:textId="77777777" w:rsidR="000D5FE0" w:rsidRPr="00110801" w:rsidRDefault="000D5FE0" w:rsidP="000D5FE0">
      <w:pPr>
        <w:jc w:val="left"/>
      </w:pPr>
    </w:p>
    <w:p w14:paraId="4FA7E53E" w14:textId="77777777" w:rsidR="000D5FE0" w:rsidRDefault="000D5FE0" w:rsidP="000D5FE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795F7BF" wp14:editId="2F4E34C0">
            <wp:extent cx="5274310" cy="24682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5117" w14:textId="77777777" w:rsidR="000D5FE0" w:rsidRDefault="000D5FE0" w:rsidP="000D5FE0"/>
    <w:p w14:paraId="14BDC9D5" w14:textId="77777777" w:rsidR="000D5FE0" w:rsidRDefault="000D5FE0" w:rsidP="000D5FE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64A85D6" wp14:editId="53FD45A6">
            <wp:extent cx="5274310" cy="24904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A833" w14:textId="77777777" w:rsidR="000D5FE0" w:rsidRDefault="000D5FE0" w:rsidP="000D5FE0">
      <w:pPr>
        <w:pBdr>
          <w:bottom w:val="single" w:sz="6" w:space="1" w:color="auto"/>
        </w:pBdr>
      </w:pPr>
      <w:r>
        <w:rPr>
          <w:rFonts w:hint="eastAsia"/>
        </w:rPr>
        <w:t>通过</w:t>
      </w:r>
      <w:r>
        <w:rPr>
          <w:rFonts w:hint="eastAsia"/>
        </w:rPr>
        <w:t>openshift</w:t>
      </w:r>
      <w:r>
        <w:rPr>
          <w:rFonts w:hint="eastAsia"/>
        </w:rPr>
        <w:t>控制台命令，查看后台容器构建：</w:t>
      </w:r>
    </w:p>
    <w:p w14:paraId="77E592BA" w14:textId="77777777" w:rsidR="000D5FE0" w:rsidRDefault="000D5FE0" w:rsidP="000D5FE0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665C227" wp14:editId="78D62BA1">
            <wp:extent cx="4104762" cy="36190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07B" w14:textId="77777777" w:rsidR="000D5FE0" w:rsidRDefault="000D5FE0" w:rsidP="000D5FE0">
      <w:pPr>
        <w:pBdr>
          <w:bottom w:val="single" w:sz="6" w:space="1" w:color="auto"/>
        </w:pBdr>
      </w:pPr>
    </w:p>
    <w:p w14:paraId="16C2B2B7" w14:textId="77777777" w:rsidR="000D5FE0" w:rsidRDefault="000D5FE0" w:rsidP="000D5FE0">
      <w:pPr>
        <w:pBdr>
          <w:bottom w:val="single" w:sz="6" w:space="1" w:color="auto"/>
        </w:pBdr>
      </w:pPr>
    </w:p>
    <w:p w14:paraId="464EDCC3" w14:textId="77777777" w:rsidR="000D5FE0" w:rsidRDefault="000D5FE0" w:rsidP="000D5FE0">
      <w:r>
        <w:rPr>
          <w:rFonts w:hint="eastAsia"/>
        </w:rPr>
        <w:t>切回到</w:t>
      </w:r>
      <w:r>
        <w:rPr>
          <w:rFonts w:hint="eastAsia"/>
        </w:rPr>
        <w:t>openshift</w:t>
      </w:r>
      <w:r>
        <w:rPr>
          <w:rFonts w:hint="eastAsia"/>
        </w:rPr>
        <w:t>平台，可以看到已经触发生成容器。</w:t>
      </w:r>
    </w:p>
    <w:p w14:paraId="5A780D37" w14:textId="77777777" w:rsidR="000D5FE0" w:rsidRDefault="000D5FE0" w:rsidP="000D5FE0">
      <w:r>
        <w:rPr>
          <w:noProof/>
        </w:rPr>
        <w:drawing>
          <wp:inline distT="0" distB="0" distL="0" distR="0" wp14:anchorId="4B54BB0B" wp14:editId="0C988312">
            <wp:extent cx="5274310" cy="2362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D1CB" w14:textId="77777777" w:rsidR="000D5FE0" w:rsidRDefault="000D5FE0" w:rsidP="000D5FE0"/>
    <w:p w14:paraId="70403847" w14:textId="77777777" w:rsidR="000D5FE0" w:rsidRDefault="000D5FE0" w:rsidP="000D5FE0"/>
    <w:p w14:paraId="6ABBEC55" w14:textId="77777777" w:rsidR="000D5FE0" w:rsidRDefault="000D5FE0" w:rsidP="000D5FE0">
      <w:r>
        <w:rPr>
          <w:noProof/>
        </w:rPr>
        <w:lastRenderedPageBreak/>
        <w:drawing>
          <wp:inline distT="0" distB="0" distL="0" distR="0" wp14:anchorId="51E8F67F" wp14:editId="71453F60">
            <wp:extent cx="5274310" cy="40430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727D" w14:textId="77777777" w:rsidR="000D5FE0" w:rsidRDefault="000D5FE0" w:rsidP="000D5FE0"/>
    <w:p w14:paraId="6342F7AE" w14:textId="77777777" w:rsidR="00C14947" w:rsidRDefault="00151382" w:rsidP="00151382">
      <w:pPr>
        <w:pStyle w:val="1"/>
      </w:pPr>
      <w:bookmarkStart w:id="7" w:name="_Toc495742382"/>
      <w:r>
        <w:rPr>
          <w:rFonts w:hint="eastAsia"/>
        </w:rPr>
        <w:t>构建</w:t>
      </w:r>
      <w:r w:rsidR="00624178">
        <w:rPr>
          <w:rFonts w:hint="eastAsia"/>
        </w:rPr>
        <w:t>部署</w:t>
      </w:r>
      <w:r>
        <w:rPr>
          <w:rFonts w:hint="eastAsia"/>
        </w:rPr>
        <w:t>流水线</w:t>
      </w:r>
      <w:bookmarkEnd w:id="7"/>
    </w:p>
    <w:p w14:paraId="1B24B8FC" w14:textId="77777777" w:rsidR="006B24AB" w:rsidRDefault="006B24AB" w:rsidP="006B24AB">
      <w:pPr>
        <w:pStyle w:val="2"/>
      </w:pPr>
      <w:bookmarkStart w:id="8" w:name="_Toc495742383"/>
      <w:r>
        <w:rPr>
          <w:rFonts w:hint="eastAsia"/>
        </w:rPr>
        <w:t>创建三个环境</w:t>
      </w:r>
      <w:bookmarkEnd w:id="8"/>
    </w:p>
    <w:p w14:paraId="6AD96F2A" w14:textId="77777777" w:rsidR="000D44D4" w:rsidRPr="000D44D4" w:rsidRDefault="000D44D4" w:rsidP="000D44D4">
      <w:r>
        <w:rPr>
          <w:rFonts w:hint="eastAsia"/>
        </w:rPr>
        <w:t>分别创建</w:t>
      </w:r>
      <w:r>
        <w:rPr>
          <w:rFonts w:hint="eastAsia"/>
        </w:rPr>
        <w:t>mybank</w:t>
      </w:r>
      <w:r w:rsidR="00555D27">
        <w:rPr>
          <w:rFonts w:hint="eastAsia"/>
        </w:rPr>
        <w:t>的开发环境、集成测试环境和生产环境</w:t>
      </w:r>
      <w:r w:rsidR="00CC36E1">
        <w:rPr>
          <w:rFonts w:hint="eastAsia"/>
        </w:rPr>
        <w:t>。</w:t>
      </w:r>
    </w:p>
    <w:p w14:paraId="328A935F" w14:textId="77777777" w:rsidR="00151382" w:rsidRDefault="000D44D4" w:rsidP="00151382">
      <w:r>
        <w:rPr>
          <w:noProof/>
        </w:rPr>
        <w:drawing>
          <wp:inline distT="0" distB="0" distL="0" distR="0" wp14:anchorId="089D2C88" wp14:editId="10C20B31">
            <wp:extent cx="5788325" cy="227099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5748" cy="227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79C2" w14:textId="77777777" w:rsidR="006B24AB" w:rsidRDefault="006B24AB" w:rsidP="006B24AB">
      <w:pPr>
        <w:pStyle w:val="2"/>
      </w:pPr>
      <w:bookmarkStart w:id="9" w:name="_Toc495742384"/>
      <w:r>
        <w:rPr>
          <w:rFonts w:hint="eastAsia"/>
        </w:rPr>
        <w:lastRenderedPageBreak/>
        <w:t>配置访问权限</w:t>
      </w:r>
      <w:bookmarkEnd w:id="9"/>
    </w:p>
    <w:p w14:paraId="22FFBD94" w14:textId="77777777" w:rsidR="006B24AB" w:rsidRDefault="00023A63" w:rsidP="006B24AB">
      <w:r>
        <w:rPr>
          <w:rFonts w:hint="eastAsia"/>
        </w:rPr>
        <w:t>关键是给</w:t>
      </w:r>
      <w:r>
        <w:rPr>
          <w:rFonts w:hint="eastAsia"/>
        </w:rPr>
        <w:t>jenkins</w:t>
      </w:r>
      <w:r>
        <w:rPr>
          <w:rFonts w:hint="eastAsia"/>
        </w:rPr>
        <w:t>赋予对</w:t>
      </w:r>
      <w:r>
        <w:rPr>
          <w:rFonts w:hint="eastAsia"/>
        </w:rPr>
        <w:t>openshift</w:t>
      </w:r>
      <w:r>
        <w:rPr>
          <w:rFonts w:hint="eastAsia"/>
        </w:rPr>
        <w:t>配置的读取和操作权限。</w:t>
      </w:r>
    </w:p>
    <w:p w14:paraId="48188FC9" w14:textId="77777777" w:rsidR="00023A63" w:rsidRDefault="00630861" w:rsidP="006B24AB">
      <w:r>
        <w:rPr>
          <w:rFonts w:hint="eastAsia"/>
        </w:rPr>
        <w:t>&gt;</w:t>
      </w:r>
      <w:r w:rsidRPr="00630861">
        <w:t>oc policy add-role-to-user edit syste</w:t>
      </w:r>
      <w:r>
        <w:t xml:space="preserve">m:serviceaccount:ci-cd:jenkins </w:t>
      </w:r>
      <w:r>
        <w:rPr>
          <w:rFonts w:hint="eastAsia"/>
        </w:rPr>
        <w:t>-</w:t>
      </w:r>
      <w:r w:rsidRPr="00630861">
        <w:t>n mybank-dev</w:t>
      </w:r>
    </w:p>
    <w:p w14:paraId="7150F49F" w14:textId="77777777" w:rsidR="00630861" w:rsidRDefault="00630861" w:rsidP="006B24AB">
      <w:r>
        <w:rPr>
          <w:rFonts w:hint="eastAsia"/>
        </w:rPr>
        <w:t>&gt;</w:t>
      </w:r>
      <w:r w:rsidRPr="00630861">
        <w:t xml:space="preserve"> oc policy add-role-to-user edit syste</w:t>
      </w:r>
      <w:r>
        <w:t xml:space="preserve">m:serviceaccount:ci-cd:jenkins </w:t>
      </w:r>
      <w:r>
        <w:rPr>
          <w:rFonts w:hint="eastAsia"/>
        </w:rPr>
        <w:t>-</w:t>
      </w:r>
      <w:r>
        <w:t>n mybank-</w:t>
      </w:r>
      <w:r>
        <w:rPr>
          <w:rFonts w:hint="eastAsia"/>
        </w:rPr>
        <w:t>sit</w:t>
      </w:r>
    </w:p>
    <w:p w14:paraId="49C57976" w14:textId="77777777" w:rsidR="00630861" w:rsidRDefault="00630861" w:rsidP="006B24AB">
      <w:r>
        <w:t>&gt;</w:t>
      </w:r>
      <w:r w:rsidRPr="00630861">
        <w:t xml:space="preserve"> oc policy add-role-to-user edit syste</w:t>
      </w:r>
      <w:r>
        <w:t xml:space="preserve">m:serviceaccount:ci-cd:jenkins </w:t>
      </w:r>
      <w:r>
        <w:rPr>
          <w:rFonts w:hint="eastAsia"/>
        </w:rPr>
        <w:t>-</w:t>
      </w:r>
      <w:r>
        <w:t>n mybank-</w:t>
      </w:r>
      <w:r>
        <w:rPr>
          <w:rFonts w:hint="eastAsia"/>
        </w:rPr>
        <w:t>release</w:t>
      </w:r>
    </w:p>
    <w:p w14:paraId="37D18DE4" w14:textId="77777777" w:rsidR="00BC0652" w:rsidRDefault="001C250D" w:rsidP="006B24AB">
      <w:r>
        <w:rPr>
          <w:noProof/>
        </w:rPr>
        <w:drawing>
          <wp:inline distT="0" distB="0" distL="0" distR="0" wp14:anchorId="7F340999" wp14:editId="0A6138A2">
            <wp:extent cx="6151880" cy="8324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3E7D" w14:textId="77777777" w:rsidR="001C250D" w:rsidRDefault="00182CEF" w:rsidP="006B24AB">
      <w:r>
        <w:rPr>
          <w:rFonts w:hint="eastAsia"/>
        </w:rPr>
        <w:t>因为生产环境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RELEASE</w:t>
      </w:r>
      <w:r>
        <w:rPr>
          <w:rFonts w:hint="eastAsia"/>
        </w:rPr>
        <w:t>和集成测试环境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SIT</w:t>
      </w:r>
      <w:r>
        <w:rPr>
          <w:rFonts w:hint="eastAsia"/>
        </w:rPr>
        <w:t>部署时，需要拉去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DEV</w:t>
      </w:r>
      <w:r>
        <w:rPr>
          <w:rFonts w:hint="eastAsia"/>
        </w:rPr>
        <w:t>项目的镜像，所以需要赋予相关的权限。在实际的环境中，各个环境可能会有各自的</w:t>
      </w:r>
      <w:r>
        <w:rPr>
          <w:rFonts w:hint="eastAsia"/>
        </w:rPr>
        <w:t>Docker</w:t>
      </w:r>
      <w:r>
        <w:rPr>
          <w:rFonts w:hint="eastAsia"/>
        </w:rPr>
        <w:t>镜像仓库。各个环境的部署会从各自的仓库中下载镜像。</w:t>
      </w:r>
    </w:p>
    <w:p w14:paraId="3193395F" w14:textId="77777777" w:rsidR="00182CEF" w:rsidRDefault="00DB292D" w:rsidP="006B24AB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policy</w:t>
      </w:r>
      <w:r>
        <w:t xml:space="preserve"> </w:t>
      </w:r>
      <w:r>
        <w:rPr>
          <w:rFonts w:hint="eastAsia"/>
        </w:rPr>
        <w:t>add</w:t>
      </w:r>
      <w:r>
        <w:t>-role-to-user edit system:image-pullersystem:serviceaccount:mybank-sit:</w:t>
      </w:r>
      <w:r w:rsidR="002B130C">
        <w:t>jenkins</w:t>
      </w:r>
    </w:p>
    <w:p w14:paraId="780CC401" w14:textId="77777777" w:rsidR="00DB292D" w:rsidRDefault="00DB292D" w:rsidP="006B24AB">
      <w:r>
        <w:t xml:space="preserve"> -n mybank-dev</w:t>
      </w:r>
    </w:p>
    <w:p w14:paraId="1CC85A0B" w14:textId="77777777" w:rsidR="00DB292D" w:rsidRDefault="00DB292D" w:rsidP="00DB292D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policy</w:t>
      </w:r>
      <w:r>
        <w:t xml:space="preserve"> </w:t>
      </w:r>
      <w:r>
        <w:rPr>
          <w:rFonts w:hint="eastAsia"/>
        </w:rPr>
        <w:t>add</w:t>
      </w:r>
      <w:r>
        <w:t>-role-to-user edit system:image-pullersystem:serviceaccount:mybank-</w:t>
      </w:r>
      <w:r>
        <w:rPr>
          <w:rFonts w:hint="eastAsia"/>
        </w:rPr>
        <w:t>release</w:t>
      </w:r>
      <w:r>
        <w:t>:</w:t>
      </w:r>
      <w:r w:rsidR="002B130C">
        <w:rPr>
          <w:rFonts w:hint="eastAsia"/>
        </w:rPr>
        <w:t>j</w:t>
      </w:r>
      <w:r>
        <w:t>enkins</w:t>
      </w:r>
    </w:p>
    <w:p w14:paraId="4D331F41" w14:textId="77777777" w:rsidR="00DB292D" w:rsidRDefault="00DB292D" w:rsidP="00DB292D">
      <w:r>
        <w:t xml:space="preserve"> -n mybank-dev</w:t>
      </w:r>
    </w:p>
    <w:p w14:paraId="3D42D07D" w14:textId="77777777" w:rsidR="00DB292D" w:rsidRDefault="00A7114E" w:rsidP="00A7114E">
      <w:pPr>
        <w:pStyle w:val="2"/>
      </w:pPr>
      <w:bookmarkStart w:id="10" w:name="_Toc495742385"/>
      <w:r>
        <w:rPr>
          <w:rFonts w:hint="eastAsia"/>
        </w:rPr>
        <w:t>创建集成测试环境部署配置</w:t>
      </w:r>
      <w:bookmarkEnd w:id="10"/>
    </w:p>
    <w:p w14:paraId="47451703" w14:textId="7310F3DB" w:rsidR="00A7114E" w:rsidRDefault="0037270C" w:rsidP="00A7114E">
      <w:r>
        <w:rPr>
          <w:rFonts w:hint="eastAsia"/>
        </w:rPr>
        <w:t>引用开发测试环境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DEV</w:t>
      </w:r>
      <w:r>
        <w:rPr>
          <w:rFonts w:hint="eastAsia"/>
        </w:rPr>
        <w:t>项目的镜像</w:t>
      </w:r>
      <w:r w:rsidR="008C6706">
        <w:rPr>
          <w:rFonts w:hint="eastAsia"/>
        </w:rPr>
        <w:t>流</w:t>
      </w:r>
      <w:r>
        <w:rPr>
          <w:rFonts w:hint="eastAsia"/>
        </w:rPr>
        <w:t>，在集成开发环境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SIT</w:t>
      </w:r>
      <w:r>
        <w:rPr>
          <w:rFonts w:hint="eastAsia"/>
        </w:rPr>
        <w:t>项目中创建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stream</w:t>
      </w:r>
      <w:r>
        <w:rPr>
          <w:rFonts w:hint="eastAsia"/>
        </w:rPr>
        <w:t>。</w:t>
      </w:r>
    </w:p>
    <w:p w14:paraId="4090B27E" w14:textId="77777777" w:rsidR="00737A4B" w:rsidRDefault="00737A4B" w:rsidP="00A7114E">
      <w:r>
        <w:rPr>
          <w:rFonts w:hint="eastAsia"/>
        </w:rPr>
        <w:t>（镜像</w:t>
      </w:r>
      <w:r>
        <w:rPr>
          <w:rFonts w:hint="eastAsia"/>
        </w:rPr>
        <w:t>URI</w:t>
      </w:r>
      <w:r>
        <w:rPr>
          <w:rFonts w:hint="eastAsia"/>
        </w:rPr>
        <w:t>格式：</w:t>
      </w:r>
      <w:r>
        <w:rPr>
          <w:rFonts w:hint="eastAsia"/>
        </w:rPr>
        <w:t>project</w:t>
      </w:r>
      <w:r>
        <w:t xml:space="preserve"> </w:t>
      </w:r>
      <w:r>
        <w:rPr>
          <w:rFonts w:hint="eastAsia"/>
        </w:rPr>
        <w:t>name/service</w:t>
      </w:r>
      <w:r>
        <w:t xml:space="preserve"> </w:t>
      </w:r>
      <w:r>
        <w:rPr>
          <w:rFonts w:hint="eastAsia"/>
        </w:rPr>
        <w:t>name</w:t>
      </w:r>
      <w:r>
        <w:t>:</w:t>
      </w:r>
      <w:r>
        <w:rPr>
          <w:rFonts w:hint="eastAsia"/>
        </w:rPr>
        <w:t>version</w:t>
      </w:r>
      <w:r>
        <w:rPr>
          <w:rFonts w:hint="eastAsia"/>
        </w:rPr>
        <w:t>）</w:t>
      </w:r>
    </w:p>
    <w:p w14:paraId="0A1C74E7" w14:textId="77777777" w:rsidR="0037270C" w:rsidRDefault="0037270C" w:rsidP="00A7114E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tag</w:t>
      </w:r>
      <w:r>
        <w:t xml:space="preserve"> </w:t>
      </w:r>
      <w:r w:rsidRPr="0037270C">
        <w:t>mybank-dev/mybankapp</w:t>
      </w:r>
      <w:r>
        <w:rPr>
          <w:rFonts w:hint="eastAsia"/>
        </w:rPr>
        <w:t>:latest</w:t>
      </w:r>
      <w:r>
        <w:t xml:space="preserve"> </w:t>
      </w:r>
      <w:r>
        <w:rPr>
          <w:rFonts w:hint="eastAsia"/>
        </w:rPr>
        <w:t>mybank</w:t>
      </w:r>
      <w:r>
        <w:t>-sit/mybankapp:</w:t>
      </w:r>
      <w:r w:rsidR="00FC1146">
        <w:rPr>
          <w:rFonts w:hint="eastAsia"/>
        </w:rPr>
        <w:t>sit</w:t>
      </w:r>
    </w:p>
    <w:p w14:paraId="00BD6F54" w14:textId="77777777" w:rsidR="0037270C" w:rsidRDefault="00B96AA1" w:rsidP="00A7114E">
      <w:r>
        <w:rPr>
          <w:rFonts w:hint="eastAsia"/>
        </w:rPr>
        <w:t>切换到</w:t>
      </w:r>
      <w:r>
        <w:rPr>
          <w:rFonts w:hint="eastAsia"/>
        </w:rPr>
        <w:t>openshift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控制台，进行项目</w:t>
      </w:r>
      <w:r>
        <w:rPr>
          <w:rFonts w:hint="eastAsia"/>
        </w:rPr>
        <w:t>mybank-sit</w:t>
      </w:r>
      <w:r>
        <w:rPr>
          <w:rFonts w:hint="eastAsia"/>
        </w:rPr>
        <w:t>：</w:t>
      </w:r>
      <w:r>
        <w:rPr>
          <w:rFonts w:hint="eastAsia"/>
        </w:rPr>
        <w:t>Builds</w:t>
      </w:r>
      <w:r>
        <w:t>-&gt;I</w:t>
      </w:r>
      <w:r>
        <w:rPr>
          <w:rFonts w:hint="eastAsia"/>
        </w:rPr>
        <w:t>mages</w:t>
      </w:r>
      <w:r>
        <w:rPr>
          <w:rFonts w:hint="eastAsia"/>
        </w:rPr>
        <w:t>，可以看到</w:t>
      </w:r>
      <w:r>
        <w:rPr>
          <w:rFonts w:hint="eastAsia"/>
        </w:rPr>
        <w:t>tag</w:t>
      </w:r>
      <w:r>
        <w:rPr>
          <w:rFonts w:hint="eastAsia"/>
        </w:rPr>
        <w:t>过来的镜像</w:t>
      </w:r>
    </w:p>
    <w:p w14:paraId="7E649FD6" w14:textId="77777777" w:rsidR="00B96AA1" w:rsidRDefault="00B96AA1" w:rsidP="00A7114E">
      <w:r>
        <w:rPr>
          <w:noProof/>
        </w:rPr>
        <w:lastRenderedPageBreak/>
        <w:drawing>
          <wp:inline distT="0" distB="0" distL="0" distR="0" wp14:anchorId="4EC650AE" wp14:editId="2911F509">
            <wp:extent cx="6151880" cy="31159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C907" w14:textId="33B720E5" w:rsidR="00D645BC" w:rsidRDefault="00D645BC" w:rsidP="00A7114E">
      <w:r>
        <w:rPr>
          <w:rFonts w:hint="eastAsia"/>
        </w:rPr>
        <w:t>引用这个镜像创建</w:t>
      </w:r>
      <w:commentRangeStart w:id="11"/>
      <w:r w:rsidR="008C6706">
        <w:rPr>
          <w:rFonts w:hint="eastAsia"/>
        </w:rPr>
        <w:t>deployment</w:t>
      </w:r>
      <w:r w:rsidR="008C6706">
        <w:t xml:space="preserve"> </w:t>
      </w:r>
      <w:r w:rsidR="008C6706">
        <w:rPr>
          <w:rFonts w:hint="eastAsia"/>
        </w:rPr>
        <w:t>config</w:t>
      </w:r>
      <w:commentRangeEnd w:id="11"/>
      <w:r w:rsidR="0037616C">
        <w:rPr>
          <w:rStyle w:val="af0"/>
        </w:rPr>
        <w:commentReference w:id="11"/>
      </w:r>
      <w:r w:rsidR="008C6706">
        <w:rPr>
          <w:rFonts w:hint="eastAsia"/>
        </w:rPr>
        <w:t>，这个</w:t>
      </w:r>
      <w:r w:rsidR="008C6706">
        <w:rPr>
          <w:rFonts w:hint="eastAsia"/>
        </w:rPr>
        <w:t>deployment</w:t>
      </w:r>
      <w:r w:rsidR="008C6706">
        <w:t xml:space="preserve"> </w:t>
      </w:r>
      <w:r w:rsidR="008C6706">
        <w:rPr>
          <w:rFonts w:hint="eastAsia"/>
        </w:rPr>
        <w:t>config</w:t>
      </w:r>
      <w:r w:rsidR="008C6706">
        <w:rPr>
          <w:rFonts w:hint="eastAsia"/>
        </w:rPr>
        <w:t>后续被</w:t>
      </w:r>
      <w:r w:rsidR="008C6706">
        <w:rPr>
          <w:rFonts w:hint="eastAsia"/>
        </w:rPr>
        <w:t>jenkins</w:t>
      </w:r>
      <w:r w:rsidR="008C6706">
        <w:rPr>
          <w:rFonts w:hint="eastAsia"/>
        </w:rPr>
        <w:t>引用</w:t>
      </w:r>
      <w:r w:rsidR="00713248">
        <w:rPr>
          <w:rFonts w:hint="eastAsia"/>
        </w:rPr>
        <w:t>：</w:t>
      </w:r>
    </w:p>
    <w:p w14:paraId="50B119B0" w14:textId="77777777" w:rsidR="00713248" w:rsidRDefault="009517A8" w:rsidP="00A7114E">
      <w:r>
        <w:rPr>
          <w:noProof/>
        </w:rPr>
        <w:drawing>
          <wp:inline distT="0" distB="0" distL="0" distR="0" wp14:anchorId="30F21B3C" wp14:editId="530B92C7">
            <wp:extent cx="6151880" cy="23348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506D" w14:textId="77777777" w:rsidR="009517A8" w:rsidRDefault="00555E07" w:rsidP="00A7114E">
      <w:r>
        <w:rPr>
          <w:noProof/>
        </w:rPr>
        <w:drawing>
          <wp:inline distT="0" distB="0" distL="0" distR="0" wp14:anchorId="7E0ACF28" wp14:editId="7FBA1CD3">
            <wp:extent cx="6151880" cy="15817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3720" w14:textId="77777777" w:rsidR="009517A8" w:rsidRDefault="00BE4CE7" w:rsidP="00A7114E">
      <w:r>
        <w:rPr>
          <w:rFonts w:hint="eastAsia"/>
        </w:rPr>
        <w:t>确定</w:t>
      </w:r>
    </w:p>
    <w:p w14:paraId="1FCC6BB8" w14:textId="77777777" w:rsidR="00BE4CE7" w:rsidRDefault="00BE4CE7" w:rsidP="00A7114E">
      <w:r>
        <w:rPr>
          <w:noProof/>
        </w:rPr>
        <w:lastRenderedPageBreak/>
        <w:drawing>
          <wp:inline distT="0" distB="0" distL="0" distR="0" wp14:anchorId="21F0CF0E" wp14:editId="2E43FE11">
            <wp:extent cx="6151880" cy="30721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1F4" w14:textId="77777777" w:rsidR="001158D4" w:rsidRDefault="0021334C" w:rsidP="00A7114E">
      <w:r>
        <w:rPr>
          <w:noProof/>
        </w:rPr>
        <w:drawing>
          <wp:inline distT="0" distB="0" distL="0" distR="0" wp14:anchorId="01768B93" wp14:editId="3BD53F20">
            <wp:extent cx="6151880" cy="21431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3248" w14:textId="77777777" w:rsidR="0021334C" w:rsidRDefault="0021334C" w:rsidP="00A7114E"/>
    <w:p w14:paraId="16C1C72E" w14:textId="77777777" w:rsidR="00AA7021" w:rsidRDefault="00AA7021" w:rsidP="00AA7021">
      <w:pPr>
        <w:pStyle w:val="2"/>
      </w:pPr>
      <w:bookmarkStart w:id="12" w:name="_Toc495742386"/>
      <w:r>
        <w:rPr>
          <w:rFonts w:hint="eastAsia"/>
        </w:rPr>
        <w:t>创建生产环境部署配置</w:t>
      </w:r>
      <w:bookmarkEnd w:id="12"/>
    </w:p>
    <w:p w14:paraId="2302FB77" w14:textId="77777777" w:rsidR="00AA7021" w:rsidRDefault="00F27D48" w:rsidP="00AA7021">
      <w:r>
        <w:rPr>
          <w:rFonts w:hint="eastAsia"/>
        </w:rPr>
        <w:t>切换到项目</w:t>
      </w:r>
      <w:r>
        <w:rPr>
          <w:rFonts w:hint="eastAsia"/>
        </w:rPr>
        <w:t>mybank-release</w:t>
      </w:r>
      <w:r>
        <w:rPr>
          <w:rFonts w:hint="eastAsia"/>
        </w:rPr>
        <w:t>，创建指向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SIT</w:t>
      </w:r>
      <w:r w:rsidR="00722DD1">
        <w:rPr>
          <w:rFonts w:hint="eastAsia"/>
        </w:rPr>
        <w:t>的</w:t>
      </w:r>
      <w:r>
        <w:rPr>
          <w:rFonts w:hint="eastAsia"/>
        </w:rPr>
        <w:t>镜像</w:t>
      </w:r>
      <w:r w:rsidR="00722DD1">
        <w:rPr>
          <w:rFonts w:hint="eastAsia"/>
        </w:rPr>
        <w:t>流</w:t>
      </w:r>
      <w:r>
        <w:rPr>
          <w:rFonts w:hint="eastAsia"/>
        </w:rPr>
        <w:t>，并创建相关</w:t>
      </w:r>
      <w:r w:rsidR="00722DD1">
        <w:rPr>
          <w:rFonts w:hint="eastAsia"/>
        </w:rPr>
        <w:t>的</w:t>
      </w:r>
      <w:commentRangeStart w:id="13"/>
      <w:r w:rsidR="00722DD1">
        <w:rPr>
          <w:rFonts w:hint="eastAsia"/>
        </w:rPr>
        <w:t>deployment</w:t>
      </w:r>
      <w:r w:rsidR="00722DD1">
        <w:t xml:space="preserve"> </w:t>
      </w:r>
      <w:r w:rsidR="00722DD1">
        <w:rPr>
          <w:rFonts w:hint="eastAsia"/>
        </w:rPr>
        <w:t>config</w:t>
      </w:r>
      <w:commentRangeEnd w:id="13"/>
      <w:r w:rsidR="00722DD1">
        <w:rPr>
          <w:rStyle w:val="af0"/>
        </w:rPr>
        <w:commentReference w:id="13"/>
      </w:r>
      <w:r w:rsidR="0060011B">
        <w:rPr>
          <w:rFonts w:hint="eastAsia"/>
        </w:rPr>
        <w:t>。</w:t>
      </w:r>
    </w:p>
    <w:p w14:paraId="4475D035" w14:textId="77777777" w:rsidR="0060011B" w:rsidRDefault="0060011B" w:rsidP="00AA7021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project</w:t>
      </w:r>
      <w:r>
        <w:t xml:space="preserve"> </w:t>
      </w:r>
      <w:r>
        <w:rPr>
          <w:rFonts w:hint="eastAsia"/>
        </w:rPr>
        <w:t>mybank-release</w:t>
      </w:r>
    </w:p>
    <w:p w14:paraId="76C16222" w14:textId="77777777" w:rsidR="00670423" w:rsidRPr="00670423" w:rsidRDefault="0060011B" w:rsidP="00AA7021">
      <w:r>
        <w:t>&gt;</w:t>
      </w:r>
      <w:r w:rsidR="00420A8B" w:rsidRPr="00420A8B">
        <w:t xml:space="preserve"> oc tag mybank-sit/mybankapp:latest mybank-release/mybankapp:stage</w:t>
      </w:r>
    </w:p>
    <w:p w14:paraId="73DEAD3B" w14:textId="77777777" w:rsidR="00FA0547" w:rsidRDefault="00FA0547" w:rsidP="00AA7021">
      <w:r>
        <w:rPr>
          <w:noProof/>
        </w:rPr>
        <w:lastRenderedPageBreak/>
        <w:drawing>
          <wp:inline distT="0" distB="0" distL="0" distR="0" wp14:anchorId="7EE3755B" wp14:editId="771A1B57">
            <wp:extent cx="6151880" cy="27108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AC71" w14:textId="77777777" w:rsidR="002010A2" w:rsidRDefault="00A10363" w:rsidP="00AA7021">
      <w:r>
        <w:rPr>
          <w:noProof/>
        </w:rPr>
        <w:drawing>
          <wp:inline distT="0" distB="0" distL="0" distR="0" wp14:anchorId="3F97DF67" wp14:editId="40624391">
            <wp:extent cx="6151880" cy="2511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3635" w14:textId="77777777" w:rsidR="00A10363" w:rsidRDefault="00FD7524" w:rsidP="00AA7021">
      <w:r>
        <w:rPr>
          <w:noProof/>
        </w:rPr>
        <w:drawing>
          <wp:inline distT="0" distB="0" distL="0" distR="0" wp14:anchorId="14C6E0A7" wp14:editId="2CA52B61">
            <wp:extent cx="6151880" cy="30587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49D8" w14:textId="77777777" w:rsidR="00FD7524" w:rsidRDefault="00F44FFD" w:rsidP="00AA7021">
      <w:r>
        <w:rPr>
          <w:noProof/>
        </w:rPr>
        <w:lastRenderedPageBreak/>
        <w:drawing>
          <wp:inline distT="0" distB="0" distL="0" distR="0" wp14:anchorId="577DF15E" wp14:editId="15A187C8">
            <wp:extent cx="6151880" cy="24860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E552" w14:textId="77777777" w:rsidR="005B414F" w:rsidRDefault="00BF47A0" w:rsidP="00BF47A0">
      <w:pPr>
        <w:pStyle w:val="2"/>
      </w:pPr>
      <w:bookmarkStart w:id="14" w:name="_Toc495742387"/>
      <w:r>
        <w:rPr>
          <w:rFonts w:hint="eastAsia"/>
        </w:rPr>
        <w:t>创建</w:t>
      </w:r>
      <w:r>
        <w:rPr>
          <w:rFonts w:hint="eastAsia"/>
        </w:rPr>
        <w:t>DEV</w:t>
      </w:r>
      <w:r>
        <w:rPr>
          <w:rFonts w:hint="eastAsia"/>
        </w:rPr>
        <w:t>构建配置</w:t>
      </w:r>
      <w:bookmarkEnd w:id="14"/>
    </w:p>
    <w:p w14:paraId="071B4C64" w14:textId="77777777" w:rsidR="00BF47A0" w:rsidRDefault="00A93327" w:rsidP="00BF47A0"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中创建构建节点，以及将它们串联成部署流水线。</w:t>
      </w:r>
    </w:p>
    <w:p w14:paraId="3D4E4463" w14:textId="77777777" w:rsidR="00EE7D8C" w:rsidRDefault="00A11734" w:rsidP="00BF47A0">
      <w:r>
        <w:rPr>
          <w:rFonts w:hint="eastAsia"/>
        </w:rPr>
        <w:t>登录</w:t>
      </w:r>
      <w:r>
        <w:rPr>
          <w:rFonts w:hint="eastAsia"/>
        </w:rPr>
        <w:t>jenkins</w:t>
      </w:r>
      <w:r>
        <w:rPr>
          <w:rFonts w:hint="eastAsia"/>
        </w:rPr>
        <w:t>，创建</w:t>
      </w:r>
      <w:r>
        <w:rPr>
          <w:rFonts w:hint="eastAsia"/>
        </w:rPr>
        <w:t>My</w:t>
      </w:r>
      <w:r>
        <w:t>Bank DEV</w:t>
      </w:r>
      <w:r w:rsidR="00DD1B65">
        <w:rPr>
          <w:rFonts w:hint="eastAsia"/>
        </w:rPr>
        <w:t>，选择</w:t>
      </w:r>
      <w:r w:rsidR="00DD1B65">
        <w:rPr>
          <w:rFonts w:hint="eastAsia"/>
        </w:rPr>
        <w:t>freestyle</w:t>
      </w:r>
      <w:r w:rsidR="00DD1B65">
        <w:t xml:space="preserve"> </w:t>
      </w:r>
      <w:r w:rsidR="00DD1B65">
        <w:rPr>
          <w:rFonts w:hint="eastAsia"/>
        </w:rPr>
        <w:t>project</w:t>
      </w:r>
      <w:r w:rsidR="00DD1B65">
        <w:rPr>
          <w:rFonts w:hint="eastAsia"/>
        </w:rPr>
        <w:t>，创建项目。</w:t>
      </w:r>
    </w:p>
    <w:p w14:paraId="7EA25C4F" w14:textId="77777777" w:rsidR="00750AC1" w:rsidRDefault="00750AC1" w:rsidP="00BF47A0">
      <w:r>
        <w:rPr>
          <w:noProof/>
        </w:rPr>
        <w:drawing>
          <wp:inline distT="0" distB="0" distL="0" distR="0" wp14:anchorId="70E2B4F5" wp14:editId="444508C6">
            <wp:extent cx="6151880" cy="15144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3471" w14:textId="77777777" w:rsidR="00750AC1" w:rsidRDefault="00750AC1" w:rsidP="00BF47A0">
      <w:r>
        <w:rPr>
          <w:noProof/>
        </w:rPr>
        <w:drawing>
          <wp:inline distT="0" distB="0" distL="0" distR="0" wp14:anchorId="276E71D1" wp14:editId="53112941">
            <wp:extent cx="6151880" cy="19602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A2B4" w14:textId="77777777" w:rsidR="00750AC1" w:rsidRDefault="00D35451" w:rsidP="00BF47A0">
      <w:r>
        <w:rPr>
          <w:noProof/>
        </w:rPr>
        <w:lastRenderedPageBreak/>
        <w:drawing>
          <wp:inline distT="0" distB="0" distL="0" distR="0" wp14:anchorId="546883A5" wp14:editId="488F3366">
            <wp:extent cx="6151880" cy="31343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8A16" w14:textId="77777777" w:rsidR="00D35451" w:rsidRDefault="006F6F6F" w:rsidP="00BF47A0">
      <w:r>
        <w:rPr>
          <w:noProof/>
        </w:rPr>
        <w:drawing>
          <wp:inline distT="0" distB="0" distL="0" distR="0" wp14:anchorId="38B39D75" wp14:editId="5DAC5D54">
            <wp:extent cx="6151880" cy="2921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5EC2" w14:textId="77777777" w:rsidR="006F6F6F" w:rsidRDefault="0064664D" w:rsidP="00BF47A0">
      <w:r>
        <w:rPr>
          <w:rFonts w:hint="eastAsia"/>
        </w:rPr>
        <w:t>跳转到配置页面，点击“</w:t>
      </w:r>
      <w:r>
        <w:t>A</w:t>
      </w:r>
      <w:r>
        <w:rPr>
          <w:rFonts w:hint="eastAsia"/>
        </w:rPr>
        <w:t>dd</w:t>
      </w:r>
      <w:r>
        <w:t xml:space="preserve"> 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>
        <w:rPr>
          <w:rFonts w:hint="eastAsia"/>
        </w:rPr>
        <w:t>”（增加构建步骤）</w:t>
      </w:r>
      <w:r w:rsidR="00325E2E">
        <w:rPr>
          <w:rFonts w:hint="eastAsia"/>
        </w:rPr>
        <w:t>，类型选择：</w:t>
      </w:r>
      <w:r w:rsidR="00325E2E">
        <w:rPr>
          <w:rFonts w:hint="eastAsia"/>
        </w:rPr>
        <w:t>Trigger</w:t>
      </w:r>
      <w:r w:rsidR="00325E2E">
        <w:t xml:space="preserve"> O</w:t>
      </w:r>
      <w:r w:rsidR="00325E2E">
        <w:rPr>
          <w:rFonts w:hint="eastAsia"/>
        </w:rPr>
        <w:t>penshift</w:t>
      </w:r>
      <w:r w:rsidR="00325E2E">
        <w:t xml:space="preserve"> B</w:t>
      </w:r>
      <w:r w:rsidR="00325E2E">
        <w:rPr>
          <w:rFonts w:hint="eastAsia"/>
        </w:rPr>
        <w:t>uild</w:t>
      </w:r>
      <w:r w:rsidR="00325E2E">
        <w:rPr>
          <w:rFonts w:hint="eastAsia"/>
        </w:rPr>
        <w:t>，</w:t>
      </w:r>
    </w:p>
    <w:p w14:paraId="3DA8207A" w14:textId="77777777" w:rsidR="00325E2E" w:rsidRDefault="00325E2E" w:rsidP="00BF47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8558D3" wp14:editId="6EAD7369">
            <wp:extent cx="6151880" cy="50012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F64" w:rsidRPr="00B51F64">
        <w:rPr>
          <w:noProof/>
        </w:rPr>
        <w:t xml:space="preserve"> </w:t>
      </w:r>
      <w:r w:rsidR="00A35363">
        <w:rPr>
          <w:noProof/>
        </w:rPr>
        <w:lastRenderedPageBreak/>
        <w:drawing>
          <wp:inline distT="0" distB="0" distL="0" distR="0" wp14:anchorId="0F317E68" wp14:editId="78CB079C">
            <wp:extent cx="6151880" cy="40830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C6A7" w14:textId="77777777" w:rsidR="008834E9" w:rsidRDefault="008834E9" w:rsidP="00BF47A0"/>
    <w:p w14:paraId="7DBBE8CE" w14:textId="77777777" w:rsidR="00A60639" w:rsidRDefault="009C2601" w:rsidP="00BF47A0">
      <w:r>
        <w:rPr>
          <w:rFonts w:hint="eastAsia"/>
        </w:rPr>
        <w:t>再次点击“</w:t>
      </w:r>
      <w:r>
        <w:t>A</w:t>
      </w:r>
      <w:r>
        <w:rPr>
          <w:rFonts w:hint="eastAsia"/>
        </w:rPr>
        <w:t>dd</w:t>
      </w:r>
      <w:r>
        <w:t xml:space="preserve"> 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>
        <w:rPr>
          <w:rFonts w:hint="eastAsia"/>
        </w:rPr>
        <w:t>”（增加构建步骤），类型为：</w:t>
      </w:r>
      <w:r>
        <w:rPr>
          <w:rFonts w:hint="eastAsia"/>
        </w:rPr>
        <w:t>Execute</w:t>
      </w:r>
      <w:r>
        <w:t xml:space="preserve"> S</w:t>
      </w:r>
      <w:r>
        <w:rPr>
          <w:rFonts w:hint="eastAsia"/>
        </w:rPr>
        <w:t>hell</w:t>
      </w:r>
      <w:r w:rsidR="00F76B99">
        <w:rPr>
          <w:rFonts w:hint="eastAsia"/>
        </w:rPr>
        <w:t>，</w:t>
      </w:r>
      <w:r w:rsidR="00A60639">
        <w:rPr>
          <w:rFonts w:hint="eastAsia"/>
        </w:rPr>
        <w:t>输入以下脚本</w:t>
      </w:r>
      <w:r w:rsidR="00F76B99">
        <w:rPr>
          <w:rFonts w:hint="eastAsia"/>
        </w:rPr>
        <w:t>。当上一个</w:t>
      </w:r>
      <w:r w:rsidR="00F76B99">
        <w:rPr>
          <w:rFonts w:hint="eastAsia"/>
        </w:rPr>
        <w:t>build</w:t>
      </w:r>
      <w:r w:rsidR="00F76B99">
        <w:t xml:space="preserve"> </w:t>
      </w:r>
      <w:r w:rsidR="00F76B99">
        <w:rPr>
          <w:rFonts w:hint="eastAsia"/>
        </w:rPr>
        <w:t>step</w:t>
      </w:r>
      <w:r w:rsidR="00F76B99">
        <w:rPr>
          <w:rFonts w:hint="eastAsia"/>
        </w:rPr>
        <w:t>完成后，这个</w:t>
      </w:r>
      <w:r w:rsidR="00F76B99">
        <w:rPr>
          <w:rFonts w:hint="eastAsia"/>
        </w:rPr>
        <w:t>build</w:t>
      </w:r>
      <w:r w:rsidR="00F76B99">
        <w:t xml:space="preserve"> </w:t>
      </w:r>
      <w:r w:rsidR="00F76B99">
        <w:rPr>
          <w:rFonts w:hint="eastAsia"/>
        </w:rPr>
        <w:t>step</w:t>
      </w:r>
      <w:r w:rsidR="00F76B99">
        <w:rPr>
          <w:rFonts w:hint="eastAsia"/>
        </w:rPr>
        <w:t>将被触发执行。用户可以在这个执行脚本加入自定义的逻辑，执行测试。</w:t>
      </w:r>
    </w:p>
    <w:p w14:paraId="2CDF15A8" w14:textId="509B3F86" w:rsidR="00310E57" w:rsidRDefault="00692D95" w:rsidP="00BF47A0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FEFF5D8" wp14:editId="13A2336B">
                <wp:simplePos x="0" y="0"/>
                <wp:positionH relativeFrom="column">
                  <wp:posOffset>5715</wp:posOffset>
                </wp:positionH>
                <wp:positionV relativeFrom="paragraph">
                  <wp:posOffset>29210</wp:posOffset>
                </wp:positionV>
                <wp:extent cx="4598035" cy="1414145"/>
                <wp:effectExtent l="10795" t="5715" r="10795" b="8890"/>
                <wp:wrapNone/>
                <wp:docPr id="12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98035" cy="1414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97267" w14:textId="77777777" w:rsidR="005F6180" w:rsidRDefault="005F6180" w:rsidP="00936323">
                            <w:r>
                              <w:rPr>
                                <w:rFonts w:hint="eastAsia"/>
                              </w:rPr>
                              <w:t>echo '</w:t>
                            </w:r>
                            <w:r>
                              <w:rPr>
                                <w:rFonts w:hint="eastAsia"/>
                              </w:rPr>
                              <w:t>开始开发测试环境的测试</w:t>
                            </w:r>
                            <w:r>
                              <w:rPr>
                                <w:rFonts w:hint="eastAsia"/>
                              </w:rPr>
                              <w:t>'</w:t>
                            </w:r>
                          </w:p>
                          <w:p w14:paraId="627692D0" w14:textId="77777777" w:rsidR="005F6180" w:rsidRDefault="005F6180" w:rsidP="00936323">
                            <w:r>
                              <w:rPr>
                                <w:rFonts w:hint="eastAsia"/>
                              </w:rPr>
                              <w:t>echo '</w:t>
                            </w:r>
                            <w:r>
                              <w:rPr>
                                <w:rFonts w:hint="eastAsia"/>
                              </w:rPr>
                              <w:t>这里可以自定义开发环境所需要执行的各种测试</w:t>
                            </w:r>
                            <w:r>
                              <w:rPr>
                                <w:rFonts w:hint="eastAsia"/>
                              </w:rPr>
                              <w:t>'</w:t>
                            </w:r>
                          </w:p>
                          <w:p w14:paraId="79EB14A5" w14:textId="77777777" w:rsidR="005F6180" w:rsidRDefault="005F6180" w:rsidP="00936323">
                            <w:r>
                              <w:t>curl http://mybankapp-mybank-dev.router.default.svc.cluster.local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</w:p>
                          <w:p w14:paraId="4A83F680" w14:textId="77777777" w:rsidR="005F6180" w:rsidRPr="00BF47A0" w:rsidRDefault="005F6180" w:rsidP="00936323">
                            <w:r>
                              <w:rPr>
                                <w:rFonts w:hint="eastAsia"/>
                              </w:rPr>
                              <w:t>echo '</w:t>
                            </w:r>
                            <w:r>
                              <w:rPr>
                                <w:rFonts w:hint="eastAsia"/>
                              </w:rPr>
                              <w:t>测试完毕</w:t>
                            </w:r>
                            <w:r>
                              <w:rPr>
                                <w:rFonts w:hint="eastAsia"/>
                              </w:rPr>
                              <w:t>'</w:t>
                            </w:r>
                          </w:p>
                          <w:p w14:paraId="43947061" w14:textId="77777777" w:rsidR="005F6180" w:rsidRDefault="005F618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EFF5D8" id="Rectangle 3" o:spid="_x0000_s1026" style="position:absolute;left:0;text-align:left;margin-left:.45pt;margin-top:2.3pt;width:362.05pt;height:111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">
                <v:textbox>
                  <w:txbxContent>
                    <w:p w14:paraId="01097267" w14:textId="77777777" w:rsidR="005F6180" w:rsidRDefault="005F6180" w:rsidP="00936323">
                      <w:r>
                        <w:rPr>
                          <w:rFonts w:hint="eastAsia"/>
                        </w:rPr>
                        <w:t>echo '</w:t>
                      </w:r>
                      <w:r>
                        <w:rPr>
                          <w:rFonts w:hint="eastAsia"/>
                        </w:rPr>
                        <w:t>开始开发测试环境的测试</w:t>
                      </w:r>
                      <w:r>
                        <w:rPr>
                          <w:rFonts w:hint="eastAsia"/>
                        </w:rPr>
                        <w:t>'</w:t>
                      </w:r>
                    </w:p>
                    <w:p w14:paraId="627692D0" w14:textId="77777777" w:rsidR="005F6180" w:rsidRDefault="005F6180" w:rsidP="00936323">
                      <w:r>
                        <w:rPr>
                          <w:rFonts w:hint="eastAsia"/>
                        </w:rPr>
                        <w:t>echo '</w:t>
                      </w:r>
                      <w:r>
                        <w:rPr>
                          <w:rFonts w:hint="eastAsia"/>
                        </w:rPr>
                        <w:t>这里可以自定义开发环境所需要执行的各种测试</w:t>
                      </w:r>
                      <w:r>
                        <w:rPr>
                          <w:rFonts w:hint="eastAsia"/>
                        </w:rPr>
                        <w:t>'</w:t>
                      </w:r>
                    </w:p>
                    <w:p w14:paraId="79EB14A5" w14:textId="77777777" w:rsidR="005F6180" w:rsidRDefault="005F6180" w:rsidP="00936323">
                      <w:r>
                        <w:t>curl http://mybankapp-mybank-dev.router.default.svc.cluster.local</w:t>
                      </w:r>
                      <w:r>
                        <w:rPr>
                          <w:rFonts w:hint="eastAsia"/>
                        </w:rPr>
                        <w:t>/</w:t>
                      </w:r>
                    </w:p>
                    <w:p w14:paraId="4A83F680" w14:textId="77777777" w:rsidR="005F6180" w:rsidRPr="00BF47A0" w:rsidRDefault="005F6180" w:rsidP="00936323">
                      <w:r>
                        <w:rPr>
                          <w:rFonts w:hint="eastAsia"/>
                        </w:rPr>
                        <w:t>echo '</w:t>
                      </w:r>
                      <w:r>
                        <w:rPr>
                          <w:rFonts w:hint="eastAsia"/>
                        </w:rPr>
                        <w:t>测试完毕</w:t>
                      </w:r>
                      <w:r>
                        <w:rPr>
                          <w:rFonts w:hint="eastAsia"/>
                        </w:rPr>
                        <w:t>'</w:t>
                      </w:r>
                    </w:p>
                    <w:p w14:paraId="43947061" w14:textId="77777777" w:rsidR="005F6180" w:rsidRDefault="005F6180"/>
                  </w:txbxContent>
                </v:textbox>
              </v:rect>
            </w:pict>
          </mc:Fallback>
        </mc:AlternateContent>
      </w:r>
    </w:p>
    <w:p w14:paraId="054E9A63" w14:textId="77777777" w:rsidR="00310E57" w:rsidRDefault="00310E57" w:rsidP="00BF47A0"/>
    <w:p w14:paraId="33857EF7" w14:textId="77777777" w:rsidR="00310E57" w:rsidRDefault="00310E57" w:rsidP="00BF47A0"/>
    <w:p w14:paraId="236489A5" w14:textId="77777777" w:rsidR="00936323" w:rsidRDefault="00936323" w:rsidP="00BF47A0"/>
    <w:p w14:paraId="63015675" w14:textId="77777777" w:rsidR="00310E57" w:rsidRDefault="00327DD6" w:rsidP="00BF47A0">
      <w:r>
        <w:rPr>
          <w:noProof/>
        </w:rPr>
        <w:lastRenderedPageBreak/>
        <w:drawing>
          <wp:inline distT="0" distB="0" distL="0" distR="0" wp14:anchorId="53B710D8" wp14:editId="310E2335">
            <wp:extent cx="6151880" cy="17227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A656" w14:textId="77777777" w:rsidR="00223458" w:rsidRDefault="008C58D5" w:rsidP="00BF47A0">
      <w:r>
        <w:rPr>
          <w:rFonts w:hint="eastAsia"/>
        </w:rPr>
        <w:t>点击“保存”</w:t>
      </w:r>
      <w:r w:rsidR="00704EF1">
        <w:rPr>
          <w:rFonts w:hint="eastAsia"/>
        </w:rPr>
        <w:t>，立即构建。</w:t>
      </w:r>
    </w:p>
    <w:p w14:paraId="5B20174B" w14:textId="77777777" w:rsidR="00310E57" w:rsidRDefault="00C03338" w:rsidP="00BF47A0">
      <w:r>
        <w:rPr>
          <w:noProof/>
        </w:rPr>
        <w:drawing>
          <wp:inline distT="0" distB="0" distL="0" distR="0" wp14:anchorId="066981F2" wp14:editId="18AAE4A7">
            <wp:extent cx="6151880" cy="32867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8138" w14:textId="77777777" w:rsidR="006A4185" w:rsidRDefault="006A4185" w:rsidP="00BF47A0">
      <w:r>
        <w:rPr>
          <w:rFonts w:hint="eastAsia"/>
        </w:rPr>
        <w:t>（或者通过</w:t>
      </w:r>
      <w:r>
        <w:rPr>
          <w:rFonts w:hint="eastAsia"/>
        </w:rPr>
        <w:t>blue</w:t>
      </w:r>
      <w:r>
        <w:t xml:space="preserve"> </w:t>
      </w:r>
      <w:r>
        <w:rPr>
          <w:rFonts w:hint="eastAsia"/>
        </w:rPr>
        <w:t>ocean</w:t>
      </w:r>
      <w:r>
        <w:rPr>
          <w:rFonts w:hint="eastAsia"/>
        </w:rPr>
        <w:t>查看）</w:t>
      </w:r>
    </w:p>
    <w:p w14:paraId="6EAC2D8A" w14:textId="77777777" w:rsidR="006A4185" w:rsidRDefault="006A4185" w:rsidP="00BF47A0">
      <w:r>
        <w:rPr>
          <w:noProof/>
        </w:rPr>
        <w:lastRenderedPageBreak/>
        <w:drawing>
          <wp:inline distT="0" distB="0" distL="0" distR="0" wp14:anchorId="6F1295EF" wp14:editId="370EE5AA">
            <wp:extent cx="6151880" cy="26473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EC0F" w14:textId="77777777" w:rsidR="008344DE" w:rsidRDefault="009C3EFF" w:rsidP="009C3EFF">
      <w:pPr>
        <w:pStyle w:val="2"/>
      </w:pPr>
      <w:bookmarkStart w:id="15" w:name="_Toc495742388"/>
      <w:r>
        <w:rPr>
          <w:rFonts w:hint="eastAsia"/>
        </w:rPr>
        <w:t>创建</w:t>
      </w:r>
      <w:r>
        <w:t>SIT</w:t>
      </w:r>
      <w:r>
        <w:rPr>
          <w:rFonts w:hint="eastAsia"/>
        </w:rPr>
        <w:t>构建配置</w:t>
      </w:r>
      <w:bookmarkEnd w:id="15"/>
    </w:p>
    <w:p w14:paraId="077BEF11" w14:textId="77777777" w:rsidR="00362EF1" w:rsidRDefault="00362EF1" w:rsidP="009C3EFF">
      <w:r>
        <w:rPr>
          <w:rFonts w:hint="eastAsia"/>
        </w:rPr>
        <w:t>登录</w:t>
      </w:r>
      <w:r>
        <w:rPr>
          <w:rFonts w:hint="eastAsia"/>
        </w:rPr>
        <w:t>jenkins</w:t>
      </w:r>
      <w:r>
        <w:rPr>
          <w:rFonts w:hint="eastAsia"/>
        </w:rPr>
        <w:t>，创建</w:t>
      </w:r>
      <w:r>
        <w:rPr>
          <w:rFonts w:hint="eastAsia"/>
        </w:rPr>
        <w:t>MyBank</w:t>
      </w:r>
      <w:r>
        <w:t xml:space="preserve"> SIT</w:t>
      </w:r>
      <w:r>
        <w:rPr>
          <w:rFonts w:hint="eastAsia"/>
        </w:rPr>
        <w:t>，类型：</w:t>
      </w:r>
      <w:r>
        <w:rPr>
          <w:rFonts w:hint="eastAsia"/>
        </w:rPr>
        <w:t>freestyle</w:t>
      </w:r>
      <w:r>
        <w:t xml:space="preserve"> </w:t>
      </w:r>
      <w:r>
        <w:rPr>
          <w:rFonts w:hint="eastAsia"/>
        </w:rPr>
        <w:t>project</w:t>
      </w:r>
    </w:p>
    <w:p w14:paraId="388F1D11" w14:textId="77777777" w:rsidR="00362EF1" w:rsidRDefault="0052348F" w:rsidP="009C3EFF">
      <w:r>
        <w:rPr>
          <w:noProof/>
        </w:rPr>
        <w:drawing>
          <wp:inline distT="0" distB="0" distL="0" distR="0" wp14:anchorId="518D7DB4" wp14:editId="3C1C3F27">
            <wp:extent cx="6151880" cy="21443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05D" w14:textId="77777777" w:rsidR="00AC2DBB" w:rsidRDefault="00392E00" w:rsidP="009C3EFF">
      <w:r>
        <w:rPr>
          <w:rFonts w:hint="eastAsia"/>
        </w:rPr>
        <w:t>添加</w:t>
      </w:r>
      <w:r w:rsidR="00530370">
        <w:rPr>
          <w:rFonts w:hint="eastAsia"/>
        </w:rPr>
        <w:t>“</w:t>
      </w:r>
      <w:r w:rsidR="00530370">
        <w:rPr>
          <w:rFonts w:hint="eastAsia"/>
        </w:rPr>
        <w:t>Add</w:t>
      </w:r>
      <w:r w:rsidR="00530370">
        <w:t xml:space="preserve"> </w:t>
      </w:r>
      <w:r w:rsidR="00530370">
        <w:rPr>
          <w:rFonts w:hint="eastAsia"/>
        </w:rPr>
        <w:t>build</w:t>
      </w:r>
      <w:r w:rsidR="00530370">
        <w:t xml:space="preserve"> </w:t>
      </w:r>
      <w:r w:rsidR="00530370">
        <w:rPr>
          <w:rFonts w:hint="eastAsia"/>
        </w:rPr>
        <w:t>step</w:t>
      </w:r>
      <w:r w:rsidR="00530370">
        <w:rPr>
          <w:rFonts w:hint="eastAsia"/>
        </w:rPr>
        <w:t>”，</w:t>
      </w:r>
      <w:r>
        <w:rPr>
          <w:rFonts w:hint="eastAsia"/>
        </w:rPr>
        <w:t>构建步骤，选择“</w:t>
      </w: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Openshift</w:t>
      </w:r>
      <w:r>
        <w:t xml:space="preserve"> I</w:t>
      </w:r>
      <w:r>
        <w:rPr>
          <w:rFonts w:hint="eastAsia"/>
        </w:rPr>
        <w:t>mage</w:t>
      </w:r>
      <w:r>
        <w:rPr>
          <w:rFonts w:hint="eastAsia"/>
        </w:rPr>
        <w:t>”</w:t>
      </w:r>
    </w:p>
    <w:p w14:paraId="6CC3FBCB" w14:textId="77777777" w:rsidR="00DC4510" w:rsidRDefault="00392E00" w:rsidP="009C3EFF">
      <w:r>
        <w:rPr>
          <w:noProof/>
        </w:rPr>
        <w:lastRenderedPageBreak/>
        <w:drawing>
          <wp:inline distT="0" distB="0" distL="0" distR="0" wp14:anchorId="22AF9010" wp14:editId="443687EF">
            <wp:extent cx="6151880" cy="55829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9D0C" w14:textId="77777777" w:rsidR="00CA574E" w:rsidRDefault="00CA574E" w:rsidP="009C3EFF">
      <w:r>
        <w:rPr>
          <w:rFonts w:hint="eastAsia"/>
        </w:rPr>
        <w:t>填入相关参数：</w:t>
      </w:r>
    </w:p>
    <w:p w14:paraId="4758AA67" w14:textId="77777777" w:rsidR="00DC4510" w:rsidRDefault="00DC4510" w:rsidP="009C3EFF">
      <w:r>
        <w:rPr>
          <w:noProof/>
        </w:rPr>
        <w:lastRenderedPageBreak/>
        <w:drawing>
          <wp:inline distT="0" distB="0" distL="0" distR="0" wp14:anchorId="7B09B8A8" wp14:editId="3EFE0742">
            <wp:extent cx="6151880" cy="3879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117A" w14:textId="77777777" w:rsidR="00DC4510" w:rsidRDefault="00DE4196" w:rsidP="009C3EFF">
      <w:r>
        <w:rPr>
          <w:rFonts w:hint="eastAsia"/>
        </w:rPr>
        <w:t>相关参数说明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1"/>
        <w:gridCol w:w="3278"/>
        <w:gridCol w:w="3199"/>
      </w:tblGrid>
      <w:tr w:rsidR="00CA574E" w14:paraId="7938E147" w14:textId="77777777" w:rsidTr="00CA574E">
        <w:tc>
          <w:tcPr>
            <w:tcW w:w="3301" w:type="dxa"/>
          </w:tcPr>
          <w:p w14:paraId="784149E9" w14:textId="77777777" w:rsidR="00CA574E" w:rsidRDefault="00CA574E" w:rsidP="009C3EFF">
            <w:r>
              <w:rPr>
                <w:rFonts w:hint="eastAsia"/>
              </w:rPr>
              <w:t>参数名</w:t>
            </w:r>
          </w:p>
        </w:tc>
        <w:tc>
          <w:tcPr>
            <w:tcW w:w="3301" w:type="dxa"/>
          </w:tcPr>
          <w:p w14:paraId="7BBD729E" w14:textId="77777777" w:rsidR="00CA574E" w:rsidRDefault="00CA574E" w:rsidP="009C3EFF">
            <w:r>
              <w:rPr>
                <w:rFonts w:hint="eastAsia"/>
              </w:rPr>
              <w:t>参数值</w:t>
            </w:r>
          </w:p>
        </w:tc>
        <w:tc>
          <w:tcPr>
            <w:tcW w:w="3302" w:type="dxa"/>
          </w:tcPr>
          <w:p w14:paraId="2DE304B8" w14:textId="77777777" w:rsidR="00CA574E" w:rsidRDefault="00CA574E" w:rsidP="009C3EFF">
            <w:r>
              <w:rPr>
                <w:rFonts w:hint="eastAsia"/>
              </w:rPr>
              <w:t>说明</w:t>
            </w:r>
          </w:p>
        </w:tc>
      </w:tr>
      <w:tr w:rsidR="00CA574E" w14:paraId="611DB54D" w14:textId="77777777" w:rsidTr="00CA574E">
        <w:tc>
          <w:tcPr>
            <w:tcW w:w="3301" w:type="dxa"/>
          </w:tcPr>
          <w:p w14:paraId="16276A37" w14:textId="77777777" w:rsidR="00CA574E" w:rsidRDefault="00CA574E" w:rsidP="009C3EFF">
            <w:r w:rsidRPr="00CA574E">
              <w:t>Cluster API URL</w:t>
            </w:r>
          </w:p>
        </w:tc>
        <w:tc>
          <w:tcPr>
            <w:tcW w:w="3301" w:type="dxa"/>
          </w:tcPr>
          <w:p w14:paraId="0122788E" w14:textId="77777777" w:rsidR="00CA574E" w:rsidRDefault="00CA574E" w:rsidP="009C3EFF">
            <w:r w:rsidRPr="00CA574E">
              <w:t>https://192.168.200.56:8443</w:t>
            </w:r>
          </w:p>
        </w:tc>
        <w:tc>
          <w:tcPr>
            <w:tcW w:w="3302" w:type="dxa"/>
          </w:tcPr>
          <w:p w14:paraId="22779862" w14:textId="77777777" w:rsidR="00CA574E" w:rsidRDefault="00CA574E" w:rsidP="009C3EFF">
            <w:r>
              <w:t>O</w:t>
            </w:r>
            <w:r>
              <w:rPr>
                <w:rFonts w:hint="eastAsia"/>
              </w:rPr>
              <w:t>penshift</w:t>
            </w:r>
            <w:r>
              <w:rPr>
                <w:rFonts w:hint="eastAsia"/>
              </w:rPr>
              <w:t>集群地址</w:t>
            </w:r>
          </w:p>
        </w:tc>
      </w:tr>
      <w:tr w:rsidR="00CA574E" w14:paraId="326A4B5B" w14:textId="77777777" w:rsidTr="00CA574E">
        <w:tc>
          <w:tcPr>
            <w:tcW w:w="3301" w:type="dxa"/>
          </w:tcPr>
          <w:p w14:paraId="4BC13E2D" w14:textId="77777777" w:rsidR="00CA574E" w:rsidRDefault="00CD54D0" w:rsidP="009C3EFF">
            <w:r w:rsidRPr="00CD54D0">
              <w:t>Project</w:t>
            </w:r>
          </w:p>
        </w:tc>
        <w:tc>
          <w:tcPr>
            <w:tcW w:w="3301" w:type="dxa"/>
          </w:tcPr>
          <w:p w14:paraId="4F7B156B" w14:textId="77777777" w:rsidR="00CA574E" w:rsidRDefault="00CD54D0" w:rsidP="009C3EFF">
            <w:r>
              <w:t>mybank</w:t>
            </w:r>
            <w:r>
              <w:rPr>
                <w:rFonts w:hint="eastAsia"/>
              </w:rPr>
              <w:t>-dev</w:t>
            </w:r>
          </w:p>
        </w:tc>
        <w:tc>
          <w:tcPr>
            <w:tcW w:w="3302" w:type="dxa"/>
          </w:tcPr>
          <w:p w14:paraId="3FF1983E" w14:textId="77777777" w:rsidR="00CA574E" w:rsidRDefault="00374637" w:rsidP="009C3EFF"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所在的项目名称</w:t>
            </w:r>
          </w:p>
        </w:tc>
      </w:tr>
      <w:tr w:rsidR="00CA574E" w14:paraId="25D428DD" w14:textId="77777777" w:rsidTr="00CA574E">
        <w:tc>
          <w:tcPr>
            <w:tcW w:w="3301" w:type="dxa"/>
          </w:tcPr>
          <w:p w14:paraId="32D9AAD1" w14:textId="77777777" w:rsidR="00CA574E" w:rsidRDefault="008B30B5" w:rsidP="008B30B5">
            <w:pPr>
              <w:jc w:val="left"/>
            </w:pPr>
            <w:r w:rsidRPr="008B30B5">
              <w:t>The name of the ImageStream for the current image tag</w:t>
            </w:r>
          </w:p>
        </w:tc>
        <w:tc>
          <w:tcPr>
            <w:tcW w:w="3301" w:type="dxa"/>
          </w:tcPr>
          <w:p w14:paraId="637AD5B6" w14:textId="77777777" w:rsidR="00CA574E" w:rsidRDefault="008B30B5" w:rsidP="009C3EFF">
            <w:r w:rsidRPr="008B30B5">
              <w:t>mybankapp</w:t>
            </w:r>
          </w:p>
        </w:tc>
        <w:tc>
          <w:tcPr>
            <w:tcW w:w="3302" w:type="dxa"/>
          </w:tcPr>
          <w:p w14:paraId="7A659363" w14:textId="77777777" w:rsidR="00CA574E" w:rsidRDefault="008B30B5" w:rsidP="009C3EFF"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imagesteam</w:t>
            </w:r>
            <w:r>
              <w:rPr>
                <w:rFonts w:hint="eastAsia"/>
              </w:rPr>
              <w:t>名称</w:t>
            </w:r>
          </w:p>
        </w:tc>
      </w:tr>
      <w:tr w:rsidR="008B30B5" w14:paraId="25D28EE2" w14:textId="77777777" w:rsidTr="00CA574E">
        <w:tc>
          <w:tcPr>
            <w:tcW w:w="3301" w:type="dxa"/>
          </w:tcPr>
          <w:p w14:paraId="57306F57" w14:textId="77777777" w:rsidR="008B30B5" w:rsidRPr="008B30B5" w:rsidRDefault="008B30B5" w:rsidP="008B30B5">
            <w:pPr>
              <w:jc w:val="left"/>
            </w:pPr>
            <w:r w:rsidRPr="008B30B5">
              <w:t>The name of the current image tag or actual image ID</w:t>
            </w:r>
          </w:p>
        </w:tc>
        <w:tc>
          <w:tcPr>
            <w:tcW w:w="3301" w:type="dxa"/>
          </w:tcPr>
          <w:p w14:paraId="782C3A43" w14:textId="77777777" w:rsidR="008B30B5" w:rsidRPr="008B30B5" w:rsidRDefault="00E74A89" w:rsidP="009C3EFF">
            <w:r>
              <w:t>latest</w:t>
            </w:r>
          </w:p>
        </w:tc>
        <w:tc>
          <w:tcPr>
            <w:tcW w:w="3302" w:type="dxa"/>
          </w:tcPr>
          <w:p w14:paraId="53C41E7D" w14:textId="77777777" w:rsidR="008B30B5" w:rsidRDefault="008B30B5" w:rsidP="009C3EFF"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标签</w:t>
            </w:r>
          </w:p>
        </w:tc>
      </w:tr>
      <w:tr w:rsidR="008B30B5" w14:paraId="015E18C7" w14:textId="77777777" w:rsidTr="00CA574E">
        <w:tc>
          <w:tcPr>
            <w:tcW w:w="3301" w:type="dxa"/>
          </w:tcPr>
          <w:p w14:paraId="19C0360B" w14:textId="77777777" w:rsidR="008B30B5" w:rsidRPr="008B30B5" w:rsidRDefault="00033686" w:rsidP="008B30B5">
            <w:pPr>
              <w:jc w:val="left"/>
            </w:pPr>
            <w:r w:rsidRPr="00033686">
              <w:t>The name of the ImageStream for the new image tag</w:t>
            </w:r>
          </w:p>
        </w:tc>
        <w:tc>
          <w:tcPr>
            <w:tcW w:w="3301" w:type="dxa"/>
          </w:tcPr>
          <w:p w14:paraId="7DE5F179" w14:textId="77777777" w:rsidR="008B30B5" w:rsidRPr="008B30B5" w:rsidRDefault="00033686" w:rsidP="009C3EFF">
            <w:r w:rsidRPr="008B30B5">
              <w:t>mybankapp</w:t>
            </w:r>
          </w:p>
        </w:tc>
        <w:tc>
          <w:tcPr>
            <w:tcW w:w="3302" w:type="dxa"/>
          </w:tcPr>
          <w:p w14:paraId="796DB8F9" w14:textId="77777777" w:rsidR="008B30B5" w:rsidRDefault="00033686" w:rsidP="009C3EFF">
            <w:r>
              <w:rPr>
                <w:rFonts w:hint="eastAsia"/>
              </w:rPr>
              <w:t>目标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名称</w:t>
            </w:r>
          </w:p>
        </w:tc>
      </w:tr>
      <w:tr w:rsidR="00033686" w14:paraId="6A02B1D4" w14:textId="77777777" w:rsidTr="00CA574E">
        <w:tc>
          <w:tcPr>
            <w:tcW w:w="3301" w:type="dxa"/>
          </w:tcPr>
          <w:p w14:paraId="11E94890" w14:textId="77777777" w:rsidR="00033686" w:rsidRPr="00033686" w:rsidRDefault="00033686" w:rsidP="008B30B5">
            <w:pPr>
              <w:jc w:val="left"/>
            </w:pPr>
            <w:r w:rsidRPr="00033686">
              <w:t>The name of the new image tag</w:t>
            </w:r>
          </w:p>
        </w:tc>
        <w:tc>
          <w:tcPr>
            <w:tcW w:w="3301" w:type="dxa"/>
          </w:tcPr>
          <w:p w14:paraId="3D916D9E" w14:textId="77777777" w:rsidR="00033686" w:rsidRPr="008B30B5" w:rsidRDefault="00EB348F" w:rsidP="009C3EFF">
            <w:r>
              <w:t>sit</w:t>
            </w:r>
          </w:p>
        </w:tc>
        <w:tc>
          <w:tcPr>
            <w:tcW w:w="3302" w:type="dxa"/>
          </w:tcPr>
          <w:p w14:paraId="0F27194F" w14:textId="77777777" w:rsidR="00033686" w:rsidRDefault="00033686" w:rsidP="009C3EFF">
            <w:r>
              <w:rPr>
                <w:rFonts w:hint="eastAsia"/>
              </w:rPr>
              <w:t>目标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标签</w:t>
            </w:r>
          </w:p>
        </w:tc>
      </w:tr>
      <w:tr w:rsidR="00033686" w14:paraId="6114D850" w14:textId="77777777" w:rsidTr="00CA574E">
        <w:tc>
          <w:tcPr>
            <w:tcW w:w="3301" w:type="dxa"/>
          </w:tcPr>
          <w:p w14:paraId="046D12D2" w14:textId="77777777" w:rsidR="00033686" w:rsidRPr="00033686" w:rsidRDefault="00656705" w:rsidP="008B30B5">
            <w:pPr>
              <w:jc w:val="left"/>
            </w:pPr>
            <w:r w:rsidRPr="00656705">
              <w:t>The name of the project for the new image tag</w:t>
            </w:r>
          </w:p>
        </w:tc>
        <w:tc>
          <w:tcPr>
            <w:tcW w:w="3301" w:type="dxa"/>
          </w:tcPr>
          <w:p w14:paraId="6777BEFB" w14:textId="77777777" w:rsidR="00033686" w:rsidRPr="008B30B5" w:rsidRDefault="00656705" w:rsidP="009C3EFF">
            <w:r w:rsidRPr="00656705">
              <w:t>mybank-sit</w:t>
            </w:r>
          </w:p>
        </w:tc>
        <w:tc>
          <w:tcPr>
            <w:tcW w:w="3302" w:type="dxa"/>
          </w:tcPr>
          <w:p w14:paraId="77E681F7" w14:textId="77777777" w:rsidR="00033686" w:rsidRDefault="00656705" w:rsidP="009C3EFF">
            <w:r>
              <w:rPr>
                <w:rFonts w:hint="eastAsia"/>
              </w:rPr>
              <w:t>目标</w:t>
            </w:r>
            <w:r>
              <w:rPr>
                <w:rFonts w:hint="eastAsia"/>
              </w:rPr>
              <w:t>imagestream</w:t>
            </w:r>
            <w:r>
              <w:rPr>
                <w:rFonts w:hint="eastAsia"/>
              </w:rPr>
              <w:t>所在的项目名称</w:t>
            </w:r>
          </w:p>
        </w:tc>
      </w:tr>
    </w:tbl>
    <w:p w14:paraId="77BB715E" w14:textId="77777777" w:rsidR="00CA574E" w:rsidRDefault="00CA574E" w:rsidP="009C3EFF"/>
    <w:p w14:paraId="6CF90A19" w14:textId="77777777" w:rsidR="00530370" w:rsidRDefault="00530370" w:rsidP="009C3EFF">
      <w:r>
        <w:rPr>
          <w:rFonts w:hint="eastAsia"/>
        </w:rPr>
        <w:t>再次点击添加“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>
        <w:rPr>
          <w:rFonts w:hint="eastAsia"/>
        </w:rPr>
        <w:t>”，构建步骤，选择“</w:t>
      </w:r>
      <w:r>
        <w:rPr>
          <w:rFonts w:hint="eastAsia"/>
        </w:rPr>
        <w:t>Trigger</w:t>
      </w:r>
      <w:r>
        <w:t xml:space="preserve">  O</w:t>
      </w:r>
      <w:r>
        <w:rPr>
          <w:rFonts w:hint="eastAsia"/>
        </w:rPr>
        <w:t>penshift</w:t>
      </w:r>
      <w:r>
        <w:t xml:space="preserve"> </w:t>
      </w:r>
      <w:r w:rsidR="00BB4ACA">
        <w:rPr>
          <w:rFonts w:hint="eastAsia"/>
        </w:rPr>
        <w:t>Deployment</w:t>
      </w:r>
      <w:r>
        <w:rPr>
          <w:rFonts w:hint="eastAsia"/>
        </w:rPr>
        <w:t>”</w:t>
      </w:r>
      <w:r w:rsidR="00C71B9B">
        <w:rPr>
          <w:rFonts w:hint="eastAsia"/>
        </w:rPr>
        <w:t>，</w:t>
      </w:r>
      <w:r w:rsidR="00FB4BFC">
        <w:rPr>
          <w:rFonts w:hint="eastAsia"/>
        </w:rPr>
        <w:t>输入参数：</w:t>
      </w:r>
    </w:p>
    <w:p w14:paraId="2905511A" w14:textId="77777777" w:rsidR="00FB4BFC" w:rsidRDefault="00CF4508" w:rsidP="009C3EFF">
      <w:r>
        <w:rPr>
          <w:noProof/>
        </w:rPr>
        <w:lastRenderedPageBreak/>
        <w:drawing>
          <wp:inline distT="0" distB="0" distL="0" distR="0" wp14:anchorId="32693D21" wp14:editId="0A5ADFC7">
            <wp:extent cx="6151880" cy="32035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1B33" w14:textId="77777777" w:rsidR="004E2D93" w:rsidRDefault="004E2D93" w:rsidP="009C3EFF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0"/>
        <w:gridCol w:w="3278"/>
        <w:gridCol w:w="3200"/>
      </w:tblGrid>
      <w:tr w:rsidR="004E2D93" w14:paraId="63C1E509" w14:textId="77777777" w:rsidTr="005F6180">
        <w:tc>
          <w:tcPr>
            <w:tcW w:w="3301" w:type="dxa"/>
          </w:tcPr>
          <w:p w14:paraId="7AF15BAD" w14:textId="77777777" w:rsidR="004E2D93" w:rsidRDefault="004E2D93" w:rsidP="005F6180">
            <w:r>
              <w:rPr>
                <w:rFonts w:hint="eastAsia"/>
              </w:rPr>
              <w:t>参数名</w:t>
            </w:r>
          </w:p>
        </w:tc>
        <w:tc>
          <w:tcPr>
            <w:tcW w:w="3301" w:type="dxa"/>
          </w:tcPr>
          <w:p w14:paraId="1856E81F" w14:textId="77777777" w:rsidR="004E2D93" w:rsidRDefault="004E2D93" w:rsidP="005F6180">
            <w:r>
              <w:rPr>
                <w:rFonts w:hint="eastAsia"/>
              </w:rPr>
              <w:t>参数值</w:t>
            </w:r>
          </w:p>
        </w:tc>
        <w:tc>
          <w:tcPr>
            <w:tcW w:w="3302" w:type="dxa"/>
          </w:tcPr>
          <w:p w14:paraId="5913B2DE" w14:textId="77777777" w:rsidR="004E2D93" w:rsidRDefault="004E2D93" w:rsidP="005F6180">
            <w:r>
              <w:rPr>
                <w:rFonts w:hint="eastAsia"/>
              </w:rPr>
              <w:t>说明</w:t>
            </w:r>
          </w:p>
        </w:tc>
      </w:tr>
      <w:tr w:rsidR="004E2D93" w14:paraId="6CB3CF55" w14:textId="77777777" w:rsidTr="005F6180">
        <w:tc>
          <w:tcPr>
            <w:tcW w:w="3301" w:type="dxa"/>
          </w:tcPr>
          <w:p w14:paraId="207C63D0" w14:textId="77777777" w:rsidR="004E2D93" w:rsidRDefault="004E2D93" w:rsidP="005F6180">
            <w:r w:rsidRPr="00CA574E">
              <w:t>Cluster API URL</w:t>
            </w:r>
          </w:p>
        </w:tc>
        <w:tc>
          <w:tcPr>
            <w:tcW w:w="3301" w:type="dxa"/>
          </w:tcPr>
          <w:p w14:paraId="5F0DD85C" w14:textId="77777777" w:rsidR="004E2D93" w:rsidRDefault="004E2D93" w:rsidP="005F6180">
            <w:r w:rsidRPr="00CA574E">
              <w:t>https://192.168.200.56:8443</w:t>
            </w:r>
          </w:p>
        </w:tc>
        <w:tc>
          <w:tcPr>
            <w:tcW w:w="3302" w:type="dxa"/>
          </w:tcPr>
          <w:p w14:paraId="31322B4C" w14:textId="77777777" w:rsidR="004E2D93" w:rsidRDefault="004E2D93" w:rsidP="005F6180">
            <w:r>
              <w:t>O</w:t>
            </w:r>
            <w:r>
              <w:rPr>
                <w:rFonts w:hint="eastAsia"/>
              </w:rPr>
              <w:t>penshift</w:t>
            </w:r>
            <w:r>
              <w:rPr>
                <w:rFonts w:hint="eastAsia"/>
              </w:rPr>
              <w:t>集群地址</w:t>
            </w:r>
          </w:p>
        </w:tc>
      </w:tr>
      <w:tr w:rsidR="004E2D93" w14:paraId="3310BDE7" w14:textId="77777777" w:rsidTr="005F6180">
        <w:tc>
          <w:tcPr>
            <w:tcW w:w="3301" w:type="dxa"/>
          </w:tcPr>
          <w:p w14:paraId="4925F015" w14:textId="77777777" w:rsidR="004E2D93" w:rsidRDefault="004E2D93" w:rsidP="005F6180">
            <w:r w:rsidRPr="00CD54D0">
              <w:t>Project</w:t>
            </w:r>
          </w:p>
        </w:tc>
        <w:tc>
          <w:tcPr>
            <w:tcW w:w="3301" w:type="dxa"/>
          </w:tcPr>
          <w:p w14:paraId="4F782760" w14:textId="77777777" w:rsidR="004E2D93" w:rsidRDefault="004E2D93" w:rsidP="005F6180">
            <w:r>
              <w:t>mybank</w:t>
            </w:r>
            <w:r>
              <w:rPr>
                <w:rFonts w:hint="eastAsia"/>
              </w:rPr>
              <w:t>-</w:t>
            </w:r>
            <w:r w:rsidR="003C56C4">
              <w:rPr>
                <w:rFonts w:hint="eastAsia"/>
              </w:rPr>
              <w:t>sit</w:t>
            </w:r>
          </w:p>
        </w:tc>
        <w:tc>
          <w:tcPr>
            <w:tcW w:w="3302" w:type="dxa"/>
          </w:tcPr>
          <w:p w14:paraId="4F8B6E3B" w14:textId="77777777" w:rsidR="004E2D93" w:rsidRDefault="003C56C4" w:rsidP="005F6180">
            <w:r>
              <w:rPr>
                <w:rFonts w:hint="eastAsia"/>
              </w:rPr>
              <w:t>项目名称</w:t>
            </w:r>
          </w:p>
        </w:tc>
      </w:tr>
      <w:tr w:rsidR="004E2D93" w14:paraId="3EDAE64C" w14:textId="77777777" w:rsidTr="005F6180">
        <w:tc>
          <w:tcPr>
            <w:tcW w:w="3301" w:type="dxa"/>
          </w:tcPr>
          <w:p w14:paraId="2452130C" w14:textId="77777777" w:rsidR="004E2D93" w:rsidRDefault="003C56C4" w:rsidP="005F6180">
            <w:pPr>
              <w:jc w:val="left"/>
            </w:pPr>
            <w:r w:rsidRPr="003C56C4">
              <w:t>The name of the BuildConfig to trigger</w:t>
            </w:r>
          </w:p>
        </w:tc>
        <w:tc>
          <w:tcPr>
            <w:tcW w:w="3301" w:type="dxa"/>
          </w:tcPr>
          <w:p w14:paraId="7BB17BD0" w14:textId="77777777" w:rsidR="004E2D93" w:rsidRDefault="004E2D93" w:rsidP="005F6180">
            <w:r w:rsidRPr="008B30B5">
              <w:t>mybankapp</w:t>
            </w:r>
          </w:p>
        </w:tc>
        <w:tc>
          <w:tcPr>
            <w:tcW w:w="3302" w:type="dxa"/>
          </w:tcPr>
          <w:p w14:paraId="62E7CD33" w14:textId="77777777" w:rsidR="004E2D93" w:rsidRDefault="003C56C4" w:rsidP="005F6180">
            <w:r>
              <w:t>D</w:t>
            </w:r>
            <w:r>
              <w:rPr>
                <w:rFonts w:hint="eastAsia"/>
              </w:rPr>
              <w:t>eployment</w:t>
            </w:r>
            <w:r>
              <w:t xml:space="preserve"> </w:t>
            </w:r>
            <w:r>
              <w:rPr>
                <w:rFonts w:hint="eastAsia"/>
              </w:rPr>
              <w:t>config</w:t>
            </w:r>
            <w:r>
              <w:rPr>
                <w:rFonts w:hint="eastAsia"/>
              </w:rPr>
              <w:t>名称</w:t>
            </w:r>
          </w:p>
          <w:p w14:paraId="71B81A6E" w14:textId="77777777" w:rsidR="002D2695" w:rsidRDefault="002D2695" w:rsidP="005F6180">
            <w:r>
              <w:rPr>
                <w:rFonts w:hint="eastAsia"/>
              </w:rPr>
              <w:t>&gt;</w:t>
            </w:r>
            <w:r w:rsidRPr="002D2695">
              <w:t>oc get dc -n mybank-sit</w:t>
            </w:r>
          </w:p>
        </w:tc>
      </w:tr>
    </w:tbl>
    <w:p w14:paraId="6EC1C0A8" w14:textId="77777777" w:rsidR="004E2D93" w:rsidRDefault="00791765" w:rsidP="009C3EFF">
      <w:r>
        <w:rPr>
          <w:rFonts w:hint="eastAsia"/>
        </w:rPr>
        <w:t>再次点击添加“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>
        <w:rPr>
          <w:rFonts w:hint="eastAsia"/>
        </w:rPr>
        <w:t>”，构建步骤，选择“</w:t>
      </w:r>
      <w:r>
        <w:t>E</w:t>
      </w:r>
      <w:r>
        <w:rPr>
          <w:rFonts w:hint="eastAsia"/>
        </w:rPr>
        <w:t>xcute</w:t>
      </w:r>
      <w:r>
        <w:t xml:space="preserve"> S</w:t>
      </w:r>
      <w:r>
        <w:rPr>
          <w:rFonts w:hint="eastAsia"/>
        </w:rPr>
        <w:t>hell</w:t>
      </w:r>
      <w:r>
        <w:rPr>
          <w:rFonts w:hint="eastAsia"/>
        </w:rPr>
        <w:t>”，输入以下命令：</w:t>
      </w:r>
    </w:p>
    <w:p w14:paraId="1A08DF13" w14:textId="67AF8C46" w:rsidR="00D07AA4" w:rsidRDefault="00692D95" w:rsidP="009C3EF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477F07" wp14:editId="1370C12D">
                <wp:simplePos x="0" y="0"/>
                <wp:positionH relativeFrom="column">
                  <wp:posOffset>3175</wp:posOffset>
                </wp:positionH>
                <wp:positionV relativeFrom="paragraph">
                  <wp:posOffset>53340</wp:posOffset>
                </wp:positionV>
                <wp:extent cx="4658360" cy="1862455"/>
                <wp:effectExtent l="8255" t="5080" r="10160" b="8890"/>
                <wp:wrapNone/>
                <wp:docPr id="12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58360" cy="1862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B8F88" w14:textId="77777777" w:rsidR="005F6180" w:rsidRDefault="005F6180" w:rsidP="00D07AA4">
                            <w:r>
                              <w:rPr>
                                <w:rFonts w:hint="eastAsia"/>
                              </w:rPr>
                              <w:t>echo '</w:t>
                            </w:r>
                            <w:r>
                              <w:rPr>
                                <w:rFonts w:hint="eastAsia"/>
                              </w:rPr>
                              <w:t>开始集成测试环境的测试</w:t>
                            </w:r>
                            <w:r>
                              <w:rPr>
                                <w:rFonts w:hint="eastAsia"/>
                              </w:rPr>
                              <w:t>'</w:t>
                            </w:r>
                          </w:p>
                          <w:p w14:paraId="3FAE2E78" w14:textId="77777777" w:rsidR="005F6180" w:rsidRDefault="005F6180" w:rsidP="00D07AA4">
                            <w:r>
                              <w:rPr>
                                <w:rFonts w:hint="eastAsia"/>
                              </w:rPr>
                              <w:t>echo '</w:t>
                            </w:r>
                            <w:r>
                              <w:rPr>
                                <w:rFonts w:hint="eastAsia"/>
                              </w:rPr>
                              <w:t>这里可以自定义集成环境所需要执行的各种测试</w:t>
                            </w:r>
                            <w:r>
                              <w:rPr>
                                <w:rFonts w:hint="eastAsia"/>
                              </w:rPr>
                              <w:t>'</w:t>
                            </w:r>
                          </w:p>
                          <w:p w14:paraId="1839982C" w14:textId="77777777" w:rsidR="005F6180" w:rsidRDefault="005F6180" w:rsidP="00D07AA4">
                            <w:r>
                              <w:rPr>
                                <w:rFonts w:hint="eastAsia"/>
                              </w:rPr>
                              <w:t>sleep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20s</w:t>
                            </w:r>
                          </w:p>
                          <w:p w14:paraId="748F9D02" w14:textId="77777777" w:rsidR="005F6180" w:rsidRDefault="005F6180" w:rsidP="00D07AA4">
                            <w:r>
                              <w:t>curl http://mybankapp-mybank-</w:t>
                            </w:r>
                            <w:r>
                              <w:rPr>
                                <w:rFonts w:hint="eastAsia"/>
                              </w:rPr>
                              <w:t>sit</w:t>
                            </w:r>
                            <w:r>
                              <w:t>.router.default.svc.cluster.local/</w:t>
                            </w:r>
                          </w:p>
                          <w:p w14:paraId="44874B70" w14:textId="77777777" w:rsidR="005F6180" w:rsidRPr="00BF47A0" w:rsidRDefault="005F6180" w:rsidP="00D07AA4">
                            <w:r>
                              <w:rPr>
                                <w:rFonts w:hint="eastAsia"/>
                              </w:rPr>
                              <w:t>echo '</w:t>
                            </w:r>
                            <w:r>
                              <w:rPr>
                                <w:rFonts w:hint="eastAsia"/>
                              </w:rPr>
                              <w:t>测试完毕</w:t>
                            </w:r>
                            <w:r>
                              <w:rPr>
                                <w:rFonts w:hint="eastAsia"/>
                              </w:rPr>
                              <w:t>'</w:t>
                            </w:r>
                          </w:p>
                          <w:p w14:paraId="1565EF51" w14:textId="77777777" w:rsidR="005F6180" w:rsidRDefault="005F6180" w:rsidP="00D07AA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477F07" id="Rectangle 4" o:spid="_x0000_s1027" style="position:absolute;left:0;text-align:left;margin-left:.25pt;margin-top:4.2pt;width:366.8pt;height:14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">
                <v:textbox>
                  <w:txbxContent>
                    <w:p w14:paraId="3BAB8F88" w14:textId="77777777" w:rsidR="005F6180" w:rsidRDefault="005F6180" w:rsidP="00D07AA4">
                      <w:r>
                        <w:rPr>
                          <w:rFonts w:hint="eastAsia"/>
                        </w:rPr>
                        <w:t>echo '</w:t>
                      </w:r>
                      <w:r>
                        <w:rPr>
                          <w:rFonts w:hint="eastAsia"/>
                        </w:rPr>
                        <w:t>开始集成测试环境的测试</w:t>
                      </w:r>
                      <w:r>
                        <w:rPr>
                          <w:rFonts w:hint="eastAsia"/>
                        </w:rPr>
                        <w:t>'</w:t>
                      </w:r>
                    </w:p>
                    <w:p w14:paraId="3FAE2E78" w14:textId="77777777" w:rsidR="005F6180" w:rsidRDefault="005F6180" w:rsidP="00D07AA4">
                      <w:r>
                        <w:rPr>
                          <w:rFonts w:hint="eastAsia"/>
                        </w:rPr>
                        <w:t>echo '</w:t>
                      </w:r>
                      <w:r>
                        <w:rPr>
                          <w:rFonts w:hint="eastAsia"/>
                        </w:rPr>
                        <w:t>这里可以自定义集成环境所需要执行的各种测试</w:t>
                      </w:r>
                      <w:r>
                        <w:rPr>
                          <w:rFonts w:hint="eastAsia"/>
                        </w:rPr>
                        <w:t>'</w:t>
                      </w:r>
                    </w:p>
                    <w:p w14:paraId="1839982C" w14:textId="77777777" w:rsidR="005F6180" w:rsidRDefault="005F6180" w:rsidP="00D07AA4">
                      <w:r>
                        <w:rPr>
                          <w:rFonts w:hint="eastAsia"/>
                        </w:rPr>
                        <w:t>sleep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20s</w:t>
                      </w:r>
                    </w:p>
                    <w:p w14:paraId="748F9D02" w14:textId="77777777" w:rsidR="005F6180" w:rsidRDefault="005F6180" w:rsidP="00D07AA4">
                      <w:r>
                        <w:t>curl http://mybankapp-mybank-</w:t>
                      </w:r>
                      <w:r>
                        <w:rPr>
                          <w:rFonts w:hint="eastAsia"/>
                        </w:rPr>
                        <w:t>sit</w:t>
                      </w:r>
                      <w:r>
                        <w:t>.router.default.svc.cluster.local/</w:t>
                      </w:r>
                    </w:p>
                    <w:p w14:paraId="44874B70" w14:textId="77777777" w:rsidR="005F6180" w:rsidRPr="00BF47A0" w:rsidRDefault="005F6180" w:rsidP="00D07AA4">
                      <w:r>
                        <w:rPr>
                          <w:rFonts w:hint="eastAsia"/>
                        </w:rPr>
                        <w:t>echo '</w:t>
                      </w:r>
                      <w:r>
                        <w:rPr>
                          <w:rFonts w:hint="eastAsia"/>
                        </w:rPr>
                        <w:t>测试完毕</w:t>
                      </w:r>
                      <w:r>
                        <w:rPr>
                          <w:rFonts w:hint="eastAsia"/>
                        </w:rPr>
                        <w:t>'</w:t>
                      </w:r>
                    </w:p>
                    <w:p w14:paraId="1565EF51" w14:textId="77777777" w:rsidR="005F6180" w:rsidRDefault="005F6180" w:rsidP="00D07AA4"/>
                  </w:txbxContent>
                </v:textbox>
              </v:rect>
            </w:pict>
          </mc:Fallback>
        </mc:AlternateContent>
      </w:r>
    </w:p>
    <w:p w14:paraId="6162A10F" w14:textId="77777777" w:rsidR="00791765" w:rsidRDefault="00791765" w:rsidP="009C3EFF"/>
    <w:p w14:paraId="1FC9AF64" w14:textId="77777777" w:rsidR="00D07AA4" w:rsidRDefault="00D07AA4" w:rsidP="009C3EFF"/>
    <w:p w14:paraId="175A5B3C" w14:textId="77777777" w:rsidR="00D07AA4" w:rsidRDefault="00D07AA4" w:rsidP="009C3EFF"/>
    <w:p w14:paraId="006AC05A" w14:textId="77777777" w:rsidR="00E2430A" w:rsidRDefault="005A30C7" w:rsidP="009C3EFF">
      <w:r>
        <w:rPr>
          <w:noProof/>
        </w:rPr>
        <w:lastRenderedPageBreak/>
        <w:drawing>
          <wp:inline distT="0" distB="0" distL="0" distR="0" wp14:anchorId="60E1100D" wp14:editId="35319AC4">
            <wp:extent cx="6151880" cy="19126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EEFA" w14:textId="77777777" w:rsidR="00E2430A" w:rsidRDefault="00EA0291" w:rsidP="00EA0291">
      <w:pPr>
        <w:pStyle w:val="2"/>
      </w:pPr>
      <w:bookmarkStart w:id="16" w:name="_Toc495742389"/>
      <w:r>
        <w:rPr>
          <w:rFonts w:hint="eastAsia"/>
        </w:rPr>
        <w:t>创建</w:t>
      </w:r>
      <w:r>
        <w:rPr>
          <w:rFonts w:hint="eastAsia"/>
        </w:rPr>
        <w:t>RELEASE</w:t>
      </w:r>
      <w:r>
        <w:rPr>
          <w:rFonts w:hint="eastAsia"/>
        </w:rPr>
        <w:t>构建配置</w:t>
      </w:r>
      <w:bookmarkEnd w:id="16"/>
    </w:p>
    <w:p w14:paraId="3A199BBA" w14:textId="77777777" w:rsidR="00EA0291" w:rsidRDefault="003C5ABC" w:rsidP="00EA0291">
      <w:r>
        <w:rPr>
          <w:rFonts w:hint="eastAsia"/>
        </w:rPr>
        <w:t>根据前面的方式，创建项目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RELEASE</w:t>
      </w:r>
      <w:r>
        <w:rPr>
          <w:rFonts w:hint="eastAsia"/>
        </w:rPr>
        <w:t>，添加两个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step</w:t>
      </w:r>
      <w:r w:rsidR="002D5EC8">
        <w:rPr>
          <w:rFonts w:hint="eastAsia"/>
        </w:rPr>
        <w:t>，分别是：</w:t>
      </w:r>
      <w:r w:rsidR="002D5EC8">
        <w:rPr>
          <w:rFonts w:hint="eastAsia"/>
        </w:rPr>
        <w:t>tag</w:t>
      </w:r>
      <w:r w:rsidR="002D5EC8">
        <w:t xml:space="preserve"> </w:t>
      </w:r>
      <w:r w:rsidR="002D5EC8">
        <w:rPr>
          <w:rFonts w:hint="eastAsia"/>
        </w:rPr>
        <w:t>openshift</w:t>
      </w:r>
      <w:r w:rsidR="002D5EC8">
        <w:t xml:space="preserve"> </w:t>
      </w:r>
      <w:r w:rsidR="002D5EC8">
        <w:rPr>
          <w:rFonts w:hint="eastAsia"/>
        </w:rPr>
        <w:t>image</w:t>
      </w:r>
      <w:r w:rsidR="002D5EC8">
        <w:rPr>
          <w:rFonts w:hint="eastAsia"/>
        </w:rPr>
        <w:t>和</w:t>
      </w:r>
      <w:r w:rsidR="002D5EC8">
        <w:rPr>
          <w:rFonts w:hint="eastAsia"/>
        </w:rPr>
        <w:t>trigger</w:t>
      </w:r>
      <w:r w:rsidR="002D5EC8">
        <w:t xml:space="preserve"> </w:t>
      </w:r>
      <w:r w:rsidR="002D5EC8">
        <w:rPr>
          <w:rFonts w:hint="eastAsia"/>
        </w:rPr>
        <w:t>openshift</w:t>
      </w:r>
      <w:r w:rsidR="002D5EC8">
        <w:t xml:space="preserve"> </w:t>
      </w:r>
      <w:r w:rsidR="002D5EC8">
        <w:rPr>
          <w:rFonts w:hint="eastAsia"/>
        </w:rPr>
        <w:t>deployment</w:t>
      </w:r>
      <w:r>
        <w:rPr>
          <w:rFonts w:hint="eastAsia"/>
        </w:rPr>
        <w:t>。</w:t>
      </w:r>
    </w:p>
    <w:p w14:paraId="037808AD" w14:textId="77777777" w:rsidR="002D5EC8" w:rsidRDefault="00AE75F2" w:rsidP="00EA0291">
      <w:r>
        <w:rPr>
          <w:noProof/>
        </w:rPr>
        <w:drawing>
          <wp:inline distT="0" distB="0" distL="0" distR="0" wp14:anchorId="4B0B1516" wp14:editId="0334DC90">
            <wp:extent cx="6151880" cy="16395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8567" w14:textId="77777777" w:rsidR="00AE75F2" w:rsidRDefault="002D5EC8" w:rsidP="00EA0291">
      <w:r>
        <w:rPr>
          <w:noProof/>
        </w:rPr>
        <w:lastRenderedPageBreak/>
        <w:drawing>
          <wp:inline distT="0" distB="0" distL="0" distR="0" wp14:anchorId="1DFE458C" wp14:editId="3EBEDF68">
            <wp:extent cx="6151880" cy="41852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8EDF" w14:textId="77777777" w:rsidR="002D5EC8" w:rsidRDefault="002D5EC8" w:rsidP="00EA0291">
      <w:r>
        <w:rPr>
          <w:noProof/>
        </w:rPr>
        <w:drawing>
          <wp:inline distT="0" distB="0" distL="0" distR="0" wp14:anchorId="3B8D7791" wp14:editId="3D30C6E6">
            <wp:extent cx="6151880" cy="29184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BB4F" w14:textId="77777777" w:rsidR="00E945FB" w:rsidRDefault="00E945FB" w:rsidP="00E945FB">
      <w:pPr>
        <w:pStyle w:val="2"/>
      </w:pPr>
      <w:bookmarkStart w:id="17" w:name="_Toc495742390"/>
      <w:r>
        <w:rPr>
          <w:rFonts w:hint="eastAsia"/>
        </w:rPr>
        <w:t>配置流水线</w:t>
      </w:r>
      <w:bookmarkEnd w:id="17"/>
    </w:p>
    <w:p w14:paraId="332E8551" w14:textId="77777777" w:rsidR="00E945FB" w:rsidRDefault="00E945FB" w:rsidP="00E945FB"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首页，将鼠标移动到</w:t>
      </w:r>
      <w:r>
        <w:rPr>
          <w:rFonts w:hint="eastAsia"/>
        </w:rPr>
        <w:t>MyBank</w:t>
      </w:r>
      <w:r>
        <w:t xml:space="preserve"> SIT</w:t>
      </w:r>
      <w:r>
        <w:rPr>
          <w:rFonts w:hint="eastAsia"/>
        </w:rPr>
        <w:t>项目，单击浮动菜单的</w:t>
      </w:r>
      <w:r>
        <w:rPr>
          <w:rFonts w:hint="eastAsia"/>
        </w:rPr>
        <w:t>configure</w:t>
      </w:r>
      <w:r>
        <w:rPr>
          <w:rFonts w:hint="eastAsia"/>
        </w:rPr>
        <w:t>链接进入配置修改页</w:t>
      </w:r>
      <w:r>
        <w:rPr>
          <w:rFonts w:hint="eastAsia"/>
        </w:rPr>
        <w:lastRenderedPageBreak/>
        <w:t>面。在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triggers</w:t>
      </w:r>
      <w:r>
        <w:rPr>
          <w:rFonts w:hint="eastAsia"/>
        </w:rPr>
        <w:t>配置组中勾选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after</w:t>
      </w:r>
      <w:r>
        <w:t xml:space="preserve"> </w:t>
      </w:r>
      <w:r>
        <w:rPr>
          <w:rFonts w:hint="eastAsia"/>
        </w:rPr>
        <w:t>other</w:t>
      </w:r>
      <w:r>
        <w:t xml:space="preserve"> </w:t>
      </w:r>
      <w:r>
        <w:rPr>
          <w:rFonts w:hint="eastAsia"/>
        </w:rPr>
        <w:t>projects are</w:t>
      </w:r>
      <w:r>
        <w:t xml:space="preserve"> </w:t>
      </w:r>
      <w:r>
        <w:rPr>
          <w:rFonts w:hint="eastAsia"/>
        </w:rPr>
        <w:t>built</w:t>
      </w:r>
      <w:r>
        <w:rPr>
          <w:rFonts w:hint="eastAsia"/>
        </w:rPr>
        <w:t>，将</w:t>
      </w:r>
      <w:r>
        <w:rPr>
          <w:rFonts w:hint="eastAsia"/>
        </w:rPr>
        <w:t>Projects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watch</w:t>
      </w:r>
      <w:r>
        <w:rPr>
          <w:rFonts w:hint="eastAsia"/>
        </w:rPr>
        <w:t>的值设置为</w:t>
      </w:r>
      <w:r>
        <w:rPr>
          <w:rFonts w:hint="eastAsia"/>
        </w:rPr>
        <w:t>MyBank</w:t>
      </w:r>
      <w:r>
        <w:t xml:space="preserve"> DEV</w:t>
      </w:r>
      <w:r>
        <w:rPr>
          <w:rFonts w:hint="eastAsia"/>
        </w:rPr>
        <w:t>，如图：</w:t>
      </w:r>
    </w:p>
    <w:p w14:paraId="1ABD4711" w14:textId="77777777" w:rsidR="00E945FB" w:rsidRDefault="004F5514" w:rsidP="00E945FB">
      <w:r>
        <w:rPr>
          <w:noProof/>
        </w:rPr>
        <w:drawing>
          <wp:inline distT="0" distB="0" distL="0" distR="0" wp14:anchorId="134B3B80" wp14:editId="48365E17">
            <wp:extent cx="6151880" cy="26841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08D0" w14:textId="77777777" w:rsidR="004F5514" w:rsidRDefault="004F5514" w:rsidP="00E945FB">
      <w:r>
        <w:rPr>
          <w:rFonts w:hint="eastAsia"/>
        </w:rPr>
        <w:t>以同样的方式修改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RELEASE</w:t>
      </w:r>
      <w:r>
        <w:rPr>
          <w:rFonts w:hint="eastAsia"/>
        </w:rPr>
        <w:t>项目的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triggers</w:t>
      </w:r>
      <w:r>
        <w:rPr>
          <w:rFonts w:hint="eastAsia"/>
        </w:rPr>
        <w:t>配置，将</w:t>
      </w:r>
      <w:r>
        <w:rPr>
          <w:rFonts w:hint="eastAsia"/>
        </w:rPr>
        <w:t>Projects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watch</w:t>
      </w:r>
      <w:r>
        <w:rPr>
          <w:rFonts w:hint="eastAsia"/>
        </w:rPr>
        <w:t>的值设置为</w:t>
      </w:r>
      <w:r>
        <w:rPr>
          <w:rFonts w:hint="eastAsia"/>
        </w:rPr>
        <w:t>My</w:t>
      </w:r>
      <w:r>
        <w:t>B</w:t>
      </w:r>
      <w:r>
        <w:rPr>
          <w:rFonts w:hint="eastAsia"/>
        </w:rPr>
        <w:t>ank</w:t>
      </w:r>
      <w:r>
        <w:t xml:space="preserve"> SIT</w:t>
      </w:r>
      <w:r>
        <w:rPr>
          <w:rFonts w:hint="eastAsia"/>
        </w:rPr>
        <w:t>，保存。</w:t>
      </w:r>
    </w:p>
    <w:p w14:paraId="67CB0D82" w14:textId="77777777" w:rsidR="004F5514" w:rsidRDefault="004F5514" w:rsidP="00E945FB">
      <w:r>
        <w:rPr>
          <w:noProof/>
        </w:rPr>
        <w:drawing>
          <wp:inline distT="0" distB="0" distL="0" distR="0" wp14:anchorId="68C461DC" wp14:editId="50EB1607">
            <wp:extent cx="6151880" cy="259905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12A2" w14:textId="172F8923" w:rsidR="00573DA6" w:rsidRDefault="000937F6" w:rsidP="00E945FB">
      <w:r>
        <w:rPr>
          <w:rFonts w:hint="eastAsia"/>
        </w:rPr>
        <w:t>至此，一条完整的部署流水线完成构建，</w:t>
      </w:r>
      <w:r w:rsidR="0019484C">
        <w:rPr>
          <w:rFonts w:hint="eastAsia"/>
        </w:rPr>
        <w:t>首先触发</w:t>
      </w:r>
      <w:r w:rsidR="0019484C">
        <w:rPr>
          <w:rFonts w:hint="eastAsia"/>
        </w:rPr>
        <w:t>MyBank</w:t>
      </w:r>
      <w:r w:rsidR="0019484C">
        <w:t xml:space="preserve"> DEV</w:t>
      </w:r>
      <w:r w:rsidR="0019484C">
        <w:rPr>
          <w:rFonts w:hint="eastAsia"/>
        </w:rPr>
        <w:t>项目的构建，注意观察</w:t>
      </w:r>
      <w:r w:rsidR="0019484C">
        <w:rPr>
          <w:rFonts w:hint="eastAsia"/>
        </w:rPr>
        <w:t>openshift</w:t>
      </w:r>
      <w:r w:rsidR="0019484C">
        <w:rPr>
          <w:rFonts w:hint="eastAsia"/>
        </w:rPr>
        <w:t>中各个项目的变化。</w:t>
      </w:r>
      <w:r w:rsidR="00AE6343">
        <w:rPr>
          <w:rFonts w:hint="eastAsia"/>
        </w:rPr>
        <w:t>下面是完整流水线运行截图：</w:t>
      </w:r>
    </w:p>
    <w:p w14:paraId="10FE7443" w14:textId="1D23FD10" w:rsidR="000E0410" w:rsidRDefault="000E0410" w:rsidP="00E945FB">
      <w:r>
        <w:rPr>
          <w:noProof/>
        </w:rPr>
        <w:lastRenderedPageBreak/>
        <w:drawing>
          <wp:inline distT="0" distB="0" distL="0" distR="0" wp14:anchorId="08B00CA2" wp14:editId="7C4AC2E1">
            <wp:extent cx="6151880" cy="32969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536E" w14:textId="4CA86EE5" w:rsidR="00514E1D" w:rsidRDefault="00514E1D" w:rsidP="00CA3991">
      <w:pPr>
        <w:pStyle w:val="2"/>
      </w:pPr>
      <w:bookmarkStart w:id="18" w:name="_Toc495742391"/>
      <w:r>
        <w:rPr>
          <w:rFonts w:hint="eastAsia"/>
        </w:rPr>
        <w:t>查看各个</w:t>
      </w:r>
      <w:r>
        <w:rPr>
          <w:rFonts w:hint="eastAsia"/>
        </w:rPr>
        <w:t>build</w:t>
      </w:r>
      <w:r>
        <w:rPr>
          <w:rFonts w:hint="eastAsia"/>
        </w:rPr>
        <w:t>汇总情况</w:t>
      </w:r>
      <w:bookmarkEnd w:id="18"/>
    </w:p>
    <w:p w14:paraId="21FB402C" w14:textId="1E1FE022" w:rsidR="00514E1D" w:rsidRDefault="00514E1D" w:rsidP="00E945FB">
      <w:r>
        <w:rPr>
          <w:noProof/>
        </w:rPr>
        <w:drawing>
          <wp:inline distT="0" distB="0" distL="0" distR="0" wp14:anchorId="47E64753" wp14:editId="5E5422EF">
            <wp:extent cx="6151880" cy="29883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3220" w14:textId="2D4906BC" w:rsidR="002E2BFD" w:rsidRPr="002E2BFD" w:rsidRDefault="002E2BFD" w:rsidP="002E2BFD">
      <w:pPr>
        <w:jc w:val="center"/>
        <w:rPr>
          <w:i/>
          <w:color w:val="FF0000"/>
          <w:sz w:val="18"/>
          <w:szCs w:val="18"/>
        </w:rPr>
      </w:pPr>
      <w:r w:rsidRPr="002E2BFD">
        <w:rPr>
          <w:rFonts w:hint="eastAsia"/>
          <w:i/>
          <w:color w:val="FF0000"/>
          <w:sz w:val="18"/>
          <w:szCs w:val="18"/>
        </w:rPr>
        <w:t>（红色代表</w:t>
      </w:r>
      <w:r w:rsidRPr="002E2BFD">
        <w:rPr>
          <w:rFonts w:hint="eastAsia"/>
          <w:i/>
          <w:color w:val="FF0000"/>
          <w:sz w:val="18"/>
          <w:szCs w:val="18"/>
        </w:rPr>
        <w:t>build</w:t>
      </w:r>
      <w:r w:rsidRPr="002E2BFD">
        <w:rPr>
          <w:rFonts w:hint="eastAsia"/>
          <w:i/>
          <w:color w:val="FF0000"/>
          <w:sz w:val="18"/>
          <w:szCs w:val="18"/>
        </w:rPr>
        <w:t>失败，蓝色代表正常</w:t>
      </w:r>
      <w:r w:rsidR="00EE1233">
        <w:rPr>
          <w:rFonts w:hint="eastAsia"/>
          <w:i/>
          <w:color w:val="FF0000"/>
          <w:sz w:val="18"/>
          <w:szCs w:val="18"/>
        </w:rPr>
        <w:t>，至少需要</w:t>
      </w:r>
      <w:r w:rsidR="00EE1233">
        <w:rPr>
          <w:rFonts w:hint="eastAsia"/>
          <w:i/>
          <w:color w:val="FF0000"/>
          <w:sz w:val="18"/>
          <w:szCs w:val="18"/>
        </w:rPr>
        <w:t>4</w:t>
      </w:r>
      <w:r w:rsidR="00EE1233">
        <w:rPr>
          <w:rFonts w:hint="eastAsia"/>
          <w:i/>
          <w:color w:val="FF0000"/>
          <w:sz w:val="18"/>
          <w:szCs w:val="18"/>
        </w:rPr>
        <w:t>次</w:t>
      </w:r>
      <w:r w:rsidR="00EE1233">
        <w:rPr>
          <w:rFonts w:hint="eastAsia"/>
          <w:i/>
          <w:color w:val="FF0000"/>
          <w:sz w:val="18"/>
          <w:szCs w:val="18"/>
        </w:rPr>
        <w:t>build</w:t>
      </w:r>
      <w:r w:rsidR="00EE1233">
        <w:rPr>
          <w:rFonts w:hint="eastAsia"/>
          <w:i/>
          <w:color w:val="FF0000"/>
          <w:sz w:val="18"/>
          <w:szCs w:val="18"/>
        </w:rPr>
        <w:t>才有统计图</w:t>
      </w:r>
      <w:r w:rsidRPr="002E2BFD">
        <w:rPr>
          <w:rFonts w:hint="eastAsia"/>
          <w:i/>
          <w:color w:val="FF0000"/>
          <w:sz w:val="18"/>
          <w:szCs w:val="18"/>
        </w:rPr>
        <w:t>）</w:t>
      </w:r>
    </w:p>
    <w:p w14:paraId="5F8AF04A" w14:textId="10057F5B" w:rsidR="008F08F2" w:rsidRDefault="008F08F2" w:rsidP="00E945FB">
      <w:r>
        <w:rPr>
          <w:rFonts w:hint="eastAsia"/>
        </w:rPr>
        <w:t>每个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config</w:t>
      </w:r>
      <w:r>
        <w:rPr>
          <w:rFonts w:hint="eastAsia"/>
        </w:rPr>
        <w:t>都定义了两个</w:t>
      </w:r>
      <w:r>
        <w:rPr>
          <w:rFonts w:hint="eastAsia"/>
        </w:rPr>
        <w:t>webhook</w:t>
      </w:r>
      <w:r>
        <w:rPr>
          <w:rFonts w:hint="eastAsia"/>
        </w:rPr>
        <w:t>触发器，一个是</w:t>
      </w:r>
      <w:r>
        <w:rPr>
          <w:rFonts w:hint="eastAsia"/>
        </w:rPr>
        <w:t>github</w:t>
      </w:r>
      <w:r w:rsidR="00F16DC6">
        <w:t xml:space="preserve"> </w:t>
      </w:r>
      <w:r>
        <w:rPr>
          <w:rFonts w:hint="eastAsia"/>
        </w:rPr>
        <w:t>webhook</w:t>
      </w:r>
      <w:r>
        <w:rPr>
          <w:rFonts w:hint="eastAsia"/>
        </w:rPr>
        <w:t>，一个是</w:t>
      </w:r>
      <w:r>
        <w:rPr>
          <w:rFonts w:hint="eastAsia"/>
        </w:rPr>
        <w:t>generic</w:t>
      </w:r>
      <w:r>
        <w:t xml:space="preserve"> </w:t>
      </w:r>
      <w:r>
        <w:rPr>
          <w:rFonts w:hint="eastAsia"/>
        </w:rPr>
        <w:t>webhook</w:t>
      </w:r>
      <w:r>
        <w:rPr>
          <w:rFonts w:hint="eastAsia"/>
        </w:rPr>
        <w:t>。</w:t>
      </w:r>
    </w:p>
    <w:p w14:paraId="0CDFEF9D" w14:textId="3BF25B38" w:rsidR="00283EEB" w:rsidRDefault="00655D6F" w:rsidP="00E945FB">
      <w:r>
        <w:rPr>
          <w:rFonts w:hint="eastAsia"/>
        </w:rPr>
        <w:t>1</w:t>
      </w:r>
      <w:r>
        <w:rPr>
          <w:rFonts w:hint="eastAsia"/>
        </w:rPr>
        <w:t>）</w:t>
      </w:r>
      <w:r w:rsidR="00283EEB">
        <w:rPr>
          <w:rFonts w:hint="eastAsia"/>
        </w:rPr>
        <w:t>只需要向</w:t>
      </w:r>
      <w:r w:rsidR="00283EEB">
        <w:rPr>
          <w:rFonts w:hint="eastAsia"/>
        </w:rPr>
        <w:t>generic</w:t>
      </w:r>
      <w:r w:rsidR="00283EEB">
        <w:t xml:space="preserve"> </w:t>
      </w:r>
      <w:r w:rsidR="00283EEB">
        <w:rPr>
          <w:rFonts w:hint="eastAsia"/>
        </w:rPr>
        <w:t>webhook</w:t>
      </w:r>
      <w:r w:rsidR="00283EEB">
        <w:rPr>
          <w:rFonts w:hint="eastAsia"/>
        </w:rPr>
        <w:t>发送</w:t>
      </w:r>
      <w:r w:rsidR="00283EEB">
        <w:rPr>
          <w:rFonts w:hint="eastAsia"/>
        </w:rPr>
        <w:t>POST</w:t>
      </w:r>
      <w:r w:rsidR="00283EEB">
        <w:rPr>
          <w:rFonts w:hint="eastAsia"/>
        </w:rPr>
        <w:t>请求即可触发，适合与第三方系统集成的场景。</w:t>
      </w:r>
    </w:p>
    <w:p w14:paraId="5A613E64" w14:textId="646A1D12" w:rsidR="00FD61BD" w:rsidRDefault="00FD61BD" w:rsidP="00E945FB">
      <w:r>
        <w:rPr>
          <w:rFonts w:hint="eastAsia"/>
        </w:rPr>
        <w:lastRenderedPageBreak/>
        <w:t>&gt;curl</w:t>
      </w:r>
      <w:r>
        <w:t xml:space="preserve"> –</w:t>
      </w:r>
      <w:r>
        <w:rPr>
          <w:rFonts w:hint="eastAsia"/>
        </w:rPr>
        <w:t>k</w:t>
      </w:r>
      <w:r>
        <w:t xml:space="preserve"> –X POST GENERIC_WEBHOOK_URL</w:t>
      </w:r>
    </w:p>
    <w:p w14:paraId="5BA25A4B" w14:textId="15F6A7A6" w:rsidR="00655D6F" w:rsidRDefault="00655D6F" w:rsidP="00E945FB">
      <w:r>
        <w:rPr>
          <w:rFonts w:hint="eastAsia"/>
        </w:rPr>
        <w:t>2</w:t>
      </w:r>
      <w:r>
        <w:rPr>
          <w:rFonts w:hint="eastAsia"/>
        </w:rPr>
        <w:t>）对于</w:t>
      </w:r>
      <w:r>
        <w:rPr>
          <w:rFonts w:hint="eastAsia"/>
        </w:rPr>
        <w:t>github</w:t>
      </w:r>
      <w:r>
        <w:t xml:space="preserve"> </w:t>
      </w:r>
      <w:r>
        <w:rPr>
          <w:rFonts w:hint="eastAsia"/>
        </w:rPr>
        <w:t>webhook</w:t>
      </w:r>
      <w:r>
        <w:rPr>
          <w:rFonts w:hint="eastAsia"/>
        </w:rPr>
        <w:t>，需要用户登录</w:t>
      </w:r>
      <w:r>
        <w:rPr>
          <w:rFonts w:hint="eastAsia"/>
        </w:rPr>
        <w:t>github</w:t>
      </w:r>
      <w:r>
        <w:rPr>
          <w:rFonts w:hint="eastAsia"/>
        </w:rPr>
        <w:t>，将</w:t>
      </w:r>
      <w:r>
        <w:rPr>
          <w:rFonts w:hint="eastAsia"/>
        </w:rPr>
        <w:t>github</w:t>
      </w:r>
      <w:r w:rsidR="004223DB">
        <w:t xml:space="preserve"> </w:t>
      </w:r>
      <w:r>
        <w:rPr>
          <w:rFonts w:hint="eastAsia"/>
        </w:rPr>
        <w:t>webhook</w:t>
      </w:r>
      <w:r>
        <w:rPr>
          <w:rFonts w:hint="eastAsia"/>
        </w:rPr>
        <w:t>地址配置到</w:t>
      </w:r>
      <w:r>
        <w:rPr>
          <w:rFonts w:hint="eastAsia"/>
        </w:rPr>
        <w:t>github</w:t>
      </w:r>
      <w:r>
        <w:rPr>
          <w:rFonts w:hint="eastAsia"/>
        </w:rPr>
        <w:t>仓库中。</w:t>
      </w:r>
      <w:r w:rsidR="000A695F">
        <w:rPr>
          <w:rFonts w:hint="eastAsia"/>
        </w:rPr>
        <w:t>在企业的私有容器中，由于环境安全隔离限制，企业内部使用</w:t>
      </w:r>
      <w:r w:rsidR="000A695F">
        <w:rPr>
          <w:rFonts w:hint="eastAsia"/>
        </w:rPr>
        <w:t>github</w:t>
      </w:r>
      <w:r w:rsidR="004223DB">
        <w:t xml:space="preserve"> </w:t>
      </w:r>
      <w:r w:rsidR="000A695F">
        <w:rPr>
          <w:rFonts w:hint="eastAsia"/>
        </w:rPr>
        <w:t>webhook</w:t>
      </w:r>
      <w:r w:rsidR="000A695F">
        <w:rPr>
          <w:rFonts w:hint="eastAsia"/>
        </w:rPr>
        <w:t>的做法不常见，</w:t>
      </w:r>
      <w:r w:rsidR="000A695F">
        <w:rPr>
          <w:rFonts w:hint="eastAsia"/>
        </w:rPr>
        <w:t>generic</w:t>
      </w:r>
      <w:r w:rsidR="000A695F">
        <w:t xml:space="preserve"> </w:t>
      </w:r>
      <w:r w:rsidR="000A695F">
        <w:rPr>
          <w:rFonts w:hint="eastAsia"/>
        </w:rPr>
        <w:t>webhook</w:t>
      </w:r>
      <w:r w:rsidR="000A695F">
        <w:rPr>
          <w:rFonts w:hint="eastAsia"/>
        </w:rPr>
        <w:t>更有现实的意义。</w:t>
      </w:r>
    </w:p>
    <w:p w14:paraId="5CCD08A2" w14:textId="0AD1ACF5" w:rsidR="00514E1D" w:rsidRDefault="006626CD" w:rsidP="00E945FB">
      <w:r>
        <w:rPr>
          <w:noProof/>
        </w:rPr>
        <w:drawing>
          <wp:inline distT="0" distB="0" distL="0" distR="0" wp14:anchorId="28E4E5E2" wp14:editId="6035FB83">
            <wp:extent cx="6151880" cy="25419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A9DE" w14:textId="77777777" w:rsidR="001279D5" w:rsidRDefault="001279D5" w:rsidP="00E945FB"/>
    <w:p w14:paraId="302F74A7" w14:textId="17917A8A" w:rsidR="001279D5" w:rsidRDefault="001279D5" w:rsidP="001279D5">
      <w:pPr>
        <w:pStyle w:val="1"/>
      </w:pPr>
      <w:bookmarkStart w:id="19" w:name="_Toc495742392"/>
      <w:r>
        <w:t>O</w:t>
      </w:r>
      <w:r>
        <w:rPr>
          <w:rFonts w:hint="eastAsia"/>
        </w:rPr>
        <w:t>penshift</w:t>
      </w:r>
      <w:r>
        <w:rPr>
          <w:rFonts w:hint="eastAsia"/>
        </w:rPr>
        <w:t>流水线</w:t>
      </w:r>
      <w:bookmarkEnd w:id="19"/>
    </w:p>
    <w:p w14:paraId="4316C36B" w14:textId="4F4D4608" w:rsidR="001279D5" w:rsidRDefault="00240C0D" w:rsidP="001279D5">
      <w:r>
        <w:rPr>
          <w:rFonts w:hint="eastAsia"/>
        </w:rPr>
        <w:t>创建项目</w:t>
      </w:r>
      <w:r w:rsidR="000F3CB1">
        <w:rPr>
          <w:rFonts w:hint="eastAsia"/>
        </w:rPr>
        <w:t>，</w:t>
      </w:r>
      <w:r w:rsidR="000F3CB1">
        <w:rPr>
          <w:rFonts w:hint="eastAsia"/>
        </w:rPr>
        <w:t>pipeline-demo</w:t>
      </w:r>
    </w:p>
    <w:p w14:paraId="6EF756F7" w14:textId="1E0A50B4" w:rsidR="00240C0D" w:rsidRDefault="007B0E56" w:rsidP="001279D5">
      <w:r>
        <w:rPr>
          <w:noProof/>
        </w:rPr>
        <w:drawing>
          <wp:inline distT="0" distB="0" distL="0" distR="0" wp14:anchorId="0CC6D526" wp14:editId="42EBB86B">
            <wp:extent cx="5828571" cy="904762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2D9E" w14:textId="227978A1" w:rsidR="0001262D" w:rsidRDefault="00FB745F" w:rsidP="009A5F0D">
      <w:pPr>
        <w:pStyle w:val="2"/>
      </w:pPr>
      <w:bookmarkStart w:id="20" w:name="_Toc495742393"/>
      <w:r>
        <w:rPr>
          <w:rFonts w:hint="eastAsia"/>
        </w:rPr>
        <w:t>部署一个</w:t>
      </w:r>
      <w:r>
        <w:rPr>
          <w:rFonts w:hint="eastAsia"/>
        </w:rPr>
        <w:t>jenkins</w:t>
      </w:r>
      <w:r>
        <w:rPr>
          <w:rFonts w:hint="eastAsia"/>
        </w:rPr>
        <w:t>实例</w:t>
      </w:r>
      <w:bookmarkEnd w:id="20"/>
    </w:p>
    <w:p w14:paraId="3C75A498" w14:textId="658E7699" w:rsidR="00FB745F" w:rsidRDefault="00C675D0" w:rsidP="001279D5">
      <w:r>
        <w:rPr>
          <w:rFonts w:hint="eastAsia"/>
        </w:rPr>
        <w:t>准备基础环境，确保</w:t>
      </w:r>
      <w:r w:rsidRPr="00C675D0">
        <w:t>imagestreams</w:t>
      </w:r>
      <w:r w:rsidR="00F2433D">
        <w:rPr>
          <w:rFonts w:hint="eastAsia"/>
        </w:rPr>
        <w:t>（导入一些通用容器模板，例如</w:t>
      </w:r>
      <w:r w:rsidR="00F2433D">
        <w:rPr>
          <w:rFonts w:hint="eastAsia"/>
        </w:rPr>
        <w:t>mysql</w:t>
      </w:r>
      <w:r w:rsidR="00F2433D">
        <w:rPr>
          <w:rFonts w:hint="eastAsia"/>
        </w:rPr>
        <w:t>，</w:t>
      </w:r>
      <w:r w:rsidR="00F2433D">
        <w:rPr>
          <w:rFonts w:hint="eastAsia"/>
        </w:rPr>
        <w:t>php</w:t>
      </w:r>
      <w:r w:rsidR="00F2433D">
        <w:rPr>
          <w:rFonts w:hint="eastAsia"/>
        </w:rPr>
        <w:t>，</w:t>
      </w:r>
      <w:r w:rsidR="00F2433D">
        <w:rPr>
          <w:rFonts w:hint="eastAsia"/>
        </w:rPr>
        <w:t>redis</w:t>
      </w:r>
      <w:r w:rsidR="00F2433D">
        <w:rPr>
          <w:rFonts w:hint="eastAsia"/>
        </w:rPr>
        <w:t>等等）</w:t>
      </w:r>
      <w:r>
        <w:rPr>
          <w:rFonts w:hint="eastAsia"/>
        </w:rPr>
        <w:t>和</w:t>
      </w:r>
      <w:r>
        <w:rPr>
          <w:rFonts w:ascii="Segoe UI" w:hAnsi="Segoe UI" w:cs="Segoe UI"/>
          <w:color w:val="24292E"/>
          <w:shd w:val="clear" w:color="auto" w:fill="FFFFFF"/>
        </w:rPr>
        <w:t xml:space="preserve">jenkins template </w:t>
      </w:r>
      <w:r>
        <w:rPr>
          <w:rFonts w:ascii="Segoe UI" w:hAnsi="Segoe UI" w:cs="Segoe UI" w:hint="eastAsia"/>
          <w:color w:val="24292E"/>
          <w:shd w:val="clear" w:color="auto" w:fill="FFFFFF"/>
        </w:rPr>
        <w:t>注册到</w:t>
      </w:r>
      <w:r>
        <w:rPr>
          <w:rFonts w:ascii="Segoe UI" w:hAnsi="Segoe UI" w:cs="Segoe UI" w:hint="eastAsia"/>
          <w:color w:val="24292E"/>
          <w:shd w:val="clear" w:color="auto" w:fill="FFFFFF"/>
        </w:rPr>
        <w:t>openshift</w:t>
      </w:r>
      <w:r>
        <w:rPr>
          <w:rFonts w:ascii="Segoe UI" w:hAnsi="Segoe UI" w:cs="Segoe UI" w:hint="eastAsia"/>
          <w:color w:val="24292E"/>
          <w:shd w:val="clear" w:color="auto" w:fill="FFFFFF"/>
        </w:rPr>
        <w:t>命名空间去</w:t>
      </w:r>
      <w:r w:rsidR="00A41CCF">
        <w:rPr>
          <w:rFonts w:ascii="Segoe UI" w:hAnsi="Segoe UI" w:cs="Segoe UI" w:hint="eastAsia"/>
          <w:color w:val="24292E"/>
          <w:shd w:val="clear" w:color="auto" w:fill="FFFFFF"/>
        </w:rPr>
        <w:t>。可以通过以下命令实现：</w:t>
      </w:r>
    </w:p>
    <w:p w14:paraId="17F50B34" w14:textId="5ED085B5" w:rsidR="00C675D0" w:rsidRDefault="00574225" w:rsidP="00C675D0">
      <w:pPr>
        <w:jc w:val="left"/>
      </w:pPr>
      <w:r>
        <w:t>&gt;</w:t>
      </w:r>
      <w:r w:rsidR="00C675D0">
        <w:t>oc create -f https://raw.githubusercontent.com/openshift/origin/master/examples/image-streams/image-streams-centos7.json -n openshift</w:t>
      </w:r>
    </w:p>
    <w:p w14:paraId="4D1F0F46" w14:textId="718FA41E" w:rsidR="00C675D0" w:rsidRPr="00C675D0" w:rsidRDefault="00574225" w:rsidP="00C675D0">
      <w:pPr>
        <w:jc w:val="left"/>
      </w:pPr>
      <w:r>
        <w:lastRenderedPageBreak/>
        <w:t>&gt;</w:t>
      </w:r>
      <w:r w:rsidR="00C675D0">
        <w:t>oc create -f https://raw.githubusercontent.com/openshift/origin/master/examples/jenkins/jenkins-ephemeral-template.json -n openshift</w:t>
      </w:r>
    </w:p>
    <w:p w14:paraId="1224F708" w14:textId="72A91837" w:rsidR="00A21425" w:rsidRDefault="006E4C71" w:rsidP="001279D5">
      <w:r>
        <w:rPr>
          <w:rFonts w:hint="eastAsia"/>
        </w:rPr>
        <w:t>创建</w:t>
      </w:r>
      <w:r>
        <w:rPr>
          <w:rFonts w:hint="eastAsia"/>
        </w:rPr>
        <w:t>jenkins</w:t>
      </w:r>
      <w:r>
        <w:rPr>
          <w:rFonts w:hint="eastAsia"/>
        </w:rPr>
        <w:t>实例</w:t>
      </w:r>
    </w:p>
    <w:p w14:paraId="5B84F899" w14:textId="4882794E" w:rsidR="00081745" w:rsidRDefault="00081745" w:rsidP="001279D5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new</w:t>
      </w:r>
      <w:r>
        <w:t>-app Jenkins-ephemeral --param=JENKINS_PASSWORD=welcome1</w:t>
      </w:r>
    </w:p>
    <w:p w14:paraId="65B1A540" w14:textId="61968831" w:rsidR="007D039A" w:rsidRDefault="007D039A" w:rsidP="001279D5">
      <w:r>
        <w:rPr>
          <w:rFonts w:hint="eastAsia"/>
        </w:rPr>
        <w:t>或者通过</w:t>
      </w:r>
      <w:r>
        <w:rPr>
          <w:rFonts w:hint="eastAsia"/>
        </w:rPr>
        <w:t>openshift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控制台创建：</w:t>
      </w:r>
    </w:p>
    <w:p w14:paraId="66F3A5ED" w14:textId="6E7FA5B6" w:rsidR="007D039A" w:rsidRDefault="009001A7" w:rsidP="001279D5">
      <w:r>
        <w:rPr>
          <w:noProof/>
        </w:rPr>
        <w:drawing>
          <wp:inline distT="0" distB="0" distL="0" distR="0" wp14:anchorId="32053440" wp14:editId="616D5B7E">
            <wp:extent cx="6151880" cy="34975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CFD1" w14:textId="5491354E" w:rsidR="00621679" w:rsidRDefault="00621679" w:rsidP="001279D5">
      <w:r>
        <w:rPr>
          <w:noProof/>
        </w:rPr>
        <w:lastRenderedPageBreak/>
        <w:drawing>
          <wp:inline distT="0" distB="0" distL="0" distR="0" wp14:anchorId="61B6D643" wp14:editId="717FC7D1">
            <wp:extent cx="6151880" cy="37369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66A" w14:textId="45D7EB17" w:rsidR="00AB7CD1" w:rsidRDefault="00AB7CD1" w:rsidP="001279D5">
      <w:r>
        <w:rPr>
          <w:rFonts w:hint="eastAsia"/>
        </w:rPr>
        <w:t>点击“</w:t>
      </w:r>
      <w:r>
        <w:rPr>
          <w:rFonts w:hint="eastAsia"/>
        </w:rPr>
        <w:t>create</w:t>
      </w:r>
      <w:r>
        <w:rPr>
          <w:rFonts w:hint="eastAsia"/>
        </w:rPr>
        <w:t>”</w:t>
      </w:r>
      <w:r w:rsidR="00434440">
        <w:rPr>
          <w:rFonts w:hint="eastAsia"/>
        </w:rPr>
        <w:t>，创建</w:t>
      </w:r>
      <w:r w:rsidR="00434440">
        <w:rPr>
          <w:rFonts w:hint="eastAsia"/>
        </w:rPr>
        <w:t>jenkins</w:t>
      </w:r>
      <w:r w:rsidR="00434440">
        <w:rPr>
          <w:rFonts w:hint="eastAsia"/>
        </w:rPr>
        <w:t>实例</w:t>
      </w:r>
    </w:p>
    <w:p w14:paraId="6B2008CB" w14:textId="751EFC99" w:rsidR="007E7893" w:rsidRDefault="0078293B" w:rsidP="001279D5">
      <w:r>
        <w:rPr>
          <w:noProof/>
        </w:rPr>
        <w:drawing>
          <wp:inline distT="0" distB="0" distL="0" distR="0" wp14:anchorId="24FB2BE4" wp14:editId="42863F34">
            <wp:extent cx="6151880" cy="34429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B54D" w14:textId="79743DE0" w:rsidR="00BA640D" w:rsidRDefault="009A5F0D" w:rsidP="009A5F0D">
      <w:pPr>
        <w:pStyle w:val="2"/>
      </w:pPr>
      <w:bookmarkStart w:id="21" w:name="_Toc495742394"/>
      <w:r>
        <w:rPr>
          <w:rFonts w:hint="eastAsia"/>
        </w:rPr>
        <w:lastRenderedPageBreak/>
        <w:t>部署示例应用</w:t>
      </w:r>
      <w:bookmarkEnd w:id="21"/>
    </w:p>
    <w:p w14:paraId="7B76C3DD" w14:textId="4F88CB89" w:rsidR="009A5F0D" w:rsidRDefault="00B3139F" w:rsidP="00B3139F">
      <w:pPr>
        <w:jc w:val="left"/>
        <w:rPr>
          <w:noProof/>
        </w:rPr>
      </w:pP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new</w:t>
      </w:r>
      <w:r>
        <w:t xml:space="preserve">-app –f </w:t>
      </w:r>
      <w:hyperlink r:id="rId65" w:history="1">
        <w:r w:rsidRPr="00310197">
          <w:rPr>
            <w:rStyle w:val="a9"/>
          </w:rPr>
          <w:t>https://raw.githubusercontent.com/openshift/origin/master/examples/jenkins/pipeline/samplepipeline.yaml</w:t>
        </w:r>
      </w:hyperlink>
      <w:r w:rsidR="002A345B" w:rsidRPr="002A345B">
        <w:rPr>
          <w:noProof/>
        </w:rPr>
        <w:t xml:space="preserve"> </w:t>
      </w:r>
      <w:r w:rsidR="002A345B">
        <w:rPr>
          <w:noProof/>
        </w:rPr>
        <w:drawing>
          <wp:inline distT="0" distB="0" distL="0" distR="0" wp14:anchorId="4EAD3FEB" wp14:editId="3B90E994">
            <wp:extent cx="6151880" cy="31953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163A" w14:textId="1F255C40" w:rsidR="00B228C0" w:rsidRDefault="00B228C0" w:rsidP="00B3139F">
      <w:pPr>
        <w:jc w:val="left"/>
        <w:rPr>
          <w:noProof/>
        </w:rPr>
      </w:pPr>
      <w:r>
        <w:rPr>
          <w:rFonts w:hint="eastAsia"/>
          <w:noProof/>
        </w:rPr>
        <w:t>回到</w:t>
      </w:r>
      <w:r>
        <w:rPr>
          <w:rFonts w:hint="eastAsia"/>
          <w:noProof/>
        </w:rPr>
        <w:t>openshift</w:t>
      </w:r>
      <w:r>
        <w:rPr>
          <w:noProof/>
        </w:rPr>
        <w:t xml:space="preserve"> 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控制台</w:t>
      </w:r>
    </w:p>
    <w:p w14:paraId="69C85803" w14:textId="73DF4778" w:rsidR="00D20D64" w:rsidRDefault="0091457A" w:rsidP="00B3139F">
      <w:pPr>
        <w:jc w:val="left"/>
      </w:pPr>
      <w:r>
        <w:rPr>
          <w:noProof/>
        </w:rPr>
        <w:drawing>
          <wp:inline distT="0" distB="0" distL="0" distR="0" wp14:anchorId="57C5AD2B" wp14:editId="161E453C">
            <wp:extent cx="6151880" cy="21005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DF1F" w14:textId="681131BD" w:rsidR="00A92D8D" w:rsidRDefault="00A92D8D" w:rsidP="00B3139F">
      <w:pPr>
        <w:jc w:val="left"/>
      </w:pPr>
      <w:r>
        <w:rPr>
          <w:rFonts w:hint="eastAsia"/>
        </w:rPr>
        <w:t>点击“</w:t>
      </w:r>
      <w:r>
        <w:rPr>
          <w:rFonts w:hint="eastAsia"/>
        </w:rPr>
        <w:t>Builds</w:t>
      </w:r>
      <w:r>
        <w:t>-&gt;P</w:t>
      </w:r>
      <w:r>
        <w:rPr>
          <w:rFonts w:hint="eastAsia"/>
        </w:rPr>
        <w:t>ipelines</w:t>
      </w:r>
      <w:r>
        <w:rPr>
          <w:rFonts w:hint="eastAsia"/>
        </w:rPr>
        <w:t>”</w:t>
      </w:r>
      <w:r w:rsidR="002E16D5">
        <w:rPr>
          <w:rFonts w:hint="eastAsia"/>
        </w:rPr>
        <w:t>，可以看到流水线</w:t>
      </w:r>
      <w:r w:rsidR="002E16D5">
        <w:rPr>
          <w:rFonts w:hint="eastAsia"/>
        </w:rPr>
        <w:t>-sample-pipeline</w:t>
      </w:r>
    </w:p>
    <w:p w14:paraId="69B5A9A6" w14:textId="4140569D" w:rsidR="0032339E" w:rsidRDefault="00A92D8D" w:rsidP="00B3139F">
      <w:pPr>
        <w:jc w:val="left"/>
      </w:pPr>
      <w:r>
        <w:rPr>
          <w:noProof/>
        </w:rPr>
        <w:lastRenderedPageBreak/>
        <w:drawing>
          <wp:inline distT="0" distB="0" distL="0" distR="0" wp14:anchorId="5C47A817" wp14:editId="09B8AFE0">
            <wp:extent cx="6151880" cy="176911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E88A" w14:textId="2299C214" w:rsidR="00B3139F" w:rsidRDefault="0080467B" w:rsidP="00B3139F">
      <w:pPr>
        <w:jc w:val="left"/>
      </w:pPr>
      <w:r>
        <w:rPr>
          <w:rFonts w:hint="eastAsia"/>
        </w:rPr>
        <w:t>查看运行的容器：</w:t>
      </w:r>
      <w:r>
        <w:br/>
      </w: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pods</w:t>
      </w:r>
    </w:p>
    <w:p w14:paraId="7FB72FBC" w14:textId="4C4A57F0" w:rsidR="0080467B" w:rsidRDefault="002154CD" w:rsidP="00B3139F">
      <w:pPr>
        <w:jc w:val="left"/>
      </w:pPr>
      <w:r>
        <w:rPr>
          <w:noProof/>
        </w:rPr>
        <w:drawing>
          <wp:inline distT="0" distB="0" distL="0" distR="0" wp14:anchorId="5B1C711F" wp14:editId="672E2E8E">
            <wp:extent cx="3390181" cy="5799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2699" cy="5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60FD" w14:textId="5AE3A0DF" w:rsidR="00882F2D" w:rsidRDefault="00882F2D" w:rsidP="00B3139F">
      <w:pPr>
        <w:jc w:val="left"/>
      </w:pPr>
      <w:r>
        <w:rPr>
          <w:rFonts w:hint="eastAsia"/>
        </w:rPr>
        <w:t>查看流水线定义</w:t>
      </w:r>
    </w:p>
    <w:p w14:paraId="05DD1B42" w14:textId="77777777" w:rsidR="00DF08E1" w:rsidRDefault="00882F2D" w:rsidP="00B3139F">
      <w:pPr>
        <w:jc w:val="left"/>
        <w:rPr>
          <w:noProof/>
        </w:rPr>
      </w:pP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bc</w:t>
      </w:r>
      <w:r w:rsidR="00DF08E1" w:rsidRPr="00DF08E1">
        <w:rPr>
          <w:noProof/>
        </w:rPr>
        <w:t xml:space="preserve"> </w:t>
      </w:r>
    </w:p>
    <w:p w14:paraId="5AB172F0" w14:textId="0E6B6961" w:rsidR="00913751" w:rsidRDefault="00DF08E1" w:rsidP="00B3139F">
      <w:pPr>
        <w:jc w:val="left"/>
      </w:pPr>
      <w:r>
        <w:rPr>
          <w:noProof/>
        </w:rPr>
        <w:drawing>
          <wp:inline distT="0" distB="0" distL="0" distR="0" wp14:anchorId="4EA01D7C" wp14:editId="6F97EB72">
            <wp:extent cx="4009524" cy="628571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550D" w14:textId="718E7CA8" w:rsidR="00F0281D" w:rsidRDefault="00F0281D" w:rsidP="00B3139F">
      <w:pPr>
        <w:jc w:val="left"/>
      </w:pPr>
      <w:r>
        <w:rPr>
          <w:rFonts w:hint="eastAsia"/>
        </w:rPr>
        <w:t>查看流水线对象详细信息</w:t>
      </w:r>
    </w:p>
    <w:p w14:paraId="02513963" w14:textId="3FCA7CCA" w:rsidR="00F0281D" w:rsidRDefault="00F0281D" w:rsidP="00B3139F">
      <w:pPr>
        <w:jc w:val="left"/>
      </w:pPr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describe</w:t>
      </w:r>
      <w:r>
        <w:t xml:space="preserve"> </w:t>
      </w:r>
      <w:r>
        <w:rPr>
          <w:rFonts w:hint="eastAsia"/>
        </w:rPr>
        <w:t>bc</w:t>
      </w:r>
      <w:r>
        <w:t xml:space="preserve"> </w:t>
      </w:r>
      <w:r>
        <w:rPr>
          <w:rFonts w:hint="eastAsia"/>
        </w:rPr>
        <w:t>sample-pipeline</w:t>
      </w:r>
    </w:p>
    <w:p w14:paraId="56222F0B" w14:textId="56B64B09" w:rsidR="00F0281D" w:rsidRDefault="00B74733" w:rsidP="00B3139F">
      <w:pPr>
        <w:jc w:val="left"/>
      </w:pPr>
      <w:r>
        <w:rPr>
          <w:noProof/>
        </w:rPr>
        <w:lastRenderedPageBreak/>
        <w:drawing>
          <wp:inline distT="0" distB="0" distL="0" distR="0" wp14:anchorId="2A6983A5" wp14:editId="694E10D9">
            <wp:extent cx="6151880" cy="409257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5297" w14:textId="25546C0D" w:rsidR="00794156" w:rsidRDefault="00685F87" w:rsidP="00B3139F">
      <w:pPr>
        <w:jc w:val="left"/>
      </w:pPr>
      <w:r>
        <w:rPr>
          <w:rFonts w:hint="eastAsia"/>
        </w:rPr>
        <w:t>可以看到定义了两个节点：</w:t>
      </w:r>
      <w:r w:rsidR="00BC5F7F">
        <w:rPr>
          <w:rFonts w:hint="eastAsia"/>
        </w:rPr>
        <w:t>一个节点是</w:t>
      </w:r>
      <w:r w:rsidR="00BC5F7F">
        <w:rPr>
          <w:rFonts w:hint="eastAsia"/>
        </w:rPr>
        <w:t>build</w:t>
      </w:r>
      <w:r w:rsidR="00BC5F7F">
        <w:rPr>
          <w:rFonts w:hint="eastAsia"/>
        </w:rPr>
        <w:t>，负责触发一个</w:t>
      </w:r>
      <w:r w:rsidR="00BC5F7F">
        <w:rPr>
          <w:rFonts w:hint="eastAsia"/>
        </w:rPr>
        <w:t>openshift</w:t>
      </w:r>
      <w:r w:rsidR="00BC5F7F">
        <w:rPr>
          <w:rFonts w:hint="eastAsia"/>
        </w:rPr>
        <w:t>的构建；另一个节点是</w:t>
      </w:r>
      <w:r w:rsidR="00BC5F7F">
        <w:rPr>
          <w:rFonts w:hint="eastAsia"/>
        </w:rPr>
        <w:t>deploy</w:t>
      </w:r>
      <w:r w:rsidR="00BC5F7F">
        <w:rPr>
          <w:rFonts w:hint="eastAsia"/>
        </w:rPr>
        <w:t>，负责触发一个</w:t>
      </w:r>
      <w:r w:rsidR="00BC5F7F">
        <w:rPr>
          <w:rFonts w:hint="eastAsia"/>
        </w:rPr>
        <w:t>openshift</w:t>
      </w:r>
      <w:r w:rsidR="00BC5F7F">
        <w:rPr>
          <w:rFonts w:hint="eastAsia"/>
        </w:rPr>
        <w:t>的部署</w:t>
      </w:r>
      <w:r w:rsidR="00251727">
        <w:rPr>
          <w:rFonts w:hint="eastAsia"/>
        </w:rPr>
        <w:t>，</w:t>
      </w:r>
      <w:r w:rsidR="00251727">
        <w:rPr>
          <w:rFonts w:hint="eastAsia"/>
        </w:rPr>
        <w:t>pipeline</w:t>
      </w:r>
      <w:r w:rsidR="00251727">
        <w:rPr>
          <w:rFonts w:hint="eastAsia"/>
        </w:rPr>
        <w:t>构建类型也具有</w:t>
      </w:r>
      <w:r w:rsidR="00251727">
        <w:rPr>
          <w:rFonts w:hint="eastAsia"/>
        </w:rPr>
        <w:t>github</w:t>
      </w:r>
      <w:r w:rsidR="00251727">
        <w:t xml:space="preserve"> </w:t>
      </w:r>
      <w:r w:rsidR="00251727">
        <w:rPr>
          <w:rFonts w:hint="eastAsia"/>
        </w:rPr>
        <w:t>hook</w:t>
      </w:r>
      <w:r w:rsidR="00251727">
        <w:rPr>
          <w:rFonts w:hint="eastAsia"/>
        </w:rPr>
        <w:t>和</w:t>
      </w:r>
      <w:r w:rsidR="00251727">
        <w:rPr>
          <w:rFonts w:hint="eastAsia"/>
        </w:rPr>
        <w:t>generic</w:t>
      </w:r>
      <w:r w:rsidR="00251727">
        <w:t xml:space="preserve"> </w:t>
      </w:r>
      <w:r w:rsidR="00251727">
        <w:rPr>
          <w:rFonts w:hint="eastAsia"/>
        </w:rPr>
        <w:t>hook</w:t>
      </w:r>
      <w:r w:rsidR="00251727">
        <w:rPr>
          <w:rFonts w:hint="eastAsia"/>
        </w:rPr>
        <w:t>。</w:t>
      </w:r>
    </w:p>
    <w:p w14:paraId="1E8A9E8B" w14:textId="77777777" w:rsidR="00685F87" w:rsidRDefault="00685F87" w:rsidP="00685F87">
      <w:pPr>
        <w:ind w:firstLineChars="300" w:firstLine="661"/>
        <w:jc w:val="left"/>
      </w:pPr>
      <w:r>
        <w:t>stage('build') {</w:t>
      </w:r>
    </w:p>
    <w:p w14:paraId="46F0EFC5" w14:textId="77777777" w:rsidR="00685F87" w:rsidRDefault="00685F87" w:rsidP="00685F87">
      <w:pPr>
        <w:jc w:val="left"/>
      </w:pPr>
      <w:r>
        <w:t xml:space="preserve">              openshiftBuild(buildConfig: 'nodejs-mongodb-example', showBuildLogs: 'true')</w:t>
      </w:r>
    </w:p>
    <w:p w14:paraId="242B3807" w14:textId="77777777" w:rsidR="00685F87" w:rsidRDefault="00685F87" w:rsidP="00685F87">
      <w:pPr>
        <w:jc w:val="left"/>
      </w:pPr>
      <w:r>
        <w:t xml:space="preserve">            }</w:t>
      </w:r>
    </w:p>
    <w:p w14:paraId="291127C1" w14:textId="77777777" w:rsidR="00685F87" w:rsidRDefault="00685F87" w:rsidP="00685F87">
      <w:pPr>
        <w:jc w:val="left"/>
      </w:pPr>
      <w:r>
        <w:t xml:space="preserve">            stage('deploy') {</w:t>
      </w:r>
    </w:p>
    <w:p w14:paraId="122EEE55" w14:textId="77777777" w:rsidR="00685F87" w:rsidRDefault="00685F87" w:rsidP="00685F87">
      <w:pPr>
        <w:jc w:val="left"/>
      </w:pPr>
      <w:r>
        <w:t xml:space="preserve">              openshiftDeploy(deploymentConfig: 'nodejs-mongodb-example')</w:t>
      </w:r>
    </w:p>
    <w:p w14:paraId="46EE5767" w14:textId="409BF4AB" w:rsidR="000B417E" w:rsidRDefault="00685F87" w:rsidP="00685F87">
      <w:pPr>
        <w:jc w:val="left"/>
      </w:pPr>
      <w:r>
        <w:t xml:space="preserve">            }</w:t>
      </w:r>
    </w:p>
    <w:p w14:paraId="3A060D54" w14:textId="6ED13533" w:rsidR="000B417E" w:rsidRDefault="000B417E" w:rsidP="000B417E">
      <w:pPr>
        <w:pStyle w:val="2"/>
      </w:pPr>
      <w:bookmarkStart w:id="22" w:name="_Toc495742395"/>
      <w:r>
        <w:rPr>
          <w:rFonts w:hint="eastAsia"/>
        </w:rPr>
        <w:t>触发流水线构建</w:t>
      </w:r>
      <w:bookmarkEnd w:id="22"/>
    </w:p>
    <w:p w14:paraId="6AF2E461" w14:textId="6EBE2BF1" w:rsidR="000B417E" w:rsidRDefault="00DE7161" w:rsidP="000B417E">
      <w:r>
        <w:rPr>
          <w:rFonts w:hint="eastAsia"/>
        </w:rPr>
        <w:t>通过命令：</w:t>
      </w:r>
    </w:p>
    <w:p w14:paraId="10A89BF0" w14:textId="2A8B6A0B" w:rsidR="00DE7161" w:rsidRDefault="00DE7161" w:rsidP="000B417E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start-build</w:t>
      </w:r>
      <w:r>
        <w:t xml:space="preserve"> </w:t>
      </w:r>
      <w:r>
        <w:rPr>
          <w:rFonts w:hint="eastAsia"/>
        </w:rPr>
        <w:t>sample-pipeline</w:t>
      </w:r>
    </w:p>
    <w:p w14:paraId="7C599A60" w14:textId="58CDA0C7" w:rsidR="00F06D33" w:rsidRDefault="00951EC9" w:rsidP="000B417E">
      <w:r>
        <w:rPr>
          <w:noProof/>
        </w:rPr>
        <w:lastRenderedPageBreak/>
        <w:drawing>
          <wp:inline distT="0" distB="0" distL="0" distR="0" wp14:anchorId="7DDEFC70" wp14:editId="6E8754D0">
            <wp:extent cx="3257143" cy="333333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FD7D" w14:textId="5F7E7513" w:rsidR="00DE7161" w:rsidRDefault="00B54248" w:rsidP="000B417E">
      <w:r>
        <w:rPr>
          <w:rFonts w:hint="eastAsia"/>
        </w:rPr>
        <w:t>或者通过</w:t>
      </w:r>
      <w:r>
        <w:rPr>
          <w:rFonts w:hint="eastAsia"/>
        </w:rPr>
        <w:t>openshift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控制台，点击“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pipeline</w:t>
      </w:r>
      <w:r>
        <w:rPr>
          <w:rFonts w:hint="eastAsia"/>
        </w:rPr>
        <w:t>”触发：</w:t>
      </w:r>
    </w:p>
    <w:p w14:paraId="115E5337" w14:textId="246E423F" w:rsidR="00B54248" w:rsidRDefault="00563DEC" w:rsidP="000B417E">
      <w:r>
        <w:rPr>
          <w:noProof/>
        </w:rPr>
        <w:drawing>
          <wp:inline distT="0" distB="0" distL="0" distR="0" wp14:anchorId="34F035AB" wp14:editId="6A65A501">
            <wp:extent cx="6151880" cy="316357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4233" w14:textId="02C7B14A" w:rsidR="00F06D33" w:rsidRDefault="00D325F3" w:rsidP="000B417E">
      <w:r>
        <w:rPr>
          <w:noProof/>
        </w:rPr>
        <w:drawing>
          <wp:inline distT="0" distB="0" distL="0" distR="0" wp14:anchorId="41E9158F" wp14:editId="25ECF934">
            <wp:extent cx="5600000" cy="2561905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DBCC" w14:textId="3C20C6E5" w:rsidR="00063525" w:rsidRDefault="00D325F3" w:rsidP="000B417E">
      <w:r>
        <w:rPr>
          <w:rFonts w:hint="eastAsia"/>
        </w:rPr>
        <w:t>点击“</w:t>
      </w:r>
      <w:r>
        <w:t>V</w:t>
      </w:r>
      <w:r>
        <w:rPr>
          <w:rFonts w:hint="eastAsia"/>
        </w:rPr>
        <w:t>iew</w:t>
      </w:r>
      <w:r>
        <w:t xml:space="preserve"> L</w:t>
      </w:r>
      <w:r>
        <w:rPr>
          <w:rFonts w:hint="eastAsia"/>
        </w:rPr>
        <w:t>og</w:t>
      </w:r>
      <w:r>
        <w:rPr>
          <w:rFonts w:hint="eastAsia"/>
        </w:rPr>
        <w:t>”，跳转到</w:t>
      </w:r>
      <w:r>
        <w:rPr>
          <w:rFonts w:hint="eastAsia"/>
        </w:rPr>
        <w:t>jenkins</w:t>
      </w:r>
      <w:r>
        <w:rPr>
          <w:rFonts w:hint="eastAsia"/>
        </w:rPr>
        <w:t>日志：</w:t>
      </w:r>
    </w:p>
    <w:p w14:paraId="507B24B8" w14:textId="7AA83194" w:rsidR="00D325F3" w:rsidRDefault="00D325F3" w:rsidP="000B417E">
      <w:r>
        <w:rPr>
          <w:noProof/>
        </w:rPr>
        <w:lastRenderedPageBreak/>
        <w:drawing>
          <wp:inline distT="0" distB="0" distL="0" distR="0" wp14:anchorId="2182FE1E" wp14:editId="07E43E0B">
            <wp:extent cx="6151880" cy="34918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3D93" w14:textId="77777777" w:rsidR="001F0D2E" w:rsidRDefault="001F0D2E" w:rsidP="000B417E"/>
    <w:p w14:paraId="11F81E8D" w14:textId="0240DDA4" w:rsidR="001F0D2E" w:rsidRDefault="001F0D2E" w:rsidP="001F0D2E">
      <w:pPr>
        <w:pStyle w:val="1"/>
      </w:pPr>
      <w:bookmarkStart w:id="23" w:name="_Toc495742396"/>
      <w:r>
        <w:rPr>
          <w:rFonts w:hint="eastAsia"/>
        </w:rPr>
        <w:t>蓝绿</w:t>
      </w:r>
      <w:r>
        <w:rPr>
          <w:rFonts w:hint="eastAsia"/>
        </w:rPr>
        <w:t>pipeline</w:t>
      </w:r>
      <w:bookmarkEnd w:id="23"/>
    </w:p>
    <w:p w14:paraId="27ACB610" w14:textId="0C3DBE3F" w:rsidR="001F0D2E" w:rsidRDefault="00A0625B" w:rsidP="001F0D2E">
      <w:hyperlink r:id="rId76" w:history="1">
        <w:r w:rsidR="001D08B3" w:rsidRPr="000A1865">
          <w:rPr>
            <w:rStyle w:val="a9"/>
          </w:rPr>
          <w:t>https://github.com/openshift/origin/tree/master/examples/jenkins/pipeline</w:t>
        </w:r>
      </w:hyperlink>
    </w:p>
    <w:p w14:paraId="0184B9F4" w14:textId="77777777" w:rsidR="001D08B3" w:rsidRDefault="001D08B3" w:rsidP="001D08B3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To run this example:</w:t>
      </w:r>
    </w:p>
    <w:p w14:paraId="5BDE7871" w14:textId="77777777" w:rsidR="001D08B3" w:rsidRDefault="001D08B3" w:rsidP="001D08B3">
      <w:pPr>
        <w:widowControl/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Create a fork of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77" w:history="1">
        <w:r>
          <w:rPr>
            <w:rStyle w:val="a9"/>
            <w:rFonts w:ascii="Segoe UI" w:hAnsi="Segoe UI" w:cs="Segoe UI"/>
            <w:color w:val="0366D6"/>
          </w:rPr>
          <w:t>https://github.com/openshift/nodejs-ex.git</w:t>
        </w:r>
      </w:hyperlink>
    </w:p>
    <w:p w14:paraId="00BF66BD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Create a new project for your pipeline on the OpenShift web console:</w:t>
      </w:r>
    </w:p>
    <w:p w14:paraId="49D51DE0" w14:textId="77777777" w:rsidR="001D08B3" w:rsidRDefault="001D08B3" w:rsidP="001D08B3">
      <w:pPr>
        <w:widowControl/>
        <w:numPr>
          <w:ilvl w:val="1"/>
          <w:numId w:val="30"/>
        </w:numPr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Login</w:t>
      </w:r>
    </w:p>
    <w:p w14:paraId="0FE80394" w14:textId="77777777" w:rsidR="001D08B3" w:rsidRDefault="001D08B3" w:rsidP="001D08B3">
      <w:pPr>
        <w:widowControl/>
        <w:numPr>
          <w:ilvl w:val="1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New Project</w:t>
      </w:r>
    </w:p>
    <w:p w14:paraId="52DE049B" w14:textId="77777777" w:rsidR="001D08B3" w:rsidRDefault="001D08B3" w:rsidP="001D08B3">
      <w:pPr>
        <w:widowControl/>
        <w:numPr>
          <w:ilvl w:val="1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Enter a project name</w:t>
      </w:r>
    </w:p>
    <w:p w14:paraId="2A637EDC" w14:textId="77777777" w:rsidR="001D08B3" w:rsidRDefault="001D08B3" w:rsidP="001D08B3">
      <w:pPr>
        <w:widowControl/>
        <w:numPr>
          <w:ilvl w:val="1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Click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Create</w:t>
      </w:r>
    </w:p>
    <w:p w14:paraId="46067B83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 the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Add to Project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page, 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Import YAML/JSON</w:t>
      </w:r>
    </w:p>
    <w:p w14:paraId="01BD3646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 a separate browser tab, navigate to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78" w:history="1">
        <w:r>
          <w:rPr>
            <w:rStyle w:val="a9"/>
            <w:rFonts w:ascii="Segoe UI" w:hAnsi="Segoe UI" w:cs="Segoe UI"/>
            <w:color w:val="0366D6"/>
          </w:rPr>
          <w:t>bluegreen-pipeline.yaml</w:t>
        </w:r>
      </w:hyperlink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and copy its content.</w:t>
      </w:r>
    </w:p>
    <w:p w14:paraId="52D7BB33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Paste the YAML text in the text box of the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Import YAML/JSON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tab.</w:t>
      </w:r>
    </w:p>
    <w:p w14:paraId="39356DF8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Create</w:t>
      </w:r>
    </w:p>
    <w:p w14:paraId="51C896CA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Leave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Process the template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checked and 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Continue</w:t>
      </w:r>
    </w:p>
    <w:p w14:paraId="174D991B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Modify the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Git Repository URL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to contain the URL of your fork</w:t>
      </w:r>
    </w:p>
    <w:p w14:paraId="16F74C7F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Create</w:t>
      </w:r>
    </w:p>
    <w:p w14:paraId="283E53A5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Navigate to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Builds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-&gt;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Pipelines</w:t>
      </w:r>
    </w:p>
    <w:p w14:paraId="7A1B9A8F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Click on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Start Pipeline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next to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af3"/>
          <w:rFonts w:ascii="Segoe UI" w:hAnsi="Segoe UI" w:cs="Segoe UI"/>
          <w:color w:val="24292E"/>
        </w:rPr>
        <w:t>bluegreen-pipeline</w:t>
      </w:r>
    </w:p>
    <w:p w14:paraId="100553F1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Once the code has been deployed, the pipeline will pause for your approval. Click on the pause icon to approve the deployment of the changes.</w:t>
      </w:r>
    </w:p>
    <w:p w14:paraId="3771FEEC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Push a change to your fork of the nodejs-ex repository</w:t>
      </w:r>
    </w:p>
    <w:p w14:paraId="2B4D6A52" w14:textId="77777777" w:rsidR="001D08B3" w:rsidRDefault="001D08B3" w:rsidP="001D08B3">
      <w:pPr>
        <w:widowControl/>
        <w:numPr>
          <w:ilvl w:val="0"/>
          <w:numId w:val="30"/>
        </w:numPr>
        <w:spacing w:before="60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Start the pipeline again. Go back to step 11 and repeat.</w:t>
      </w:r>
    </w:p>
    <w:p w14:paraId="53F4834F" w14:textId="77777777" w:rsidR="001D08B3" w:rsidRDefault="001D08B3" w:rsidP="001D08B3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On the first pipeline run, there will be a delay as Jenkins is instantiated for the project.</w:t>
      </w:r>
    </w:p>
    <w:p w14:paraId="34C7295D" w14:textId="77777777" w:rsidR="001D08B3" w:rsidRPr="001D08B3" w:rsidRDefault="001D08B3" w:rsidP="001F0D2E"/>
    <w:p w14:paraId="0E511002" w14:textId="44F9FE1F" w:rsidR="00063525" w:rsidRDefault="00063525" w:rsidP="000B417E">
      <w:r>
        <w:rPr>
          <w:noProof/>
        </w:rPr>
        <w:drawing>
          <wp:inline distT="0" distB="0" distL="0" distR="0" wp14:anchorId="4596C3D4" wp14:editId="459114D1">
            <wp:extent cx="6151880" cy="23742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4B32" w14:textId="138CA179" w:rsidR="00C03F61" w:rsidRDefault="00C03F61" w:rsidP="000B417E">
      <w:r>
        <w:rPr>
          <w:rFonts w:hint="eastAsia"/>
        </w:rPr>
        <w:t>点击“</w:t>
      </w:r>
      <w:r>
        <w:rPr>
          <w:rFonts w:hint="eastAsia"/>
        </w:rPr>
        <w:t>View</w:t>
      </w:r>
      <w:r>
        <w:t xml:space="preserve"> L</w:t>
      </w:r>
      <w:r>
        <w:rPr>
          <w:rFonts w:hint="eastAsia"/>
        </w:rPr>
        <w:t>og</w:t>
      </w:r>
      <w:r>
        <w:rPr>
          <w:rFonts w:hint="eastAsia"/>
        </w:rPr>
        <w:t>”，跳转到</w:t>
      </w:r>
      <w:r>
        <w:rPr>
          <w:rFonts w:hint="eastAsia"/>
        </w:rPr>
        <w:t>jenkins</w:t>
      </w:r>
      <w:r>
        <w:rPr>
          <w:rFonts w:hint="eastAsia"/>
        </w:rPr>
        <w:t>日志页面：</w:t>
      </w:r>
    </w:p>
    <w:p w14:paraId="151B611F" w14:textId="027E349D" w:rsidR="00C03F61" w:rsidRDefault="00C03F61" w:rsidP="000B417E">
      <w:r>
        <w:rPr>
          <w:noProof/>
        </w:rPr>
        <w:lastRenderedPageBreak/>
        <w:drawing>
          <wp:inline distT="0" distB="0" distL="0" distR="0" wp14:anchorId="3EB50A21" wp14:editId="755B5FD9">
            <wp:extent cx="6151880" cy="40220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CA60" w14:textId="04D21AF5" w:rsidR="000604B0" w:rsidRDefault="00FB3803" w:rsidP="000604B0">
      <w:pPr>
        <w:jc w:val="left"/>
      </w:pPr>
      <w:r>
        <w:rPr>
          <w:rFonts w:hint="eastAsia"/>
        </w:rPr>
        <w:t>人为</w:t>
      </w:r>
      <w:r>
        <w:t>测试通过，</w:t>
      </w:r>
      <w:r w:rsidR="000604B0">
        <w:rPr>
          <w:rFonts w:hint="eastAsia"/>
        </w:rPr>
        <w:t>最终</w:t>
      </w:r>
      <w:r w:rsidR="00975862">
        <w:rPr>
          <w:rFonts w:hint="eastAsia"/>
        </w:rPr>
        <w:t>pipeline</w:t>
      </w:r>
      <w:r w:rsidR="00975862">
        <w:rPr>
          <w:rFonts w:hint="eastAsia"/>
        </w:rPr>
        <w:t>完成</w:t>
      </w:r>
      <w:r w:rsidR="000604B0">
        <w:t>：</w:t>
      </w:r>
      <w:r w:rsidR="000604B0">
        <w:br/>
      </w:r>
      <w:r w:rsidR="000604B0">
        <w:rPr>
          <w:noProof/>
        </w:rPr>
        <w:drawing>
          <wp:inline distT="0" distB="0" distL="0" distR="0" wp14:anchorId="62370518" wp14:editId="3412204C">
            <wp:extent cx="6151880" cy="19875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B74D" w14:textId="605E9908" w:rsidR="00943B1B" w:rsidRDefault="00943B1B" w:rsidP="000604B0">
      <w:pPr>
        <w:jc w:val="left"/>
      </w:pPr>
      <w:r>
        <w:rPr>
          <w:rFonts w:hint="eastAsia"/>
        </w:rPr>
        <w:t>点击“</w:t>
      </w:r>
      <w:r>
        <w:rPr>
          <w:rFonts w:hint="eastAsia"/>
        </w:rPr>
        <w:t>View</w:t>
      </w:r>
      <w:r>
        <w:t xml:space="preserve"> P</w:t>
      </w:r>
      <w:r>
        <w:rPr>
          <w:rFonts w:hint="eastAsia"/>
        </w:rPr>
        <w:t>ipeline</w:t>
      </w:r>
      <w:r>
        <w:t xml:space="preserve"> R</w:t>
      </w:r>
      <w:r>
        <w:rPr>
          <w:rFonts w:hint="eastAsia"/>
        </w:rPr>
        <w:t>uns</w:t>
      </w:r>
      <w:r>
        <w:rPr>
          <w:rFonts w:hint="eastAsia"/>
        </w:rPr>
        <w:t>”，可查看到每次</w:t>
      </w:r>
      <w:r>
        <w:rPr>
          <w:rFonts w:hint="eastAsia"/>
        </w:rPr>
        <w:t>build</w:t>
      </w:r>
      <w:r>
        <w:rPr>
          <w:rFonts w:hint="eastAsia"/>
        </w:rPr>
        <w:t>的情况：</w:t>
      </w:r>
    </w:p>
    <w:p w14:paraId="2821A6EB" w14:textId="3246D3BE" w:rsidR="00943B1B" w:rsidRDefault="00943B1B" w:rsidP="000604B0">
      <w:pPr>
        <w:jc w:val="left"/>
      </w:pPr>
      <w:r>
        <w:rPr>
          <w:noProof/>
        </w:rPr>
        <w:lastRenderedPageBreak/>
        <w:drawing>
          <wp:inline distT="0" distB="0" distL="0" distR="0" wp14:anchorId="6235ECAC" wp14:editId="17BA9325">
            <wp:extent cx="6151880" cy="40944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2AB" w14:textId="609C23E0" w:rsidR="008E0B2B" w:rsidRDefault="008E0B2B" w:rsidP="008E0B2B">
      <w:pPr>
        <w:pStyle w:val="1"/>
      </w:pPr>
      <w:bookmarkStart w:id="24" w:name="_Toc495742397"/>
      <w:r>
        <w:rPr>
          <w:rFonts w:hint="eastAsia"/>
        </w:rPr>
        <w:t>A/B</w:t>
      </w:r>
      <w:r>
        <w:rPr>
          <w:rFonts w:hint="eastAsia"/>
        </w:rPr>
        <w:t>部署</w:t>
      </w:r>
      <w:bookmarkEnd w:id="24"/>
    </w:p>
    <w:p w14:paraId="71F6BED3" w14:textId="489CED5F" w:rsidR="00A8212A" w:rsidRPr="00A8212A" w:rsidRDefault="00A8212A" w:rsidP="00C53786">
      <w:pPr>
        <w:pStyle w:val="2"/>
      </w:pPr>
      <w:bookmarkStart w:id="25" w:name="_Toc495742398"/>
      <w:r>
        <w:rPr>
          <w:rFonts w:hint="eastAsia"/>
        </w:rPr>
        <w:t>创建项目</w:t>
      </w:r>
      <w:bookmarkEnd w:id="25"/>
    </w:p>
    <w:p w14:paraId="336D1712" w14:textId="36EC7DD1" w:rsidR="008E0B2B" w:rsidRDefault="003535AF" w:rsidP="003535AF">
      <w:r>
        <w:t xml:space="preserve">&gt;oc new-project </w:t>
      </w:r>
      <w:r w:rsidR="00C61381">
        <w:rPr>
          <w:rFonts w:hint="eastAsia"/>
        </w:rPr>
        <w:t>a-b-deploy</w:t>
      </w:r>
      <w:r>
        <w:t xml:space="preserve"> --display-name='A/B Deployment Example' --description='A/B Deployment Example'</w:t>
      </w:r>
    </w:p>
    <w:p w14:paraId="44793370" w14:textId="55C9FE68" w:rsidR="009A0C7D" w:rsidRDefault="009A0C7D" w:rsidP="003535AF">
      <w:r>
        <w:rPr>
          <w:rFonts w:hint="eastAsia"/>
        </w:rPr>
        <w:t>或者通过</w:t>
      </w:r>
      <w:r>
        <w:rPr>
          <w:rFonts w:hint="eastAsia"/>
        </w:rPr>
        <w:t>openshfit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控制台创建</w:t>
      </w:r>
    </w:p>
    <w:p w14:paraId="4131B971" w14:textId="4FEE5FD8" w:rsidR="009A0C7D" w:rsidRDefault="001479DA" w:rsidP="003535AF">
      <w:r>
        <w:rPr>
          <w:noProof/>
        </w:rPr>
        <w:drawing>
          <wp:inline distT="0" distB="0" distL="0" distR="0" wp14:anchorId="06DFD29D" wp14:editId="5AF7A90B">
            <wp:extent cx="6151880" cy="8134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F2FF" w14:textId="77777777" w:rsidR="001479DA" w:rsidRDefault="001479DA" w:rsidP="003535AF"/>
    <w:p w14:paraId="4A6E28BD" w14:textId="76CF21A4" w:rsidR="00A8212A" w:rsidRDefault="00A8212A" w:rsidP="00C53786">
      <w:pPr>
        <w:pStyle w:val="2"/>
      </w:pPr>
      <w:bookmarkStart w:id="26" w:name="_Toc495742399"/>
      <w:r>
        <w:rPr>
          <w:rFonts w:hint="eastAsia"/>
        </w:rPr>
        <w:lastRenderedPageBreak/>
        <w:t>创建</w:t>
      </w:r>
      <w:r>
        <w:rPr>
          <w:rFonts w:hint="eastAsia"/>
        </w:rPr>
        <w:t>application</w:t>
      </w:r>
      <w:r>
        <w:t xml:space="preserve"> A</w:t>
      </w:r>
      <w:bookmarkEnd w:id="26"/>
    </w:p>
    <w:p w14:paraId="4FC3208A" w14:textId="0A6B2C6E" w:rsidR="00A8212A" w:rsidRDefault="006D0074" w:rsidP="00191AE1">
      <w:r>
        <w:t>&gt;</w:t>
      </w:r>
      <w:r w:rsidR="00191AE1">
        <w:t>oc new-app --name='cats' -l name='cats' php:5.6~https://github.com/devops-with-openshift/cotd.git -e SELECTOR=cats</w:t>
      </w:r>
    </w:p>
    <w:p w14:paraId="6038EC7D" w14:textId="2921ACCE" w:rsidR="008F5646" w:rsidRDefault="008F5646" w:rsidP="00191AE1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route</w:t>
      </w:r>
    </w:p>
    <w:p w14:paraId="0BEF20AC" w14:textId="08FFC4FE" w:rsidR="008F5646" w:rsidRDefault="008F5646" w:rsidP="00191AE1">
      <w:r>
        <w:t>&gt;</w:t>
      </w:r>
      <w:r w:rsidRPr="008F5646">
        <w:t>oc expose service cats --name=cats -l name='cats'</w:t>
      </w:r>
    </w:p>
    <w:p w14:paraId="691E7DC9" w14:textId="77777777" w:rsidR="000D3E01" w:rsidRPr="005A23F1" w:rsidRDefault="000D3E01" w:rsidP="000D3E01">
      <w:pPr>
        <w:jc w:val="left"/>
        <w:rPr>
          <w:b/>
          <w:color w:val="FF0000"/>
        </w:rPr>
      </w:pPr>
      <w:r w:rsidRPr="005A23F1">
        <w:rPr>
          <w:rFonts w:hint="eastAsia"/>
          <w:b/>
          <w:color w:val="FF0000"/>
        </w:rPr>
        <w:t>P</w:t>
      </w:r>
      <w:r w:rsidRPr="005A23F1">
        <w:rPr>
          <w:b/>
          <w:color w:val="FF0000"/>
        </w:rPr>
        <w:t>S</w:t>
      </w:r>
      <w:r w:rsidRPr="005A23F1">
        <w:rPr>
          <w:rFonts w:hint="eastAsia"/>
          <w:b/>
          <w:color w:val="FF0000"/>
        </w:rPr>
        <w:t>：</w:t>
      </w:r>
    </w:p>
    <w:p w14:paraId="51CC89A5" w14:textId="77777777" w:rsidR="000D3E01" w:rsidRPr="005A23F1" w:rsidRDefault="000D3E01" w:rsidP="000D3E01">
      <w:pPr>
        <w:jc w:val="left"/>
        <w:rPr>
          <w:b/>
          <w:color w:val="FF0000"/>
        </w:rPr>
      </w:pPr>
      <w:r w:rsidRPr="005A23F1">
        <w:rPr>
          <w:b/>
          <w:color w:val="FF0000"/>
        </w:rPr>
        <w:t>service</w:t>
      </w:r>
      <w:r w:rsidRPr="005A23F1">
        <w:rPr>
          <w:rFonts w:hint="eastAsia"/>
          <w:b/>
          <w:color w:val="FF0000"/>
        </w:rPr>
        <w:t>后面对应着</w:t>
      </w:r>
      <w:r w:rsidRPr="005A23F1">
        <w:rPr>
          <w:rFonts w:hint="eastAsia"/>
          <w:b/>
          <w:color w:val="FF0000"/>
        </w:rPr>
        <w:t>new-app</w:t>
      </w:r>
      <w:r w:rsidRPr="005A23F1">
        <w:rPr>
          <w:rFonts w:hint="eastAsia"/>
          <w:b/>
          <w:color w:val="FF0000"/>
        </w:rPr>
        <w:t>的</w:t>
      </w:r>
      <w:r w:rsidRPr="005A23F1">
        <w:rPr>
          <w:rFonts w:hint="eastAsia"/>
          <w:b/>
          <w:color w:val="FF0000"/>
        </w:rPr>
        <w:t>name</w:t>
      </w:r>
      <w:r w:rsidRPr="005A23F1">
        <w:rPr>
          <w:rFonts w:hint="eastAsia"/>
          <w:b/>
          <w:color w:val="FF0000"/>
        </w:rPr>
        <w:t>；</w:t>
      </w:r>
    </w:p>
    <w:p w14:paraId="2EC961EC" w14:textId="77777777" w:rsidR="000D3E01" w:rsidRPr="005A23F1" w:rsidRDefault="000D3E01" w:rsidP="000D3E01">
      <w:pPr>
        <w:jc w:val="left"/>
        <w:rPr>
          <w:b/>
          <w:color w:val="FF0000"/>
        </w:rPr>
      </w:pPr>
      <w:r w:rsidRPr="005A23F1">
        <w:rPr>
          <w:rFonts w:hint="eastAsia"/>
          <w:b/>
          <w:color w:val="FF0000"/>
        </w:rPr>
        <w:t>--name</w:t>
      </w:r>
      <w:r w:rsidRPr="005A23F1">
        <w:rPr>
          <w:rFonts w:hint="eastAsia"/>
          <w:b/>
          <w:color w:val="FF0000"/>
        </w:rPr>
        <w:t>：是</w:t>
      </w:r>
      <w:r w:rsidRPr="005A23F1">
        <w:rPr>
          <w:rFonts w:hint="eastAsia"/>
          <w:b/>
          <w:color w:val="FF0000"/>
        </w:rPr>
        <w:t>route</w:t>
      </w:r>
      <w:r w:rsidRPr="005A23F1">
        <w:rPr>
          <w:rFonts w:hint="eastAsia"/>
          <w:b/>
          <w:color w:val="FF0000"/>
        </w:rPr>
        <w:t>的名称；</w:t>
      </w:r>
    </w:p>
    <w:p w14:paraId="7EBE728C" w14:textId="77777777" w:rsidR="000D3E01" w:rsidRPr="005A23F1" w:rsidRDefault="000D3E01" w:rsidP="000D3E01">
      <w:pPr>
        <w:jc w:val="left"/>
        <w:rPr>
          <w:b/>
          <w:color w:val="FF0000"/>
        </w:rPr>
      </w:pPr>
      <w:r w:rsidRPr="005A23F1">
        <w:rPr>
          <w:rFonts w:hint="eastAsia"/>
          <w:b/>
          <w:color w:val="FF0000"/>
        </w:rPr>
        <w:t>--l</w:t>
      </w:r>
      <w:r w:rsidRPr="005A23F1">
        <w:rPr>
          <w:rFonts w:hint="eastAsia"/>
          <w:b/>
          <w:color w:val="FF0000"/>
        </w:rPr>
        <w:t>：表示</w:t>
      </w:r>
      <w:r w:rsidRPr="005A23F1">
        <w:rPr>
          <w:rFonts w:hint="eastAsia"/>
          <w:b/>
          <w:color w:val="FF0000"/>
        </w:rPr>
        <w:t>label</w:t>
      </w:r>
      <w:r w:rsidRPr="005A23F1">
        <w:rPr>
          <w:rFonts w:hint="eastAsia"/>
          <w:b/>
          <w:color w:val="FF0000"/>
        </w:rPr>
        <w:t>，后面接着是</w:t>
      </w:r>
      <w:r w:rsidRPr="005A23F1">
        <w:rPr>
          <w:rFonts w:hint="eastAsia"/>
          <w:b/>
          <w:color w:val="FF0000"/>
        </w:rPr>
        <w:t>key-value</w:t>
      </w:r>
      <w:r w:rsidRPr="005A23F1">
        <w:rPr>
          <w:rFonts w:hint="eastAsia"/>
          <w:b/>
          <w:color w:val="FF0000"/>
        </w:rPr>
        <w:t>形式</w:t>
      </w:r>
    </w:p>
    <w:p w14:paraId="1F1FF26D" w14:textId="77777777" w:rsidR="000D3E01" w:rsidRPr="000D3E01" w:rsidRDefault="000D3E01" w:rsidP="00191AE1"/>
    <w:p w14:paraId="474B2456" w14:textId="4895E415" w:rsidR="00C53786" w:rsidRDefault="00A76FFC" w:rsidP="00191AE1">
      <w:r>
        <w:rPr>
          <w:rFonts w:hint="eastAsia"/>
        </w:rPr>
        <w:t>##</w:t>
      </w:r>
      <w:r>
        <w:t xml:space="preserve"> </w:t>
      </w:r>
      <w:r w:rsidR="0002639B">
        <w:rPr>
          <w:rFonts w:hint="eastAsia"/>
        </w:rPr>
        <w:t>添加</w:t>
      </w:r>
      <w:r w:rsidR="0002639B">
        <w:rPr>
          <w:rFonts w:hint="eastAsia"/>
        </w:rPr>
        <w:t>HOSTS</w:t>
      </w:r>
      <w:r w:rsidR="0002639B">
        <w:rPr>
          <w:rFonts w:hint="eastAsia"/>
        </w:rPr>
        <w:t>映射：</w:t>
      </w:r>
    </w:p>
    <w:p w14:paraId="193783AC" w14:textId="41A652BB" w:rsidR="0002639B" w:rsidRDefault="006B6DD7" w:rsidP="00191AE1">
      <w:pPr>
        <w:rPr>
          <w:i/>
        </w:rPr>
      </w:pPr>
      <w:r w:rsidRPr="006B6DD7">
        <w:rPr>
          <w:i/>
        </w:rPr>
        <w:t>192.168.200.56 cats-a-b-deploy.router.default.svc.cluster.local</w:t>
      </w:r>
    </w:p>
    <w:p w14:paraId="04C36303" w14:textId="650EBE00" w:rsidR="00775667" w:rsidRDefault="00775667" w:rsidP="00191AE1">
      <w:r w:rsidRPr="00775667">
        <w:rPr>
          <w:rFonts w:hint="eastAsia"/>
        </w:rPr>
        <w:t>访问</w:t>
      </w:r>
      <w:r>
        <w:rPr>
          <w:rFonts w:hint="eastAsia"/>
        </w:rPr>
        <w:t>：</w:t>
      </w:r>
      <w:hyperlink r:id="rId84" w:tgtFrame="_blank" w:history="1">
        <w:r>
          <w:rPr>
            <w:rStyle w:val="a9"/>
            <w:rFonts w:ascii="Helvetica" w:hAnsi="Helvetica" w:cs="Helvetica"/>
            <w:color w:val="0088CE"/>
            <w:sz w:val="20"/>
            <w:szCs w:val="20"/>
            <w:shd w:val="clear" w:color="auto" w:fill="FFFFFF"/>
          </w:rPr>
          <w:t>http://cats-a-b-deploy.router.default.svc.cluster.local</w:t>
        </w:r>
      </w:hyperlink>
    </w:p>
    <w:p w14:paraId="019BED68" w14:textId="1F710C48" w:rsidR="00775667" w:rsidRPr="00775667" w:rsidRDefault="00E91144" w:rsidP="00191AE1">
      <w:r>
        <w:rPr>
          <w:noProof/>
        </w:rPr>
        <w:drawing>
          <wp:inline distT="0" distB="0" distL="0" distR="0" wp14:anchorId="4EF0D775" wp14:editId="2CAED3B2">
            <wp:extent cx="6151880" cy="31642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D461" w14:textId="3A34A8D8" w:rsidR="00C53786" w:rsidRDefault="00C53786" w:rsidP="00C53786">
      <w:pPr>
        <w:pStyle w:val="2"/>
      </w:pPr>
      <w:bookmarkStart w:id="27" w:name="_Toc495742400"/>
      <w:r>
        <w:rPr>
          <w:rFonts w:hint="eastAsia"/>
        </w:rPr>
        <w:lastRenderedPageBreak/>
        <w:t>创建</w:t>
      </w:r>
      <w:r>
        <w:rPr>
          <w:rFonts w:hint="eastAsia"/>
        </w:rPr>
        <w:t>application</w:t>
      </w:r>
      <w:r>
        <w:t xml:space="preserve"> B</w:t>
      </w:r>
      <w:bookmarkEnd w:id="27"/>
    </w:p>
    <w:p w14:paraId="2F0C104B" w14:textId="21D6027F" w:rsidR="00432A96" w:rsidRDefault="00432A96" w:rsidP="007E682C">
      <w:pPr>
        <w:jc w:val="left"/>
      </w:pPr>
      <w:r>
        <w:rPr>
          <w:rFonts w:hint="eastAsia"/>
        </w:rPr>
        <w:t>&gt;</w:t>
      </w:r>
      <w:bookmarkStart w:id="28" w:name="OLE_LINK5"/>
      <w:bookmarkStart w:id="29" w:name="OLE_LINK6"/>
      <w:bookmarkStart w:id="30" w:name="OLE_LINK1"/>
      <w:bookmarkStart w:id="31" w:name="OLE_LINK3"/>
      <w:bookmarkStart w:id="32" w:name="OLE_LINK4"/>
      <w:r>
        <w:t>oc new-app</w:t>
      </w:r>
      <w:bookmarkEnd w:id="28"/>
      <w:bookmarkEnd w:id="29"/>
      <w:r w:rsidR="0037348E">
        <w:t xml:space="preserve"> --name='cit</w:t>
      </w:r>
      <w:r w:rsidR="007E682C">
        <w:rPr>
          <w:rFonts w:hint="eastAsia"/>
        </w:rPr>
        <w:t>ies</w:t>
      </w:r>
      <w:r w:rsidR="0037348E">
        <w:t>' -l name='cit</w:t>
      </w:r>
      <w:r w:rsidR="0037348E">
        <w:rPr>
          <w:rFonts w:hint="eastAsia"/>
        </w:rPr>
        <w:t>ies</w:t>
      </w:r>
      <w:r>
        <w:t xml:space="preserve">' php:5.6~https://github.com/devops-with-openshift/cotd.git -e </w:t>
      </w:r>
      <w:bookmarkStart w:id="33" w:name="OLE_LINK12"/>
      <w:bookmarkStart w:id="34" w:name="OLE_LINK13"/>
      <w:r>
        <w:t>SELECTOR</w:t>
      </w:r>
      <w:bookmarkEnd w:id="33"/>
      <w:bookmarkEnd w:id="34"/>
      <w:r>
        <w:t>=cities</w:t>
      </w:r>
      <w:bookmarkEnd w:id="30"/>
      <w:bookmarkEnd w:id="31"/>
      <w:bookmarkEnd w:id="32"/>
    </w:p>
    <w:p w14:paraId="7F980B2B" w14:textId="784E374A" w:rsidR="006E06FE" w:rsidRDefault="006E06FE" w:rsidP="007E682C">
      <w:pPr>
        <w:jc w:val="left"/>
      </w:pPr>
      <w:r>
        <w:t>PS</w:t>
      </w:r>
      <w:r>
        <w:rPr>
          <w:rFonts w:hint="eastAsia"/>
        </w:rPr>
        <w:t>：</w:t>
      </w:r>
    </w:p>
    <w:p w14:paraId="6BAC0785" w14:textId="284E76CB" w:rsidR="006E06FE" w:rsidRDefault="006E06FE" w:rsidP="007E682C">
      <w:pPr>
        <w:jc w:val="left"/>
      </w:pPr>
      <w:r>
        <w:t>SELECTOR</w:t>
      </w:r>
      <w:r w:rsidRPr="006E06FE">
        <w:t xml:space="preserve"> </w:t>
      </w:r>
      <w:r>
        <w:rPr>
          <w:rFonts w:hint="eastAsia"/>
        </w:rPr>
        <w:t>：环境变量，后面带上镜像的名称</w:t>
      </w:r>
    </w:p>
    <w:p w14:paraId="2A6C0625" w14:textId="5A00FC6E" w:rsidR="003B4858" w:rsidRDefault="003B4858" w:rsidP="007E682C">
      <w:pPr>
        <w:jc w:val="left"/>
      </w:pPr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route</w:t>
      </w:r>
    </w:p>
    <w:p w14:paraId="113E282F" w14:textId="052EAB5C" w:rsidR="00C53786" w:rsidRDefault="00E933CF" w:rsidP="0035403D">
      <w:pPr>
        <w:jc w:val="left"/>
      </w:pPr>
      <w:r>
        <w:t>&gt;</w:t>
      </w:r>
      <w:bookmarkStart w:id="35" w:name="OLE_LINK2"/>
      <w:r w:rsidR="00432A96">
        <w:t>oc</w:t>
      </w:r>
      <w:r w:rsidR="001F2C44">
        <w:t xml:space="preserve"> expose service cit</w:t>
      </w:r>
      <w:r w:rsidR="001076A9">
        <w:rPr>
          <w:rFonts w:hint="eastAsia"/>
        </w:rPr>
        <w:t>ies</w:t>
      </w:r>
      <w:r w:rsidR="003D0098">
        <w:t xml:space="preserve"> --name=</w:t>
      </w:r>
      <w:bookmarkStart w:id="36" w:name="OLE_LINK7"/>
      <w:r w:rsidR="003D0098">
        <w:t>cit</w:t>
      </w:r>
      <w:r w:rsidR="003D0098">
        <w:rPr>
          <w:rFonts w:hint="eastAsia"/>
        </w:rPr>
        <w:t>ies</w:t>
      </w:r>
      <w:bookmarkEnd w:id="36"/>
      <w:r w:rsidR="003D0098">
        <w:t xml:space="preserve"> -l name='ci</w:t>
      </w:r>
      <w:r w:rsidR="002374D2">
        <w:rPr>
          <w:rFonts w:hint="eastAsia"/>
        </w:rPr>
        <w:t>t</w:t>
      </w:r>
      <w:r w:rsidR="00893FBC">
        <w:rPr>
          <w:rFonts w:hint="eastAsia"/>
        </w:rPr>
        <w:t>ies</w:t>
      </w:r>
      <w:r w:rsidR="00432A96">
        <w:t>'</w:t>
      </w:r>
      <w:bookmarkEnd w:id="35"/>
    </w:p>
    <w:p w14:paraId="7CB5B88B" w14:textId="63C3FE0C" w:rsidR="008E3716" w:rsidRPr="005A23F1" w:rsidRDefault="005358BA" w:rsidP="0035403D">
      <w:pPr>
        <w:jc w:val="left"/>
        <w:rPr>
          <w:b/>
          <w:color w:val="FF0000"/>
        </w:rPr>
      </w:pPr>
      <w:bookmarkStart w:id="37" w:name="OLE_LINK8"/>
      <w:r w:rsidRPr="005A23F1">
        <w:rPr>
          <w:rFonts w:hint="eastAsia"/>
          <w:b/>
          <w:color w:val="FF0000"/>
        </w:rPr>
        <w:t>P</w:t>
      </w:r>
      <w:r w:rsidRPr="005A23F1">
        <w:rPr>
          <w:b/>
          <w:color w:val="FF0000"/>
        </w:rPr>
        <w:t>S</w:t>
      </w:r>
      <w:r w:rsidRPr="005A23F1">
        <w:rPr>
          <w:rFonts w:hint="eastAsia"/>
          <w:b/>
          <w:color w:val="FF0000"/>
        </w:rPr>
        <w:t>：</w:t>
      </w:r>
    </w:p>
    <w:p w14:paraId="70F60153" w14:textId="309FC6D4" w:rsidR="005358BA" w:rsidRPr="005A23F1" w:rsidRDefault="005358BA" w:rsidP="0035403D">
      <w:pPr>
        <w:jc w:val="left"/>
        <w:rPr>
          <w:b/>
          <w:color w:val="FF0000"/>
        </w:rPr>
      </w:pPr>
      <w:r w:rsidRPr="005A23F1">
        <w:rPr>
          <w:b/>
          <w:color w:val="FF0000"/>
        </w:rPr>
        <w:t>service</w:t>
      </w:r>
      <w:r w:rsidRPr="005A23F1">
        <w:rPr>
          <w:rFonts w:hint="eastAsia"/>
          <w:b/>
          <w:color w:val="FF0000"/>
        </w:rPr>
        <w:t>后面对应着</w:t>
      </w:r>
      <w:r w:rsidRPr="005A23F1">
        <w:rPr>
          <w:rFonts w:hint="eastAsia"/>
          <w:b/>
          <w:color w:val="FF0000"/>
        </w:rPr>
        <w:t>new-app</w:t>
      </w:r>
      <w:r w:rsidRPr="005A23F1">
        <w:rPr>
          <w:rFonts w:hint="eastAsia"/>
          <w:b/>
          <w:color w:val="FF0000"/>
        </w:rPr>
        <w:t>的</w:t>
      </w:r>
      <w:r w:rsidRPr="005A23F1">
        <w:rPr>
          <w:rFonts w:hint="eastAsia"/>
          <w:b/>
          <w:color w:val="FF0000"/>
        </w:rPr>
        <w:t>name</w:t>
      </w:r>
      <w:r w:rsidRPr="005A23F1">
        <w:rPr>
          <w:rFonts w:hint="eastAsia"/>
          <w:b/>
          <w:color w:val="FF0000"/>
        </w:rPr>
        <w:t>；</w:t>
      </w:r>
    </w:p>
    <w:p w14:paraId="7C9B8EF3" w14:textId="03A0EEB1" w:rsidR="005358BA" w:rsidRPr="005A23F1" w:rsidRDefault="005358BA" w:rsidP="0035403D">
      <w:pPr>
        <w:jc w:val="left"/>
        <w:rPr>
          <w:b/>
          <w:color w:val="FF0000"/>
        </w:rPr>
      </w:pPr>
      <w:r w:rsidRPr="005A23F1">
        <w:rPr>
          <w:rFonts w:hint="eastAsia"/>
          <w:b/>
          <w:color w:val="FF0000"/>
        </w:rPr>
        <w:t>--name</w:t>
      </w:r>
      <w:r w:rsidRPr="005A23F1">
        <w:rPr>
          <w:rFonts w:hint="eastAsia"/>
          <w:b/>
          <w:color w:val="FF0000"/>
        </w:rPr>
        <w:t>：是</w:t>
      </w:r>
      <w:r w:rsidRPr="005A23F1">
        <w:rPr>
          <w:rFonts w:hint="eastAsia"/>
          <w:b/>
          <w:color w:val="FF0000"/>
        </w:rPr>
        <w:t>route</w:t>
      </w:r>
      <w:r w:rsidRPr="005A23F1">
        <w:rPr>
          <w:rFonts w:hint="eastAsia"/>
          <w:b/>
          <w:color w:val="FF0000"/>
        </w:rPr>
        <w:t>的名称；</w:t>
      </w:r>
    </w:p>
    <w:p w14:paraId="4FF19D7E" w14:textId="32F726DF" w:rsidR="005358BA" w:rsidRPr="005A23F1" w:rsidRDefault="005358BA" w:rsidP="0035403D">
      <w:pPr>
        <w:jc w:val="left"/>
        <w:rPr>
          <w:b/>
          <w:color w:val="FF0000"/>
        </w:rPr>
      </w:pPr>
      <w:r w:rsidRPr="005A23F1">
        <w:rPr>
          <w:rFonts w:hint="eastAsia"/>
          <w:b/>
          <w:color w:val="FF0000"/>
        </w:rPr>
        <w:t>--l</w:t>
      </w:r>
      <w:r w:rsidRPr="005A23F1">
        <w:rPr>
          <w:rFonts w:hint="eastAsia"/>
          <w:b/>
          <w:color w:val="FF0000"/>
        </w:rPr>
        <w:t>：表示</w:t>
      </w:r>
      <w:r w:rsidRPr="005A23F1">
        <w:rPr>
          <w:rFonts w:hint="eastAsia"/>
          <w:b/>
          <w:color w:val="FF0000"/>
        </w:rPr>
        <w:t>label</w:t>
      </w:r>
      <w:r w:rsidRPr="005A23F1">
        <w:rPr>
          <w:rFonts w:hint="eastAsia"/>
          <w:b/>
          <w:color w:val="FF0000"/>
        </w:rPr>
        <w:t>，后面接着是</w:t>
      </w:r>
      <w:r w:rsidRPr="005A23F1">
        <w:rPr>
          <w:rFonts w:hint="eastAsia"/>
          <w:b/>
          <w:color w:val="FF0000"/>
        </w:rPr>
        <w:t>key-value</w:t>
      </w:r>
      <w:r w:rsidRPr="005A23F1">
        <w:rPr>
          <w:rFonts w:hint="eastAsia"/>
          <w:b/>
          <w:color w:val="FF0000"/>
        </w:rPr>
        <w:t>形式</w:t>
      </w:r>
    </w:p>
    <w:p w14:paraId="54575998" w14:textId="3CBAAA62" w:rsidR="00BB47E5" w:rsidRDefault="00BB47E5" w:rsidP="0035403D">
      <w:pPr>
        <w:jc w:val="left"/>
      </w:pPr>
      <w:r>
        <w:rPr>
          <w:noProof/>
        </w:rPr>
        <w:lastRenderedPageBreak/>
        <w:drawing>
          <wp:inline distT="0" distB="0" distL="0" distR="0" wp14:anchorId="60274C90" wp14:editId="4DDC63F5">
            <wp:extent cx="5032812" cy="4800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4578" cy="48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7"/>
    <w:p w14:paraId="73463A54" w14:textId="027C21BF" w:rsidR="005261C3" w:rsidRDefault="00BD3E67" w:rsidP="00432A96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HOSTS</w:t>
      </w:r>
      <w:r>
        <w:rPr>
          <w:rFonts w:hint="eastAsia"/>
        </w:rPr>
        <w:t>映射</w:t>
      </w:r>
    </w:p>
    <w:p w14:paraId="6F275375" w14:textId="39F18E90" w:rsidR="00BD3E67" w:rsidRDefault="00BD3E67" w:rsidP="00432A96">
      <w:r w:rsidRPr="00BD3E67">
        <w:t xml:space="preserve">192.168.200.56 </w:t>
      </w:r>
      <w:r w:rsidR="003A2C58" w:rsidRPr="003A2C58">
        <w:t>cities-a-b-deploy.router.default.svc.cluster.local</w:t>
      </w:r>
    </w:p>
    <w:p w14:paraId="3E8B774C" w14:textId="73AB4A14" w:rsidR="00100AB7" w:rsidRDefault="00100AB7" w:rsidP="00432A96">
      <w:r>
        <w:rPr>
          <w:rFonts w:hint="eastAsia"/>
        </w:rPr>
        <w:t>访问：</w:t>
      </w:r>
      <w:hyperlink r:id="rId87" w:history="1">
        <w:r w:rsidR="005E7624" w:rsidRPr="006757DF">
          <w:rPr>
            <w:rStyle w:val="a9"/>
          </w:rPr>
          <w:t>http://cities-a-b-deploy.router.default.svc.cluster.local</w:t>
        </w:r>
      </w:hyperlink>
    </w:p>
    <w:p w14:paraId="15326A85" w14:textId="722693A3" w:rsidR="00824F2F" w:rsidRDefault="00ED475D" w:rsidP="00432A96">
      <w:r>
        <w:rPr>
          <w:noProof/>
        </w:rPr>
        <w:lastRenderedPageBreak/>
        <w:drawing>
          <wp:inline distT="0" distB="0" distL="0" distR="0" wp14:anchorId="4CFABF10" wp14:editId="54B46277">
            <wp:extent cx="6151880" cy="317055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D867" w14:textId="41121C1B" w:rsidR="009A05C2" w:rsidRDefault="009A05C2" w:rsidP="009A05C2">
      <w:pPr>
        <w:pStyle w:val="2"/>
      </w:pPr>
      <w:bookmarkStart w:id="38" w:name="_Toc495742401"/>
      <w:r>
        <w:rPr>
          <w:rFonts w:hint="eastAsia"/>
        </w:rPr>
        <w:t>创建</w:t>
      </w:r>
      <w:r>
        <w:rPr>
          <w:rFonts w:hint="eastAsia"/>
        </w:rPr>
        <w:t>ab</w:t>
      </w:r>
      <w:r>
        <w:t xml:space="preserve"> </w:t>
      </w:r>
      <w:r>
        <w:rPr>
          <w:rFonts w:hint="eastAsia"/>
        </w:rPr>
        <w:t>route</w:t>
      </w:r>
      <w:bookmarkEnd w:id="38"/>
    </w:p>
    <w:p w14:paraId="53443B40" w14:textId="5802FA66" w:rsidR="009A05C2" w:rsidRDefault="000E5BD5" w:rsidP="00FA00F9">
      <w:pPr>
        <w:jc w:val="left"/>
      </w:pPr>
      <w:r>
        <w:t>&gt;</w:t>
      </w:r>
      <w:bookmarkStart w:id="39" w:name="OLE_LINK9"/>
      <w:r w:rsidRPr="000E5BD5">
        <w:t>oc expose service cats --name='ab' -l name='ab'</w:t>
      </w:r>
      <w:bookmarkEnd w:id="39"/>
    </w:p>
    <w:p w14:paraId="4EB4BA01" w14:textId="48082215" w:rsidR="00C83B78" w:rsidRDefault="00C83B78" w:rsidP="00FA00F9">
      <w:pPr>
        <w:jc w:val="left"/>
      </w:pPr>
      <w:r>
        <w:t>&gt;</w:t>
      </w:r>
      <w:bookmarkStart w:id="40" w:name="OLE_LINK10"/>
      <w:r w:rsidRPr="00C83B78">
        <w:t>oc annotate route/ab haproxy.router.openshift.io/balance=roundrobin</w:t>
      </w:r>
      <w:bookmarkEnd w:id="40"/>
    </w:p>
    <w:p w14:paraId="4C26F56C" w14:textId="63F5F2ED" w:rsidR="00B65818" w:rsidRDefault="00405FC5" w:rsidP="00FA00F9">
      <w:pPr>
        <w:jc w:val="left"/>
      </w:pPr>
      <w:r>
        <w:rPr>
          <w:noProof/>
        </w:rPr>
        <w:drawing>
          <wp:inline distT="0" distB="0" distL="0" distR="0" wp14:anchorId="28535FCF" wp14:editId="218F4FAF">
            <wp:extent cx="5647619" cy="3714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0092" w14:textId="0F995293" w:rsidR="008E4921" w:rsidRDefault="008E4921" w:rsidP="00FA00F9">
      <w:pPr>
        <w:jc w:val="left"/>
      </w:pPr>
      <w:r>
        <w:t>&gt;</w:t>
      </w:r>
      <w:r w:rsidRPr="008E4921">
        <w:t xml:space="preserve"> </w:t>
      </w:r>
      <w:bookmarkStart w:id="41" w:name="OLE_LINK11"/>
      <w:r w:rsidRPr="008E4921">
        <w:t>oc set</w:t>
      </w:r>
      <w:r w:rsidR="009751EE">
        <w:t xml:space="preserve"> route-backends ab cats=100 cit</w:t>
      </w:r>
      <w:r w:rsidR="009751EE">
        <w:rPr>
          <w:rFonts w:hint="eastAsia"/>
        </w:rPr>
        <w:t>ies</w:t>
      </w:r>
      <w:r w:rsidRPr="008E4921">
        <w:t>=0</w:t>
      </w:r>
      <w:bookmarkEnd w:id="41"/>
    </w:p>
    <w:p w14:paraId="11F0AAFE" w14:textId="59EA7315" w:rsidR="00405FC5" w:rsidRDefault="00405FC5" w:rsidP="00FA00F9">
      <w:pPr>
        <w:jc w:val="left"/>
      </w:pPr>
      <w:r>
        <w:rPr>
          <w:noProof/>
        </w:rPr>
        <w:drawing>
          <wp:inline distT="0" distB="0" distL="0" distR="0" wp14:anchorId="124DD083" wp14:editId="4E44E9EF">
            <wp:extent cx="4009524" cy="3238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C4D2" w14:textId="3BE9B552" w:rsidR="0046251D" w:rsidRDefault="00781A26" w:rsidP="00FA00F9">
      <w:pPr>
        <w:jc w:val="left"/>
      </w:pPr>
      <w:r>
        <w:rPr>
          <w:rFonts w:hint="eastAsia"/>
        </w:rPr>
        <w:t>进入</w:t>
      </w:r>
      <w:r>
        <w:rPr>
          <w:rFonts w:hint="eastAsia"/>
        </w:rPr>
        <w:t>openshfit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控制台，点击</w:t>
      </w:r>
      <w:r>
        <w:rPr>
          <w:rFonts w:hint="eastAsia"/>
        </w:rPr>
        <w:t>route</w:t>
      </w:r>
      <w:r>
        <w:rPr>
          <w:rFonts w:hint="eastAsia"/>
        </w:rPr>
        <w:t>“</w:t>
      </w:r>
      <w:r>
        <w:rPr>
          <w:rFonts w:hint="eastAsia"/>
        </w:rPr>
        <w:t>ab</w:t>
      </w:r>
      <w:r>
        <w:rPr>
          <w:rFonts w:hint="eastAsia"/>
        </w:rPr>
        <w:t>”</w:t>
      </w:r>
    </w:p>
    <w:p w14:paraId="0FDDD80B" w14:textId="503BFFE6" w:rsidR="00781A26" w:rsidRDefault="00781A26" w:rsidP="00FA00F9">
      <w:pPr>
        <w:jc w:val="left"/>
      </w:pPr>
      <w:r>
        <w:rPr>
          <w:noProof/>
        </w:rPr>
        <w:lastRenderedPageBreak/>
        <w:drawing>
          <wp:inline distT="0" distB="0" distL="0" distR="0" wp14:anchorId="28D50986" wp14:editId="10481621">
            <wp:extent cx="6151880" cy="32029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6C0A" w14:textId="179F7F0E" w:rsidR="0015612C" w:rsidRDefault="0015612C" w:rsidP="00FA00F9">
      <w:pPr>
        <w:jc w:val="left"/>
      </w:pPr>
      <w:r>
        <w:rPr>
          <w:rFonts w:hint="eastAsia"/>
        </w:rPr>
        <w:t>可通过“</w:t>
      </w:r>
      <w:r>
        <w:rPr>
          <w:rFonts w:hint="eastAsia"/>
        </w:rPr>
        <w:t>Edit</w:t>
      </w:r>
      <w:r>
        <w:rPr>
          <w:rFonts w:hint="eastAsia"/>
        </w:rPr>
        <w:t>”，可灵活调整权重</w:t>
      </w:r>
    </w:p>
    <w:p w14:paraId="5CD9F87A" w14:textId="6C20BDF2" w:rsidR="0015612C" w:rsidRPr="0015612C" w:rsidRDefault="0015612C" w:rsidP="00FA00F9">
      <w:pPr>
        <w:jc w:val="left"/>
      </w:pPr>
      <w:r>
        <w:rPr>
          <w:noProof/>
        </w:rPr>
        <w:drawing>
          <wp:inline distT="0" distB="0" distL="0" distR="0" wp14:anchorId="3F23EB65" wp14:editId="7AF47EED">
            <wp:extent cx="6151880" cy="310197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59B1" w14:textId="18B0AD3A" w:rsidR="00B65818" w:rsidRDefault="00B65818" w:rsidP="00FA00F9">
      <w:pPr>
        <w:jc w:val="left"/>
      </w:pPr>
      <w:r>
        <w:rPr>
          <w:rFonts w:hint="eastAsia"/>
        </w:rPr>
        <w:t>或者通过</w:t>
      </w:r>
      <w:r>
        <w:rPr>
          <w:rFonts w:hint="eastAsia"/>
        </w:rPr>
        <w:t>openshift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控制台编辑</w:t>
      </w:r>
      <w:r>
        <w:rPr>
          <w:rFonts w:hint="eastAsia"/>
        </w:rPr>
        <w:t>route</w:t>
      </w:r>
      <w:r>
        <w:rPr>
          <w:rFonts w:hint="eastAsia"/>
        </w:rPr>
        <w:t>“</w:t>
      </w:r>
      <w:r>
        <w:rPr>
          <w:rFonts w:hint="eastAsia"/>
        </w:rPr>
        <w:t>ab</w:t>
      </w:r>
      <w:r>
        <w:rPr>
          <w:rFonts w:hint="eastAsia"/>
        </w:rPr>
        <w:t>”，添加</w:t>
      </w:r>
      <w:r>
        <w:rPr>
          <w:rFonts w:hint="eastAsia"/>
        </w:rPr>
        <w:t>cities</w:t>
      </w:r>
      <w:r>
        <w:rPr>
          <w:rFonts w:hint="eastAsia"/>
        </w:rPr>
        <w:t>服务</w:t>
      </w:r>
    </w:p>
    <w:p w14:paraId="4CF2517A" w14:textId="515DB83C" w:rsidR="00B65818" w:rsidRDefault="00B65818" w:rsidP="00FA00F9">
      <w:pPr>
        <w:jc w:val="left"/>
      </w:pPr>
      <w:r>
        <w:rPr>
          <w:noProof/>
        </w:rPr>
        <w:lastRenderedPageBreak/>
        <w:drawing>
          <wp:inline distT="0" distB="0" distL="0" distR="0" wp14:anchorId="1371BCAD" wp14:editId="53E2BCA0">
            <wp:extent cx="6151880" cy="658368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BF2B" w14:textId="16185656" w:rsidR="00AB00E3" w:rsidRDefault="00AB00E3" w:rsidP="00FA00F9">
      <w:pPr>
        <w:jc w:val="left"/>
      </w:pPr>
      <w:r>
        <w:rPr>
          <w:rFonts w:hint="eastAsia"/>
        </w:rPr>
        <w:t>通过</w:t>
      </w:r>
      <w:r>
        <w:rPr>
          <w:rFonts w:hint="eastAsia"/>
        </w:rPr>
        <w:t>oc</w:t>
      </w:r>
      <w:r>
        <w:rPr>
          <w:rFonts w:hint="eastAsia"/>
        </w:rPr>
        <w:t>调整权重</w:t>
      </w:r>
      <w:r w:rsidR="00C15DE9">
        <w:rPr>
          <w:rFonts w:hint="eastAsia"/>
        </w:rPr>
        <w:t>，例如</w:t>
      </w:r>
      <w:r w:rsidR="00C15DE9">
        <w:rPr>
          <w:rFonts w:hint="eastAsia"/>
        </w:rPr>
        <w:t>cities</w:t>
      </w:r>
      <w:r w:rsidR="00C15DE9">
        <w:rPr>
          <w:rFonts w:hint="eastAsia"/>
        </w:rPr>
        <w:t>权重</w:t>
      </w:r>
      <w:r w:rsidR="00D71AEB">
        <w:rPr>
          <w:rFonts w:hint="eastAsia"/>
        </w:rPr>
        <w:t>增加</w:t>
      </w:r>
      <w:r w:rsidR="00C15DE9">
        <w:rPr>
          <w:rFonts w:hint="eastAsia"/>
        </w:rPr>
        <w:t>10%</w:t>
      </w:r>
    </w:p>
    <w:p w14:paraId="2C996424" w14:textId="723014CE" w:rsidR="00AB00E3" w:rsidRDefault="00AB00E3" w:rsidP="00FA00F9">
      <w:pPr>
        <w:jc w:val="left"/>
      </w:pPr>
      <w:r>
        <w:rPr>
          <w:rFonts w:hint="eastAsia"/>
        </w:rPr>
        <w:t>&gt;</w:t>
      </w:r>
      <w:r w:rsidRPr="00AB00E3">
        <w:t xml:space="preserve"> oc set</w:t>
      </w:r>
      <w:r w:rsidR="00C60ABC">
        <w:t xml:space="preserve"> route-backends ab --adjust cities</w:t>
      </w:r>
      <w:r w:rsidRPr="00AB00E3">
        <w:t>=+10%</w:t>
      </w:r>
    </w:p>
    <w:p w14:paraId="01458CB9" w14:textId="5D4663BF" w:rsidR="00C15DE9" w:rsidRDefault="004D66D6" w:rsidP="004D66D6">
      <w:pPr>
        <w:pStyle w:val="1"/>
      </w:pPr>
      <w:bookmarkStart w:id="42" w:name="_Toc495742402"/>
      <w:r>
        <w:t>R</w:t>
      </w:r>
      <w:r>
        <w:rPr>
          <w:rFonts w:hint="eastAsia"/>
        </w:rPr>
        <w:t>ollbacks</w:t>
      </w:r>
      <w:bookmarkEnd w:id="42"/>
    </w:p>
    <w:p w14:paraId="71B4B049" w14:textId="21968CFC" w:rsidR="00BD1FB0" w:rsidRPr="00BD1FB0" w:rsidRDefault="00BD1FB0" w:rsidP="00BD1FB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创建项目</w:t>
      </w:r>
    </w:p>
    <w:p w14:paraId="706D8820" w14:textId="2043B811" w:rsidR="004D66D6" w:rsidRDefault="002664F5" w:rsidP="002664F5">
      <w:r>
        <w:rPr>
          <w:rFonts w:hint="eastAsia"/>
        </w:rPr>
        <w:lastRenderedPageBreak/>
        <w:t>&gt;</w:t>
      </w:r>
      <w:r w:rsidRPr="002664F5">
        <w:t xml:space="preserve"> </w:t>
      </w:r>
      <w:bookmarkStart w:id="43" w:name="OLE_LINK14"/>
      <w:r>
        <w:t>oc new-project rollback --display-name='Rollback Deployment Example' --description='Rollback Deployment Example'</w:t>
      </w:r>
      <w:bookmarkEnd w:id="43"/>
    </w:p>
    <w:p w14:paraId="27AB6023" w14:textId="7A190EC3" w:rsidR="00BD1FB0" w:rsidRDefault="00BD1FB0" w:rsidP="002664F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创建应用</w:t>
      </w:r>
    </w:p>
    <w:p w14:paraId="5B5CBC52" w14:textId="71234901" w:rsidR="00BD1FB0" w:rsidRDefault="00BD1FB0" w:rsidP="00BD1FB0">
      <w:r>
        <w:t>&gt;</w:t>
      </w:r>
      <w:r w:rsidRPr="00BD1FB0">
        <w:t xml:space="preserve"> </w:t>
      </w:r>
      <w:bookmarkStart w:id="44" w:name="OLE_LINK15"/>
      <w:r>
        <w:t>oc new-app --name='cotd' -l name='cotd' php:5.6~https://github.com/devops-with-openshift/cotd.git -e SELECTOR=cats</w:t>
      </w:r>
      <w:bookmarkEnd w:id="44"/>
    </w:p>
    <w:p w14:paraId="620D4D78" w14:textId="62858E5D" w:rsidR="000E214D" w:rsidRDefault="0078674B" w:rsidP="00BD1FB0">
      <w:r>
        <w:rPr>
          <w:noProof/>
        </w:rPr>
        <w:drawing>
          <wp:inline distT="0" distB="0" distL="0" distR="0" wp14:anchorId="38B35F1A" wp14:editId="399927C9">
            <wp:extent cx="6151880" cy="28651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8819" w14:textId="77777777" w:rsidR="001A58EF" w:rsidRDefault="001A58EF" w:rsidP="00BD1FB0"/>
    <w:p w14:paraId="7436124D" w14:textId="645715D7" w:rsidR="00D33EB2" w:rsidRDefault="00D33EB2" w:rsidP="00BD1FB0">
      <w:r>
        <w:rPr>
          <w:rFonts w:hint="eastAsia"/>
        </w:rPr>
        <w:t xml:space="preserve">## </w:t>
      </w:r>
      <w:r>
        <w:rPr>
          <w:rFonts w:hint="eastAsia"/>
        </w:rPr>
        <w:t>创建</w:t>
      </w:r>
      <w:r>
        <w:rPr>
          <w:rFonts w:hint="eastAsia"/>
        </w:rPr>
        <w:t>route</w:t>
      </w:r>
    </w:p>
    <w:p w14:paraId="7BEDC8BF" w14:textId="56C4A428" w:rsidR="00D33EB2" w:rsidRDefault="00D33EB2" w:rsidP="00BD1FB0">
      <w:r>
        <w:t>&gt;</w:t>
      </w:r>
      <w:r w:rsidRPr="00D33EB2">
        <w:t>oc expose service cotd --name=cotd -l name='cotd'</w:t>
      </w:r>
    </w:p>
    <w:p w14:paraId="4EC1F351" w14:textId="208BD1D5" w:rsidR="001D3CAC" w:rsidRDefault="00D90049" w:rsidP="00BD1FB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HOSTS</w:t>
      </w:r>
      <w:r>
        <w:rPr>
          <w:rFonts w:hint="eastAsia"/>
        </w:rPr>
        <w:t>映射</w:t>
      </w:r>
    </w:p>
    <w:p w14:paraId="2EFDAD59" w14:textId="22251984" w:rsidR="00D90049" w:rsidRDefault="00D90049" w:rsidP="00BD1FB0">
      <w:r w:rsidRPr="00D90049">
        <w:t>192.168.200.56 cotd-rollback.router.default.svc.cluster.local</w:t>
      </w:r>
    </w:p>
    <w:p w14:paraId="0450A770" w14:textId="67B90097" w:rsidR="00D90049" w:rsidRDefault="00D90049" w:rsidP="00BD1FB0">
      <w:r>
        <w:rPr>
          <w:rFonts w:hint="eastAsia"/>
        </w:rPr>
        <w:t>访问：</w:t>
      </w:r>
      <w:hyperlink r:id="rId95" w:history="1">
        <w:r w:rsidRPr="006757DF">
          <w:rPr>
            <w:rStyle w:val="a9"/>
          </w:rPr>
          <w:t>http://cotd-rollback.router.default.svc.cluster.local</w:t>
        </w:r>
      </w:hyperlink>
    </w:p>
    <w:p w14:paraId="1A929E72" w14:textId="3BCF3EA3" w:rsidR="00D90049" w:rsidRDefault="007E238A" w:rsidP="00BD1FB0">
      <w:r>
        <w:rPr>
          <w:noProof/>
        </w:rPr>
        <w:lastRenderedPageBreak/>
        <w:drawing>
          <wp:inline distT="0" distB="0" distL="0" distR="0" wp14:anchorId="18A2CA0F" wp14:editId="58339EB5">
            <wp:extent cx="6151880" cy="318008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A454" w14:textId="77777777" w:rsidR="009A113A" w:rsidRDefault="009A113A" w:rsidP="00BD1FB0"/>
    <w:p w14:paraId="4C13E499" w14:textId="217C50A2" w:rsidR="005F5067" w:rsidRDefault="005F5067" w:rsidP="00BD1FB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切换</w:t>
      </w:r>
      <w:r w:rsidR="00D71475">
        <w:t>SELECTOR</w:t>
      </w:r>
      <w:r w:rsidR="00E21C64">
        <w:rPr>
          <w:rFonts w:hint="eastAsia"/>
        </w:rPr>
        <w:t>，会触发重新</w:t>
      </w:r>
      <w:r w:rsidR="00E21C64">
        <w:rPr>
          <w:rFonts w:hint="eastAsia"/>
        </w:rPr>
        <w:t>build</w:t>
      </w:r>
      <w:r w:rsidR="00E21C64">
        <w:rPr>
          <w:rFonts w:hint="eastAsia"/>
        </w:rPr>
        <w:t>一次</w:t>
      </w:r>
    </w:p>
    <w:p w14:paraId="2D216C83" w14:textId="3C1D9912" w:rsidR="005F5067" w:rsidRDefault="005F5067" w:rsidP="00BD1FB0">
      <w:r>
        <w:rPr>
          <w:rFonts w:hint="eastAsia"/>
        </w:rPr>
        <w:t>&gt;</w:t>
      </w:r>
      <w:r w:rsidRPr="005F5067">
        <w:t>oc env dc cotd SELECTOR=cities</w:t>
      </w:r>
    </w:p>
    <w:p w14:paraId="2C8057B8" w14:textId="7679D601" w:rsidR="007450E0" w:rsidRDefault="007450E0" w:rsidP="00BD1FB0">
      <w:r>
        <w:rPr>
          <w:noProof/>
        </w:rPr>
        <w:drawing>
          <wp:inline distT="0" distB="0" distL="0" distR="0" wp14:anchorId="3B13C865" wp14:editId="08556A02">
            <wp:extent cx="6151880" cy="26365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850" w14:textId="050BDEAA" w:rsidR="00710097" w:rsidRDefault="00710097" w:rsidP="00BD1FB0">
      <w:r>
        <w:rPr>
          <w:rFonts w:hint="eastAsia"/>
        </w:rPr>
        <w:t>完成后</w:t>
      </w:r>
    </w:p>
    <w:p w14:paraId="4772A2C4" w14:textId="4BEB648F" w:rsidR="00710097" w:rsidRDefault="00710097" w:rsidP="00BD1FB0">
      <w:r>
        <w:rPr>
          <w:noProof/>
        </w:rPr>
        <w:lastRenderedPageBreak/>
        <w:drawing>
          <wp:inline distT="0" distB="0" distL="0" distR="0" wp14:anchorId="207DAFDF" wp14:editId="28679204">
            <wp:extent cx="6151880" cy="25406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ACA0" w14:textId="5108CA37" w:rsidR="00966F10" w:rsidRDefault="00966F10" w:rsidP="00BD1FB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回滚到</w:t>
      </w:r>
      <w:r w:rsidR="004320B7">
        <w:rPr>
          <w:rFonts w:hint="eastAsia"/>
        </w:rPr>
        <w:t>第</w:t>
      </w:r>
      <w:r w:rsidR="004320B7">
        <w:rPr>
          <w:rFonts w:hint="eastAsia"/>
        </w:rPr>
        <w:t>2</w:t>
      </w:r>
      <w:r>
        <w:rPr>
          <w:rFonts w:hint="eastAsia"/>
        </w:rPr>
        <w:t>个</w:t>
      </w:r>
      <w:r w:rsidR="00F73672">
        <w:rPr>
          <w:rFonts w:hint="eastAsia"/>
        </w:rPr>
        <w:t>deployments</w:t>
      </w:r>
      <w:r>
        <w:rPr>
          <w:rFonts w:hint="eastAsia"/>
        </w:rPr>
        <w:t>版本</w:t>
      </w:r>
      <w:r w:rsidR="004320B7">
        <w:rPr>
          <w:rFonts w:hint="eastAsia"/>
        </w:rPr>
        <w:t>，此时并不会真正</w:t>
      </w:r>
      <w:r w:rsidR="002771AE">
        <w:rPr>
          <w:rFonts w:hint="eastAsia"/>
        </w:rPr>
        <w:t>deploy</w:t>
      </w:r>
      <w:r w:rsidR="004320B7">
        <w:rPr>
          <w:rFonts w:hint="eastAsia"/>
        </w:rPr>
        <w:t>一次，只是列出回滚的信息</w:t>
      </w:r>
    </w:p>
    <w:p w14:paraId="23DB12BF" w14:textId="23FD49EC" w:rsidR="00966F10" w:rsidRDefault="00966F10" w:rsidP="00BD1FB0">
      <w:r>
        <w:rPr>
          <w:rFonts w:hint="eastAsia"/>
        </w:rPr>
        <w:t>&gt;</w:t>
      </w:r>
      <w:bookmarkStart w:id="45" w:name="OLE_LINK18"/>
      <w:bookmarkStart w:id="46" w:name="OLE_LINK19"/>
      <w:bookmarkStart w:id="47" w:name="OLE_LINK16"/>
      <w:bookmarkStart w:id="48" w:name="OLE_LINK17"/>
      <w:r w:rsidRPr="00966F10">
        <w:t>oc rollback cotd --to-version=</w:t>
      </w:r>
      <w:bookmarkEnd w:id="45"/>
      <w:bookmarkEnd w:id="46"/>
      <w:r w:rsidR="004320B7">
        <w:rPr>
          <w:rFonts w:hint="eastAsia"/>
        </w:rPr>
        <w:t>2</w:t>
      </w:r>
      <w:r w:rsidRPr="00966F10">
        <w:t xml:space="preserve"> --dry-run</w:t>
      </w:r>
      <w:bookmarkEnd w:id="47"/>
      <w:bookmarkEnd w:id="48"/>
    </w:p>
    <w:p w14:paraId="6E2EB215" w14:textId="7436C6B7" w:rsidR="004320B7" w:rsidRDefault="004320B7" w:rsidP="00BD1FB0">
      <w:r>
        <w:rPr>
          <w:noProof/>
        </w:rPr>
        <w:drawing>
          <wp:inline distT="0" distB="0" distL="0" distR="0" wp14:anchorId="747240C1" wp14:editId="677B26F5">
            <wp:extent cx="6151880" cy="33718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0998" w14:textId="08D02DBE" w:rsidR="00D168D1" w:rsidRDefault="00501773" w:rsidP="00BD1FB0">
      <w:r>
        <w:rPr>
          <w:rFonts w:hint="eastAsia"/>
        </w:rPr>
        <w:t>##</w:t>
      </w:r>
      <w:r>
        <w:t xml:space="preserve"> </w:t>
      </w:r>
      <w:r w:rsidR="00D168D1">
        <w:rPr>
          <w:rFonts w:hint="eastAsia"/>
        </w:rPr>
        <w:t>下面可直接触发一次回滚操作，相当于重新</w:t>
      </w:r>
      <w:r w:rsidR="00D168D1">
        <w:rPr>
          <w:rFonts w:hint="eastAsia"/>
        </w:rPr>
        <w:t>build</w:t>
      </w:r>
      <w:r w:rsidR="00D168D1">
        <w:rPr>
          <w:rFonts w:hint="eastAsia"/>
        </w:rPr>
        <w:t>一次</w:t>
      </w:r>
      <w:r w:rsidR="002E284A">
        <w:rPr>
          <w:rFonts w:hint="eastAsia"/>
        </w:rPr>
        <w:t>，切换到</w:t>
      </w:r>
      <w:r w:rsidR="002E284A">
        <w:rPr>
          <w:rFonts w:hint="eastAsia"/>
        </w:rPr>
        <w:t>cities</w:t>
      </w:r>
    </w:p>
    <w:p w14:paraId="5C536531" w14:textId="77FE316E" w:rsidR="00501773" w:rsidRDefault="00D168D1" w:rsidP="00BD1FB0">
      <w:r>
        <w:t>&gt;</w:t>
      </w:r>
      <w:bookmarkStart w:id="49" w:name="OLE_LINK20"/>
      <w:r w:rsidR="00501773">
        <w:t>oc rollback cotd --to-version=</w:t>
      </w:r>
      <w:r w:rsidR="00501773">
        <w:rPr>
          <w:rFonts w:hint="eastAsia"/>
        </w:rPr>
        <w:t>2</w:t>
      </w:r>
      <w:bookmarkEnd w:id="49"/>
    </w:p>
    <w:p w14:paraId="3328ECA2" w14:textId="1CEF1431" w:rsidR="00D168D1" w:rsidRDefault="001E5572" w:rsidP="00BD1FB0">
      <w:r>
        <w:rPr>
          <w:rFonts w:hint="eastAsia"/>
        </w:rPr>
        <w:t>或者直接进入</w:t>
      </w:r>
      <w:r w:rsidR="006B7792">
        <w:rPr>
          <w:rFonts w:hint="eastAsia"/>
        </w:rPr>
        <w:t>deployments</w:t>
      </w:r>
      <w:r>
        <w:rPr>
          <w:rFonts w:hint="eastAsia"/>
        </w:rPr>
        <w:t>状态为</w:t>
      </w:r>
      <w:r>
        <w:rPr>
          <w:rFonts w:hint="eastAsia"/>
        </w:rPr>
        <w:t>complete</w:t>
      </w:r>
      <w:r>
        <w:rPr>
          <w:rFonts w:hint="eastAsia"/>
        </w:rPr>
        <w:t>的记录，直接点击“</w:t>
      </w:r>
      <w:r>
        <w:rPr>
          <w:rFonts w:hint="eastAsia"/>
        </w:rPr>
        <w:t>Roll</w:t>
      </w:r>
      <w:r>
        <w:t xml:space="preserve"> B</w:t>
      </w:r>
      <w:r>
        <w:rPr>
          <w:rFonts w:hint="eastAsia"/>
        </w:rPr>
        <w:t>ack</w:t>
      </w:r>
      <w:r>
        <w:rPr>
          <w:rFonts w:hint="eastAsia"/>
        </w:rPr>
        <w:t>”即可。</w:t>
      </w:r>
    </w:p>
    <w:p w14:paraId="23C11902" w14:textId="43DBF422" w:rsidR="001E5572" w:rsidRDefault="001E5572" w:rsidP="00BD1FB0">
      <w:r>
        <w:rPr>
          <w:noProof/>
        </w:rPr>
        <w:lastRenderedPageBreak/>
        <w:drawing>
          <wp:inline distT="0" distB="0" distL="0" distR="0" wp14:anchorId="68318ED8" wp14:editId="0CB85F9D">
            <wp:extent cx="6151880" cy="378587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E0E3" w14:textId="5578AB74" w:rsidR="00F66C66" w:rsidRDefault="00D8490D" w:rsidP="00BD1FB0">
      <w:r>
        <w:rPr>
          <w:noProof/>
        </w:rPr>
        <w:drawing>
          <wp:inline distT="0" distB="0" distL="0" distR="0" wp14:anchorId="1156566A" wp14:editId="383DC8BF">
            <wp:extent cx="6038095" cy="3695238"/>
            <wp:effectExtent l="0" t="0" r="127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B61B" w14:textId="5CAA2BE2" w:rsidR="00723A7F" w:rsidRDefault="00723A7F" w:rsidP="00BD1FB0">
      <w:r>
        <w:rPr>
          <w:noProof/>
        </w:rPr>
        <w:lastRenderedPageBreak/>
        <w:drawing>
          <wp:inline distT="0" distB="0" distL="0" distR="0" wp14:anchorId="07626EEC" wp14:editId="33E1102E">
            <wp:extent cx="6151880" cy="25704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8954" w14:textId="4ACDFDAD" w:rsidR="00416873" w:rsidRDefault="00416873" w:rsidP="00BD1FB0">
      <w:r>
        <w:rPr>
          <w:rFonts w:hint="eastAsia"/>
        </w:rPr>
        <w:t>再访问：</w:t>
      </w:r>
      <w:hyperlink r:id="rId103" w:history="1">
        <w:r w:rsidRPr="006757DF">
          <w:rPr>
            <w:rStyle w:val="a9"/>
          </w:rPr>
          <w:t>http://cotd-rollback.router.default.svc.cluster.local</w:t>
        </w:r>
      </w:hyperlink>
      <w:r>
        <w:rPr>
          <w:rFonts w:hint="eastAsia"/>
        </w:rPr>
        <w:t>，可以看到已经切换到</w:t>
      </w:r>
      <w:r>
        <w:rPr>
          <w:rFonts w:hint="eastAsia"/>
        </w:rPr>
        <w:t>cities</w:t>
      </w:r>
      <w:r>
        <w:rPr>
          <w:rFonts w:hint="eastAsia"/>
        </w:rPr>
        <w:t>了。</w:t>
      </w:r>
    </w:p>
    <w:p w14:paraId="5B89C531" w14:textId="42FB02D8" w:rsidR="00416873" w:rsidRDefault="00416873" w:rsidP="00BD1FB0">
      <w:r>
        <w:rPr>
          <w:noProof/>
        </w:rPr>
        <w:drawing>
          <wp:inline distT="0" distB="0" distL="0" distR="0" wp14:anchorId="32A903D8" wp14:editId="43E733FD">
            <wp:extent cx="6151880" cy="317055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6E8F" w14:textId="54A07BB6" w:rsidR="004B0C8E" w:rsidRDefault="004B0C8E" w:rsidP="00BD1FB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自动触发</w:t>
      </w:r>
      <w:r>
        <w:rPr>
          <w:rFonts w:hint="eastAsia"/>
        </w:rPr>
        <w:t>build</w:t>
      </w:r>
      <w:r w:rsidR="00F66C66">
        <w:rPr>
          <w:rFonts w:hint="eastAsia"/>
        </w:rPr>
        <w:t>，</w:t>
      </w:r>
    </w:p>
    <w:p w14:paraId="646CAE7C" w14:textId="0ED3D955" w:rsidR="004B0C8E" w:rsidRDefault="004B0C8E" w:rsidP="00BD1FB0">
      <w:r>
        <w:t>&gt;</w:t>
      </w:r>
      <w:bookmarkStart w:id="50" w:name="OLE_LINK21"/>
      <w:bookmarkStart w:id="51" w:name="OLE_LINK22"/>
      <w:r w:rsidRPr="004B0C8E">
        <w:t xml:space="preserve">oc set triggers dc cotd </w:t>
      </w:r>
      <w:r w:rsidR="00F1188D">
        <w:t>–</w:t>
      </w:r>
      <w:r w:rsidRPr="004B0C8E">
        <w:t>auto</w:t>
      </w:r>
      <w:bookmarkEnd w:id="50"/>
      <w:bookmarkEnd w:id="51"/>
    </w:p>
    <w:p w14:paraId="194251DF" w14:textId="3DA24502" w:rsidR="00F1188D" w:rsidRDefault="00F1188D" w:rsidP="00F1188D">
      <w:pPr>
        <w:pStyle w:val="1"/>
      </w:pPr>
      <w:bookmarkStart w:id="52" w:name="_Toc495742403"/>
      <w:r>
        <w:rPr>
          <w:rFonts w:hint="eastAsia"/>
        </w:rPr>
        <w:t>小智</w:t>
      </w:r>
      <w:r>
        <w:rPr>
          <w:rFonts w:hint="eastAsia"/>
        </w:rPr>
        <w:t>docker</w:t>
      </w:r>
      <w:r>
        <w:rPr>
          <w:rFonts w:hint="eastAsia"/>
        </w:rPr>
        <w:t>化</w:t>
      </w:r>
      <w:bookmarkEnd w:id="52"/>
    </w:p>
    <w:p w14:paraId="153E280F" w14:textId="400FACBE" w:rsidR="00F1188D" w:rsidRDefault="008E0BAF" w:rsidP="00BD1FB0">
      <w:r>
        <w:t>B</w:t>
      </w:r>
      <w:r>
        <w:rPr>
          <w:rFonts w:hint="eastAsia"/>
        </w:rPr>
        <w:t>uild</w:t>
      </w:r>
      <w:r>
        <w:rPr>
          <w:rFonts w:hint="eastAsia"/>
        </w:rPr>
        <w:t>过程日志：</w:t>
      </w:r>
    </w:p>
    <w:p w14:paraId="3462DCCD" w14:textId="39221F04" w:rsidR="008E0BAF" w:rsidRDefault="008E0BAF" w:rsidP="00BD1FB0">
      <w:r>
        <w:rPr>
          <w:noProof/>
        </w:rPr>
        <w:lastRenderedPageBreak/>
        <w:drawing>
          <wp:inline distT="0" distB="0" distL="0" distR="0" wp14:anchorId="6D0CA11F" wp14:editId="3F0A0389">
            <wp:extent cx="6151880" cy="387731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A25E" w14:textId="489A133C" w:rsidR="00F40B5D" w:rsidRPr="00B56AAE" w:rsidRDefault="00B56AAE" w:rsidP="00B56AAE">
      <w:pPr>
        <w:jc w:val="center"/>
        <w:rPr>
          <w:i/>
          <w:color w:val="FF0000"/>
        </w:rPr>
      </w:pPr>
      <w:r w:rsidRPr="00B56AAE">
        <w:rPr>
          <w:rFonts w:hint="eastAsia"/>
          <w:i/>
          <w:color w:val="FF0000"/>
        </w:rPr>
        <w:t>（注意查看部署的过程）</w:t>
      </w:r>
    </w:p>
    <w:p w14:paraId="69A65C76" w14:textId="472E2E3B" w:rsidR="00B56AAE" w:rsidRDefault="00400603" w:rsidP="00BD1FB0">
      <w:r>
        <w:rPr>
          <w:noProof/>
        </w:rPr>
        <w:drawing>
          <wp:inline distT="0" distB="0" distL="0" distR="0" wp14:anchorId="51B05D28" wp14:editId="2FB96418">
            <wp:extent cx="6151880" cy="197675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AD6F" w14:textId="71BF044C" w:rsidR="00F80FD9" w:rsidRDefault="00F80FD9" w:rsidP="00F80FD9">
      <w:pPr>
        <w:jc w:val="center"/>
        <w:rPr>
          <w:i/>
          <w:color w:val="FF0000"/>
        </w:rPr>
      </w:pPr>
      <w:r w:rsidRPr="00F80FD9">
        <w:rPr>
          <w:rFonts w:hint="eastAsia"/>
          <w:i/>
          <w:color w:val="FF0000"/>
        </w:rPr>
        <w:t>（小智所有后台服务）</w:t>
      </w:r>
    </w:p>
    <w:p w14:paraId="56E20C06" w14:textId="537C5C4B" w:rsidR="009C7323" w:rsidRDefault="009C7323" w:rsidP="00F80F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4ED7C1D" wp14:editId="1B502A13">
            <wp:extent cx="6151880" cy="177038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E707" w14:textId="656706B3" w:rsidR="009C7323" w:rsidRDefault="00B66963" w:rsidP="00F80FD9">
      <w:pPr>
        <w:jc w:val="center"/>
        <w:rPr>
          <w:i/>
          <w:color w:val="FF0000"/>
        </w:rPr>
      </w:pPr>
      <w:r w:rsidRPr="00B66963">
        <w:rPr>
          <w:rFonts w:hint="eastAsia"/>
          <w:i/>
          <w:color w:val="FF0000"/>
        </w:rPr>
        <w:lastRenderedPageBreak/>
        <w:t>（所有的镜像包）</w:t>
      </w:r>
    </w:p>
    <w:p w14:paraId="685069C8" w14:textId="20B96DC2" w:rsidR="00D23A5F" w:rsidRDefault="00D23A5F" w:rsidP="00D86789">
      <w:pPr>
        <w:pStyle w:val="1"/>
      </w:pPr>
      <w:bookmarkStart w:id="53" w:name="_Toc495742404"/>
      <w:r w:rsidRPr="00D23A5F">
        <w:rPr>
          <w:rFonts w:hint="eastAsia"/>
        </w:rPr>
        <w:t>监控</w:t>
      </w:r>
      <w:r w:rsidR="00D86789">
        <w:rPr>
          <w:rFonts w:hint="eastAsia"/>
        </w:rPr>
        <w:t>（</w:t>
      </w:r>
      <w:r w:rsidR="00D86789">
        <w:t xml:space="preserve">Prometheus </w:t>
      </w:r>
      <w:r w:rsidR="00D86789">
        <w:rPr>
          <w:rFonts w:hint="eastAsia"/>
        </w:rPr>
        <w:t>&amp;&amp;</w:t>
      </w:r>
      <w:r w:rsidR="00D86789" w:rsidRPr="00D86789">
        <w:t xml:space="preserve"> Grafana</w:t>
      </w:r>
      <w:r w:rsidR="00D86789">
        <w:rPr>
          <w:rFonts w:hint="eastAsia"/>
        </w:rPr>
        <w:t>）</w:t>
      </w:r>
      <w:bookmarkEnd w:id="53"/>
    </w:p>
    <w:p w14:paraId="1E3FFEED" w14:textId="7BE23C5E" w:rsidR="004A0D9F" w:rsidRDefault="004A0D9F" w:rsidP="004A0D9F">
      <w:r>
        <w:rPr>
          <w:rFonts w:hint="eastAsia"/>
        </w:rPr>
        <w:t xml:space="preserve">Prometheus </w:t>
      </w:r>
      <w:r>
        <w:rPr>
          <w:rFonts w:hint="eastAsia"/>
        </w:rPr>
        <w:t>是源于</w:t>
      </w:r>
      <w:r>
        <w:rPr>
          <w:rFonts w:hint="eastAsia"/>
        </w:rPr>
        <w:t xml:space="preserve"> Google Borgmon </w:t>
      </w:r>
      <w:r>
        <w:rPr>
          <w:rFonts w:hint="eastAsia"/>
        </w:rPr>
        <w:t>的一个开源监控系统，用</w:t>
      </w:r>
      <w:r>
        <w:rPr>
          <w:rFonts w:hint="eastAsia"/>
        </w:rPr>
        <w:t xml:space="preserve"> Golang </w:t>
      </w:r>
      <w:r>
        <w:rPr>
          <w:rFonts w:hint="eastAsia"/>
        </w:rPr>
        <w:t>开发。被很多人称为下一代监控系统。</w:t>
      </w:r>
    </w:p>
    <w:p w14:paraId="28AE72DF" w14:textId="78F576FA" w:rsidR="004A0D9F" w:rsidRDefault="004A0D9F" w:rsidP="004A0D9F">
      <w:r>
        <w:rPr>
          <w:rFonts w:hint="eastAsia"/>
        </w:rPr>
        <w:t xml:space="preserve">Prometheus </w:t>
      </w:r>
      <w:r>
        <w:rPr>
          <w:rFonts w:hint="eastAsia"/>
        </w:rPr>
        <w:t>基本原理是通过</w:t>
      </w:r>
      <w:r>
        <w:rPr>
          <w:rFonts w:hint="eastAsia"/>
        </w:rPr>
        <w:t xml:space="preserve"> HTTP </w:t>
      </w:r>
      <w:r>
        <w:rPr>
          <w:rFonts w:hint="eastAsia"/>
        </w:rPr>
        <w:t>协议周期性抓取被监控组件的状态，这样做的好处是任意组件只要提供</w:t>
      </w:r>
      <w:r>
        <w:rPr>
          <w:rFonts w:hint="eastAsia"/>
        </w:rPr>
        <w:t xml:space="preserve"> HTTP </w:t>
      </w:r>
      <w:r>
        <w:rPr>
          <w:rFonts w:hint="eastAsia"/>
        </w:rPr>
        <w:t>接口就可以接入监控系统，不需要任何</w:t>
      </w:r>
      <w:r>
        <w:rPr>
          <w:rFonts w:hint="eastAsia"/>
        </w:rPr>
        <w:t xml:space="preserve"> SDK </w:t>
      </w:r>
      <w:r>
        <w:rPr>
          <w:rFonts w:hint="eastAsia"/>
        </w:rPr>
        <w:t>或者其他的集成过程。这样做非常适合虚拟化环境比如</w:t>
      </w:r>
      <w:r>
        <w:rPr>
          <w:rFonts w:hint="eastAsia"/>
        </w:rPr>
        <w:t xml:space="preserve"> VM </w:t>
      </w:r>
      <w:r>
        <w:rPr>
          <w:rFonts w:hint="eastAsia"/>
        </w:rPr>
        <w:t>或者</w:t>
      </w:r>
      <w:r>
        <w:rPr>
          <w:rFonts w:hint="eastAsia"/>
        </w:rPr>
        <w:t xml:space="preserve"> Docker </w:t>
      </w:r>
      <w:r>
        <w:rPr>
          <w:rFonts w:hint="eastAsia"/>
        </w:rPr>
        <w:t>。</w:t>
      </w:r>
    </w:p>
    <w:p w14:paraId="20F0E17C" w14:textId="3FDF6A15" w:rsidR="004A0D9F" w:rsidRDefault="004A0D9F" w:rsidP="004A0D9F">
      <w:r>
        <w:rPr>
          <w:rFonts w:hint="eastAsia"/>
        </w:rPr>
        <w:t xml:space="preserve">Prometheus </w:t>
      </w:r>
      <w:r>
        <w:rPr>
          <w:rFonts w:hint="eastAsia"/>
        </w:rPr>
        <w:t>应该是为数不多的适合</w:t>
      </w:r>
      <w:r>
        <w:rPr>
          <w:rFonts w:hint="eastAsia"/>
        </w:rPr>
        <w:t xml:space="preserve"> Docker</w:t>
      </w:r>
      <w:r>
        <w:rPr>
          <w:rFonts w:hint="eastAsia"/>
        </w:rPr>
        <w:t>、</w:t>
      </w:r>
      <w:r>
        <w:rPr>
          <w:rFonts w:hint="eastAsia"/>
        </w:rPr>
        <w:t xml:space="preserve">Mesos </w:t>
      </w:r>
      <w:r>
        <w:rPr>
          <w:rFonts w:hint="eastAsia"/>
        </w:rPr>
        <w:t>、</w:t>
      </w:r>
      <w:r>
        <w:rPr>
          <w:rFonts w:hint="eastAsia"/>
        </w:rPr>
        <w:t xml:space="preserve">Kubernetes </w:t>
      </w:r>
      <w:r>
        <w:rPr>
          <w:rFonts w:hint="eastAsia"/>
        </w:rPr>
        <w:t>环境的监控系统之一。</w:t>
      </w:r>
    </w:p>
    <w:p w14:paraId="2D268EF2" w14:textId="22736466" w:rsidR="004A0D9F" w:rsidRDefault="004A0D9F" w:rsidP="004A0D9F">
      <w:r>
        <w:rPr>
          <w:rFonts w:hint="eastAsia"/>
        </w:rPr>
        <w:t>输出被监控组件信息的</w:t>
      </w:r>
      <w:r>
        <w:rPr>
          <w:rFonts w:hint="eastAsia"/>
        </w:rPr>
        <w:t xml:space="preserve"> HTTP </w:t>
      </w:r>
      <w:r>
        <w:rPr>
          <w:rFonts w:hint="eastAsia"/>
        </w:rPr>
        <w:t>接口被叫做</w:t>
      </w:r>
      <w:r>
        <w:rPr>
          <w:rFonts w:hint="eastAsia"/>
        </w:rPr>
        <w:t xml:space="preserve"> exporter </w:t>
      </w:r>
      <w:r>
        <w:rPr>
          <w:rFonts w:hint="eastAsia"/>
        </w:rPr>
        <w:t>。目前互联网公司常用的组件大部分都有</w:t>
      </w:r>
      <w:r>
        <w:rPr>
          <w:rFonts w:hint="eastAsia"/>
        </w:rPr>
        <w:t xml:space="preserve"> exporter </w:t>
      </w:r>
      <w:r>
        <w:rPr>
          <w:rFonts w:hint="eastAsia"/>
        </w:rPr>
        <w:t>可以直接使用，比如</w:t>
      </w:r>
      <w:r>
        <w:rPr>
          <w:rFonts w:hint="eastAsia"/>
        </w:rPr>
        <w:t xml:space="preserve"> Varnish</w:t>
      </w:r>
      <w:r>
        <w:rPr>
          <w:rFonts w:hint="eastAsia"/>
        </w:rPr>
        <w:t>、</w:t>
      </w:r>
      <w:r>
        <w:rPr>
          <w:rFonts w:hint="eastAsia"/>
        </w:rPr>
        <w:t>Haproxy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、</w:t>
      </w:r>
      <w:r>
        <w:rPr>
          <w:rFonts w:hint="eastAsia"/>
        </w:rPr>
        <w:t>MySQL</w:t>
      </w:r>
      <w:r>
        <w:rPr>
          <w:rFonts w:hint="eastAsia"/>
        </w:rPr>
        <w:t>、</w:t>
      </w:r>
      <w:r>
        <w:rPr>
          <w:rFonts w:hint="eastAsia"/>
        </w:rPr>
        <w:t xml:space="preserve">Linux </w:t>
      </w:r>
      <w:r>
        <w:rPr>
          <w:rFonts w:hint="eastAsia"/>
        </w:rPr>
        <w:t>系统信息</w:t>
      </w:r>
      <w:r>
        <w:rPr>
          <w:rFonts w:hint="eastAsia"/>
        </w:rPr>
        <w:t xml:space="preserve"> (</w:t>
      </w:r>
      <w:r>
        <w:rPr>
          <w:rFonts w:hint="eastAsia"/>
        </w:rPr>
        <w:t>包括磁盘、内存、</w:t>
      </w:r>
      <w:r>
        <w:rPr>
          <w:rFonts w:hint="eastAsia"/>
        </w:rPr>
        <w:t>CPU</w:t>
      </w:r>
      <w:r>
        <w:rPr>
          <w:rFonts w:hint="eastAsia"/>
        </w:rPr>
        <w:t>、网络等等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6999205" w14:textId="3B46B3FA" w:rsidR="00D23A5F" w:rsidRDefault="004A0D9F" w:rsidP="004A0D9F">
      <w:r>
        <w:rPr>
          <w:rFonts w:hint="eastAsia"/>
        </w:rPr>
        <w:t xml:space="preserve">Grafana </w:t>
      </w:r>
      <w:r>
        <w:rPr>
          <w:rFonts w:hint="eastAsia"/>
        </w:rPr>
        <w:t>是一个开源的图表可视化系统，简单说图表配置比较方便、生成的图表比较漂亮。</w:t>
      </w:r>
    </w:p>
    <w:p w14:paraId="27E19E73" w14:textId="35979C6D" w:rsidR="008F0B32" w:rsidRDefault="008F0B32" w:rsidP="008F0B32">
      <w:pPr>
        <w:pStyle w:val="2"/>
      </w:pPr>
      <w:bookmarkStart w:id="54" w:name="_Toc495742405"/>
      <w:r>
        <w:rPr>
          <w:rFonts w:hint="eastAsia"/>
        </w:rPr>
        <w:t>安装</w:t>
      </w:r>
      <w:bookmarkEnd w:id="54"/>
    </w:p>
    <w:p w14:paraId="52218C28" w14:textId="683177BC" w:rsidR="00FB36CF" w:rsidRDefault="00217C86" w:rsidP="004A0D9F">
      <w:r>
        <w:rPr>
          <w:rFonts w:hint="eastAsia"/>
        </w:rPr>
        <w:t>登录到</w:t>
      </w:r>
      <w:r>
        <w:rPr>
          <w:rFonts w:hint="eastAsia"/>
        </w:rPr>
        <w:t>system</w:t>
      </w:r>
      <w:r>
        <w:t>:</w:t>
      </w:r>
      <w:r>
        <w:rPr>
          <w:rFonts w:hint="eastAsia"/>
        </w:rPr>
        <w:t>admin</w:t>
      </w:r>
      <w:r>
        <w:rPr>
          <w:rFonts w:hint="eastAsia"/>
        </w:rPr>
        <w:t>，执行以下命令：</w:t>
      </w:r>
    </w:p>
    <w:p w14:paraId="1F6D8EAD" w14:textId="77777777" w:rsidR="00217C86" w:rsidRDefault="00217C86" w:rsidP="00217C86">
      <w:pPr>
        <w:jc w:val="left"/>
      </w:pPr>
      <w:r>
        <w:t>&gt;oc project openshift-infra   #choose a namespace</w:t>
      </w:r>
    </w:p>
    <w:p w14:paraId="2B321686" w14:textId="77777777" w:rsidR="007608AB" w:rsidRDefault="00217C86" w:rsidP="00217C86">
      <w:pPr>
        <w:jc w:val="left"/>
      </w:pPr>
      <w:r>
        <w:t xml:space="preserve">&gt;oc adm policy add-cluster-role-to-user cluster-reader -z default  </w:t>
      </w:r>
    </w:p>
    <w:p w14:paraId="490733ED" w14:textId="3B96E447" w:rsidR="00217C86" w:rsidRDefault="00217C86" w:rsidP="00217C86">
      <w:pPr>
        <w:jc w:val="left"/>
      </w:pPr>
      <w:r>
        <w:t>#for the default account give cluster wide read permission so prometheus can read metrics</w:t>
      </w:r>
    </w:p>
    <w:p w14:paraId="26C04A37" w14:textId="77777777" w:rsidR="007608AB" w:rsidRDefault="00217C86" w:rsidP="00217C86">
      <w:pPr>
        <w:jc w:val="left"/>
      </w:pPr>
      <w:r>
        <w:t xml:space="preserve">&gt;oc adm policy add-scc-to-user anyuid -z default   </w:t>
      </w:r>
    </w:p>
    <w:p w14:paraId="345FE3F7" w14:textId="39EBF254" w:rsidR="00217C86" w:rsidRDefault="00217C86" w:rsidP="00217C86">
      <w:pPr>
        <w:jc w:val="left"/>
      </w:pPr>
      <w:r>
        <w:t>#damn!  allow containers with root USER will fix in future</w:t>
      </w:r>
    </w:p>
    <w:p w14:paraId="5DB93E8A" w14:textId="77777777" w:rsidR="00217C86" w:rsidRDefault="00217C86" w:rsidP="00217C86">
      <w:pPr>
        <w:jc w:val="left"/>
      </w:pPr>
      <w:r>
        <w:t>&gt;oc new-app grafana/grafana   #Deploy grafana</w:t>
      </w:r>
    </w:p>
    <w:p w14:paraId="2BBC4BE5" w14:textId="77777777" w:rsidR="007608AB" w:rsidRDefault="00217C86" w:rsidP="00217C86">
      <w:pPr>
        <w:jc w:val="left"/>
      </w:pPr>
      <w:r>
        <w:t xml:space="preserve">&gt;oc volume dc/grafana --remove --name=grafana-volume-1  </w:t>
      </w:r>
    </w:p>
    <w:p w14:paraId="26A11CBC" w14:textId="71B85FB0" w:rsidR="00217C86" w:rsidRDefault="00217C86" w:rsidP="00217C86">
      <w:pPr>
        <w:jc w:val="left"/>
      </w:pPr>
      <w:r>
        <w:t>#Some strange fix to make grafana work</w:t>
      </w:r>
    </w:p>
    <w:p w14:paraId="493BD86D" w14:textId="77777777" w:rsidR="007608AB" w:rsidRDefault="00217C86" w:rsidP="00217C86">
      <w:pPr>
        <w:jc w:val="left"/>
      </w:pPr>
      <w:r>
        <w:t xml:space="preserve">&gt;oc volume dc/grafana --remove --name=grafana-volume-2  </w:t>
      </w:r>
    </w:p>
    <w:p w14:paraId="0DD821A8" w14:textId="17EAA03F" w:rsidR="00217C86" w:rsidRDefault="00217C86" w:rsidP="00217C86">
      <w:pPr>
        <w:jc w:val="left"/>
      </w:pPr>
      <w:r>
        <w:lastRenderedPageBreak/>
        <w:t>#Some strange fix to make grafana work</w:t>
      </w:r>
    </w:p>
    <w:p w14:paraId="1F1251C7" w14:textId="77777777" w:rsidR="007608AB" w:rsidRDefault="00217C86" w:rsidP="00217C86">
      <w:pPr>
        <w:jc w:val="left"/>
      </w:pPr>
      <w:r>
        <w:t xml:space="preserve">&gt;oc new-app prom/prometheus     </w:t>
      </w:r>
    </w:p>
    <w:p w14:paraId="378FD6D7" w14:textId="1CD7FE4F" w:rsidR="00217C86" w:rsidRDefault="00217C86" w:rsidP="00217C86">
      <w:pPr>
        <w:jc w:val="left"/>
      </w:pPr>
      <w:r>
        <w:t>#deploy latest prometheus</w:t>
      </w:r>
    </w:p>
    <w:p w14:paraId="2543ED53" w14:textId="77777777" w:rsidR="007608AB" w:rsidRDefault="00217C86" w:rsidP="00217C86">
      <w:pPr>
        <w:jc w:val="left"/>
      </w:pPr>
      <w:r>
        <w:t xml:space="preserve">&gt;oc create -f https://raw.githubusercontent.com/debianmaster/openshift-examples/master/promethus/prom-configmap.yml     </w:t>
      </w:r>
    </w:p>
    <w:p w14:paraId="2431C169" w14:textId="39F44DB6" w:rsidR="00217C86" w:rsidRDefault="00217C86" w:rsidP="00217C86">
      <w:pPr>
        <w:jc w:val="left"/>
      </w:pPr>
      <w:r>
        <w:t xml:space="preserve">#mount this configmap at at /etc/prometheus/prometheus.yml  #Scrape rules for prometheus </w:t>
      </w:r>
    </w:p>
    <w:p w14:paraId="6C5620AC" w14:textId="77777777" w:rsidR="007608AB" w:rsidRDefault="00217C86" w:rsidP="00217C86">
      <w:pPr>
        <w:jc w:val="left"/>
      </w:pPr>
      <w:r>
        <w:t xml:space="preserve">&gt;oc volume dc/prometheus --add --name=prom-k8s -m /etc/prometheus -t configmap --configmap-name=prom-k8s  </w:t>
      </w:r>
    </w:p>
    <w:p w14:paraId="4CCB5272" w14:textId="3F30535B" w:rsidR="00217C86" w:rsidRDefault="00217C86" w:rsidP="00217C86">
      <w:pPr>
        <w:jc w:val="left"/>
      </w:pPr>
      <w:r>
        <w:t>#set rules inside prom</w:t>
      </w:r>
    </w:p>
    <w:p w14:paraId="6354F0E2" w14:textId="0CA93A47" w:rsidR="00D12EC4" w:rsidRDefault="003C0827" w:rsidP="00D12EC4">
      <w:pPr>
        <w:jc w:val="left"/>
      </w:pPr>
      <w:r>
        <w:rPr>
          <w:noProof/>
        </w:rPr>
        <w:drawing>
          <wp:inline distT="0" distB="0" distL="0" distR="0" wp14:anchorId="532D5E41" wp14:editId="0E85C0C1">
            <wp:extent cx="3742857" cy="63809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FEB8" w14:textId="77777777" w:rsidR="00D12EC4" w:rsidRDefault="00D12EC4" w:rsidP="00D12EC4">
      <w:pPr>
        <w:jc w:val="left"/>
      </w:pPr>
      <w:r>
        <w:rPr>
          <w:rFonts w:hint="eastAsia"/>
        </w:rPr>
        <w:t>目前测试登录账号是</w:t>
      </w:r>
      <w:r w:rsidRPr="00D12EC4">
        <w:rPr>
          <w:rFonts w:hint="eastAsia"/>
          <w:b/>
          <w:color w:val="FF0000"/>
        </w:rPr>
        <w:t>developer</w:t>
      </w:r>
      <w:r>
        <w:rPr>
          <w:rFonts w:hint="eastAsia"/>
        </w:rPr>
        <w:t>，而项目</w:t>
      </w:r>
      <w:r>
        <w:rPr>
          <w:rFonts w:hint="eastAsia"/>
        </w:rPr>
        <w:t>openshift-infra</w:t>
      </w:r>
      <w:r>
        <w:rPr>
          <w:rFonts w:hint="eastAsia"/>
        </w:rPr>
        <w:t>需要一定的权限才能看到，通过以下命令</w:t>
      </w:r>
    </w:p>
    <w:p w14:paraId="403AB940" w14:textId="309DB2E9" w:rsidR="008F0B32" w:rsidRDefault="00D12EC4" w:rsidP="00D12EC4">
      <w:pPr>
        <w:jc w:val="left"/>
      </w:pPr>
      <w:r>
        <w:t>&gt;oc adm policy add-cluster-role-to-user cluster-admin developer</w:t>
      </w:r>
    </w:p>
    <w:p w14:paraId="01DB08E5" w14:textId="399C35D0" w:rsidR="003C0827" w:rsidRDefault="00C873FC" w:rsidP="00D12EC4">
      <w:pPr>
        <w:jc w:val="left"/>
      </w:pPr>
      <w:r>
        <w:rPr>
          <w:noProof/>
        </w:rPr>
        <w:drawing>
          <wp:inline distT="0" distB="0" distL="0" distR="0" wp14:anchorId="38C93FBC" wp14:editId="1B9EDA9A">
            <wp:extent cx="5476190" cy="33333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2CD5" w14:textId="77777777" w:rsidR="007862AE" w:rsidRDefault="007862AE" w:rsidP="00D12EC4">
      <w:pPr>
        <w:jc w:val="left"/>
      </w:pPr>
    </w:p>
    <w:p w14:paraId="2B932688" w14:textId="39C40A12" w:rsidR="003F1DEC" w:rsidRDefault="003F1DEC" w:rsidP="003F1DEC">
      <w:pPr>
        <w:pStyle w:val="2"/>
      </w:pPr>
      <w:bookmarkStart w:id="55" w:name="_Toc495742406"/>
      <w:r>
        <w:rPr>
          <w:rFonts w:hint="eastAsia"/>
        </w:rPr>
        <w:t>添加</w:t>
      </w:r>
      <w:r>
        <w:rPr>
          <w:rFonts w:hint="eastAsia"/>
        </w:rPr>
        <w:t>route</w:t>
      </w:r>
      <w:bookmarkEnd w:id="55"/>
    </w:p>
    <w:p w14:paraId="30C33174" w14:textId="5737FC9E" w:rsidR="003F1DEC" w:rsidRDefault="00A86A58" w:rsidP="003F1DEC">
      <w:r>
        <w:rPr>
          <w:rFonts w:hint="eastAsia"/>
        </w:rPr>
        <w:t>分别给</w:t>
      </w:r>
      <w:r w:rsidR="00A045B0" w:rsidRPr="00A045B0">
        <w:t>grafana</w:t>
      </w:r>
      <w:r>
        <w:rPr>
          <w:rFonts w:hint="eastAsia"/>
        </w:rPr>
        <w:t>和</w:t>
      </w:r>
      <w:r w:rsidRPr="00A86A58">
        <w:t>prometheus</w:t>
      </w:r>
      <w:r>
        <w:rPr>
          <w:rFonts w:hint="eastAsia"/>
        </w:rPr>
        <w:t>添加</w:t>
      </w:r>
      <w:r>
        <w:rPr>
          <w:rFonts w:hint="eastAsia"/>
        </w:rPr>
        <w:t>route</w:t>
      </w:r>
      <w:r>
        <w:rPr>
          <w:rFonts w:hint="eastAsia"/>
        </w:rPr>
        <w:t>：</w:t>
      </w:r>
    </w:p>
    <w:p w14:paraId="184CCE89" w14:textId="7975AEC6" w:rsidR="00A86A58" w:rsidRDefault="00A86A58" w:rsidP="003F1DEC">
      <w:r>
        <w:rPr>
          <w:noProof/>
        </w:rPr>
        <w:lastRenderedPageBreak/>
        <w:drawing>
          <wp:inline distT="0" distB="0" distL="0" distR="0" wp14:anchorId="32BED7A5" wp14:editId="43BD2300">
            <wp:extent cx="6151880" cy="390398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F648" w14:textId="37205FC4" w:rsidR="00A045B0" w:rsidRDefault="00FB7B49" w:rsidP="003F1DEC">
      <w:r>
        <w:rPr>
          <w:noProof/>
        </w:rPr>
        <w:drawing>
          <wp:inline distT="0" distB="0" distL="0" distR="0" wp14:anchorId="7006B033" wp14:editId="710CD3F8">
            <wp:extent cx="6151880" cy="319532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D7CB" w14:textId="77777777" w:rsidR="00DB6BC1" w:rsidRDefault="00DB6BC1" w:rsidP="003F1DEC"/>
    <w:p w14:paraId="2510EE58" w14:textId="3F103A05" w:rsidR="00DB6BC1" w:rsidRDefault="00DB6BC1" w:rsidP="003F1DEC">
      <w:r>
        <w:rPr>
          <w:noProof/>
        </w:rPr>
        <w:lastRenderedPageBreak/>
        <w:drawing>
          <wp:inline distT="0" distB="0" distL="0" distR="0" wp14:anchorId="6C8E9ADE" wp14:editId="24CE54E7">
            <wp:extent cx="6151880" cy="16452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4F05" w14:textId="77777777" w:rsidR="008747A2" w:rsidRDefault="008747A2" w:rsidP="008747A2">
      <w:pPr>
        <w:jc w:val="left"/>
      </w:pPr>
      <w:r>
        <w:rPr>
          <w:rFonts w:hint="eastAsia"/>
        </w:rPr>
        <w:t>添加</w:t>
      </w:r>
      <w:r>
        <w:rPr>
          <w:rFonts w:hint="eastAsia"/>
        </w:rPr>
        <w:t>HOSTS</w:t>
      </w:r>
      <w:r>
        <w:rPr>
          <w:rFonts w:hint="eastAsia"/>
        </w:rPr>
        <w:t>映射：</w:t>
      </w:r>
      <w:r>
        <w:br/>
        <w:t>192.168.200.56 grafana-openshift-infra.router.default.svc.cluster.local</w:t>
      </w:r>
    </w:p>
    <w:p w14:paraId="051DA586" w14:textId="040B54AD" w:rsidR="008747A2" w:rsidRDefault="008747A2" w:rsidP="008747A2">
      <w:pPr>
        <w:jc w:val="left"/>
      </w:pPr>
      <w:r>
        <w:t>192.168.200.56 prometheus-openshift-infra.router.default.svc.cluster.local</w:t>
      </w:r>
    </w:p>
    <w:p w14:paraId="422F3C8F" w14:textId="4D0997B2" w:rsidR="00C27C7E" w:rsidRDefault="00A07A98" w:rsidP="00A07A98">
      <w:pPr>
        <w:pStyle w:val="2"/>
      </w:pPr>
      <w:bookmarkStart w:id="56" w:name="_Toc495742407"/>
      <w:r>
        <w:rPr>
          <w:rFonts w:hint="eastAsia"/>
        </w:rPr>
        <w:t>访问</w:t>
      </w:r>
      <w:bookmarkEnd w:id="56"/>
    </w:p>
    <w:p w14:paraId="040D749D" w14:textId="0F39CAD1" w:rsidR="00A07A98" w:rsidRDefault="008747A2" w:rsidP="00A07A98">
      <w:r>
        <w:rPr>
          <w:rFonts w:hint="eastAsia"/>
        </w:rPr>
        <w:t>访问</w:t>
      </w:r>
      <w:r>
        <w:rPr>
          <w:rFonts w:hint="eastAsia"/>
        </w:rPr>
        <w:t>grafna</w:t>
      </w:r>
      <w:r>
        <w:rPr>
          <w:rFonts w:hint="eastAsia"/>
        </w:rPr>
        <w:t>：</w:t>
      </w:r>
      <w:hyperlink r:id="rId113" w:history="1">
        <w:r w:rsidR="002C1AA1" w:rsidRPr="009E3575">
          <w:rPr>
            <w:rStyle w:val="a9"/>
          </w:rPr>
          <w:t>http://grafana-openshift-infra.router.default.svc.cluster.local</w:t>
        </w:r>
      </w:hyperlink>
    </w:p>
    <w:p w14:paraId="02D96954" w14:textId="6856C9E4" w:rsidR="002C1AA1" w:rsidRDefault="00991247" w:rsidP="00A07A98">
      <w:r>
        <w:rPr>
          <w:rFonts w:hint="eastAsia"/>
        </w:rPr>
        <w:t>账号</w:t>
      </w:r>
      <w:r>
        <w:rPr>
          <w:rFonts w:hint="eastAsia"/>
        </w:rPr>
        <w:t>/</w:t>
      </w:r>
      <w:r>
        <w:rPr>
          <w:rFonts w:hint="eastAsia"/>
        </w:rPr>
        <w:t>密码：</w:t>
      </w:r>
      <w:r>
        <w:rPr>
          <w:rFonts w:hint="eastAsia"/>
        </w:rPr>
        <w:t>admin</w:t>
      </w:r>
      <w:r>
        <w:t>/</w:t>
      </w:r>
      <w:r>
        <w:rPr>
          <w:rFonts w:hint="eastAsia"/>
        </w:rPr>
        <w:t>admin</w:t>
      </w:r>
    </w:p>
    <w:p w14:paraId="648C14E8" w14:textId="3ADE2886" w:rsidR="00991247" w:rsidRDefault="00F95058" w:rsidP="00F71DB9">
      <w:pPr>
        <w:jc w:val="center"/>
      </w:pPr>
      <w:r>
        <w:rPr>
          <w:noProof/>
        </w:rPr>
        <w:lastRenderedPageBreak/>
        <w:drawing>
          <wp:inline distT="0" distB="0" distL="0" distR="0" wp14:anchorId="77C56728" wp14:editId="734BA5A0">
            <wp:extent cx="5286375" cy="41945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8109" cy="41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16BB" w14:textId="7556B1DB" w:rsidR="00A70FA3" w:rsidRDefault="00A70FA3" w:rsidP="00A70FA3">
      <w:pPr>
        <w:jc w:val="left"/>
      </w:pPr>
      <w:r>
        <w:rPr>
          <w:rFonts w:hint="eastAsia"/>
        </w:rPr>
        <w:t>访问</w:t>
      </w:r>
      <w:r w:rsidRPr="00A70FA3">
        <w:t>prometheus</w:t>
      </w:r>
      <w:r>
        <w:rPr>
          <w:rFonts w:hint="eastAsia"/>
        </w:rPr>
        <w:t>：</w:t>
      </w:r>
      <w:hyperlink r:id="rId115" w:history="1">
        <w:r w:rsidR="00292E83" w:rsidRPr="009E3575">
          <w:rPr>
            <w:rStyle w:val="a9"/>
          </w:rPr>
          <w:t>http://prometheus-openshift-infra.router.default.svc.cluster.local</w:t>
        </w:r>
      </w:hyperlink>
    </w:p>
    <w:p w14:paraId="168D376E" w14:textId="26197273" w:rsidR="00292E83" w:rsidRPr="00930C5E" w:rsidRDefault="00930C5E" w:rsidP="00251383">
      <w:pPr>
        <w:jc w:val="center"/>
      </w:pPr>
      <w:r>
        <w:rPr>
          <w:noProof/>
        </w:rPr>
        <w:drawing>
          <wp:inline distT="0" distB="0" distL="0" distR="0" wp14:anchorId="3948670A" wp14:editId="3B90690B">
            <wp:extent cx="6151880" cy="311340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61C7" w14:textId="2FFB71A6" w:rsidR="007B133A" w:rsidRDefault="007B133A" w:rsidP="007B133A">
      <w:pPr>
        <w:pStyle w:val="2"/>
      </w:pPr>
      <w:bookmarkStart w:id="57" w:name="_Toc495742408"/>
      <w:r>
        <w:rPr>
          <w:rFonts w:hint="eastAsia"/>
        </w:rPr>
        <w:lastRenderedPageBreak/>
        <w:t>添加</w:t>
      </w:r>
      <w:r w:rsidRPr="007B133A">
        <w:t xml:space="preserve">prometheus </w:t>
      </w:r>
      <w:r w:rsidR="0096452D">
        <w:rPr>
          <w:rFonts w:hint="eastAsia"/>
        </w:rPr>
        <w:t>以</w:t>
      </w:r>
      <w:r>
        <w:rPr>
          <w:rFonts w:hint="eastAsia"/>
        </w:rPr>
        <w:t>作为</w:t>
      </w:r>
      <w:r w:rsidRPr="007B133A">
        <w:t xml:space="preserve"> grafna</w:t>
      </w:r>
      <w:r>
        <w:rPr>
          <w:rFonts w:hint="eastAsia"/>
        </w:rPr>
        <w:t>的数据源和仪表盘</w:t>
      </w:r>
      <w:bookmarkEnd w:id="57"/>
    </w:p>
    <w:p w14:paraId="7BC17BF1" w14:textId="656F3A74" w:rsidR="00265D6A" w:rsidRDefault="005F47E4" w:rsidP="00265D6A">
      <w:r w:rsidRPr="005F47E4">
        <w:t>Grafana menu -&gt; Data Sources -&gt; Add Data source -&gt; fill following values</w:t>
      </w:r>
    </w:p>
    <w:p w14:paraId="6B2695F7" w14:textId="616F75FE" w:rsidR="00016AAB" w:rsidRDefault="00016AAB" w:rsidP="00265D6A">
      <w:r>
        <w:rPr>
          <w:noProof/>
        </w:rPr>
        <w:drawing>
          <wp:inline distT="0" distB="0" distL="0" distR="0" wp14:anchorId="0C0E887D" wp14:editId="24AADE2E">
            <wp:extent cx="6151880" cy="163131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4AA0" w14:textId="36F2D67A" w:rsidR="00016AAB" w:rsidRDefault="00AA193E" w:rsidP="00265D6A">
      <w:r>
        <w:rPr>
          <w:noProof/>
        </w:rPr>
        <w:drawing>
          <wp:inline distT="0" distB="0" distL="0" distR="0" wp14:anchorId="1D1ADBD1" wp14:editId="698E6E63">
            <wp:extent cx="6151880" cy="398018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52B1" w14:textId="266D77B4" w:rsidR="0036431A" w:rsidRDefault="0036431A" w:rsidP="00265D6A"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my-openshift-prom</w:t>
      </w:r>
      <w:r>
        <w:rPr>
          <w:rFonts w:hint="eastAsia"/>
        </w:rPr>
        <w:t>，名称</w:t>
      </w:r>
    </w:p>
    <w:p w14:paraId="5095EDB6" w14:textId="21E4F330" w:rsidR="0036431A" w:rsidRDefault="0036431A" w:rsidP="00265D6A">
      <w:r>
        <w:rPr>
          <w:rFonts w:hint="eastAsia"/>
        </w:rPr>
        <w:t>Type</w:t>
      </w:r>
      <w:r>
        <w:rPr>
          <w:rFonts w:hint="eastAsia"/>
        </w:rPr>
        <w:t>：</w:t>
      </w:r>
      <w:r>
        <w:rPr>
          <w:rFonts w:hint="eastAsia"/>
        </w:rPr>
        <w:t>Prometheus</w:t>
      </w:r>
      <w:r>
        <w:rPr>
          <w:rFonts w:hint="eastAsia"/>
        </w:rPr>
        <w:t>，类型</w:t>
      </w:r>
    </w:p>
    <w:p w14:paraId="255FA95B" w14:textId="77332433" w:rsidR="00635AF8" w:rsidRDefault="00635AF8" w:rsidP="00265D6A">
      <w:r>
        <w:rPr>
          <w:rFonts w:hint="eastAsia"/>
        </w:rPr>
        <w:t>url</w:t>
      </w:r>
      <w:r>
        <w:rPr>
          <w:rFonts w:hint="eastAsia"/>
        </w:rPr>
        <w:t>：</w:t>
      </w:r>
      <w:hyperlink r:id="rId119" w:history="1">
        <w:r w:rsidRPr="009E3575">
          <w:rPr>
            <w:rStyle w:val="a9"/>
          </w:rPr>
          <w:t>http://prometheus-openshift-infra.router.default.svc.cluster.local</w:t>
        </w:r>
      </w:hyperlink>
      <w:r>
        <w:rPr>
          <w:rFonts w:hint="eastAsia"/>
        </w:rPr>
        <w:t>，</w:t>
      </w:r>
      <w:r w:rsidRPr="00635AF8">
        <w:rPr>
          <w:rFonts w:hint="eastAsia"/>
        </w:rPr>
        <w:t>prometheus</w:t>
      </w:r>
      <w:r>
        <w:rPr>
          <w:rFonts w:hint="eastAsia"/>
        </w:rPr>
        <w:t>地址</w:t>
      </w:r>
    </w:p>
    <w:p w14:paraId="67524A8F" w14:textId="627AF7B3" w:rsidR="0036431A" w:rsidRDefault="0036431A" w:rsidP="00265D6A">
      <w:r>
        <w:rPr>
          <w:rFonts w:hint="eastAsia"/>
        </w:rPr>
        <w:t>Access</w:t>
      </w:r>
      <w:r>
        <w:rPr>
          <w:rFonts w:hint="eastAsia"/>
        </w:rPr>
        <w:t>：</w:t>
      </w:r>
      <w:r>
        <w:rPr>
          <w:rFonts w:hint="eastAsia"/>
        </w:rPr>
        <w:t>direct</w:t>
      </w:r>
      <w:r>
        <w:rPr>
          <w:rFonts w:hint="eastAsia"/>
        </w:rPr>
        <w:t>，操作方式</w:t>
      </w:r>
    </w:p>
    <w:p w14:paraId="1A901150" w14:textId="7D24FB64" w:rsidR="008B7AA3" w:rsidRDefault="0036431A" w:rsidP="00265D6A">
      <w:r>
        <w:rPr>
          <w:rFonts w:hint="eastAsia"/>
        </w:rPr>
        <w:t>最后点击：</w:t>
      </w:r>
      <w:r w:rsidR="006545BB">
        <w:rPr>
          <w:rFonts w:hint="eastAsia"/>
        </w:rPr>
        <w:t>“</w:t>
      </w:r>
      <w:r>
        <w:rPr>
          <w:rFonts w:hint="eastAsia"/>
        </w:rPr>
        <w:t>Add</w:t>
      </w:r>
      <w:r w:rsidR="006545BB">
        <w:rPr>
          <w:rFonts w:hint="eastAsia"/>
        </w:rPr>
        <w:t>”，然后“</w:t>
      </w:r>
      <w:r w:rsidR="006545BB">
        <w:rPr>
          <w:rFonts w:hint="eastAsia"/>
        </w:rPr>
        <w:t>Save</w:t>
      </w:r>
      <w:r w:rsidR="006545BB">
        <w:t xml:space="preserve"> </w:t>
      </w:r>
      <w:r w:rsidR="006545BB">
        <w:rPr>
          <w:rFonts w:hint="eastAsia"/>
        </w:rPr>
        <w:t>&amp;</w:t>
      </w:r>
      <w:r w:rsidR="006545BB">
        <w:t xml:space="preserve"> T</w:t>
      </w:r>
      <w:r w:rsidR="006545BB">
        <w:rPr>
          <w:rFonts w:hint="eastAsia"/>
        </w:rPr>
        <w:t>est</w:t>
      </w:r>
      <w:r w:rsidR="006545BB">
        <w:rPr>
          <w:rFonts w:hint="eastAsia"/>
        </w:rPr>
        <w:t>”</w:t>
      </w:r>
    </w:p>
    <w:p w14:paraId="48A27C7A" w14:textId="1068EDFD" w:rsidR="00CF2BE3" w:rsidRDefault="00CF2BE3" w:rsidP="00265D6A">
      <w:r>
        <w:rPr>
          <w:noProof/>
        </w:rPr>
        <w:lastRenderedPageBreak/>
        <w:drawing>
          <wp:inline distT="0" distB="0" distL="0" distR="0" wp14:anchorId="247EBCFB" wp14:editId="320C826D">
            <wp:extent cx="6151880" cy="28949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56C3" w14:textId="77777777" w:rsidR="002376DD" w:rsidRDefault="002376DD" w:rsidP="00265D6A"/>
    <w:p w14:paraId="01BEE80F" w14:textId="03CE1377" w:rsidR="00D3221A" w:rsidRDefault="00D3221A" w:rsidP="00265D6A">
      <w:r>
        <w:rPr>
          <w:rFonts w:hint="eastAsia"/>
        </w:rPr>
        <w:t>切换回到数据源菜单</w:t>
      </w:r>
    </w:p>
    <w:p w14:paraId="078A7A41" w14:textId="02FF18C2" w:rsidR="0090706E" w:rsidRDefault="0090706E" w:rsidP="00265D6A">
      <w:r>
        <w:rPr>
          <w:noProof/>
        </w:rPr>
        <w:drawing>
          <wp:inline distT="0" distB="0" distL="0" distR="0" wp14:anchorId="0F656B4C" wp14:editId="40D20B84">
            <wp:extent cx="1847619" cy="3923809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FE4A" w14:textId="1F01BACF" w:rsidR="004A2D88" w:rsidRDefault="004A2D88" w:rsidP="00265D6A">
      <w:r>
        <w:rPr>
          <w:noProof/>
        </w:rPr>
        <w:lastRenderedPageBreak/>
        <w:drawing>
          <wp:inline distT="0" distB="0" distL="0" distR="0" wp14:anchorId="20685491" wp14:editId="7810A2D0">
            <wp:extent cx="6151880" cy="25031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6798" w14:textId="77777777" w:rsidR="00B546AF" w:rsidRDefault="00B546AF" w:rsidP="00265D6A"/>
    <w:p w14:paraId="6B8128F8" w14:textId="0427611B" w:rsidR="005C6CC4" w:rsidRDefault="005C6CC4" w:rsidP="005C6CC4">
      <w:pPr>
        <w:pStyle w:val="2"/>
      </w:pPr>
      <w:bookmarkStart w:id="58" w:name="_Toc495742409"/>
      <w:r>
        <w:rPr>
          <w:rFonts w:hint="eastAsia"/>
        </w:rPr>
        <w:t>导入仪表盘（</w:t>
      </w:r>
      <w:r>
        <w:rPr>
          <w:rFonts w:hint="eastAsia"/>
        </w:rPr>
        <w:t>dashboard</w:t>
      </w:r>
      <w:r>
        <w:rPr>
          <w:rFonts w:hint="eastAsia"/>
        </w:rPr>
        <w:t>）</w:t>
      </w:r>
      <w:bookmarkEnd w:id="58"/>
    </w:p>
    <w:p w14:paraId="75C4FB75" w14:textId="0D239962" w:rsidR="005C6CC4" w:rsidRDefault="004B29AA" w:rsidP="004B29AA">
      <w:pPr>
        <w:jc w:val="left"/>
      </w:pPr>
      <w:r>
        <w:t xml:space="preserve">Grafana menu -&gt; Dashboards -&gt; </w:t>
      </w:r>
      <w:r w:rsidR="00FF2CCF">
        <w:t>I</w:t>
      </w:r>
      <w:r>
        <w:t>mport</w:t>
      </w:r>
      <w:r w:rsidR="00FF2CCF">
        <w:rPr>
          <w:rFonts w:hint="eastAsia"/>
        </w:rPr>
        <w:t>，</w:t>
      </w:r>
      <w:r>
        <w:rPr>
          <w:rFonts w:hint="eastAsia"/>
        </w:rPr>
        <w:t xml:space="preserve"> </w:t>
      </w:r>
      <w:r>
        <w:t>Import grafana-dashboard.json</w:t>
      </w:r>
    </w:p>
    <w:p w14:paraId="12BBF9B8" w14:textId="6862D2EF" w:rsidR="00685D4A" w:rsidRDefault="00685D4A" w:rsidP="00B92654">
      <w:pPr>
        <w:jc w:val="center"/>
      </w:pPr>
      <w:r>
        <w:rPr>
          <w:noProof/>
        </w:rPr>
        <w:drawing>
          <wp:inline distT="0" distB="0" distL="0" distR="0" wp14:anchorId="32430BBE" wp14:editId="51264799">
            <wp:extent cx="3152381" cy="3952381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FCE6" w14:textId="58999AE6" w:rsidR="00573BAB" w:rsidRDefault="000E36BD" w:rsidP="004B29AA">
      <w:pPr>
        <w:jc w:val="left"/>
      </w:pPr>
      <w:r>
        <w:t>grafana-dashboard.json</w:t>
      </w:r>
      <w:r>
        <w:rPr>
          <w:rFonts w:hint="eastAsia"/>
        </w:rPr>
        <w:t>地址：</w:t>
      </w:r>
      <w:hyperlink r:id="rId124" w:history="1">
        <w:r w:rsidR="004B6A95" w:rsidRPr="009E3575">
          <w:rPr>
            <w:rStyle w:val="a9"/>
          </w:rPr>
          <w:t>https://github.com/debianmaster/openshift-</w:t>
        </w:r>
        <w:r w:rsidR="004B6A95" w:rsidRPr="009E3575">
          <w:rPr>
            <w:rStyle w:val="a9"/>
          </w:rPr>
          <w:lastRenderedPageBreak/>
          <w:t>examples/blob/master/promethus/grafana-dashboard.json</w:t>
        </w:r>
      </w:hyperlink>
    </w:p>
    <w:p w14:paraId="31F80A50" w14:textId="03911453" w:rsidR="004B6A95" w:rsidRDefault="00B92654" w:rsidP="004B29AA">
      <w:pPr>
        <w:jc w:val="left"/>
      </w:pPr>
      <w:r>
        <w:rPr>
          <w:rFonts w:hint="eastAsia"/>
        </w:rPr>
        <w:t>拷贝内容，粘贴进去</w:t>
      </w:r>
      <w:r w:rsidR="00260FBE">
        <w:rPr>
          <w:rFonts w:hint="eastAsia"/>
        </w:rPr>
        <w:t>，点击“</w:t>
      </w:r>
      <w:r w:rsidR="00260FBE">
        <w:rPr>
          <w:rFonts w:hint="eastAsia"/>
        </w:rPr>
        <w:t>Load</w:t>
      </w:r>
      <w:r w:rsidR="00260FBE">
        <w:rPr>
          <w:rFonts w:hint="eastAsia"/>
        </w:rPr>
        <w:t>”</w:t>
      </w:r>
    </w:p>
    <w:p w14:paraId="68C78AFD" w14:textId="7DA0EF50" w:rsidR="00B92654" w:rsidRDefault="00260FBE" w:rsidP="004B29AA">
      <w:pPr>
        <w:jc w:val="left"/>
      </w:pPr>
      <w:r>
        <w:rPr>
          <w:noProof/>
        </w:rPr>
        <w:drawing>
          <wp:inline distT="0" distB="0" distL="0" distR="0" wp14:anchorId="2209C747" wp14:editId="611DB4DB">
            <wp:extent cx="5381625" cy="394011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87561" cy="39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7E17" w14:textId="35EA3210" w:rsidR="00537EE6" w:rsidRDefault="00A6299D" w:rsidP="004B29AA">
      <w:pPr>
        <w:jc w:val="left"/>
      </w:pPr>
      <w:r>
        <w:rPr>
          <w:noProof/>
        </w:rPr>
        <w:drawing>
          <wp:inline distT="0" distB="0" distL="0" distR="0" wp14:anchorId="748F6A19" wp14:editId="63395E4B">
            <wp:extent cx="5400675" cy="309223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11713" cy="30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5BF5" w14:textId="0B858EFB" w:rsidR="00A6299D" w:rsidRDefault="00A6299D" w:rsidP="004B29AA">
      <w:pPr>
        <w:jc w:val="left"/>
      </w:pP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my-openshift-prom-dashboard</w:t>
      </w:r>
      <w:r>
        <w:rPr>
          <w:rFonts w:hint="eastAsia"/>
        </w:rPr>
        <w:t>，自定义名称</w:t>
      </w:r>
    </w:p>
    <w:p w14:paraId="1DCAEE01" w14:textId="75C7C5D6" w:rsidR="00A6299D" w:rsidRDefault="00A6299D" w:rsidP="004B29AA">
      <w:pPr>
        <w:jc w:val="left"/>
      </w:pPr>
      <w:r>
        <w:rPr>
          <w:rFonts w:hint="eastAsia"/>
        </w:rPr>
        <w:lastRenderedPageBreak/>
        <w:t>Prometheus</w:t>
      </w:r>
      <w:r>
        <w:rPr>
          <w:rFonts w:hint="eastAsia"/>
        </w:rPr>
        <w:t>：选择</w:t>
      </w:r>
      <w:r w:rsidR="00A751B1">
        <w:rPr>
          <w:rFonts w:hint="eastAsia"/>
        </w:rPr>
        <w:t>之前创建的</w:t>
      </w:r>
      <w:r w:rsidR="008A2D45">
        <w:rPr>
          <w:rFonts w:hint="eastAsia"/>
        </w:rPr>
        <w:t>Prometheus</w:t>
      </w:r>
      <w:r w:rsidR="00A751B1">
        <w:rPr>
          <w:rFonts w:hint="eastAsia"/>
        </w:rPr>
        <w:t>数据源</w:t>
      </w:r>
      <w:r>
        <w:rPr>
          <w:rFonts w:hint="eastAsia"/>
        </w:rPr>
        <w:t>“</w:t>
      </w:r>
      <w:r>
        <w:rPr>
          <w:rFonts w:hint="eastAsia"/>
        </w:rPr>
        <w:t>my-openshift-prom</w:t>
      </w:r>
      <w:r>
        <w:rPr>
          <w:rFonts w:hint="eastAsia"/>
        </w:rPr>
        <w:t>”</w:t>
      </w:r>
    </w:p>
    <w:p w14:paraId="497AAB2A" w14:textId="7C957E40" w:rsidR="00BA725E" w:rsidRDefault="009D12B8" w:rsidP="004B29AA">
      <w:pPr>
        <w:jc w:val="left"/>
      </w:pPr>
      <w:r>
        <w:rPr>
          <w:rFonts w:hint="eastAsia"/>
        </w:rPr>
        <w:t>最后点击“</w:t>
      </w:r>
      <w:r>
        <w:rPr>
          <w:rFonts w:hint="eastAsia"/>
        </w:rPr>
        <w:t>Import</w:t>
      </w:r>
      <w:r>
        <w:rPr>
          <w:rFonts w:hint="eastAsia"/>
        </w:rPr>
        <w:t>”</w:t>
      </w:r>
      <w:r w:rsidR="007D25ED">
        <w:rPr>
          <w:rFonts w:hint="eastAsia"/>
        </w:rPr>
        <w:t>，切换到仪表盘界面</w:t>
      </w:r>
    </w:p>
    <w:p w14:paraId="37243F17" w14:textId="60A474E2" w:rsidR="007C4690" w:rsidRPr="00260FBE" w:rsidRDefault="007C4690" w:rsidP="004B29AA">
      <w:pPr>
        <w:jc w:val="left"/>
      </w:pPr>
      <w:r>
        <w:rPr>
          <w:noProof/>
        </w:rPr>
        <w:drawing>
          <wp:inline distT="0" distB="0" distL="0" distR="0" wp14:anchorId="2024EC34" wp14:editId="3E7D45D1">
            <wp:extent cx="6151880" cy="746950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46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E5DA" w14:textId="3C295E36" w:rsidR="000E36BD" w:rsidRDefault="00DD3AA2" w:rsidP="00DD3AA2">
      <w:pPr>
        <w:pStyle w:val="1"/>
      </w:pPr>
      <w:bookmarkStart w:id="59" w:name="_Toc495742410"/>
      <w:r>
        <w:rPr>
          <w:rFonts w:hint="eastAsia"/>
        </w:rPr>
        <w:lastRenderedPageBreak/>
        <w:t>日志管理（</w:t>
      </w:r>
      <w:r>
        <w:rPr>
          <w:rFonts w:hint="eastAsia"/>
        </w:rPr>
        <w:t>EFK</w:t>
      </w:r>
      <w:r w:rsidR="00EC18C6">
        <w:rPr>
          <w:rFonts w:hint="eastAsia"/>
        </w:rPr>
        <w:t>，没部署好</w:t>
      </w:r>
      <w:r>
        <w:rPr>
          <w:rFonts w:hint="eastAsia"/>
        </w:rPr>
        <w:t>）</w:t>
      </w:r>
      <w:bookmarkEnd w:id="59"/>
    </w:p>
    <w:p w14:paraId="43223775" w14:textId="10966A49" w:rsidR="00DD3AA2" w:rsidRDefault="00DD3AA2" w:rsidP="00DD3AA2">
      <w:r>
        <w:rPr>
          <w:rFonts w:hint="eastAsia"/>
        </w:rPr>
        <w:t>EFK</w:t>
      </w:r>
      <w:r>
        <w:rPr>
          <w:rFonts w:hint="eastAsia"/>
        </w:rPr>
        <w:t>：</w:t>
      </w:r>
      <w:r>
        <w:rPr>
          <w:rFonts w:hint="eastAsia"/>
        </w:rPr>
        <w:t>elasticsearch+fluentd+kibana</w:t>
      </w:r>
    </w:p>
    <w:p w14:paraId="14F6EF34" w14:textId="40442DEC" w:rsidR="00DD3AA2" w:rsidRDefault="00DD3AA2" w:rsidP="00DD3AA2">
      <w:r>
        <w:t>E</w:t>
      </w:r>
      <w:r>
        <w:rPr>
          <w:rFonts w:hint="eastAsia"/>
        </w:rPr>
        <w:t>lasticsearch</w:t>
      </w:r>
      <w:r>
        <w:rPr>
          <w:rFonts w:hint="eastAsia"/>
        </w:rPr>
        <w:t>：流行的开源分布式搜索及分析引擎</w:t>
      </w:r>
      <w:r w:rsidR="00D32508">
        <w:rPr>
          <w:rFonts w:hint="eastAsia"/>
        </w:rPr>
        <w:t>，收到日志信息后，储存信息并建立索引</w:t>
      </w:r>
      <w:r>
        <w:rPr>
          <w:rFonts w:hint="eastAsia"/>
        </w:rPr>
        <w:t>；</w:t>
      </w:r>
    </w:p>
    <w:p w14:paraId="5F8FB68D" w14:textId="6D366879" w:rsidR="00DD3AA2" w:rsidRDefault="00DD3AA2" w:rsidP="00DD3AA2">
      <w:r>
        <w:t>F</w:t>
      </w:r>
      <w:r>
        <w:rPr>
          <w:rFonts w:hint="eastAsia"/>
        </w:rPr>
        <w:t>luentd</w:t>
      </w:r>
      <w:r>
        <w:rPr>
          <w:rFonts w:hint="eastAsia"/>
        </w:rPr>
        <w:t>：开源的数据收集及信息汇总工具。以容器方式运行在集群的节点上，读取宿主机上的</w:t>
      </w:r>
      <w:r>
        <w:rPr>
          <w:rFonts w:hint="eastAsia"/>
        </w:rPr>
        <w:t>/var</w:t>
      </w:r>
      <w:r>
        <w:t>/</w:t>
      </w:r>
      <w:r>
        <w:rPr>
          <w:rFonts w:hint="eastAsia"/>
        </w:rPr>
        <w:t>log</w:t>
      </w:r>
      <w:r>
        <w:t>/</w:t>
      </w:r>
      <w:r>
        <w:rPr>
          <w:rFonts w:hint="eastAsia"/>
        </w:rPr>
        <w:t>message</w:t>
      </w:r>
      <w:r>
        <w:rPr>
          <w:rFonts w:hint="eastAsia"/>
        </w:rPr>
        <w:t>及</w:t>
      </w:r>
      <w:r>
        <w:rPr>
          <w:rFonts w:hint="eastAsia"/>
        </w:rPr>
        <w:t>/var</w:t>
      </w:r>
      <w:r>
        <w:t>/</w:t>
      </w:r>
      <w:r>
        <w:rPr>
          <w:rFonts w:hint="eastAsia"/>
        </w:rPr>
        <w:t>lib</w:t>
      </w:r>
      <w:r>
        <w:t>/</w:t>
      </w:r>
      <w:r>
        <w:rPr>
          <w:rFonts w:hint="eastAsia"/>
        </w:rPr>
        <w:t>docker</w:t>
      </w:r>
      <w:r>
        <w:rPr>
          <w:rFonts w:hint="eastAsia"/>
        </w:rPr>
        <w:t>目录下的系统及容器日志信息，并对日志进行格式化形成</w:t>
      </w:r>
      <w:r>
        <w:rPr>
          <w:rFonts w:hint="eastAsia"/>
        </w:rPr>
        <w:t>json</w:t>
      </w:r>
      <w:r>
        <w:rPr>
          <w:rFonts w:hint="eastAsia"/>
        </w:rPr>
        <w:t>信息，最后将其发送给</w:t>
      </w:r>
      <w:r>
        <w:rPr>
          <w:rFonts w:hint="eastAsia"/>
        </w:rPr>
        <w:t>elasticsearch</w:t>
      </w:r>
      <w:r>
        <w:rPr>
          <w:rFonts w:hint="eastAsia"/>
        </w:rPr>
        <w:t>；</w:t>
      </w:r>
    </w:p>
    <w:p w14:paraId="5B52DD0C" w14:textId="43393105" w:rsidR="00DD3AA2" w:rsidRDefault="00426EF1" w:rsidP="00DD3AA2">
      <w:r>
        <w:t>K</w:t>
      </w:r>
      <w:r>
        <w:rPr>
          <w:rFonts w:hint="eastAsia"/>
        </w:rPr>
        <w:t>ibana</w:t>
      </w:r>
      <w:r>
        <w:rPr>
          <w:rFonts w:hint="eastAsia"/>
        </w:rPr>
        <w:t>：流行的数据化可视化工具。</w:t>
      </w:r>
    </w:p>
    <w:p w14:paraId="0C0321D1" w14:textId="3DCE0891" w:rsidR="00B16A30" w:rsidRDefault="00B16A30" w:rsidP="00B16A30">
      <w:pPr>
        <w:pStyle w:val="2"/>
      </w:pPr>
      <w:bookmarkStart w:id="60" w:name="_Toc495742411"/>
      <w:r>
        <w:rPr>
          <w:rFonts w:hint="eastAsia"/>
        </w:rPr>
        <w:t>创建</w:t>
      </w:r>
      <w:r>
        <w:rPr>
          <w:rFonts w:hint="eastAsia"/>
        </w:rPr>
        <w:t>logging-efk</w:t>
      </w:r>
      <w:r>
        <w:rPr>
          <w:rFonts w:hint="eastAsia"/>
        </w:rPr>
        <w:t>项目</w:t>
      </w:r>
      <w:bookmarkEnd w:id="60"/>
    </w:p>
    <w:p w14:paraId="3D9BF110" w14:textId="7F8EDB12" w:rsidR="00B16A30" w:rsidRDefault="00B16A30" w:rsidP="00DD3AA2">
      <w:r>
        <w:rPr>
          <w:noProof/>
        </w:rPr>
        <w:drawing>
          <wp:inline distT="0" distB="0" distL="0" distR="0" wp14:anchorId="267740C5" wp14:editId="5B3FA2DB">
            <wp:extent cx="6151880" cy="27838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0B11" w14:textId="7D5D97C7" w:rsidR="00DD3AA2" w:rsidRDefault="0047652F" w:rsidP="0047652F">
      <w:pPr>
        <w:pStyle w:val="2"/>
      </w:pPr>
      <w:bookmarkStart w:id="61" w:name="_Toc495742412"/>
      <w:r>
        <w:rPr>
          <w:rFonts w:hint="eastAsia"/>
        </w:rPr>
        <w:t>创建部署模板</w:t>
      </w:r>
      <w:bookmarkEnd w:id="61"/>
    </w:p>
    <w:p w14:paraId="0A94AABA" w14:textId="0337D944" w:rsidR="0047652F" w:rsidRDefault="00B574A9" w:rsidP="0047652F">
      <w:r>
        <w:rPr>
          <w:rFonts w:hint="eastAsia"/>
        </w:rPr>
        <w:t>原始</w:t>
      </w:r>
      <w:r w:rsidR="0047652F">
        <w:rPr>
          <w:rFonts w:hint="eastAsia"/>
        </w:rPr>
        <w:t>地址：</w:t>
      </w:r>
      <w:hyperlink r:id="rId129" w:history="1">
        <w:r w:rsidR="0047652F" w:rsidRPr="009E3575">
          <w:rPr>
            <w:rStyle w:val="a9"/>
          </w:rPr>
          <w:t>https://github.com/openshift/origin/blob/master/examples/logging/logging-deployer.yaml</w:t>
        </w:r>
      </w:hyperlink>
      <w:r>
        <w:rPr>
          <w:rFonts w:hint="eastAsia"/>
        </w:rPr>
        <w:t>，进去后，点击“</w:t>
      </w:r>
      <w:r>
        <w:rPr>
          <w:rFonts w:hint="eastAsia"/>
        </w:rPr>
        <w:t>Raw</w:t>
      </w:r>
      <w:r>
        <w:rPr>
          <w:rFonts w:hint="eastAsia"/>
        </w:rPr>
        <w:t>”，即可得到以下真实模板地址：</w:t>
      </w:r>
    </w:p>
    <w:p w14:paraId="2FBF2CB9" w14:textId="606A48A4" w:rsidR="0047652F" w:rsidRDefault="00A0625B" w:rsidP="0047652F">
      <w:hyperlink r:id="rId130" w:history="1">
        <w:r w:rsidR="00BA57EE" w:rsidRPr="009E3575">
          <w:rPr>
            <w:rStyle w:val="a9"/>
          </w:rPr>
          <w:t>https://raw.githubusercontent.com/openshift/origin/master/examples/logging/logging-deployer.yaml</w:t>
        </w:r>
      </w:hyperlink>
    </w:p>
    <w:p w14:paraId="24BF17B1" w14:textId="5E834C4E" w:rsidR="00BA57EE" w:rsidRDefault="00DC6758" w:rsidP="0047652F">
      <w:r>
        <w:rPr>
          <w:noProof/>
        </w:rPr>
        <w:lastRenderedPageBreak/>
        <w:drawing>
          <wp:inline distT="0" distB="0" distL="0" distR="0" wp14:anchorId="6E1329D8" wp14:editId="01DAE12E">
            <wp:extent cx="6151880" cy="35845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39A9" w14:textId="2AE71CF0" w:rsidR="00F05AD8" w:rsidRDefault="00F05AD8" w:rsidP="0047652F">
      <w:r>
        <w:rPr>
          <w:rFonts w:hint="eastAsia"/>
        </w:rPr>
        <w:t>切换到项目：</w:t>
      </w:r>
      <w:r>
        <w:rPr>
          <w:rFonts w:hint="eastAsia"/>
        </w:rPr>
        <w:t>logging-efk</w:t>
      </w:r>
    </w:p>
    <w:p w14:paraId="789D7087" w14:textId="6B016806" w:rsidR="0062321E" w:rsidRDefault="00BF4448" w:rsidP="00BF4448">
      <w:pPr>
        <w:jc w:val="left"/>
      </w:pPr>
      <w:r>
        <w:rPr>
          <w:rFonts w:hint="eastAsia"/>
        </w:rPr>
        <w:t>&gt;</w:t>
      </w:r>
      <w:r w:rsidRPr="00BF4448">
        <w:t xml:space="preserve">oc create -f </w:t>
      </w:r>
      <w:hyperlink r:id="rId132" w:history="1">
        <w:r w:rsidR="00606FB1" w:rsidRPr="009E3575">
          <w:rPr>
            <w:rStyle w:val="a9"/>
          </w:rPr>
          <w:t>https://raw.githubusercontent.com/openshift/origin/master/examples/logging/logging-deployer.yaml</w:t>
        </w:r>
      </w:hyperlink>
    </w:p>
    <w:p w14:paraId="34A5D9B6" w14:textId="72294569" w:rsidR="00606FB1" w:rsidRDefault="00606FB1" w:rsidP="00BF4448">
      <w:pPr>
        <w:jc w:val="left"/>
      </w:pPr>
      <w:r>
        <w:rPr>
          <w:noProof/>
        </w:rPr>
        <w:drawing>
          <wp:inline distT="0" distB="0" distL="0" distR="0" wp14:anchorId="3458D13F" wp14:editId="7143DAE7">
            <wp:extent cx="6151880" cy="36068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3238" w14:textId="49AEA2B8" w:rsidR="00DA19AA" w:rsidRDefault="00DA19AA" w:rsidP="00DA19AA">
      <w:pPr>
        <w:pStyle w:val="2"/>
      </w:pPr>
      <w:bookmarkStart w:id="62" w:name="_Toc495742413"/>
      <w:r>
        <w:rPr>
          <w:rFonts w:hint="eastAsia"/>
        </w:rPr>
        <w:t>配置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  <w:bookmarkEnd w:id="62"/>
    </w:p>
    <w:p w14:paraId="4BA54A34" w14:textId="719A0FFE" w:rsidR="00DA19AA" w:rsidRDefault="00DA19AA" w:rsidP="00DA19AA">
      <w:r>
        <w:rPr>
          <w:rFonts w:hint="eastAsia"/>
        </w:rPr>
        <w:t>以集群管理员身份登录系统，并切换到项目：</w:t>
      </w:r>
      <w:r>
        <w:rPr>
          <w:rFonts w:hint="eastAsia"/>
        </w:rPr>
        <w:t>logging</w:t>
      </w:r>
      <w:r>
        <w:t>-</w:t>
      </w:r>
      <w:r>
        <w:rPr>
          <w:rFonts w:hint="eastAsia"/>
        </w:rPr>
        <w:t>efk</w:t>
      </w:r>
    </w:p>
    <w:p w14:paraId="3E647BD5" w14:textId="4B3BB6C2" w:rsidR="00DA19AA" w:rsidRDefault="00AF6DBB" w:rsidP="00DA19AA">
      <w:r>
        <w:rPr>
          <w:rFonts w:hint="eastAsia"/>
        </w:rPr>
        <w:t>&gt;oc</w:t>
      </w:r>
      <w:r>
        <w:t xml:space="preserve"> login -u system:admin</w:t>
      </w:r>
    </w:p>
    <w:p w14:paraId="25341B31" w14:textId="7562F0FF" w:rsidR="00935A2E" w:rsidRDefault="00935A2E" w:rsidP="00DA19AA">
      <w:r>
        <w:rPr>
          <w:rFonts w:hint="eastAsia"/>
        </w:rPr>
        <w:t>&gt;oc</w:t>
      </w:r>
      <w:r w:rsidR="00EB5FD9">
        <w:rPr>
          <w:rFonts w:hint="eastAsia"/>
        </w:rPr>
        <w:t xml:space="preserve"> project logging-efk</w:t>
      </w:r>
    </w:p>
    <w:p w14:paraId="6FC468B6" w14:textId="57A27B76" w:rsidR="00EB5FD9" w:rsidRDefault="00EB5FD9" w:rsidP="00DA19AA">
      <w:r>
        <w:rPr>
          <w:rFonts w:hint="eastAsia"/>
        </w:rPr>
        <w:t>创建应用部署</w:t>
      </w:r>
      <w:r>
        <w:rPr>
          <w:rFonts w:hint="eastAsia"/>
        </w:rPr>
        <w:t>kibana</w:t>
      </w:r>
      <w:r>
        <w:rPr>
          <w:rFonts w:hint="eastAsia"/>
        </w:rPr>
        <w:t>、</w:t>
      </w:r>
      <w:r>
        <w:rPr>
          <w:rFonts w:hint="eastAsia"/>
        </w:rPr>
        <w:t>elasticsearch</w:t>
      </w:r>
      <w:r>
        <w:rPr>
          <w:rFonts w:hint="eastAsia"/>
        </w:rPr>
        <w:t>和</w:t>
      </w:r>
      <w:r>
        <w:rPr>
          <w:rFonts w:hint="eastAsia"/>
        </w:rPr>
        <w:t>fluentd</w:t>
      </w:r>
      <w:r>
        <w:rPr>
          <w:rFonts w:hint="eastAsia"/>
        </w:rPr>
        <w:t>等服务使用的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  <w:r>
        <w:rPr>
          <w:rFonts w:hint="eastAsia"/>
        </w:rPr>
        <w:t>账号。</w:t>
      </w:r>
    </w:p>
    <w:p w14:paraId="0F6749C4" w14:textId="284D8F2B" w:rsidR="00EB5FD9" w:rsidRDefault="00EB5FD9" w:rsidP="00DA19AA">
      <w:r>
        <w:rPr>
          <w:rFonts w:hint="eastAsia"/>
        </w:rPr>
        <w:t>&gt;oc</w:t>
      </w:r>
      <w:r>
        <w:t xml:space="preserve"> </w:t>
      </w:r>
      <w:r>
        <w:rPr>
          <w:rFonts w:hint="eastAsia"/>
        </w:rPr>
        <w:t>new-app</w:t>
      </w:r>
      <w:r>
        <w:t xml:space="preserve"> </w:t>
      </w:r>
      <w:r>
        <w:rPr>
          <w:rFonts w:hint="eastAsia"/>
        </w:rPr>
        <w:t>logging-deployer-account-template</w:t>
      </w:r>
    </w:p>
    <w:p w14:paraId="427A2BE1" w14:textId="007E40F1" w:rsidR="00EB5FD9" w:rsidRDefault="00EB5FD9" w:rsidP="00F475B1">
      <w:pPr>
        <w:jc w:val="left"/>
      </w:pPr>
      <w:r>
        <w:t>&gt;</w:t>
      </w:r>
      <w:r>
        <w:rPr>
          <w:rFonts w:hint="eastAsia"/>
        </w:rPr>
        <w:t>oadm</w:t>
      </w:r>
      <w:r>
        <w:t xml:space="preserve"> policy add-cluster-role-to-user oauth-editor system:serviceaccount:logging-efk:logging-deployer</w:t>
      </w:r>
    </w:p>
    <w:p w14:paraId="23FA0C06" w14:textId="3C391A07" w:rsidR="00842EAF" w:rsidRDefault="00842EAF" w:rsidP="00DA19AA">
      <w:r>
        <w:rPr>
          <w:rFonts w:hint="eastAsia"/>
        </w:rPr>
        <w:lastRenderedPageBreak/>
        <w:t>为前面创建的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  <w:r>
        <w:rPr>
          <w:rFonts w:hint="eastAsia"/>
        </w:rPr>
        <w:t>授权，允许相关服务读取和操作集群内部的信息和对象：</w:t>
      </w:r>
    </w:p>
    <w:p w14:paraId="75A84353" w14:textId="3DC0F9F1" w:rsidR="00842EAF" w:rsidRDefault="00842EAF" w:rsidP="00F475B1">
      <w:pPr>
        <w:jc w:val="left"/>
      </w:pPr>
      <w:r>
        <w:rPr>
          <w:rFonts w:hint="eastAsia"/>
        </w:rPr>
        <w:t>&gt;oadm</w:t>
      </w:r>
      <w:r>
        <w:t xml:space="preserve"> </w:t>
      </w:r>
      <w:r>
        <w:rPr>
          <w:rFonts w:hint="eastAsia"/>
        </w:rPr>
        <w:t>policy</w:t>
      </w:r>
      <w:r>
        <w:t xml:space="preserve"> </w:t>
      </w:r>
      <w:r>
        <w:rPr>
          <w:rFonts w:hint="eastAsia"/>
        </w:rPr>
        <w:t>add-scc-to-user</w:t>
      </w:r>
      <w:r>
        <w:t xml:space="preserve"> </w:t>
      </w:r>
      <w:r>
        <w:rPr>
          <w:rFonts w:hint="eastAsia"/>
        </w:rPr>
        <w:t>privileged</w:t>
      </w:r>
      <w:r>
        <w:t xml:space="preserve"> </w:t>
      </w:r>
      <w:r>
        <w:rPr>
          <w:rFonts w:hint="eastAsia"/>
        </w:rPr>
        <w:t>system:serviceaccount:logging</w:t>
      </w:r>
      <w:r w:rsidR="00A00389">
        <w:t>-efk</w:t>
      </w:r>
      <w:r>
        <w:rPr>
          <w:rFonts w:hint="eastAsia"/>
        </w:rPr>
        <w:t>:aggregated-logging-fluentd</w:t>
      </w:r>
    </w:p>
    <w:p w14:paraId="63A66C55" w14:textId="3917146D" w:rsidR="00F475B1" w:rsidRDefault="00F475B1" w:rsidP="00F475B1">
      <w:pPr>
        <w:jc w:val="left"/>
      </w:pPr>
      <w:r>
        <w:rPr>
          <w:rFonts w:hint="eastAsia"/>
        </w:rPr>
        <w:t>&gt;oadm</w:t>
      </w:r>
      <w:r>
        <w:t xml:space="preserve"> policy add-cluster-role-to-user cluster-reader system:serviceaccount:logging-efk:aggregated-logging-fluentd</w:t>
      </w:r>
    </w:p>
    <w:p w14:paraId="5AE422EB" w14:textId="0836FF2E" w:rsidR="001B79C6" w:rsidRDefault="001B79C6" w:rsidP="00F475B1">
      <w:pPr>
        <w:jc w:val="left"/>
      </w:pPr>
      <w:r>
        <w:rPr>
          <w:noProof/>
        </w:rPr>
        <w:drawing>
          <wp:inline distT="0" distB="0" distL="0" distR="0" wp14:anchorId="40E84A19" wp14:editId="31F002D3">
            <wp:extent cx="6151880" cy="324358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8045" w14:textId="76A81646" w:rsidR="00E206E3" w:rsidRDefault="00E206E3" w:rsidP="00E206E3">
      <w:pPr>
        <w:pStyle w:val="2"/>
      </w:pPr>
      <w:bookmarkStart w:id="63" w:name="_Toc495742414"/>
      <w:r>
        <w:rPr>
          <w:rFonts w:hint="eastAsia"/>
        </w:rPr>
        <w:t>配置证书</w:t>
      </w:r>
      <w:bookmarkEnd w:id="63"/>
    </w:p>
    <w:p w14:paraId="296B78B6" w14:textId="3B3F02D2" w:rsidR="00E206E3" w:rsidRDefault="00311372" w:rsidP="00E206E3">
      <w:r>
        <w:rPr>
          <w:rFonts w:hint="eastAsia"/>
        </w:rPr>
        <w:t>创建应用组件使用的证书，并创建</w:t>
      </w:r>
      <w:r>
        <w:rPr>
          <w:rFonts w:hint="eastAsia"/>
        </w:rPr>
        <w:t>secret</w:t>
      </w:r>
      <w:r>
        <w:rPr>
          <w:rFonts w:hint="eastAsia"/>
        </w:rPr>
        <w:t>对象</w:t>
      </w:r>
      <w:r>
        <w:rPr>
          <w:rFonts w:hint="eastAsia"/>
        </w:rPr>
        <w:t>logging-deployer</w:t>
      </w:r>
      <w:r>
        <w:rPr>
          <w:rFonts w:hint="eastAsia"/>
        </w:rPr>
        <w:t>储存对应的证书。该</w:t>
      </w:r>
      <w:r>
        <w:rPr>
          <w:rFonts w:hint="eastAsia"/>
        </w:rPr>
        <w:t>secret</w:t>
      </w:r>
      <w:r>
        <w:rPr>
          <w:rFonts w:hint="eastAsia"/>
        </w:rPr>
        <w:t>对象会被部署引用。</w:t>
      </w:r>
    </w:p>
    <w:p w14:paraId="7B5C11BF" w14:textId="1BD78602" w:rsidR="00311372" w:rsidRPr="00072D36" w:rsidRDefault="000055A7" w:rsidP="000055A7">
      <w:pPr>
        <w:jc w:val="left"/>
        <w:rPr>
          <w:strike/>
        </w:rPr>
      </w:pPr>
      <w:r w:rsidRPr="00072D36">
        <w:rPr>
          <w:rFonts w:hint="eastAsia"/>
          <w:strike/>
        </w:rPr>
        <w:t>&gt;oadm</w:t>
      </w:r>
      <w:r w:rsidR="00B1287E" w:rsidRPr="00072D36">
        <w:rPr>
          <w:strike/>
        </w:rPr>
        <w:t xml:space="preserve"> </w:t>
      </w:r>
      <w:r w:rsidRPr="00072D36">
        <w:rPr>
          <w:rFonts w:hint="eastAsia"/>
          <w:strike/>
        </w:rPr>
        <w:t>ca</w:t>
      </w:r>
      <w:r w:rsidRPr="00072D36">
        <w:rPr>
          <w:strike/>
        </w:rPr>
        <w:t xml:space="preserve"> </w:t>
      </w:r>
      <w:r w:rsidRPr="00072D36">
        <w:rPr>
          <w:rFonts w:hint="eastAsia"/>
          <w:strike/>
        </w:rPr>
        <w:t>create-server-cert</w:t>
      </w:r>
      <w:r w:rsidRPr="00072D36">
        <w:rPr>
          <w:strike/>
        </w:rPr>
        <w:t xml:space="preserve"> --</w:t>
      </w:r>
      <w:r w:rsidRPr="00072D36">
        <w:rPr>
          <w:rFonts w:hint="eastAsia"/>
          <w:strike/>
        </w:rPr>
        <w:t>signer-cert=</w:t>
      </w:r>
      <w:r w:rsidRPr="00072D36">
        <w:rPr>
          <w:strike/>
        </w:rPr>
        <w:t>/</w:t>
      </w:r>
      <w:r w:rsidRPr="00072D36">
        <w:rPr>
          <w:rFonts w:hint="eastAsia"/>
          <w:strike/>
        </w:rPr>
        <w:t>etc</w:t>
      </w:r>
      <w:r w:rsidRPr="00072D36">
        <w:rPr>
          <w:strike/>
        </w:rPr>
        <w:t>/origin/master/ca.crt --signer-key=/etc/origin/master/ca.key --signer-serial=/etc/origin/master/ca.serial.txt --hostnames=’kibana.apps.example.com’ --cert=/etc/origin/master/kibana.crt --key=/etc/origin/master/kibana.key</w:t>
      </w:r>
    </w:p>
    <w:p w14:paraId="11CDC8A1" w14:textId="1E968E53" w:rsidR="00EF5E6F" w:rsidRPr="00072D36" w:rsidRDefault="00EF5E6F" w:rsidP="000055A7">
      <w:pPr>
        <w:jc w:val="left"/>
        <w:rPr>
          <w:strike/>
        </w:rPr>
      </w:pPr>
      <w:r w:rsidRPr="00072D36">
        <w:rPr>
          <w:strike/>
        </w:rPr>
        <w:t>&gt;oc create secret generic logging-deployer --from-file kibana.crt=/etc/origin/master/kibana.crt --from-</w:t>
      </w:r>
      <w:r w:rsidRPr="00072D36">
        <w:rPr>
          <w:strike/>
        </w:rPr>
        <w:lastRenderedPageBreak/>
        <w:t>file kibana.key=/etc/origin/master/kibana.key</w:t>
      </w:r>
    </w:p>
    <w:p w14:paraId="05BCA27F" w14:textId="07756258" w:rsidR="00E20AD6" w:rsidRPr="00E20AD6" w:rsidRDefault="00E20AD6" w:rsidP="00E20AD6">
      <w:pPr>
        <w:pStyle w:val="2"/>
      </w:pPr>
      <w:bookmarkStart w:id="64" w:name="_Toc495742415"/>
      <w:r>
        <w:rPr>
          <w:rFonts w:hint="eastAsia"/>
        </w:rPr>
        <w:t>部署日志组件模板</w:t>
      </w:r>
      <w:bookmarkEnd w:id="64"/>
    </w:p>
    <w:p w14:paraId="1EAE0C41" w14:textId="7C96FA51" w:rsidR="00CD504F" w:rsidRDefault="001530C5" w:rsidP="001530C5">
      <w:pPr>
        <w:jc w:val="left"/>
      </w:pPr>
      <w:r>
        <w:t>&gt;oc new-app logging-deployer-template --param KIBANA_HOSTNAME=kibana.apps.example.com --param ES_CLUSTER_SIZE=1 --param PUBLIC_MASTER_URL=https://master.example.com:8443</w:t>
      </w:r>
    </w:p>
    <w:p w14:paraId="60109FA4" w14:textId="77777777" w:rsidR="005D2399" w:rsidRDefault="005D2399" w:rsidP="001530C5">
      <w:pPr>
        <w:jc w:val="left"/>
      </w:pPr>
    </w:p>
    <w:p w14:paraId="78C952CE" w14:textId="65AD239C" w:rsidR="005D2399" w:rsidRDefault="005D2399" w:rsidP="005D2399">
      <w:pPr>
        <w:pStyle w:val="1"/>
      </w:pPr>
      <w:bookmarkStart w:id="65" w:name="_Toc495742416"/>
      <w:r>
        <w:rPr>
          <w:rFonts w:hint="eastAsia"/>
        </w:rPr>
        <w:t>部署</w:t>
      </w:r>
      <w:r w:rsidR="00174E25">
        <w:rPr>
          <w:rFonts w:hint="eastAsia"/>
        </w:rPr>
        <w:t>单独</w:t>
      </w:r>
      <w:r>
        <w:rPr>
          <w:rFonts w:hint="eastAsia"/>
        </w:rPr>
        <w:t>DNS</w:t>
      </w:r>
      <w:r w:rsidR="00B34C2C">
        <w:rPr>
          <w:rFonts w:hint="eastAsia"/>
        </w:rPr>
        <w:t>服务器</w:t>
      </w:r>
      <w:bookmarkEnd w:id="65"/>
    </w:p>
    <w:p w14:paraId="1E87607D" w14:textId="18070757" w:rsidR="00174E25" w:rsidRDefault="00174E25" w:rsidP="00C86D4A">
      <w:pPr>
        <w:jc w:val="left"/>
        <w:rPr>
          <w:b/>
          <w:color w:val="FF0000"/>
        </w:rPr>
      </w:pPr>
      <w:r>
        <w:rPr>
          <w:rFonts w:hint="eastAsia"/>
        </w:rPr>
        <w:t>PS</w:t>
      </w:r>
      <w:r>
        <w:rPr>
          <w:rFonts w:hint="eastAsia"/>
        </w:rPr>
        <w:t>：</w:t>
      </w:r>
      <w:r w:rsidR="00C86D4A">
        <w:rPr>
          <w:rFonts w:hint="eastAsia"/>
        </w:rPr>
        <w:t>openshift</w:t>
      </w:r>
      <w:r w:rsidR="00C86D4A">
        <w:rPr>
          <w:rFonts w:hint="eastAsia"/>
        </w:rPr>
        <w:t>创建</w:t>
      </w:r>
      <w:r w:rsidR="00C86D4A">
        <w:rPr>
          <w:rFonts w:hint="eastAsia"/>
        </w:rPr>
        <w:t>route</w:t>
      </w:r>
      <w:r w:rsidR="00C86D4A">
        <w:rPr>
          <w:rFonts w:hint="eastAsia"/>
        </w:rPr>
        <w:t>的时候都会自动生成子域名，格式：</w:t>
      </w:r>
      <w:r w:rsidR="00C86D4A">
        <w:rPr>
          <w:rFonts w:hint="eastAsia"/>
        </w:rPr>
        <w:t>{</w:t>
      </w:r>
      <w:r w:rsidR="008E3559">
        <w:rPr>
          <w:rFonts w:hint="eastAsia"/>
        </w:rPr>
        <w:t>service</w:t>
      </w:r>
      <w:r w:rsidR="008E3559">
        <w:t xml:space="preserve"> </w:t>
      </w:r>
      <w:r w:rsidR="008E3559">
        <w:rPr>
          <w:rFonts w:hint="eastAsia"/>
        </w:rPr>
        <w:t>name</w:t>
      </w:r>
      <w:r w:rsidR="00C86D4A">
        <w:rPr>
          <w:rFonts w:hint="eastAsia"/>
        </w:rPr>
        <w:t>}</w:t>
      </w:r>
      <w:r w:rsidR="00C86D4A">
        <w:t>-{</w:t>
      </w:r>
      <w:r w:rsidR="00C86D4A">
        <w:rPr>
          <w:rFonts w:hint="eastAsia"/>
        </w:rPr>
        <w:t>namespace</w:t>
      </w:r>
      <w:r w:rsidR="00C86D4A">
        <w:t>}</w:t>
      </w:r>
      <w:r w:rsidR="00C86D4A">
        <w:rPr>
          <w:rFonts w:hint="eastAsia"/>
        </w:rPr>
        <w:t>.</w:t>
      </w:r>
      <w:r w:rsidR="00C86D4A" w:rsidRPr="00C86D4A">
        <w:t>router.default.svc.cluster.local</w:t>
      </w:r>
      <w:r w:rsidR="0009099B">
        <w:rPr>
          <w:rFonts w:hint="eastAsia"/>
        </w:rPr>
        <w:t>，</w:t>
      </w:r>
      <w:r w:rsidR="0009099B" w:rsidRPr="00904FAA">
        <w:rPr>
          <w:rFonts w:hint="eastAsia"/>
          <w:b/>
          <w:color w:val="FF0000"/>
        </w:rPr>
        <w:t>为了不用每次都修改客户端</w:t>
      </w:r>
      <w:r w:rsidR="0009099B" w:rsidRPr="00904FAA">
        <w:rPr>
          <w:rFonts w:hint="eastAsia"/>
          <w:b/>
          <w:color w:val="FF0000"/>
        </w:rPr>
        <w:t>HOSTS</w:t>
      </w:r>
      <w:r w:rsidR="005E457C" w:rsidRPr="00904FAA">
        <w:rPr>
          <w:rFonts w:hint="eastAsia"/>
          <w:b/>
          <w:color w:val="FF0000"/>
        </w:rPr>
        <w:t>映射</w:t>
      </w:r>
      <w:r w:rsidR="0009099B" w:rsidRPr="00904FAA">
        <w:rPr>
          <w:rFonts w:hint="eastAsia"/>
          <w:b/>
          <w:color w:val="FF0000"/>
        </w:rPr>
        <w:t>文件</w:t>
      </w:r>
      <w:r w:rsidR="0009099B">
        <w:rPr>
          <w:rFonts w:hint="eastAsia"/>
        </w:rPr>
        <w:t>。</w:t>
      </w:r>
      <w:r>
        <w:rPr>
          <w:rFonts w:hint="eastAsia"/>
        </w:rPr>
        <w:t>不在</w:t>
      </w:r>
      <w:r>
        <w:rPr>
          <w:rFonts w:hint="eastAsia"/>
        </w:rPr>
        <w:t>master</w:t>
      </w:r>
      <w:r>
        <w:rPr>
          <w:rFonts w:hint="eastAsia"/>
        </w:rPr>
        <w:t>节点重新部署</w:t>
      </w:r>
      <w:r>
        <w:rPr>
          <w:rFonts w:hint="eastAsia"/>
        </w:rPr>
        <w:t>dns</w:t>
      </w:r>
      <w:r>
        <w:rPr>
          <w:rFonts w:hint="eastAsia"/>
        </w:rPr>
        <w:t>，因为</w:t>
      </w:r>
      <w:r>
        <w:rPr>
          <w:rFonts w:hint="eastAsia"/>
        </w:rPr>
        <w:t>openshift</w:t>
      </w:r>
      <w:r>
        <w:rPr>
          <w:rFonts w:hint="eastAsia"/>
        </w:rPr>
        <w:t>内部已经默认使用了</w:t>
      </w:r>
      <w:r>
        <w:rPr>
          <w:rFonts w:hint="eastAsia"/>
        </w:rPr>
        <w:t>skydns</w:t>
      </w:r>
      <w:r w:rsidR="00A135F0">
        <w:t xml:space="preserve"> </w:t>
      </w:r>
      <w:r w:rsidR="00A135F0">
        <w:rPr>
          <w:rFonts w:hint="eastAsia"/>
        </w:rPr>
        <w:t>server</w:t>
      </w:r>
      <w:r>
        <w:rPr>
          <w:rFonts w:hint="eastAsia"/>
        </w:rPr>
        <w:t>（</w:t>
      </w:r>
      <w:r w:rsidR="00815AA6">
        <w:rPr>
          <w:rFonts w:hint="eastAsia"/>
        </w:rPr>
        <w:t>有人说</w:t>
      </w:r>
      <w:r w:rsidR="00815AA6">
        <w:rPr>
          <w:rFonts w:hint="eastAsia"/>
        </w:rPr>
        <w:t>3.6</w:t>
      </w:r>
      <w:r w:rsidR="00815AA6">
        <w:rPr>
          <w:rFonts w:hint="eastAsia"/>
        </w:rPr>
        <w:t>已经使用了</w:t>
      </w:r>
      <w:r w:rsidR="00815AA6">
        <w:rPr>
          <w:rFonts w:hint="eastAsia"/>
        </w:rPr>
        <w:t>dnsmasq</w:t>
      </w:r>
      <w:r w:rsidR="00815AA6">
        <w:rPr>
          <w:rFonts w:hint="eastAsia"/>
        </w:rPr>
        <w:t>，需要核实</w:t>
      </w:r>
      <w:r>
        <w:rPr>
          <w:rFonts w:hint="eastAsia"/>
        </w:rPr>
        <w:t>）</w:t>
      </w:r>
      <w:r w:rsidR="007F1B02">
        <w:rPr>
          <w:rFonts w:hint="eastAsia"/>
        </w:rPr>
        <w:t>，占用端口：</w:t>
      </w:r>
      <w:r w:rsidR="007F1B02">
        <w:rPr>
          <w:rFonts w:hint="eastAsia"/>
        </w:rPr>
        <w:t>53</w:t>
      </w:r>
      <w:r w:rsidR="007F1B02">
        <w:rPr>
          <w:rFonts w:hint="eastAsia"/>
        </w:rPr>
        <w:t>和</w:t>
      </w:r>
      <w:r w:rsidR="007F1B02">
        <w:rPr>
          <w:rFonts w:hint="eastAsia"/>
        </w:rPr>
        <w:t>8053</w:t>
      </w:r>
      <w:r w:rsidR="007F1B02">
        <w:rPr>
          <w:rFonts w:hint="eastAsia"/>
        </w:rPr>
        <w:t>了</w:t>
      </w:r>
      <w:r w:rsidR="008C0672">
        <w:rPr>
          <w:rFonts w:hint="eastAsia"/>
        </w:rPr>
        <w:t>。</w:t>
      </w:r>
      <w:r w:rsidR="00FF0045">
        <w:rPr>
          <w:rFonts w:hint="eastAsia"/>
        </w:rPr>
        <w:t>为了不冲突和不修改原</w:t>
      </w:r>
      <w:r w:rsidR="00FF0045">
        <w:rPr>
          <w:rFonts w:hint="eastAsia"/>
        </w:rPr>
        <w:t>master</w:t>
      </w:r>
      <w:r w:rsidR="00FF0045">
        <w:rPr>
          <w:rFonts w:hint="eastAsia"/>
        </w:rPr>
        <w:t>的</w:t>
      </w:r>
      <w:r w:rsidR="00FF0045">
        <w:rPr>
          <w:rFonts w:hint="eastAsia"/>
        </w:rPr>
        <w:t>dns</w:t>
      </w:r>
      <w:r w:rsidR="00FF0045">
        <w:rPr>
          <w:rFonts w:hint="eastAsia"/>
        </w:rPr>
        <w:t>配置，现在单独部署</w:t>
      </w:r>
      <w:r w:rsidR="00FF0045">
        <w:rPr>
          <w:rFonts w:hint="eastAsia"/>
        </w:rPr>
        <w:t>dns</w:t>
      </w:r>
      <w:r w:rsidR="00FF0045">
        <w:rPr>
          <w:rFonts w:hint="eastAsia"/>
        </w:rPr>
        <w:t>服务器</w:t>
      </w:r>
      <w:r w:rsidR="00B34C2C">
        <w:rPr>
          <w:rFonts w:hint="eastAsia"/>
        </w:rPr>
        <w:t>，</w:t>
      </w:r>
      <w:r w:rsidR="00B93754">
        <w:rPr>
          <w:rFonts w:hint="eastAsia"/>
        </w:rPr>
        <w:t>本次实践</w:t>
      </w:r>
      <w:r w:rsidR="00B34C2C">
        <w:rPr>
          <w:rFonts w:hint="eastAsia"/>
        </w:rPr>
        <w:t>选择：</w:t>
      </w:r>
      <w:r w:rsidR="00B34C2C" w:rsidRPr="00B93754">
        <w:rPr>
          <w:rFonts w:hint="eastAsia"/>
          <w:b/>
          <w:color w:val="FF0000"/>
        </w:rPr>
        <w:t>bind</w:t>
      </w:r>
      <w:r w:rsidR="00B93754">
        <w:rPr>
          <w:rFonts w:hint="eastAsia"/>
          <w:b/>
          <w:color w:val="FF0000"/>
        </w:rPr>
        <w:t>（也可以使用</w:t>
      </w:r>
      <w:r w:rsidR="00B93754">
        <w:rPr>
          <w:rFonts w:hint="eastAsia"/>
          <w:b/>
          <w:color w:val="FF0000"/>
        </w:rPr>
        <w:t>dnsmasq</w:t>
      </w:r>
      <w:r w:rsidR="00B93754">
        <w:rPr>
          <w:rFonts w:hint="eastAsia"/>
          <w:b/>
          <w:color w:val="FF0000"/>
        </w:rPr>
        <w:t>）</w:t>
      </w:r>
      <w:r w:rsidR="00581F51" w:rsidRPr="00E44A55">
        <w:rPr>
          <w:rFonts w:hint="eastAsia"/>
          <w:b/>
        </w:rPr>
        <w:t>。</w:t>
      </w:r>
    </w:p>
    <w:p w14:paraId="0ECF6DA4" w14:textId="55C1D301" w:rsidR="005B34DF" w:rsidRPr="00174E25" w:rsidRDefault="005B34DF" w:rsidP="00174E25">
      <w:r>
        <w:rPr>
          <w:rFonts w:hint="eastAsia"/>
          <w:b/>
          <w:color w:val="FF0000"/>
        </w:rPr>
        <w:t>服务器</w:t>
      </w:r>
      <w:r>
        <w:rPr>
          <w:rFonts w:hint="eastAsia"/>
          <w:b/>
          <w:color w:val="FF0000"/>
        </w:rPr>
        <w:t>ip</w:t>
      </w:r>
      <w:r>
        <w:rPr>
          <w:rFonts w:hint="eastAsia"/>
          <w:b/>
          <w:color w:val="FF0000"/>
        </w:rPr>
        <w:t>：</w:t>
      </w:r>
      <w:r>
        <w:rPr>
          <w:rFonts w:hint="eastAsia"/>
          <w:b/>
          <w:color w:val="FF0000"/>
        </w:rPr>
        <w:t>192.168.200.57</w:t>
      </w:r>
    </w:p>
    <w:p w14:paraId="6FA3E871" w14:textId="77777777" w:rsidR="00EC2C26" w:rsidRDefault="00EC2C26" w:rsidP="005D2399">
      <w:r>
        <w:rPr>
          <w:rFonts w:hint="eastAsia"/>
        </w:rPr>
        <w:t>参考：</w:t>
      </w:r>
    </w:p>
    <w:p w14:paraId="6B1ACC0E" w14:textId="5E3FC4F3" w:rsidR="005D2399" w:rsidRDefault="00A0625B" w:rsidP="005D2399">
      <w:hyperlink r:id="rId135" w:history="1">
        <w:r w:rsidR="00EC2C26" w:rsidRPr="00272DAE">
          <w:rPr>
            <w:rStyle w:val="a9"/>
          </w:rPr>
          <w:t>http://www.dockone.io/article/946</w:t>
        </w:r>
      </w:hyperlink>
    </w:p>
    <w:p w14:paraId="25B1E9A9" w14:textId="70AE967A" w:rsidR="00EC2C26" w:rsidRDefault="00A0625B" w:rsidP="005D2399">
      <w:pPr>
        <w:rPr>
          <w:rStyle w:val="a9"/>
        </w:rPr>
      </w:pPr>
      <w:hyperlink r:id="rId136" w:history="1">
        <w:r w:rsidR="003B02AF" w:rsidRPr="00272DAE">
          <w:rPr>
            <w:rStyle w:val="a9"/>
          </w:rPr>
          <w:t>http://blog.csdn.net/technofiend/article/details/53838199</w:t>
        </w:r>
      </w:hyperlink>
    </w:p>
    <w:p w14:paraId="22EDBD37" w14:textId="683867B8" w:rsidR="00861513" w:rsidRDefault="00861513" w:rsidP="005D2399">
      <w:hyperlink r:id="rId137" w:history="1">
        <w:r w:rsidRPr="00292FA1">
          <w:rPr>
            <w:rStyle w:val="a9"/>
          </w:rPr>
          <w:t>https://developers.redhat.com/blog/2015/11/19/dns-your-openshift-v3-cluster/</w:t>
        </w:r>
      </w:hyperlink>
      <w:r>
        <w:rPr>
          <w:rFonts w:hint="eastAsia"/>
        </w:rPr>
        <w:t>（官方说法，但对我实际环境没有找到相关配置）</w:t>
      </w:r>
    </w:p>
    <w:p w14:paraId="5C403C37" w14:textId="77777777" w:rsidR="00861513" w:rsidRDefault="00861513" w:rsidP="005D2399"/>
    <w:p w14:paraId="21B7D8C1" w14:textId="7A4EAE9F" w:rsidR="003B02AF" w:rsidRDefault="00D817CE" w:rsidP="00D817CE">
      <w:pPr>
        <w:pStyle w:val="2"/>
      </w:pPr>
      <w:bookmarkStart w:id="66" w:name="_Toc495742417"/>
      <w:r>
        <w:rPr>
          <w:rFonts w:hint="eastAsia"/>
        </w:rPr>
        <w:t>安装</w:t>
      </w:r>
      <w:r>
        <w:rPr>
          <w:rFonts w:hint="eastAsia"/>
        </w:rPr>
        <w:t>dns</w:t>
      </w:r>
      <w:r>
        <w:rPr>
          <w:rFonts w:hint="eastAsia"/>
        </w:rPr>
        <w:t>服务</w:t>
      </w:r>
      <w:bookmarkEnd w:id="66"/>
    </w:p>
    <w:p w14:paraId="378DFAD4" w14:textId="11BF48D3" w:rsidR="00D817CE" w:rsidRDefault="00D21A72" w:rsidP="00D817CE">
      <w:r>
        <w:t>&gt;</w:t>
      </w:r>
      <w:r w:rsidRPr="00D21A72">
        <w:t>yum install bind-utils bind</w:t>
      </w:r>
    </w:p>
    <w:p w14:paraId="568A8765" w14:textId="1F42714D" w:rsidR="004C7950" w:rsidRDefault="004C7950" w:rsidP="004C7950">
      <w:pPr>
        <w:pStyle w:val="2"/>
      </w:pPr>
      <w:bookmarkStart w:id="67" w:name="_Toc495742418"/>
      <w:r>
        <w:rPr>
          <w:rFonts w:hint="eastAsia"/>
        </w:rPr>
        <w:lastRenderedPageBreak/>
        <w:t>配置</w:t>
      </w:r>
      <w:r>
        <w:rPr>
          <w:rFonts w:hint="eastAsia"/>
        </w:rPr>
        <w:t>dns</w:t>
      </w:r>
      <w:bookmarkEnd w:id="67"/>
    </w:p>
    <w:p w14:paraId="0201C3FE" w14:textId="20502F76" w:rsidR="00202B96" w:rsidRPr="00202B96" w:rsidRDefault="00202B96" w:rsidP="00202B96">
      <w:r>
        <w:rPr>
          <w:rFonts w:hint="eastAsia"/>
        </w:rPr>
        <w:t>&gt;vim</w:t>
      </w:r>
      <w:r w:rsidRPr="00202B96">
        <w:t xml:space="preserve"> /etc/named.conf</w:t>
      </w:r>
    </w:p>
    <w:p w14:paraId="261A7E9A" w14:textId="77777777" w:rsidR="002953D5" w:rsidRDefault="002953D5" w:rsidP="004B7B66">
      <w:pPr>
        <w:pStyle w:val="3"/>
      </w:pPr>
      <w:bookmarkStart w:id="68" w:name="_Toc495742419"/>
      <w:r>
        <w:rPr>
          <w:rFonts w:hint="eastAsia"/>
        </w:rPr>
        <w:t>修改文件开始地方的配置：</w:t>
      </w:r>
      <w:bookmarkEnd w:id="68"/>
    </w:p>
    <w:p w14:paraId="61779822" w14:textId="77777777" w:rsidR="002953D5" w:rsidRDefault="002953D5" w:rsidP="002953D5">
      <w:r>
        <w:rPr>
          <w:rFonts w:hint="eastAsia"/>
        </w:rPr>
        <w:t xml:space="preserve">listen-on port 53 { 127.0.0.1 }; </w:t>
      </w:r>
      <w:r>
        <w:sym w:font="Wingdings" w:char="F0E0"/>
      </w:r>
      <w:r>
        <w:rPr>
          <w:rFonts w:hint="eastAsia"/>
        </w:rPr>
        <w:t>改成了</w:t>
      </w:r>
      <w:r>
        <w:rPr>
          <w:rFonts w:hint="eastAsia"/>
        </w:rPr>
        <w:t xml:space="preserve"> listen-on port 53 { any; }; </w:t>
      </w:r>
    </w:p>
    <w:p w14:paraId="4414476A" w14:textId="77777777" w:rsidR="002953D5" w:rsidRDefault="002953D5" w:rsidP="002953D5">
      <w:r>
        <w:rPr>
          <w:rFonts w:hint="eastAsia"/>
        </w:rPr>
        <w:t xml:space="preserve">allow-query { localhost; }; </w:t>
      </w:r>
      <w:r>
        <w:sym w:font="Wingdings" w:char="F0E0"/>
      </w:r>
      <w:r>
        <w:rPr>
          <w:rFonts w:hint="eastAsia"/>
        </w:rPr>
        <w:t>改成了</w:t>
      </w:r>
      <w:r>
        <w:rPr>
          <w:rFonts w:hint="eastAsia"/>
        </w:rPr>
        <w:t xml:space="preserve"> listen-on port 53 { any; };</w:t>
      </w:r>
    </w:p>
    <w:p w14:paraId="796EFFB9" w14:textId="230284ED" w:rsidR="00F168DD" w:rsidRDefault="00F168DD" w:rsidP="002953D5">
      <w:r>
        <w:rPr>
          <w:noProof/>
        </w:rPr>
        <w:drawing>
          <wp:inline distT="0" distB="0" distL="0" distR="0" wp14:anchorId="32B2376A" wp14:editId="7A04A3A3">
            <wp:extent cx="6057143" cy="2990476"/>
            <wp:effectExtent l="0" t="0" r="127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57143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52E9" w14:textId="579FEBEF" w:rsidR="002953D5" w:rsidRPr="002953D5" w:rsidRDefault="003A43FC" w:rsidP="004B7B66">
      <w:pPr>
        <w:pStyle w:val="3"/>
      </w:pPr>
      <w:bookmarkStart w:id="69" w:name="_Toc495742420"/>
      <w:r>
        <w:rPr>
          <w:rFonts w:hint="eastAsia"/>
        </w:rPr>
        <w:t>添加自定义域名</w:t>
      </w:r>
      <w:r w:rsidR="00E86660">
        <w:rPr>
          <w:rFonts w:hint="eastAsia"/>
        </w:rPr>
        <w:t>（相当于设置顶级域）</w:t>
      </w:r>
      <w:bookmarkEnd w:id="69"/>
    </w:p>
    <w:p w14:paraId="53016C64" w14:textId="52BB97BD" w:rsidR="004C7950" w:rsidRDefault="004C7950" w:rsidP="004C7950">
      <w:r>
        <w:rPr>
          <w:rFonts w:hint="eastAsia"/>
        </w:rPr>
        <w:t>&gt;</w:t>
      </w:r>
      <w:r w:rsidRPr="004C7950">
        <w:t>vim /etc/named.conf</w:t>
      </w:r>
    </w:p>
    <w:p w14:paraId="01B911B2" w14:textId="41CF15D2" w:rsidR="004C7950" w:rsidRDefault="00414AE4" w:rsidP="004C7950">
      <w:r w:rsidRPr="00414AE4">
        <w:rPr>
          <w:rFonts w:hint="eastAsia"/>
        </w:rPr>
        <w:t>在</w:t>
      </w:r>
      <w:r w:rsidRPr="00414AE4">
        <w:rPr>
          <w:rFonts w:hint="eastAsia"/>
        </w:rPr>
        <w:t xml:space="preserve">zone "." </w:t>
      </w:r>
      <w:r w:rsidRPr="00414AE4">
        <w:rPr>
          <w:rFonts w:hint="eastAsia"/>
        </w:rPr>
        <w:t>下面添加，域名可以自定义</w:t>
      </w:r>
    </w:p>
    <w:p w14:paraId="4FBCFCCA" w14:textId="77777777" w:rsidR="000C036C" w:rsidRDefault="000C036C" w:rsidP="000C036C">
      <w:r>
        <w:t>zone "router.default.svc.cluster.local" IN {</w:t>
      </w:r>
    </w:p>
    <w:p w14:paraId="203AC09E" w14:textId="77777777" w:rsidR="000C036C" w:rsidRDefault="000C036C" w:rsidP="000C036C">
      <w:r>
        <w:t xml:space="preserve">    type master;</w:t>
      </w:r>
    </w:p>
    <w:p w14:paraId="08FC267F" w14:textId="77777777" w:rsidR="000C036C" w:rsidRDefault="000C036C" w:rsidP="000C036C">
      <w:r>
        <w:t xml:space="preserve">    file "</w:t>
      </w:r>
      <w:r w:rsidRPr="003978C0">
        <w:rPr>
          <w:b/>
          <w:color w:val="FF0000"/>
        </w:rPr>
        <w:t>/var/named/dynamic/lab.com.zone</w:t>
      </w:r>
      <w:r>
        <w:t>";</w:t>
      </w:r>
    </w:p>
    <w:p w14:paraId="4C5D9959" w14:textId="77777777" w:rsidR="000C036C" w:rsidRDefault="000C036C" w:rsidP="000C036C">
      <w:r>
        <w:t xml:space="preserve">    allow-update { none; };</w:t>
      </w:r>
    </w:p>
    <w:p w14:paraId="4085002A" w14:textId="3DD0C28D" w:rsidR="00414AE4" w:rsidRDefault="000C036C" w:rsidP="000C036C">
      <w:r>
        <w:t>};</w:t>
      </w:r>
    </w:p>
    <w:p w14:paraId="09647ED4" w14:textId="1ACB1F4B" w:rsidR="005B797A" w:rsidRPr="005B797A" w:rsidRDefault="005B797A" w:rsidP="000C036C">
      <w:pPr>
        <w:rPr>
          <w:b/>
          <w:color w:val="FF0000"/>
        </w:rPr>
      </w:pPr>
      <w:r>
        <w:lastRenderedPageBreak/>
        <w:t>PS</w:t>
      </w:r>
      <w:r>
        <w:rPr>
          <w:rFonts w:hint="eastAsia"/>
        </w:rPr>
        <w:t>：</w:t>
      </w:r>
      <w:r w:rsidRPr="005B797A">
        <w:rPr>
          <w:b/>
          <w:color w:val="FF0000"/>
        </w:rPr>
        <w:t>router.default.svc.cluster.local</w:t>
      </w:r>
      <w:r>
        <w:rPr>
          <w:rFonts w:hint="eastAsia"/>
          <w:b/>
          <w:color w:val="FF0000"/>
        </w:rPr>
        <w:t>，定义顶级域，相当于：</w:t>
      </w:r>
      <w:r>
        <w:rPr>
          <w:rFonts w:hint="eastAsia"/>
          <w:b/>
          <w:color w:val="FF0000"/>
        </w:rPr>
        <w:t>*</w:t>
      </w:r>
      <w:r>
        <w:rPr>
          <w:b/>
          <w:color w:val="FF0000"/>
        </w:rPr>
        <w:t>.</w:t>
      </w:r>
      <w:r w:rsidRPr="005B797A">
        <w:rPr>
          <w:b/>
          <w:color w:val="FF0000"/>
        </w:rPr>
        <w:t xml:space="preserve"> router.default.svc.cluster.local</w:t>
      </w:r>
      <w:r>
        <w:rPr>
          <w:rFonts w:hint="eastAsia"/>
          <w:b/>
          <w:color w:val="FF0000"/>
        </w:rPr>
        <w:t>（这个可以自定义，本次实践都是使用</w:t>
      </w:r>
      <w:r>
        <w:rPr>
          <w:rFonts w:hint="eastAsia"/>
          <w:b/>
          <w:color w:val="FF0000"/>
        </w:rPr>
        <w:t>openshift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origin</w:t>
      </w:r>
      <w:r>
        <w:rPr>
          <w:rFonts w:hint="eastAsia"/>
          <w:b/>
          <w:color w:val="FF0000"/>
        </w:rPr>
        <w:t>自动生成的子域名）</w:t>
      </w:r>
    </w:p>
    <w:p w14:paraId="38F66225" w14:textId="53419EA2" w:rsidR="00DE6AEC" w:rsidRDefault="00DE6AEC" w:rsidP="000C036C">
      <w:r>
        <w:rPr>
          <w:noProof/>
        </w:rPr>
        <w:drawing>
          <wp:inline distT="0" distB="0" distL="0" distR="0" wp14:anchorId="176F827F" wp14:editId="2BEE0D37">
            <wp:extent cx="3076190" cy="800000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57DC" w14:textId="5D32044F" w:rsidR="003978C0" w:rsidRDefault="003978C0" w:rsidP="000C036C">
      <w:pPr>
        <w:rPr>
          <w:b/>
          <w:color w:val="FF0000"/>
        </w:rPr>
      </w:pPr>
      <w:r>
        <w:t>PS</w:t>
      </w:r>
      <w:r>
        <w:rPr>
          <w:rFonts w:hint="eastAsia"/>
        </w:rPr>
        <w:t>：创建此文件</w:t>
      </w:r>
      <w:r w:rsidRPr="003978C0">
        <w:rPr>
          <w:b/>
          <w:color w:val="FF0000"/>
        </w:rPr>
        <w:t>/var/named/dynamic/lab.com.zone</w:t>
      </w:r>
    </w:p>
    <w:p w14:paraId="1FE0459F" w14:textId="018D5C35" w:rsidR="00DD3854" w:rsidRDefault="00DD3854" w:rsidP="000C036C">
      <w:r w:rsidRPr="00DD3854">
        <w:rPr>
          <w:b/>
        </w:rPr>
        <w:t>&gt;</w:t>
      </w:r>
      <w:r w:rsidRPr="00DD3854">
        <w:t>vim /var/named/dynamic/lab.com.zone</w:t>
      </w:r>
    </w:p>
    <w:p w14:paraId="27170006" w14:textId="4C95FE36" w:rsidR="00DD3854" w:rsidRDefault="00DD3854" w:rsidP="000C036C">
      <w:r>
        <w:rPr>
          <w:rFonts w:hint="eastAsia"/>
        </w:rPr>
        <w:t>添加以下内容：</w:t>
      </w:r>
    </w:p>
    <w:p w14:paraId="1AB990B5" w14:textId="77777777" w:rsidR="00DD3854" w:rsidRPr="00DD3854" w:rsidRDefault="00DD3854" w:rsidP="00DD3854">
      <w:pPr>
        <w:rPr>
          <w:i/>
        </w:rPr>
      </w:pPr>
      <w:r w:rsidRPr="00DD3854">
        <w:rPr>
          <w:i/>
        </w:rPr>
        <w:t>$TTL 3H</w:t>
      </w:r>
    </w:p>
    <w:p w14:paraId="5BF1240D" w14:textId="77777777" w:rsidR="00DD3854" w:rsidRPr="00DD3854" w:rsidRDefault="00DD3854" w:rsidP="00DD3854">
      <w:pPr>
        <w:rPr>
          <w:i/>
        </w:rPr>
      </w:pPr>
      <w:r w:rsidRPr="00DD3854">
        <w:rPr>
          <w:i/>
        </w:rPr>
        <w:t>@       IN SOA  dns1.lab.com. rname.lab.com. (</w:t>
      </w:r>
    </w:p>
    <w:p w14:paraId="4D00FEAF" w14:textId="77777777" w:rsidR="00DD3854" w:rsidRPr="00DD3854" w:rsidRDefault="00DD3854" w:rsidP="00DD3854">
      <w:pPr>
        <w:rPr>
          <w:i/>
        </w:rPr>
      </w:pPr>
      <w:r w:rsidRPr="00DD3854">
        <w:rPr>
          <w:i/>
        </w:rPr>
        <w:t xml:space="preserve">                                      0       ; serial</w:t>
      </w:r>
    </w:p>
    <w:p w14:paraId="3A3751FF" w14:textId="77777777" w:rsidR="00DD3854" w:rsidRPr="00DD3854" w:rsidRDefault="00DD3854" w:rsidP="00DD3854">
      <w:pPr>
        <w:rPr>
          <w:i/>
        </w:rPr>
      </w:pPr>
      <w:r w:rsidRPr="00DD3854">
        <w:rPr>
          <w:i/>
        </w:rPr>
        <w:t xml:space="preserve">                                      1D      ; refresh</w:t>
      </w:r>
    </w:p>
    <w:p w14:paraId="775175FB" w14:textId="77777777" w:rsidR="00DD3854" w:rsidRPr="00DD3854" w:rsidRDefault="00DD3854" w:rsidP="00DD3854">
      <w:pPr>
        <w:rPr>
          <w:i/>
        </w:rPr>
      </w:pPr>
      <w:r w:rsidRPr="00DD3854">
        <w:rPr>
          <w:i/>
        </w:rPr>
        <w:t xml:space="preserve">                                      1H      ; retry</w:t>
      </w:r>
    </w:p>
    <w:p w14:paraId="0B280FEE" w14:textId="77777777" w:rsidR="00DD3854" w:rsidRPr="00DD3854" w:rsidRDefault="00DD3854" w:rsidP="00DD3854">
      <w:pPr>
        <w:rPr>
          <w:i/>
        </w:rPr>
      </w:pPr>
      <w:r w:rsidRPr="00DD3854">
        <w:rPr>
          <w:i/>
        </w:rPr>
        <w:t xml:space="preserve">                                      1W      ; expire</w:t>
      </w:r>
    </w:p>
    <w:p w14:paraId="1AF7C6C0" w14:textId="77777777" w:rsidR="00DD3854" w:rsidRPr="00DD3854" w:rsidRDefault="00DD3854" w:rsidP="00DD3854">
      <w:pPr>
        <w:rPr>
          <w:i/>
        </w:rPr>
      </w:pPr>
      <w:r w:rsidRPr="00DD3854">
        <w:rPr>
          <w:i/>
        </w:rPr>
        <w:t xml:space="preserve">                                      3H )    ; minimum</w:t>
      </w:r>
    </w:p>
    <w:p w14:paraId="2E906A73" w14:textId="77777777" w:rsidR="00DD3854" w:rsidRPr="00DD3854" w:rsidRDefault="00DD3854" w:rsidP="00DD3854">
      <w:pPr>
        <w:rPr>
          <w:i/>
        </w:rPr>
      </w:pPr>
      <w:r w:rsidRPr="00DD3854">
        <w:rPr>
          <w:i/>
        </w:rPr>
        <w:t xml:space="preserve">      NS              dns1.lab.com.</w:t>
      </w:r>
    </w:p>
    <w:p w14:paraId="7550882E" w14:textId="0953E50A" w:rsidR="00DD3854" w:rsidRPr="00DD3854" w:rsidRDefault="00DD3854" w:rsidP="00DD3854">
      <w:pPr>
        <w:rPr>
          <w:i/>
        </w:rPr>
      </w:pPr>
      <w:r w:rsidRPr="00DD3854">
        <w:rPr>
          <w:i/>
        </w:rPr>
        <w:t xml:space="preserve">dns1    IN      A       </w:t>
      </w:r>
      <w:r w:rsidRPr="009B55A9">
        <w:rPr>
          <w:b/>
          <w:i/>
          <w:color w:val="FF0000"/>
        </w:rPr>
        <w:t>192.168.</w:t>
      </w:r>
      <w:r w:rsidRPr="009B55A9">
        <w:rPr>
          <w:rFonts w:hint="eastAsia"/>
          <w:b/>
          <w:i/>
          <w:color w:val="FF0000"/>
        </w:rPr>
        <w:t>200</w:t>
      </w:r>
      <w:r w:rsidRPr="009B55A9">
        <w:rPr>
          <w:b/>
          <w:i/>
          <w:color w:val="FF0000"/>
        </w:rPr>
        <w:t>.</w:t>
      </w:r>
      <w:r w:rsidR="00CA3085" w:rsidRPr="009B55A9">
        <w:rPr>
          <w:rFonts w:hint="eastAsia"/>
          <w:b/>
          <w:i/>
          <w:color w:val="FF0000"/>
        </w:rPr>
        <w:t>56</w:t>
      </w:r>
    </w:p>
    <w:p w14:paraId="31464445" w14:textId="1E1BFF06" w:rsidR="00DD3854" w:rsidRPr="00DD3854" w:rsidRDefault="00DD3854" w:rsidP="00DD3854">
      <w:pPr>
        <w:rPr>
          <w:i/>
        </w:rPr>
      </w:pPr>
      <w:r w:rsidRPr="00DD3854">
        <w:rPr>
          <w:i/>
        </w:rPr>
        <w:t xml:space="preserve">*       IN      A       </w:t>
      </w:r>
      <w:r w:rsidRPr="009B55A9">
        <w:rPr>
          <w:b/>
          <w:i/>
          <w:color w:val="FF0000"/>
        </w:rPr>
        <w:t>192.168.</w:t>
      </w:r>
      <w:r w:rsidRPr="009B55A9">
        <w:rPr>
          <w:rFonts w:hint="eastAsia"/>
          <w:b/>
          <w:i/>
          <w:color w:val="FF0000"/>
        </w:rPr>
        <w:t>200</w:t>
      </w:r>
      <w:r w:rsidRPr="009B55A9">
        <w:rPr>
          <w:b/>
          <w:i/>
          <w:color w:val="FF0000"/>
        </w:rPr>
        <w:t>.</w:t>
      </w:r>
      <w:r w:rsidR="00CA3085" w:rsidRPr="009B55A9">
        <w:rPr>
          <w:rFonts w:hint="eastAsia"/>
          <w:b/>
          <w:i/>
          <w:color w:val="FF0000"/>
        </w:rPr>
        <w:t>56</w:t>
      </w:r>
    </w:p>
    <w:p w14:paraId="1DB0B316" w14:textId="3879649C" w:rsidR="00DD3854" w:rsidRDefault="001D7FCB" w:rsidP="00D331D4">
      <w:pPr>
        <w:jc w:val="left"/>
        <w:rPr>
          <w:b/>
          <w:color w:val="FF0000"/>
        </w:rPr>
      </w:pPr>
      <w:r>
        <w:rPr>
          <w:rFonts w:hint="eastAsia"/>
        </w:rPr>
        <w:t>PS</w:t>
      </w:r>
      <w:r>
        <w:rPr>
          <w:rFonts w:hint="eastAsia"/>
        </w:rPr>
        <w:t>：</w:t>
      </w:r>
      <w:r w:rsidRPr="00CC45F4">
        <w:rPr>
          <w:b/>
          <w:color w:val="FF0000"/>
        </w:rPr>
        <w:t>192.168.</w:t>
      </w:r>
      <w:r w:rsidRPr="00CC45F4">
        <w:rPr>
          <w:rFonts w:hint="eastAsia"/>
          <w:b/>
          <w:color w:val="FF0000"/>
        </w:rPr>
        <w:t>200</w:t>
      </w:r>
      <w:r w:rsidRPr="00CC45F4">
        <w:rPr>
          <w:b/>
          <w:color w:val="FF0000"/>
        </w:rPr>
        <w:t>.</w:t>
      </w:r>
      <w:r w:rsidR="00CA3085">
        <w:rPr>
          <w:rFonts w:hint="eastAsia"/>
          <w:b/>
          <w:color w:val="FF0000"/>
        </w:rPr>
        <w:t>56</w:t>
      </w:r>
      <w:r w:rsidRPr="00CC45F4">
        <w:rPr>
          <w:rFonts w:hint="eastAsia"/>
          <w:b/>
          <w:color w:val="FF0000"/>
        </w:rPr>
        <w:t>，是</w:t>
      </w:r>
      <w:r w:rsidR="00CA3085">
        <w:rPr>
          <w:rFonts w:hint="eastAsia"/>
          <w:b/>
          <w:color w:val="FF0000"/>
        </w:rPr>
        <w:t>需要解析的目标</w:t>
      </w:r>
      <w:r w:rsidRPr="00CC45F4">
        <w:rPr>
          <w:rFonts w:hint="eastAsia"/>
          <w:b/>
          <w:color w:val="FF0000"/>
        </w:rPr>
        <w:t>服务器</w:t>
      </w:r>
      <w:r w:rsidRPr="00CC45F4">
        <w:rPr>
          <w:rFonts w:hint="eastAsia"/>
          <w:b/>
          <w:color w:val="FF0000"/>
        </w:rPr>
        <w:t>ip</w:t>
      </w:r>
      <w:r w:rsidR="00D331D4">
        <w:rPr>
          <w:rFonts w:hint="eastAsia"/>
          <w:b/>
          <w:color w:val="FF0000"/>
        </w:rPr>
        <w:t>，例如我要解析域名</w:t>
      </w:r>
      <w:r w:rsidR="00D331D4">
        <w:rPr>
          <w:rFonts w:hint="eastAsia"/>
          <w:b/>
          <w:color w:val="FF0000"/>
        </w:rPr>
        <w:t>[</w:t>
      </w:r>
      <w:r w:rsidR="00D331D4" w:rsidRPr="00D331D4">
        <w:rPr>
          <w:b/>
          <w:color w:val="FF0000"/>
        </w:rPr>
        <w:t>mybank-mybank.router.default.svc.cluster.local</w:t>
      </w:r>
      <w:r w:rsidR="00D331D4">
        <w:rPr>
          <w:rFonts w:hint="eastAsia"/>
          <w:b/>
          <w:color w:val="FF0000"/>
        </w:rPr>
        <w:t>]</w:t>
      </w:r>
      <w:r w:rsidR="00D331D4">
        <w:rPr>
          <w:rFonts w:hint="eastAsia"/>
          <w:b/>
          <w:color w:val="FF0000"/>
        </w:rPr>
        <w:t>到服务器</w:t>
      </w:r>
      <w:r w:rsidR="00D331D4">
        <w:rPr>
          <w:rFonts w:hint="eastAsia"/>
          <w:b/>
          <w:color w:val="FF0000"/>
        </w:rPr>
        <w:t>[192.168.200.56]</w:t>
      </w:r>
    </w:p>
    <w:p w14:paraId="1BCC9C5B" w14:textId="31F0595F" w:rsidR="00E707AE" w:rsidRDefault="00DF7950" w:rsidP="00DD385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CA16B20" wp14:editId="07978DC2">
            <wp:extent cx="3885714" cy="1942857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DE4B" w14:textId="34950ECB" w:rsidR="0022564F" w:rsidRDefault="0022564F" w:rsidP="0022564F">
      <w:pPr>
        <w:pStyle w:val="3"/>
      </w:pPr>
      <w:bookmarkStart w:id="70" w:name="_Toc495742421"/>
      <w:r>
        <w:rPr>
          <w:rFonts w:hint="eastAsia"/>
        </w:rPr>
        <w:t>添加</w:t>
      </w:r>
      <w:r>
        <w:rPr>
          <w:rFonts w:hint="eastAsia"/>
        </w:rPr>
        <w:t>nameserver</w:t>
      </w:r>
      <w:bookmarkEnd w:id="70"/>
    </w:p>
    <w:p w14:paraId="55655BE2" w14:textId="1062E2FB" w:rsidR="0022564F" w:rsidRDefault="00664505" w:rsidP="0022564F">
      <w:r>
        <w:t>&gt;</w:t>
      </w:r>
      <w:r>
        <w:rPr>
          <w:rFonts w:hint="eastAsia"/>
        </w:rPr>
        <w:t>vim</w:t>
      </w:r>
      <w:r>
        <w:t xml:space="preserve"> </w:t>
      </w:r>
      <w:r w:rsidRPr="00664505">
        <w:t>/etc/resolv.conf</w:t>
      </w:r>
    </w:p>
    <w:p w14:paraId="3CAA5E85" w14:textId="6739F282" w:rsidR="00664505" w:rsidRDefault="00664505" w:rsidP="0022564F">
      <w:r>
        <w:rPr>
          <w:rFonts w:hint="eastAsia"/>
        </w:rPr>
        <w:t>添加以下内容：</w:t>
      </w:r>
    </w:p>
    <w:p w14:paraId="3519595E" w14:textId="051F932C" w:rsidR="00664505" w:rsidRDefault="00664505" w:rsidP="0022564F">
      <w:r>
        <w:t xml:space="preserve">nameserver </w:t>
      </w:r>
      <w:r w:rsidR="00B56059">
        <w:rPr>
          <w:rFonts w:hint="eastAsia"/>
        </w:rPr>
        <w:t>1</w:t>
      </w:r>
      <w:r>
        <w:rPr>
          <w:rFonts w:hint="eastAsia"/>
        </w:rPr>
        <w:t>92.168.200.57</w:t>
      </w:r>
    </w:p>
    <w:p w14:paraId="7591C2B8" w14:textId="2934005B" w:rsidR="0049314E" w:rsidRPr="0022564F" w:rsidRDefault="0049314E" w:rsidP="0022564F">
      <w:r>
        <w:rPr>
          <w:noProof/>
        </w:rPr>
        <w:drawing>
          <wp:inline distT="0" distB="0" distL="0" distR="0" wp14:anchorId="4AFE5A5B" wp14:editId="1ADD30D9">
            <wp:extent cx="2952381" cy="885714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A010" w14:textId="76A513B3" w:rsidR="001B2CBA" w:rsidRDefault="00982DB2" w:rsidP="00DA4213">
      <w:r>
        <w:rPr>
          <w:rFonts w:hint="eastAsia"/>
        </w:rPr>
        <w:t>PS</w:t>
      </w:r>
      <w:r>
        <w:rPr>
          <w:rFonts w:hint="eastAsia"/>
        </w:rPr>
        <w:t>：</w:t>
      </w:r>
      <w:r w:rsidRPr="00B90A55">
        <w:rPr>
          <w:rFonts w:hint="eastAsia"/>
          <w:b/>
          <w:color w:val="FF0000"/>
        </w:rPr>
        <w:t>注意</w:t>
      </w:r>
      <w:r w:rsidRPr="00B90A55">
        <w:rPr>
          <w:rFonts w:hint="eastAsia"/>
          <w:b/>
          <w:color w:val="FF0000"/>
        </w:rPr>
        <w:t>nameserver</w:t>
      </w:r>
      <w:r w:rsidRPr="00B90A55">
        <w:rPr>
          <w:rFonts w:hint="eastAsia"/>
          <w:b/>
          <w:color w:val="FF0000"/>
        </w:rPr>
        <w:t>是</w:t>
      </w:r>
      <w:r w:rsidRPr="00B90A55">
        <w:rPr>
          <w:rFonts w:hint="eastAsia"/>
          <w:b/>
          <w:color w:val="FF0000"/>
        </w:rPr>
        <w:t>192.168.200.57</w:t>
      </w:r>
      <w:r w:rsidRPr="00B90A55">
        <w:rPr>
          <w:rFonts w:hint="eastAsia"/>
          <w:b/>
          <w:color w:val="FF0000"/>
        </w:rPr>
        <w:t>，并不是</w:t>
      </w:r>
      <w:r w:rsidRPr="00B90A55">
        <w:rPr>
          <w:rFonts w:hint="eastAsia"/>
          <w:b/>
          <w:color w:val="FF0000"/>
        </w:rPr>
        <w:t>192.168.200.56</w:t>
      </w:r>
    </w:p>
    <w:p w14:paraId="3EE25240" w14:textId="455E8865" w:rsidR="00D03E0A" w:rsidRPr="00D03E0A" w:rsidRDefault="00EB6764" w:rsidP="00D03E0A">
      <w:pPr>
        <w:pStyle w:val="2"/>
      </w:pPr>
      <w:bookmarkStart w:id="71" w:name="_Toc495742422"/>
      <w:r>
        <w:rPr>
          <w:rFonts w:hint="eastAsia"/>
        </w:rPr>
        <w:t>增加</w:t>
      </w:r>
      <w:r>
        <w:rPr>
          <w:rFonts w:hint="eastAsia"/>
        </w:rPr>
        <w:t>named</w:t>
      </w:r>
      <w:r>
        <w:rPr>
          <w:rFonts w:hint="eastAsia"/>
        </w:rPr>
        <w:t>对文件的权限</w:t>
      </w:r>
      <w:bookmarkEnd w:id="71"/>
    </w:p>
    <w:p w14:paraId="1BEA7E6C" w14:textId="342BD74F" w:rsidR="00EB6764" w:rsidRDefault="0022564F" w:rsidP="00EB6764">
      <w:r>
        <w:rPr>
          <w:rFonts w:hint="eastAsia"/>
        </w:rPr>
        <w:t>&gt;</w:t>
      </w:r>
      <w:r w:rsidRPr="0022564F">
        <w:t>chown named:named /etc/named.conf</w:t>
      </w:r>
    </w:p>
    <w:p w14:paraId="10EFC266" w14:textId="60333284" w:rsidR="0022564F" w:rsidRDefault="0022564F" w:rsidP="00EB6764">
      <w:r>
        <w:t>&gt;</w:t>
      </w:r>
      <w:r w:rsidRPr="0022564F">
        <w:t>chown 755 /etc/named.conf</w:t>
      </w:r>
    </w:p>
    <w:p w14:paraId="56A35C36" w14:textId="7BE9ABBF" w:rsidR="00D03E0A" w:rsidRDefault="00D03E0A" w:rsidP="00EB6764">
      <w:r>
        <w:t>&gt;</w:t>
      </w:r>
      <w:r w:rsidRPr="00D03E0A">
        <w:t>chown named /var/named/dynamic/lab.com.zone</w:t>
      </w:r>
    </w:p>
    <w:p w14:paraId="253BAD1C" w14:textId="658DADC4" w:rsidR="008D36F2" w:rsidRDefault="008D36F2" w:rsidP="008D36F2">
      <w:pPr>
        <w:pStyle w:val="2"/>
      </w:pPr>
      <w:bookmarkStart w:id="72" w:name="_Toc495742423"/>
      <w:r>
        <w:rPr>
          <w:rFonts w:hint="eastAsia"/>
        </w:rPr>
        <w:t>重启服务</w:t>
      </w:r>
      <w:bookmarkEnd w:id="72"/>
    </w:p>
    <w:p w14:paraId="07501CFC" w14:textId="0E74CA54" w:rsidR="008D36F2" w:rsidRDefault="00866D3E" w:rsidP="008D36F2">
      <w:r>
        <w:rPr>
          <w:rFonts w:hint="eastAsia"/>
        </w:rPr>
        <w:t>&gt;</w:t>
      </w:r>
      <w:r w:rsidRPr="00866D3E">
        <w:t>service named restart</w:t>
      </w:r>
    </w:p>
    <w:p w14:paraId="3182C0F9" w14:textId="5844179E" w:rsidR="00866D3E" w:rsidRDefault="00866D3E" w:rsidP="008D36F2">
      <w:r>
        <w:rPr>
          <w:rFonts w:hint="eastAsia"/>
        </w:rPr>
        <w:t>查看服务状态：</w:t>
      </w:r>
    </w:p>
    <w:p w14:paraId="474AF8DE" w14:textId="655B9EEF" w:rsidR="00866D3E" w:rsidRDefault="00866D3E" w:rsidP="008D36F2">
      <w:r>
        <w:rPr>
          <w:rFonts w:hint="eastAsia"/>
        </w:rPr>
        <w:t>&gt;</w:t>
      </w:r>
      <w:r w:rsidRPr="00866D3E">
        <w:t>systemctl status named</w:t>
      </w:r>
    </w:p>
    <w:p w14:paraId="06ED214D" w14:textId="6A6F7EB9" w:rsidR="00866D3E" w:rsidRDefault="00CF1F78" w:rsidP="008D36F2">
      <w:r>
        <w:rPr>
          <w:noProof/>
        </w:rPr>
        <w:lastRenderedPageBreak/>
        <w:drawing>
          <wp:inline distT="0" distB="0" distL="0" distR="0" wp14:anchorId="525D8062" wp14:editId="370B6AFF">
            <wp:extent cx="6151880" cy="217360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AD50" w14:textId="48AF1BCE" w:rsidR="008104B9" w:rsidRDefault="008104B9" w:rsidP="008104B9">
      <w:pPr>
        <w:pStyle w:val="2"/>
      </w:pPr>
      <w:bookmarkStart w:id="73" w:name="_Toc495742424"/>
      <w:r>
        <w:rPr>
          <w:rFonts w:hint="eastAsia"/>
        </w:rPr>
        <w:t>验证</w:t>
      </w:r>
      <w:bookmarkEnd w:id="73"/>
    </w:p>
    <w:p w14:paraId="512DA319" w14:textId="12BCDCD4" w:rsidR="004317BC" w:rsidRPr="004317BC" w:rsidRDefault="004317BC" w:rsidP="004317BC">
      <w:pPr>
        <w:pStyle w:val="3"/>
      </w:pPr>
      <w:bookmarkStart w:id="74" w:name="_Toc495742425"/>
      <w:r>
        <w:rPr>
          <w:rFonts w:hint="eastAsia"/>
        </w:rPr>
        <w:t>服务器验证</w:t>
      </w:r>
      <w:bookmarkEnd w:id="74"/>
    </w:p>
    <w:p w14:paraId="00CA8FC5" w14:textId="1D77F3E6" w:rsidR="008104B9" w:rsidRDefault="008443DF" w:rsidP="008104B9">
      <w:r>
        <w:rPr>
          <w:rFonts w:hint="eastAsia"/>
        </w:rPr>
        <w:t>&gt;</w:t>
      </w:r>
      <w:r w:rsidRPr="008443DF">
        <w:t xml:space="preserve"> nslookup abc.router.default.svc.cluster.local</w:t>
      </w:r>
    </w:p>
    <w:p w14:paraId="1DD4819E" w14:textId="151099E8" w:rsidR="008443DF" w:rsidRDefault="008D3FB1" w:rsidP="008104B9">
      <w:r>
        <w:rPr>
          <w:noProof/>
        </w:rPr>
        <w:drawing>
          <wp:inline distT="0" distB="0" distL="0" distR="0" wp14:anchorId="38ED2170" wp14:editId="7C289C73">
            <wp:extent cx="4209524" cy="980952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693A" w14:textId="265D5009" w:rsidR="004317BC" w:rsidRDefault="004317BC" w:rsidP="008104B9">
      <w:r>
        <w:rPr>
          <w:rFonts w:hint="eastAsia"/>
        </w:rPr>
        <w:t>说明服务器访问子域名成功。</w:t>
      </w:r>
    </w:p>
    <w:p w14:paraId="64D439AA" w14:textId="7923E13D" w:rsidR="004317BC" w:rsidRDefault="004317BC" w:rsidP="004317BC">
      <w:pPr>
        <w:pStyle w:val="3"/>
      </w:pPr>
      <w:bookmarkStart w:id="75" w:name="_Toc495742426"/>
      <w:r>
        <w:rPr>
          <w:rFonts w:hint="eastAsia"/>
        </w:rPr>
        <w:t>客户端验证</w:t>
      </w:r>
      <w:bookmarkEnd w:id="75"/>
    </w:p>
    <w:p w14:paraId="41D7E954" w14:textId="65FC91DD" w:rsidR="00187B3A" w:rsidRDefault="00187B3A" w:rsidP="002C3B1E">
      <w:pPr>
        <w:jc w:val="left"/>
      </w:pPr>
      <w:r>
        <w:rPr>
          <w:rFonts w:hint="eastAsia"/>
        </w:rPr>
        <w:t>PC</w:t>
      </w:r>
      <w:r>
        <w:rPr>
          <w:rFonts w:hint="eastAsia"/>
        </w:rPr>
        <w:t>客户端访问</w:t>
      </w:r>
      <w:r>
        <w:rPr>
          <w:rFonts w:hint="eastAsia"/>
        </w:rPr>
        <w:t>dns</w:t>
      </w:r>
      <w:r>
        <w:rPr>
          <w:rFonts w:hint="eastAsia"/>
        </w:rPr>
        <w:t>，需要设置</w:t>
      </w:r>
      <w:r>
        <w:rPr>
          <w:rFonts w:hint="eastAsia"/>
        </w:rPr>
        <w:t>dns</w:t>
      </w:r>
      <w:r>
        <w:rPr>
          <w:rFonts w:hint="eastAsia"/>
        </w:rPr>
        <w:t>服务器地址</w:t>
      </w:r>
      <w:r w:rsidR="002C3B1E">
        <w:rPr>
          <w:rFonts w:hint="eastAsia"/>
        </w:rPr>
        <w:t>（本次试验是在以太网下配置，设置到无线连接无效，请高手解释）</w:t>
      </w:r>
      <w:r>
        <w:rPr>
          <w:rFonts w:hint="eastAsia"/>
        </w:rPr>
        <w:t>：</w:t>
      </w:r>
    </w:p>
    <w:p w14:paraId="2574AEA4" w14:textId="34CA3632" w:rsidR="002C3B1E" w:rsidRDefault="002C3B1E" w:rsidP="002C3B1E">
      <w:pPr>
        <w:jc w:val="left"/>
      </w:pPr>
      <w:r>
        <w:rPr>
          <w:noProof/>
        </w:rPr>
        <w:drawing>
          <wp:inline distT="0" distB="0" distL="0" distR="0" wp14:anchorId="4C8DFE18" wp14:editId="7E59C810">
            <wp:extent cx="5228571" cy="1780952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B3EC" w14:textId="386CB75C" w:rsidR="00187B3A" w:rsidRDefault="00416104" w:rsidP="008104B9">
      <w:r>
        <w:rPr>
          <w:noProof/>
        </w:rPr>
        <w:lastRenderedPageBreak/>
        <w:drawing>
          <wp:inline distT="0" distB="0" distL="0" distR="0" wp14:anchorId="3DC30516" wp14:editId="566CA2E6">
            <wp:extent cx="6151880" cy="295656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0C7E" w14:textId="48A35CA4" w:rsidR="00187B3A" w:rsidRDefault="00187B3A" w:rsidP="008104B9">
      <w:r>
        <w:rPr>
          <w:rFonts w:hint="eastAsia"/>
        </w:rPr>
        <w:t>验证客户端：</w:t>
      </w:r>
    </w:p>
    <w:p w14:paraId="3E25DCB7" w14:textId="4A65BF58" w:rsidR="00187B3A" w:rsidRDefault="00187B3A" w:rsidP="008104B9">
      <w:r>
        <w:rPr>
          <w:rFonts w:hint="eastAsia"/>
        </w:rPr>
        <w:t>&gt;</w:t>
      </w:r>
      <w:r w:rsidRPr="00187B3A">
        <w:t xml:space="preserve"> </w:t>
      </w:r>
      <w:r>
        <w:t xml:space="preserve">nslookup </w:t>
      </w:r>
      <w:r>
        <w:rPr>
          <w:rFonts w:hint="eastAsia"/>
        </w:rPr>
        <w:t>abc</w:t>
      </w:r>
      <w:r w:rsidRPr="00187B3A">
        <w:t>.router.default.svc.cluster.local</w:t>
      </w:r>
    </w:p>
    <w:p w14:paraId="6B83D3C4" w14:textId="70B7732B" w:rsidR="004B79B8" w:rsidRDefault="00723AE6" w:rsidP="008104B9">
      <w:r>
        <w:rPr>
          <w:noProof/>
        </w:rPr>
        <w:drawing>
          <wp:inline distT="0" distB="0" distL="0" distR="0" wp14:anchorId="48CA3CB8" wp14:editId="118841AD">
            <wp:extent cx="5533333" cy="1161905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3333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1E9D" w14:textId="72BE91B3" w:rsidR="00C24056" w:rsidRDefault="00C24056" w:rsidP="008104B9">
      <w:r>
        <w:rPr>
          <w:rFonts w:hint="eastAsia"/>
        </w:rPr>
        <w:t>说明子域名访问成功。</w:t>
      </w:r>
    </w:p>
    <w:p w14:paraId="4FBB5563" w14:textId="76AB9C09" w:rsidR="007547DB" w:rsidRDefault="007547DB" w:rsidP="008104B9">
      <w:r>
        <w:rPr>
          <w:rFonts w:hint="eastAsia"/>
        </w:rPr>
        <w:t>访问应用效果</w:t>
      </w:r>
      <w:r w:rsidR="00341DA8">
        <w:rPr>
          <w:rFonts w:hint="eastAsia"/>
        </w:rPr>
        <w:t>，成功</w:t>
      </w:r>
      <w:r>
        <w:rPr>
          <w:rFonts w:hint="eastAsia"/>
        </w:rPr>
        <w:t>：</w:t>
      </w:r>
    </w:p>
    <w:p w14:paraId="58AB8929" w14:textId="1AE8F4F4" w:rsidR="007547DB" w:rsidRDefault="007547DB" w:rsidP="008104B9">
      <w:r>
        <w:rPr>
          <w:noProof/>
        </w:rPr>
        <w:lastRenderedPageBreak/>
        <w:drawing>
          <wp:inline distT="0" distB="0" distL="0" distR="0" wp14:anchorId="7609F2FA" wp14:editId="40E08075">
            <wp:extent cx="6151880" cy="293306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C57A" w14:textId="4624D826" w:rsidR="00D67600" w:rsidRPr="008104B9" w:rsidRDefault="00D67600" w:rsidP="008104B9">
      <w:r>
        <w:rPr>
          <w:rFonts w:hint="eastAsia"/>
        </w:rPr>
        <w:t>其他新应用也可以正常访问。</w:t>
      </w:r>
    </w:p>
    <w:sectPr w:rsidR="00D67600" w:rsidRPr="008104B9" w:rsidSect="00FC2673">
      <w:footerReference w:type="default" r:id="rId148"/>
      <w:pgSz w:w="12240" w:h="15840" w:code="1"/>
      <w:pgMar w:top="1418" w:right="1134" w:bottom="1134" w:left="1418" w:header="851" w:footer="284" w:gutter="0"/>
      <w:cols w:space="708"/>
      <w:docGrid w:type="linesAndChars" w:linePitch="360" w:charSpace="2085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1" w:author="weifj" w:date="2017-09-23T09:22:00Z" w:initials="weifj">
    <w:p w14:paraId="6B77EFF3" w14:textId="0E0239BB" w:rsidR="005F6180" w:rsidRDefault="005F6180">
      <w:pPr>
        <w:pStyle w:val="af1"/>
      </w:pPr>
      <w:r>
        <w:rPr>
          <w:rStyle w:val="af0"/>
        </w:rPr>
        <w:annotationRef/>
      </w:r>
      <w:r>
        <w:rPr>
          <w:rFonts w:hint="eastAsia"/>
        </w:rPr>
        <w:t>这个很重要，关联到</w:t>
      </w:r>
      <w:r>
        <w:rPr>
          <w:rFonts w:hint="eastAsia"/>
        </w:rPr>
        <w:t>openshfit</w:t>
      </w:r>
      <w:r>
        <w:rPr>
          <w:rFonts w:hint="eastAsia"/>
        </w:rPr>
        <w:t>的</w:t>
      </w:r>
      <w:r>
        <w:rPr>
          <w:rFonts w:hint="eastAsia"/>
        </w:rPr>
        <w:t>deploy</w:t>
      </w:r>
      <w:r>
        <w:rPr>
          <w:rFonts w:hint="eastAsia"/>
        </w:rPr>
        <w:t>配置，如果不对应，则流水线运行失败。</w:t>
      </w:r>
    </w:p>
  </w:comment>
  <w:comment w:id="13" w:author="weifj" w:date="2017-09-23T09:19:00Z" w:initials="weifj">
    <w:p w14:paraId="182A4E76" w14:textId="03EC97FD" w:rsidR="005F6180" w:rsidRDefault="005F6180">
      <w:pPr>
        <w:pStyle w:val="af1"/>
      </w:pPr>
      <w:r>
        <w:rPr>
          <w:rStyle w:val="af0"/>
        </w:rPr>
        <w:annotationRef/>
      </w:r>
      <w:r>
        <w:rPr>
          <w:rFonts w:hint="eastAsia"/>
        </w:rPr>
        <w:t>这个很重要，关联到</w:t>
      </w:r>
      <w:r>
        <w:rPr>
          <w:rFonts w:hint="eastAsia"/>
        </w:rPr>
        <w:t>openshfit</w:t>
      </w:r>
      <w:r>
        <w:rPr>
          <w:rFonts w:hint="eastAsia"/>
        </w:rPr>
        <w:t>的</w:t>
      </w:r>
      <w:r>
        <w:rPr>
          <w:rFonts w:hint="eastAsia"/>
        </w:rPr>
        <w:t>deploy</w:t>
      </w:r>
      <w:r>
        <w:rPr>
          <w:rFonts w:hint="eastAsia"/>
        </w:rPr>
        <w:t>配置，如果不对应，则流水线运行失败。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B77EFF3" w15:done="0"/>
  <w15:commentEx w15:paraId="182A4E7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D59D24" w14:textId="77777777" w:rsidR="00A0625B" w:rsidRDefault="00A0625B">
      <w:r>
        <w:separator/>
      </w:r>
    </w:p>
  </w:endnote>
  <w:endnote w:type="continuationSeparator" w:id="0">
    <w:p w14:paraId="77DA3FC1" w14:textId="77777777" w:rsidR="00A0625B" w:rsidRDefault="00A062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altName w:val="Palatino Linotype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10704A" w14:textId="77777777" w:rsidR="005F6180" w:rsidRPr="003D48E9" w:rsidRDefault="005F6180" w:rsidP="00D45D25">
    <w:pPr>
      <w:pStyle w:val="a6"/>
      <w:spacing w:line="240" w:lineRule="auto"/>
      <w:jc w:val="center"/>
    </w:pPr>
    <w:r w:rsidRPr="003C6E05">
      <w:rPr>
        <w:rFonts w:ascii="宋体" w:hAnsi="宋体" w:hint="eastAsia"/>
        <w:kern w:val="0"/>
        <w:sz w:val="20"/>
        <w:szCs w:val="20"/>
      </w:rPr>
      <w:t xml:space="preserve">第 </w:t>
    </w:r>
    <w:r w:rsidRPr="003C6E05">
      <w:rPr>
        <w:rFonts w:ascii="宋体" w:hAnsi="宋体"/>
        <w:kern w:val="0"/>
        <w:sz w:val="20"/>
        <w:szCs w:val="20"/>
      </w:rPr>
      <w:fldChar w:fldCharType="begin"/>
    </w:r>
    <w:r w:rsidRPr="003C6E05">
      <w:rPr>
        <w:rFonts w:ascii="宋体" w:hAnsi="宋体"/>
        <w:kern w:val="0"/>
        <w:sz w:val="20"/>
        <w:szCs w:val="20"/>
      </w:rPr>
      <w:instrText xml:space="preserve"> PAGE </w:instrText>
    </w:r>
    <w:r w:rsidRPr="003C6E05">
      <w:rPr>
        <w:rFonts w:ascii="宋体" w:hAnsi="宋体"/>
        <w:kern w:val="0"/>
        <w:sz w:val="20"/>
        <w:szCs w:val="20"/>
      </w:rPr>
      <w:fldChar w:fldCharType="separate"/>
    </w:r>
    <w:r w:rsidR="0082065C">
      <w:rPr>
        <w:rFonts w:ascii="宋体" w:hAnsi="宋体"/>
        <w:noProof/>
        <w:kern w:val="0"/>
        <w:sz w:val="20"/>
        <w:szCs w:val="20"/>
      </w:rPr>
      <w:t>1</w:t>
    </w:r>
    <w:r w:rsidRPr="003C6E05">
      <w:rPr>
        <w:rFonts w:ascii="宋体" w:hAnsi="宋体"/>
        <w:kern w:val="0"/>
        <w:sz w:val="20"/>
        <w:szCs w:val="20"/>
      </w:rPr>
      <w:fldChar w:fldCharType="end"/>
    </w:r>
    <w:r w:rsidRPr="003C6E05">
      <w:rPr>
        <w:rFonts w:ascii="宋体" w:hAnsi="宋体" w:hint="eastAsia"/>
        <w:kern w:val="0"/>
        <w:sz w:val="20"/>
        <w:szCs w:val="20"/>
      </w:rPr>
      <w:t xml:space="preserve"> 页 共 </w:t>
    </w:r>
    <w:r w:rsidRPr="003C6E05">
      <w:rPr>
        <w:rFonts w:ascii="宋体" w:hAnsi="宋体"/>
        <w:kern w:val="0"/>
        <w:sz w:val="20"/>
        <w:szCs w:val="20"/>
      </w:rPr>
      <w:fldChar w:fldCharType="begin"/>
    </w:r>
    <w:r w:rsidRPr="003C6E05">
      <w:rPr>
        <w:rFonts w:ascii="宋体" w:hAnsi="宋体"/>
        <w:kern w:val="0"/>
        <w:sz w:val="20"/>
        <w:szCs w:val="20"/>
      </w:rPr>
      <w:instrText xml:space="preserve"> NUMPAGES </w:instrText>
    </w:r>
    <w:r w:rsidRPr="003C6E05">
      <w:rPr>
        <w:rFonts w:ascii="宋体" w:hAnsi="宋体"/>
        <w:kern w:val="0"/>
        <w:sz w:val="20"/>
        <w:szCs w:val="20"/>
      </w:rPr>
      <w:fldChar w:fldCharType="separate"/>
    </w:r>
    <w:r w:rsidR="0082065C">
      <w:rPr>
        <w:rFonts w:ascii="宋体" w:hAnsi="宋体"/>
        <w:noProof/>
        <w:kern w:val="0"/>
        <w:sz w:val="20"/>
        <w:szCs w:val="20"/>
      </w:rPr>
      <w:t>71</w:t>
    </w:r>
    <w:r w:rsidRPr="003C6E05">
      <w:rPr>
        <w:rFonts w:ascii="宋体" w:hAnsi="宋体"/>
        <w:kern w:val="0"/>
        <w:sz w:val="20"/>
        <w:szCs w:val="20"/>
      </w:rPr>
      <w:fldChar w:fldCharType="end"/>
    </w:r>
    <w:r w:rsidRPr="003C6E05">
      <w:rPr>
        <w:rFonts w:ascii="宋体" w:hAnsi="宋体" w:hint="eastAsia"/>
        <w:kern w:val="0"/>
        <w:sz w:val="20"/>
        <w:szCs w:val="20"/>
      </w:rPr>
      <w:t xml:space="preserve"> 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B3B968" w14:textId="77777777" w:rsidR="00A0625B" w:rsidRDefault="00A0625B">
      <w:r>
        <w:separator/>
      </w:r>
    </w:p>
  </w:footnote>
  <w:footnote w:type="continuationSeparator" w:id="0">
    <w:p w14:paraId="583D409E" w14:textId="77777777" w:rsidR="00A0625B" w:rsidRDefault="00A062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11.25pt;height:11.25pt" o:bullet="t">
        <v:imagedata r:id="rId1" o:title="mso1A"/>
      </v:shape>
    </w:pict>
  </w:numPicBullet>
  <w:abstractNum w:abstractNumId="0" w15:restartNumberingAfterBreak="0">
    <w:nsid w:val="07F43CA6"/>
    <w:multiLevelType w:val="multilevel"/>
    <w:tmpl w:val="D7E27D68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241B4E4D"/>
    <w:multiLevelType w:val="hybridMultilevel"/>
    <w:tmpl w:val="2BC6C4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C42439"/>
    <w:multiLevelType w:val="hybridMultilevel"/>
    <w:tmpl w:val="97123A8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EF47F1"/>
    <w:multiLevelType w:val="hybridMultilevel"/>
    <w:tmpl w:val="B0E61A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8485380"/>
    <w:multiLevelType w:val="hybridMultilevel"/>
    <w:tmpl w:val="3A706502"/>
    <w:lvl w:ilvl="0" w:tplc="04090007">
      <w:start w:val="1"/>
      <w:numFmt w:val="bullet"/>
      <w:lvlText w:val=""/>
      <w:lvlPicBulletId w:val="0"/>
      <w:lvlJc w:val="left"/>
      <w:pPr>
        <w:tabs>
          <w:tab w:val="num" w:pos="1190"/>
        </w:tabs>
        <w:ind w:left="119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610"/>
        </w:tabs>
        <w:ind w:left="161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2030"/>
        </w:tabs>
        <w:ind w:left="20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50"/>
        </w:tabs>
        <w:ind w:left="24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70"/>
        </w:tabs>
        <w:ind w:left="28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90"/>
        </w:tabs>
        <w:ind w:left="32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10"/>
        </w:tabs>
        <w:ind w:left="37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30"/>
        </w:tabs>
        <w:ind w:left="41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50"/>
        </w:tabs>
        <w:ind w:left="4550" w:hanging="420"/>
      </w:pPr>
      <w:rPr>
        <w:rFonts w:ascii="Wingdings" w:hAnsi="Wingdings" w:hint="default"/>
      </w:rPr>
    </w:lvl>
  </w:abstractNum>
  <w:abstractNum w:abstractNumId="5" w15:restartNumberingAfterBreak="0">
    <w:nsid w:val="3A9D5B09"/>
    <w:multiLevelType w:val="hybridMultilevel"/>
    <w:tmpl w:val="7B946F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60F6864"/>
    <w:multiLevelType w:val="multilevel"/>
    <w:tmpl w:val="1B5AB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D67AF0"/>
    <w:multiLevelType w:val="hybridMultilevel"/>
    <w:tmpl w:val="5BDA31F8"/>
    <w:lvl w:ilvl="0" w:tplc="FFFFFFFF">
      <w:start w:val="1"/>
      <w:numFmt w:val="bullet"/>
      <w:lvlText w:val=""/>
      <w:lvlJc w:val="left"/>
      <w:pPr>
        <w:tabs>
          <w:tab w:val="num" w:pos="845"/>
        </w:tabs>
        <w:ind w:left="845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1265"/>
        </w:tabs>
        <w:ind w:left="1265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85"/>
        </w:tabs>
        <w:ind w:left="1685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105"/>
        </w:tabs>
        <w:ind w:left="2105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525"/>
        </w:tabs>
        <w:ind w:left="2525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945"/>
        </w:tabs>
        <w:ind w:left="2945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365"/>
        </w:tabs>
        <w:ind w:left="3365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785"/>
        </w:tabs>
        <w:ind w:left="3785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205"/>
        </w:tabs>
        <w:ind w:left="4205" w:hanging="420"/>
      </w:pPr>
      <w:rPr>
        <w:rFonts w:ascii="Wingdings" w:hAnsi="Wingdings" w:hint="default"/>
      </w:rPr>
    </w:lvl>
  </w:abstractNum>
  <w:abstractNum w:abstractNumId="8" w15:restartNumberingAfterBreak="0">
    <w:nsid w:val="5F661425"/>
    <w:multiLevelType w:val="hybridMultilevel"/>
    <w:tmpl w:val="0C70A89A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 w15:restartNumberingAfterBreak="0">
    <w:nsid w:val="75E76036"/>
    <w:multiLevelType w:val="hybridMultilevel"/>
    <w:tmpl w:val="AE30DA8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7"/>
  </w:num>
  <w:num w:numId="10">
    <w:abstractNumId w:val="2"/>
  </w:num>
  <w:num w:numId="11">
    <w:abstractNumId w:val="5"/>
  </w:num>
  <w:num w:numId="12">
    <w:abstractNumId w:val="1"/>
  </w:num>
  <w:num w:numId="13">
    <w:abstractNumId w:val="8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9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6"/>
  </w:num>
  <w:num w:numId="31">
    <w:abstractNumId w:val="3"/>
  </w:num>
  <w:numIdMacAtCleanup w:val="2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eifj">
    <w15:presenceInfo w15:providerId="None" w15:userId="weifj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D01"/>
    <w:rsid w:val="00000B10"/>
    <w:rsid w:val="00001735"/>
    <w:rsid w:val="000017E3"/>
    <w:rsid w:val="00001F10"/>
    <w:rsid w:val="00002114"/>
    <w:rsid w:val="000026D0"/>
    <w:rsid w:val="00002BAE"/>
    <w:rsid w:val="00002C71"/>
    <w:rsid w:val="00003D0A"/>
    <w:rsid w:val="00004247"/>
    <w:rsid w:val="0000445F"/>
    <w:rsid w:val="00004812"/>
    <w:rsid w:val="00004927"/>
    <w:rsid w:val="000055A7"/>
    <w:rsid w:val="000058CE"/>
    <w:rsid w:val="00007079"/>
    <w:rsid w:val="000074C3"/>
    <w:rsid w:val="00007BAA"/>
    <w:rsid w:val="00011384"/>
    <w:rsid w:val="000115E2"/>
    <w:rsid w:val="00011806"/>
    <w:rsid w:val="0001262D"/>
    <w:rsid w:val="00014309"/>
    <w:rsid w:val="00014818"/>
    <w:rsid w:val="00016693"/>
    <w:rsid w:val="000166DA"/>
    <w:rsid w:val="00016AAB"/>
    <w:rsid w:val="00016D32"/>
    <w:rsid w:val="0001735D"/>
    <w:rsid w:val="00017DF2"/>
    <w:rsid w:val="000202FC"/>
    <w:rsid w:val="000214B7"/>
    <w:rsid w:val="00023A63"/>
    <w:rsid w:val="000246F6"/>
    <w:rsid w:val="00024DFD"/>
    <w:rsid w:val="00025D1B"/>
    <w:rsid w:val="0002639B"/>
    <w:rsid w:val="00026754"/>
    <w:rsid w:val="00026987"/>
    <w:rsid w:val="00026C1C"/>
    <w:rsid w:val="00027301"/>
    <w:rsid w:val="00027699"/>
    <w:rsid w:val="00030095"/>
    <w:rsid w:val="0003025C"/>
    <w:rsid w:val="0003062B"/>
    <w:rsid w:val="000306E2"/>
    <w:rsid w:val="00030B3B"/>
    <w:rsid w:val="00031C7F"/>
    <w:rsid w:val="00031D01"/>
    <w:rsid w:val="00031D4B"/>
    <w:rsid w:val="00033686"/>
    <w:rsid w:val="000339FE"/>
    <w:rsid w:val="00033A72"/>
    <w:rsid w:val="000362A7"/>
    <w:rsid w:val="000365A6"/>
    <w:rsid w:val="000368E2"/>
    <w:rsid w:val="000378C1"/>
    <w:rsid w:val="0003799A"/>
    <w:rsid w:val="00037F1C"/>
    <w:rsid w:val="00040751"/>
    <w:rsid w:val="0004181B"/>
    <w:rsid w:val="0004216A"/>
    <w:rsid w:val="0004241A"/>
    <w:rsid w:val="000431AD"/>
    <w:rsid w:val="000433EA"/>
    <w:rsid w:val="000440E2"/>
    <w:rsid w:val="00044A62"/>
    <w:rsid w:val="00044A87"/>
    <w:rsid w:val="00044DBF"/>
    <w:rsid w:val="00045309"/>
    <w:rsid w:val="0004591C"/>
    <w:rsid w:val="00045EF5"/>
    <w:rsid w:val="0004676D"/>
    <w:rsid w:val="00046B11"/>
    <w:rsid w:val="000473A4"/>
    <w:rsid w:val="000479BB"/>
    <w:rsid w:val="00047DAF"/>
    <w:rsid w:val="00050231"/>
    <w:rsid w:val="00051F2A"/>
    <w:rsid w:val="00052CF0"/>
    <w:rsid w:val="00052DB4"/>
    <w:rsid w:val="00052E9A"/>
    <w:rsid w:val="000538B6"/>
    <w:rsid w:val="000539BD"/>
    <w:rsid w:val="00054849"/>
    <w:rsid w:val="000564F1"/>
    <w:rsid w:val="00057DFC"/>
    <w:rsid w:val="0006037D"/>
    <w:rsid w:val="000604B0"/>
    <w:rsid w:val="000606D3"/>
    <w:rsid w:val="000613B9"/>
    <w:rsid w:val="00061644"/>
    <w:rsid w:val="00062A54"/>
    <w:rsid w:val="00063525"/>
    <w:rsid w:val="000639E3"/>
    <w:rsid w:val="00064D86"/>
    <w:rsid w:val="00065136"/>
    <w:rsid w:val="00065FC5"/>
    <w:rsid w:val="0006731E"/>
    <w:rsid w:val="00067E09"/>
    <w:rsid w:val="00070B47"/>
    <w:rsid w:val="00071152"/>
    <w:rsid w:val="00072D36"/>
    <w:rsid w:val="00073BC4"/>
    <w:rsid w:val="00073F88"/>
    <w:rsid w:val="000745EE"/>
    <w:rsid w:val="000756CD"/>
    <w:rsid w:val="00076022"/>
    <w:rsid w:val="00077E21"/>
    <w:rsid w:val="00080170"/>
    <w:rsid w:val="000801E1"/>
    <w:rsid w:val="00081745"/>
    <w:rsid w:val="00083817"/>
    <w:rsid w:val="00084255"/>
    <w:rsid w:val="00086487"/>
    <w:rsid w:val="000864A3"/>
    <w:rsid w:val="00086516"/>
    <w:rsid w:val="0009099B"/>
    <w:rsid w:val="0009138C"/>
    <w:rsid w:val="000914D9"/>
    <w:rsid w:val="0009300F"/>
    <w:rsid w:val="000937F6"/>
    <w:rsid w:val="00094001"/>
    <w:rsid w:val="00095545"/>
    <w:rsid w:val="00095F1E"/>
    <w:rsid w:val="00097711"/>
    <w:rsid w:val="0009782B"/>
    <w:rsid w:val="00097839"/>
    <w:rsid w:val="000A0847"/>
    <w:rsid w:val="000A127B"/>
    <w:rsid w:val="000A1E6A"/>
    <w:rsid w:val="000A21B7"/>
    <w:rsid w:val="000A31D2"/>
    <w:rsid w:val="000A3971"/>
    <w:rsid w:val="000A3DD0"/>
    <w:rsid w:val="000A547E"/>
    <w:rsid w:val="000A5784"/>
    <w:rsid w:val="000A5921"/>
    <w:rsid w:val="000A5C4B"/>
    <w:rsid w:val="000A695F"/>
    <w:rsid w:val="000B037D"/>
    <w:rsid w:val="000B0E4D"/>
    <w:rsid w:val="000B2468"/>
    <w:rsid w:val="000B32BE"/>
    <w:rsid w:val="000B3713"/>
    <w:rsid w:val="000B3FEC"/>
    <w:rsid w:val="000B417E"/>
    <w:rsid w:val="000B4A05"/>
    <w:rsid w:val="000B4D41"/>
    <w:rsid w:val="000B50A2"/>
    <w:rsid w:val="000B5827"/>
    <w:rsid w:val="000B5C07"/>
    <w:rsid w:val="000B5D4C"/>
    <w:rsid w:val="000B5F10"/>
    <w:rsid w:val="000B60CA"/>
    <w:rsid w:val="000B6A99"/>
    <w:rsid w:val="000B6E5D"/>
    <w:rsid w:val="000B732E"/>
    <w:rsid w:val="000B7C71"/>
    <w:rsid w:val="000B7ED0"/>
    <w:rsid w:val="000B7EF6"/>
    <w:rsid w:val="000C036C"/>
    <w:rsid w:val="000C0F98"/>
    <w:rsid w:val="000C1C66"/>
    <w:rsid w:val="000C2271"/>
    <w:rsid w:val="000C2609"/>
    <w:rsid w:val="000C31FB"/>
    <w:rsid w:val="000C33D9"/>
    <w:rsid w:val="000C49C3"/>
    <w:rsid w:val="000C533A"/>
    <w:rsid w:val="000C563F"/>
    <w:rsid w:val="000C5C31"/>
    <w:rsid w:val="000C6438"/>
    <w:rsid w:val="000C7634"/>
    <w:rsid w:val="000C77D5"/>
    <w:rsid w:val="000C7A0A"/>
    <w:rsid w:val="000D0B9A"/>
    <w:rsid w:val="000D29E5"/>
    <w:rsid w:val="000D3E01"/>
    <w:rsid w:val="000D44D4"/>
    <w:rsid w:val="000D510F"/>
    <w:rsid w:val="000D5FE0"/>
    <w:rsid w:val="000D72F7"/>
    <w:rsid w:val="000D757A"/>
    <w:rsid w:val="000E01CA"/>
    <w:rsid w:val="000E0410"/>
    <w:rsid w:val="000E121A"/>
    <w:rsid w:val="000E1AD0"/>
    <w:rsid w:val="000E1BE6"/>
    <w:rsid w:val="000E1E11"/>
    <w:rsid w:val="000E214D"/>
    <w:rsid w:val="000E24CB"/>
    <w:rsid w:val="000E2ABE"/>
    <w:rsid w:val="000E36BD"/>
    <w:rsid w:val="000E38EF"/>
    <w:rsid w:val="000E39E3"/>
    <w:rsid w:val="000E3B04"/>
    <w:rsid w:val="000E3E7B"/>
    <w:rsid w:val="000E4462"/>
    <w:rsid w:val="000E50B9"/>
    <w:rsid w:val="000E5BD5"/>
    <w:rsid w:val="000E6926"/>
    <w:rsid w:val="000F038B"/>
    <w:rsid w:val="000F0CD8"/>
    <w:rsid w:val="000F1BF7"/>
    <w:rsid w:val="000F1D10"/>
    <w:rsid w:val="000F2E17"/>
    <w:rsid w:val="000F3242"/>
    <w:rsid w:val="000F33F7"/>
    <w:rsid w:val="000F3CB1"/>
    <w:rsid w:val="000F4947"/>
    <w:rsid w:val="000F4BEE"/>
    <w:rsid w:val="000F5166"/>
    <w:rsid w:val="000F777A"/>
    <w:rsid w:val="00100AB7"/>
    <w:rsid w:val="00100F34"/>
    <w:rsid w:val="00101F6F"/>
    <w:rsid w:val="00103829"/>
    <w:rsid w:val="001042B7"/>
    <w:rsid w:val="00104DBE"/>
    <w:rsid w:val="00105EA5"/>
    <w:rsid w:val="0010604F"/>
    <w:rsid w:val="00106093"/>
    <w:rsid w:val="001076A9"/>
    <w:rsid w:val="00107C7E"/>
    <w:rsid w:val="00111024"/>
    <w:rsid w:val="001110FA"/>
    <w:rsid w:val="00113D46"/>
    <w:rsid w:val="001141CC"/>
    <w:rsid w:val="00114475"/>
    <w:rsid w:val="00114820"/>
    <w:rsid w:val="001151CE"/>
    <w:rsid w:val="001158D4"/>
    <w:rsid w:val="001176BA"/>
    <w:rsid w:val="00117BAA"/>
    <w:rsid w:val="00117BB6"/>
    <w:rsid w:val="001204E6"/>
    <w:rsid w:val="001234D4"/>
    <w:rsid w:val="00123A09"/>
    <w:rsid w:val="00123F06"/>
    <w:rsid w:val="00123F89"/>
    <w:rsid w:val="0012438C"/>
    <w:rsid w:val="001243BC"/>
    <w:rsid w:val="00124808"/>
    <w:rsid w:val="0012589F"/>
    <w:rsid w:val="001259EE"/>
    <w:rsid w:val="00126D4C"/>
    <w:rsid w:val="00126E71"/>
    <w:rsid w:val="0012736A"/>
    <w:rsid w:val="001279D5"/>
    <w:rsid w:val="00127DF5"/>
    <w:rsid w:val="00130B5B"/>
    <w:rsid w:val="00131299"/>
    <w:rsid w:val="00133B16"/>
    <w:rsid w:val="00134783"/>
    <w:rsid w:val="00136264"/>
    <w:rsid w:val="00136C40"/>
    <w:rsid w:val="001374A1"/>
    <w:rsid w:val="00137588"/>
    <w:rsid w:val="0014070D"/>
    <w:rsid w:val="00140BE4"/>
    <w:rsid w:val="00140F2C"/>
    <w:rsid w:val="0014203B"/>
    <w:rsid w:val="001444A8"/>
    <w:rsid w:val="00145F4F"/>
    <w:rsid w:val="00146794"/>
    <w:rsid w:val="001470B6"/>
    <w:rsid w:val="001479DA"/>
    <w:rsid w:val="00150009"/>
    <w:rsid w:val="00150284"/>
    <w:rsid w:val="00151382"/>
    <w:rsid w:val="001521C4"/>
    <w:rsid w:val="0015279B"/>
    <w:rsid w:val="001530C5"/>
    <w:rsid w:val="00153B48"/>
    <w:rsid w:val="00154189"/>
    <w:rsid w:val="00155858"/>
    <w:rsid w:val="0015612C"/>
    <w:rsid w:val="00156A7D"/>
    <w:rsid w:val="00157D32"/>
    <w:rsid w:val="00160557"/>
    <w:rsid w:val="001605C0"/>
    <w:rsid w:val="001610A5"/>
    <w:rsid w:val="00161394"/>
    <w:rsid w:val="00163176"/>
    <w:rsid w:val="001640C0"/>
    <w:rsid w:val="00166310"/>
    <w:rsid w:val="00167DD0"/>
    <w:rsid w:val="001711EA"/>
    <w:rsid w:val="0017243C"/>
    <w:rsid w:val="0017313C"/>
    <w:rsid w:val="001745F1"/>
    <w:rsid w:val="00174E25"/>
    <w:rsid w:val="00175680"/>
    <w:rsid w:val="00175D94"/>
    <w:rsid w:val="00176812"/>
    <w:rsid w:val="001768F6"/>
    <w:rsid w:val="00176D11"/>
    <w:rsid w:val="00176FF3"/>
    <w:rsid w:val="001778E8"/>
    <w:rsid w:val="00177D1D"/>
    <w:rsid w:val="00177EED"/>
    <w:rsid w:val="00180DC8"/>
    <w:rsid w:val="0018152D"/>
    <w:rsid w:val="0018287A"/>
    <w:rsid w:val="00182913"/>
    <w:rsid w:val="001829E5"/>
    <w:rsid w:val="00182CEF"/>
    <w:rsid w:val="00184EA3"/>
    <w:rsid w:val="001853CC"/>
    <w:rsid w:val="00185737"/>
    <w:rsid w:val="00185AC7"/>
    <w:rsid w:val="0018722C"/>
    <w:rsid w:val="001875CE"/>
    <w:rsid w:val="00187B3A"/>
    <w:rsid w:val="00190610"/>
    <w:rsid w:val="00190A0A"/>
    <w:rsid w:val="00191270"/>
    <w:rsid w:val="00191AE1"/>
    <w:rsid w:val="0019226C"/>
    <w:rsid w:val="001924BD"/>
    <w:rsid w:val="00192C0E"/>
    <w:rsid w:val="00193D08"/>
    <w:rsid w:val="0019484C"/>
    <w:rsid w:val="00196085"/>
    <w:rsid w:val="001972D4"/>
    <w:rsid w:val="001974E9"/>
    <w:rsid w:val="001976F9"/>
    <w:rsid w:val="001A00E3"/>
    <w:rsid w:val="001A02C2"/>
    <w:rsid w:val="001A111F"/>
    <w:rsid w:val="001A21A8"/>
    <w:rsid w:val="001A237D"/>
    <w:rsid w:val="001A3489"/>
    <w:rsid w:val="001A4A56"/>
    <w:rsid w:val="001A51EA"/>
    <w:rsid w:val="001A58EF"/>
    <w:rsid w:val="001A6086"/>
    <w:rsid w:val="001A66CC"/>
    <w:rsid w:val="001A6E6B"/>
    <w:rsid w:val="001A7BDD"/>
    <w:rsid w:val="001B01EB"/>
    <w:rsid w:val="001B0D73"/>
    <w:rsid w:val="001B0FAE"/>
    <w:rsid w:val="001B1503"/>
    <w:rsid w:val="001B1715"/>
    <w:rsid w:val="001B2CBA"/>
    <w:rsid w:val="001B30AD"/>
    <w:rsid w:val="001B37F5"/>
    <w:rsid w:val="001B3977"/>
    <w:rsid w:val="001B41D0"/>
    <w:rsid w:val="001B5399"/>
    <w:rsid w:val="001B5894"/>
    <w:rsid w:val="001B73AF"/>
    <w:rsid w:val="001B79C6"/>
    <w:rsid w:val="001B7C4C"/>
    <w:rsid w:val="001C08EC"/>
    <w:rsid w:val="001C0A24"/>
    <w:rsid w:val="001C20AE"/>
    <w:rsid w:val="001C250D"/>
    <w:rsid w:val="001C2CBF"/>
    <w:rsid w:val="001D08B3"/>
    <w:rsid w:val="001D0F98"/>
    <w:rsid w:val="001D224A"/>
    <w:rsid w:val="001D22C2"/>
    <w:rsid w:val="001D25DA"/>
    <w:rsid w:val="001D2B7E"/>
    <w:rsid w:val="001D2EC5"/>
    <w:rsid w:val="001D36E8"/>
    <w:rsid w:val="001D3CAC"/>
    <w:rsid w:val="001D3D2A"/>
    <w:rsid w:val="001D3D87"/>
    <w:rsid w:val="001D6E51"/>
    <w:rsid w:val="001D772E"/>
    <w:rsid w:val="001D7FCB"/>
    <w:rsid w:val="001E0340"/>
    <w:rsid w:val="001E03BF"/>
    <w:rsid w:val="001E0ED0"/>
    <w:rsid w:val="001E1308"/>
    <w:rsid w:val="001E2476"/>
    <w:rsid w:val="001E5572"/>
    <w:rsid w:val="001E5A45"/>
    <w:rsid w:val="001E6A9C"/>
    <w:rsid w:val="001E7A4F"/>
    <w:rsid w:val="001F0D2E"/>
    <w:rsid w:val="001F145F"/>
    <w:rsid w:val="001F162B"/>
    <w:rsid w:val="001F2B11"/>
    <w:rsid w:val="001F2C44"/>
    <w:rsid w:val="0020065C"/>
    <w:rsid w:val="002010A2"/>
    <w:rsid w:val="00201213"/>
    <w:rsid w:val="00201736"/>
    <w:rsid w:val="00202225"/>
    <w:rsid w:val="00202B96"/>
    <w:rsid w:val="00202E2C"/>
    <w:rsid w:val="002038BC"/>
    <w:rsid w:val="0020441E"/>
    <w:rsid w:val="002044B4"/>
    <w:rsid w:val="00205D28"/>
    <w:rsid w:val="00207374"/>
    <w:rsid w:val="002073C3"/>
    <w:rsid w:val="002076ED"/>
    <w:rsid w:val="002100F3"/>
    <w:rsid w:val="002107BC"/>
    <w:rsid w:val="00211AB2"/>
    <w:rsid w:val="00212953"/>
    <w:rsid w:val="0021334C"/>
    <w:rsid w:val="002149C9"/>
    <w:rsid w:val="002154CD"/>
    <w:rsid w:val="00215540"/>
    <w:rsid w:val="00215953"/>
    <w:rsid w:val="00217C86"/>
    <w:rsid w:val="0022137F"/>
    <w:rsid w:val="00222B62"/>
    <w:rsid w:val="00222BD1"/>
    <w:rsid w:val="00223458"/>
    <w:rsid w:val="0022489D"/>
    <w:rsid w:val="0022564F"/>
    <w:rsid w:val="00225AC1"/>
    <w:rsid w:val="00225ACA"/>
    <w:rsid w:val="00225CF6"/>
    <w:rsid w:val="00225D6C"/>
    <w:rsid w:val="00225F05"/>
    <w:rsid w:val="00225F2E"/>
    <w:rsid w:val="00226179"/>
    <w:rsid w:val="002268AB"/>
    <w:rsid w:val="00226FBA"/>
    <w:rsid w:val="00227C6B"/>
    <w:rsid w:val="002306EB"/>
    <w:rsid w:val="00232A3E"/>
    <w:rsid w:val="00234094"/>
    <w:rsid w:val="00234935"/>
    <w:rsid w:val="00234AB4"/>
    <w:rsid w:val="00235927"/>
    <w:rsid w:val="00235EB2"/>
    <w:rsid w:val="002364BC"/>
    <w:rsid w:val="002368C5"/>
    <w:rsid w:val="002374D2"/>
    <w:rsid w:val="002376DD"/>
    <w:rsid w:val="00237AB8"/>
    <w:rsid w:val="00237CA8"/>
    <w:rsid w:val="00240729"/>
    <w:rsid w:val="002408F3"/>
    <w:rsid w:val="00240C0D"/>
    <w:rsid w:val="00240E91"/>
    <w:rsid w:val="0024264B"/>
    <w:rsid w:val="002462C4"/>
    <w:rsid w:val="00246C7E"/>
    <w:rsid w:val="00246CD4"/>
    <w:rsid w:val="002473D3"/>
    <w:rsid w:val="00247858"/>
    <w:rsid w:val="00247EDE"/>
    <w:rsid w:val="00250949"/>
    <w:rsid w:val="00251383"/>
    <w:rsid w:val="00251666"/>
    <w:rsid w:val="00251727"/>
    <w:rsid w:val="00252825"/>
    <w:rsid w:val="00253E24"/>
    <w:rsid w:val="002548D4"/>
    <w:rsid w:val="00255381"/>
    <w:rsid w:val="002559E3"/>
    <w:rsid w:val="002560E9"/>
    <w:rsid w:val="00256264"/>
    <w:rsid w:val="0025628B"/>
    <w:rsid w:val="0025653D"/>
    <w:rsid w:val="00256768"/>
    <w:rsid w:val="00256BAB"/>
    <w:rsid w:val="00256E33"/>
    <w:rsid w:val="0025751E"/>
    <w:rsid w:val="00257B95"/>
    <w:rsid w:val="002606DE"/>
    <w:rsid w:val="00260FBE"/>
    <w:rsid w:val="00261ED5"/>
    <w:rsid w:val="00261FF5"/>
    <w:rsid w:val="0026320D"/>
    <w:rsid w:val="00265D6A"/>
    <w:rsid w:val="00266185"/>
    <w:rsid w:val="002664F5"/>
    <w:rsid w:val="00267FAE"/>
    <w:rsid w:val="002701EF"/>
    <w:rsid w:val="002710D8"/>
    <w:rsid w:val="002714ED"/>
    <w:rsid w:val="00271E04"/>
    <w:rsid w:val="00272596"/>
    <w:rsid w:val="00272731"/>
    <w:rsid w:val="00272E66"/>
    <w:rsid w:val="002730D8"/>
    <w:rsid w:val="002748A8"/>
    <w:rsid w:val="00275B31"/>
    <w:rsid w:val="00276AEF"/>
    <w:rsid w:val="002771AE"/>
    <w:rsid w:val="0028210D"/>
    <w:rsid w:val="00282650"/>
    <w:rsid w:val="00282AA8"/>
    <w:rsid w:val="002838C5"/>
    <w:rsid w:val="00283D84"/>
    <w:rsid w:val="00283EEB"/>
    <w:rsid w:val="00283FC9"/>
    <w:rsid w:val="00284D21"/>
    <w:rsid w:val="00285F0D"/>
    <w:rsid w:val="00287D80"/>
    <w:rsid w:val="0029086A"/>
    <w:rsid w:val="002913B7"/>
    <w:rsid w:val="002916B7"/>
    <w:rsid w:val="002920F0"/>
    <w:rsid w:val="002928F0"/>
    <w:rsid w:val="00292E20"/>
    <w:rsid w:val="00292E83"/>
    <w:rsid w:val="00293BA8"/>
    <w:rsid w:val="002940CF"/>
    <w:rsid w:val="00294D65"/>
    <w:rsid w:val="002951AA"/>
    <w:rsid w:val="0029537C"/>
    <w:rsid w:val="002953D5"/>
    <w:rsid w:val="002A042B"/>
    <w:rsid w:val="002A146A"/>
    <w:rsid w:val="002A345B"/>
    <w:rsid w:val="002A3A7C"/>
    <w:rsid w:val="002A3FE8"/>
    <w:rsid w:val="002A419E"/>
    <w:rsid w:val="002A4BEF"/>
    <w:rsid w:val="002A5668"/>
    <w:rsid w:val="002A5855"/>
    <w:rsid w:val="002A588D"/>
    <w:rsid w:val="002A6B26"/>
    <w:rsid w:val="002B00CF"/>
    <w:rsid w:val="002B02D9"/>
    <w:rsid w:val="002B0E83"/>
    <w:rsid w:val="002B10BB"/>
    <w:rsid w:val="002B130C"/>
    <w:rsid w:val="002B2197"/>
    <w:rsid w:val="002B4466"/>
    <w:rsid w:val="002B58A6"/>
    <w:rsid w:val="002B5ED0"/>
    <w:rsid w:val="002B6CCE"/>
    <w:rsid w:val="002B6D37"/>
    <w:rsid w:val="002C140A"/>
    <w:rsid w:val="002C1513"/>
    <w:rsid w:val="002C1AA1"/>
    <w:rsid w:val="002C1B9D"/>
    <w:rsid w:val="002C2172"/>
    <w:rsid w:val="002C33FF"/>
    <w:rsid w:val="002C3B1E"/>
    <w:rsid w:val="002C544D"/>
    <w:rsid w:val="002C6D9F"/>
    <w:rsid w:val="002C70E3"/>
    <w:rsid w:val="002C763A"/>
    <w:rsid w:val="002D0124"/>
    <w:rsid w:val="002D042D"/>
    <w:rsid w:val="002D1DB6"/>
    <w:rsid w:val="002D1DC3"/>
    <w:rsid w:val="002D245E"/>
    <w:rsid w:val="002D2695"/>
    <w:rsid w:val="002D26F3"/>
    <w:rsid w:val="002D3314"/>
    <w:rsid w:val="002D3E49"/>
    <w:rsid w:val="002D4135"/>
    <w:rsid w:val="002D4D12"/>
    <w:rsid w:val="002D5EC8"/>
    <w:rsid w:val="002D5ECC"/>
    <w:rsid w:val="002D5F70"/>
    <w:rsid w:val="002E13ED"/>
    <w:rsid w:val="002E16D5"/>
    <w:rsid w:val="002E2467"/>
    <w:rsid w:val="002E284A"/>
    <w:rsid w:val="002E2BFD"/>
    <w:rsid w:val="002E3BD3"/>
    <w:rsid w:val="002E622B"/>
    <w:rsid w:val="002F0001"/>
    <w:rsid w:val="002F0694"/>
    <w:rsid w:val="002F1866"/>
    <w:rsid w:val="002F1CDE"/>
    <w:rsid w:val="002F3694"/>
    <w:rsid w:val="002F67DF"/>
    <w:rsid w:val="002F7D5D"/>
    <w:rsid w:val="002F7E57"/>
    <w:rsid w:val="002F7E8D"/>
    <w:rsid w:val="00301473"/>
    <w:rsid w:val="00302081"/>
    <w:rsid w:val="00302C50"/>
    <w:rsid w:val="003030F7"/>
    <w:rsid w:val="00303DBB"/>
    <w:rsid w:val="0030499E"/>
    <w:rsid w:val="0030530A"/>
    <w:rsid w:val="00305380"/>
    <w:rsid w:val="003054A9"/>
    <w:rsid w:val="00307086"/>
    <w:rsid w:val="003074CC"/>
    <w:rsid w:val="00307A56"/>
    <w:rsid w:val="0031060C"/>
    <w:rsid w:val="00310E57"/>
    <w:rsid w:val="00311372"/>
    <w:rsid w:val="0031195D"/>
    <w:rsid w:val="00311DE2"/>
    <w:rsid w:val="00311F2E"/>
    <w:rsid w:val="00313C0B"/>
    <w:rsid w:val="0031490C"/>
    <w:rsid w:val="00314BF0"/>
    <w:rsid w:val="003154A9"/>
    <w:rsid w:val="003163C6"/>
    <w:rsid w:val="00317842"/>
    <w:rsid w:val="003203D7"/>
    <w:rsid w:val="003223DE"/>
    <w:rsid w:val="0032339E"/>
    <w:rsid w:val="00324348"/>
    <w:rsid w:val="00325A2D"/>
    <w:rsid w:val="00325E2E"/>
    <w:rsid w:val="003270CC"/>
    <w:rsid w:val="00327DD6"/>
    <w:rsid w:val="00327F0A"/>
    <w:rsid w:val="003302C5"/>
    <w:rsid w:val="00331211"/>
    <w:rsid w:val="0033137B"/>
    <w:rsid w:val="00332042"/>
    <w:rsid w:val="00333A1B"/>
    <w:rsid w:val="00334862"/>
    <w:rsid w:val="00335A53"/>
    <w:rsid w:val="003360C8"/>
    <w:rsid w:val="00336FF5"/>
    <w:rsid w:val="0033733A"/>
    <w:rsid w:val="0034138A"/>
    <w:rsid w:val="0034169A"/>
    <w:rsid w:val="00341D0A"/>
    <w:rsid w:val="00341DA8"/>
    <w:rsid w:val="003426E6"/>
    <w:rsid w:val="00342B65"/>
    <w:rsid w:val="00343030"/>
    <w:rsid w:val="003437FB"/>
    <w:rsid w:val="003457C6"/>
    <w:rsid w:val="00345E07"/>
    <w:rsid w:val="0034700C"/>
    <w:rsid w:val="00347263"/>
    <w:rsid w:val="003501AB"/>
    <w:rsid w:val="00350A35"/>
    <w:rsid w:val="00350B13"/>
    <w:rsid w:val="0035110C"/>
    <w:rsid w:val="003515BE"/>
    <w:rsid w:val="003535AF"/>
    <w:rsid w:val="00353FF5"/>
    <w:rsid w:val="0035403D"/>
    <w:rsid w:val="003545CA"/>
    <w:rsid w:val="003558D4"/>
    <w:rsid w:val="003559C7"/>
    <w:rsid w:val="003566F7"/>
    <w:rsid w:val="00356ADD"/>
    <w:rsid w:val="00356F77"/>
    <w:rsid w:val="0035707F"/>
    <w:rsid w:val="0035723B"/>
    <w:rsid w:val="003577BD"/>
    <w:rsid w:val="003600C0"/>
    <w:rsid w:val="00360686"/>
    <w:rsid w:val="00362853"/>
    <w:rsid w:val="00362EF1"/>
    <w:rsid w:val="003632DB"/>
    <w:rsid w:val="0036353D"/>
    <w:rsid w:val="003635BD"/>
    <w:rsid w:val="003642FA"/>
    <w:rsid w:val="0036431A"/>
    <w:rsid w:val="00365273"/>
    <w:rsid w:val="003660A9"/>
    <w:rsid w:val="00366231"/>
    <w:rsid w:val="00366B72"/>
    <w:rsid w:val="00367A01"/>
    <w:rsid w:val="00370F5C"/>
    <w:rsid w:val="003714AC"/>
    <w:rsid w:val="003718B3"/>
    <w:rsid w:val="003718E3"/>
    <w:rsid w:val="00371A49"/>
    <w:rsid w:val="00371C97"/>
    <w:rsid w:val="00372539"/>
    <w:rsid w:val="0037270C"/>
    <w:rsid w:val="0037348E"/>
    <w:rsid w:val="00373821"/>
    <w:rsid w:val="00374637"/>
    <w:rsid w:val="003750F9"/>
    <w:rsid w:val="00375333"/>
    <w:rsid w:val="00375672"/>
    <w:rsid w:val="0037616C"/>
    <w:rsid w:val="00376BC7"/>
    <w:rsid w:val="00377BF8"/>
    <w:rsid w:val="00380310"/>
    <w:rsid w:val="003807B7"/>
    <w:rsid w:val="00380828"/>
    <w:rsid w:val="00382412"/>
    <w:rsid w:val="00383211"/>
    <w:rsid w:val="0038333E"/>
    <w:rsid w:val="00383F37"/>
    <w:rsid w:val="00384EB8"/>
    <w:rsid w:val="003852A5"/>
    <w:rsid w:val="0039056E"/>
    <w:rsid w:val="00391062"/>
    <w:rsid w:val="003928DC"/>
    <w:rsid w:val="00392E00"/>
    <w:rsid w:val="0039311E"/>
    <w:rsid w:val="00393B80"/>
    <w:rsid w:val="00395EA5"/>
    <w:rsid w:val="003960D7"/>
    <w:rsid w:val="00396A3C"/>
    <w:rsid w:val="00396FB6"/>
    <w:rsid w:val="003978C0"/>
    <w:rsid w:val="00397966"/>
    <w:rsid w:val="003A2334"/>
    <w:rsid w:val="003A233E"/>
    <w:rsid w:val="003A2559"/>
    <w:rsid w:val="003A262E"/>
    <w:rsid w:val="003A2C58"/>
    <w:rsid w:val="003A3F04"/>
    <w:rsid w:val="003A4368"/>
    <w:rsid w:val="003A43FC"/>
    <w:rsid w:val="003A4EFD"/>
    <w:rsid w:val="003A6DF0"/>
    <w:rsid w:val="003A7CB5"/>
    <w:rsid w:val="003A7D48"/>
    <w:rsid w:val="003B006C"/>
    <w:rsid w:val="003B02AF"/>
    <w:rsid w:val="003B03B9"/>
    <w:rsid w:val="003B04A8"/>
    <w:rsid w:val="003B0B58"/>
    <w:rsid w:val="003B12A0"/>
    <w:rsid w:val="003B1B67"/>
    <w:rsid w:val="003B3521"/>
    <w:rsid w:val="003B3547"/>
    <w:rsid w:val="003B484B"/>
    <w:rsid w:val="003B4858"/>
    <w:rsid w:val="003B4DDD"/>
    <w:rsid w:val="003B6722"/>
    <w:rsid w:val="003B6B82"/>
    <w:rsid w:val="003B6DBB"/>
    <w:rsid w:val="003B76D8"/>
    <w:rsid w:val="003B7886"/>
    <w:rsid w:val="003C0827"/>
    <w:rsid w:val="003C2B9A"/>
    <w:rsid w:val="003C2EE5"/>
    <w:rsid w:val="003C3068"/>
    <w:rsid w:val="003C35CE"/>
    <w:rsid w:val="003C4FA0"/>
    <w:rsid w:val="003C56C4"/>
    <w:rsid w:val="003C5ABC"/>
    <w:rsid w:val="003C6D2E"/>
    <w:rsid w:val="003C7B34"/>
    <w:rsid w:val="003C7EF5"/>
    <w:rsid w:val="003D0098"/>
    <w:rsid w:val="003D0B2F"/>
    <w:rsid w:val="003D1597"/>
    <w:rsid w:val="003D19A3"/>
    <w:rsid w:val="003D1CC9"/>
    <w:rsid w:val="003D3B7D"/>
    <w:rsid w:val="003D48E9"/>
    <w:rsid w:val="003D60F8"/>
    <w:rsid w:val="003D67F9"/>
    <w:rsid w:val="003D7A42"/>
    <w:rsid w:val="003D7BEA"/>
    <w:rsid w:val="003E1A65"/>
    <w:rsid w:val="003E2851"/>
    <w:rsid w:val="003E3773"/>
    <w:rsid w:val="003E464D"/>
    <w:rsid w:val="003E7673"/>
    <w:rsid w:val="003E7764"/>
    <w:rsid w:val="003E7BC1"/>
    <w:rsid w:val="003F00BF"/>
    <w:rsid w:val="003F03E3"/>
    <w:rsid w:val="003F1DEC"/>
    <w:rsid w:val="003F1E56"/>
    <w:rsid w:val="003F242D"/>
    <w:rsid w:val="003F2C27"/>
    <w:rsid w:val="003F3A2D"/>
    <w:rsid w:val="003F43CD"/>
    <w:rsid w:val="003F5CD2"/>
    <w:rsid w:val="003F60B9"/>
    <w:rsid w:val="003F62D3"/>
    <w:rsid w:val="003F63DB"/>
    <w:rsid w:val="003F6A25"/>
    <w:rsid w:val="003F715E"/>
    <w:rsid w:val="003F7896"/>
    <w:rsid w:val="00400603"/>
    <w:rsid w:val="004011EE"/>
    <w:rsid w:val="00401ACD"/>
    <w:rsid w:val="00402063"/>
    <w:rsid w:val="00403196"/>
    <w:rsid w:val="004037C7"/>
    <w:rsid w:val="00404FAF"/>
    <w:rsid w:val="00405481"/>
    <w:rsid w:val="00405FC5"/>
    <w:rsid w:val="004060C4"/>
    <w:rsid w:val="00406CBF"/>
    <w:rsid w:val="004079F8"/>
    <w:rsid w:val="00407CD9"/>
    <w:rsid w:val="00410A03"/>
    <w:rsid w:val="00410D77"/>
    <w:rsid w:val="004121D5"/>
    <w:rsid w:val="00413629"/>
    <w:rsid w:val="00414213"/>
    <w:rsid w:val="00414AE4"/>
    <w:rsid w:val="00415314"/>
    <w:rsid w:val="00415CBF"/>
    <w:rsid w:val="00416104"/>
    <w:rsid w:val="00416873"/>
    <w:rsid w:val="00416967"/>
    <w:rsid w:val="00417618"/>
    <w:rsid w:val="004178BE"/>
    <w:rsid w:val="00417E2C"/>
    <w:rsid w:val="00420A8B"/>
    <w:rsid w:val="00420E85"/>
    <w:rsid w:val="004217B5"/>
    <w:rsid w:val="00421923"/>
    <w:rsid w:val="00421B69"/>
    <w:rsid w:val="004223DB"/>
    <w:rsid w:val="00422553"/>
    <w:rsid w:val="00422755"/>
    <w:rsid w:val="0042288F"/>
    <w:rsid w:val="00424DDD"/>
    <w:rsid w:val="00425BC5"/>
    <w:rsid w:val="00425D88"/>
    <w:rsid w:val="00426EF1"/>
    <w:rsid w:val="00430197"/>
    <w:rsid w:val="004303B2"/>
    <w:rsid w:val="004313B2"/>
    <w:rsid w:val="004317BC"/>
    <w:rsid w:val="004320B7"/>
    <w:rsid w:val="00432A96"/>
    <w:rsid w:val="00433398"/>
    <w:rsid w:val="004340F0"/>
    <w:rsid w:val="00434440"/>
    <w:rsid w:val="004353DB"/>
    <w:rsid w:val="00437D78"/>
    <w:rsid w:val="00437EE1"/>
    <w:rsid w:val="00440F36"/>
    <w:rsid w:val="00440FD2"/>
    <w:rsid w:val="00444C0D"/>
    <w:rsid w:val="004458D3"/>
    <w:rsid w:val="0044636A"/>
    <w:rsid w:val="0044655D"/>
    <w:rsid w:val="0044681D"/>
    <w:rsid w:val="00447483"/>
    <w:rsid w:val="0044749F"/>
    <w:rsid w:val="00447C89"/>
    <w:rsid w:val="00450B80"/>
    <w:rsid w:val="00450E05"/>
    <w:rsid w:val="00451984"/>
    <w:rsid w:val="0045199C"/>
    <w:rsid w:val="00451B83"/>
    <w:rsid w:val="00452875"/>
    <w:rsid w:val="0045476F"/>
    <w:rsid w:val="00454843"/>
    <w:rsid w:val="004550CE"/>
    <w:rsid w:val="0045748E"/>
    <w:rsid w:val="00457E85"/>
    <w:rsid w:val="0046121C"/>
    <w:rsid w:val="00461F0A"/>
    <w:rsid w:val="0046251D"/>
    <w:rsid w:val="00462673"/>
    <w:rsid w:val="0046344C"/>
    <w:rsid w:val="0046544E"/>
    <w:rsid w:val="00466CBC"/>
    <w:rsid w:val="00466F8E"/>
    <w:rsid w:val="0047122C"/>
    <w:rsid w:val="0047362E"/>
    <w:rsid w:val="00473EE3"/>
    <w:rsid w:val="00474160"/>
    <w:rsid w:val="00474700"/>
    <w:rsid w:val="004752DD"/>
    <w:rsid w:val="004762F3"/>
    <w:rsid w:val="004764D1"/>
    <w:rsid w:val="0047652F"/>
    <w:rsid w:val="00476C1D"/>
    <w:rsid w:val="0047752D"/>
    <w:rsid w:val="00480001"/>
    <w:rsid w:val="00482336"/>
    <w:rsid w:val="00484230"/>
    <w:rsid w:val="004849D2"/>
    <w:rsid w:val="00484B82"/>
    <w:rsid w:val="004851D0"/>
    <w:rsid w:val="00485ACC"/>
    <w:rsid w:val="00485EEF"/>
    <w:rsid w:val="00486CDE"/>
    <w:rsid w:val="00490997"/>
    <w:rsid w:val="00490AE4"/>
    <w:rsid w:val="004911EA"/>
    <w:rsid w:val="0049314E"/>
    <w:rsid w:val="00496014"/>
    <w:rsid w:val="00496281"/>
    <w:rsid w:val="00496809"/>
    <w:rsid w:val="00497CF9"/>
    <w:rsid w:val="004A0AA7"/>
    <w:rsid w:val="004A0D9F"/>
    <w:rsid w:val="004A11DD"/>
    <w:rsid w:val="004A153D"/>
    <w:rsid w:val="004A18AB"/>
    <w:rsid w:val="004A21B2"/>
    <w:rsid w:val="004A2D88"/>
    <w:rsid w:val="004A2FDE"/>
    <w:rsid w:val="004A31B2"/>
    <w:rsid w:val="004A3498"/>
    <w:rsid w:val="004A380D"/>
    <w:rsid w:val="004A5936"/>
    <w:rsid w:val="004A6411"/>
    <w:rsid w:val="004A75E4"/>
    <w:rsid w:val="004B0C8E"/>
    <w:rsid w:val="004B29AA"/>
    <w:rsid w:val="004B2BF2"/>
    <w:rsid w:val="004B6202"/>
    <w:rsid w:val="004B65A5"/>
    <w:rsid w:val="004B6A95"/>
    <w:rsid w:val="004B6CF3"/>
    <w:rsid w:val="004B79B8"/>
    <w:rsid w:val="004B7B66"/>
    <w:rsid w:val="004C0AB3"/>
    <w:rsid w:val="004C3154"/>
    <w:rsid w:val="004C3D50"/>
    <w:rsid w:val="004C48B2"/>
    <w:rsid w:val="004C52A9"/>
    <w:rsid w:val="004C5D9A"/>
    <w:rsid w:val="004C6150"/>
    <w:rsid w:val="004C68B8"/>
    <w:rsid w:val="004C7950"/>
    <w:rsid w:val="004D078A"/>
    <w:rsid w:val="004D1B0B"/>
    <w:rsid w:val="004D4B8B"/>
    <w:rsid w:val="004D652E"/>
    <w:rsid w:val="004D66D6"/>
    <w:rsid w:val="004D723E"/>
    <w:rsid w:val="004D7824"/>
    <w:rsid w:val="004E0282"/>
    <w:rsid w:val="004E0BF6"/>
    <w:rsid w:val="004E149C"/>
    <w:rsid w:val="004E151A"/>
    <w:rsid w:val="004E2D93"/>
    <w:rsid w:val="004E5F1B"/>
    <w:rsid w:val="004E602F"/>
    <w:rsid w:val="004E64BD"/>
    <w:rsid w:val="004E670D"/>
    <w:rsid w:val="004E7198"/>
    <w:rsid w:val="004E76DA"/>
    <w:rsid w:val="004E7FD3"/>
    <w:rsid w:val="004F1F50"/>
    <w:rsid w:val="004F2850"/>
    <w:rsid w:val="004F2EEC"/>
    <w:rsid w:val="004F3365"/>
    <w:rsid w:val="004F5514"/>
    <w:rsid w:val="004F5616"/>
    <w:rsid w:val="004F7234"/>
    <w:rsid w:val="00500034"/>
    <w:rsid w:val="00500CCC"/>
    <w:rsid w:val="0050156A"/>
    <w:rsid w:val="00501773"/>
    <w:rsid w:val="00501BB8"/>
    <w:rsid w:val="00501DE9"/>
    <w:rsid w:val="005028ED"/>
    <w:rsid w:val="00503F6C"/>
    <w:rsid w:val="0050433A"/>
    <w:rsid w:val="00505397"/>
    <w:rsid w:val="005056C9"/>
    <w:rsid w:val="00506EC7"/>
    <w:rsid w:val="00511116"/>
    <w:rsid w:val="00511A40"/>
    <w:rsid w:val="00511E36"/>
    <w:rsid w:val="00513619"/>
    <w:rsid w:val="0051382D"/>
    <w:rsid w:val="00514E1D"/>
    <w:rsid w:val="005153EE"/>
    <w:rsid w:val="00515E6A"/>
    <w:rsid w:val="005167F8"/>
    <w:rsid w:val="00516B9A"/>
    <w:rsid w:val="005173F0"/>
    <w:rsid w:val="00520B99"/>
    <w:rsid w:val="00520E21"/>
    <w:rsid w:val="005233FB"/>
    <w:rsid w:val="0052348F"/>
    <w:rsid w:val="00525051"/>
    <w:rsid w:val="005261C3"/>
    <w:rsid w:val="005262DE"/>
    <w:rsid w:val="005263EE"/>
    <w:rsid w:val="005264AE"/>
    <w:rsid w:val="00526E75"/>
    <w:rsid w:val="00530370"/>
    <w:rsid w:val="005311FD"/>
    <w:rsid w:val="005323FF"/>
    <w:rsid w:val="005326FB"/>
    <w:rsid w:val="0053437C"/>
    <w:rsid w:val="005358BA"/>
    <w:rsid w:val="005370B2"/>
    <w:rsid w:val="00537957"/>
    <w:rsid w:val="00537CB5"/>
    <w:rsid w:val="00537EE6"/>
    <w:rsid w:val="00537F52"/>
    <w:rsid w:val="00540138"/>
    <w:rsid w:val="0054244F"/>
    <w:rsid w:val="00543663"/>
    <w:rsid w:val="005440B0"/>
    <w:rsid w:val="00544DFB"/>
    <w:rsid w:val="005453DD"/>
    <w:rsid w:val="00545C69"/>
    <w:rsid w:val="00545FA2"/>
    <w:rsid w:val="00546456"/>
    <w:rsid w:val="005508C9"/>
    <w:rsid w:val="00551295"/>
    <w:rsid w:val="00552B23"/>
    <w:rsid w:val="00552D90"/>
    <w:rsid w:val="00553F7B"/>
    <w:rsid w:val="00554131"/>
    <w:rsid w:val="005545B6"/>
    <w:rsid w:val="0055571E"/>
    <w:rsid w:val="00555D27"/>
    <w:rsid w:val="00555E07"/>
    <w:rsid w:val="00556593"/>
    <w:rsid w:val="005567CC"/>
    <w:rsid w:val="0055696B"/>
    <w:rsid w:val="00556D7B"/>
    <w:rsid w:val="00556EFE"/>
    <w:rsid w:val="00560159"/>
    <w:rsid w:val="0056170F"/>
    <w:rsid w:val="00563DEC"/>
    <w:rsid w:val="00563EA9"/>
    <w:rsid w:val="005671A5"/>
    <w:rsid w:val="00567FD5"/>
    <w:rsid w:val="00570C76"/>
    <w:rsid w:val="00571717"/>
    <w:rsid w:val="00571D0E"/>
    <w:rsid w:val="00572F4E"/>
    <w:rsid w:val="00573035"/>
    <w:rsid w:val="00573812"/>
    <w:rsid w:val="00573BAB"/>
    <w:rsid w:val="00573DA6"/>
    <w:rsid w:val="00573E0B"/>
    <w:rsid w:val="00573EC1"/>
    <w:rsid w:val="00574225"/>
    <w:rsid w:val="00574FC0"/>
    <w:rsid w:val="00575FB4"/>
    <w:rsid w:val="005767F7"/>
    <w:rsid w:val="0057685A"/>
    <w:rsid w:val="00576B3E"/>
    <w:rsid w:val="00580344"/>
    <w:rsid w:val="00581170"/>
    <w:rsid w:val="00581D13"/>
    <w:rsid w:val="00581F22"/>
    <w:rsid w:val="00581F51"/>
    <w:rsid w:val="005835BB"/>
    <w:rsid w:val="0058422D"/>
    <w:rsid w:val="00584806"/>
    <w:rsid w:val="0058494C"/>
    <w:rsid w:val="005852F8"/>
    <w:rsid w:val="00586AC5"/>
    <w:rsid w:val="00586B3F"/>
    <w:rsid w:val="00587A3D"/>
    <w:rsid w:val="0059147C"/>
    <w:rsid w:val="00592130"/>
    <w:rsid w:val="00594CDD"/>
    <w:rsid w:val="00595035"/>
    <w:rsid w:val="0059556E"/>
    <w:rsid w:val="005955FA"/>
    <w:rsid w:val="00595CAC"/>
    <w:rsid w:val="005A0CEF"/>
    <w:rsid w:val="005A0E9D"/>
    <w:rsid w:val="005A23F1"/>
    <w:rsid w:val="005A2A7C"/>
    <w:rsid w:val="005A2AAF"/>
    <w:rsid w:val="005A30C7"/>
    <w:rsid w:val="005A3967"/>
    <w:rsid w:val="005A3DEE"/>
    <w:rsid w:val="005A47BF"/>
    <w:rsid w:val="005A489B"/>
    <w:rsid w:val="005A4B1A"/>
    <w:rsid w:val="005A53E7"/>
    <w:rsid w:val="005A56EF"/>
    <w:rsid w:val="005A5EEC"/>
    <w:rsid w:val="005A622D"/>
    <w:rsid w:val="005A626C"/>
    <w:rsid w:val="005A699A"/>
    <w:rsid w:val="005A7E04"/>
    <w:rsid w:val="005B1D92"/>
    <w:rsid w:val="005B201C"/>
    <w:rsid w:val="005B30D0"/>
    <w:rsid w:val="005B34DF"/>
    <w:rsid w:val="005B414F"/>
    <w:rsid w:val="005B5251"/>
    <w:rsid w:val="005B653B"/>
    <w:rsid w:val="005B7633"/>
    <w:rsid w:val="005B797A"/>
    <w:rsid w:val="005C20F7"/>
    <w:rsid w:val="005C3799"/>
    <w:rsid w:val="005C3836"/>
    <w:rsid w:val="005C496E"/>
    <w:rsid w:val="005C5443"/>
    <w:rsid w:val="005C689A"/>
    <w:rsid w:val="005C6C57"/>
    <w:rsid w:val="005C6CC4"/>
    <w:rsid w:val="005D0A3B"/>
    <w:rsid w:val="005D0A4D"/>
    <w:rsid w:val="005D10C4"/>
    <w:rsid w:val="005D2399"/>
    <w:rsid w:val="005D2BCA"/>
    <w:rsid w:val="005D3A43"/>
    <w:rsid w:val="005D5083"/>
    <w:rsid w:val="005D7F47"/>
    <w:rsid w:val="005E2436"/>
    <w:rsid w:val="005E2DA7"/>
    <w:rsid w:val="005E304E"/>
    <w:rsid w:val="005E3231"/>
    <w:rsid w:val="005E37F9"/>
    <w:rsid w:val="005E457C"/>
    <w:rsid w:val="005E5BCC"/>
    <w:rsid w:val="005E697D"/>
    <w:rsid w:val="005E7624"/>
    <w:rsid w:val="005E7B61"/>
    <w:rsid w:val="005F1AFC"/>
    <w:rsid w:val="005F2164"/>
    <w:rsid w:val="005F3487"/>
    <w:rsid w:val="005F422D"/>
    <w:rsid w:val="005F43D7"/>
    <w:rsid w:val="005F47E4"/>
    <w:rsid w:val="005F5067"/>
    <w:rsid w:val="005F521F"/>
    <w:rsid w:val="005F5567"/>
    <w:rsid w:val="005F5AB1"/>
    <w:rsid w:val="005F5C41"/>
    <w:rsid w:val="005F6180"/>
    <w:rsid w:val="005F6574"/>
    <w:rsid w:val="005F7A09"/>
    <w:rsid w:val="0060011B"/>
    <w:rsid w:val="00600CD3"/>
    <w:rsid w:val="00601C09"/>
    <w:rsid w:val="00604D8B"/>
    <w:rsid w:val="00605079"/>
    <w:rsid w:val="00606FB1"/>
    <w:rsid w:val="006073FE"/>
    <w:rsid w:val="00610287"/>
    <w:rsid w:val="00611C9B"/>
    <w:rsid w:val="0061448C"/>
    <w:rsid w:val="00614540"/>
    <w:rsid w:val="00614CCB"/>
    <w:rsid w:val="00621302"/>
    <w:rsid w:val="00621679"/>
    <w:rsid w:val="00621818"/>
    <w:rsid w:val="006228E3"/>
    <w:rsid w:val="0062321E"/>
    <w:rsid w:val="00624178"/>
    <w:rsid w:val="006244B5"/>
    <w:rsid w:val="006245A3"/>
    <w:rsid w:val="00624BB0"/>
    <w:rsid w:val="00626398"/>
    <w:rsid w:val="00627328"/>
    <w:rsid w:val="00627628"/>
    <w:rsid w:val="00627A86"/>
    <w:rsid w:val="00630543"/>
    <w:rsid w:val="00630861"/>
    <w:rsid w:val="00633827"/>
    <w:rsid w:val="00633878"/>
    <w:rsid w:val="00633918"/>
    <w:rsid w:val="00635517"/>
    <w:rsid w:val="006357E9"/>
    <w:rsid w:val="00635AF8"/>
    <w:rsid w:val="0063606F"/>
    <w:rsid w:val="0063690D"/>
    <w:rsid w:val="00636F74"/>
    <w:rsid w:val="006377C6"/>
    <w:rsid w:val="00640CF4"/>
    <w:rsid w:val="00640DCE"/>
    <w:rsid w:val="006417A4"/>
    <w:rsid w:val="00641D9A"/>
    <w:rsid w:val="006426E8"/>
    <w:rsid w:val="0064335C"/>
    <w:rsid w:val="006439B0"/>
    <w:rsid w:val="00645C1A"/>
    <w:rsid w:val="0064664D"/>
    <w:rsid w:val="00646FBA"/>
    <w:rsid w:val="00647838"/>
    <w:rsid w:val="006478A5"/>
    <w:rsid w:val="00647DA8"/>
    <w:rsid w:val="00647F69"/>
    <w:rsid w:val="0065126F"/>
    <w:rsid w:val="00651823"/>
    <w:rsid w:val="006527A1"/>
    <w:rsid w:val="00652DBB"/>
    <w:rsid w:val="0065353F"/>
    <w:rsid w:val="00653B6B"/>
    <w:rsid w:val="006545BB"/>
    <w:rsid w:val="0065474E"/>
    <w:rsid w:val="006547EC"/>
    <w:rsid w:val="00655078"/>
    <w:rsid w:val="00655C47"/>
    <w:rsid w:val="00655D6F"/>
    <w:rsid w:val="00656106"/>
    <w:rsid w:val="00656705"/>
    <w:rsid w:val="00656E1F"/>
    <w:rsid w:val="00656E69"/>
    <w:rsid w:val="006606A8"/>
    <w:rsid w:val="0066124B"/>
    <w:rsid w:val="006626CD"/>
    <w:rsid w:val="00664505"/>
    <w:rsid w:val="00664B05"/>
    <w:rsid w:val="006651E3"/>
    <w:rsid w:val="00666D7A"/>
    <w:rsid w:val="00670423"/>
    <w:rsid w:val="006705DF"/>
    <w:rsid w:val="0067080C"/>
    <w:rsid w:val="00670FA4"/>
    <w:rsid w:val="006718C9"/>
    <w:rsid w:val="00672487"/>
    <w:rsid w:val="006729F1"/>
    <w:rsid w:val="00673796"/>
    <w:rsid w:val="00673829"/>
    <w:rsid w:val="00673FFD"/>
    <w:rsid w:val="00674F94"/>
    <w:rsid w:val="00676064"/>
    <w:rsid w:val="0067616A"/>
    <w:rsid w:val="0067673C"/>
    <w:rsid w:val="00680397"/>
    <w:rsid w:val="00681D29"/>
    <w:rsid w:val="00681DDC"/>
    <w:rsid w:val="00681F82"/>
    <w:rsid w:val="00682F52"/>
    <w:rsid w:val="006830A1"/>
    <w:rsid w:val="006847D6"/>
    <w:rsid w:val="00684BAE"/>
    <w:rsid w:val="00685D4A"/>
    <w:rsid w:val="00685F87"/>
    <w:rsid w:val="00686C1A"/>
    <w:rsid w:val="00687006"/>
    <w:rsid w:val="00687770"/>
    <w:rsid w:val="00687F61"/>
    <w:rsid w:val="00690571"/>
    <w:rsid w:val="00690C33"/>
    <w:rsid w:val="0069184E"/>
    <w:rsid w:val="006919BF"/>
    <w:rsid w:val="006925AE"/>
    <w:rsid w:val="00692909"/>
    <w:rsid w:val="00692A56"/>
    <w:rsid w:val="00692B69"/>
    <w:rsid w:val="00692D95"/>
    <w:rsid w:val="0069324E"/>
    <w:rsid w:val="00693849"/>
    <w:rsid w:val="00693992"/>
    <w:rsid w:val="00694409"/>
    <w:rsid w:val="00695274"/>
    <w:rsid w:val="00695969"/>
    <w:rsid w:val="00696392"/>
    <w:rsid w:val="006A0B28"/>
    <w:rsid w:val="006A0F44"/>
    <w:rsid w:val="006A2022"/>
    <w:rsid w:val="006A2D5A"/>
    <w:rsid w:val="006A3921"/>
    <w:rsid w:val="006A3C19"/>
    <w:rsid w:val="006A40B9"/>
    <w:rsid w:val="006A4185"/>
    <w:rsid w:val="006A5FB1"/>
    <w:rsid w:val="006A73D6"/>
    <w:rsid w:val="006A7BCE"/>
    <w:rsid w:val="006B034E"/>
    <w:rsid w:val="006B0BA9"/>
    <w:rsid w:val="006B0E37"/>
    <w:rsid w:val="006B0EFF"/>
    <w:rsid w:val="006B1606"/>
    <w:rsid w:val="006B1E87"/>
    <w:rsid w:val="006B2389"/>
    <w:rsid w:val="006B24AB"/>
    <w:rsid w:val="006B2750"/>
    <w:rsid w:val="006B2F7D"/>
    <w:rsid w:val="006B31F2"/>
    <w:rsid w:val="006B3312"/>
    <w:rsid w:val="006B3B3F"/>
    <w:rsid w:val="006B3F67"/>
    <w:rsid w:val="006B4B24"/>
    <w:rsid w:val="006B4EE4"/>
    <w:rsid w:val="006B58F3"/>
    <w:rsid w:val="006B5CC9"/>
    <w:rsid w:val="006B64B4"/>
    <w:rsid w:val="006B6DD7"/>
    <w:rsid w:val="006B6FEC"/>
    <w:rsid w:val="006B7792"/>
    <w:rsid w:val="006C0759"/>
    <w:rsid w:val="006C10A8"/>
    <w:rsid w:val="006C3177"/>
    <w:rsid w:val="006C526B"/>
    <w:rsid w:val="006C6ED2"/>
    <w:rsid w:val="006D0074"/>
    <w:rsid w:val="006D0731"/>
    <w:rsid w:val="006D175C"/>
    <w:rsid w:val="006D1DFA"/>
    <w:rsid w:val="006D1F5D"/>
    <w:rsid w:val="006D29E8"/>
    <w:rsid w:val="006D2E70"/>
    <w:rsid w:val="006D335E"/>
    <w:rsid w:val="006D401E"/>
    <w:rsid w:val="006D4FB5"/>
    <w:rsid w:val="006D5597"/>
    <w:rsid w:val="006D5637"/>
    <w:rsid w:val="006D5804"/>
    <w:rsid w:val="006D623A"/>
    <w:rsid w:val="006D6CC6"/>
    <w:rsid w:val="006D6D9F"/>
    <w:rsid w:val="006D6DAA"/>
    <w:rsid w:val="006D71E4"/>
    <w:rsid w:val="006D7AD1"/>
    <w:rsid w:val="006E04EA"/>
    <w:rsid w:val="006E06FE"/>
    <w:rsid w:val="006E1E0F"/>
    <w:rsid w:val="006E2C94"/>
    <w:rsid w:val="006E3492"/>
    <w:rsid w:val="006E4178"/>
    <w:rsid w:val="006E4C71"/>
    <w:rsid w:val="006E582C"/>
    <w:rsid w:val="006E66E4"/>
    <w:rsid w:val="006E7736"/>
    <w:rsid w:val="006E7CED"/>
    <w:rsid w:val="006E7DEA"/>
    <w:rsid w:val="006F00FF"/>
    <w:rsid w:val="006F0505"/>
    <w:rsid w:val="006F1421"/>
    <w:rsid w:val="006F273D"/>
    <w:rsid w:val="006F2DAA"/>
    <w:rsid w:val="006F38E0"/>
    <w:rsid w:val="006F3AC2"/>
    <w:rsid w:val="006F4F2B"/>
    <w:rsid w:val="006F6039"/>
    <w:rsid w:val="006F6F6F"/>
    <w:rsid w:val="006F78D3"/>
    <w:rsid w:val="0070006A"/>
    <w:rsid w:val="00700A69"/>
    <w:rsid w:val="00702E1A"/>
    <w:rsid w:val="007030B8"/>
    <w:rsid w:val="00703661"/>
    <w:rsid w:val="00703BB8"/>
    <w:rsid w:val="007043C9"/>
    <w:rsid w:val="00704598"/>
    <w:rsid w:val="0070470B"/>
    <w:rsid w:val="0070475E"/>
    <w:rsid w:val="00704EF1"/>
    <w:rsid w:val="00706420"/>
    <w:rsid w:val="007070C2"/>
    <w:rsid w:val="00710097"/>
    <w:rsid w:val="00710304"/>
    <w:rsid w:val="00713248"/>
    <w:rsid w:val="00713B47"/>
    <w:rsid w:val="007146C5"/>
    <w:rsid w:val="00715943"/>
    <w:rsid w:val="0071779B"/>
    <w:rsid w:val="00717A17"/>
    <w:rsid w:val="0072015D"/>
    <w:rsid w:val="00720650"/>
    <w:rsid w:val="00720BAA"/>
    <w:rsid w:val="00720BB1"/>
    <w:rsid w:val="00720F9F"/>
    <w:rsid w:val="007220E5"/>
    <w:rsid w:val="0072272E"/>
    <w:rsid w:val="00722D2F"/>
    <w:rsid w:val="00722DD1"/>
    <w:rsid w:val="00723465"/>
    <w:rsid w:val="00723A7F"/>
    <w:rsid w:val="00723AE6"/>
    <w:rsid w:val="0072412A"/>
    <w:rsid w:val="00725BB5"/>
    <w:rsid w:val="0072636D"/>
    <w:rsid w:val="00727813"/>
    <w:rsid w:val="00727AAE"/>
    <w:rsid w:val="00730EB0"/>
    <w:rsid w:val="0073147B"/>
    <w:rsid w:val="00732D87"/>
    <w:rsid w:val="00732FF4"/>
    <w:rsid w:val="00733138"/>
    <w:rsid w:val="00734776"/>
    <w:rsid w:val="0073492A"/>
    <w:rsid w:val="00734DC7"/>
    <w:rsid w:val="007353A6"/>
    <w:rsid w:val="00735DFA"/>
    <w:rsid w:val="00736A99"/>
    <w:rsid w:val="00736DAD"/>
    <w:rsid w:val="00737440"/>
    <w:rsid w:val="007374B2"/>
    <w:rsid w:val="00737A4B"/>
    <w:rsid w:val="00741C29"/>
    <w:rsid w:val="00742072"/>
    <w:rsid w:val="007423D0"/>
    <w:rsid w:val="00743B54"/>
    <w:rsid w:val="0074469A"/>
    <w:rsid w:val="007450E0"/>
    <w:rsid w:val="00745230"/>
    <w:rsid w:val="007474DB"/>
    <w:rsid w:val="00747D92"/>
    <w:rsid w:val="00750AC1"/>
    <w:rsid w:val="00750B01"/>
    <w:rsid w:val="00750D17"/>
    <w:rsid w:val="00750EF5"/>
    <w:rsid w:val="00751ABC"/>
    <w:rsid w:val="00751B86"/>
    <w:rsid w:val="0075248B"/>
    <w:rsid w:val="007547DB"/>
    <w:rsid w:val="00754CA5"/>
    <w:rsid w:val="00754D79"/>
    <w:rsid w:val="007558F4"/>
    <w:rsid w:val="00756DFE"/>
    <w:rsid w:val="00757485"/>
    <w:rsid w:val="007579F2"/>
    <w:rsid w:val="007604D7"/>
    <w:rsid w:val="007608AB"/>
    <w:rsid w:val="0076101C"/>
    <w:rsid w:val="00761990"/>
    <w:rsid w:val="00761C68"/>
    <w:rsid w:val="00762435"/>
    <w:rsid w:val="00763028"/>
    <w:rsid w:val="007631CE"/>
    <w:rsid w:val="00763301"/>
    <w:rsid w:val="007647C7"/>
    <w:rsid w:val="0076616F"/>
    <w:rsid w:val="007702FB"/>
    <w:rsid w:val="007703BF"/>
    <w:rsid w:val="0077128A"/>
    <w:rsid w:val="00772AA5"/>
    <w:rsid w:val="007739D3"/>
    <w:rsid w:val="007743D9"/>
    <w:rsid w:val="00774466"/>
    <w:rsid w:val="00775667"/>
    <w:rsid w:val="00780133"/>
    <w:rsid w:val="00780551"/>
    <w:rsid w:val="00781A26"/>
    <w:rsid w:val="00781FBD"/>
    <w:rsid w:val="0078293B"/>
    <w:rsid w:val="00785178"/>
    <w:rsid w:val="007862AE"/>
    <w:rsid w:val="0078674B"/>
    <w:rsid w:val="00790611"/>
    <w:rsid w:val="00791765"/>
    <w:rsid w:val="00792E3A"/>
    <w:rsid w:val="00792E59"/>
    <w:rsid w:val="007930A8"/>
    <w:rsid w:val="00793ACA"/>
    <w:rsid w:val="00794156"/>
    <w:rsid w:val="007945FF"/>
    <w:rsid w:val="00796AF7"/>
    <w:rsid w:val="00796CB5"/>
    <w:rsid w:val="00797216"/>
    <w:rsid w:val="00797FDA"/>
    <w:rsid w:val="007A037C"/>
    <w:rsid w:val="007A0A81"/>
    <w:rsid w:val="007A0C28"/>
    <w:rsid w:val="007A23B7"/>
    <w:rsid w:val="007A2A4A"/>
    <w:rsid w:val="007A39A2"/>
    <w:rsid w:val="007A588E"/>
    <w:rsid w:val="007A7667"/>
    <w:rsid w:val="007B0992"/>
    <w:rsid w:val="007B0AB1"/>
    <w:rsid w:val="007B0E56"/>
    <w:rsid w:val="007B133A"/>
    <w:rsid w:val="007B1B07"/>
    <w:rsid w:val="007B24A9"/>
    <w:rsid w:val="007B26DB"/>
    <w:rsid w:val="007B27F8"/>
    <w:rsid w:val="007B2E1A"/>
    <w:rsid w:val="007B3E15"/>
    <w:rsid w:val="007B3EB2"/>
    <w:rsid w:val="007B4146"/>
    <w:rsid w:val="007B54B9"/>
    <w:rsid w:val="007B6984"/>
    <w:rsid w:val="007B6BA9"/>
    <w:rsid w:val="007B6E2B"/>
    <w:rsid w:val="007B76B7"/>
    <w:rsid w:val="007B78D6"/>
    <w:rsid w:val="007C0049"/>
    <w:rsid w:val="007C3268"/>
    <w:rsid w:val="007C340B"/>
    <w:rsid w:val="007C39C2"/>
    <w:rsid w:val="007C4690"/>
    <w:rsid w:val="007C49CA"/>
    <w:rsid w:val="007C4AA1"/>
    <w:rsid w:val="007C54E3"/>
    <w:rsid w:val="007C6126"/>
    <w:rsid w:val="007C6C66"/>
    <w:rsid w:val="007C74F1"/>
    <w:rsid w:val="007D0149"/>
    <w:rsid w:val="007D039A"/>
    <w:rsid w:val="007D25ED"/>
    <w:rsid w:val="007D47C9"/>
    <w:rsid w:val="007D5928"/>
    <w:rsid w:val="007D5B52"/>
    <w:rsid w:val="007D7610"/>
    <w:rsid w:val="007E0EB6"/>
    <w:rsid w:val="007E0F4A"/>
    <w:rsid w:val="007E238A"/>
    <w:rsid w:val="007E2501"/>
    <w:rsid w:val="007E2657"/>
    <w:rsid w:val="007E32E7"/>
    <w:rsid w:val="007E382A"/>
    <w:rsid w:val="007E5EAC"/>
    <w:rsid w:val="007E60C0"/>
    <w:rsid w:val="007E614E"/>
    <w:rsid w:val="007E682C"/>
    <w:rsid w:val="007E6ECD"/>
    <w:rsid w:val="007E6F78"/>
    <w:rsid w:val="007E7893"/>
    <w:rsid w:val="007E7C77"/>
    <w:rsid w:val="007F13D3"/>
    <w:rsid w:val="007F14CD"/>
    <w:rsid w:val="007F1B02"/>
    <w:rsid w:val="007F32E9"/>
    <w:rsid w:val="007F49C6"/>
    <w:rsid w:val="007F58A6"/>
    <w:rsid w:val="007F6890"/>
    <w:rsid w:val="007F755E"/>
    <w:rsid w:val="007F7A5A"/>
    <w:rsid w:val="007F7CEF"/>
    <w:rsid w:val="00800091"/>
    <w:rsid w:val="0080092A"/>
    <w:rsid w:val="0080146A"/>
    <w:rsid w:val="00801C8A"/>
    <w:rsid w:val="00801CDB"/>
    <w:rsid w:val="008026B2"/>
    <w:rsid w:val="008038E4"/>
    <w:rsid w:val="0080467B"/>
    <w:rsid w:val="00805A78"/>
    <w:rsid w:val="00805AD6"/>
    <w:rsid w:val="00805BDC"/>
    <w:rsid w:val="00806F45"/>
    <w:rsid w:val="008104B9"/>
    <w:rsid w:val="0081052E"/>
    <w:rsid w:val="0081073F"/>
    <w:rsid w:val="00810D1E"/>
    <w:rsid w:val="008127AE"/>
    <w:rsid w:val="008133D1"/>
    <w:rsid w:val="00814412"/>
    <w:rsid w:val="00814968"/>
    <w:rsid w:val="008152F7"/>
    <w:rsid w:val="00815AA6"/>
    <w:rsid w:val="00815D61"/>
    <w:rsid w:val="00816F9C"/>
    <w:rsid w:val="0081765A"/>
    <w:rsid w:val="00817885"/>
    <w:rsid w:val="00817AE8"/>
    <w:rsid w:val="0082065C"/>
    <w:rsid w:val="0082278D"/>
    <w:rsid w:val="00822983"/>
    <w:rsid w:val="00824723"/>
    <w:rsid w:val="00824AEA"/>
    <w:rsid w:val="00824F2F"/>
    <w:rsid w:val="00826CCE"/>
    <w:rsid w:val="00826DE0"/>
    <w:rsid w:val="0083054C"/>
    <w:rsid w:val="00831014"/>
    <w:rsid w:val="00832299"/>
    <w:rsid w:val="008338C8"/>
    <w:rsid w:val="0083433F"/>
    <w:rsid w:val="00834349"/>
    <w:rsid w:val="008344DE"/>
    <w:rsid w:val="008364CF"/>
    <w:rsid w:val="008373B1"/>
    <w:rsid w:val="00837E92"/>
    <w:rsid w:val="008400DE"/>
    <w:rsid w:val="0084022E"/>
    <w:rsid w:val="00841C2C"/>
    <w:rsid w:val="00841CFA"/>
    <w:rsid w:val="008421F1"/>
    <w:rsid w:val="008428BB"/>
    <w:rsid w:val="00842EAF"/>
    <w:rsid w:val="00843757"/>
    <w:rsid w:val="008443DF"/>
    <w:rsid w:val="00845D88"/>
    <w:rsid w:val="008465B6"/>
    <w:rsid w:val="00846615"/>
    <w:rsid w:val="00847309"/>
    <w:rsid w:val="008475B6"/>
    <w:rsid w:val="00847609"/>
    <w:rsid w:val="00847CA2"/>
    <w:rsid w:val="00850077"/>
    <w:rsid w:val="00850143"/>
    <w:rsid w:val="00850E9A"/>
    <w:rsid w:val="008534F6"/>
    <w:rsid w:val="00853E10"/>
    <w:rsid w:val="00855C64"/>
    <w:rsid w:val="00855DD8"/>
    <w:rsid w:val="00856EA7"/>
    <w:rsid w:val="00861513"/>
    <w:rsid w:val="0086152D"/>
    <w:rsid w:val="0086275E"/>
    <w:rsid w:val="00862CF6"/>
    <w:rsid w:val="00863D94"/>
    <w:rsid w:val="008648A3"/>
    <w:rsid w:val="00864C0C"/>
    <w:rsid w:val="00865E12"/>
    <w:rsid w:val="00866D3E"/>
    <w:rsid w:val="00870277"/>
    <w:rsid w:val="008716A6"/>
    <w:rsid w:val="008716FA"/>
    <w:rsid w:val="0087268D"/>
    <w:rsid w:val="008729AE"/>
    <w:rsid w:val="00872EFA"/>
    <w:rsid w:val="008747A2"/>
    <w:rsid w:val="00875580"/>
    <w:rsid w:val="00875BFD"/>
    <w:rsid w:val="00876FC8"/>
    <w:rsid w:val="0087769D"/>
    <w:rsid w:val="00877AF3"/>
    <w:rsid w:val="00880BF5"/>
    <w:rsid w:val="00880F39"/>
    <w:rsid w:val="008823AB"/>
    <w:rsid w:val="00882F2D"/>
    <w:rsid w:val="008834E9"/>
    <w:rsid w:val="00884CE2"/>
    <w:rsid w:val="00885190"/>
    <w:rsid w:val="008855A6"/>
    <w:rsid w:val="00885C33"/>
    <w:rsid w:val="0088610A"/>
    <w:rsid w:val="00886153"/>
    <w:rsid w:val="008866E2"/>
    <w:rsid w:val="00886D3E"/>
    <w:rsid w:val="00886ED8"/>
    <w:rsid w:val="008873A7"/>
    <w:rsid w:val="0089100B"/>
    <w:rsid w:val="0089171F"/>
    <w:rsid w:val="00891974"/>
    <w:rsid w:val="008922DE"/>
    <w:rsid w:val="0089392D"/>
    <w:rsid w:val="00893A03"/>
    <w:rsid w:val="00893FBC"/>
    <w:rsid w:val="00894BF7"/>
    <w:rsid w:val="008958BE"/>
    <w:rsid w:val="00895951"/>
    <w:rsid w:val="008961C8"/>
    <w:rsid w:val="008965DB"/>
    <w:rsid w:val="00897432"/>
    <w:rsid w:val="00897547"/>
    <w:rsid w:val="008A04E1"/>
    <w:rsid w:val="008A0D5F"/>
    <w:rsid w:val="008A0FEF"/>
    <w:rsid w:val="008A1012"/>
    <w:rsid w:val="008A18D7"/>
    <w:rsid w:val="008A19FA"/>
    <w:rsid w:val="008A2D45"/>
    <w:rsid w:val="008A339E"/>
    <w:rsid w:val="008A3596"/>
    <w:rsid w:val="008A3E03"/>
    <w:rsid w:val="008A4F8C"/>
    <w:rsid w:val="008A543D"/>
    <w:rsid w:val="008A5CA7"/>
    <w:rsid w:val="008A6E7A"/>
    <w:rsid w:val="008A78E1"/>
    <w:rsid w:val="008A7A84"/>
    <w:rsid w:val="008B0AB4"/>
    <w:rsid w:val="008B2D77"/>
    <w:rsid w:val="008B30B5"/>
    <w:rsid w:val="008B4567"/>
    <w:rsid w:val="008B4769"/>
    <w:rsid w:val="008B5370"/>
    <w:rsid w:val="008B53B8"/>
    <w:rsid w:val="008B6068"/>
    <w:rsid w:val="008B6E27"/>
    <w:rsid w:val="008B740D"/>
    <w:rsid w:val="008B7AA3"/>
    <w:rsid w:val="008C0672"/>
    <w:rsid w:val="008C0726"/>
    <w:rsid w:val="008C09DB"/>
    <w:rsid w:val="008C0B57"/>
    <w:rsid w:val="008C0DCE"/>
    <w:rsid w:val="008C3195"/>
    <w:rsid w:val="008C3349"/>
    <w:rsid w:val="008C58D5"/>
    <w:rsid w:val="008C648E"/>
    <w:rsid w:val="008C6706"/>
    <w:rsid w:val="008C74E6"/>
    <w:rsid w:val="008C78AE"/>
    <w:rsid w:val="008C7CE5"/>
    <w:rsid w:val="008D0B1C"/>
    <w:rsid w:val="008D0B3A"/>
    <w:rsid w:val="008D183E"/>
    <w:rsid w:val="008D36F2"/>
    <w:rsid w:val="008D3FB1"/>
    <w:rsid w:val="008D4574"/>
    <w:rsid w:val="008D465F"/>
    <w:rsid w:val="008D4FBA"/>
    <w:rsid w:val="008D6284"/>
    <w:rsid w:val="008D637E"/>
    <w:rsid w:val="008D72E1"/>
    <w:rsid w:val="008E007E"/>
    <w:rsid w:val="008E0B2B"/>
    <w:rsid w:val="008E0BAF"/>
    <w:rsid w:val="008E145D"/>
    <w:rsid w:val="008E1653"/>
    <w:rsid w:val="008E3559"/>
    <w:rsid w:val="008E3716"/>
    <w:rsid w:val="008E3C6E"/>
    <w:rsid w:val="008E4550"/>
    <w:rsid w:val="008E4921"/>
    <w:rsid w:val="008E4AE2"/>
    <w:rsid w:val="008E5220"/>
    <w:rsid w:val="008E5C5B"/>
    <w:rsid w:val="008E6099"/>
    <w:rsid w:val="008E62DF"/>
    <w:rsid w:val="008F08F2"/>
    <w:rsid w:val="008F0B32"/>
    <w:rsid w:val="008F327C"/>
    <w:rsid w:val="008F3776"/>
    <w:rsid w:val="008F3F74"/>
    <w:rsid w:val="008F4284"/>
    <w:rsid w:val="008F4C25"/>
    <w:rsid w:val="008F5646"/>
    <w:rsid w:val="008F5653"/>
    <w:rsid w:val="008F6FC6"/>
    <w:rsid w:val="008F7209"/>
    <w:rsid w:val="009001A7"/>
    <w:rsid w:val="009004C5"/>
    <w:rsid w:val="00901127"/>
    <w:rsid w:val="00901CA7"/>
    <w:rsid w:val="009023B1"/>
    <w:rsid w:val="009027AE"/>
    <w:rsid w:val="0090306E"/>
    <w:rsid w:val="00903201"/>
    <w:rsid w:val="009048C4"/>
    <w:rsid w:val="00904FAA"/>
    <w:rsid w:val="009059B2"/>
    <w:rsid w:val="00906082"/>
    <w:rsid w:val="00906256"/>
    <w:rsid w:val="00906BFB"/>
    <w:rsid w:val="0090706E"/>
    <w:rsid w:val="00907DC0"/>
    <w:rsid w:val="00910309"/>
    <w:rsid w:val="0091052D"/>
    <w:rsid w:val="009110B0"/>
    <w:rsid w:val="00912637"/>
    <w:rsid w:val="00912A57"/>
    <w:rsid w:val="00912EB4"/>
    <w:rsid w:val="00913751"/>
    <w:rsid w:val="00913AF1"/>
    <w:rsid w:val="0091408F"/>
    <w:rsid w:val="00914430"/>
    <w:rsid w:val="0091457A"/>
    <w:rsid w:val="009149F6"/>
    <w:rsid w:val="00915653"/>
    <w:rsid w:val="00915E66"/>
    <w:rsid w:val="00916633"/>
    <w:rsid w:val="0091693D"/>
    <w:rsid w:val="0091726E"/>
    <w:rsid w:val="00922166"/>
    <w:rsid w:val="00922D77"/>
    <w:rsid w:val="00922F05"/>
    <w:rsid w:val="00923EA3"/>
    <w:rsid w:val="00924F55"/>
    <w:rsid w:val="009252E4"/>
    <w:rsid w:val="00926543"/>
    <w:rsid w:val="0092692D"/>
    <w:rsid w:val="00927B3C"/>
    <w:rsid w:val="00930C5E"/>
    <w:rsid w:val="00930E39"/>
    <w:rsid w:val="00931656"/>
    <w:rsid w:val="00932408"/>
    <w:rsid w:val="00932DA0"/>
    <w:rsid w:val="00933E06"/>
    <w:rsid w:val="009344A4"/>
    <w:rsid w:val="009346E9"/>
    <w:rsid w:val="0093542B"/>
    <w:rsid w:val="00935A2E"/>
    <w:rsid w:val="00936323"/>
    <w:rsid w:val="00936A77"/>
    <w:rsid w:val="00936F7F"/>
    <w:rsid w:val="0094033F"/>
    <w:rsid w:val="009423F3"/>
    <w:rsid w:val="00942442"/>
    <w:rsid w:val="0094283F"/>
    <w:rsid w:val="00942D7E"/>
    <w:rsid w:val="009430A6"/>
    <w:rsid w:val="00943B1B"/>
    <w:rsid w:val="009447A7"/>
    <w:rsid w:val="009456DF"/>
    <w:rsid w:val="00945AB0"/>
    <w:rsid w:val="00945BEE"/>
    <w:rsid w:val="0094618F"/>
    <w:rsid w:val="00947AB8"/>
    <w:rsid w:val="0095141E"/>
    <w:rsid w:val="00951526"/>
    <w:rsid w:val="009517A8"/>
    <w:rsid w:val="0095187A"/>
    <w:rsid w:val="009518C7"/>
    <w:rsid w:val="009518F2"/>
    <w:rsid w:val="00951B01"/>
    <w:rsid w:val="00951EC9"/>
    <w:rsid w:val="0095220B"/>
    <w:rsid w:val="00952480"/>
    <w:rsid w:val="00952CC1"/>
    <w:rsid w:val="00952EF0"/>
    <w:rsid w:val="0095500C"/>
    <w:rsid w:val="00956307"/>
    <w:rsid w:val="009568F8"/>
    <w:rsid w:val="0095746F"/>
    <w:rsid w:val="009606CA"/>
    <w:rsid w:val="00960DC3"/>
    <w:rsid w:val="00962054"/>
    <w:rsid w:val="009620EB"/>
    <w:rsid w:val="0096452D"/>
    <w:rsid w:val="00965CF4"/>
    <w:rsid w:val="00966DF9"/>
    <w:rsid w:val="00966F10"/>
    <w:rsid w:val="00967B0D"/>
    <w:rsid w:val="009705FC"/>
    <w:rsid w:val="00971AAC"/>
    <w:rsid w:val="00972D6E"/>
    <w:rsid w:val="00973579"/>
    <w:rsid w:val="00973B9D"/>
    <w:rsid w:val="0097434C"/>
    <w:rsid w:val="00974E7B"/>
    <w:rsid w:val="009751EE"/>
    <w:rsid w:val="009752D1"/>
    <w:rsid w:val="00975380"/>
    <w:rsid w:val="00975862"/>
    <w:rsid w:val="009760A4"/>
    <w:rsid w:val="009766C4"/>
    <w:rsid w:val="009774B2"/>
    <w:rsid w:val="00977570"/>
    <w:rsid w:val="00977592"/>
    <w:rsid w:val="009779ED"/>
    <w:rsid w:val="00980ACF"/>
    <w:rsid w:val="00981028"/>
    <w:rsid w:val="0098112F"/>
    <w:rsid w:val="0098174E"/>
    <w:rsid w:val="00981F39"/>
    <w:rsid w:val="00982DB2"/>
    <w:rsid w:val="0098391D"/>
    <w:rsid w:val="00983962"/>
    <w:rsid w:val="009839A8"/>
    <w:rsid w:val="00984378"/>
    <w:rsid w:val="009846C6"/>
    <w:rsid w:val="0098525E"/>
    <w:rsid w:val="009855C2"/>
    <w:rsid w:val="00986188"/>
    <w:rsid w:val="009861BE"/>
    <w:rsid w:val="009907A9"/>
    <w:rsid w:val="00991247"/>
    <w:rsid w:val="0099157F"/>
    <w:rsid w:val="00992997"/>
    <w:rsid w:val="0099430F"/>
    <w:rsid w:val="009944B6"/>
    <w:rsid w:val="0099461D"/>
    <w:rsid w:val="00994A8C"/>
    <w:rsid w:val="00994ECC"/>
    <w:rsid w:val="009962B6"/>
    <w:rsid w:val="00997378"/>
    <w:rsid w:val="009A0486"/>
    <w:rsid w:val="009A05C2"/>
    <w:rsid w:val="009A05F1"/>
    <w:rsid w:val="009A0AE7"/>
    <w:rsid w:val="009A0BB6"/>
    <w:rsid w:val="009A0C7D"/>
    <w:rsid w:val="009A0D91"/>
    <w:rsid w:val="009A113A"/>
    <w:rsid w:val="009A1A78"/>
    <w:rsid w:val="009A54A7"/>
    <w:rsid w:val="009A5F0D"/>
    <w:rsid w:val="009A678C"/>
    <w:rsid w:val="009A74C2"/>
    <w:rsid w:val="009A7E64"/>
    <w:rsid w:val="009B0A3E"/>
    <w:rsid w:val="009B13F8"/>
    <w:rsid w:val="009B3A23"/>
    <w:rsid w:val="009B55A9"/>
    <w:rsid w:val="009B5723"/>
    <w:rsid w:val="009B5831"/>
    <w:rsid w:val="009B6274"/>
    <w:rsid w:val="009B7224"/>
    <w:rsid w:val="009B7914"/>
    <w:rsid w:val="009C0FFC"/>
    <w:rsid w:val="009C1194"/>
    <w:rsid w:val="009C2601"/>
    <w:rsid w:val="009C3EFF"/>
    <w:rsid w:val="009C4196"/>
    <w:rsid w:val="009C45F5"/>
    <w:rsid w:val="009C4642"/>
    <w:rsid w:val="009C4EAD"/>
    <w:rsid w:val="009C58FA"/>
    <w:rsid w:val="009C5C32"/>
    <w:rsid w:val="009C6E83"/>
    <w:rsid w:val="009C7323"/>
    <w:rsid w:val="009D09C1"/>
    <w:rsid w:val="009D12B8"/>
    <w:rsid w:val="009D14F0"/>
    <w:rsid w:val="009D3816"/>
    <w:rsid w:val="009D3A3F"/>
    <w:rsid w:val="009D4999"/>
    <w:rsid w:val="009D6352"/>
    <w:rsid w:val="009D673A"/>
    <w:rsid w:val="009D6E06"/>
    <w:rsid w:val="009D712C"/>
    <w:rsid w:val="009D7675"/>
    <w:rsid w:val="009E0DA8"/>
    <w:rsid w:val="009E39CF"/>
    <w:rsid w:val="009E55D4"/>
    <w:rsid w:val="009E5ECB"/>
    <w:rsid w:val="009E611C"/>
    <w:rsid w:val="009E671A"/>
    <w:rsid w:val="009E7472"/>
    <w:rsid w:val="009E755A"/>
    <w:rsid w:val="009E7603"/>
    <w:rsid w:val="009E76CE"/>
    <w:rsid w:val="009E7965"/>
    <w:rsid w:val="009F06C6"/>
    <w:rsid w:val="009F08E0"/>
    <w:rsid w:val="009F0E30"/>
    <w:rsid w:val="009F17FD"/>
    <w:rsid w:val="009F3A10"/>
    <w:rsid w:val="009F5422"/>
    <w:rsid w:val="009F55A3"/>
    <w:rsid w:val="009F570D"/>
    <w:rsid w:val="009F6049"/>
    <w:rsid w:val="009F61B1"/>
    <w:rsid w:val="009F6509"/>
    <w:rsid w:val="009F7180"/>
    <w:rsid w:val="009F723F"/>
    <w:rsid w:val="00A00389"/>
    <w:rsid w:val="00A00CD0"/>
    <w:rsid w:val="00A012E0"/>
    <w:rsid w:val="00A01F41"/>
    <w:rsid w:val="00A0386D"/>
    <w:rsid w:val="00A03998"/>
    <w:rsid w:val="00A039E6"/>
    <w:rsid w:val="00A03BCB"/>
    <w:rsid w:val="00A045B0"/>
    <w:rsid w:val="00A053F6"/>
    <w:rsid w:val="00A0625B"/>
    <w:rsid w:val="00A06E05"/>
    <w:rsid w:val="00A071D8"/>
    <w:rsid w:val="00A07A98"/>
    <w:rsid w:val="00A07AF1"/>
    <w:rsid w:val="00A10363"/>
    <w:rsid w:val="00A106C9"/>
    <w:rsid w:val="00A10B42"/>
    <w:rsid w:val="00A10FEE"/>
    <w:rsid w:val="00A11734"/>
    <w:rsid w:val="00A1263F"/>
    <w:rsid w:val="00A12AA6"/>
    <w:rsid w:val="00A12D10"/>
    <w:rsid w:val="00A13220"/>
    <w:rsid w:val="00A132C6"/>
    <w:rsid w:val="00A134E8"/>
    <w:rsid w:val="00A135F0"/>
    <w:rsid w:val="00A140F8"/>
    <w:rsid w:val="00A153BE"/>
    <w:rsid w:val="00A16CDD"/>
    <w:rsid w:val="00A17082"/>
    <w:rsid w:val="00A17D1F"/>
    <w:rsid w:val="00A20AF9"/>
    <w:rsid w:val="00A21082"/>
    <w:rsid w:val="00A210CC"/>
    <w:rsid w:val="00A21425"/>
    <w:rsid w:val="00A2175F"/>
    <w:rsid w:val="00A21920"/>
    <w:rsid w:val="00A21EF3"/>
    <w:rsid w:val="00A2484B"/>
    <w:rsid w:val="00A24B89"/>
    <w:rsid w:val="00A2683B"/>
    <w:rsid w:val="00A26D48"/>
    <w:rsid w:val="00A27233"/>
    <w:rsid w:val="00A276AC"/>
    <w:rsid w:val="00A311C7"/>
    <w:rsid w:val="00A31A5A"/>
    <w:rsid w:val="00A35363"/>
    <w:rsid w:val="00A36D3C"/>
    <w:rsid w:val="00A374F7"/>
    <w:rsid w:val="00A37F08"/>
    <w:rsid w:val="00A400FA"/>
    <w:rsid w:val="00A4045F"/>
    <w:rsid w:val="00A408C3"/>
    <w:rsid w:val="00A41CCF"/>
    <w:rsid w:val="00A42944"/>
    <w:rsid w:val="00A43A51"/>
    <w:rsid w:val="00A44F8A"/>
    <w:rsid w:val="00A453AA"/>
    <w:rsid w:val="00A4550F"/>
    <w:rsid w:val="00A45778"/>
    <w:rsid w:val="00A46C66"/>
    <w:rsid w:val="00A4741C"/>
    <w:rsid w:val="00A478ED"/>
    <w:rsid w:val="00A47DBA"/>
    <w:rsid w:val="00A47FF8"/>
    <w:rsid w:val="00A50954"/>
    <w:rsid w:val="00A5170B"/>
    <w:rsid w:val="00A52173"/>
    <w:rsid w:val="00A52417"/>
    <w:rsid w:val="00A525AF"/>
    <w:rsid w:val="00A52CC0"/>
    <w:rsid w:val="00A53749"/>
    <w:rsid w:val="00A53811"/>
    <w:rsid w:val="00A53925"/>
    <w:rsid w:val="00A53A72"/>
    <w:rsid w:val="00A54082"/>
    <w:rsid w:val="00A544B6"/>
    <w:rsid w:val="00A5461F"/>
    <w:rsid w:val="00A54997"/>
    <w:rsid w:val="00A54B28"/>
    <w:rsid w:val="00A551D4"/>
    <w:rsid w:val="00A553A9"/>
    <w:rsid w:val="00A55578"/>
    <w:rsid w:val="00A57894"/>
    <w:rsid w:val="00A60639"/>
    <w:rsid w:val="00A6066D"/>
    <w:rsid w:val="00A6232F"/>
    <w:rsid w:val="00A6299D"/>
    <w:rsid w:val="00A6390A"/>
    <w:rsid w:val="00A63C5D"/>
    <w:rsid w:val="00A640AC"/>
    <w:rsid w:val="00A653A6"/>
    <w:rsid w:val="00A66759"/>
    <w:rsid w:val="00A66BE9"/>
    <w:rsid w:val="00A67166"/>
    <w:rsid w:val="00A673F0"/>
    <w:rsid w:val="00A676CA"/>
    <w:rsid w:val="00A67B8B"/>
    <w:rsid w:val="00A67D38"/>
    <w:rsid w:val="00A7099A"/>
    <w:rsid w:val="00A70FA3"/>
    <w:rsid w:val="00A71016"/>
    <w:rsid w:val="00A7114E"/>
    <w:rsid w:val="00A71679"/>
    <w:rsid w:val="00A718AC"/>
    <w:rsid w:val="00A728B4"/>
    <w:rsid w:val="00A72C4D"/>
    <w:rsid w:val="00A72FE0"/>
    <w:rsid w:val="00A7342C"/>
    <w:rsid w:val="00A73673"/>
    <w:rsid w:val="00A743BA"/>
    <w:rsid w:val="00A74737"/>
    <w:rsid w:val="00A75051"/>
    <w:rsid w:val="00A751B1"/>
    <w:rsid w:val="00A76038"/>
    <w:rsid w:val="00A7680F"/>
    <w:rsid w:val="00A76FFC"/>
    <w:rsid w:val="00A77AFF"/>
    <w:rsid w:val="00A80A68"/>
    <w:rsid w:val="00A814E5"/>
    <w:rsid w:val="00A8199A"/>
    <w:rsid w:val="00A81D87"/>
    <w:rsid w:val="00A81E16"/>
    <w:rsid w:val="00A81F71"/>
    <w:rsid w:val="00A8212A"/>
    <w:rsid w:val="00A82501"/>
    <w:rsid w:val="00A83199"/>
    <w:rsid w:val="00A84A46"/>
    <w:rsid w:val="00A84AAB"/>
    <w:rsid w:val="00A85308"/>
    <w:rsid w:val="00A86A58"/>
    <w:rsid w:val="00A86C6B"/>
    <w:rsid w:val="00A8708C"/>
    <w:rsid w:val="00A908A8"/>
    <w:rsid w:val="00A90BFC"/>
    <w:rsid w:val="00A91805"/>
    <w:rsid w:val="00A91BF0"/>
    <w:rsid w:val="00A92543"/>
    <w:rsid w:val="00A92D8D"/>
    <w:rsid w:val="00A93327"/>
    <w:rsid w:val="00A94521"/>
    <w:rsid w:val="00A945E6"/>
    <w:rsid w:val="00A94D69"/>
    <w:rsid w:val="00A95670"/>
    <w:rsid w:val="00A95B5C"/>
    <w:rsid w:val="00A9663E"/>
    <w:rsid w:val="00A97A71"/>
    <w:rsid w:val="00AA193E"/>
    <w:rsid w:val="00AA3544"/>
    <w:rsid w:val="00AA420C"/>
    <w:rsid w:val="00AA5442"/>
    <w:rsid w:val="00AA5629"/>
    <w:rsid w:val="00AA62CB"/>
    <w:rsid w:val="00AA701E"/>
    <w:rsid w:val="00AA7021"/>
    <w:rsid w:val="00AA74ED"/>
    <w:rsid w:val="00AA797F"/>
    <w:rsid w:val="00AB00E3"/>
    <w:rsid w:val="00AB28FF"/>
    <w:rsid w:val="00AB3D56"/>
    <w:rsid w:val="00AB47E2"/>
    <w:rsid w:val="00AB7CD1"/>
    <w:rsid w:val="00AC01FC"/>
    <w:rsid w:val="00AC0781"/>
    <w:rsid w:val="00AC15AC"/>
    <w:rsid w:val="00AC189C"/>
    <w:rsid w:val="00AC2DBB"/>
    <w:rsid w:val="00AC386B"/>
    <w:rsid w:val="00AC50B1"/>
    <w:rsid w:val="00AC628F"/>
    <w:rsid w:val="00AC6C1C"/>
    <w:rsid w:val="00AC71C5"/>
    <w:rsid w:val="00AC7832"/>
    <w:rsid w:val="00AC7E74"/>
    <w:rsid w:val="00AD04A9"/>
    <w:rsid w:val="00AD0667"/>
    <w:rsid w:val="00AD0DE8"/>
    <w:rsid w:val="00AD1D0E"/>
    <w:rsid w:val="00AD2121"/>
    <w:rsid w:val="00AD2CE7"/>
    <w:rsid w:val="00AD30C4"/>
    <w:rsid w:val="00AD3C7A"/>
    <w:rsid w:val="00AD4F15"/>
    <w:rsid w:val="00AD569E"/>
    <w:rsid w:val="00AD6CC4"/>
    <w:rsid w:val="00AD77FE"/>
    <w:rsid w:val="00AD787C"/>
    <w:rsid w:val="00AE07A4"/>
    <w:rsid w:val="00AE09BC"/>
    <w:rsid w:val="00AE1A76"/>
    <w:rsid w:val="00AE472F"/>
    <w:rsid w:val="00AE579C"/>
    <w:rsid w:val="00AE6145"/>
    <w:rsid w:val="00AE6262"/>
    <w:rsid w:val="00AE6343"/>
    <w:rsid w:val="00AE75F2"/>
    <w:rsid w:val="00AF1169"/>
    <w:rsid w:val="00AF15AB"/>
    <w:rsid w:val="00AF1F91"/>
    <w:rsid w:val="00AF3F51"/>
    <w:rsid w:val="00AF3F64"/>
    <w:rsid w:val="00AF461D"/>
    <w:rsid w:val="00AF5721"/>
    <w:rsid w:val="00AF5E1F"/>
    <w:rsid w:val="00AF6750"/>
    <w:rsid w:val="00AF68A8"/>
    <w:rsid w:val="00AF6DBB"/>
    <w:rsid w:val="00AF73DA"/>
    <w:rsid w:val="00AF7477"/>
    <w:rsid w:val="00AF7746"/>
    <w:rsid w:val="00AF795D"/>
    <w:rsid w:val="00B0029A"/>
    <w:rsid w:val="00B00E09"/>
    <w:rsid w:val="00B0103B"/>
    <w:rsid w:val="00B01D55"/>
    <w:rsid w:val="00B01EF6"/>
    <w:rsid w:val="00B02135"/>
    <w:rsid w:val="00B0256B"/>
    <w:rsid w:val="00B035B1"/>
    <w:rsid w:val="00B038EE"/>
    <w:rsid w:val="00B039B9"/>
    <w:rsid w:val="00B04587"/>
    <w:rsid w:val="00B0469E"/>
    <w:rsid w:val="00B053A2"/>
    <w:rsid w:val="00B0587C"/>
    <w:rsid w:val="00B10430"/>
    <w:rsid w:val="00B105BA"/>
    <w:rsid w:val="00B112E3"/>
    <w:rsid w:val="00B11995"/>
    <w:rsid w:val="00B1226F"/>
    <w:rsid w:val="00B1277F"/>
    <w:rsid w:val="00B1287E"/>
    <w:rsid w:val="00B1461A"/>
    <w:rsid w:val="00B148D9"/>
    <w:rsid w:val="00B169D3"/>
    <w:rsid w:val="00B16A30"/>
    <w:rsid w:val="00B16C7F"/>
    <w:rsid w:val="00B170B4"/>
    <w:rsid w:val="00B17701"/>
    <w:rsid w:val="00B2274B"/>
    <w:rsid w:val="00B228C0"/>
    <w:rsid w:val="00B22D6D"/>
    <w:rsid w:val="00B3139F"/>
    <w:rsid w:val="00B317C6"/>
    <w:rsid w:val="00B31A3F"/>
    <w:rsid w:val="00B31D82"/>
    <w:rsid w:val="00B32ED8"/>
    <w:rsid w:val="00B32EED"/>
    <w:rsid w:val="00B33237"/>
    <w:rsid w:val="00B341D6"/>
    <w:rsid w:val="00B345AE"/>
    <w:rsid w:val="00B34C2C"/>
    <w:rsid w:val="00B35E08"/>
    <w:rsid w:val="00B35E70"/>
    <w:rsid w:val="00B4158F"/>
    <w:rsid w:val="00B41C47"/>
    <w:rsid w:val="00B4281F"/>
    <w:rsid w:val="00B42D1B"/>
    <w:rsid w:val="00B42E9C"/>
    <w:rsid w:val="00B47237"/>
    <w:rsid w:val="00B47A5B"/>
    <w:rsid w:val="00B50323"/>
    <w:rsid w:val="00B51F64"/>
    <w:rsid w:val="00B52432"/>
    <w:rsid w:val="00B52676"/>
    <w:rsid w:val="00B53BFB"/>
    <w:rsid w:val="00B54248"/>
    <w:rsid w:val="00B546AF"/>
    <w:rsid w:val="00B547F2"/>
    <w:rsid w:val="00B54802"/>
    <w:rsid w:val="00B54D83"/>
    <w:rsid w:val="00B55478"/>
    <w:rsid w:val="00B55AE2"/>
    <w:rsid w:val="00B55EC8"/>
    <w:rsid w:val="00B56059"/>
    <w:rsid w:val="00B56507"/>
    <w:rsid w:val="00B56A07"/>
    <w:rsid w:val="00B56AAE"/>
    <w:rsid w:val="00B57331"/>
    <w:rsid w:val="00B574A9"/>
    <w:rsid w:val="00B61DBB"/>
    <w:rsid w:val="00B62004"/>
    <w:rsid w:val="00B6262F"/>
    <w:rsid w:val="00B63BF2"/>
    <w:rsid w:val="00B63C1F"/>
    <w:rsid w:val="00B642A8"/>
    <w:rsid w:val="00B64A9A"/>
    <w:rsid w:val="00B64C58"/>
    <w:rsid w:val="00B64D42"/>
    <w:rsid w:val="00B65818"/>
    <w:rsid w:val="00B65EA0"/>
    <w:rsid w:val="00B66963"/>
    <w:rsid w:val="00B6719F"/>
    <w:rsid w:val="00B67CD4"/>
    <w:rsid w:val="00B70969"/>
    <w:rsid w:val="00B70CE7"/>
    <w:rsid w:val="00B7169C"/>
    <w:rsid w:val="00B72BC3"/>
    <w:rsid w:val="00B74733"/>
    <w:rsid w:val="00B74FE1"/>
    <w:rsid w:val="00B752D1"/>
    <w:rsid w:val="00B754EE"/>
    <w:rsid w:val="00B7667A"/>
    <w:rsid w:val="00B80B63"/>
    <w:rsid w:val="00B81844"/>
    <w:rsid w:val="00B827D6"/>
    <w:rsid w:val="00B84685"/>
    <w:rsid w:val="00B84EE8"/>
    <w:rsid w:val="00B8505C"/>
    <w:rsid w:val="00B85D39"/>
    <w:rsid w:val="00B85ECD"/>
    <w:rsid w:val="00B87A4D"/>
    <w:rsid w:val="00B90611"/>
    <w:rsid w:val="00B90A55"/>
    <w:rsid w:val="00B92654"/>
    <w:rsid w:val="00B93677"/>
    <w:rsid w:val="00B93754"/>
    <w:rsid w:val="00B93F21"/>
    <w:rsid w:val="00B94FA7"/>
    <w:rsid w:val="00B95C79"/>
    <w:rsid w:val="00B96691"/>
    <w:rsid w:val="00B96AA1"/>
    <w:rsid w:val="00BA0F56"/>
    <w:rsid w:val="00BA1863"/>
    <w:rsid w:val="00BA49AE"/>
    <w:rsid w:val="00BA4A37"/>
    <w:rsid w:val="00BA518F"/>
    <w:rsid w:val="00BA57EE"/>
    <w:rsid w:val="00BA640D"/>
    <w:rsid w:val="00BA725E"/>
    <w:rsid w:val="00BA7A60"/>
    <w:rsid w:val="00BB0291"/>
    <w:rsid w:val="00BB0F40"/>
    <w:rsid w:val="00BB2658"/>
    <w:rsid w:val="00BB2933"/>
    <w:rsid w:val="00BB2AFC"/>
    <w:rsid w:val="00BB4291"/>
    <w:rsid w:val="00BB47E5"/>
    <w:rsid w:val="00BB4ACA"/>
    <w:rsid w:val="00BB4C0B"/>
    <w:rsid w:val="00BB51E8"/>
    <w:rsid w:val="00BB5D0D"/>
    <w:rsid w:val="00BB6693"/>
    <w:rsid w:val="00BB6EFE"/>
    <w:rsid w:val="00BC0652"/>
    <w:rsid w:val="00BC0DA0"/>
    <w:rsid w:val="00BC1233"/>
    <w:rsid w:val="00BC1F92"/>
    <w:rsid w:val="00BC20D0"/>
    <w:rsid w:val="00BC2468"/>
    <w:rsid w:val="00BC27EA"/>
    <w:rsid w:val="00BC2B86"/>
    <w:rsid w:val="00BC2C94"/>
    <w:rsid w:val="00BC2E21"/>
    <w:rsid w:val="00BC3732"/>
    <w:rsid w:val="00BC4413"/>
    <w:rsid w:val="00BC5F7F"/>
    <w:rsid w:val="00BC6BC4"/>
    <w:rsid w:val="00BD0838"/>
    <w:rsid w:val="00BD1276"/>
    <w:rsid w:val="00BD1FB0"/>
    <w:rsid w:val="00BD2276"/>
    <w:rsid w:val="00BD25F3"/>
    <w:rsid w:val="00BD26E6"/>
    <w:rsid w:val="00BD2E12"/>
    <w:rsid w:val="00BD39A8"/>
    <w:rsid w:val="00BD3B21"/>
    <w:rsid w:val="00BD3E67"/>
    <w:rsid w:val="00BD56E2"/>
    <w:rsid w:val="00BD5826"/>
    <w:rsid w:val="00BD5AFB"/>
    <w:rsid w:val="00BD5E0E"/>
    <w:rsid w:val="00BD5ED4"/>
    <w:rsid w:val="00BD6701"/>
    <w:rsid w:val="00BD7EEE"/>
    <w:rsid w:val="00BE0418"/>
    <w:rsid w:val="00BE085A"/>
    <w:rsid w:val="00BE0AB4"/>
    <w:rsid w:val="00BE0B73"/>
    <w:rsid w:val="00BE2525"/>
    <w:rsid w:val="00BE29BE"/>
    <w:rsid w:val="00BE3EE2"/>
    <w:rsid w:val="00BE3F34"/>
    <w:rsid w:val="00BE403F"/>
    <w:rsid w:val="00BE451C"/>
    <w:rsid w:val="00BE4CE7"/>
    <w:rsid w:val="00BE4DAB"/>
    <w:rsid w:val="00BE567B"/>
    <w:rsid w:val="00BE5EA5"/>
    <w:rsid w:val="00BE6C9C"/>
    <w:rsid w:val="00BE78FD"/>
    <w:rsid w:val="00BE7A54"/>
    <w:rsid w:val="00BF0BE8"/>
    <w:rsid w:val="00BF1EE4"/>
    <w:rsid w:val="00BF1EF2"/>
    <w:rsid w:val="00BF30C3"/>
    <w:rsid w:val="00BF348F"/>
    <w:rsid w:val="00BF3878"/>
    <w:rsid w:val="00BF4448"/>
    <w:rsid w:val="00BF46F8"/>
    <w:rsid w:val="00BF47A0"/>
    <w:rsid w:val="00BF4ABB"/>
    <w:rsid w:val="00BF5990"/>
    <w:rsid w:val="00BF6880"/>
    <w:rsid w:val="00BF7877"/>
    <w:rsid w:val="00BF78A2"/>
    <w:rsid w:val="00C0159B"/>
    <w:rsid w:val="00C01908"/>
    <w:rsid w:val="00C01951"/>
    <w:rsid w:val="00C02032"/>
    <w:rsid w:val="00C03338"/>
    <w:rsid w:val="00C03F61"/>
    <w:rsid w:val="00C04003"/>
    <w:rsid w:val="00C04942"/>
    <w:rsid w:val="00C05C72"/>
    <w:rsid w:val="00C06D59"/>
    <w:rsid w:val="00C06D95"/>
    <w:rsid w:val="00C0791E"/>
    <w:rsid w:val="00C10B54"/>
    <w:rsid w:val="00C110EC"/>
    <w:rsid w:val="00C11631"/>
    <w:rsid w:val="00C1172D"/>
    <w:rsid w:val="00C126F1"/>
    <w:rsid w:val="00C12CB4"/>
    <w:rsid w:val="00C133AD"/>
    <w:rsid w:val="00C13915"/>
    <w:rsid w:val="00C146AF"/>
    <w:rsid w:val="00C1484F"/>
    <w:rsid w:val="00C1492E"/>
    <w:rsid w:val="00C14947"/>
    <w:rsid w:val="00C15DE9"/>
    <w:rsid w:val="00C16028"/>
    <w:rsid w:val="00C1659A"/>
    <w:rsid w:val="00C16D4F"/>
    <w:rsid w:val="00C17451"/>
    <w:rsid w:val="00C24056"/>
    <w:rsid w:val="00C2545E"/>
    <w:rsid w:val="00C26522"/>
    <w:rsid w:val="00C26DCC"/>
    <w:rsid w:val="00C27690"/>
    <w:rsid w:val="00C27C70"/>
    <w:rsid w:val="00C27C7E"/>
    <w:rsid w:val="00C35092"/>
    <w:rsid w:val="00C356A4"/>
    <w:rsid w:val="00C357E9"/>
    <w:rsid w:val="00C371C4"/>
    <w:rsid w:val="00C37DA2"/>
    <w:rsid w:val="00C401E4"/>
    <w:rsid w:val="00C40900"/>
    <w:rsid w:val="00C41698"/>
    <w:rsid w:val="00C417E4"/>
    <w:rsid w:val="00C4192E"/>
    <w:rsid w:val="00C42EF9"/>
    <w:rsid w:val="00C44AFE"/>
    <w:rsid w:val="00C455D1"/>
    <w:rsid w:val="00C46037"/>
    <w:rsid w:val="00C4691E"/>
    <w:rsid w:val="00C47269"/>
    <w:rsid w:val="00C511BC"/>
    <w:rsid w:val="00C51875"/>
    <w:rsid w:val="00C51A9D"/>
    <w:rsid w:val="00C52EAE"/>
    <w:rsid w:val="00C53735"/>
    <w:rsid w:val="00C53786"/>
    <w:rsid w:val="00C54B22"/>
    <w:rsid w:val="00C5624F"/>
    <w:rsid w:val="00C56561"/>
    <w:rsid w:val="00C56E7D"/>
    <w:rsid w:val="00C60ABC"/>
    <w:rsid w:val="00C61381"/>
    <w:rsid w:val="00C61D42"/>
    <w:rsid w:val="00C623C4"/>
    <w:rsid w:val="00C62628"/>
    <w:rsid w:val="00C64A68"/>
    <w:rsid w:val="00C6660A"/>
    <w:rsid w:val="00C674E0"/>
    <w:rsid w:val="00C675D0"/>
    <w:rsid w:val="00C7053D"/>
    <w:rsid w:val="00C717DB"/>
    <w:rsid w:val="00C71B9B"/>
    <w:rsid w:val="00C71C51"/>
    <w:rsid w:val="00C72DFE"/>
    <w:rsid w:val="00C73897"/>
    <w:rsid w:val="00C73FF6"/>
    <w:rsid w:val="00C7485C"/>
    <w:rsid w:val="00C75B1B"/>
    <w:rsid w:val="00C75FA4"/>
    <w:rsid w:val="00C772B9"/>
    <w:rsid w:val="00C77A89"/>
    <w:rsid w:val="00C8042A"/>
    <w:rsid w:val="00C80B92"/>
    <w:rsid w:val="00C8325D"/>
    <w:rsid w:val="00C83B78"/>
    <w:rsid w:val="00C83E46"/>
    <w:rsid w:val="00C83EFB"/>
    <w:rsid w:val="00C8433E"/>
    <w:rsid w:val="00C8528B"/>
    <w:rsid w:val="00C85DEF"/>
    <w:rsid w:val="00C864C6"/>
    <w:rsid w:val="00C864D2"/>
    <w:rsid w:val="00C86535"/>
    <w:rsid w:val="00C86D4A"/>
    <w:rsid w:val="00C8729B"/>
    <w:rsid w:val="00C8736C"/>
    <w:rsid w:val="00C873FC"/>
    <w:rsid w:val="00C87609"/>
    <w:rsid w:val="00C909B3"/>
    <w:rsid w:val="00C90C1A"/>
    <w:rsid w:val="00C90F8B"/>
    <w:rsid w:val="00C913BD"/>
    <w:rsid w:val="00C917DF"/>
    <w:rsid w:val="00C91898"/>
    <w:rsid w:val="00C91D02"/>
    <w:rsid w:val="00C92BB5"/>
    <w:rsid w:val="00C92FBE"/>
    <w:rsid w:val="00C94538"/>
    <w:rsid w:val="00C94EFB"/>
    <w:rsid w:val="00C94F1E"/>
    <w:rsid w:val="00C95AA5"/>
    <w:rsid w:val="00CA039F"/>
    <w:rsid w:val="00CA1DF7"/>
    <w:rsid w:val="00CA1ED7"/>
    <w:rsid w:val="00CA23EE"/>
    <w:rsid w:val="00CA3085"/>
    <w:rsid w:val="00CA3991"/>
    <w:rsid w:val="00CA3D47"/>
    <w:rsid w:val="00CA453D"/>
    <w:rsid w:val="00CA574E"/>
    <w:rsid w:val="00CA698D"/>
    <w:rsid w:val="00CA6E47"/>
    <w:rsid w:val="00CB10FC"/>
    <w:rsid w:val="00CB1BB7"/>
    <w:rsid w:val="00CB1EB7"/>
    <w:rsid w:val="00CB25E0"/>
    <w:rsid w:val="00CB39DD"/>
    <w:rsid w:val="00CB45D6"/>
    <w:rsid w:val="00CB59DB"/>
    <w:rsid w:val="00CB60D0"/>
    <w:rsid w:val="00CB6564"/>
    <w:rsid w:val="00CB6D32"/>
    <w:rsid w:val="00CB6EC1"/>
    <w:rsid w:val="00CB7BF8"/>
    <w:rsid w:val="00CB7CFD"/>
    <w:rsid w:val="00CC05A5"/>
    <w:rsid w:val="00CC12A8"/>
    <w:rsid w:val="00CC19DF"/>
    <w:rsid w:val="00CC258A"/>
    <w:rsid w:val="00CC3627"/>
    <w:rsid w:val="00CC36E1"/>
    <w:rsid w:val="00CC4027"/>
    <w:rsid w:val="00CC45F4"/>
    <w:rsid w:val="00CC46CB"/>
    <w:rsid w:val="00CC55E4"/>
    <w:rsid w:val="00CC56F9"/>
    <w:rsid w:val="00CC6014"/>
    <w:rsid w:val="00CC629D"/>
    <w:rsid w:val="00CC6635"/>
    <w:rsid w:val="00CC6A9D"/>
    <w:rsid w:val="00CC7714"/>
    <w:rsid w:val="00CD1E29"/>
    <w:rsid w:val="00CD2818"/>
    <w:rsid w:val="00CD2CD2"/>
    <w:rsid w:val="00CD4209"/>
    <w:rsid w:val="00CD4DEC"/>
    <w:rsid w:val="00CD504F"/>
    <w:rsid w:val="00CD54D0"/>
    <w:rsid w:val="00CD6A7E"/>
    <w:rsid w:val="00CE0999"/>
    <w:rsid w:val="00CE1408"/>
    <w:rsid w:val="00CE175F"/>
    <w:rsid w:val="00CE2995"/>
    <w:rsid w:val="00CE2FF3"/>
    <w:rsid w:val="00CE5353"/>
    <w:rsid w:val="00CE5EE7"/>
    <w:rsid w:val="00CE62C3"/>
    <w:rsid w:val="00CE64A0"/>
    <w:rsid w:val="00CE6E55"/>
    <w:rsid w:val="00CE6F33"/>
    <w:rsid w:val="00CE6F84"/>
    <w:rsid w:val="00CF0E93"/>
    <w:rsid w:val="00CF168E"/>
    <w:rsid w:val="00CF1F78"/>
    <w:rsid w:val="00CF2BE3"/>
    <w:rsid w:val="00CF3625"/>
    <w:rsid w:val="00CF4508"/>
    <w:rsid w:val="00CF481E"/>
    <w:rsid w:val="00CF5EFF"/>
    <w:rsid w:val="00CF6E9F"/>
    <w:rsid w:val="00CF7B0E"/>
    <w:rsid w:val="00CF7C45"/>
    <w:rsid w:val="00D01F54"/>
    <w:rsid w:val="00D02884"/>
    <w:rsid w:val="00D0386A"/>
    <w:rsid w:val="00D03E0A"/>
    <w:rsid w:val="00D04CD4"/>
    <w:rsid w:val="00D05E04"/>
    <w:rsid w:val="00D06516"/>
    <w:rsid w:val="00D07057"/>
    <w:rsid w:val="00D07398"/>
    <w:rsid w:val="00D07AA4"/>
    <w:rsid w:val="00D108ED"/>
    <w:rsid w:val="00D127FB"/>
    <w:rsid w:val="00D12AE7"/>
    <w:rsid w:val="00D12EC4"/>
    <w:rsid w:val="00D13F06"/>
    <w:rsid w:val="00D168D1"/>
    <w:rsid w:val="00D16D9F"/>
    <w:rsid w:val="00D16EEE"/>
    <w:rsid w:val="00D170D0"/>
    <w:rsid w:val="00D20228"/>
    <w:rsid w:val="00D202AB"/>
    <w:rsid w:val="00D209EE"/>
    <w:rsid w:val="00D20A43"/>
    <w:rsid w:val="00D20D64"/>
    <w:rsid w:val="00D21017"/>
    <w:rsid w:val="00D21857"/>
    <w:rsid w:val="00D21A72"/>
    <w:rsid w:val="00D23A5F"/>
    <w:rsid w:val="00D23E5F"/>
    <w:rsid w:val="00D24456"/>
    <w:rsid w:val="00D251BB"/>
    <w:rsid w:val="00D2628E"/>
    <w:rsid w:val="00D2632E"/>
    <w:rsid w:val="00D2770E"/>
    <w:rsid w:val="00D303AA"/>
    <w:rsid w:val="00D30577"/>
    <w:rsid w:val="00D30933"/>
    <w:rsid w:val="00D30AC8"/>
    <w:rsid w:val="00D30BF0"/>
    <w:rsid w:val="00D3113D"/>
    <w:rsid w:val="00D3221A"/>
    <w:rsid w:val="00D32508"/>
    <w:rsid w:val="00D325F3"/>
    <w:rsid w:val="00D32603"/>
    <w:rsid w:val="00D331D4"/>
    <w:rsid w:val="00D33210"/>
    <w:rsid w:val="00D33804"/>
    <w:rsid w:val="00D33B86"/>
    <w:rsid w:val="00D33EB2"/>
    <w:rsid w:val="00D34E3D"/>
    <w:rsid w:val="00D35451"/>
    <w:rsid w:val="00D37EA1"/>
    <w:rsid w:val="00D37ED4"/>
    <w:rsid w:val="00D40DF0"/>
    <w:rsid w:val="00D41E4A"/>
    <w:rsid w:val="00D44308"/>
    <w:rsid w:val="00D45D25"/>
    <w:rsid w:val="00D50B03"/>
    <w:rsid w:val="00D50C96"/>
    <w:rsid w:val="00D51DC1"/>
    <w:rsid w:val="00D546B1"/>
    <w:rsid w:val="00D54A4D"/>
    <w:rsid w:val="00D5521F"/>
    <w:rsid w:val="00D56168"/>
    <w:rsid w:val="00D56B14"/>
    <w:rsid w:val="00D57CF7"/>
    <w:rsid w:val="00D601FC"/>
    <w:rsid w:val="00D60DA6"/>
    <w:rsid w:val="00D6105F"/>
    <w:rsid w:val="00D61BC1"/>
    <w:rsid w:val="00D63EA7"/>
    <w:rsid w:val="00D63FFA"/>
    <w:rsid w:val="00D64599"/>
    <w:rsid w:val="00D645BC"/>
    <w:rsid w:val="00D64791"/>
    <w:rsid w:val="00D6563B"/>
    <w:rsid w:val="00D65955"/>
    <w:rsid w:val="00D67600"/>
    <w:rsid w:val="00D71240"/>
    <w:rsid w:val="00D71475"/>
    <w:rsid w:val="00D71AEB"/>
    <w:rsid w:val="00D72CBC"/>
    <w:rsid w:val="00D72E92"/>
    <w:rsid w:val="00D73502"/>
    <w:rsid w:val="00D749AC"/>
    <w:rsid w:val="00D749DD"/>
    <w:rsid w:val="00D76D1B"/>
    <w:rsid w:val="00D76EBE"/>
    <w:rsid w:val="00D80350"/>
    <w:rsid w:val="00D804AB"/>
    <w:rsid w:val="00D80627"/>
    <w:rsid w:val="00D80E40"/>
    <w:rsid w:val="00D8166D"/>
    <w:rsid w:val="00D817CE"/>
    <w:rsid w:val="00D81D70"/>
    <w:rsid w:val="00D82196"/>
    <w:rsid w:val="00D84263"/>
    <w:rsid w:val="00D8490D"/>
    <w:rsid w:val="00D850F3"/>
    <w:rsid w:val="00D86141"/>
    <w:rsid w:val="00D86789"/>
    <w:rsid w:val="00D8769A"/>
    <w:rsid w:val="00D90049"/>
    <w:rsid w:val="00D90AF0"/>
    <w:rsid w:val="00D91224"/>
    <w:rsid w:val="00D9127B"/>
    <w:rsid w:val="00D9227C"/>
    <w:rsid w:val="00D92825"/>
    <w:rsid w:val="00D92B1D"/>
    <w:rsid w:val="00D946B7"/>
    <w:rsid w:val="00D94C95"/>
    <w:rsid w:val="00D973D0"/>
    <w:rsid w:val="00D97EC8"/>
    <w:rsid w:val="00DA076F"/>
    <w:rsid w:val="00DA0FB8"/>
    <w:rsid w:val="00DA19AA"/>
    <w:rsid w:val="00DA4207"/>
    <w:rsid w:val="00DA4213"/>
    <w:rsid w:val="00DA63E6"/>
    <w:rsid w:val="00DB1008"/>
    <w:rsid w:val="00DB12C6"/>
    <w:rsid w:val="00DB292D"/>
    <w:rsid w:val="00DB366E"/>
    <w:rsid w:val="00DB5CE9"/>
    <w:rsid w:val="00DB5DB6"/>
    <w:rsid w:val="00DB6BC1"/>
    <w:rsid w:val="00DB7129"/>
    <w:rsid w:val="00DB7E08"/>
    <w:rsid w:val="00DC1680"/>
    <w:rsid w:val="00DC22A0"/>
    <w:rsid w:val="00DC3B90"/>
    <w:rsid w:val="00DC4130"/>
    <w:rsid w:val="00DC4510"/>
    <w:rsid w:val="00DC53B9"/>
    <w:rsid w:val="00DC5402"/>
    <w:rsid w:val="00DC5712"/>
    <w:rsid w:val="00DC6758"/>
    <w:rsid w:val="00DC699C"/>
    <w:rsid w:val="00DC76FC"/>
    <w:rsid w:val="00DC7760"/>
    <w:rsid w:val="00DD16A7"/>
    <w:rsid w:val="00DD1B65"/>
    <w:rsid w:val="00DD3854"/>
    <w:rsid w:val="00DD3AA2"/>
    <w:rsid w:val="00DD3D84"/>
    <w:rsid w:val="00DD437F"/>
    <w:rsid w:val="00DD4FAD"/>
    <w:rsid w:val="00DE00EE"/>
    <w:rsid w:val="00DE12FD"/>
    <w:rsid w:val="00DE1D90"/>
    <w:rsid w:val="00DE1E6F"/>
    <w:rsid w:val="00DE283D"/>
    <w:rsid w:val="00DE2D2C"/>
    <w:rsid w:val="00DE3475"/>
    <w:rsid w:val="00DE3B64"/>
    <w:rsid w:val="00DE4196"/>
    <w:rsid w:val="00DE4D25"/>
    <w:rsid w:val="00DE5ABE"/>
    <w:rsid w:val="00DE5C8C"/>
    <w:rsid w:val="00DE688A"/>
    <w:rsid w:val="00DE6AEC"/>
    <w:rsid w:val="00DE713D"/>
    <w:rsid w:val="00DE7161"/>
    <w:rsid w:val="00DE7787"/>
    <w:rsid w:val="00DE7909"/>
    <w:rsid w:val="00DF03B1"/>
    <w:rsid w:val="00DF08E1"/>
    <w:rsid w:val="00DF0B76"/>
    <w:rsid w:val="00DF3718"/>
    <w:rsid w:val="00DF416D"/>
    <w:rsid w:val="00DF4D31"/>
    <w:rsid w:val="00DF70A5"/>
    <w:rsid w:val="00DF7950"/>
    <w:rsid w:val="00DF7AFA"/>
    <w:rsid w:val="00E00165"/>
    <w:rsid w:val="00E005EA"/>
    <w:rsid w:val="00E0073C"/>
    <w:rsid w:val="00E007D3"/>
    <w:rsid w:val="00E00960"/>
    <w:rsid w:val="00E02FEA"/>
    <w:rsid w:val="00E06144"/>
    <w:rsid w:val="00E067D4"/>
    <w:rsid w:val="00E06B5A"/>
    <w:rsid w:val="00E0770A"/>
    <w:rsid w:val="00E10225"/>
    <w:rsid w:val="00E109BD"/>
    <w:rsid w:val="00E10F11"/>
    <w:rsid w:val="00E115CC"/>
    <w:rsid w:val="00E1179C"/>
    <w:rsid w:val="00E12B32"/>
    <w:rsid w:val="00E13008"/>
    <w:rsid w:val="00E133D2"/>
    <w:rsid w:val="00E150EF"/>
    <w:rsid w:val="00E15190"/>
    <w:rsid w:val="00E17FAB"/>
    <w:rsid w:val="00E206E3"/>
    <w:rsid w:val="00E20966"/>
    <w:rsid w:val="00E20AD6"/>
    <w:rsid w:val="00E21685"/>
    <w:rsid w:val="00E21C64"/>
    <w:rsid w:val="00E23940"/>
    <w:rsid w:val="00E23FA9"/>
    <w:rsid w:val="00E241AF"/>
    <w:rsid w:val="00E2430A"/>
    <w:rsid w:val="00E24D58"/>
    <w:rsid w:val="00E26220"/>
    <w:rsid w:val="00E26E08"/>
    <w:rsid w:val="00E26F58"/>
    <w:rsid w:val="00E27154"/>
    <w:rsid w:val="00E27DB4"/>
    <w:rsid w:val="00E27FC8"/>
    <w:rsid w:val="00E30B1D"/>
    <w:rsid w:val="00E30D15"/>
    <w:rsid w:val="00E311F7"/>
    <w:rsid w:val="00E31318"/>
    <w:rsid w:val="00E32018"/>
    <w:rsid w:val="00E3401B"/>
    <w:rsid w:val="00E341D3"/>
    <w:rsid w:val="00E3425B"/>
    <w:rsid w:val="00E35BBB"/>
    <w:rsid w:val="00E35C5A"/>
    <w:rsid w:val="00E36DF2"/>
    <w:rsid w:val="00E400A6"/>
    <w:rsid w:val="00E41D4F"/>
    <w:rsid w:val="00E42A89"/>
    <w:rsid w:val="00E43983"/>
    <w:rsid w:val="00E43B79"/>
    <w:rsid w:val="00E447A8"/>
    <w:rsid w:val="00E44A55"/>
    <w:rsid w:val="00E45133"/>
    <w:rsid w:val="00E45499"/>
    <w:rsid w:val="00E45C13"/>
    <w:rsid w:val="00E46352"/>
    <w:rsid w:val="00E479A8"/>
    <w:rsid w:val="00E51716"/>
    <w:rsid w:val="00E533D9"/>
    <w:rsid w:val="00E53684"/>
    <w:rsid w:val="00E54283"/>
    <w:rsid w:val="00E543A2"/>
    <w:rsid w:val="00E54557"/>
    <w:rsid w:val="00E55003"/>
    <w:rsid w:val="00E55035"/>
    <w:rsid w:val="00E55B0B"/>
    <w:rsid w:val="00E61ABD"/>
    <w:rsid w:val="00E6246C"/>
    <w:rsid w:val="00E6298E"/>
    <w:rsid w:val="00E6617D"/>
    <w:rsid w:val="00E66803"/>
    <w:rsid w:val="00E66BC8"/>
    <w:rsid w:val="00E707AE"/>
    <w:rsid w:val="00E71A44"/>
    <w:rsid w:val="00E74A89"/>
    <w:rsid w:val="00E7641E"/>
    <w:rsid w:val="00E76D23"/>
    <w:rsid w:val="00E76FCC"/>
    <w:rsid w:val="00E80ABA"/>
    <w:rsid w:val="00E81127"/>
    <w:rsid w:val="00E83394"/>
    <w:rsid w:val="00E841FD"/>
    <w:rsid w:val="00E8438F"/>
    <w:rsid w:val="00E853EA"/>
    <w:rsid w:val="00E85459"/>
    <w:rsid w:val="00E858D7"/>
    <w:rsid w:val="00E85D23"/>
    <w:rsid w:val="00E863AC"/>
    <w:rsid w:val="00E86660"/>
    <w:rsid w:val="00E86960"/>
    <w:rsid w:val="00E86E09"/>
    <w:rsid w:val="00E90BD2"/>
    <w:rsid w:val="00E91144"/>
    <w:rsid w:val="00E922A7"/>
    <w:rsid w:val="00E9303B"/>
    <w:rsid w:val="00E933CF"/>
    <w:rsid w:val="00E94206"/>
    <w:rsid w:val="00E945FB"/>
    <w:rsid w:val="00E959AD"/>
    <w:rsid w:val="00E95BA7"/>
    <w:rsid w:val="00E964CA"/>
    <w:rsid w:val="00E97102"/>
    <w:rsid w:val="00E97426"/>
    <w:rsid w:val="00E97FE5"/>
    <w:rsid w:val="00EA0291"/>
    <w:rsid w:val="00EA0DFD"/>
    <w:rsid w:val="00EA10FF"/>
    <w:rsid w:val="00EA1B81"/>
    <w:rsid w:val="00EA22CC"/>
    <w:rsid w:val="00EA3BBA"/>
    <w:rsid w:val="00EA5DE5"/>
    <w:rsid w:val="00EA6698"/>
    <w:rsid w:val="00EA6C0F"/>
    <w:rsid w:val="00EA7378"/>
    <w:rsid w:val="00EA7E09"/>
    <w:rsid w:val="00EB348F"/>
    <w:rsid w:val="00EB5CA3"/>
    <w:rsid w:val="00EB5FD9"/>
    <w:rsid w:val="00EB6764"/>
    <w:rsid w:val="00EB6D12"/>
    <w:rsid w:val="00EB7183"/>
    <w:rsid w:val="00EB78CC"/>
    <w:rsid w:val="00EB7BA0"/>
    <w:rsid w:val="00EC03FF"/>
    <w:rsid w:val="00EC1083"/>
    <w:rsid w:val="00EC123F"/>
    <w:rsid w:val="00EC18C6"/>
    <w:rsid w:val="00EC2678"/>
    <w:rsid w:val="00EC2C26"/>
    <w:rsid w:val="00EC2D67"/>
    <w:rsid w:val="00EC4326"/>
    <w:rsid w:val="00EC742A"/>
    <w:rsid w:val="00EC7AC5"/>
    <w:rsid w:val="00ED0828"/>
    <w:rsid w:val="00ED1767"/>
    <w:rsid w:val="00ED2D31"/>
    <w:rsid w:val="00ED475D"/>
    <w:rsid w:val="00ED4E99"/>
    <w:rsid w:val="00ED7A42"/>
    <w:rsid w:val="00ED7D02"/>
    <w:rsid w:val="00EE0704"/>
    <w:rsid w:val="00EE0991"/>
    <w:rsid w:val="00EE0D99"/>
    <w:rsid w:val="00EE1114"/>
    <w:rsid w:val="00EE1233"/>
    <w:rsid w:val="00EE1857"/>
    <w:rsid w:val="00EE1F6E"/>
    <w:rsid w:val="00EE3078"/>
    <w:rsid w:val="00EE350A"/>
    <w:rsid w:val="00EE51F8"/>
    <w:rsid w:val="00EE6672"/>
    <w:rsid w:val="00EE672C"/>
    <w:rsid w:val="00EE6C48"/>
    <w:rsid w:val="00EE73E6"/>
    <w:rsid w:val="00EE7D8C"/>
    <w:rsid w:val="00EF004E"/>
    <w:rsid w:val="00EF0E38"/>
    <w:rsid w:val="00EF145D"/>
    <w:rsid w:val="00EF18FE"/>
    <w:rsid w:val="00EF20C0"/>
    <w:rsid w:val="00EF2BA1"/>
    <w:rsid w:val="00EF33E6"/>
    <w:rsid w:val="00EF35DA"/>
    <w:rsid w:val="00EF454A"/>
    <w:rsid w:val="00EF510A"/>
    <w:rsid w:val="00EF5379"/>
    <w:rsid w:val="00EF5E6F"/>
    <w:rsid w:val="00EF6460"/>
    <w:rsid w:val="00EF6511"/>
    <w:rsid w:val="00EF67C7"/>
    <w:rsid w:val="00EF69B9"/>
    <w:rsid w:val="00EF6E76"/>
    <w:rsid w:val="00EF7F30"/>
    <w:rsid w:val="00F018A2"/>
    <w:rsid w:val="00F02112"/>
    <w:rsid w:val="00F02667"/>
    <w:rsid w:val="00F0281D"/>
    <w:rsid w:val="00F0474E"/>
    <w:rsid w:val="00F04D50"/>
    <w:rsid w:val="00F05AD8"/>
    <w:rsid w:val="00F0665B"/>
    <w:rsid w:val="00F06D33"/>
    <w:rsid w:val="00F0716D"/>
    <w:rsid w:val="00F07D4D"/>
    <w:rsid w:val="00F112A8"/>
    <w:rsid w:val="00F1188D"/>
    <w:rsid w:val="00F12401"/>
    <w:rsid w:val="00F1275E"/>
    <w:rsid w:val="00F12814"/>
    <w:rsid w:val="00F144CA"/>
    <w:rsid w:val="00F15B8F"/>
    <w:rsid w:val="00F15D2C"/>
    <w:rsid w:val="00F168DD"/>
    <w:rsid w:val="00F16DC6"/>
    <w:rsid w:val="00F17392"/>
    <w:rsid w:val="00F21AEF"/>
    <w:rsid w:val="00F21CC3"/>
    <w:rsid w:val="00F221DE"/>
    <w:rsid w:val="00F2433D"/>
    <w:rsid w:val="00F25858"/>
    <w:rsid w:val="00F27D48"/>
    <w:rsid w:val="00F30573"/>
    <w:rsid w:val="00F310C0"/>
    <w:rsid w:val="00F3143D"/>
    <w:rsid w:val="00F31BEE"/>
    <w:rsid w:val="00F32245"/>
    <w:rsid w:val="00F324DA"/>
    <w:rsid w:val="00F329B7"/>
    <w:rsid w:val="00F3419A"/>
    <w:rsid w:val="00F34CD3"/>
    <w:rsid w:val="00F350A9"/>
    <w:rsid w:val="00F356A0"/>
    <w:rsid w:val="00F40B5D"/>
    <w:rsid w:val="00F41918"/>
    <w:rsid w:val="00F42508"/>
    <w:rsid w:val="00F434F2"/>
    <w:rsid w:val="00F44FFD"/>
    <w:rsid w:val="00F457E9"/>
    <w:rsid w:val="00F45BBC"/>
    <w:rsid w:val="00F46039"/>
    <w:rsid w:val="00F475B1"/>
    <w:rsid w:val="00F4793A"/>
    <w:rsid w:val="00F47D31"/>
    <w:rsid w:val="00F501FE"/>
    <w:rsid w:val="00F50737"/>
    <w:rsid w:val="00F50DE0"/>
    <w:rsid w:val="00F52324"/>
    <w:rsid w:val="00F53AEC"/>
    <w:rsid w:val="00F54D8A"/>
    <w:rsid w:val="00F55657"/>
    <w:rsid w:val="00F56765"/>
    <w:rsid w:val="00F56AAA"/>
    <w:rsid w:val="00F56C99"/>
    <w:rsid w:val="00F601B7"/>
    <w:rsid w:val="00F6038E"/>
    <w:rsid w:val="00F6079D"/>
    <w:rsid w:val="00F60D7C"/>
    <w:rsid w:val="00F61F92"/>
    <w:rsid w:val="00F627CF"/>
    <w:rsid w:val="00F631D6"/>
    <w:rsid w:val="00F63FF2"/>
    <w:rsid w:val="00F6420C"/>
    <w:rsid w:val="00F64F70"/>
    <w:rsid w:val="00F652AD"/>
    <w:rsid w:val="00F6571B"/>
    <w:rsid w:val="00F657F9"/>
    <w:rsid w:val="00F66C66"/>
    <w:rsid w:val="00F673B5"/>
    <w:rsid w:val="00F67963"/>
    <w:rsid w:val="00F70A1E"/>
    <w:rsid w:val="00F70DD3"/>
    <w:rsid w:val="00F71601"/>
    <w:rsid w:val="00F71DB9"/>
    <w:rsid w:val="00F72B78"/>
    <w:rsid w:val="00F7346F"/>
    <w:rsid w:val="00F73672"/>
    <w:rsid w:val="00F76B99"/>
    <w:rsid w:val="00F76D31"/>
    <w:rsid w:val="00F771D4"/>
    <w:rsid w:val="00F778F8"/>
    <w:rsid w:val="00F77E63"/>
    <w:rsid w:val="00F80FD9"/>
    <w:rsid w:val="00F81F4E"/>
    <w:rsid w:val="00F82434"/>
    <w:rsid w:val="00F82953"/>
    <w:rsid w:val="00F83A08"/>
    <w:rsid w:val="00F85E52"/>
    <w:rsid w:val="00F8761B"/>
    <w:rsid w:val="00F87F63"/>
    <w:rsid w:val="00F9019D"/>
    <w:rsid w:val="00F90674"/>
    <w:rsid w:val="00F90A12"/>
    <w:rsid w:val="00F93799"/>
    <w:rsid w:val="00F93EF6"/>
    <w:rsid w:val="00F93F50"/>
    <w:rsid w:val="00F93FA7"/>
    <w:rsid w:val="00F95058"/>
    <w:rsid w:val="00F95100"/>
    <w:rsid w:val="00F9534D"/>
    <w:rsid w:val="00F967F7"/>
    <w:rsid w:val="00F96C7D"/>
    <w:rsid w:val="00F97ECE"/>
    <w:rsid w:val="00FA00F9"/>
    <w:rsid w:val="00FA0547"/>
    <w:rsid w:val="00FA0C0A"/>
    <w:rsid w:val="00FA1881"/>
    <w:rsid w:val="00FA2190"/>
    <w:rsid w:val="00FA26FE"/>
    <w:rsid w:val="00FA2811"/>
    <w:rsid w:val="00FA29C2"/>
    <w:rsid w:val="00FA39BE"/>
    <w:rsid w:val="00FA3BD5"/>
    <w:rsid w:val="00FA3D6E"/>
    <w:rsid w:val="00FA427D"/>
    <w:rsid w:val="00FA4696"/>
    <w:rsid w:val="00FA5AB8"/>
    <w:rsid w:val="00FA5E61"/>
    <w:rsid w:val="00FA5FBC"/>
    <w:rsid w:val="00FA66C7"/>
    <w:rsid w:val="00FA69AC"/>
    <w:rsid w:val="00FB21FF"/>
    <w:rsid w:val="00FB2283"/>
    <w:rsid w:val="00FB36CF"/>
    <w:rsid w:val="00FB3803"/>
    <w:rsid w:val="00FB3BF8"/>
    <w:rsid w:val="00FB4BFC"/>
    <w:rsid w:val="00FB5041"/>
    <w:rsid w:val="00FB5E58"/>
    <w:rsid w:val="00FB687A"/>
    <w:rsid w:val="00FB694E"/>
    <w:rsid w:val="00FB6FCA"/>
    <w:rsid w:val="00FB7053"/>
    <w:rsid w:val="00FB745F"/>
    <w:rsid w:val="00FB786F"/>
    <w:rsid w:val="00FB7A82"/>
    <w:rsid w:val="00FB7B49"/>
    <w:rsid w:val="00FC1146"/>
    <w:rsid w:val="00FC117D"/>
    <w:rsid w:val="00FC227D"/>
    <w:rsid w:val="00FC24AE"/>
    <w:rsid w:val="00FC2673"/>
    <w:rsid w:val="00FC2F6E"/>
    <w:rsid w:val="00FC3643"/>
    <w:rsid w:val="00FC3F5F"/>
    <w:rsid w:val="00FC4158"/>
    <w:rsid w:val="00FC4203"/>
    <w:rsid w:val="00FC4B04"/>
    <w:rsid w:val="00FC4DB5"/>
    <w:rsid w:val="00FC4DE2"/>
    <w:rsid w:val="00FC587A"/>
    <w:rsid w:val="00FC7FA7"/>
    <w:rsid w:val="00FD06BA"/>
    <w:rsid w:val="00FD1544"/>
    <w:rsid w:val="00FD15D8"/>
    <w:rsid w:val="00FD2820"/>
    <w:rsid w:val="00FD4A66"/>
    <w:rsid w:val="00FD4B8B"/>
    <w:rsid w:val="00FD5CB1"/>
    <w:rsid w:val="00FD61BD"/>
    <w:rsid w:val="00FD643A"/>
    <w:rsid w:val="00FD7524"/>
    <w:rsid w:val="00FE09CC"/>
    <w:rsid w:val="00FE102E"/>
    <w:rsid w:val="00FE2E96"/>
    <w:rsid w:val="00FE5A4F"/>
    <w:rsid w:val="00FE5DFC"/>
    <w:rsid w:val="00FE6301"/>
    <w:rsid w:val="00FE676F"/>
    <w:rsid w:val="00FE6966"/>
    <w:rsid w:val="00FE7E73"/>
    <w:rsid w:val="00FF0045"/>
    <w:rsid w:val="00FF12D6"/>
    <w:rsid w:val="00FF167D"/>
    <w:rsid w:val="00FF2CCF"/>
    <w:rsid w:val="00FF2F7A"/>
    <w:rsid w:val="00FF38BF"/>
    <w:rsid w:val="00FF5722"/>
    <w:rsid w:val="00FF61D1"/>
    <w:rsid w:val="00FF68C8"/>
    <w:rsid w:val="00FF7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0BDB5E9"/>
  <w15:docId w15:val="{24011906-4F36-4D06-854E-EAB1A5766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7EC8"/>
    <w:pPr>
      <w:widowControl w:val="0"/>
      <w:spacing w:line="360" w:lineRule="auto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autoRedefine/>
    <w:qFormat/>
    <w:rsid w:val="008E5220"/>
    <w:pPr>
      <w:keepNext/>
      <w:keepLines/>
      <w:numPr>
        <w:numId w:val="1"/>
      </w:numPr>
      <w:spacing w:before="80" w:after="80"/>
      <w:outlineLvl w:val="0"/>
    </w:pPr>
    <w:rPr>
      <w:rFonts w:ascii="Arial" w:hAnsi="Arial" w:cs="Arial"/>
      <w:b/>
      <w:bCs/>
      <w:kern w:val="10"/>
      <w:sz w:val="32"/>
      <w:szCs w:val="32"/>
    </w:rPr>
  </w:style>
  <w:style w:type="paragraph" w:styleId="2">
    <w:name w:val="heading 2"/>
    <w:basedOn w:val="a"/>
    <w:next w:val="a"/>
    <w:qFormat/>
    <w:rsid w:val="00052DB4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3">
    <w:name w:val="heading 3"/>
    <w:basedOn w:val="a"/>
    <w:next w:val="a"/>
    <w:qFormat/>
    <w:rsid w:val="00C909B3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autoRedefine/>
    <w:qFormat/>
    <w:rsid w:val="00C909B3"/>
    <w:pPr>
      <w:keepNext/>
      <w:numPr>
        <w:ilvl w:val="3"/>
        <w:numId w:val="1"/>
      </w:numPr>
      <w:spacing w:before="240" w:after="60"/>
      <w:outlineLvl w:val="3"/>
    </w:pPr>
    <w:rPr>
      <w:b/>
      <w:bCs/>
      <w:sz w:val="24"/>
    </w:rPr>
  </w:style>
  <w:style w:type="paragraph" w:styleId="5">
    <w:name w:val="heading 5"/>
    <w:basedOn w:val="a"/>
    <w:next w:val="a"/>
    <w:autoRedefine/>
    <w:qFormat/>
    <w:rsid w:val="00C909B3"/>
    <w:pPr>
      <w:numPr>
        <w:ilvl w:val="4"/>
        <w:numId w:val="1"/>
      </w:numPr>
      <w:spacing w:before="240" w:after="60"/>
      <w:outlineLvl w:val="4"/>
    </w:pPr>
    <w:rPr>
      <w:rFonts w:ascii="Arial" w:hAnsi="Arial"/>
      <w:b/>
      <w:bCs/>
      <w:iCs/>
      <w:sz w:val="22"/>
      <w:szCs w:val="22"/>
    </w:rPr>
  </w:style>
  <w:style w:type="paragraph" w:styleId="6">
    <w:name w:val="heading 6"/>
    <w:basedOn w:val="a"/>
    <w:next w:val="a"/>
    <w:qFormat/>
    <w:rsid w:val="00C909B3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C909B3"/>
    <w:pPr>
      <w:numPr>
        <w:ilvl w:val="6"/>
        <w:numId w:val="1"/>
      </w:numPr>
      <w:spacing w:before="240" w:after="60"/>
      <w:outlineLvl w:val="6"/>
    </w:pPr>
    <w:rPr>
      <w:sz w:val="24"/>
    </w:rPr>
  </w:style>
  <w:style w:type="paragraph" w:styleId="8">
    <w:name w:val="heading 8"/>
    <w:basedOn w:val="a"/>
    <w:next w:val="a"/>
    <w:qFormat/>
    <w:rsid w:val="00C909B3"/>
    <w:pPr>
      <w:numPr>
        <w:ilvl w:val="7"/>
        <w:numId w:val="1"/>
      </w:numPr>
      <w:spacing w:before="240" w:after="60"/>
      <w:outlineLvl w:val="7"/>
    </w:pPr>
    <w:rPr>
      <w:i/>
      <w:iCs/>
      <w:sz w:val="24"/>
    </w:rPr>
  </w:style>
  <w:style w:type="paragraph" w:styleId="9">
    <w:name w:val="heading 9"/>
    <w:basedOn w:val="a"/>
    <w:next w:val="a"/>
    <w:qFormat/>
    <w:rsid w:val="00C909B3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225CF6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table" w:styleId="a4">
    <w:name w:val="Table Grid"/>
    <w:basedOn w:val="a1"/>
    <w:semiHidden/>
    <w:rsid w:val="00BF30C3"/>
    <w:pPr>
      <w:widowControl w:val="0"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rsid w:val="00F12814"/>
    <w:pPr>
      <w:tabs>
        <w:tab w:val="center" w:pos="4320"/>
        <w:tab w:val="right" w:pos="8640"/>
      </w:tabs>
    </w:pPr>
  </w:style>
  <w:style w:type="paragraph" w:styleId="a6">
    <w:name w:val="footer"/>
    <w:basedOn w:val="a"/>
    <w:link w:val="Char0"/>
    <w:uiPriority w:val="99"/>
    <w:rsid w:val="00F12814"/>
    <w:pPr>
      <w:tabs>
        <w:tab w:val="center" w:pos="4320"/>
        <w:tab w:val="right" w:pos="8640"/>
      </w:tabs>
    </w:pPr>
  </w:style>
  <w:style w:type="paragraph" w:styleId="a7">
    <w:name w:val="Normal Indent"/>
    <w:aliases w:val="表正文,正文非缩进,特点,正文双线,正文（首行缩进两字）,正文缩进 Char,正文缩进 Char Char Char Char,正文缩进 Char Char Char,缩进,正文缩进 Char1,正文缩进 Char1 Char Char,正文缩进 Char1 Char Char Char Char,正文（首行缩进两字） Char Char Char Char Char,正文缩进 Char Char Char Char Char Char,ALT+Z,正文不缩进,段1"/>
    <w:basedOn w:val="a"/>
    <w:link w:val="Char2"/>
    <w:rsid w:val="007702FB"/>
    <w:pPr>
      <w:ind w:firstLine="420"/>
    </w:pPr>
    <w:rPr>
      <w:szCs w:val="20"/>
    </w:rPr>
  </w:style>
  <w:style w:type="paragraph" w:customStyle="1" w:styleId="infoblue">
    <w:name w:val="infoblue"/>
    <w:basedOn w:val="a"/>
    <w:semiHidden/>
    <w:rsid w:val="00686C1A"/>
    <w:pPr>
      <w:widowControl/>
      <w:spacing w:after="120" w:line="240" w:lineRule="atLeast"/>
      <w:ind w:left="450"/>
      <w:jc w:val="left"/>
    </w:pPr>
    <w:rPr>
      <w:i/>
      <w:iCs/>
      <w:color w:val="0000FF"/>
      <w:kern w:val="0"/>
      <w:sz w:val="20"/>
      <w:szCs w:val="20"/>
    </w:rPr>
  </w:style>
  <w:style w:type="paragraph" w:styleId="a8">
    <w:name w:val="Normal (Web)"/>
    <w:basedOn w:val="a"/>
    <w:uiPriority w:val="99"/>
    <w:semiHidden/>
    <w:rsid w:val="00686C1A"/>
    <w:pPr>
      <w:widowControl/>
      <w:spacing w:before="100" w:beforeAutospacing="1" w:after="100" w:afterAutospacing="1" w:line="240" w:lineRule="auto"/>
      <w:jc w:val="left"/>
    </w:pPr>
    <w:rPr>
      <w:rFonts w:ascii="Arial Unicode MS" w:eastAsia="Arial Unicode MS" w:hAnsi="Arial Unicode MS" w:cs="Arial Unicode MS"/>
      <w:color w:val="000000"/>
      <w:kern w:val="0"/>
      <w:sz w:val="24"/>
      <w:lang w:eastAsia="en-US"/>
    </w:rPr>
  </w:style>
  <w:style w:type="paragraph" w:styleId="10">
    <w:name w:val="toc 1"/>
    <w:basedOn w:val="a"/>
    <w:next w:val="a"/>
    <w:autoRedefine/>
    <w:uiPriority w:val="39"/>
    <w:rsid w:val="007B78D6"/>
  </w:style>
  <w:style w:type="paragraph" w:styleId="20">
    <w:name w:val="toc 2"/>
    <w:basedOn w:val="a"/>
    <w:next w:val="a"/>
    <w:autoRedefine/>
    <w:uiPriority w:val="39"/>
    <w:rsid w:val="007702FB"/>
    <w:pPr>
      <w:tabs>
        <w:tab w:val="left" w:pos="960"/>
        <w:tab w:val="right" w:leader="dot" w:pos="9678"/>
      </w:tabs>
      <w:ind w:left="210"/>
    </w:pPr>
  </w:style>
  <w:style w:type="paragraph" w:styleId="30">
    <w:name w:val="toc 3"/>
    <w:basedOn w:val="a"/>
    <w:next w:val="a"/>
    <w:autoRedefine/>
    <w:uiPriority w:val="39"/>
    <w:rsid w:val="007B78D6"/>
    <w:pPr>
      <w:ind w:left="420"/>
    </w:pPr>
  </w:style>
  <w:style w:type="character" w:styleId="a9">
    <w:name w:val="Hyperlink"/>
    <w:basedOn w:val="a0"/>
    <w:uiPriority w:val="99"/>
    <w:rsid w:val="007B78D6"/>
    <w:rPr>
      <w:color w:val="0000FF"/>
      <w:u w:val="single"/>
    </w:rPr>
  </w:style>
  <w:style w:type="paragraph" w:styleId="aa">
    <w:name w:val="Document Map"/>
    <w:basedOn w:val="a"/>
    <w:semiHidden/>
    <w:rsid w:val="00B64D42"/>
    <w:pPr>
      <w:shd w:val="clear" w:color="auto" w:fill="000080"/>
    </w:pPr>
    <w:rPr>
      <w:rFonts w:ascii="宋体"/>
      <w:sz w:val="20"/>
      <w:szCs w:val="20"/>
    </w:rPr>
  </w:style>
  <w:style w:type="paragraph" w:customStyle="1" w:styleId="11">
    <w:name w:val="样式 标题 1"/>
    <w:basedOn w:val="1"/>
    <w:rsid w:val="000A547E"/>
    <w:pPr>
      <w:ind w:left="0" w:firstLine="0"/>
    </w:pPr>
    <w:rPr>
      <w:rFonts w:ascii="Times New Roman" w:hAnsi="Times New Roman" w:cs="宋体"/>
      <w:kern w:val="44"/>
      <w:sz w:val="30"/>
      <w:szCs w:val="20"/>
    </w:rPr>
  </w:style>
  <w:style w:type="paragraph" w:customStyle="1" w:styleId="Char1">
    <w:name w:val="注释 Char"/>
    <w:basedOn w:val="ab"/>
    <w:link w:val="CharChar"/>
    <w:rsid w:val="00044A87"/>
    <w:pPr>
      <w:ind w:leftChars="200" w:left="200" w:firstLineChars="200" w:firstLine="200"/>
      <w:jc w:val="left"/>
    </w:pPr>
    <w:rPr>
      <w:bCs/>
      <w:i/>
      <w:iCs/>
      <w:color w:val="0000FF"/>
    </w:rPr>
  </w:style>
  <w:style w:type="paragraph" w:styleId="ab">
    <w:name w:val="Plain Text"/>
    <w:basedOn w:val="a"/>
    <w:link w:val="Char3"/>
    <w:rsid w:val="00044A87"/>
    <w:pPr>
      <w:spacing w:line="300" w:lineRule="auto"/>
    </w:pPr>
    <w:rPr>
      <w:rFonts w:ascii="宋体" w:hAnsi="Courier New" w:cs="Courier New"/>
      <w:sz w:val="24"/>
      <w:szCs w:val="21"/>
    </w:rPr>
  </w:style>
  <w:style w:type="character" w:customStyle="1" w:styleId="Char3">
    <w:name w:val="纯文本 Char"/>
    <w:basedOn w:val="a0"/>
    <w:link w:val="ab"/>
    <w:rsid w:val="00044A87"/>
    <w:rPr>
      <w:rFonts w:ascii="宋体" w:hAnsi="Courier New" w:cs="Courier New"/>
      <w:kern w:val="2"/>
      <w:sz w:val="24"/>
      <w:szCs w:val="21"/>
    </w:rPr>
  </w:style>
  <w:style w:type="character" w:customStyle="1" w:styleId="CharChar">
    <w:name w:val="注释 Char Char"/>
    <w:basedOn w:val="Char3"/>
    <w:link w:val="Char1"/>
    <w:rsid w:val="00044A87"/>
    <w:rPr>
      <w:rFonts w:ascii="宋体" w:hAnsi="Courier New" w:cs="Courier New"/>
      <w:bCs/>
      <w:i/>
      <w:iCs/>
      <w:color w:val="0000FF"/>
      <w:kern w:val="2"/>
      <w:sz w:val="24"/>
      <w:szCs w:val="21"/>
    </w:rPr>
  </w:style>
  <w:style w:type="paragraph" w:customStyle="1" w:styleId="ac">
    <w:name w:val="版权信息"/>
    <w:basedOn w:val="ab"/>
    <w:rsid w:val="00044A87"/>
    <w:pPr>
      <w:spacing w:line="360" w:lineRule="auto"/>
      <w:jc w:val="center"/>
    </w:pPr>
    <w:rPr>
      <w:rFonts w:ascii="Arial" w:eastAsia="楷体_GB2312" w:hAnsi="Arial" w:cs="宋体"/>
      <w:szCs w:val="20"/>
    </w:rPr>
  </w:style>
  <w:style w:type="character" w:customStyle="1" w:styleId="Char0">
    <w:name w:val="页脚 Char"/>
    <w:basedOn w:val="a0"/>
    <w:link w:val="a6"/>
    <w:uiPriority w:val="99"/>
    <w:rsid w:val="00FC2673"/>
    <w:rPr>
      <w:kern w:val="2"/>
      <w:sz w:val="21"/>
      <w:szCs w:val="24"/>
    </w:rPr>
  </w:style>
  <w:style w:type="character" w:customStyle="1" w:styleId="Char">
    <w:name w:val="页眉 Char"/>
    <w:basedOn w:val="a0"/>
    <w:link w:val="a5"/>
    <w:rsid w:val="00207374"/>
    <w:rPr>
      <w:kern w:val="2"/>
      <w:sz w:val="21"/>
      <w:szCs w:val="24"/>
    </w:rPr>
  </w:style>
  <w:style w:type="paragraph" w:customStyle="1" w:styleId="Char4">
    <w:name w:val="Char"/>
    <w:basedOn w:val="a"/>
    <w:autoRedefine/>
    <w:rsid w:val="00256BAB"/>
    <w:pPr>
      <w:tabs>
        <w:tab w:val="num" w:pos="420"/>
      </w:tabs>
      <w:spacing w:line="240" w:lineRule="auto"/>
      <w:ind w:left="420" w:hanging="420"/>
    </w:pPr>
    <w:rPr>
      <w:sz w:val="24"/>
    </w:rPr>
  </w:style>
  <w:style w:type="paragraph" w:styleId="ad">
    <w:name w:val="Balloon Text"/>
    <w:basedOn w:val="a"/>
    <w:link w:val="Char5"/>
    <w:rsid w:val="008D0B3A"/>
    <w:pPr>
      <w:spacing w:line="240" w:lineRule="auto"/>
    </w:pPr>
    <w:rPr>
      <w:sz w:val="18"/>
      <w:szCs w:val="18"/>
    </w:rPr>
  </w:style>
  <w:style w:type="character" w:customStyle="1" w:styleId="Char5">
    <w:name w:val="批注框文本 Char"/>
    <w:basedOn w:val="a0"/>
    <w:link w:val="ad"/>
    <w:rsid w:val="008D0B3A"/>
    <w:rPr>
      <w:kern w:val="2"/>
      <w:sz w:val="18"/>
      <w:szCs w:val="18"/>
    </w:rPr>
  </w:style>
  <w:style w:type="character" w:styleId="ae">
    <w:name w:val="FollowedHyperlink"/>
    <w:basedOn w:val="a0"/>
    <w:rsid w:val="00383F37"/>
    <w:rPr>
      <w:color w:val="800080"/>
      <w:u w:val="single"/>
    </w:rPr>
  </w:style>
  <w:style w:type="paragraph" w:customStyle="1" w:styleId="31">
    <w:name w:val="标题 31"/>
    <w:uiPriority w:val="99"/>
    <w:rsid w:val="00525051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</w:rPr>
  </w:style>
  <w:style w:type="character" w:customStyle="1" w:styleId="FieldLabel">
    <w:name w:val="Field Label"/>
    <w:uiPriority w:val="99"/>
    <w:rsid w:val="00525051"/>
    <w:rPr>
      <w:rFonts w:ascii="Times New Roman" w:hAnsi="Times New Roman"/>
      <w:i/>
      <w:color w:val="004080"/>
      <w:sz w:val="20"/>
      <w:u w:color="000000"/>
    </w:rPr>
  </w:style>
  <w:style w:type="character" w:customStyle="1" w:styleId="Char2">
    <w:name w:val="正文缩进 Char2"/>
    <w:aliases w:val="表正文 Char,正文非缩进 Char,特点 Char,正文双线 Char,正文（首行缩进两字） Char,正文缩进 Char Char,正文缩进 Char Char Char Char Char,正文缩进 Char Char Char Char1,缩进 Char,正文缩进 Char1 Char,正文缩进 Char1 Char Char Char,正文缩进 Char1 Char Char Char Char Char,ALT+Z Char,正文不缩进 Char,段1 Char"/>
    <w:basedOn w:val="a0"/>
    <w:link w:val="a7"/>
    <w:rsid w:val="00094001"/>
    <w:rPr>
      <w:kern w:val="2"/>
      <w:sz w:val="21"/>
    </w:rPr>
  </w:style>
  <w:style w:type="paragraph" w:styleId="af">
    <w:name w:val="List Paragraph"/>
    <w:basedOn w:val="a"/>
    <w:uiPriority w:val="34"/>
    <w:qFormat/>
    <w:rsid w:val="0031490C"/>
    <w:pPr>
      <w:ind w:firstLineChars="200" w:firstLine="420"/>
    </w:pPr>
  </w:style>
  <w:style w:type="character" w:customStyle="1" w:styleId="shorttext">
    <w:name w:val="short_text"/>
    <w:basedOn w:val="a0"/>
    <w:rsid w:val="0039311E"/>
  </w:style>
  <w:style w:type="character" w:styleId="af0">
    <w:name w:val="annotation reference"/>
    <w:basedOn w:val="a0"/>
    <w:semiHidden/>
    <w:unhideWhenUsed/>
    <w:rsid w:val="00A17D1F"/>
    <w:rPr>
      <w:sz w:val="21"/>
      <w:szCs w:val="21"/>
    </w:rPr>
  </w:style>
  <w:style w:type="paragraph" w:styleId="af1">
    <w:name w:val="annotation text"/>
    <w:basedOn w:val="a"/>
    <w:link w:val="Char6"/>
    <w:semiHidden/>
    <w:unhideWhenUsed/>
    <w:rsid w:val="00A17D1F"/>
    <w:pPr>
      <w:jc w:val="left"/>
    </w:pPr>
  </w:style>
  <w:style w:type="character" w:customStyle="1" w:styleId="Char6">
    <w:name w:val="批注文字 Char"/>
    <w:basedOn w:val="a0"/>
    <w:link w:val="af1"/>
    <w:semiHidden/>
    <w:rsid w:val="00A17D1F"/>
    <w:rPr>
      <w:kern w:val="2"/>
      <w:sz w:val="21"/>
      <w:szCs w:val="24"/>
    </w:rPr>
  </w:style>
  <w:style w:type="paragraph" w:styleId="af2">
    <w:name w:val="annotation subject"/>
    <w:basedOn w:val="af1"/>
    <w:next w:val="af1"/>
    <w:link w:val="Char7"/>
    <w:semiHidden/>
    <w:unhideWhenUsed/>
    <w:rsid w:val="00A17D1F"/>
    <w:rPr>
      <w:b/>
      <w:bCs/>
    </w:rPr>
  </w:style>
  <w:style w:type="character" w:customStyle="1" w:styleId="Char7">
    <w:name w:val="批注主题 Char"/>
    <w:basedOn w:val="Char6"/>
    <w:link w:val="af2"/>
    <w:semiHidden/>
    <w:rsid w:val="00A17D1F"/>
    <w:rPr>
      <w:b/>
      <w:bCs/>
      <w:kern w:val="2"/>
      <w:sz w:val="21"/>
      <w:szCs w:val="24"/>
    </w:rPr>
  </w:style>
  <w:style w:type="character" w:customStyle="1" w:styleId="apple-converted-space">
    <w:name w:val="apple-converted-space"/>
    <w:basedOn w:val="a0"/>
    <w:rsid w:val="001D08B3"/>
  </w:style>
  <w:style w:type="character" w:styleId="af3">
    <w:name w:val="Emphasis"/>
    <w:basedOn w:val="a0"/>
    <w:uiPriority w:val="20"/>
    <w:qFormat/>
    <w:rsid w:val="001D08B3"/>
    <w:rPr>
      <w:i/>
      <w:iCs/>
    </w:rPr>
  </w:style>
  <w:style w:type="paragraph" w:styleId="TOC">
    <w:name w:val="TOC Heading"/>
    <w:basedOn w:val="1"/>
    <w:next w:val="a"/>
    <w:uiPriority w:val="39"/>
    <w:unhideWhenUsed/>
    <w:qFormat/>
    <w:rsid w:val="00CC19DF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4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02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74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9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41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38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313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2136899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8440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8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8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93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850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82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979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82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450516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6102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4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9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6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04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880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15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174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95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017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778058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939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94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24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194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15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447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669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715352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542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86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4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823944">
                  <w:marLeft w:val="0"/>
                  <w:marRight w:val="0"/>
                  <w:marTop w:val="0"/>
                  <w:marBottom w:val="0"/>
                  <w:divBdr>
                    <w:top w:val="single" w:sz="12" w:space="0" w:color="005D9E"/>
                    <w:left w:val="single" w:sz="6" w:space="9" w:color="B9DBEA"/>
                    <w:bottom w:val="single" w:sz="2" w:space="8" w:color="B9DBEA"/>
                    <w:right w:val="single" w:sz="6" w:space="9" w:color="B9DBEA"/>
                  </w:divBdr>
                  <w:divsChild>
                    <w:div w:id="418020760">
                      <w:marLeft w:val="0"/>
                      <w:marRight w:val="0"/>
                      <w:marTop w:val="10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4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98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6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5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06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295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238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886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077282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2238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38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4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334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485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655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4724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4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476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4475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3608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13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0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9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9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41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336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2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1594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897739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2541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29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9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78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3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798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44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684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7634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2131582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7339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225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051317">
                  <w:marLeft w:val="0"/>
                  <w:marRight w:val="0"/>
                  <w:marTop w:val="0"/>
                  <w:marBottom w:val="0"/>
                  <w:divBdr>
                    <w:top w:val="single" w:sz="12" w:space="0" w:color="005D9E"/>
                    <w:left w:val="single" w:sz="6" w:space="9" w:color="B9DBEA"/>
                    <w:bottom w:val="single" w:sz="2" w:space="8" w:color="B9DBEA"/>
                    <w:right w:val="single" w:sz="6" w:space="9" w:color="B9DBEA"/>
                  </w:divBdr>
                  <w:divsChild>
                    <w:div w:id="237253146">
                      <w:marLeft w:val="0"/>
                      <w:marRight w:val="0"/>
                      <w:marTop w:val="10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hyperlink" Target="http://cats-a-b-deploy.router.default.svc.cluster.local/" TargetMode="External"/><Relationship Id="rId138" Type="http://schemas.openxmlformats.org/officeDocument/2006/relationships/image" Target="media/image109.png"/><Relationship Id="rId107" Type="http://schemas.openxmlformats.org/officeDocument/2006/relationships/image" Target="media/image88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image" Target="media/image105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://cotd-rollback.router.default.svc.cluster.loca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hyperlink" Target="http://grafana-openshift-infra.router.default.svc.cluster.local" TargetMode="External"/><Relationship Id="rId118" Type="http://schemas.openxmlformats.org/officeDocument/2006/relationships/image" Target="media/image97.png"/><Relationship Id="rId134" Type="http://schemas.openxmlformats.org/officeDocument/2006/relationships/image" Target="media/image108.png"/><Relationship Id="rId139" Type="http://schemas.openxmlformats.org/officeDocument/2006/relationships/image" Target="media/image110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150" Type="http://schemas.microsoft.com/office/2011/relationships/people" Target="people.xml"/><Relationship Id="rId12" Type="http://schemas.openxmlformats.org/officeDocument/2006/relationships/hyperlink" Target="https://jenkins-ci-cd.router.default.svc.cluster.local/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cotd-rollback.router.default.svc.cluster.local" TargetMode="External"/><Relationship Id="rId108" Type="http://schemas.openxmlformats.org/officeDocument/2006/relationships/image" Target="media/image89.png"/><Relationship Id="rId124" Type="http://schemas.openxmlformats.org/officeDocument/2006/relationships/hyperlink" Target="https://github.com/debianmaster/openshift-examples/blob/master/promethus/grafana-dashboard.json" TargetMode="External"/><Relationship Id="rId129" Type="http://schemas.openxmlformats.org/officeDocument/2006/relationships/hyperlink" Target="https://github.com/openshift/origin/blob/master/examples/logging/logging-deployer.yaml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4.png"/><Relationship Id="rId96" Type="http://schemas.openxmlformats.org/officeDocument/2006/relationships/image" Target="media/image78.png"/><Relationship Id="rId140" Type="http://schemas.openxmlformats.org/officeDocument/2006/relationships/image" Target="media/image111.png"/><Relationship Id="rId145" Type="http://schemas.openxmlformats.org/officeDocument/2006/relationships/image" Target="media/image1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94.png"/><Relationship Id="rId119" Type="http://schemas.openxmlformats.org/officeDocument/2006/relationships/hyperlink" Target="http://prometheus-openshift-infra.router.default.svc.cluster.local" TargetMode="External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hyperlink" Target="https://raw.githubusercontent.com/openshift/origin/master/examples/jenkins/pipeline/samplepipeline.yaml" TargetMode="External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130" Type="http://schemas.openxmlformats.org/officeDocument/2006/relationships/hyperlink" Target="https://raw.githubusercontent.com/openshift/origin/master/examples/logging/logging-deployer.yaml" TargetMode="External"/><Relationship Id="rId135" Type="http://schemas.openxmlformats.org/officeDocument/2006/relationships/hyperlink" Target="http://www.dockone.io/article/946" TargetMode="External"/><Relationship Id="rId151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0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github.com/openshift/origin/tree/master/examples/jenkins/pipeline" TargetMode="External"/><Relationship Id="rId97" Type="http://schemas.openxmlformats.org/officeDocument/2006/relationships/image" Target="media/image79.png"/><Relationship Id="rId104" Type="http://schemas.openxmlformats.org/officeDocument/2006/relationships/image" Target="media/image85.png"/><Relationship Id="rId120" Type="http://schemas.openxmlformats.org/officeDocument/2006/relationships/image" Target="media/image98.png"/><Relationship Id="rId125" Type="http://schemas.openxmlformats.org/officeDocument/2006/relationships/image" Target="media/image102.png"/><Relationship Id="rId141" Type="http://schemas.openxmlformats.org/officeDocument/2006/relationships/image" Target="media/image112.png"/><Relationship Id="rId146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comments" Target="comments.xml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hyperlink" Target="http://cities-a-b-deploy.router.default.svc.cluster.local" TargetMode="External"/><Relationship Id="rId110" Type="http://schemas.openxmlformats.org/officeDocument/2006/relationships/image" Target="media/image91.png"/><Relationship Id="rId115" Type="http://schemas.openxmlformats.org/officeDocument/2006/relationships/hyperlink" Target="http://prometheus-openshift-infra.router.default.svc.cluster.local" TargetMode="External"/><Relationship Id="rId131" Type="http://schemas.openxmlformats.org/officeDocument/2006/relationships/image" Target="media/image106.png"/><Relationship Id="rId136" Type="http://schemas.openxmlformats.org/officeDocument/2006/relationships/hyperlink" Target="http://blog.csdn.net/technofiend/article/details/53838199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microsoft.com/office/2011/relationships/commentsExtended" Target="commentsExtended.xm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yperlink" Target="https://github.com/openshift/nodejs-ex.git" TargetMode="External"/><Relationship Id="rId100" Type="http://schemas.openxmlformats.org/officeDocument/2006/relationships/image" Target="media/image82.png"/><Relationship Id="rId105" Type="http://schemas.openxmlformats.org/officeDocument/2006/relationships/image" Target="media/image86.png"/><Relationship Id="rId126" Type="http://schemas.openxmlformats.org/officeDocument/2006/relationships/image" Target="media/image103.png"/><Relationship Id="rId147" Type="http://schemas.openxmlformats.org/officeDocument/2006/relationships/image" Target="media/image118.png"/><Relationship Id="rId8" Type="http://schemas.openxmlformats.org/officeDocument/2006/relationships/hyperlink" Target="https://github.com/leoterry-ulrica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121" Type="http://schemas.openxmlformats.org/officeDocument/2006/relationships/image" Target="media/image99.png"/><Relationship Id="rId142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95.png"/><Relationship Id="rId137" Type="http://schemas.openxmlformats.org/officeDocument/2006/relationships/hyperlink" Target="https://developers.redhat.com/blog/2015/11/19/dns-your-openshift-v3-cluster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8.png"/><Relationship Id="rId88" Type="http://schemas.openxmlformats.org/officeDocument/2006/relationships/image" Target="media/image71.png"/><Relationship Id="rId111" Type="http://schemas.openxmlformats.org/officeDocument/2006/relationships/image" Target="media/image92.png"/><Relationship Id="rId132" Type="http://schemas.openxmlformats.org/officeDocument/2006/relationships/hyperlink" Target="https://raw.githubusercontent.com/openshift/origin/master/examples/logging/logging-deployer.yaml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87.png"/><Relationship Id="rId127" Type="http://schemas.openxmlformats.org/officeDocument/2006/relationships/image" Target="media/image104.png"/><Relationship Id="rId10" Type="http://schemas.openxmlformats.org/officeDocument/2006/relationships/hyperlink" Target="https://master.example.com:8443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hyperlink" Target="https://raw.githubusercontent.com/openshift/origin/master/examples/jenkins/pipeline/bluegreen-pipeline.yaml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0.png"/><Relationship Id="rId143" Type="http://schemas.openxmlformats.org/officeDocument/2006/relationships/image" Target="media/image114.png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33" Type="http://schemas.openxmlformats.org/officeDocument/2006/relationships/image" Target="media/image107.png"/><Relationship Id="rId16" Type="http://schemas.openxmlformats.org/officeDocument/2006/relationships/image" Target="media/image7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image" Target="media/image101.png"/><Relationship Id="rId144" Type="http://schemas.openxmlformats.org/officeDocument/2006/relationships/image" Target="media/image115.png"/><Relationship Id="rId90" Type="http://schemas.openxmlformats.org/officeDocument/2006/relationships/image" Target="media/image7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%5b&#39033;&#30446;&#21517;&#31216;%5d&#25968;&#25454;&#24211;&#35774;&#35745;&#35828;&#26126;&#20070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BFD73D-9F42-4E41-8D75-E82819BFF5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[项目名称]数据库设计说明书.dot</Template>
  <TotalTime>11</TotalTime>
  <Pages>71</Pages>
  <Words>3209</Words>
  <Characters>18296</Characters>
  <Application>Microsoft Office Word</Application>
  <DocSecurity>0</DocSecurity>
  <Lines>152</Lines>
  <Paragraphs>42</Paragraphs>
  <ScaleCrop>false</ScaleCrop>
  <Company>数慧</Company>
  <LinksUpToDate>false</LinksUpToDate>
  <CharactersWithSpaces>21463</CharactersWithSpaces>
  <SharedDoc>false</SharedDoc>
  <HLinks>
    <vt:vector size="180" baseType="variant">
      <vt:variant>
        <vt:i4>336530307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_TBSYS_DATASOURCE（数据源表）</vt:lpwstr>
      </vt:variant>
      <vt:variant>
        <vt:i4>-1787588398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_TBSYS_LOCATIONITEM(区划定位项表)</vt:lpwstr>
      </vt:variant>
      <vt:variant>
        <vt:i4>1423807757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_TBSYS_LOCATIONLEVEL(区划定位层表)</vt:lpwstr>
      </vt:variant>
      <vt:variant>
        <vt:i4>-1568913354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_TBSYS_LAYERSOURCE（图层数据源表）</vt:lpwstr>
      </vt:variant>
      <vt:variant>
        <vt:i4>1152649134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_TBSYS_STYLEGALLERY（符号配置方案表）</vt:lpwstr>
      </vt:variant>
      <vt:variant>
        <vt:i4>-584677628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_TBSYS_STYLEGALLERYCLASS（符号类型分类表）</vt:lpwstr>
      </vt:variant>
      <vt:variant>
        <vt:i4>-1255485251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_TBSYS_DICDETAIL（字典明细表）</vt:lpwstr>
      </vt:variant>
      <vt:variant>
        <vt:i4>-1508573671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_TBSYS_FUNCTIONITEMS(系统功能表)</vt:lpwstr>
      </vt:variant>
      <vt:variant>
        <vt:i4>816161204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_TBSYS_DATAOBJECT_OPERATIONS(资源操作关联表</vt:lpwstr>
      </vt:variant>
      <vt:variant>
        <vt:i4>234709044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_TBSYS_DATAOBJECT(数据资源表)</vt:lpwstr>
      </vt:variant>
      <vt:variant>
        <vt:i4>1510153277</vt:i4>
      </vt:variant>
      <vt:variant>
        <vt:i4>135</vt:i4>
      </vt:variant>
      <vt:variant>
        <vt:i4>0</vt:i4>
      </vt:variant>
      <vt:variant>
        <vt:i4>5</vt:i4>
      </vt:variant>
      <vt:variant>
        <vt:lpwstr/>
      </vt:variant>
      <vt:variant>
        <vt:lpwstr>_TBSYS_DATARESOURCETYPE（数据资源类型表）</vt:lpwstr>
      </vt:variant>
      <vt:variant>
        <vt:i4>1507390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_Toc245205938</vt:lpwstr>
      </vt:variant>
      <vt:variant>
        <vt:i4>1507390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_Toc245205937</vt:lpwstr>
      </vt:variant>
      <vt:variant>
        <vt:i4>1507390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_Toc245205936</vt:lpwstr>
      </vt:variant>
      <vt:variant>
        <vt:i4>1507390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_Toc245205935</vt:lpwstr>
      </vt:variant>
      <vt:variant>
        <vt:i4>1507390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_Toc245205934</vt:lpwstr>
      </vt:variant>
      <vt:variant>
        <vt:i4>1507390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_Toc245205933</vt:lpwstr>
      </vt:variant>
      <vt:variant>
        <vt:i4>1507390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_Toc245205932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_Toc245205931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_Toc245205930</vt:lpwstr>
      </vt:variant>
      <vt:variant>
        <vt:i4>1441854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_Toc245205929</vt:lpwstr>
      </vt:variant>
      <vt:variant>
        <vt:i4>1441854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_Toc245205928</vt:lpwstr>
      </vt:variant>
      <vt:variant>
        <vt:i4>1441854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_Toc245205927</vt:lpwstr>
      </vt:variant>
      <vt:variant>
        <vt:i4>1441854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_Toc245205926</vt:lpwstr>
      </vt:variant>
      <vt:variant>
        <vt:i4>1441854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_Toc245205925</vt:lpwstr>
      </vt:variant>
      <vt:variant>
        <vt:i4>1441854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_Toc245205924</vt:lpwstr>
      </vt:variant>
      <vt:variant>
        <vt:i4>1441854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_Toc245205923</vt:lpwstr>
      </vt:variant>
      <vt:variant>
        <vt:i4>1441854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_Toc245205922</vt:lpwstr>
      </vt:variant>
      <vt:variant>
        <vt:i4>1441854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_Toc245205921</vt:lpwstr>
      </vt:variant>
      <vt:variant>
        <vt:i4>1441854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_Toc245205920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[项目名称]</dc:title>
  <dc:subject>[文件名称]</dc:subject>
  <dc:creator>Alixs</dc:creator>
  <cp:keywords/>
  <dc:description/>
  <cp:lastModifiedBy>weifj</cp:lastModifiedBy>
  <cp:revision>18</cp:revision>
  <cp:lastPrinted>2017-10-14T02:47:00Z</cp:lastPrinted>
  <dcterms:created xsi:type="dcterms:W3CDTF">2017-10-14T02:45:00Z</dcterms:created>
  <dcterms:modified xsi:type="dcterms:W3CDTF">2017-10-14T03:04:00Z</dcterms:modified>
</cp:coreProperties>
</file>