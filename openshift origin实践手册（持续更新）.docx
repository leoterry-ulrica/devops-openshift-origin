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3198053"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6CE4E9BB" w14:textId="628C1652" w:rsidR="00692B59"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3198053" w:history="1">
            <w:r w:rsidR="00692B59" w:rsidRPr="003A5D5C">
              <w:rPr>
                <w:rStyle w:val="ac"/>
                <w:noProof/>
              </w:rPr>
              <w:t>1</w:t>
            </w:r>
            <w:r w:rsidR="00692B59">
              <w:rPr>
                <w:rFonts w:asciiTheme="minorHAnsi" w:eastAsiaTheme="minorEastAsia" w:hAnsiTheme="minorHAnsi" w:cstheme="minorBidi"/>
                <w:noProof/>
                <w:szCs w:val="22"/>
              </w:rPr>
              <w:tab/>
            </w:r>
            <w:r w:rsidR="00692B59" w:rsidRPr="003A5D5C">
              <w:rPr>
                <w:rStyle w:val="ac"/>
                <w:noProof/>
                <w:lang w:val="zh-CN"/>
              </w:rPr>
              <w:t>目录</w:t>
            </w:r>
            <w:r w:rsidR="00692B59">
              <w:rPr>
                <w:noProof/>
                <w:webHidden/>
              </w:rPr>
              <w:tab/>
            </w:r>
            <w:r w:rsidR="00692B59">
              <w:rPr>
                <w:noProof/>
                <w:webHidden/>
              </w:rPr>
              <w:fldChar w:fldCharType="begin"/>
            </w:r>
            <w:r w:rsidR="00692B59">
              <w:rPr>
                <w:noProof/>
                <w:webHidden/>
              </w:rPr>
              <w:instrText xml:space="preserve"> PAGEREF _Toc503198053 \h </w:instrText>
            </w:r>
            <w:r w:rsidR="00692B59">
              <w:rPr>
                <w:noProof/>
                <w:webHidden/>
              </w:rPr>
            </w:r>
            <w:r w:rsidR="00692B59">
              <w:rPr>
                <w:noProof/>
                <w:webHidden/>
              </w:rPr>
              <w:fldChar w:fldCharType="separate"/>
            </w:r>
            <w:r w:rsidR="00692B59">
              <w:rPr>
                <w:noProof/>
                <w:webHidden/>
              </w:rPr>
              <w:t>1</w:t>
            </w:r>
            <w:r w:rsidR="00692B59">
              <w:rPr>
                <w:noProof/>
                <w:webHidden/>
              </w:rPr>
              <w:fldChar w:fldCharType="end"/>
            </w:r>
          </w:hyperlink>
        </w:p>
        <w:p w14:paraId="24E79E53" w14:textId="7B000883"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4" w:history="1">
            <w:r w:rsidR="00692B59" w:rsidRPr="003A5D5C">
              <w:rPr>
                <w:rStyle w:val="ac"/>
                <w:noProof/>
              </w:rPr>
              <w:t>2</w:t>
            </w:r>
            <w:r w:rsidR="00692B59">
              <w:rPr>
                <w:rFonts w:asciiTheme="minorHAnsi" w:eastAsiaTheme="minorEastAsia" w:hAnsiTheme="minorHAnsi" w:cstheme="minorBidi"/>
                <w:noProof/>
                <w:szCs w:val="22"/>
              </w:rPr>
              <w:tab/>
            </w:r>
            <w:r w:rsidR="00692B59" w:rsidRPr="003A5D5C">
              <w:rPr>
                <w:rStyle w:val="ac"/>
                <w:noProof/>
              </w:rPr>
              <w:t>作者</w:t>
            </w:r>
            <w:r w:rsidR="00692B59">
              <w:rPr>
                <w:noProof/>
                <w:webHidden/>
              </w:rPr>
              <w:tab/>
            </w:r>
            <w:r w:rsidR="00692B59">
              <w:rPr>
                <w:noProof/>
                <w:webHidden/>
              </w:rPr>
              <w:fldChar w:fldCharType="begin"/>
            </w:r>
            <w:r w:rsidR="00692B59">
              <w:rPr>
                <w:noProof/>
                <w:webHidden/>
              </w:rPr>
              <w:instrText xml:space="preserve"> PAGEREF _Toc503198054 \h </w:instrText>
            </w:r>
            <w:r w:rsidR="00692B59">
              <w:rPr>
                <w:noProof/>
                <w:webHidden/>
              </w:rPr>
            </w:r>
            <w:r w:rsidR="00692B59">
              <w:rPr>
                <w:noProof/>
                <w:webHidden/>
              </w:rPr>
              <w:fldChar w:fldCharType="separate"/>
            </w:r>
            <w:r w:rsidR="00692B59">
              <w:rPr>
                <w:noProof/>
                <w:webHidden/>
              </w:rPr>
              <w:t>5</w:t>
            </w:r>
            <w:r w:rsidR="00692B59">
              <w:rPr>
                <w:noProof/>
                <w:webHidden/>
              </w:rPr>
              <w:fldChar w:fldCharType="end"/>
            </w:r>
          </w:hyperlink>
        </w:p>
        <w:p w14:paraId="64B1A580" w14:textId="7C720A22"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5" w:history="1">
            <w:r w:rsidR="00692B59" w:rsidRPr="003A5D5C">
              <w:rPr>
                <w:rStyle w:val="ac"/>
                <w:noProof/>
              </w:rPr>
              <w:t>3</w:t>
            </w:r>
            <w:r w:rsidR="00692B59">
              <w:rPr>
                <w:rFonts w:asciiTheme="minorHAnsi" w:eastAsiaTheme="minorEastAsia" w:hAnsiTheme="minorHAnsi" w:cstheme="minorBidi"/>
                <w:noProof/>
                <w:szCs w:val="22"/>
              </w:rPr>
              <w:tab/>
            </w:r>
            <w:r w:rsidR="00692B59" w:rsidRPr="003A5D5C">
              <w:rPr>
                <w:rStyle w:val="ac"/>
                <w:noProof/>
              </w:rPr>
              <w:t>版本</w:t>
            </w:r>
            <w:r w:rsidR="00692B59">
              <w:rPr>
                <w:noProof/>
                <w:webHidden/>
              </w:rPr>
              <w:tab/>
            </w:r>
            <w:r w:rsidR="00692B59">
              <w:rPr>
                <w:noProof/>
                <w:webHidden/>
              </w:rPr>
              <w:fldChar w:fldCharType="begin"/>
            </w:r>
            <w:r w:rsidR="00692B59">
              <w:rPr>
                <w:noProof/>
                <w:webHidden/>
              </w:rPr>
              <w:instrText xml:space="preserve"> PAGEREF _Toc503198055 \h </w:instrText>
            </w:r>
            <w:r w:rsidR="00692B59">
              <w:rPr>
                <w:noProof/>
                <w:webHidden/>
              </w:rPr>
            </w:r>
            <w:r w:rsidR="00692B59">
              <w:rPr>
                <w:noProof/>
                <w:webHidden/>
              </w:rPr>
              <w:fldChar w:fldCharType="separate"/>
            </w:r>
            <w:r w:rsidR="00692B59">
              <w:rPr>
                <w:noProof/>
                <w:webHidden/>
              </w:rPr>
              <w:t>5</w:t>
            </w:r>
            <w:r w:rsidR="00692B59">
              <w:rPr>
                <w:noProof/>
                <w:webHidden/>
              </w:rPr>
              <w:fldChar w:fldCharType="end"/>
            </w:r>
          </w:hyperlink>
        </w:p>
        <w:p w14:paraId="0E27070E" w14:textId="66B8BE9D"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6" w:history="1">
            <w:r w:rsidR="00692B59" w:rsidRPr="003A5D5C">
              <w:rPr>
                <w:rStyle w:val="ac"/>
                <w:noProof/>
              </w:rPr>
              <w:t>4</w:t>
            </w:r>
            <w:r w:rsidR="00692B59">
              <w:rPr>
                <w:rFonts w:asciiTheme="minorHAnsi" w:eastAsiaTheme="minorEastAsia" w:hAnsiTheme="minorHAnsi" w:cstheme="minorBidi"/>
                <w:noProof/>
                <w:szCs w:val="22"/>
              </w:rPr>
              <w:tab/>
            </w:r>
            <w:r w:rsidR="00692B59" w:rsidRPr="003A5D5C">
              <w:rPr>
                <w:rStyle w:val="ac"/>
                <w:noProof/>
              </w:rPr>
              <w:t>相关链接</w:t>
            </w:r>
            <w:r w:rsidR="00692B59">
              <w:rPr>
                <w:noProof/>
                <w:webHidden/>
              </w:rPr>
              <w:tab/>
            </w:r>
            <w:r w:rsidR="00692B59">
              <w:rPr>
                <w:noProof/>
                <w:webHidden/>
              </w:rPr>
              <w:fldChar w:fldCharType="begin"/>
            </w:r>
            <w:r w:rsidR="00692B59">
              <w:rPr>
                <w:noProof/>
                <w:webHidden/>
              </w:rPr>
              <w:instrText xml:space="preserve"> PAGEREF _Toc503198056 \h </w:instrText>
            </w:r>
            <w:r w:rsidR="00692B59">
              <w:rPr>
                <w:noProof/>
                <w:webHidden/>
              </w:rPr>
            </w:r>
            <w:r w:rsidR="00692B59">
              <w:rPr>
                <w:noProof/>
                <w:webHidden/>
              </w:rPr>
              <w:fldChar w:fldCharType="separate"/>
            </w:r>
            <w:r w:rsidR="00692B59">
              <w:rPr>
                <w:noProof/>
                <w:webHidden/>
              </w:rPr>
              <w:t>6</w:t>
            </w:r>
            <w:r w:rsidR="00692B59">
              <w:rPr>
                <w:noProof/>
                <w:webHidden/>
              </w:rPr>
              <w:fldChar w:fldCharType="end"/>
            </w:r>
          </w:hyperlink>
        </w:p>
        <w:p w14:paraId="0A46589D" w14:textId="292DD667"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7" w:history="1">
            <w:r w:rsidR="00692B59" w:rsidRPr="003A5D5C">
              <w:rPr>
                <w:rStyle w:val="ac"/>
                <w:noProof/>
              </w:rPr>
              <w:t>5</w:t>
            </w:r>
            <w:r w:rsidR="00692B59">
              <w:rPr>
                <w:rFonts w:asciiTheme="minorHAnsi" w:eastAsiaTheme="minorEastAsia" w:hAnsiTheme="minorHAnsi" w:cstheme="minorBidi"/>
                <w:noProof/>
                <w:szCs w:val="22"/>
              </w:rPr>
              <w:tab/>
            </w:r>
            <w:r w:rsidR="00692B59" w:rsidRPr="003A5D5C">
              <w:rPr>
                <w:rStyle w:val="ac"/>
                <w:noProof/>
              </w:rPr>
              <w:t>服务器</w:t>
            </w:r>
            <w:r w:rsidR="00692B59">
              <w:rPr>
                <w:noProof/>
                <w:webHidden/>
              </w:rPr>
              <w:tab/>
            </w:r>
            <w:r w:rsidR="00692B59">
              <w:rPr>
                <w:noProof/>
                <w:webHidden/>
              </w:rPr>
              <w:fldChar w:fldCharType="begin"/>
            </w:r>
            <w:r w:rsidR="00692B59">
              <w:rPr>
                <w:noProof/>
                <w:webHidden/>
              </w:rPr>
              <w:instrText xml:space="preserve"> PAGEREF _Toc503198057 \h </w:instrText>
            </w:r>
            <w:r w:rsidR="00692B59">
              <w:rPr>
                <w:noProof/>
                <w:webHidden/>
              </w:rPr>
            </w:r>
            <w:r w:rsidR="00692B59">
              <w:rPr>
                <w:noProof/>
                <w:webHidden/>
              </w:rPr>
              <w:fldChar w:fldCharType="separate"/>
            </w:r>
            <w:r w:rsidR="00692B59">
              <w:rPr>
                <w:noProof/>
                <w:webHidden/>
              </w:rPr>
              <w:t>6</w:t>
            </w:r>
            <w:r w:rsidR="00692B59">
              <w:rPr>
                <w:noProof/>
                <w:webHidden/>
              </w:rPr>
              <w:fldChar w:fldCharType="end"/>
            </w:r>
          </w:hyperlink>
        </w:p>
        <w:p w14:paraId="47C23F2C" w14:textId="528A11BC"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8" w:history="1">
            <w:r w:rsidR="00692B59" w:rsidRPr="003A5D5C">
              <w:rPr>
                <w:rStyle w:val="ac"/>
                <w:noProof/>
              </w:rPr>
              <w:t>6</w:t>
            </w:r>
            <w:r w:rsidR="00692B59">
              <w:rPr>
                <w:rFonts w:asciiTheme="minorHAnsi" w:eastAsiaTheme="minorEastAsia" w:hAnsiTheme="minorHAnsi" w:cstheme="minorBidi"/>
                <w:noProof/>
                <w:szCs w:val="22"/>
              </w:rPr>
              <w:tab/>
            </w:r>
            <w:r w:rsidR="00692B59" w:rsidRPr="003A5D5C">
              <w:rPr>
                <w:rStyle w:val="ac"/>
                <w:noProof/>
              </w:rPr>
              <w:t>项目列表</w:t>
            </w:r>
            <w:r w:rsidR="00692B59">
              <w:rPr>
                <w:noProof/>
                <w:webHidden/>
              </w:rPr>
              <w:tab/>
            </w:r>
            <w:r w:rsidR="00692B59">
              <w:rPr>
                <w:noProof/>
                <w:webHidden/>
              </w:rPr>
              <w:fldChar w:fldCharType="begin"/>
            </w:r>
            <w:r w:rsidR="00692B59">
              <w:rPr>
                <w:noProof/>
                <w:webHidden/>
              </w:rPr>
              <w:instrText xml:space="preserve"> PAGEREF _Toc503198058 \h </w:instrText>
            </w:r>
            <w:r w:rsidR="00692B59">
              <w:rPr>
                <w:noProof/>
                <w:webHidden/>
              </w:rPr>
            </w:r>
            <w:r w:rsidR="00692B59">
              <w:rPr>
                <w:noProof/>
                <w:webHidden/>
              </w:rPr>
              <w:fldChar w:fldCharType="separate"/>
            </w:r>
            <w:r w:rsidR="00692B59">
              <w:rPr>
                <w:noProof/>
                <w:webHidden/>
              </w:rPr>
              <w:t>7</w:t>
            </w:r>
            <w:r w:rsidR="00692B59">
              <w:rPr>
                <w:noProof/>
                <w:webHidden/>
              </w:rPr>
              <w:fldChar w:fldCharType="end"/>
            </w:r>
          </w:hyperlink>
        </w:p>
        <w:p w14:paraId="01FE6769" w14:textId="21BE3222"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59" w:history="1">
            <w:r w:rsidR="00692B59" w:rsidRPr="003A5D5C">
              <w:rPr>
                <w:rStyle w:val="ac"/>
                <w:noProof/>
              </w:rPr>
              <w:t>7</w:t>
            </w:r>
            <w:r w:rsidR="00692B59">
              <w:rPr>
                <w:rFonts w:asciiTheme="minorHAnsi" w:eastAsiaTheme="minorEastAsia" w:hAnsiTheme="minorHAnsi" w:cstheme="minorBidi"/>
                <w:noProof/>
                <w:szCs w:val="22"/>
              </w:rPr>
              <w:tab/>
            </w:r>
            <w:r w:rsidR="00692B59" w:rsidRPr="003A5D5C">
              <w:rPr>
                <w:rStyle w:val="ac"/>
                <w:noProof/>
              </w:rPr>
              <w:t>Openshift</w:t>
            </w:r>
            <w:r w:rsidR="00692B59" w:rsidRPr="003A5D5C">
              <w:rPr>
                <w:rStyle w:val="ac"/>
                <w:noProof/>
              </w:rPr>
              <w:t>与</w:t>
            </w:r>
            <w:r w:rsidR="00692B59" w:rsidRPr="003A5D5C">
              <w:rPr>
                <w:rStyle w:val="ac"/>
                <w:noProof/>
              </w:rPr>
              <w:t>jenkins</w:t>
            </w:r>
            <w:r w:rsidR="00692B59" w:rsidRPr="003A5D5C">
              <w:rPr>
                <w:rStyle w:val="ac"/>
                <w:noProof/>
              </w:rPr>
              <w:t>集成</w:t>
            </w:r>
            <w:r w:rsidR="00692B59">
              <w:rPr>
                <w:noProof/>
                <w:webHidden/>
              </w:rPr>
              <w:tab/>
            </w:r>
            <w:r w:rsidR="00692B59">
              <w:rPr>
                <w:noProof/>
                <w:webHidden/>
              </w:rPr>
              <w:fldChar w:fldCharType="begin"/>
            </w:r>
            <w:r w:rsidR="00692B59">
              <w:rPr>
                <w:noProof/>
                <w:webHidden/>
              </w:rPr>
              <w:instrText xml:space="preserve"> PAGEREF _Toc503198059 \h </w:instrText>
            </w:r>
            <w:r w:rsidR="00692B59">
              <w:rPr>
                <w:noProof/>
                <w:webHidden/>
              </w:rPr>
            </w:r>
            <w:r w:rsidR="00692B59">
              <w:rPr>
                <w:noProof/>
                <w:webHidden/>
              </w:rPr>
              <w:fldChar w:fldCharType="separate"/>
            </w:r>
            <w:r w:rsidR="00692B59">
              <w:rPr>
                <w:noProof/>
                <w:webHidden/>
              </w:rPr>
              <w:t>7</w:t>
            </w:r>
            <w:r w:rsidR="00692B59">
              <w:rPr>
                <w:noProof/>
                <w:webHidden/>
              </w:rPr>
              <w:fldChar w:fldCharType="end"/>
            </w:r>
          </w:hyperlink>
        </w:p>
        <w:p w14:paraId="17D1D441" w14:textId="22125EB5"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60" w:history="1">
            <w:r w:rsidR="00692B59" w:rsidRPr="003A5D5C">
              <w:rPr>
                <w:rStyle w:val="ac"/>
                <w:noProof/>
              </w:rPr>
              <w:t>8</w:t>
            </w:r>
            <w:r w:rsidR="00692B59">
              <w:rPr>
                <w:rFonts w:asciiTheme="minorHAnsi" w:eastAsiaTheme="minorEastAsia" w:hAnsiTheme="minorHAnsi" w:cstheme="minorBidi"/>
                <w:noProof/>
                <w:szCs w:val="22"/>
              </w:rPr>
              <w:tab/>
            </w:r>
            <w:r w:rsidR="00692B59" w:rsidRPr="003A5D5C">
              <w:rPr>
                <w:rStyle w:val="ac"/>
                <w:noProof/>
              </w:rPr>
              <w:t>构建部署流水线</w:t>
            </w:r>
            <w:r w:rsidR="00692B59">
              <w:rPr>
                <w:noProof/>
                <w:webHidden/>
              </w:rPr>
              <w:tab/>
            </w:r>
            <w:r w:rsidR="00692B59">
              <w:rPr>
                <w:noProof/>
                <w:webHidden/>
              </w:rPr>
              <w:fldChar w:fldCharType="begin"/>
            </w:r>
            <w:r w:rsidR="00692B59">
              <w:rPr>
                <w:noProof/>
                <w:webHidden/>
              </w:rPr>
              <w:instrText xml:space="preserve"> PAGEREF _Toc503198060 \h </w:instrText>
            </w:r>
            <w:r w:rsidR="00692B59">
              <w:rPr>
                <w:noProof/>
                <w:webHidden/>
              </w:rPr>
            </w:r>
            <w:r w:rsidR="00692B59">
              <w:rPr>
                <w:noProof/>
                <w:webHidden/>
              </w:rPr>
              <w:fldChar w:fldCharType="separate"/>
            </w:r>
            <w:r w:rsidR="00692B59">
              <w:rPr>
                <w:noProof/>
                <w:webHidden/>
              </w:rPr>
              <w:t>13</w:t>
            </w:r>
            <w:r w:rsidR="00692B59">
              <w:rPr>
                <w:noProof/>
                <w:webHidden/>
              </w:rPr>
              <w:fldChar w:fldCharType="end"/>
            </w:r>
          </w:hyperlink>
        </w:p>
        <w:p w14:paraId="67C8826D" w14:textId="4FE318AB" w:rsidR="00692B59" w:rsidRDefault="00992553">
          <w:pPr>
            <w:pStyle w:val="20"/>
            <w:rPr>
              <w:rFonts w:asciiTheme="minorHAnsi" w:eastAsiaTheme="minorEastAsia" w:hAnsiTheme="minorHAnsi" w:cstheme="minorBidi"/>
              <w:noProof/>
              <w:szCs w:val="22"/>
            </w:rPr>
          </w:pPr>
          <w:hyperlink w:anchor="_Toc503198061" w:history="1">
            <w:r w:rsidR="00692B59" w:rsidRPr="003A5D5C">
              <w:rPr>
                <w:rStyle w:val="ac"/>
                <w:noProof/>
              </w:rPr>
              <w:t>8.1</w:t>
            </w:r>
            <w:r w:rsidR="00692B59">
              <w:rPr>
                <w:rFonts w:asciiTheme="minorHAnsi" w:eastAsiaTheme="minorEastAsia" w:hAnsiTheme="minorHAnsi" w:cstheme="minorBidi"/>
                <w:noProof/>
                <w:szCs w:val="22"/>
              </w:rPr>
              <w:tab/>
            </w:r>
            <w:r w:rsidR="00692B59" w:rsidRPr="003A5D5C">
              <w:rPr>
                <w:rStyle w:val="ac"/>
                <w:noProof/>
              </w:rPr>
              <w:t>创建三个环境</w:t>
            </w:r>
            <w:r w:rsidR="00692B59">
              <w:rPr>
                <w:noProof/>
                <w:webHidden/>
              </w:rPr>
              <w:tab/>
            </w:r>
            <w:r w:rsidR="00692B59">
              <w:rPr>
                <w:noProof/>
                <w:webHidden/>
              </w:rPr>
              <w:fldChar w:fldCharType="begin"/>
            </w:r>
            <w:r w:rsidR="00692B59">
              <w:rPr>
                <w:noProof/>
                <w:webHidden/>
              </w:rPr>
              <w:instrText xml:space="preserve"> PAGEREF _Toc503198061 \h </w:instrText>
            </w:r>
            <w:r w:rsidR="00692B59">
              <w:rPr>
                <w:noProof/>
                <w:webHidden/>
              </w:rPr>
            </w:r>
            <w:r w:rsidR="00692B59">
              <w:rPr>
                <w:noProof/>
                <w:webHidden/>
              </w:rPr>
              <w:fldChar w:fldCharType="separate"/>
            </w:r>
            <w:r w:rsidR="00692B59">
              <w:rPr>
                <w:noProof/>
                <w:webHidden/>
              </w:rPr>
              <w:t>13</w:t>
            </w:r>
            <w:r w:rsidR="00692B59">
              <w:rPr>
                <w:noProof/>
                <w:webHidden/>
              </w:rPr>
              <w:fldChar w:fldCharType="end"/>
            </w:r>
          </w:hyperlink>
        </w:p>
        <w:p w14:paraId="12408503" w14:textId="1CEDE1ED" w:rsidR="00692B59" w:rsidRDefault="00992553">
          <w:pPr>
            <w:pStyle w:val="20"/>
            <w:rPr>
              <w:rFonts w:asciiTheme="minorHAnsi" w:eastAsiaTheme="minorEastAsia" w:hAnsiTheme="minorHAnsi" w:cstheme="minorBidi"/>
              <w:noProof/>
              <w:szCs w:val="22"/>
            </w:rPr>
          </w:pPr>
          <w:hyperlink w:anchor="_Toc503198062" w:history="1">
            <w:r w:rsidR="00692B59" w:rsidRPr="003A5D5C">
              <w:rPr>
                <w:rStyle w:val="ac"/>
                <w:noProof/>
              </w:rPr>
              <w:t>8.2</w:t>
            </w:r>
            <w:r w:rsidR="00692B59">
              <w:rPr>
                <w:rFonts w:asciiTheme="minorHAnsi" w:eastAsiaTheme="minorEastAsia" w:hAnsiTheme="minorHAnsi" w:cstheme="minorBidi"/>
                <w:noProof/>
                <w:szCs w:val="22"/>
              </w:rPr>
              <w:tab/>
            </w:r>
            <w:r w:rsidR="00692B59" w:rsidRPr="003A5D5C">
              <w:rPr>
                <w:rStyle w:val="ac"/>
                <w:noProof/>
              </w:rPr>
              <w:t>配置访问权限</w:t>
            </w:r>
            <w:r w:rsidR="00692B59">
              <w:rPr>
                <w:noProof/>
                <w:webHidden/>
              </w:rPr>
              <w:tab/>
            </w:r>
            <w:r w:rsidR="00692B59">
              <w:rPr>
                <w:noProof/>
                <w:webHidden/>
              </w:rPr>
              <w:fldChar w:fldCharType="begin"/>
            </w:r>
            <w:r w:rsidR="00692B59">
              <w:rPr>
                <w:noProof/>
                <w:webHidden/>
              </w:rPr>
              <w:instrText xml:space="preserve"> PAGEREF _Toc503198062 \h </w:instrText>
            </w:r>
            <w:r w:rsidR="00692B59">
              <w:rPr>
                <w:noProof/>
                <w:webHidden/>
              </w:rPr>
            </w:r>
            <w:r w:rsidR="00692B59">
              <w:rPr>
                <w:noProof/>
                <w:webHidden/>
              </w:rPr>
              <w:fldChar w:fldCharType="separate"/>
            </w:r>
            <w:r w:rsidR="00692B59">
              <w:rPr>
                <w:noProof/>
                <w:webHidden/>
              </w:rPr>
              <w:t>14</w:t>
            </w:r>
            <w:r w:rsidR="00692B59">
              <w:rPr>
                <w:noProof/>
                <w:webHidden/>
              </w:rPr>
              <w:fldChar w:fldCharType="end"/>
            </w:r>
          </w:hyperlink>
        </w:p>
        <w:p w14:paraId="503B8FC4" w14:textId="4ECCF07C" w:rsidR="00692B59" w:rsidRDefault="00992553">
          <w:pPr>
            <w:pStyle w:val="20"/>
            <w:rPr>
              <w:rFonts w:asciiTheme="minorHAnsi" w:eastAsiaTheme="minorEastAsia" w:hAnsiTheme="minorHAnsi" w:cstheme="minorBidi"/>
              <w:noProof/>
              <w:szCs w:val="22"/>
            </w:rPr>
          </w:pPr>
          <w:hyperlink w:anchor="_Toc503198063" w:history="1">
            <w:r w:rsidR="00692B59" w:rsidRPr="003A5D5C">
              <w:rPr>
                <w:rStyle w:val="ac"/>
                <w:noProof/>
              </w:rPr>
              <w:t>8.3</w:t>
            </w:r>
            <w:r w:rsidR="00692B59">
              <w:rPr>
                <w:rFonts w:asciiTheme="minorHAnsi" w:eastAsiaTheme="minorEastAsia" w:hAnsiTheme="minorHAnsi" w:cstheme="minorBidi"/>
                <w:noProof/>
                <w:szCs w:val="22"/>
              </w:rPr>
              <w:tab/>
            </w:r>
            <w:r w:rsidR="00692B59" w:rsidRPr="003A5D5C">
              <w:rPr>
                <w:rStyle w:val="ac"/>
                <w:noProof/>
              </w:rPr>
              <w:t>创建集成测试环境部署配置</w:t>
            </w:r>
            <w:r w:rsidR="00692B59">
              <w:rPr>
                <w:noProof/>
                <w:webHidden/>
              </w:rPr>
              <w:tab/>
            </w:r>
            <w:r w:rsidR="00692B59">
              <w:rPr>
                <w:noProof/>
                <w:webHidden/>
              </w:rPr>
              <w:fldChar w:fldCharType="begin"/>
            </w:r>
            <w:r w:rsidR="00692B59">
              <w:rPr>
                <w:noProof/>
                <w:webHidden/>
              </w:rPr>
              <w:instrText xml:space="preserve"> PAGEREF _Toc503198063 \h </w:instrText>
            </w:r>
            <w:r w:rsidR="00692B59">
              <w:rPr>
                <w:noProof/>
                <w:webHidden/>
              </w:rPr>
            </w:r>
            <w:r w:rsidR="00692B59">
              <w:rPr>
                <w:noProof/>
                <w:webHidden/>
              </w:rPr>
              <w:fldChar w:fldCharType="separate"/>
            </w:r>
            <w:r w:rsidR="00692B59">
              <w:rPr>
                <w:noProof/>
                <w:webHidden/>
              </w:rPr>
              <w:t>14</w:t>
            </w:r>
            <w:r w:rsidR="00692B59">
              <w:rPr>
                <w:noProof/>
                <w:webHidden/>
              </w:rPr>
              <w:fldChar w:fldCharType="end"/>
            </w:r>
          </w:hyperlink>
        </w:p>
        <w:p w14:paraId="18073D94" w14:textId="4B1B4E90" w:rsidR="00692B59" w:rsidRDefault="00992553">
          <w:pPr>
            <w:pStyle w:val="20"/>
            <w:rPr>
              <w:rFonts w:asciiTheme="minorHAnsi" w:eastAsiaTheme="minorEastAsia" w:hAnsiTheme="minorHAnsi" w:cstheme="minorBidi"/>
              <w:noProof/>
              <w:szCs w:val="22"/>
            </w:rPr>
          </w:pPr>
          <w:hyperlink w:anchor="_Toc503198064" w:history="1">
            <w:r w:rsidR="00692B59" w:rsidRPr="003A5D5C">
              <w:rPr>
                <w:rStyle w:val="ac"/>
                <w:noProof/>
              </w:rPr>
              <w:t>8.4</w:t>
            </w:r>
            <w:r w:rsidR="00692B59">
              <w:rPr>
                <w:rFonts w:asciiTheme="minorHAnsi" w:eastAsiaTheme="minorEastAsia" w:hAnsiTheme="minorHAnsi" w:cstheme="minorBidi"/>
                <w:noProof/>
                <w:szCs w:val="22"/>
              </w:rPr>
              <w:tab/>
            </w:r>
            <w:r w:rsidR="00692B59" w:rsidRPr="003A5D5C">
              <w:rPr>
                <w:rStyle w:val="ac"/>
                <w:noProof/>
              </w:rPr>
              <w:t>创建生产环境部署配置</w:t>
            </w:r>
            <w:r w:rsidR="00692B59">
              <w:rPr>
                <w:noProof/>
                <w:webHidden/>
              </w:rPr>
              <w:tab/>
            </w:r>
            <w:r w:rsidR="00692B59">
              <w:rPr>
                <w:noProof/>
                <w:webHidden/>
              </w:rPr>
              <w:fldChar w:fldCharType="begin"/>
            </w:r>
            <w:r w:rsidR="00692B59">
              <w:rPr>
                <w:noProof/>
                <w:webHidden/>
              </w:rPr>
              <w:instrText xml:space="preserve"> PAGEREF _Toc503198064 \h </w:instrText>
            </w:r>
            <w:r w:rsidR="00692B59">
              <w:rPr>
                <w:noProof/>
                <w:webHidden/>
              </w:rPr>
            </w:r>
            <w:r w:rsidR="00692B59">
              <w:rPr>
                <w:noProof/>
                <w:webHidden/>
              </w:rPr>
              <w:fldChar w:fldCharType="separate"/>
            </w:r>
            <w:r w:rsidR="00692B59">
              <w:rPr>
                <w:noProof/>
                <w:webHidden/>
              </w:rPr>
              <w:t>16</w:t>
            </w:r>
            <w:r w:rsidR="00692B59">
              <w:rPr>
                <w:noProof/>
                <w:webHidden/>
              </w:rPr>
              <w:fldChar w:fldCharType="end"/>
            </w:r>
          </w:hyperlink>
        </w:p>
        <w:p w14:paraId="68D21567" w14:textId="3EEF94B6" w:rsidR="00692B59" w:rsidRDefault="00992553">
          <w:pPr>
            <w:pStyle w:val="20"/>
            <w:rPr>
              <w:rFonts w:asciiTheme="minorHAnsi" w:eastAsiaTheme="minorEastAsia" w:hAnsiTheme="minorHAnsi" w:cstheme="minorBidi"/>
              <w:noProof/>
              <w:szCs w:val="22"/>
            </w:rPr>
          </w:pPr>
          <w:hyperlink w:anchor="_Toc503198065" w:history="1">
            <w:r w:rsidR="00692B59" w:rsidRPr="003A5D5C">
              <w:rPr>
                <w:rStyle w:val="ac"/>
                <w:noProof/>
              </w:rPr>
              <w:t>8.5</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DEV</w:t>
            </w:r>
            <w:r w:rsidR="00692B59" w:rsidRPr="003A5D5C">
              <w:rPr>
                <w:rStyle w:val="ac"/>
                <w:noProof/>
              </w:rPr>
              <w:t>构建配置</w:t>
            </w:r>
            <w:r w:rsidR="00692B59">
              <w:rPr>
                <w:noProof/>
                <w:webHidden/>
              </w:rPr>
              <w:tab/>
            </w:r>
            <w:r w:rsidR="00692B59">
              <w:rPr>
                <w:noProof/>
                <w:webHidden/>
              </w:rPr>
              <w:fldChar w:fldCharType="begin"/>
            </w:r>
            <w:r w:rsidR="00692B59">
              <w:rPr>
                <w:noProof/>
                <w:webHidden/>
              </w:rPr>
              <w:instrText xml:space="preserve"> PAGEREF _Toc503198065 \h </w:instrText>
            </w:r>
            <w:r w:rsidR="00692B59">
              <w:rPr>
                <w:noProof/>
                <w:webHidden/>
              </w:rPr>
            </w:r>
            <w:r w:rsidR="00692B59">
              <w:rPr>
                <w:noProof/>
                <w:webHidden/>
              </w:rPr>
              <w:fldChar w:fldCharType="separate"/>
            </w:r>
            <w:r w:rsidR="00692B59">
              <w:rPr>
                <w:noProof/>
                <w:webHidden/>
              </w:rPr>
              <w:t>18</w:t>
            </w:r>
            <w:r w:rsidR="00692B59">
              <w:rPr>
                <w:noProof/>
                <w:webHidden/>
              </w:rPr>
              <w:fldChar w:fldCharType="end"/>
            </w:r>
          </w:hyperlink>
        </w:p>
        <w:p w14:paraId="5E8C0AED" w14:textId="64E719DF" w:rsidR="00692B59" w:rsidRDefault="00992553">
          <w:pPr>
            <w:pStyle w:val="20"/>
            <w:rPr>
              <w:rFonts w:asciiTheme="minorHAnsi" w:eastAsiaTheme="minorEastAsia" w:hAnsiTheme="minorHAnsi" w:cstheme="minorBidi"/>
              <w:noProof/>
              <w:szCs w:val="22"/>
            </w:rPr>
          </w:pPr>
          <w:hyperlink w:anchor="_Toc503198066" w:history="1">
            <w:r w:rsidR="00692B59" w:rsidRPr="003A5D5C">
              <w:rPr>
                <w:rStyle w:val="ac"/>
                <w:noProof/>
              </w:rPr>
              <w:t>8.6</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SIT</w:t>
            </w:r>
            <w:r w:rsidR="00692B59" w:rsidRPr="003A5D5C">
              <w:rPr>
                <w:rStyle w:val="ac"/>
                <w:noProof/>
              </w:rPr>
              <w:t>构建配置</w:t>
            </w:r>
            <w:r w:rsidR="00692B59">
              <w:rPr>
                <w:noProof/>
                <w:webHidden/>
              </w:rPr>
              <w:tab/>
            </w:r>
            <w:r w:rsidR="00692B59">
              <w:rPr>
                <w:noProof/>
                <w:webHidden/>
              </w:rPr>
              <w:fldChar w:fldCharType="begin"/>
            </w:r>
            <w:r w:rsidR="00692B59">
              <w:rPr>
                <w:noProof/>
                <w:webHidden/>
              </w:rPr>
              <w:instrText xml:space="preserve"> PAGEREF _Toc503198066 \h </w:instrText>
            </w:r>
            <w:r w:rsidR="00692B59">
              <w:rPr>
                <w:noProof/>
                <w:webHidden/>
              </w:rPr>
            </w:r>
            <w:r w:rsidR="00692B59">
              <w:rPr>
                <w:noProof/>
                <w:webHidden/>
              </w:rPr>
              <w:fldChar w:fldCharType="separate"/>
            </w:r>
            <w:r w:rsidR="00692B59">
              <w:rPr>
                <w:noProof/>
                <w:webHidden/>
              </w:rPr>
              <w:t>23</w:t>
            </w:r>
            <w:r w:rsidR="00692B59">
              <w:rPr>
                <w:noProof/>
                <w:webHidden/>
              </w:rPr>
              <w:fldChar w:fldCharType="end"/>
            </w:r>
          </w:hyperlink>
        </w:p>
        <w:p w14:paraId="3D8BFF43" w14:textId="3FF979D4" w:rsidR="00692B59" w:rsidRDefault="00992553">
          <w:pPr>
            <w:pStyle w:val="20"/>
            <w:rPr>
              <w:rFonts w:asciiTheme="minorHAnsi" w:eastAsiaTheme="minorEastAsia" w:hAnsiTheme="minorHAnsi" w:cstheme="minorBidi"/>
              <w:noProof/>
              <w:szCs w:val="22"/>
            </w:rPr>
          </w:pPr>
          <w:hyperlink w:anchor="_Toc503198067" w:history="1">
            <w:r w:rsidR="00692B59" w:rsidRPr="003A5D5C">
              <w:rPr>
                <w:rStyle w:val="ac"/>
                <w:noProof/>
              </w:rPr>
              <w:t>8.7</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RELEASE</w:t>
            </w:r>
            <w:r w:rsidR="00692B59" w:rsidRPr="003A5D5C">
              <w:rPr>
                <w:rStyle w:val="ac"/>
                <w:noProof/>
              </w:rPr>
              <w:t>构建配置</w:t>
            </w:r>
            <w:r w:rsidR="00692B59">
              <w:rPr>
                <w:noProof/>
                <w:webHidden/>
              </w:rPr>
              <w:tab/>
            </w:r>
            <w:r w:rsidR="00692B59">
              <w:rPr>
                <w:noProof/>
                <w:webHidden/>
              </w:rPr>
              <w:fldChar w:fldCharType="begin"/>
            </w:r>
            <w:r w:rsidR="00692B59">
              <w:rPr>
                <w:noProof/>
                <w:webHidden/>
              </w:rPr>
              <w:instrText xml:space="preserve"> PAGEREF _Toc503198067 \h </w:instrText>
            </w:r>
            <w:r w:rsidR="00692B59">
              <w:rPr>
                <w:noProof/>
                <w:webHidden/>
              </w:rPr>
            </w:r>
            <w:r w:rsidR="00692B59">
              <w:rPr>
                <w:noProof/>
                <w:webHidden/>
              </w:rPr>
              <w:fldChar w:fldCharType="separate"/>
            </w:r>
            <w:r w:rsidR="00692B59">
              <w:rPr>
                <w:noProof/>
                <w:webHidden/>
              </w:rPr>
              <w:t>27</w:t>
            </w:r>
            <w:r w:rsidR="00692B59">
              <w:rPr>
                <w:noProof/>
                <w:webHidden/>
              </w:rPr>
              <w:fldChar w:fldCharType="end"/>
            </w:r>
          </w:hyperlink>
        </w:p>
        <w:p w14:paraId="3ECC8D06" w14:textId="1AEA777C" w:rsidR="00692B59" w:rsidRDefault="00992553">
          <w:pPr>
            <w:pStyle w:val="20"/>
            <w:rPr>
              <w:rFonts w:asciiTheme="minorHAnsi" w:eastAsiaTheme="minorEastAsia" w:hAnsiTheme="minorHAnsi" w:cstheme="minorBidi"/>
              <w:noProof/>
              <w:szCs w:val="22"/>
            </w:rPr>
          </w:pPr>
          <w:hyperlink w:anchor="_Toc503198068" w:history="1">
            <w:r w:rsidR="00692B59" w:rsidRPr="003A5D5C">
              <w:rPr>
                <w:rStyle w:val="ac"/>
                <w:noProof/>
              </w:rPr>
              <w:t>8.8</w:t>
            </w:r>
            <w:r w:rsidR="00692B59">
              <w:rPr>
                <w:rFonts w:asciiTheme="minorHAnsi" w:eastAsiaTheme="minorEastAsia" w:hAnsiTheme="minorHAnsi" w:cstheme="minorBidi"/>
                <w:noProof/>
                <w:szCs w:val="22"/>
              </w:rPr>
              <w:tab/>
            </w:r>
            <w:r w:rsidR="00692B59" w:rsidRPr="003A5D5C">
              <w:rPr>
                <w:rStyle w:val="ac"/>
                <w:noProof/>
              </w:rPr>
              <w:t>配置流水线</w:t>
            </w:r>
            <w:r w:rsidR="00692B59">
              <w:rPr>
                <w:noProof/>
                <w:webHidden/>
              </w:rPr>
              <w:tab/>
            </w:r>
            <w:r w:rsidR="00692B59">
              <w:rPr>
                <w:noProof/>
                <w:webHidden/>
              </w:rPr>
              <w:fldChar w:fldCharType="begin"/>
            </w:r>
            <w:r w:rsidR="00692B59">
              <w:rPr>
                <w:noProof/>
                <w:webHidden/>
              </w:rPr>
              <w:instrText xml:space="preserve"> PAGEREF _Toc503198068 \h </w:instrText>
            </w:r>
            <w:r w:rsidR="00692B59">
              <w:rPr>
                <w:noProof/>
                <w:webHidden/>
              </w:rPr>
            </w:r>
            <w:r w:rsidR="00692B59">
              <w:rPr>
                <w:noProof/>
                <w:webHidden/>
              </w:rPr>
              <w:fldChar w:fldCharType="separate"/>
            </w:r>
            <w:r w:rsidR="00692B59">
              <w:rPr>
                <w:noProof/>
                <w:webHidden/>
              </w:rPr>
              <w:t>28</w:t>
            </w:r>
            <w:r w:rsidR="00692B59">
              <w:rPr>
                <w:noProof/>
                <w:webHidden/>
              </w:rPr>
              <w:fldChar w:fldCharType="end"/>
            </w:r>
          </w:hyperlink>
        </w:p>
        <w:p w14:paraId="484AF74C" w14:textId="174EBE7B" w:rsidR="00692B59" w:rsidRDefault="00992553">
          <w:pPr>
            <w:pStyle w:val="20"/>
            <w:rPr>
              <w:rFonts w:asciiTheme="minorHAnsi" w:eastAsiaTheme="minorEastAsia" w:hAnsiTheme="minorHAnsi" w:cstheme="minorBidi"/>
              <w:noProof/>
              <w:szCs w:val="22"/>
            </w:rPr>
          </w:pPr>
          <w:hyperlink w:anchor="_Toc503198069" w:history="1">
            <w:r w:rsidR="00692B59" w:rsidRPr="003A5D5C">
              <w:rPr>
                <w:rStyle w:val="ac"/>
                <w:noProof/>
              </w:rPr>
              <w:t>8.9</w:t>
            </w:r>
            <w:r w:rsidR="00692B59">
              <w:rPr>
                <w:rFonts w:asciiTheme="minorHAnsi" w:eastAsiaTheme="minorEastAsia" w:hAnsiTheme="minorHAnsi" w:cstheme="minorBidi"/>
                <w:noProof/>
                <w:szCs w:val="22"/>
              </w:rPr>
              <w:tab/>
            </w:r>
            <w:r w:rsidR="00692B59" w:rsidRPr="003A5D5C">
              <w:rPr>
                <w:rStyle w:val="ac"/>
                <w:noProof/>
              </w:rPr>
              <w:t>查看各个</w:t>
            </w:r>
            <w:r w:rsidR="00692B59" w:rsidRPr="003A5D5C">
              <w:rPr>
                <w:rStyle w:val="ac"/>
                <w:noProof/>
              </w:rPr>
              <w:t>build</w:t>
            </w:r>
            <w:r w:rsidR="00692B59" w:rsidRPr="003A5D5C">
              <w:rPr>
                <w:rStyle w:val="ac"/>
                <w:noProof/>
              </w:rPr>
              <w:t>汇总情况</w:t>
            </w:r>
            <w:r w:rsidR="00692B59">
              <w:rPr>
                <w:noProof/>
                <w:webHidden/>
              </w:rPr>
              <w:tab/>
            </w:r>
            <w:r w:rsidR="00692B59">
              <w:rPr>
                <w:noProof/>
                <w:webHidden/>
              </w:rPr>
              <w:fldChar w:fldCharType="begin"/>
            </w:r>
            <w:r w:rsidR="00692B59">
              <w:rPr>
                <w:noProof/>
                <w:webHidden/>
              </w:rPr>
              <w:instrText xml:space="preserve"> PAGEREF _Toc503198069 \h </w:instrText>
            </w:r>
            <w:r w:rsidR="00692B59">
              <w:rPr>
                <w:noProof/>
                <w:webHidden/>
              </w:rPr>
            </w:r>
            <w:r w:rsidR="00692B59">
              <w:rPr>
                <w:noProof/>
                <w:webHidden/>
              </w:rPr>
              <w:fldChar w:fldCharType="separate"/>
            </w:r>
            <w:r w:rsidR="00692B59">
              <w:rPr>
                <w:noProof/>
                <w:webHidden/>
              </w:rPr>
              <w:t>30</w:t>
            </w:r>
            <w:r w:rsidR="00692B59">
              <w:rPr>
                <w:noProof/>
                <w:webHidden/>
              </w:rPr>
              <w:fldChar w:fldCharType="end"/>
            </w:r>
          </w:hyperlink>
        </w:p>
        <w:p w14:paraId="7EFDE976" w14:textId="17907385"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70" w:history="1">
            <w:r w:rsidR="00692B59" w:rsidRPr="003A5D5C">
              <w:rPr>
                <w:rStyle w:val="ac"/>
                <w:noProof/>
              </w:rPr>
              <w:t>9</w:t>
            </w:r>
            <w:r w:rsidR="00692B59">
              <w:rPr>
                <w:rFonts w:asciiTheme="minorHAnsi" w:eastAsiaTheme="minorEastAsia" w:hAnsiTheme="minorHAnsi" w:cstheme="minorBidi"/>
                <w:noProof/>
                <w:szCs w:val="22"/>
              </w:rPr>
              <w:tab/>
            </w:r>
            <w:r w:rsidR="00692B59" w:rsidRPr="003A5D5C">
              <w:rPr>
                <w:rStyle w:val="ac"/>
                <w:noProof/>
              </w:rPr>
              <w:t>Openshift</w:t>
            </w:r>
            <w:r w:rsidR="00692B59" w:rsidRPr="003A5D5C">
              <w:rPr>
                <w:rStyle w:val="ac"/>
                <w:noProof/>
              </w:rPr>
              <w:t>流水线</w:t>
            </w:r>
            <w:r w:rsidR="00692B59">
              <w:rPr>
                <w:noProof/>
                <w:webHidden/>
              </w:rPr>
              <w:tab/>
            </w:r>
            <w:r w:rsidR="00692B59">
              <w:rPr>
                <w:noProof/>
                <w:webHidden/>
              </w:rPr>
              <w:fldChar w:fldCharType="begin"/>
            </w:r>
            <w:r w:rsidR="00692B59">
              <w:rPr>
                <w:noProof/>
                <w:webHidden/>
              </w:rPr>
              <w:instrText xml:space="preserve"> PAGEREF _Toc503198070 \h </w:instrText>
            </w:r>
            <w:r w:rsidR="00692B59">
              <w:rPr>
                <w:noProof/>
                <w:webHidden/>
              </w:rPr>
            </w:r>
            <w:r w:rsidR="00692B59">
              <w:rPr>
                <w:noProof/>
                <w:webHidden/>
              </w:rPr>
              <w:fldChar w:fldCharType="separate"/>
            </w:r>
            <w:r w:rsidR="00692B59">
              <w:rPr>
                <w:noProof/>
                <w:webHidden/>
              </w:rPr>
              <w:t>31</w:t>
            </w:r>
            <w:r w:rsidR="00692B59">
              <w:rPr>
                <w:noProof/>
                <w:webHidden/>
              </w:rPr>
              <w:fldChar w:fldCharType="end"/>
            </w:r>
          </w:hyperlink>
        </w:p>
        <w:p w14:paraId="6DF23F50" w14:textId="04AC2FF2" w:rsidR="00692B59" w:rsidRDefault="00992553">
          <w:pPr>
            <w:pStyle w:val="20"/>
            <w:rPr>
              <w:rFonts w:asciiTheme="minorHAnsi" w:eastAsiaTheme="minorEastAsia" w:hAnsiTheme="minorHAnsi" w:cstheme="minorBidi"/>
              <w:noProof/>
              <w:szCs w:val="22"/>
            </w:rPr>
          </w:pPr>
          <w:hyperlink w:anchor="_Toc503198071" w:history="1">
            <w:r w:rsidR="00692B59" w:rsidRPr="003A5D5C">
              <w:rPr>
                <w:rStyle w:val="ac"/>
                <w:noProof/>
              </w:rPr>
              <w:t>9.1</w:t>
            </w:r>
            <w:r w:rsidR="00692B59">
              <w:rPr>
                <w:rFonts w:asciiTheme="minorHAnsi" w:eastAsiaTheme="minorEastAsia" w:hAnsiTheme="minorHAnsi" w:cstheme="minorBidi"/>
                <w:noProof/>
                <w:szCs w:val="22"/>
              </w:rPr>
              <w:tab/>
            </w:r>
            <w:r w:rsidR="00692B59" w:rsidRPr="003A5D5C">
              <w:rPr>
                <w:rStyle w:val="ac"/>
                <w:noProof/>
              </w:rPr>
              <w:t>部署一个</w:t>
            </w:r>
            <w:r w:rsidR="00692B59" w:rsidRPr="003A5D5C">
              <w:rPr>
                <w:rStyle w:val="ac"/>
                <w:noProof/>
              </w:rPr>
              <w:t>jenkins</w:t>
            </w:r>
            <w:r w:rsidR="00692B59" w:rsidRPr="003A5D5C">
              <w:rPr>
                <w:rStyle w:val="ac"/>
                <w:noProof/>
              </w:rPr>
              <w:t>实例</w:t>
            </w:r>
            <w:r w:rsidR="00692B59">
              <w:rPr>
                <w:noProof/>
                <w:webHidden/>
              </w:rPr>
              <w:tab/>
            </w:r>
            <w:r w:rsidR="00692B59">
              <w:rPr>
                <w:noProof/>
                <w:webHidden/>
              </w:rPr>
              <w:fldChar w:fldCharType="begin"/>
            </w:r>
            <w:r w:rsidR="00692B59">
              <w:rPr>
                <w:noProof/>
                <w:webHidden/>
              </w:rPr>
              <w:instrText xml:space="preserve"> PAGEREF _Toc503198071 \h </w:instrText>
            </w:r>
            <w:r w:rsidR="00692B59">
              <w:rPr>
                <w:noProof/>
                <w:webHidden/>
              </w:rPr>
            </w:r>
            <w:r w:rsidR="00692B59">
              <w:rPr>
                <w:noProof/>
                <w:webHidden/>
              </w:rPr>
              <w:fldChar w:fldCharType="separate"/>
            </w:r>
            <w:r w:rsidR="00692B59">
              <w:rPr>
                <w:noProof/>
                <w:webHidden/>
              </w:rPr>
              <w:t>31</w:t>
            </w:r>
            <w:r w:rsidR="00692B59">
              <w:rPr>
                <w:noProof/>
                <w:webHidden/>
              </w:rPr>
              <w:fldChar w:fldCharType="end"/>
            </w:r>
          </w:hyperlink>
        </w:p>
        <w:p w14:paraId="0173CC30" w14:textId="22BFA8DD" w:rsidR="00692B59" w:rsidRDefault="00992553">
          <w:pPr>
            <w:pStyle w:val="20"/>
            <w:rPr>
              <w:rFonts w:asciiTheme="minorHAnsi" w:eastAsiaTheme="minorEastAsia" w:hAnsiTheme="minorHAnsi" w:cstheme="minorBidi"/>
              <w:noProof/>
              <w:szCs w:val="22"/>
            </w:rPr>
          </w:pPr>
          <w:hyperlink w:anchor="_Toc503198072" w:history="1">
            <w:r w:rsidR="00692B59" w:rsidRPr="003A5D5C">
              <w:rPr>
                <w:rStyle w:val="ac"/>
                <w:noProof/>
              </w:rPr>
              <w:t>9.2</w:t>
            </w:r>
            <w:r w:rsidR="00692B59">
              <w:rPr>
                <w:rFonts w:asciiTheme="minorHAnsi" w:eastAsiaTheme="minorEastAsia" w:hAnsiTheme="minorHAnsi" w:cstheme="minorBidi"/>
                <w:noProof/>
                <w:szCs w:val="22"/>
              </w:rPr>
              <w:tab/>
            </w:r>
            <w:r w:rsidR="00692B59" w:rsidRPr="003A5D5C">
              <w:rPr>
                <w:rStyle w:val="ac"/>
                <w:noProof/>
              </w:rPr>
              <w:t>部署示例应用</w:t>
            </w:r>
            <w:r w:rsidR="00692B59">
              <w:rPr>
                <w:noProof/>
                <w:webHidden/>
              </w:rPr>
              <w:tab/>
            </w:r>
            <w:r w:rsidR="00692B59">
              <w:rPr>
                <w:noProof/>
                <w:webHidden/>
              </w:rPr>
              <w:fldChar w:fldCharType="begin"/>
            </w:r>
            <w:r w:rsidR="00692B59">
              <w:rPr>
                <w:noProof/>
                <w:webHidden/>
              </w:rPr>
              <w:instrText xml:space="preserve"> PAGEREF _Toc503198072 \h </w:instrText>
            </w:r>
            <w:r w:rsidR="00692B59">
              <w:rPr>
                <w:noProof/>
                <w:webHidden/>
              </w:rPr>
            </w:r>
            <w:r w:rsidR="00692B59">
              <w:rPr>
                <w:noProof/>
                <w:webHidden/>
              </w:rPr>
              <w:fldChar w:fldCharType="separate"/>
            </w:r>
            <w:r w:rsidR="00692B59">
              <w:rPr>
                <w:noProof/>
                <w:webHidden/>
              </w:rPr>
              <w:t>34</w:t>
            </w:r>
            <w:r w:rsidR="00692B59">
              <w:rPr>
                <w:noProof/>
                <w:webHidden/>
              </w:rPr>
              <w:fldChar w:fldCharType="end"/>
            </w:r>
          </w:hyperlink>
        </w:p>
        <w:p w14:paraId="526D051C" w14:textId="2C03959B" w:rsidR="00692B59" w:rsidRDefault="00992553">
          <w:pPr>
            <w:pStyle w:val="20"/>
            <w:rPr>
              <w:rFonts w:asciiTheme="minorHAnsi" w:eastAsiaTheme="minorEastAsia" w:hAnsiTheme="minorHAnsi" w:cstheme="minorBidi"/>
              <w:noProof/>
              <w:szCs w:val="22"/>
            </w:rPr>
          </w:pPr>
          <w:hyperlink w:anchor="_Toc503198073" w:history="1">
            <w:r w:rsidR="00692B59" w:rsidRPr="003A5D5C">
              <w:rPr>
                <w:rStyle w:val="ac"/>
                <w:noProof/>
              </w:rPr>
              <w:t>9.3</w:t>
            </w:r>
            <w:r w:rsidR="00692B59">
              <w:rPr>
                <w:rFonts w:asciiTheme="minorHAnsi" w:eastAsiaTheme="minorEastAsia" w:hAnsiTheme="minorHAnsi" w:cstheme="minorBidi"/>
                <w:noProof/>
                <w:szCs w:val="22"/>
              </w:rPr>
              <w:tab/>
            </w:r>
            <w:r w:rsidR="00692B59" w:rsidRPr="003A5D5C">
              <w:rPr>
                <w:rStyle w:val="ac"/>
                <w:noProof/>
              </w:rPr>
              <w:t>触发流水线构建</w:t>
            </w:r>
            <w:r w:rsidR="00692B59">
              <w:rPr>
                <w:noProof/>
                <w:webHidden/>
              </w:rPr>
              <w:tab/>
            </w:r>
            <w:r w:rsidR="00692B59">
              <w:rPr>
                <w:noProof/>
                <w:webHidden/>
              </w:rPr>
              <w:fldChar w:fldCharType="begin"/>
            </w:r>
            <w:r w:rsidR="00692B59">
              <w:rPr>
                <w:noProof/>
                <w:webHidden/>
              </w:rPr>
              <w:instrText xml:space="preserve"> PAGEREF _Toc503198073 \h </w:instrText>
            </w:r>
            <w:r w:rsidR="00692B59">
              <w:rPr>
                <w:noProof/>
                <w:webHidden/>
              </w:rPr>
            </w:r>
            <w:r w:rsidR="00692B59">
              <w:rPr>
                <w:noProof/>
                <w:webHidden/>
              </w:rPr>
              <w:fldChar w:fldCharType="separate"/>
            </w:r>
            <w:r w:rsidR="00692B59">
              <w:rPr>
                <w:noProof/>
                <w:webHidden/>
              </w:rPr>
              <w:t>36</w:t>
            </w:r>
            <w:r w:rsidR="00692B59">
              <w:rPr>
                <w:noProof/>
                <w:webHidden/>
              </w:rPr>
              <w:fldChar w:fldCharType="end"/>
            </w:r>
          </w:hyperlink>
        </w:p>
        <w:p w14:paraId="3B69DB70" w14:textId="48C154A1"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74" w:history="1">
            <w:r w:rsidR="00692B59" w:rsidRPr="003A5D5C">
              <w:rPr>
                <w:rStyle w:val="ac"/>
                <w:noProof/>
              </w:rPr>
              <w:t>10</w:t>
            </w:r>
            <w:r w:rsidR="00692B59">
              <w:rPr>
                <w:rFonts w:asciiTheme="minorHAnsi" w:eastAsiaTheme="minorEastAsia" w:hAnsiTheme="minorHAnsi" w:cstheme="minorBidi"/>
                <w:noProof/>
                <w:szCs w:val="22"/>
              </w:rPr>
              <w:tab/>
            </w:r>
            <w:r w:rsidR="00692B59" w:rsidRPr="003A5D5C">
              <w:rPr>
                <w:rStyle w:val="ac"/>
                <w:noProof/>
              </w:rPr>
              <w:t>蓝绿</w:t>
            </w:r>
            <w:r w:rsidR="00692B59" w:rsidRPr="003A5D5C">
              <w:rPr>
                <w:rStyle w:val="ac"/>
                <w:noProof/>
              </w:rPr>
              <w:t>pipeline</w:t>
            </w:r>
            <w:r w:rsidR="00692B59">
              <w:rPr>
                <w:noProof/>
                <w:webHidden/>
              </w:rPr>
              <w:tab/>
            </w:r>
            <w:r w:rsidR="00692B59">
              <w:rPr>
                <w:noProof/>
                <w:webHidden/>
              </w:rPr>
              <w:fldChar w:fldCharType="begin"/>
            </w:r>
            <w:r w:rsidR="00692B59">
              <w:rPr>
                <w:noProof/>
                <w:webHidden/>
              </w:rPr>
              <w:instrText xml:space="preserve"> PAGEREF _Toc503198074 \h </w:instrText>
            </w:r>
            <w:r w:rsidR="00692B59">
              <w:rPr>
                <w:noProof/>
                <w:webHidden/>
              </w:rPr>
            </w:r>
            <w:r w:rsidR="00692B59">
              <w:rPr>
                <w:noProof/>
                <w:webHidden/>
              </w:rPr>
              <w:fldChar w:fldCharType="separate"/>
            </w:r>
            <w:r w:rsidR="00692B59">
              <w:rPr>
                <w:noProof/>
                <w:webHidden/>
              </w:rPr>
              <w:t>38</w:t>
            </w:r>
            <w:r w:rsidR="00692B59">
              <w:rPr>
                <w:noProof/>
                <w:webHidden/>
              </w:rPr>
              <w:fldChar w:fldCharType="end"/>
            </w:r>
          </w:hyperlink>
        </w:p>
        <w:p w14:paraId="67143BF1" w14:textId="3AA47F53" w:rsidR="00692B59" w:rsidRDefault="00992553">
          <w:pPr>
            <w:pStyle w:val="10"/>
            <w:tabs>
              <w:tab w:val="left" w:pos="420"/>
              <w:tab w:val="right" w:leader="dot" w:pos="9678"/>
            </w:tabs>
            <w:rPr>
              <w:rFonts w:asciiTheme="minorHAnsi" w:eastAsiaTheme="minorEastAsia" w:hAnsiTheme="minorHAnsi" w:cstheme="minorBidi"/>
              <w:noProof/>
              <w:szCs w:val="22"/>
            </w:rPr>
          </w:pPr>
          <w:hyperlink w:anchor="_Toc503198075" w:history="1">
            <w:r w:rsidR="00692B59" w:rsidRPr="003A5D5C">
              <w:rPr>
                <w:rStyle w:val="ac"/>
                <w:noProof/>
              </w:rPr>
              <w:t>11</w:t>
            </w:r>
            <w:r w:rsidR="00692B59">
              <w:rPr>
                <w:rFonts w:asciiTheme="minorHAnsi" w:eastAsiaTheme="minorEastAsia" w:hAnsiTheme="minorHAnsi" w:cstheme="minorBidi"/>
                <w:noProof/>
                <w:szCs w:val="22"/>
              </w:rPr>
              <w:tab/>
            </w:r>
            <w:r w:rsidR="00692B59" w:rsidRPr="003A5D5C">
              <w:rPr>
                <w:rStyle w:val="ac"/>
                <w:noProof/>
              </w:rPr>
              <w:t>A/B</w:t>
            </w:r>
            <w:r w:rsidR="00692B59" w:rsidRPr="003A5D5C">
              <w:rPr>
                <w:rStyle w:val="ac"/>
                <w:noProof/>
              </w:rPr>
              <w:t>部署</w:t>
            </w:r>
            <w:r w:rsidR="00692B59">
              <w:rPr>
                <w:noProof/>
                <w:webHidden/>
              </w:rPr>
              <w:tab/>
            </w:r>
            <w:r w:rsidR="00692B59">
              <w:rPr>
                <w:noProof/>
                <w:webHidden/>
              </w:rPr>
              <w:fldChar w:fldCharType="begin"/>
            </w:r>
            <w:r w:rsidR="00692B59">
              <w:rPr>
                <w:noProof/>
                <w:webHidden/>
              </w:rPr>
              <w:instrText xml:space="preserve"> PAGEREF _Toc503198075 \h </w:instrText>
            </w:r>
            <w:r w:rsidR="00692B59">
              <w:rPr>
                <w:noProof/>
                <w:webHidden/>
              </w:rPr>
            </w:r>
            <w:r w:rsidR="00692B59">
              <w:rPr>
                <w:noProof/>
                <w:webHidden/>
              </w:rPr>
              <w:fldChar w:fldCharType="separate"/>
            </w:r>
            <w:r w:rsidR="00692B59">
              <w:rPr>
                <w:noProof/>
                <w:webHidden/>
              </w:rPr>
              <w:t>41</w:t>
            </w:r>
            <w:r w:rsidR="00692B59">
              <w:rPr>
                <w:noProof/>
                <w:webHidden/>
              </w:rPr>
              <w:fldChar w:fldCharType="end"/>
            </w:r>
          </w:hyperlink>
        </w:p>
        <w:p w14:paraId="0E4C67BE" w14:textId="2943D499" w:rsidR="00692B59" w:rsidRDefault="00992553">
          <w:pPr>
            <w:pStyle w:val="20"/>
            <w:rPr>
              <w:rFonts w:asciiTheme="minorHAnsi" w:eastAsiaTheme="minorEastAsia" w:hAnsiTheme="minorHAnsi" w:cstheme="minorBidi"/>
              <w:noProof/>
              <w:szCs w:val="22"/>
            </w:rPr>
          </w:pPr>
          <w:hyperlink w:anchor="_Toc503198076" w:history="1">
            <w:r w:rsidR="00692B59" w:rsidRPr="003A5D5C">
              <w:rPr>
                <w:rStyle w:val="ac"/>
                <w:noProof/>
              </w:rPr>
              <w:t>11.1</w:t>
            </w:r>
            <w:r w:rsidR="00692B59">
              <w:rPr>
                <w:rFonts w:asciiTheme="minorHAnsi" w:eastAsiaTheme="minorEastAsia" w:hAnsiTheme="minorHAnsi" w:cstheme="minorBidi"/>
                <w:noProof/>
                <w:szCs w:val="22"/>
              </w:rPr>
              <w:tab/>
            </w:r>
            <w:r w:rsidR="00692B59" w:rsidRPr="003A5D5C">
              <w:rPr>
                <w:rStyle w:val="ac"/>
                <w:noProof/>
              </w:rPr>
              <w:t>创建项目</w:t>
            </w:r>
            <w:r w:rsidR="00692B59">
              <w:rPr>
                <w:noProof/>
                <w:webHidden/>
              </w:rPr>
              <w:tab/>
            </w:r>
            <w:r w:rsidR="00692B59">
              <w:rPr>
                <w:noProof/>
                <w:webHidden/>
              </w:rPr>
              <w:fldChar w:fldCharType="begin"/>
            </w:r>
            <w:r w:rsidR="00692B59">
              <w:rPr>
                <w:noProof/>
                <w:webHidden/>
              </w:rPr>
              <w:instrText xml:space="preserve"> PAGEREF _Toc503198076 \h </w:instrText>
            </w:r>
            <w:r w:rsidR="00692B59">
              <w:rPr>
                <w:noProof/>
                <w:webHidden/>
              </w:rPr>
            </w:r>
            <w:r w:rsidR="00692B59">
              <w:rPr>
                <w:noProof/>
                <w:webHidden/>
              </w:rPr>
              <w:fldChar w:fldCharType="separate"/>
            </w:r>
            <w:r w:rsidR="00692B59">
              <w:rPr>
                <w:noProof/>
                <w:webHidden/>
              </w:rPr>
              <w:t>41</w:t>
            </w:r>
            <w:r w:rsidR="00692B59">
              <w:rPr>
                <w:noProof/>
                <w:webHidden/>
              </w:rPr>
              <w:fldChar w:fldCharType="end"/>
            </w:r>
          </w:hyperlink>
        </w:p>
        <w:p w14:paraId="243499AD" w14:textId="31E21DAD" w:rsidR="00692B59" w:rsidRDefault="00992553">
          <w:pPr>
            <w:pStyle w:val="20"/>
            <w:rPr>
              <w:rFonts w:asciiTheme="minorHAnsi" w:eastAsiaTheme="minorEastAsia" w:hAnsiTheme="minorHAnsi" w:cstheme="minorBidi"/>
              <w:noProof/>
              <w:szCs w:val="22"/>
            </w:rPr>
          </w:pPr>
          <w:hyperlink w:anchor="_Toc503198077" w:history="1">
            <w:r w:rsidR="00692B59" w:rsidRPr="003A5D5C">
              <w:rPr>
                <w:rStyle w:val="ac"/>
                <w:noProof/>
              </w:rPr>
              <w:t>11.2</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application A</w:t>
            </w:r>
            <w:r w:rsidR="00692B59">
              <w:rPr>
                <w:noProof/>
                <w:webHidden/>
              </w:rPr>
              <w:tab/>
            </w:r>
            <w:r w:rsidR="00692B59">
              <w:rPr>
                <w:noProof/>
                <w:webHidden/>
              </w:rPr>
              <w:fldChar w:fldCharType="begin"/>
            </w:r>
            <w:r w:rsidR="00692B59">
              <w:rPr>
                <w:noProof/>
                <w:webHidden/>
              </w:rPr>
              <w:instrText xml:space="preserve"> PAGEREF _Toc503198077 \h </w:instrText>
            </w:r>
            <w:r w:rsidR="00692B59">
              <w:rPr>
                <w:noProof/>
                <w:webHidden/>
              </w:rPr>
            </w:r>
            <w:r w:rsidR="00692B59">
              <w:rPr>
                <w:noProof/>
                <w:webHidden/>
              </w:rPr>
              <w:fldChar w:fldCharType="separate"/>
            </w:r>
            <w:r w:rsidR="00692B59">
              <w:rPr>
                <w:noProof/>
                <w:webHidden/>
              </w:rPr>
              <w:t>42</w:t>
            </w:r>
            <w:r w:rsidR="00692B59">
              <w:rPr>
                <w:noProof/>
                <w:webHidden/>
              </w:rPr>
              <w:fldChar w:fldCharType="end"/>
            </w:r>
          </w:hyperlink>
        </w:p>
        <w:p w14:paraId="10F8376D" w14:textId="23135D90" w:rsidR="00692B59" w:rsidRDefault="00992553">
          <w:pPr>
            <w:pStyle w:val="20"/>
            <w:rPr>
              <w:rFonts w:asciiTheme="minorHAnsi" w:eastAsiaTheme="minorEastAsia" w:hAnsiTheme="minorHAnsi" w:cstheme="minorBidi"/>
              <w:noProof/>
              <w:szCs w:val="22"/>
            </w:rPr>
          </w:pPr>
          <w:hyperlink w:anchor="_Toc503198078" w:history="1">
            <w:r w:rsidR="00692B59" w:rsidRPr="003A5D5C">
              <w:rPr>
                <w:rStyle w:val="ac"/>
                <w:noProof/>
              </w:rPr>
              <w:t>11.3</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application B</w:t>
            </w:r>
            <w:r w:rsidR="00692B59">
              <w:rPr>
                <w:noProof/>
                <w:webHidden/>
              </w:rPr>
              <w:tab/>
            </w:r>
            <w:r w:rsidR="00692B59">
              <w:rPr>
                <w:noProof/>
                <w:webHidden/>
              </w:rPr>
              <w:fldChar w:fldCharType="begin"/>
            </w:r>
            <w:r w:rsidR="00692B59">
              <w:rPr>
                <w:noProof/>
                <w:webHidden/>
              </w:rPr>
              <w:instrText xml:space="preserve"> PAGEREF _Toc503198078 \h </w:instrText>
            </w:r>
            <w:r w:rsidR="00692B59">
              <w:rPr>
                <w:noProof/>
                <w:webHidden/>
              </w:rPr>
            </w:r>
            <w:r w:rsidR="00692B59">
              <w:rPr>
                <w:noProof/>
                <w:webHidden/>
              </w:rPr>
              <w:fldChar w:fldCharType="separate"/>
            </w:r>
            <w:r w:rsidR="00692B59">
              <w:rPr>
                <w:noProof/>
                <w:webHidden/>
              </w:rPr>
              <w:t>43</w:t>
            </w:r>
            <w:r w:rsidR="00692B59">
              <w:rPr>
                <w:noProof/>
                <w:webHidden/>
              </w:rPr>
              <w:fldChar w:fldCharType="end"/>
            </w:r>
          </w:hyperlink>
        </w:p>
        <w:p w14:paraId="1D72FF35" w14:textId="6D8546DB" w:rsidR="00692B59" w:rsidRDefault="00992553">
          <w:pPr>
            <w:pStyle w:val="20"/>
            <w:rPr>
              <w:rFonts w:asciiTheme="minorHAnsi" w:eastAsiaTheme="minorEastAsia" w:hAnsiTheme="minorHAnsi" w:cstheme="minorBidi"/>
              <w:noProof/>
              <w:szCs w:val="22"/>
            </w:rPr>
          </w:pPr>
          <w:hyperlink w:anchor="_Toc503198079" w:history="1">
            <w:r w:rsidR="00692B59" w:rsidRPr="003A5D5C">
              <w:rPr>
                <w:rStyle w:val="ac"/>
                <w:noProof/>
              </w:rPr>
              <w:t>11.4</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ab route</w:t>
            </w:r>
            <w:r w:rsidR="00692B59">
              <w:rPr>
                <w:noProof/>
                <w:webHidden/>
              </w:rPr>
              <w:tab/>
            </w:r>
            <w:r w:rsidR="00692B59">
              <w:rPr>
                <w:noProof/>
                <w:webHidden/>
              </w:rPr>
              <w:fldChar w:fldCharType="begin"/>
            </w:r>
            <w:r w:rsidR="00692B59">
              <w:rPr>
                <w:noProof/>
                <w:webHidden/>
              </w:rPr>
              <w:instrText xml:space="preserve"> PAGEREF _Toc503198079 \h </w:instrText>
            </w:r>
            <w:r w:rsidR="00692B59">
              <w:rPr>
                <w:noProof/>
                <w:webHidden/>
              </w:rPr>
            </w:r>
            <w:r w:rsidR="00692B59">
              <w:rPr>
                <w:noProof/>
                <w:webHidden/>
              </w:rPr>
              <w:fldChar w:fldCharType="separate"/>
            </w:r>
            <w:r w:rsidR="00692B59">
              <w:rPr>
                <w:noProof/>
                <w:webHidden/>
              </w:rPr>
              <w:t>45</w:t>
            </w:r>
            <w:r w:rsidR="00692B59">
              <w:rPr>
                <w:noProof/>
                <w:webHidden/>
              </w:rPr>
              <w:fldChar w:fldCharType="end"/>
            </w:r>
          </w:hyperlink>
        </w:p>
        <w:p w14:paraId="5FB546FB" w14:textId="74A63E18"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0" w:history="1">
            <w:r w:rsidR="00692B59" w:rsidRPr="003A5D5C">
              <w:rPr>
                <w:rStyle w:val="ac"/>
                <w:noProof/>
              </w:rPr>
              <w:t>12</w:t>
            </w:r>
            <w:r w:rsidR="00692B59">
              <w:rPr>
                <w:rFonts w:asciiTheme="minorHAnsi" w:eastAsiaTheme="minorEastAsia" w:hAnsiTheme="minorHAnsi" w:cstheme="minorBidi"/>
                <w:noProof/>
                <w:szCs w:val="22"/>
              </w:rPr>
              <w:tab/>
            </w:r>
            <w:r w:rsidR="00692B59" w:rsidRPr="003A5D5C">
              <w:rPr>
                <w:rStyle w:val="ac"/>
                <w:noProof/>
              </w:rPr>
              <w:t>Rollbacks</w:t>
            </w:r>
            <w:r w:rsidR="00692B59">
              <w:rPr>
                <w:noProof/>
                <w:webHidden/>
              </w:rPr>
              <w:tab/>
            </w:r>
            <w:r w:rsidR="00692B59">
              <w:rPr>
                <w:noProof/>
                <w:webHidden/>
              </w:rPr>
              <w:fldChar w:fldCharType="begin"/>
            </w:r>
            <w:r w:rsidR="00692B59">
              <w:rPr>
                <w:noProof/>
                <w:webHidden/>
              </w:rPr>
              <w:instrText xml:space="preserve"> PAGEREF _Toc503198080 \h </w:instrText>
            </w:r>
            <w:r w:rsidR="00692B59">
              <w:rPr>
                <w:noProof/>
                <w:webHidden/>
              </w:rPr>
            </w:r>
            <w:r w:rsidR="00692B59">
              <w:rPr>
                <w:noProof/>
                <w:webHidden/>
              </w:rPr>
              <w:fldChar w:fldCharType="separate"/>
            </w:r>
            <w:r w:rsidR="00692B59">
              <w:rPr>
                <w:noProof/>
                <w:webHidden/>
              </w:rPr>
              <w:t>47</w:t>
            </w:r>
            <w:r w:rsidR="00692B59">
              <w:rPr>
                <w:noProof/>
                <w:webHidden/>
              </w:rPr>
              <w:fldChar w:fldCharType="end"/>
            </w:r>
          </w:hyperlink>
        </w:p>
        <w:p w14:paraId="4870E3E6" w14:textId="33D232DA"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1" w:history="1">
            <w:r w:rsidR="00692B59" w:rsidRPr="003A5D5C">
              <w:rPr>
                <w:rStyle w:val="ac"/>
                <w:noProof/>
              </w:rPr>
              <w:t>13</w:t>
            </w:r>
            <w:r w:rsidR="00692B59">
              <w:rPr>
                <w:rFonts w:asciiTheme="minorHAnsi" w:eastAsiaTheme="minorEastAsia" w:hAnsiTheme="minorHAnsi" w:cstheme="minorBidi"/>
                <w:noProof/>
                <w:szCs w:val="22"/>
              </w:rPr>
              <w:tab/>
            </w:r>
            <w:r w:rsidR="00692B59" w:rsidRPr="003A5D5C">
              <w:rPr>
                <w:rStyle w:val="ac"/>
                <w:noProof/>
              </w:rPr>
              <w:t>小智</w:t>
            </w:r>
            <w:r w:rsidR="00692B59" w:rsidRPr="003A5D5C">
              <w:rPr>
                <w:rStyle w:val="ac"/>
                <w:noProof/>
              </w:rPr>
              <w:t>docker</w:t>
            </w:r>
            <w:r w:rsidR="00692B59" w:rsidRPr="003A5D5C">
              <w:rPr>
                <w:rStyle w:val="ac"/>
                <w:noProof/>
              </w:rPr>
              <w:t>化</w:t>
            </w:r>
            <w:r w:rsidR="00692B59">
              <w:rPr>
                <w:noProof/>
                <w:webHidden/>
              </w:rPr>
              <w:tab/>
            </w:r>
            <w:r w:rsidR="00692B59">
              <w:rPr>
                <w:noProof/>
                <w:webHidden/>
              </w:rPr>
              <w:fldChar w:fldCharType="begin"/>
            </w:r>
            <w:r w:rsidR="00692B59">
              <w:rPr>
                <w:noProof/>
                <w:webHidden/>
              </w:rPr>
              <w:instrText xml:space="preserve"> PAGEREF _Toc503198081 \h </w:instrText>
            </w:r>
            <w:r w:rsidR="00692B59">
              <w:rPr>
                <w:noProof/>
                <w:webHidden/>
              </w:rPr>
            </w:r>
            <w:r w:rsidR="00692B59">
              <w:rPr>
                <w:noProof/>
                <w:webHidden/>
              </w:rPr>
              <w:fldChar w:fldCharType="separate"/>
            </w:r>
            <w:r w:rsidR="00692B59">
              <w:rPr>
                <w:noProof/>
                <w:webHidden/>
              </w:rPr>
              <w:t>52</w:t>
            </w:r>
            <w:r w:rsidR="00692B59">
              <w:rPr>
                <w:noProof/>
                <w:webHidden/>
              </w:rPr>
              <w:fldChar w:fldCharType="end"/>
            </w:r>
          </w:hyperlink>
        </w:p>
        <w:p w14:paraId="2DE3CACB" w14:textId="442E290D"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2" w:history="1">
            <w:r w:rsidR="00692B59" w:rsidRPr="003A5D5C">
              <w:rPr>
                <w:rStyle w:val="ac"/>
                <w:noProof/>
              </w:rPr>
              <w:t>14</w:t>
            </w:r>
            <w:r w:rsidR="00692B59">
              <w:rPr>
                <w:rFonts w:asciiTheme="minorHAnsi" w:eastAsiaTheme="minorEastAsia" w:hAnsiTheme="minorHAnsi" w:cstheme="minorBidi"/>
                <w:noProof/>
                <w:szCs w:val="22"/>
              </w:rPr>
              <w:tab/>
            </w:r>
            <w:r w:rsidR="00692B59" w:rsidRPr="003A5D5C">
              <w:rPr>
                <w:rStyle w:val="ac"/>
                <w:noProof/>
              </w:rPr>
              <w:t>监控（</w:t>
            </w:r>
            <w:r w:rsidR="00692B59" w:rsidRPr="003A5D5C">
              <w:rPr>
                <w:rStyle w:val="ac"/>
                <w:noProof/>
              </w:rPr>
              <w:t>Prometheus &amp;&amp; Grafana</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_Toc503198082 \h </w:instrText>
            </w:r>
            <w:r w:rsidR="00692B59">
              <w:rPr>
                <w:noProof/>
                <w:webHidden/>
              </w:rPr>
            </w:r>
            <w:r w:rsidR="00692B59">
              <w:rPr>
                <w:noProof/>
                <w:webHidden/>
              </w:rPr>
              <w:fldChar w:fldCharType="separate"/>
            </w:r>
            <w:r w:rsidR="00692B59">
              <w:rPr>
                <w:noProof/>
                <w:webHidden/>
              </w:rPr>
              <w:t>54</w:t>
            </w:r>
            <w:r w:rsidR="00692B59">
              <w:rPr>
                <w:noProof/>
                <w:webHidden/>
              </w:rPr>
              <w:fldChar w:fldCharType="end"/>
            </w:r>
          </w:hyperlink>
        </w:p>
        <w:p w14:paraId="16E7983A" w14:textId="2C060C23" w:rsidR="00692B59" w:rsidRDefault="00992553">
          <w:pPr>
            <w:pStyle w:val="20"/>
            <w:rPr>
              <w:rFonts w:asciiTheme="minorHAnsi" w:eastAsiaTheme="minorEastAsia" w:hAnsiTheme="minorHAnsi" w:cstheme="minorBidi"/>
              <w:noProof/>
              <w:szCs w:val="22"/>
            </w:rPr>
          </w:pPr>
          <w:hyperlink w:anchor="_Toc503198083" w:history="1">
            <w:r w:rsidR="00692B59" w:rsidRPr="003A5D5C">
              <w:rPr>
                <w:rStyle w:val="ac"/>
                <w:noProof/>
              </w:rPr>
              <w:t>14.1</w:t>
            </w:r>
            <w:r w:rsidR="00692B59">
              <w:rPr>
                <w:rFonts w:asciiTheme="minorHAnsi" w:eastAsiaTheme="minorEastAsia" w:hAnsiTheme="minorHAnsi" w:cstheme="minorBidi"/>
                <w:noProof/>
                <w:szCs w:val="22"/>
              </w:rPr>
              <w:tab/>
            </w:r>
            <w:r w:rsidR="00692B59" w:rsidRPr="003A5D5C">
              <w:rPr>
                <w:rStyle w:val="ac"/>
                <w:noProof/>
              </w:rPr>
              <w:t>安装</w:t>
            </w:r>
            <w:r w:rsidR="00692B59">
              <w:rPr>
                <w:noProof/>
                <w:webHidden/>
              </w:rPr>
              <w:tab/>
            </w:r>
            <w:r w:rsidR="00692B59">
              <w:rPr>
                <w:noProof/>
                <w:webHidden/>
              </w:rPr>
              <w:fldChar w:fldCharType="begin"/>
            </w:r>
            <w:r w:rsidR="00692B59">
              <w:rPr>
                <w:noProof/>
                <w:webHidden/>
              </w:rPr>
              <w:instrText xml:space="preserve"> PAGEREF _Toc503198083 \h </w:instrText>
            </w:r>
            <w:r w:rsidR="00692B59">
              <w:rPr>
                <w:noProof/>
                <w:webHidden/>
              </w:rPr>
            </w:r>
            <w:r w:rsidR="00692B59">
              <w:rPr>
                <w:noProof/>
                <w:webHidden/>
              </w:rPr>
              <w:fldChar w:fldCharType="separate"/>
            </w:r>
            <w:r w:rsidR="00692B59">
              <w:rPr>
                <w:noProof/>
                <w:webHidden/>
              </w:rPr>
              <w:t>54</w:t>
            </w:r>
            <w:r w:rsidR="00692B59">
              <w:rPr>
                <w:noProof/>
                <w:webHidden/>
              </w:rPr>
              <w:fldChar w:fldCharType="end"/>
            </w:r>
          </w:hyperlink>
        </w:p>
        <w:p w14:paraId="4DC7B1AD" w14:textId="1184B091" w:rsidR="00692B59" w:rsidRDefault="00992553">
          <w:pPr>
            <w:pStyle w:val="20"/>
            <w:rPr>
              <w:rFonts w:asciiTheme="minorHAnsi" w:eastAsiaTheme="minorEastAsia" w:hAnsiTheme="minorHAnsi" w:cstheme="minorBidi"/>
              <w:noProof/>
              <w:szCs w:val="22"/>
            </w:rPr>
          </w:pPr>
          <w:hyperlink w:anchor="_Toc503198084" w:history="1">
            <w:r w:rsidR="00692B59" w:rsidRPr="003A5D5C">
              <w:rPr>
                <w:rStyle w:val="ac"/>
                <w:noProof/>
              </w:rPr>
              <w:t>14.2</w:t>
            </w:r>
            <w:r w:rsidR="00692B59">
              <w:rPr>
                <w:rFonts w:asciiTheme="minorHAnsi" w:eastAsiaTheme="minorEastAsia" w:hAnsiTheme="minorHAnsi" w:cstheme="minorBidi"/>
                <w:noProof/>
                <w:szCs w:val="22"/>
              </w:rPr>
              <w:tab/>
            </w:r>
            <w:r w:rsidR="00692B59" w:rsidRPr="003A5D5C">
              <w:rPr>
                <w:rStyle w:val="ac"/>
                <w:noProof/>
              </w:rPr>
              <w:t>添加</w:t>
            </w:r>
            <w:r w:rsidR="00692B59" w:rsidRPr="003A5D5C">
              <w:rPr>
                <w:rStyle w:val="ac"/>
                <w:noProof/>
              </w:rPr>
              <w:t>route</w:t>
            </w:r>
            <w:r w:rsidR="00692B59">
              <w:rPr>
                <w:noProof/>
                <w:webHidden/>
              </w:rPr>
              <w:tab/>
            </w:r>
            <w:r w:rsidR="00692B59">
              <w:rPr>
                <w:noProof/>
                <w:webHidden/>
              </w:rPr>
              <w:fldChar w:fldCharType="begin"/>
            </w:r>
            <w:r w:rsidR="00692B59">
              <w:rPr>
                <w:noProof/>
                <w:webHidden/>
              </w:rPr>
              <w:instrText xml:space="preserve"> PAGEREF _Toc503198084 \h </w:instrText>
            </w:r>
            <w:r w:rsidR="00692B59">
              <w:rPr>
                <w:noProof/>
                <w:webHidden/>
              </w:rPr>
            </w:r>
            <w:r w:rsidR="00692B59">
              <w:rPr>
                <w:noProof/>
                <w:webHidden/>
              </w:rPr>
              <w:fldChar w:fldCharType="separate"/>
            </w:r>
            <w:r w:rsidR="00692B59">
              <w:rPr>
                <w:noProof/>
                <w:webHidden/>
              </w:rPr>
              <w:t>55</w:t>
            </w:r>
            <w:r w:rsidR="00692B59">
              <w:rPr>
                <w:noProof/>
                <w:webHidden/>
              </w:rPr>
              <w:fldChar w:fldCharType="end"/>
            </w:r>
          </w:hyperlink>
        </w:p>
        <w:p w14:paraId="00F81411" w14:textId="2F207FD1" w:rsidR="00692B59" w:rsidRDefault="00992553">
          <w:pPr>
            <w:pStyle w:val="20"/>
            <w:rPr>
              <w:rFonts w:asciiTheme="minorHAnsi" w:eastAsiaTheme="minorEastAsia" w:hAnsiTheme="minorHAnsi" w:cstheme="minorBidi"/>
              <w:noProof/>
              <w:szCs w:val="22"/>
            </w:rPr>
          </w:pPr>
          <w:hyperlink w:anchor="_Toc503198085" w:history="1">
            <w:r w:rsidR="00692B59" w:rsidRPr="003A5D5C">
              <w:rPr>
                <w:rStyle w:val="ac"/>
                <w:noProof/>
              </w:rPr>
              <w:t>14.3</w:t>
            </w:r>
            <w:r w:rsidR="00692B59">
              <w:rPr>
                <w:rFonts w:asciiTheme="minorHAnsi" w:eastAsiaTheme="minorEastAsia" w:hAnsiTheme="minorHAnsi" w:cstheme="minorBidi"/>
                <w:noProof/>
                <w:szCs w:val="22"/>
              </w:rPr>
              <w:tab/>
            </w:r>
            <w:r w:rsidR="00692B59" w:rsidRPr="003A5D5C">
              <w:rPr>
                <w:rStyle w:val="ac"/>
                <w:noProof/>
              </w:rPr>
              <w:t>访问</w:t>
            </w:r>
            <w:r w:rsidR="00692B59">
              <w:rPr>
                <w:noProof/>
                <w:webHidden/>
              </w:rPr>
              <w:tab/>
            </w:r>
            <w:r w:rsidR="00692B59">
              <w:rPr>
                <w:noProof/>
                <w:webHidden/>
              </w:rPr>
              <w:fldChar w:fldCharType="begin"/>
            </w:r>
            <w:r w:rsidR="00692B59">
              <w:rPr>
                <w:noProof/>
                <w:webHidden/>
              </w:rPr>
              <w:instrText xml:space="preserve"> PAGEREF _Toc503198085 \h </w:instrText>
            </w:r>
            <w:r w:rsidR="00692B59">
              <w:rPr>
                <w:noProof/>
                <w:webHidden/>
              </w:rPr>
            </w:r>
            <w:r w:rsidR="00692B59">
              <w:rPr>
                <w:noProof/>
                <w:webHidden/>
              </w:rPr>
              <w:fldChar w:fldCharType="separate"/>
            </w:r>
            <w:r w:rsidR="00692B59">
              <w:rPr>
                <w:noProof/>
                <w:webHidden/>
              </w:rPr>
              <w:t>57</w:t>
            </w:r>
            <w:r w:rsidR="00692B59">
              <w:rPr>
                <w:noProof/>
                <w:webHidden/>
              </w:rPr>
              <w:fldChar w:fldCharType="end"/>
            </w:r>
          </w:hyperlink>
        </w:p>
        <w:p w14:paraId="482677F6" w14:textId="2737F1DE" w:rsidR="00692B59" w:rsidRDefault="00992553">
          <w:pPr>
            <w:pStyle w:val="20"/>
            <w:rPr>
              <w:rFonts w:asciiTheme="minorHAnsi" w:eastAsiaTheme="minorEastAsia" w:hAnsiTheme="minorHAnsi" w:cstheme="minorBidi"/>
              <w:noProof/>
              <w:szCs w:val="22"/>
            </w:rPr>
          </w:pPr>
          <w:hyperlink w:anchor="_Toc503198086" w:history="1">
            <w:r w:rsidR="00692B59" w:rsidRPr="003A5D5C">
              <w:rPr>
                <w:rStyle w:val="ac"/>
                <w:noProof/>
              </w:rPr>
              <w:t>14.4</w:t>
            </w:r>
            <w:r w:rsidR="00692B59">
              <w:rPr>
                <w:rFonts w:asciiTheme="minorHAnsi" w:eastAsiaTheme="minorEastAsia" w:hAnsiTheme="minorHAnsi" w:cstheme="minorBidi"/>
                <w:noProof/>
                <w:szCs w:val="22"/>
              </w:rPr>
              <w:tab/>
            </w:r>
            <w:r w:rsidR="00692B59" w:rsidRPr="003A5D5C">
              <w:rPr>
                <w:rStyle w:val="ac"/>
                <w:noProof/>
              </w:rPr>
              <w:t>添加</w:t>
            </w:r>
            <w:r w:rsidR="00692B59" w:rsidRPr="003A5D5C">
              <w:rPr>
                <w:rStyle w:val="ac"/>
                <w:noProof/>
              </w:rPr>
              <w:t xml:space="preserve">prometheus </w:t>
            </w:r>
            <w:r w:rsidR="00692B59" w:rsidRPr="003A5D5C">
              <w:rPr>
                <w:rStyle w:val="ac"/>
                <w:noProof/>
              </w:rPr>
              <w:t>以作为</w:t>
            </w:r>
            <w:r w:rsidR="00692B59" w:rsidRPr="003A5D5C">
              <w:rPr>
                <w:rStyle w:val="ac"/>
                <w:noProof/>
              </w:rPr>
              <w:t xml:space="preserve"> grafna</w:t>
            </w:r>
            <w:r w:rsidR="00692B59" w:rsidRPr="003A5D5C">
              <w:rPr>
                <w:rStyle w:val="ac"/>
                <w:noProof/>
              </w:rPr>
              <w:t>的数据源和仪表盘</w:t>
            </w:r>
            <w:r w:rsidR="00692B59">
              <w:rPr>
                <w:noProof/>
                <w:webHidden/>
              </w:rPr>
              <w:tab/>
            </w:r>
            <w:r w:rsidR="00692B59">
              <w:rPr>
                <w:noProof/>
                <w:webHidden/>
              </w:rPr>
              <w:fldChar w:fldCharType="begin"/>
            </w:r>
            <w:r w:rsidR="00692B59">
              <w:rPr>
                <w:noProof/>
                <w:webHidden/>
              </w:rPr>
              <w:instrText xml:space="preserve"> PAGEREF _Toc503198086 \h </w:instrText>
            </w:r>
            <w:r w:rsidR="00692B59">
              <w:rPr>
                <w:noProof/>
                <w:webHidden/>
              </w:rPr>
            </w:r>
            <w:r w:rsidR="00692B59">
              <w:rPr>
                <w:noProof/>
                <w:webHidden/>
              </w:rPr>
              <w:fldChar w:fldCharType="separate"/>
            </w:r>
            <w:r w:rsidR="00692B59">
              <w:rPr>
                <w:noProof/>
                <w:webHidden/>
              </w:rPr>
              <w:t>59</w:t>
            </w:r>
            <w:r w:rsidR="00692B59">
              <w:rPr>
                <w:noProof/>
                <w:webHidden/>
              </w:rPr>
              <w:fldChar w:fldCharType="end"/>
            </w:r>
          </w:hyperlink>
        </w:p>
        <w:p w14:paraId="06D50385" w14:textId="351FCF1A" w:rsidR="00692B59" w:rsidRDefault="00992553">
          <w:pPr>
            <w:pStyle w:val="20"/>
            <w:rPr>
              <w:rFonts w:asciiTheme="minorHAnsi" w:eastAsiaTheme="minorEastAsia" w:hAnsiTheme="minorHAnsi" w:cstheme="minorBidi"/>
              <w:noProof/>
              <w:szCs w:val="22"/>
            </w:rPr>
          </w:pPr>
          <w:hyperlink w:anchor="_Toc503198087" w:history="1">
            <w:r w:rsidR="00692B59" w:rsidRPr="003A5D5C">
              <w:rPr>
                <w:rStyle w:val="ac"/>
                <w:noProof/>
              </w:rPr>
              <w:t>14.5</w:t>
            </w:r>
            <w:r w:rsidR="00692B59">
              <w:rPr>
                <w:rFonts w:asciiTheme="minorHAnsi" w:eastAsiaTheme="minorEastAsia" w:hAnsiTheme="minorHAnsi" w:cstheme="minorBidi"/>
                <w:noProof/>
                <w:szCs w:val="22"/>
              </w:rPr>
              <w:tab/>
            </w:r>
            <w:r w:rsidR="00692B59" w:rsidRPr="003A5D5C">
              <w:rPr>
                <w:rStyle w:val="ac"/>
                <w:noProof/>
              </w:rPr>
              <w:t>导入仪表盘（</w:t>
            </w:r>
            <w:r w:rsidR="00692B59" w:rsidRPr="003A5D5C">
              <w:rPr>
                <w:rStyle w:val="ac"/>
                <w:noProof/>
              </w:rPr>
              <w:t>dashboard</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_Toc503198087 \h </w:instrText>
            </w:r>
            <w:r w:rsidR="00692B59">
              <w:rPr>
                <w:noProof/>
                <w:webHidden/>
              </w:rPr>
            </w:r>
            <w:r w:rsidR="00692B59">
              <w:rPr>
                <w:noProof/>
                <w:webHidden/>
              </w:rPr>
              <w:fldChar w:fldCharType="separate"/>
            </w:r>
            <w:r w:rsidR="00692B59">
              <w:rPr>
                <w:noProof/>
                <w:webHidden/>
              </w:rPr>
              <w:t>61</w:t>
            </w:r>
            <w:r w:rsidR="00692B59">
              <w:rPr>
                <w:noProof/>
                <w:webHidden/>
              </w:rPr>
              <w:fldChar w:fldCharType="end"/>
            </w:r>
          </w:hyperlink>
        </w:p>
        <w:p w14:paraId="34F4BA84" w14:textId="39EF51ED"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88" w:history="1">
            <w:r w:rsidR="00692B59" w:rsidRPr="003A5D5C">
              <w:rPr>
                <w:rStyle w:val="ac"/>
                <w:noProof/>
              </w:rPr>
              <w:t>15</w:t>
            </w:r>
            <w:r w:rsidR="00692B59">
              <w:rPr>
                <w:rFonts w:asciiTheme="minorHAnsi" w:eastAsiaTheme="minorEastAsia" w:hAnsiTheme="minorHAnsi" w:cstheme="minorBidi"/>
                <w:noProof/>
                <w:szCs w:val="22"/>
              </w:rPr>
              <w:tab/>
            </w:r>
            <w:r w:rsidR="00692B59" w:rsidRPr="003A5D5C">
              <w:rPr>
                <w:rStyle w:val="ac"/>
                <w:noProof/>
              </w:rPr>
              <w:t>日志管理（</w:t>
            </w:r>
            <w:r w:rsidR="00692B59" w:rsidRPr="003A5D5C">
              <w:rPr>
                <w:rStyle w:val="ac"/>
                <w:noProof/>
              </w:rPr>
              <w:t>EFK</w:t>
            </w:r>
            <w:r w:rsidR="00692B59" w:rsidRPr="003A5D5C">
              <w:rPr>
                <w:rStyle w:val="ac"/>
                <w:noProof/>
              </w:rPr>
              <w:t>，没部署好）</w:t>
            </w:r>
            <w:r w:rsidR="00692B59">
              <w:rPr>
                <w:noProof/>
                <w:webHidden/>
              </w:rPr>
              <w:tab/>
            </w:r>
            <w:r w:rsidR="00692B59">
              <w:rPr>
                <w:noProof/>
                <w:webHidden/>
              </w:rPr>
              <w:fldChar w:fldCharType="begin"/>
            </w:r>
            <w:r w:rsidR="00692B59">
              <w:rPr>
                <w:noProof/>
                <w:webHidden/>
              </w:rPr>
              <w:instrText xml:space="preserve"> PAGEREF _Toc503198088 \h </w:instrText>
            </w:r>
            <w:r w:rsidR="00692B59">
              <w:rPr>
                <w:noProof/>
                <w:webHidden/>
              </w:rPr>
            </w:r>
            <w:r w:rsidR="00692B59">
              <w:rPr>
                <w:noProof/>
                <w:webHidden/>
              </w:rPr>
              <w:fldChar w:fldCharType="separate"/>
            </w:r>
            <w:r w:rsidR="00692B59">
              <w:rPr>
                <w:noProof/>
                <w:webHidden/>
              </w:rPr>
              <w:t>64</w:t>
            </w:r>
            <w:r w:rsidR="00692B59">
              <w:rPr>
                <w:noProof/>
                <w:webHidden/>
              </w:rPr>
              <w:fldChar w:fldCharType="end"/>
            </w:r>
          </w:hyperlink>
        </w:p>
        <w:p w14:paraId="2BA43272" w14:textId="54E0D0F1" w:rsidR="00692B59" w:rsidRDefault="00992553">
          <w:pPr>
            <w:pStyle w:val="20"/>
            <w:rPr>
              <w:rFonts w:asciiTheme="minorHAnsi" w:eastAsiaTheme="minorEastAsia" w:hAnsiTheme="minorHAnsi" w:cstheme="minorBidi"/>
              <w:noProof/>
              <w:szCs w:val="22"/>
            </w:rPr>
          </w:pPr>
          <w:hyperlink w:anchor="_Toc503198089" w:history="1">
            <w:r w:rsidR="00692B59" w:rsidRPr="003A5D5C">
              <w:rPr>
                <w:rStyle w:val="ac"/>
                <w:noProof/>
              </w:rPr>
              <w:t>15.1</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logging-efk</w:t>
            </w:r>
            <w:r w:rsidR="00692B59" w:rsidRPr="003A5D5C">
              <w:rPr>
                <w:rStyle w:val="ac"/>
                <w:noProof/>
              </w:rPr>
              <w:t>项目</w:t>
            </w:r>
            <w:r w:rsidR="00692B59">
              <w:rPr>
                <w:noProof/>
                <w:webHidden/>
              </w:rPr>
              <w:tab/>
            </w:r>
            <w:r w:rsidR="00692B59">
              <w:rPr>
                <w:noProof/>
                <w:webHidden/>
              </w:rPr>
              <w:fldChar w:fldCharType="begin"/>
            </w:r>
            <w:r w:rsidR="00692B59">
              <w:rPr>
                <w:noProof/>
                <w:webHidden/>
              </w:rPr>
              <w:instrText xml:space="preserve"> PAGEREF _Toc503198089 \h </w:instrText>
            </w:r>
            <w:r w:rsidR="00692B59">
              <w:rPr>
                <w:noProof/>
                <w:webHidden/>
              </w:rPr>
            </w:r>
            <w:r w:rsidR="00692B59">
              <w:rPr>
                <w:noProof/>
                <w:webHidden/>
              </w:rPr>
              <w:fldChar w:fldCharType="separate"/>
            </w:r>
            <w:r w:rsidR="00692B59">
              <w:rPr>
                <w:noProof/>
                <w:webHidden/>
              </w:rPr>
              <w:t>64</w:t>
            </w:r>
            <w:r w:rsidR="00692B59">
              <w:rPr>
                <w:noProof/>
                <w:webHidden/>
              </w:rPr>
              <w:fldChar w:fldCharType="end"/>
            </w:r>
          </w:hyperlink>
        </w:p>
        <w:p w14:paraId="553006BF" w14:textId="7F55813A" w:rsidR="00692B59" w:rsidRDefault="00992553">
          <w:pPr>
            <w:pStyle w:val="20"/>
            <w:rPr>
              <w:rFonts w:asciiTheme="minorHAnsi" w:eastAsiaTheme="minorEastAsia" w:hAnsiTheme="minorHAnsi" w:cstheme="minorBidi"/>
              <w:noProof/>
              <w:szCs w:val="22"/>
            </w:rPr>
          </w:pPr>
          <w:hyperlink w:anchor="_Toc503198090" w:history="1">
            <w:r w:rsidR="00692B59" w:rsidRPr="003A5D5C">
              <w:rPr>
                <w:rStyle w:val="ac"/>
                <w:noProof/>
              </w:rPr>
              <w:t>15.2</w:t>
            </w:r>
            <w:r w:rsidR="00692B59">
              <w:rPr>
                <w:rFonts w:asciiTheme="minorHAnsi" w:eastAsiaTheme="minorEastAsia" w:hAnsiTheme="minorHAnsi" w:cstheme="minorBidi"/>
                <w:noProof/>
                <w:szCs w:val="22"/>
              </w:rPr>
              <w:tab/>
            </w:r>
            <w:r w:rsidR="00692B59" w:rsidRPr="003A5D5C">
              <w:rPr>
                <w:rStyle w:val="ac"/>
                <w:noProof/>
              </w:rPr>
              <w:t>创建部署模板</w:t>
            </w:r>
            <w:r w:rsidR="00692B59">
              <w:rPr>
                <w:noProof/>
                <w:webHidden/>
              </w:rPr>
              <w:tab/>
            </w:r>
            <w:r w:rsidR="00692B59">
              <w:rPr>
                <w:noProof/>
                <w:webHidden/>
              </w:rPr>
              <w:fldChar w:fldCharType="begin"/>
            </w:r>
            <w:r w:rsidR="00692B59">
              <w:rPr>
                <w:noProof/>
                <w:webHidden/>
              </w:rPr>
              <w:instrText xml:space="preserve"> PAGEREF _Toc503198090 \h </w:instrText>
            </w:r>
            <w:r w:rsidR="00692B59">
              <w:rPr>
                <w:noProof/>
                <w:webHidden/>
              </w:rPr>
            </w:r>
            <w:r w:rsidR="00692B59">
              <w:rPr>
                <w:noProof/>
                <w:webHidden/>
              </w:rPr>
              <w:fldChar w:fldCharType="separate"/>
            </w:r>
            <w:r w:rsidR="00692B59">
              <w:rPr>
                <w:noProof/>
                <w:webHidden/>
              </w:rPr>
              <w:t>64</w:t>
            </w:r>
            <w:r w:rsidR="00692B59">
              <w:rPr>
                <w:noProof/>
                <w:webHidden/>
              </w:rPr>
              <w:fldChar w:fldCharType="end"/>
            </w:r>
          </w:hyperlink>
        </w:p>
        <w:p w14:paraId="2E7FA43B" w14:textId="78272D1E" w:rsidR="00692B59" w:rsidRDefault="00992553">
          <w:pPr>
            <w:pStyle w:val="20"/>
            <w:rPr>
              <w:rFonts w:asciiTheme="minorHAnsi" w:eastAsiaTheme="minorEastAsia" w:hAnsiTheme="minorHAnsi" w:cstheme="minorBidi"/>
              <w:noProof/>
              <w:szCs w:val="22"/>
            </w:rPr>
          </w:pPr>
          <w:hyperlink w:anchor="_Toc503198091" w:history="1">
            <w:r w:rsidR="00692B59" w:rsidRPr="003A5D5C">
              <w:rPr>
                <w:rStyle w:val="ac"/>
                <w:noProof/>
              </w:rPr>
              <w:t>15.3</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service account</w:t>
            </w:r>
            <w:r w:rsidR="00692B59">
              <w:rPr>
                <w:noProof/>
                <w:webHidden/>
              </w:rPr>
              <w:tab/>
            </w:r>
            <w:r w:rsidR="00692B59">
              <w:rPr>
                <w:noProof/>
                <w:webHidden/>
              </w:rPr>
              <w:fldChar w:fldCharType="begin"/>
            </w:r>
            <w:r w:rsidR="00692B59">
              <w:rPr>
                <w:noProof/>
                <w:webHidden/>
              </w:rPr>
              <w:instrText xml:space="preserve"> PAGEREF _Toc503198091 \h </w:instrText>
            </w:r>
            <w:r w:rsidR="00692B59">
              <w:rPr>
                <w:noProof/>
                <w:webHidden/>
              </w:rPr>
            </w:r>
            <w:r w:rsidR="00692B59">
              <w:rPr>
                <w:noProof/>
                <w:webHidden/>
              </w:rPr>
              <w:fldChar w:fldCharType="separate"/>
            </w:r>
            <w:r w:rsidR="00692B59">
              <w:rPr>
                <w:noProof/>
                <w:webHidden/>
              </w:rPr>
              <w:t>65</w:t>
            </w:r>
            <w:r w:rsidR="00692B59">
              <w:rPr>
                <w:noProof/>
                <w:webHidden/>
              </w:rPr>
              <w:fldChar w:fldCharType="end"/>
            </w:r>
          </w:hyperlink>
        </w:p>
        <w:p w14:paraId="71CC32EA" w14:textId="2DA1673E" w:rsidR="00692B59" w:rsidRDefault="00992553">
          <w:pPr>
            <w:pStyle w:val="20"/>
            <w:rPr>
              <w:rFonts w:asciiTheme="minorHAnsi" w:eastAsiaTheme="minorEastAsia" w:hAnsiTheme="minorHAnsi" w:cstheme="minorBidi"/>
              <w:noProof/>
              <w:szCs w:val="22"/>
            </w:rPr>
          </w:pPr>
          <w:hyperlink w:anchor="_Toc503198092" w:history="1">
            <w:r w:rsidR="00692B59" w:rsidRPr="003A5D5C">
              <w:rPr>
                <w:rStyle w:val="ac"/>
                <w:noProof/>
              </w:rPr>
              <w:t>15.4</w:t>
            </w:r>
            <w:r w:rsidR="00692B59">
              <w:rPr>
                <w:rFonts w:asciiTheme="minorHAnsi" w:eastAsiaTheme="minorEastAsia" w:hAnsiTheme="minorHAnsi" w:cstheme="minorBidi"/>
                <w:noProof/>
                <w:szCs w:val="22"/>
              </w:rPr>
              <w:tab/>
            </w:r>
            <w:r w:rsidR="00692B59" w:rsidRPr="003A5D5C">
              <w:rPr>
                <w:rStyle w:val="ac"/>
                <w:noProof/>
              </w:rPr>
              <w:t>配置证书</w:t>
            </w:r>
            <w:r w:rsidR="00692B59">
              <w:rPr>
                <w:noProof/>
                <w:webHidden/>
              </w:rPr>
              <w:tab/>
            </w:r>
            <w:r w:rsidR="00692B59">
              <w:rPr>
                <w:noProof/>
                <w:webHidden/>
              </w:rPr>
              <w:fldChar w:fldCharType="begin"/>
            </w:r>
            <w:r w:rsidR="00692B59">
              <w:rPr>
                <w:noProof/>
                <w:webHidden/>
              </w:rPr>
              <w:instrText xml:space="preserve"> PAGEREF _Toc503198092 \h </w:instrText>
            </w:r>
            <w:r w:rsidR="00692B59">
              <w:rPr>
                <w:noProof/>
                <w:webHidden/>
              </w:rPr>
            </w:r>
            <w:r w:rsidR="00692B59">
              <w:rPr>
                <w:noProof/>
                <w:webHidden/>
              </w:rPr>
              <w:fldChar w:fldCharType="separate"/>
            </w:r>
            <w:r w:rsidR="00692B59">
              <w:rPr>
                <w:noProof/>
                <w:webHidden/>
              </w:rPr>
              <w:t>66</w:t>
            </w:r>
            <w:r w:rsidR="00692B59">
              <w:rPr>
                <w:noProof/>
                <w:webHidden/>
              </w:rPr>
              <w:fldChar w:fldCharType="end"/>
            </w:r>
          </w:hyperlink>
        </w:p>
        <w:p w14:paraId="41CA1FC9" w14:textId="6693A545" w:rsidR="00692B59" w:rsidRDefault="00992553">
          <w:pPr>
            <w:pStyle w:val="20"/>
            <w:rPr>
              <w:rFonts w:asciiTheme="minorHAnsi" w:eastAsiaTheme="minorEastAsia" w:hAnsiTheme="minorHAnsi" w:cstheme="minorBidi"/>
              <w:noProof/>
              <w:szCs w:val="22"/>
            </w:rPr>
          </w:pPr>
          <w:hyperlink w:anchor="_Toc503198093" w:history="1">
            <w:r w:rsidR="00692B59" w:rsidRPr="003A5D5C">
              <w:rPr>
                <w:rStyle w:val="ac"/>
                <w:noProof/>
              </w:rPr>
              <w:t>15.5</w:t>
            </w:r>
            <w:r w:rsidR="00692B59">
              <w:rPr>
                <w:rFonts w:asciiTheme="minorHAnsi" w:eastAsiaTheme="minorEastAsia" w:hAnsiTheme="minorHAnsi" w:cstheme="minorBidi"/>
                <w:noProof/>
                <w:szCs w:val="22"/>
              </w:rPr>
              <w:tab/>
            </w:r>
            <w:r w:rsidR="00692B59" w:rsidRPr="003A5D5C">
              <w:rPr>
                <w:rStyle w:val="ac"/>
                <w:noProof/>
              </w:rPr>
              <w:t>部署日志组件模板</w:t>
            </w:r>
            <w:r w:rsidR="00692B59">
              <w:rPr>
                <w:noProof/>
                <w:webHidden/>
              </w:rPr>
              <w:tab/>
            </w:r>
            <w:r w:rsidR="00692B59">
              <w:rPr>
                <w:noProof/>
                <w:webHidden/>
              </w:rPr>
              <w:fldChar w:fldCharType="begin"/>
            </w:r>
            <w:r w:rsidR="00692B59">
              <w:rPr>
                <w:noProof/>
                <w:webHidden/>
              </w:rPr>
              <w:instrText xml:space="preserve"> PAGEREF _Toc503198093 \h </w:instrText>
            </w:r>
            <w:r w:rsidR="00692B59">
              <w:rPr>
                <w:noProof/>
                <w:webHidden/>
              </w:rPr>
            </w:r>
            <w:r w:rsidR="00692B59">
              <w:rPr>
                <w:noProof/>
                <w:webHidden/>
              </w:rPr>
              <w:fldChar w:fldCharType="separate"/>
            </w:r>
            <w:r w:rsidR="00692B59">
              <w:rPr>
                <w:noProof/>
                <w:webHidden/>
              </w:rPr>
              <w:t>67</w:t>
            </w:r>
            <w:r w:rsidR="00692B59">
              <w:rPr>
                <w:noProof/>
                <w:webHidden/>
              </w:rPr>
              <w:fldChar w:fldCharType="end"/>
            </w:r>
          </w:hyperlink>
        </w:p>
        <w:p w14:paraId="023247B4" w14:textId="7152B051"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094" w:history="1">
            <w:r w:rsidR="00692B59" w:rsidRPr="003A5D5C">
              <w:rPr>
                <w:rStyle w:val="ac"/>
                <w:noProof/>
              </w:rPr>
              <w:t>16</w:t>
            </w:r>
            <w:r w:rsidR="00692B59">
              <w:rPr>
                <w:rFonts w:asciiTheme="minorHAnsi" w:eastAsiaTheme="minorEastAsia" w:hAnsiTheme="minorHAnsi" w:cstheme="minorBidi"/>
                <w:noProof/>
                <w:szCs w:val="22"/>
              </w:rPr>
              <w:tab/>
            </w:r>
            <w:r w:rsidR="00692B59" w:rsidRPr="003A5D5C">
              <w:rPr>
                <w:rStyle w:val="ac"/>
                <w:noProof/>
              </w:rPr>
              <w:t>部署单独</w:t>
            </w:r>
            <w:r w:rsidR="00692B59" w:rsidRPr="003A5D5C">
              <w:rPr>
                <w:rStyle w:val="ac"/>
                <w:noProof/>
              </w:rPr>
              <w:t>DNS</w:t>
            </w:r>
            <w:r w:rsidR="00692B59" w:rsidRPr="003A5D5C">
              <w:rPr>
                <w:rStyle w:val="ac"/>
                <w:noProof/>
              </w:rPr>
              <w:t>服务器</w:t>
            </w:r>
            <w:r w:rsidR="00692B59">
              <w:rPr>
                <w:noProof/>
                <w:webHidden/>
              </w:rPr>
              <w:tab/>
            </w:r>
            <w:r w:rsidR="00692B59">
              <w:rPr>
                <w:noProof/>
                <w:webHidden/>
              </w:rPr>
              <w:fldChar w:fldCharType="begin"/>
            </w:r>
            <w:r w:rsidR="00692B59">
              <w:rPr>
                <w:noProof/>
                <w:webHidden/>
              </w:rPr>
              <w:instrText xml:space="preserve"> PAGEREF _Toc503198094 \h </w:instrText>
            </w:r>
            <w:r w:rsidR="00692B59">
              <w:rPr>
                <w:noProof/>
                <w:webHidden/>
              </w:rPr>
            </w:r>
            <w:r w:rsidR="00692B59">
              <w:rPr>
                <w:noProof/>
                <w:webHidden/>
              </w:rPr>
              <w:fldChar w:fldCharType="separate"/>
            </w:r>
            <w:r w:rsidR="00692B59">
              <w:rPr>
                <w:noProof/>
                <w:webHidden/>
              </w:rPr>
              <w:t>67</w:t>
            </w:r>
            <w:r w:rsidR="00692B59">
              <w:rPr>
                <w:noProof/>
                <w:webHidden/>
              </w:rPr>
              <w:fldChar w:fldCharType="end"/>
            </w:r>
          </w:hyperlink>
        </w:p>
        <w:p w14:paraId="5DF56429" w14:textId="55F07295" w:rsidR="00692B59" w:rsidRDefault="00992553">
          <w:pPr>
            <w:pStyle w:val="20"/>
            <w:rPr>
              <w:rFonts w:asciiTheme="minorHAnsi" w:eastAsiaTheme="minorEastAsia" w:hAnsiTheme="minorHAnsi" w:cstheme="minorBidi"/>
              <w:noProof/>
              <w:szCs w:val="22"/>
            </w:rPr>
          </w:pPr>
          <w:hyperlink w:anchor="_Toc503198095" w:history="1">
            <w:r w:rsidR="00692B59" w:rsidRPr="003A5D5C">
              <w:rPr>
                <w:rStyle w:val="ac"/>
                <w:noProof/>
              </w:rPr>
              <w:t>16.1</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dns</w:t>
            </w:r>
            <w:r w:rsidR="00692B59" w:rsidRPr="003A5D5C">
              <w:rPr>
                <w:rStyle w:val="ac"/>
                <w:noProof/>
              </w:rPr>
              <w:t>服务</w:t>
            </w:r>
            <w:r w:rsidR="00692B59">
              <w:rPr>
                <w:noProof/>
                <w:webHidden/>
              </w:rPr>
              <w:tab/>
            </w:r>
            <w:r w:rsidR="00692B59">
              <w:rPr>
                <w:noProof/>
                <w:webHidden/>
              </w:rPr>
              <w:fldChar w:fldCharType="begin"/>
            </w:r>
            <w:r w:rsidR="00692B59">
              <w:rPr>
                <w:noProof/>
                <w:webHidden/>
              </w:rPr>
              <w:instrText xml:space="preserve"> PAGEREF _Toc503198095 \h </w:instrText>
            </w:r>
            <w:r w:rsidR="00692B59">
              <w:rPr>
                <w:noProof/>
                <w:webHidden/>
              </w:rPr>
            </w:r>
            <w:r w:rsidR="00692B59">
              <w:rPr>
                <w:noProof/>
                <w:webHidden/>
              </w:rPr>
              <w:fldChar w:fldCharType="separate"/>
            </w:r>
            <w:r w:rsidR="00692B59">
              <w:rPr>
                <w:noProof/>
                <w:webHidden/>
              </w:rPr>
              <w:t>67</w:t>
            </w:r>
            <w:r w:rsidR="00692B59">
              <w:rPr>
                <w:noProof/>
                <w:webHidden/>
              </w:rPr>
              <w:fldChar w:fldCharType="end"/>
            </w:r>
          </w:hyperlink>
        </w:p>
        <w:p w14:paraId="2A105356" w14:textId="4F87F80D" w:rsidR="00692B59" w:rsidRDefault="00992553">
          <w:pPr>
            <w:pStyle w:val="20"/>
            <w:rPr>
              <w:rFonts w:asciiTheme="minorHAnsi" w:eastAsiaTheme="minorEastAsia" w:hAnsiTheme="minorHAnsi" w:cstheme="minorBidi"/>
              <w:noProof/>
              <w:szCs w:val="22"/>
            </w:rPr>
          </w:pPr>
          <w:hyperlink w:anchor="_Toc503198096" w:history="1">
            <w:r w:rsidR="00692B59" w:rsidRPr="003A5D5C">
              <w:rPr>
                <w:rStyle w:val="ac"/>
                <w:noProof/>
              </w:rPr>
              <w:t>16.2</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dns</w:t>
            </w:r>
            <w:r w:rsidR="00692B59">
              <w:rPr>
                <w:noProof/>
                <w:webHidden/>
              </w:rPr>
              <w:tab/>
            </w:r>
            <w:r w:rsidR="00692B59">
              <w:rPr>
                <w:noProof/>
                <w:webHidden/>
              </w:rPr>
              <w:fldChar w:fldCharType="begin"/>
            </w:r>
            <w:r w:rsidR="00692B59">
              <w:rPr>
                <w:noProof/>
                <w:webHidden/>
              </w:rPr>
              <w:instrText xml:space="preserve"> PAGEREF _Toc503198096 \h </w:instrText>
            </w:r>
            <w:r w:rsidR="00692B59">
              <w:rPr>
                <w:noProof/>
                <w:webHidden/>
              </w:rPr>
            </w:r>
            <w:r w:rsidR="00692B59">
              <w:rPr>
                <w:noProof/>
                <w:webHidden/>
              </w:rPr>
              <w:fldChar w:fldCharType="separate"/>
            </w:r>
            <w:r w:rsidR="00692B59">
              <w:rPr>
                <w:noProof/>
                <w:webHidden/>
              </w:rPr>
              <w:t>68</w:t>
            </w:r>
            <w:r w:rsidR="00692B59">
              <w:rPr>
                <w:noProof/>
                <w:webHidden/>
              </w:rPr>
              <w:fldChar w:fldCharType="end"/>
            </w:r>
          </w:hyperlink>
        </w:p>
        <w:p w14:paraId="4F59DDF0" w14:textId="45C17315"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097" w:history="1">
            <w:r w:rsidR="00692B59" w:rsidRPr="003A5D5C">
              <w:rPr>
                <w:rStyle w:val="ac"/>
                <w:noProof/>
              </w:rPr>
              <w:t>16.2.1</w:t>
            </w:r>
            <w:r w:rsidR="00692B59">
              <w:rPr>
                <w:rFonts w:asciiTheme="minorHAnsi" w:eastAsiaTheme="minorEastAsia" w:hAnsiTheme="minorHAnsi" w:cstheme="minorBidi"/>
                <w:noProof/>
                <w:szCs w:val="22"/>
              </w:rPr>
              <w:tab/>
            </w:r>
            <w:r w:rsidR="00692B59" w:rsidRPr="003A5D5C">
              <w:rPr>
                <w:rStyle w:val="ac"/>
                <w:noProof/>
              </w:rPr>
              <w:t>修改文件开始地方的配置：</w:t>
            </w:r>
            <w:r w:rsidR="00692B59">
              <w:rPr>
                <w:noProof/>
                <w:webHidden/>
              </w:rPr>
              <w:tab/>
            </w:r>
            <w:r w:rsidR="00692B59">
              <w:rPr>
                <w:noProof/>
                <w:webHidden/>
              </w:rPr>
              <w:fldChar w:fldCharType="begin"/>
            </w:r>
            <w:r w:rsidR="00692B59">
              <w:rPr>
                <w:noProof/>
                <w:webHidden/>
              </w:rPr>
              <w:instrText xml:space="preserve"> PAGEREF _Toc503198097 \h </w:instrText>
            </w:r>
            <w:r w:rsidR="00692B59">
              <w:rPr>
                <w:noProof/>
                <w:webHidden/>
              </w:rPr>
            </w:r>
            <w:r w:rsidR="00692B59">
              <w:rPr>
                <w:noProof/>
                <w:webHidden/>
              </w:rPr>
              <w:fldChar w:fldCharType="separate"/>
            </w:r>
            <w:r w:rsidR="00692B59">
              <w:rPr>
                <w:noProof/>
                <w:webHidden/>
              </w:rPr>
              <w:t>68</w:t>
            </w:r>
            <w:r w:rsidR="00692B59">
              <w:rPr>
                <w:noProof/>
                <w:webHidden/>
              </w:rPr>
              <w:fldChar w:fldCharType="end"/>
            </w:r>
          </w:hyperlink>
        </w:p>
        <w:p w14:paraId="45A415E8" w14:textId="7D1D92F1"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098" w:history="1">
            <w:r w:rsidR="00692B59" w:rsidRPr="003A5D5C">
              <w:rPr>
                <w:rStyle w:val="ac"/>
                <w:noProof/>
              </w:rPr>
              <w:t>16.2.2</w:t>
            </w:r>
            <w:r w:rsidR="00692B59">
              <w:rPr>
                <w:rFonts w:asciiTheme="minorHAnsi" w:eastAsiaTheme="minorEastAsia" w:hAnsiTheme="minorHAnsi" w:cstheme="minorBidi"/>
                <w:noProof/>
                <w:szCs w:val="22"/>
              </w:rPr>
              <w:tab/>
            </w:r>
            <w:r w:rsidR="00692B59" w:rsidRPr="003A5D5C">
              <w:rPr>
                <w:rStyle w:val="ac"/>
                <w:noProof/>
              </w:rPr>
              <w:t>添加自定义域名（相当于设置顶级域）</w:t>
            </w:r>
            <w:r w:rsidR="00692B59">
              <w:rPr>
                <w:noProof/>
                <w:webHidden/>
              </w:rPr>
              <w:tab/>
            </w:r>
            <w:r w:rsidR="00692B59">
              <w:rPr>
                <w:noProof/>
                <w:webHidden/>
              </w:rPr>
              <w:fldChar w:fldCharType="begin"/>
            </w:r>
            <w:r w:rsidR="00692B59">
              <w:rPr>
                <w:noProof/>
                <w:webHidden/>
              </w:rPr>
              <w:instrText xml:space="preserve"> PAGEREF _Toc503198098 \h </w:instrText>
            </w:r>
            <w:r w:rsidR="00692B59">
              <w:rPr>
                <w:noProof/>
                <w:webHidden/>
              </w:rPr>
            </w:r>
            <w:r w:rsidR="00692B59">
              <w:rPr>
                <w:noProof/>
                <w:webHidden/>
              </w:rPr>
              <w:fldChar w:fldCharType="separate"/>
            </w:r>
            <w:r w:rsidR="00692B59">
              <w:rPr>
                <w:noProof/>
                <w:webHidden/>
              </w:rPr>
              <w:t>68</w:t>
            </w:r>
            <w:r w:rsidR="00692B59">
              <w:rPr>
                <w:noProof/>
                <w:webHidden/>
              </w:rPr>
              <w:fldChar w:fldCharType="end"/>
            </w:r>
          </w:hyperlink>
        </w:p>
        <w:p w14:paraId="42E93754" w14:textId="792D609D"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099" w:history="1">
            <w:r w:rsidR="00692B59" w:rsidRPr="003A5D5C">
              <w:rPr>
                <w:rStyle w:val="ac"/>
                <w:noProof/>
              </w:rPr>
              <w:t>16.2.3</w:t>
            </w:r>
            <w:r w:rsidR="00692B59">
              <w:rPr>
                <w:rFonts w:asciiTheme="minorHAnsi" w:eastAsiaTheme="minorEastAsia" w:hAnsiTheme="minorHAnsi" w:cstheme="minorBidi"/>
                <w:noProof/>
                <w:szCs w:val="22"/>
              </w:rPr>
              <w:tab/>
            </w:r>
            <w:r w:rsidR="00692B59" w:rsidRPr="003A5D5C">
              <w:rPr>
                <w:rStyle w:val="ac"/>
                <w:noProof/>
              </w:rPr>
              <w:t>添加</w:t>
            </w:r>
            <w:r w:rsidR="00692B59" w:rsidRPr="003A5D5C">
              <w:rPr>
                <w:rStyle w:val="ac"/>
                <w:noProof/>
              </w:rPr>
              <w:t>nameserver</w:t>
            </w:r>
            <w:r w:rsidR="00692B59">
              <w:rPr>
                <w:noProof/>
                <w:webHidden/>
              </w:rPr>
              <w:tab/>
            </w:r>
            <w:r w:rsidR="00692B59">
              <w:rPr>
                <w:noProof/>
                <w:webHidden/>
              </w:rPr>
              <w:fldChar w:fldCharType="begin"/>
            </w:r>
            <w:r w:rsidR="00692B59">
              <w:rPr>
                <w:noProof/>
                <w:webHidden/>
              </w:rPr>
              <w:instrText xml:space="preserve"> PAGEREF _Toc503198099 \h </w:instrText>
            </w:r>
            <w:r w:rsidR="00692B59">
              <w:rPr>
                <w:noProof/>
                <w:webHidden/>
              </w:rPr>
            </w:r>
            <w:r w:rsidR="00692B59">
              <w:rPr>
                <w:noProof/>
                <w:webHidden/>
              </w:rPr>
              <w:fldChar w:fldCharType="separate"/>
            </w:r>
            <w:r w:rsidR="00692B59">
              <w:rPr>
                <w:noProof/>
                <w:webHidden/>
              </w:rPr>
              <w:t>70</w:t>
            </w:r>
            <w:r w:rsidR="00692B59">
              <w:rPr>
                <w:noProof/>
                <w:webHidden/>
              </w:rPr>
              <w:fldChar w:fldCharType="end"/>
            </w:r>
          </w:hyperlink>
        </w:p>
        <w:p w14:paraId="07FC6763" w14:textId="0CE0AF9A" w:rsidR="00692B59" w:rsidRDefault="00992553">
          <w:pPr>
            <w:pStyle w:val="20"/>
            <w:rPr>
              <w:rFonts w:asciiTheme="minorHAnsi" w:eastAsiaTheme="minorEastAsia" w:hAnsiTheme="minorHAnsi" w:cstheme="minorBidi"/>
              <w:noProof/>
              <w:szCs w:val="22"/>
            </w:rPr>
          </w:pPr>
          <w:hyperlink w:anchor="_Toc503198100" w:history="1">
            <w:r w:rsidR="00692B59" w:rsidRPr="003A5D5C">
              <w:rPr>
                <w:rStyle w:val="ac"/>
                <w:noProof/>
              </w:rPr>
              <w:t>16.3</w:t>
            </w:r>
            <w:r w:rsidR="00692B59">
              <w:rPr>
                <w:rFonts w:asciiTheme="minorHAnsi" w:eastAsiaTheme="minorEastAsia" w:hAnsiTheme="minorHAnsi" w:cstheme="minorBidi"/>
                <w:noProof/>
                <w:szCs w:val="22"/>
              </w:rPr>
              <w:tab/>
            </w:r>
            <w:r w:rsidR="00692B59" w:rsidRPr="003A5D5C">
              <w:rPr>
                <w:rStyle w:val="ac"/>
                <w:noProof/>
              </w:rPr>
              <w:t>增加</w:t>
            </w:r>
            <w:r w:rsidR="00692B59" w:rsidRPr="003A5D5C">
              <w:rPr>
                <w:rStyle w:val="ac"/>
                <w:noProof/>
              </w:rPr>
              <w:t>named</w:t>
            </w:r>
            <w:r w:rsidR="00692B59" w:rsidRPr="003A5D5C">
              <w:rPr>
                <w:rStyle w:val="ac"/>
                <w:noProof/>
              </w:rPr>
              <w:t>对文件的权限</w:t>
            </w:r>
            <w:r w:rsidR="00692B59">
              <w:rPr>
                <w:noProof/>
                <w:webHidden/>
              </w:rPr>
              <w:tab/>
            </w:r>
            <w:r w:rsidR="00692B59">
              <w:rPr>
                <w:noProof/>
                <w:webHidden/>
              </w:rPr>
              <w:fldChar w:fldCharType="begin"/>
            </w:r>
            <w:r w:rsidR="00692B59">
              <w:rPr>
                <w:noProof/>
                <w:webHidden/>
              </w:rPr>
              <w:instrText xml:space="preserve"> PAGEREF _Toc503198100 \h </w:instrText>
            </w:r>
            <w:r w:rsidR="00692B59">
              <w:rPr>
                <w:noProof/>
                <w:webHidden/>
              </w:rPr>
            </w:r>
            <w:r w:rsidR="00692B59">
              <w:rPr>
                <w:noProof/>
                <w:webHidden/>
              </w:rPr>
              <w:fldChar w:fldCharType="separate"/>
            </w:r>
            <w:r w:rsidR="00692B59">
              <w:rPr>
                <w:noProof/>
                <w:webHidden/>
              </w:rPr>
              <w:t>70</w:t>
            </w:r>
            <w:r w:rsidR="00692B59">
              <w:rPr>
                <w:noProof/>
                <w:webHidden/>
              </w:rPr>
              <w:fldChar w:fldCharType="end"/>
            </w:r>
          </w:hyperlink>
        </w:p>
        <w:p w14:paraId="7916FA95" w14:textId="03F1B906" w:rsidR="00692B59" w:rsidRDefault="00992553">
          <w:pPr>
            <w:pStyle w:val="20"/>
            <w:rPr>
              <w:rFonts w:asciiTheme="minorHAnsi" w:eastAsiaTheme="minorEastAsia" w:hAnsiTheme="minorHAnsi" w:cstheme="minorBidi"/>
              <w:noProof/>
              <w:szCs w:val="22"/>
            </w:rPr>
          </w:pPr>
          <w:hyperlink w:anchor="_Toc503198101" w:history="1">
            <w:r w:rsidR="00692B59" w:rsidRPr="003A5D5C">
              <w:rPr>
                <w:rStyle w:val="ac"/>
                <w:noProof/>
              </w:rPr>
              <w:t>16.4</w:t>
            </w:r>
            <w:r w:rsidR="00692B59">
              <w:rPr>
                <w:rFonts w:asciiTheme="minorHAnsi" w:eastAsiaTheme="minorEastAsia" w:hAnsiTheme="minorHAnsi" w:cstheme="minorBidi"/>
                <w:noProof/>
                <w:szCs w:val="22"/>
              </w:rPr>
              <w:tab/>
            </w:r>
            <w:r w:rsidR="00692B59" w:rsidRPr="003A5D5C">
              <w:rPr>
                <w:rStyle w:val="ac"/>
                <w:noProof/>
              </w:rPr>
              <w:t>重启服务</w:t>
            </w:r>
            <w:r w:rsidR="00692B59">
              <w:rPr>
                <w:noProof/>
                <w:webHidden/>
              </w:rPr>
              <w:tab/>
            </w:r>
            <w:r w:rsidR="00692B59">
              <w:rPr>
                <w:noProof/>
                <w:webHidden/>
              </w:rPr>
              <w:fldChar w:fldCharType="begin"/>
            </w:r>
            <w:r w:rsidR="00692B59">
              <w:rPr>
                <w:noProof/>
                <w:webHidden/>
              </w:rPr>
              <w:instrText xml:space="preserve"> PAGEREF _Toc503198101 \h </w:instrText>
            </w:r>
            <w:r w:rsidR="00692B59">
              <w:rPr>
                <w:noProof/>
                <w:webHidden/>
              </w:rPr>
            </w:r>
            <w:r w:rsidR="00692B59">
              <w:rPr>
                <w:noProof/>
                <w:webHidden/>
              </w:rPr>
              <w:fldChar w:fldCharType="separate"/>
            </w:r>
            <w:r w:rsidR="00692B59">
              <w:rPr>
                <w:noProof/>
                <w:webHidden/>
              </w:rPr>
              <w:t>70</w:t>
            </w:r>
            <w:r w:rsidR="00692B59">
              <w:rPr>
                <w:noProof/>
                <w:webHidden/>
              </w:rPr>
              <w:fldChar w:fldCharType="end"/>
            </w:r>
          </w:hyperlink>
        </w:p>
        <w:p w14:paraId="01981A1F" w14:textId="1F73C1F5" w:rsidR="00692B59" w:rsidRDefault="00992553">
          <w:pPr>
            <w:pStyle w:val="20"/>
            <w:rPr>
              <w:rFonts w:asciiTheme="minorHAnsi" w:eastAsiaTheme="minorEastAsia" w:hAnsiTheme="minorHAnsi" w:cstheme="minorBidi"/>
              <w:noProof/>
              <w:szCs w:val="22"/>
            </w:rPr>
          </w:pPr>
          <w:hyperlink w:anchor="_Toc503198102" w:history="1">
            <w:r w:rsidR="00692B59" w:rsidRPr="003A5D5C">
              <w:rPr>
                <w:rStyle w:val="ac"/>
                <w:noProof/>
              </w:rPr>
              <w:t>16.5</w:t>
            </w:r>
            <w:r w:rsidR="00692B59">
              <w:rPr>
                <w:rFonts w:asciiTheme="minorHAnsi" w:eastAsiaTheme="minorEastAsia" w:hAnsiTheme="minorHAnsi" w:cstheme="minorBidi"/>
                <w:noProof/>
                <w:szCs w:val="22"/>
              </w:rPr>
              <w:tab/>
            </w:r>
            <w:r w:rsidR="00692B59" w:rsidRPr="003A5D5C">
              <w:rPr>
                <w:rStyle w:val="ac"/>
                <w:noProof/>
              </w:rPr>
              <w:t>验证</w:t>
            </w:r>
            <w:r w:rsidR="00692B59">
              <w:rPr>
                <w:noProof/>
                <w:webHidden/>
              </w:rPr>
              <w:tab/>
            </w:r>
            <w:r w:rsidR="00692B59">
              <w:rPr>
                <w:noProof/>
                <w:webHidden/>
              </w:rPr>
              <w:fldChar w:fldCharType="begin"/>
            </w:r>
            <w:r w:rsidR="00692B59">
              <w:rPr>
                <w:noProof/>
                <w:webHidden/>
              </w:rPr>
              <w:instrText xml:space="preserve"> PAGEREF _Toc503198102 \h </w:instrText>
            </w:r>
            <w:r w:rsidR="00692B59">
              <w:rPr>
                <w:noProof/>
                <w:webHidden/>
              </w:rPr>
            </w:r>
            <w:r w:rsidR="00692B59">
              <w:rPr>
                <w:noProof/>
                <w:webHidden/>
              </w:rPr>
              <w:fldChar w:fldCharType="separate"/>
            </w:r>
            <w:r w:rsidR="00692B59">
              <w:rPr>
                <w:noProof/>
                <w:webHidden/>
              </w:rPr>
              <w:t>71</w:t>
            </w:r>
            <w:r w:rsidR="00692B59">
              <w:rPr>
                <w:noProof/>
                <w:webHidden/>
              </w:rPr>
              <w:fldChar w:fldCharType="end"/>
            </w:r>
          </w:hyperlink>
        </w:p>
        <w:p w14:paraId="432ED1A2" w14:textId="109E17A9"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03" w:history="1">
            <w:r w:rsidR="00692B59" w:rsidRPr="003A5D5C">
              <w:rPr>
                <w:rStyle w:val="ac"/>
                <w:noProof/>
              </w:rPr>
              <w:t>16.5.1</w:t>
            </w:r>
            <w:r w:rsidR="00692B59">
              <w:rPr>
                <w:rFonts w:asciiTheme="minorHAnsi" w:eastAsiaTheme="minorEastAsia" w:hAnsiTheme="minorHAnsi" w:cstheme="minorBidi"/>
                <w:noProof/>
                <w:szCs w:val="22"/>
              </w:rPr>
              <w:tab/>
            </w:r>
            <w:r w:rsidR="00692B59" w:rsidRPr="003A5D5C">
              <w:rPr>
                <w:rStyle w:val="ac"/>
                <w:noProof/>
              </w:rPr>
              <w:t>服务器验证</w:t>
            </w:r>
            <w:r w:rsidR="00692B59">
              <w:rPr>
                <w:noProof/>
                <w:webHidden/>
              </w:rPr>
              <w:tab/>
            </w:r>
            <w:r w:rsidR="00692B59">
              <w:rPr>
                <w:noProof/>
                <w:webHidden/>
              </w:rPr>
              <w:fldChar w:fldCharType="begin"/>
            </w:r>
            <w:r w:rsidR="00692B59">
              <w:rPr>
                <w:noProof/>
                <w:webHidden/>
              </w:rPr>
              <w:instrText xml:space="preserve"> PAGEREF _Toc503198103 \h </w:instrText>
            </w:r>
            <w:r w:rsidR="00692B59">
              <w:rPr>
                <w:noProof/>
                <w:webHidden/>
              </w:rPr>
            </w:r>
            <w:r w:rsidR="00692B59">
              <w:rPr>
                <w:noProof/>
                <w:webHidden/>
              </w:rPr>
              <w:fldChar w:fldCharType="separate"/>
            </w:r>
            <w:r w:rsidR="00692B59">
              <w:rPr>
                <w:noProof/>
                <w:webHidden/>
              </w:rPr>
              <w:t>71</w:t>
            </w:r>
            <w:r w:rsidR="00692B59">
              <w:rPr>
                <w:noProof/>
                <w:webHidden/>
              </w:rPr>
              <w:fldChar w:fldCharType="end"/>
            </w:r>
          </w:hyperlink>
        </w:p>
        <w:p w14:paraId="762CFA6F" w14:textId="536F9D3F"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04" w:history="1">
            <w:r w:rsidR="00692B59" w:rsidRPr="003A5D5C">
              <w:rPr>
                <w:rStyle w:val="ac"/>
                <w:noProof/>
              </w:rPr>
              <w:t>16.5.2</w:t>
            </w:r>
            <w:r w:rsidR="00692B59">
              <w:rPr>
                <w:rFonts w:asciiTheme="minorHAnsi" w:eastAsiaTheme="minorEastAsia" w:hAnsiTheme="minorHAnsi" w:cstheme="minorBidi"/>
                <w:noProof/>
                <w:szCs w:val="22"/>
              </w:rPr>
              <w:tab/>
            </w:r>
            <w:r w:rsidR="00692B59" w:rsidRPr="003A5D5C">
              <w:rPr>
                <w:rStyle w:val="ac"/>
                <w:noProof/>
              </w:rPr>
              <w:t>客户端验证</w:t>
            </w:r>
            <w:r w:rsidR="00692B59">
              <w:rPr>
                <w:noProof/>
                <w:webHidden/>
              </w:rPr>
              <w:tab/>
            </w:r>
            <w:r w:rsidR="00692B59">
              <w:rPr>
                <w:noProof/>
                <w:webHidden/>
              </w:rPr>
              <w:fldChar w:fldCharType="begin"/>
            </w:r>
            <w:r w:rsidR="00692B59">
              <w:rPr>
                <w:noProof/>
                <w:webHidden/>
              </w:rPr>
              <w:instrText xml:space="preserve"> PAGEREF _Toc503198104 \h </w:instrText>
            </w:r>
            <w:r w:rsidR="00692B59">
              <w:rPr>
                <w:noProof/>
                <w:webHidden/>
              </w:rPr>
            </w:r>
            <w:r w:rsidR="00692B59">
              <w:rPr>
                <w:noProof/>
                <w:webHidden/>
              </w:rPr>
              <w:fldChar w:fldCharType="separate"/>
            </w:r>
            <w:r w:rsidR="00692B59">
              <w:rPr>
                <w:noProof/>
                <w:webHidden/>
              </w:rPr>
              <w:t>71</w:t>
            </w:r>
            <w:r w:rsidR="00692B59">
              <w:rPr>
                <w:noProof/>
                <w:webHidden/>
              </w:rPr>
              <w:fldChar w:fldCharType="end"/>
            </w:r>
          </w:hyperlink>
        </w:p>
        <w:p w14:paraId="36905DAD" w14:textId="04B45016"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05" w:history="1">
            <w:r w:rsidR="00692B59" w:rsidRPr="003A5D5C">
              <w:rPr>
                <w:rStyle w:val="ac"/>
                <w:noProof/>
              </w:rPr>
              <w:t>17</w:t>
            </w:r>
            <w:r w:rsidR="00692B59">
              <w:rPr>
                <w:rFonts w:asciiTheme="minorHAnsi" w:eastAsiaTheme="minorEastAsia" w:hAnsiTheme="minorHAnsi" w:cstheme="minorBidi"/>
                <w:noProof/>
                <w:szCs w:val="22"/>
              </w:rPr>
              <w:tab/>
            </w:r>
            <w:r w:rsidR="00692B59" w:rsidRPr="003A5D5C">
              <w:rPr>
                <w:rStyle w:val="ac"/>
                <w:noProof/>
              </w:rPr>
              <w:t>S2I</w:t>
            </w:r>
            <w:r w:rsidR="00692B59" w:rsidRPr="003A5D5C">
              <w:rPr>
                <w:rStyle w:val="ac"/>
                <w:noProof/>
              </w:rPr>
              <w:t>镜像定制</w:t>
            </w:r>
            <w:r w:rsidR="00692B59">
              <w:rPr>
                <w:noProof/>
                <w:webHidden/>
              </w:rPr>
              <w:tab/>
            </w:r>
            <w:r w:rsidR="00692B59">
              <w:rPr>
                <w:noProof/>
                <w:webHidden/>
              </w:rPr>
              <w:fldChar w:fldCharType="begin"/>
            </w:r>
            <w:r w:rsidR="00692B59">
              <w:rPr>
                <w:noProof/>
                <w:webHidden/>
              </w:rPr>
              <w:instrText xml:space="preserve"> PAGEREF _Toc503198105 \h </w:instrText>
            </w:r>
            <w:r w:rsidR="00692B59">
              <w:rPr>
                <w:noProof/>
                <w:webHidden/>
              </w:rPr>
            </w:r>
            <w:r w:rsidR="00692B59">
              <w:rPr>
                <w:noProof/>
                <w:webHidden/>
              </w:rPr>
              <w:fldChar w:fldCharType="separate"/>
            </w:r>
            <w:r w:rsidR="00692B59">
              <w:rPr>
                <w:noProof/>
                <w:webHidden/>
              </w:rPr>
              <w:t>73</w:t>
            </w:r>
            <w:r w:rsidR="00692B59">
              <w:rPr>
                <w:noProof/>
                <w:webHidden/>
              </w:rPr>
              <w:fldChar w:fldCharType="end"/>
            </w:r>
          </w:hyperlink>
        </w:p>
        <w:p w14:paraId="5B66784F" w14:textId="7201FA98" w:rsidR="00692B59" w:rsidRDefault="00992553">
          <w:pPr>
            <w:pStyle w:val="20"/>
            <w:rPr>
              <w:rFonts w:asciiTheme="minorHAnsi" w:eastAsiaTheme="minorEastAsia" w:hAnsiTheme="minorHAnsi" w:cstheme="minorBidi"/>
              <w:noProof/>
              <w:szCs w:val="22"/>
            </w:rPr>
          </w:pPr>
          <w:hyperlink w:anchor="_Toc503198106" w:history="1">
            <w:r w:rsidR="00692B59" w:rsidRPr="003A5D5C">
              <w:rPr>
                <w:rStyle w:val="ac"/>
                <w:noProof/>
              </w:rPr>
              <w:t>17.1</w:t>
            </w:r>
            <w:r w:rsidR="00692B59">
              <w:rPr>
                <w:rFonts w:asciiTheme="minorHAnsi" w:eastAsiaTheme="minorEastAsia" w:hAnsiTheme="minorHAnsi" w:cstheme="minorBidi"/>
                <w:noProof/>
                <w:szCs w:val="22"/>
              </w:rPr>
              <w:tab/>
            </w:r>
            <w:r w:rsidR="00692B59" w:rsidRPr="003A5D5C">
              <w:rPr>
                <w:rStyle w:val="ac"/>
                <w:noProof/>
              </w:rPr>
              <w:t>准备环境</w:t>
            </w:r>
            <w:r w:rsidR="00692B59">
              <w:rPr>
                <w:noProof/>
                <w:webHidden/>
              </w:rPr>
              <w:tab/>
            </w:r>
            <w:r w:rsidR="00692B59">
              <w:rPr>
                <w:noProof/>
                <w:webHidden/>
              </w:rPr>
              <w:fldChar w:fldCharType="begin"/>
            </w:r>
            <w:r w:rsidR="00692B59">
              <w:rPr>
                <w:noProof/>
                <w:webHidden/>
              </w:rPr>
              <w:instrText xml:space="preserve"> PAGEREF _Toc503198106 \h </w:instrText>
            </w:r>
            <w:r w:rsidR="00692B59">
              <w:rPr>
                <w:noProof/>
                <w:webHidden/>
              </w:rPr>
            </w:r>
            <w:r w:rsidR="00692B59">
              <w:rPr>
                <w:noProof/>
                <w:webHidden/>
              </w:rPr>
              <w:fldChar w:fldCharType="separate"/>
            </w:r>
            <w:r w:rsidR="00692B59">
              <w:rPr>
                <w:noProof/>
                <w:webHidden/>
              </w:rPr>
              <w:t>73</w:t>
            </w:r>
            <w:r w:rsidR="00692B59">
              <w:rPr>
                <w:noProof/>
                <w:webHidden/>
              </w:rPr>
              <w:fldChar w:fldCharType="end"/>
            </w:r>
          </w:hyperlink>
        </w:p>
        <w:p w14:paraId="05224CF7" w14:textId="12E82C03" w:rsidR="00692B59" w:rsidRDefault="00992553">
          <w:pPr>
            <w:pStyle w:val="20"/>
            <w:rPr>
              <w:rFonts w:asciiTheme="minorHAnsi" w:eastAsiaTheme="minorEastAsia" w:hAnsiTheme="minorHAnsi" w:cstheme="minorBidi"/>
              <w:noProof/>
              <w:szCs w:val="22"/>
            </w:rPr>
          </w:pPr>
          <w:hyperlink w:anchor="_Toc503198107" w:history="1">
            <w:r w:rsidR="00692B59" w:rsidRPr="003A5D5C">
              <w:rPr>
                <w:rStyle w:val="ac"/>
                <w:noProof/>
              </w:rPr>
              <w:t>17.2</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Dockerfile</w:t>
            </w:r>
            <w:r w:rsidR="00692B59">
              <w:rPr>
                <w:noProof/>
                <w:webHidden/>
              </w:rPr>
              <w:tab/>
            </w:r>
            <w:r w:rsidR="00692B59">
              <w:rPr>
                <w:noProof/>
                <w:webHidden/>
              </w:rPr>
              <w:fldChar w:fldCharType="begin"/>
            </w:r>
            <w:r w:rsidR="00692B59">
              <w:rPr>
                <w:noProof/>
                <w:webHidden/>
              </w:rPr>
              <w:instrText xml:space="preserve"> PAGEREF _Toc503198107 \h </w:instrText>
            </w:r>
            <w:r w:rsidR="00692B59">
              <w:rPr>
                <w:noProof/>
                <w:webHidden/>
              </w:rPr>
            </w:r>
            <w:r w:rsidR="00692B59">
              <w:rPr>
                <w:noProof/>
                <w:webHidden/>
              </w:rPr>
              <w:fldChar w:fldCharType="separate"/>
            </w:r>
            <w:r w:rsidR="00692B59">
              <w:rPr>
                <w:noProof/>
                <w:webHidden/>
              </w:rPr>
              <w:t>75</w:t>
            </w:r>
            <w:r w:rsidR="00692B59">
              <w:rPr>
                <w:noProof/>
                <w:webHidden/>
              </w:rPr>
              <w:fldChar w:fldCharType="end"/>
            </w:r>
          </w:hyperlink>
        </w:p>
        <w:p w14:paraId="0FEF402D" w14:textId="0145A1B0" w:rsidR="00692B59" w:rsidRDefault="00992553">
          <w:pPr>
            <w:pStyle w:val="20"/>
            <w:rPr>
              <w:rFonts w:asciiTheme="minorHAnsi" w:eastAsiaTheme="minorEastAsia" w:hAnsiTheme="minorHAnsi" w:cstheme="minorBidi"/>
              <w:noProof/>
              <w:szCs w:val="22"/>
            </w:rPr>
          </w:pPr>
          <w:hyperlink w:anchor="_Toc503198108" w:history="1">
            <w:r w:rsidR="00692B59" w:rsidRPr="003A5D5C">
              <w:rPr>
                <w:rStyle w:val="ac"/>
                <w:noProof/>
              </w:rPr>
              <w:t>17.3</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assemble</w:t>
            </w:r>
            <w:r w:rsidR="00692B59">
              <w:rPr>
                <w:noProof/>
                <w:webHidden/>
              </w:rPr>
              <w:tab/>
            </w:r>
            <w:r w:rsidR="00692B59">
              <w:rPr>
                <w:noProof/>
                <w:webHidden/>
              </w:rPr>
              <w:fldChar w:fldCharType="begin"/>
            </w:r>
            <w:r w:rsidR="00692B59">
              <w:rPr>
                <w:noProof/>
                <w:webHidden/>
              </w:rPr>
              <w:instrText xml:space="preserve"> PAGEREF _Toc503198108 \h </w:instrText>
            </w:r>
            <w:r w:rsidR="00692B59">
              <w:rPr>
                <w:noProof/>
                <w:webHidden/>
              </w:rPr>
            </w:r>
            <w:r w:rsidR="00692B59">
              <w:rPr>
                <w:noProof/>
                <w:webHidden/>
              </w:rPr>
              <w:fldChar w:fldCharType="separate"/>
            </w:r>
            <w:r w:rsidR="00692B59">
              <w:rPr>
                <w:noProof/>
                <w:webHidden/>
              </w:rPr>
              <w:t>78</w:t>
            </w:r>
            <w:r w:rsidR="00692B59">
              <w:rPr>
                <w:noProof/>
                <w:webHidden/>
              </w:rPr>
              <w:fldChar w:fldCharType="end"/>
            </w:r>
          </w:hyperlink>
        </w:p>
        <w:p w14:paraId="687DCAC6" w14:textId="2771FC9F" w:rsidR="00692B59" w:rsidRDefault="00992553">
          <w:pPr>
            <w:pStyle w:val="20"/>
            <w:rPr>
              <w:rFonts w:asciiTheme="minorHAnsi" w:eastAsiaTheme="minorEastAsia" w:hAnsiTheme="minorHAnsi" w:cstheme="minorBidi"/>
              <w:noProof/>
              <w:szCs w:val="22"/>
            </w:rPr>
          </w:pPr>
          <w:hyperlink w:anchor="_Toc503198109" w:history="1">
            <w:r w:rsidR="00692B59" w:rsidRPr="003A5D5C">
              <w:rPr>
                <w:rStyle w:val="ac"/>
                <w:noProof/>
              </w:rPr>
              <w:t>17.4</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run</w:t>
            </w:r>
            <w:r w:rsidR="00692B59">
              <w:rPr>
                <w:noProof/>
                <w:webHidden/>
              </w:rPr>
              <w:tab/>
            </w:r>
            <w:r w:rsidR="00692B59">
              <w:rPr>
                <w:noProof/>
                <w:webHidden/>
              </w:rPr>
              <w:fldChar w:fldCharType="begin"/>
            </w:r>
            <w:r w:rsidR="00692B59">
              <w:rPr>
                <w:noProof/>
                <w:webHidden/>
              </w:rPr>
              <w:instrText xml:space="preserve"> PAGEREF _Toc503198109 \h </w:instrText>
            </w:r>
            <w:r w:rsidR="00692B59">
              <w:rPr>
                <w:noProof/>
                <w:webHidden/>
              </w:rPr>
            </w:r>
            <w:r w:rsidR="00692B59">
              <w:rPr>
                <w:noProof/>
                <w:webHidden/>
              </w:rPr>
              <w:fldChar w:fldCharType="separate"/>
            </w:r>
            <w:r w:rsidR="00692B59">
              <w:rPr>
                <w:noProof/>
                <w:webHidden/>
              </w:rPr>
              <w:t>80</w:t>
            </w:r>
            <w:r w:rsidR="00692B59">
              <w:rPr>
                <w:noProof/>
                <w:webHidden/>
              </w:rPr>
              <w:fldChar w:fldCharType="end"/>
            </w:r>
          </w:hyperlink>
        </w:p>
        <w:p w14:paraId="3CD8F242" w14:textId="5EEB92BC" w:rsidR="00692B59" w:rsidRDefault="00992553">
          <w:pPr>
            <w:pStyle w:val="20"/>
            <w:rPr>
              <w:rFonts w:asciiTheme="minorHAnsi" w:eastAsiaTheme="minorEastAsia" w:hAnsiTheme="minorHAnsi" w:cstheme="minorBidi"/>
              <w:noProof/>
              <w:szCs w:val="22"/>
            </w:rPr>
          </w:pPr>
          <w:hyperlink w:anchor="_Toc503198110" w:history="1">
            <w:r w:rsidR="00692B59" w:rsidRPr="003A5D5C">
              <w:rPr>
                <w:rStyle w:val="ac"/>
                <w:noProof/>
              </w:rPr>
              <w:t>17.5</w:t>
            </w:r>
            <w:r w:rsidR="00692B59">
              <w:rPr>
                <w:rFonts w:asciiTheme="minorHAnsi" w:eastAsiaTheme="minorEastAsia" w:hAnsiTheme="minorHAnsi" w:cstheme="minorBidi"/>
                <w:noProof/>
                <w:szCs w:val="22"/>
              </w:rPr>
              <w:tab/>
            </w:r>
            <w:r w:rsidR="00692B59" w:rsidRPr="003A5D5C">
              <w:rPr>
                <w:rStyle w:val="ac"/>
                <w:noProof/>
              </w:rPr>
              <w:t>创建</w:t>
            </w:r>
            <w:r w:rsidR="00692B59" w:rsidRPr="003A5D5C">
              <w:rPr>
                <w:rStyle w:val="ac"/>
                <w:noProof/>
              </w:rPr>
              <w:t>S2I Builder</w:t>
            </w:r>
            <w:r w:rsidR="00692B59">
              <w:rPr>
                <w:noProof/>
                <w:webHidden/>
              </w:rPr>
              <w:tab/>
            </w:r>
            <w:r w:rsidR="00692B59">
              <w:rPr>
                <w:noProof/>
                <w:webHidden/>
              </w:rPr>
              <w:fldChar w:fldCharType="begin"/>
            </w:r>
            <w:r w:rsidR="00692B59">
              <w:rPr>
                <w:noProof/>
                <w:webHidden/>
              </w:rPr>
              <w:instrText xml:space="preserve"> PAGEREF _Toc503198110 \h </w:instrText>
            </w:r>
            <w:r w:rsidR="00692B59">
              <w:rPr>
                <w:noProof/>
                <w:webHidden/>
              </w:rPr>
            </w:r>
            <w:r w:rsidR="00692B59">
              <w:rPr>
                <w:noProof/>
                <w:webHidden/>
              </w:rPr>
              <w:fldChar w:fldCharType="separate"/>
            </w:r>
            <w:r w:rsidR="00692B59">
              <w:rPr>
                <w:noProof/>
                <w:webHidden/>
              </w:rPr>
              <w:t>80</w:t>
            </w:r>
            <w:r w:rsidR="00692B59">
              <w:rPr>
                <w:noProof/>
                <w:webHidden/>
              </w:rPr>
              <w:fldChar w:fldCharType="end"/>
            </w:r>
          </w:hyperlink>
        </w:p>
        <w:p w14:paraId="69D2B021" w14:textId="1B5B1662" w:rsidR="00692B59" w:rsidRDefault="00992553">
          <w:pPr>
            <w:pStyle w:val="20"/>
            <w:rPr>
              <w:rFonts w:asciiTheme="minorHAnsi" w:eastAsiaTheme="minorEastAsia" w:hAnsiTheme="minorHAnsi" w:cstheme="minorBidi"/>
              <w:noProof/>
              <w:szCs w:val="22"/>
            </w:rPr>
          </w:pPr>
          <w:hyperlink w:anchor="_Toc503198111" w:history="1">
            <w:r w:rsidR="00692B59" w:rsidRPr="003A5D5C">
              <w:rPr>
                <w:rStyle w:val="ac"/>
                <w:noProof/>
              </w:rPr>
              <w:t>17.6</w:t>
            </w:r>
            <w:r w:rsidR="00692B59">
              <w:rPr>
                <w:rFonts w:asciiTheme="minorHAnsi" w:eastAsiaTheme="minorEastAsia" w:hAnsiTheme="minorHAnsi" w:cstheme="minorBidi"/>
                <w:noProof/>
                <w:szCs w:val="22"/>
              </w:rPr>
              <w:tab/>
            </w:r>
            <w:r w:rsidR="00692B59" w:rsidRPr="003A5D5C">
              <w:rPr>
                <w:rStyle w:val="ac"/>
                <w:noProof/>
              </w:rPr>
              <w:t>执行镜像构建</w:t>
            </w:r>
            <w:r w:rsidR="00692B59">
              <w:rPr>
                <w:noProof/>
                <w:webHidden/>
              </w:rPr>
              <w:tab/>
            </w:r>
            <w:r w:rsidR="00692B59">
              <w:rPr>
                <w:noProof/>
                <w:webHidden/>
              </w:rPr>
              <w:fldChar w:fldCharType="begin"/>
            </w:r>
            <w:r w:rsidR="00692B59">
              <w:rPr>
                <w:noProof/>
                <w:webHidden/>
              </w:rPr>
              <w:instrText xml:space="preserve"> PAGEREF _Toc503198111 \h </w:instrText>
            </w:r>
            <w:r w:rsidR="00692B59">
              <w:rPr>
                <w:noProof/>
                <w:webHidden/>
              </w:rPr>
            </w:r>
            <w:r w:rsidR="00692B59">
              <w:rPr>
                <w:noProof/>
                <w:webHidden/>
              </w:rPr>
              <w:fldChar w:fldCharType="separate"/>
            </w:r>
            <w:r w:rsidR="00692B59">
              <w:rPr>
                <w:noProof/>
                <w:webHidden/>
              </w:rPr>
              <w:t>82</w:t>
            </w:r>
            <w:r w:rsidR="00692B59">
              <w:rPr>
                <w:noProof/>
                <w:webHidden/>
              </w:rPr>
              <w:fldChar w:fldCharType="end"/>
            </w:r>
          </w:hyperlink>
        </w:p>
        <w:p w14:paraId="52BBE03E" w14:textId="1B546332" w:rsidR="00692B59" w:rsidRDefault="00992553">
          <w:pPr>
            <w:pStyle w:val="20"/>
            <w:rPr>
              <w:rFonts w:asciiTheme="minorHAnsi" w:eastAsiaTheme="minorEastAsia" w:hAnsiTheme="minorHAnsi" w:cstheme="minorBidi"/>
              <w:noProof/>
              <w:szCs w:val="22"/>
            </w:rPr>
          </w:pPr>
          <w:hyperlink w:anchor="_Toc503198112" w:history="1">
            <w:r w:rsidR="00692B59" w:rsidRPr="003A5D5C">
              <w:rPr>
                <w:rStyle w:val="ac"/>
                <w:noProof/>
              </w:rPr>
              <w:t>17.7</w:t>
            </w:r>
            <w:r w:rsidR="00692B59">
              <w:rPr>
                <w:rFonts w:asciiTheme="minorHAnsi" w:eastAsiaTheme="minorEastAsia" w:hAnsiTheme="minorHAnsi" w:cstheme="minorBidi"/>
                <w:noProof/>
                <w:szCs w:val="22"/>
              </w:rPr>
              <w:tab/>
            </w:r>
            <w:r w:rsidR="00692B59" w:rsidRPr="003A5D5C">
              <w:rPr>
                <w:rStyle w:val="ac"/>
                <w:noProof/>
              </w:rPr>
              <w:t>运行镜像</w:t>
            </w:r>
            <w:r w:rsidR="00692B59">
              <w:rPr>
                <w:noProof/>
                <w:webHidden/>
              </w:rPr>
              <w:tab/>
            </w:r>
            <w:r w:rsidR="00692B59">
              <w:rPr>
                <w:noProof/>
                <w:webHidden/>
              </w:rPr>
              <w:fldChar w:fldCharType="begin"/>
            </w:r>
            <w:r w:rsidR="00692B59">
              <w:rPr>
                <w:noProof/>
                <w:webHidden/>
              </w:rPr>
              <w:instrText xml:space="preserve"> PAGEREF _Toc503198112 \h </w:instrText>
            </w:r>
            <w:r w:rsidR="00692B59">
              <w:rPr>
                <w:noProof/>
                <w:webHidden/>
              </w:rPr>
            </w:r>
            <w:r w:rsidR="00692B59">
              <w:rPr>
                <w:noProof/>
                <w:webHidden/>
              </w:rPr>
              <w:fldChar w:fldCharType="separate"/>
            </w:r>
            <w:r w:rsidR="00692B59">
              <w:rPr>
                <w:noProof/>
                <w:webHidden/>
              </w:rPr>
              <w:t>82</w:t>
            </w:r>
            <w:r w:rsidR="00692B59">
              <w:rPr>
                <w:noProof/>
                <w:webHidden/>
              </w:rPr>
              <w:fldChar w:fldCharType="end"/>
            </w:r>
          </w:hyperlink>
        </w:p>
        <w:p w14:paraId="0C9686D7" w14:textId="59531061" w:rsidR="00692B59" w:rsidRDefault="00992553">
          <w:pPr>
            <w:pStyle w:val="20"/>
            <w:rPr>
              <w:rFonts w:asciiTheme="minorHAnsi" w:eastAsiaTheme="minorEastAsia" w:hAnsiTheme="minorHAnsi" w:cstheme="minorBidi"/>
              <w:noProof/>
              <w:szCs w:val="22"/>
            </w:rPr>
          </w:pPr>
          <w:hyperlink w:anchor="_Toc503198113" w:history="1">
            <w:r w:rsidR="00692B59" w:rsidRPr="003A5D5C">
              <w:rPr>
                <w:rStyle w:val="ac"/>
                <w:noProof/>
              </w:rPr>
              <w:t>17.8</w:t>
            </w:r>
            <w:r w:rsidR="00692B59">
              <w:rPr>
                <w:rFonts w:asciiTheme="minorHAnsi" w:eastAsiaTheme="minorEastAsia" w:hAnsiTheme="minorHAnsi" w:cstheme="minorBidi"/>
                <w:noProof/>
                <w:szCs w:val="22"/>
              </w:rPr>
              <w:tab/>
            </w:r>
            <w:r w:rsidR="00692B59" w:rsidRPr="003A5D5C">
              <w:rPr>
                <w:rStyle w:val="ac"/>
                <w:noProof/>
              </w:rPr>
              <w:t>确认</w:t>
            </w:r>
            <w:r w:rsidR="00692B59" w:rsidRPr="003A5D5C">
              <w:rPr>
                <w:rStyle w:val="ac"/>
                <w:noProof/>
              </w:rPr>
              <w:t>maven settings.xml</w:t>
            </w:r>
            <w:r w:rsidR="00692B59" w:rsidRPr="003A5D5C">
              <w:rPr>
                <w:rStyle w:val="ac"/>
                <w:noProof/>
              </w:rPr>
              <w:t>更新为阿里仓库</w:t>
            </w:r>
            <w:r w:rsidR="00692B59">
              <w:rPr>
                <w:noProof/>
                <w:webHidden/>
              </w:rPr>
              <w:tab/>
            </w:r>
            <w:r w:rsidR="00692B59">
              <w:rPr>
                <w:noProof/>
                <w:webHidden/>
              </w:rPr>
              <w:fldChar w:fldCharType="begin"/>
            </w:r>
            <w:r w:rsidR="00692B59">
              <w:rPr>
                <w:noProof/>
                <w:webHidden/>
              </w:rPr>
              <w:instrText xml:space="preserve"> PAGEREF _Toc503198113 \h </w:instrText>
            </w:r>
            <w:r w:rsidR="00692B59">
              <w:rPr>
                <w:noProof/>
                <w:webHidden/>
              </w:rPr>
            </w:r>
            <w:r w:rsidR="00692B59">
              <w:rPr>
                <w:noProof/>
                <w:webHidden/>
              </w:rPr>
              <w:fldChar w:fldCharType="separate"/>
            </w:r>
            <w:r w:rsidR="00692B59">
              <w:rPr>
                <w:noProof/>
                <w:webHidden/>
              </w:rPr>
              <w:t>83</w:t>
            </w:r>
            <w:r w:rsidR="00692B59">
              <w:rPr>
                <w:noProof/>
                <w:webHidden/>
              </w:rPr>
              <w:fldChar w:fldCharType="end"/>
            </w:r>
          </w:hyperlink>
        </w:p>
        <w:p w14:paraId="05BF9131" w14:textId="690B7BB4" w:rsidR="00692B59" w:rsidRDefault="00992553">
          <w:pPr>
            <w:pStyle w:val="20"/>
            <w:rPr>
              <w:rFonts w:asciiTheme="minorHAnsi" w:eastAsiaTheme="minorEastAsia" w:hAnsiTheme="minorHAnsi" w:cstheme="minorBidi"/>
              <w:noProof/>
              <w:szCs w:val="22"/>
            </w:rPr>
          </w:pPr>
          <w:hyperlink w:anchor="_Toc503198114" w:history="1">
            <w:r w:rsidR="00692B59" w:rsidRPr="003A5D5C">
              <w:rPr>
                <w:rStyle w:val="ac"/>
                <w:noProof/>
              </w:rPr>
              <w:t>17.9</w:t>
            </w:r>
            <w:r w:rsidR="00692B59">
              <w:rPr>
                <w:rFonts w:asciiTheme="minorHAnsi" w:eastAsiaTheme="minorEastAsia" w:hAnsiTheme="minorHAnsi" w:cstheme="minorBidi"/>
                <w:noProof/>
                <w:szCs w:val="22"/>
              </w:rPr>
              <w:tab/>
            </w:r>
            <w:r w:rsidR="00692B59" w:rsidRPr="003A5D5C">
              <w:rPr>
                <w:rStyle w:val="ac"/>
                <w:noProof/>
              </w:rPr>
              <w:t>导入镜像，作为构建器</w:t>
            </w:r>
            <w:r w:rsidR="00692B59">
              <w:rPr>
                <w:noProof/>
                <w:webHidden/>
              </w:rPr>
              <w:tab/>
            </w:r>
            <w:r w:rsidR="00692B59">
              <w:rPr>
                <w:noProof/>
                <w:webHidden/>
              </w:rPr>
              <w:fldChar w:fldCharType="begin"/>
            </w:r>
            <w:r w:rsidR="00692B59">
              <w:rPr>
                <w:noProof/>
                <w:webHidden/>
              </w:rPr>
              <w:instrText xml:space="preserve"> PAGEREF _Toc503198114 \h </w:instrText>
            </w:r>
            <w:r w:rsidR="00692B59">
              <w:rPr>
                <w:noProof/>
                <w:webHidden/>
              </w:rPr>
            </w:r>
            <w:r w:rsidR="00692B59">
              <w:rPr>
                <w:noProof/>
                <w:webHidden/>
              </w:rPr>
              <w:fldChar w:fldCharType="separate"/>
            </w:r>
            <w:r w:rsidR="00692B59">
              <w:rPr>
                <w:noProof/>
                <w:webHidden/>
              </w:rPr>
              <w:t>85</w:t>
            </w:r>
            <w:r w:rsidR="00692B59">
              <w:rPr>
                <w:noProof/>
                <w:webHidden/>
              </w:rPr>
              <w:fldChar w:fldCharType="end"/>
            </w:r>
          </w:hyperlink>
        </w:p>
        <w:p w14:paraId="2131C94A" w14:textId="6AB4F54F"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15" w:history="1">
            <w:r w:rsidR="00692B59" w:rsidRPr="003A5D5C">
              <w:rPr>
                <w:rStyle w:val="ac"/>
                <w:noProof/>
              </w:rPr>
              <w:t>17.9.1</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registry</w:t>
            </w:r>
            <w:r w:rsidR="00692B59">
              <w:rPr>
                <w:noProof/>
                <w:webHidden/>
              </w:rPr>
              <w:tab/>
            </w:r>
            <w:r w:rsidR="00692B59">
              <w:rPr>
                <w:noProof/>
                <w:webHidden/>
              </w:rPr>
              <w:fldChar w:fldCharType="begin"/>
            </w:r>
            <w:r w:rsidR="00692B59">
              <w:rPr>
                <w:noProof/>
                <w:webHidden/>
              </w:rPr>
              <w:instrText xml:space="preserve"> PAGEREF _Toc503198115 \h </w:instrText>
            </w:r>
            <w:r w:rsidR="00692B59">
              <w:rPr>
                <w:noProof/>
                <w:webHidden/>
              </w:rPr>
            </w:r>
            <w:r w:rsidR="00692B59">
              <w:rPr>
                <w:noProof/>
                <w:webHidden/>
              </w:rPr>
              <w:fldChar w:fldCharType="separate"/>
            </w:r>
            <w:r w:rsidR="00692B59">
              <w:rPr>
                <w:noProof/>
                <w:webHidden/>
              </w:rPr>
              <w:t>85</w:t>
            </w:r>
            <w:r w:rsidR="00692B59">
              <w:rPr>
                <w:noProof/>
                <w:webHidden/>
              </w:rPr>
              <w:fldChar w:fldCharType="end"/>
            </w:r>
          </w:hyperlink>
        </w:p>
        <w:p w14:paraId="0E03D01C" w14:textId="32CEC46C"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16" w:history="1">
            <w:r w:rsidR="00692B59" w:rsidRPr="003A5D5C">
              <w:rPr>
                <w:rStyle w:val="ac"/>
                <w:noProof/>
              </w:rPr>
              <w:t>17.9.2</w:t>
            </w:r>
            <w:r w:rsidR="00692B59">
              <w:rPr>
                <w:rFonts w:asciiTheme="minorHAnsi" w:eastAsiaTheme="minorEastAsia" w:hAnsiTheme="minorHAnsi" w:cstheme="minorBidi"/>
                <w:noProof/>
                <w:szCs w:val="22"/>
              </w:rPr>
              <w:tab/>
            </w:r>
            <w:r w:rsidR="00692B59" w:rsidRPr="003A5D5C">
              <w:rPr>
                <w:rStyle w:val="ac"/>
                <w:noProof/>
              </w:rPr>
              <w:t>导入</w:t>
            </w:r>
            <w:r w:rsidR="00692B59">
              <w:rPr>
                <w:noProof/>
                <w:webHidden/>
              </w:rPr>
              <w:tab/>
            </w:r>
            <w:r w:rsidR="00692B59">
              <w:rPr>
                <w:noProof/>
                <w:webHidden/>
              </w:rPr>
              <w:fldChar w:fldCharType="begin"/>
            </w:r>
            <w:r w:rsidR="00692B59">
              <w:rPr>
                <w:noProof/>
                <w:webHidden/>
              </w:rPr>
              <w:instrText xml:space="preserve"> PAGEREF _Toc503198116 \h </w:instrText>
            </w:r>
            <w:r w:rsidR="00692B59">
              <w:rPr>
                <w:noProof/>
                <w:webHidden/>
              </w:rPr>
            </w:r>
            <w:r w:rsidR="00692B59">
              <w:rPr>
                <w:noProof/>
                <w:webHidden/>
              </w:rPr>
              <w:fldChar w:fldCharType="separate"/>
            </w:r>
            <w:r w:rsidR="00692B59">
              <w:rPr>
                <w:noProof/>
                <w:webHidden/>
              </w:rPr>
              <w:t>86</w:t>
            </w:r>
            <w:r w:rsidR="00692B59">
              <w:rPr>
                <w:noProof/>
                <w:webHidden/>
              </w:rPr>
              <w:fldChar w:fldCharType="end"/>
            </w:r>
          </w:hyperlink>
        </w:p>
        <w:p w14:paraId="43538CCD" w14:textId="54A4F49B"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17" w:history="1">
            <w:r w:rsidR="00692B59" w:rsidRPr="003A5D5C">
              <w:rPr>
                <w:rStyle w:val="ac"/>
                <w:noProof/>
              </w:rPr>
              <w:t>17.9.3</w:t>
            </w:r>
            <w:r w:rsidR="00692B59">
              <w:rPr>
                <w:rFonts w:asciiTheme="minorHAnsi" w:eastAsiaTheme="minorEastAsia" w:hAnsiTheme="minorHAnsi" w:cstheme="minorBidi"/>
                <w:noProof/>
                <w:szCs w:val="22"/>
              </w:rPr>
              <w:tab/>
            </w:r>
            <w:r w:rsidR="00692B59" w:rsidRPr="003A5D5C">
              <w:rPr>
                <w:rStyle w:val="ac"/>
                <w:noProof/>
              </w:rPr>
              <w:t>验证</w:t>
            </w:r>
            <w:r w:rsidR="00692B59">
              <w:rPr>
                <w:noProof/>
                <w:webHidden/>
              </w:rPr>
              <w:tab/>
            </w:r>
            <w:r w:rsidR="00692B59">
              <w:rPr>
                <w:noProof/>
                <w:webHidden/>
              </w:rPr>
              <w:fldChar w:fldCharType="begin"/>
            </w:r>
            <w:r w:rsidR="00692B59">
              <w:rPr>
                <w:noProof/>
                <w:webHidden/>
              </w:rPr>
              <w:instrText xml:space="preserve"> PAGEREF _Toc503198117 \h </w:instrText>
            </w:r>
            <w:r w:rsidR="00692B59">
              <w:rPr>
                <w:noProof/>
                <w:webHidden/>
              </w:rPr>
            </w:r>
            <w:r w:rsidR="00692B59">
              <w:rPr>
                <w:noProof/>
                <w:webHidden/>
              </w:rPr>
              <w:fldChar w:fldCharType="separate"/>
            </w:r>
            <w:r w:rsidR="00692B59">
              <w:rPr>
                <w:noProof/>
                <w:webHidden/>
              </w:rPr>
              <w:t>89</w:t>
            </w:r>
            <w:r w:rsidR="00692B59">
              <w:rPr>
                <w:noProof/>
                <w:webHidden/>
              </w:rPr>
              <w:fldChar w:fldCharType="end"/>
            </w:r>
          </w:hyperlink>
        </w:p>
        <w:p w14:paraId="774D6B03" w14:textId="377BABE2"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18" w:history="1">
            <w:r w:rsidR="00692B59" w:rsidRPr="003A5D5C">
              <w:rPr>
                <w:rStyle w:val="ac"/>
                <w:noProof/>
              </w:rPr>
              <w:t>18</w:t>
            </w:r>
            <w:r w:rsidR="00692B59">
              <w:rPr>
                <w:rFonts w:asciiTheme="minorHAnsi" w:eastAsiaTheme="minorEastAsia" w:hAnsiTheme="minorHAnsi" w:cstheme="minorBidi"/>
                <w:noProof/>
                <w:szCs w:val="22"/>
              </w:rPr>
              <w:tab/>
            </w:r>
            <w:r w:rsidR="00692B59" w:rsidRPr="003A5D5C">
              <w:rPr>
                <w:rStyle w:val="ac"/>
                <w:noProof/>
              </w:rPr>
              <w:t>制作模板</w:t>
            </w:r>
            <w:r w:rsidR="00692B59">
              <w:rPr>
                <w:noProof/>
                <w:webHidden/>
              </w:rPr>
              <w:tab/>
            </w:r>
            <w:r w:rsidR="00692B59">
              <w:rPr>
                <w:noProof/>
                <w:webHidden/>
              </w:rPr>
              <w:fldChar w:fldCharType="begin"/>
            </w:r>
            <w:r w:rsidR="00692B59">
              <w:rPr>
                <w:noProof/>
                <w:webHidden/>
              </w:rPr>
              <w:instrText xml:space="preserve"> PAGEREF _Toc503198118 \h </w:instrText>
            </w:r>
            <w:r w:rsidR="00692B59">
              <w:rPr>
                <w:noProof/>
                <w:webHidden/>
              </w:rPr>
            </w:r>
            <w:r w:rsidR="00692B59">
              <w:rPr>
                <w:noProof/>
                <w:webHidden/>
              </w:rPr>
              <w:fldChar w:fldCharType="separate"/>
            </w:r>
            <w:r w:rsidR="00692B59">
              <w:rPr>
                <w:noProof/>
                <w:webHidden/>
              </w:rPr>
              <w:t>91</w:t>
            </w:r>
            <w:r w:rsidR="00692B59">
              <w:rPr>
                <w:noProof/>
                <w:webHidden/>
              </w:rPr>
              <w:fldChar w:fldCharType="end"/>
            </w:r>
          </w:hyperlink>
        </w:p>
        <w:p w14:paraId="700F4A6C" w14:textId="3BC25F8E"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19" w:history="1">
            <w:r w:rsidR="00692B59" w:rsidRPr="003A5D5C">
              <w:rPr>
                <w:rStyle w:val="ac"/>
                <w:noProof/>
              </w:rPr>
              <w:t>19</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registry console</w:t>
            </w:r>
            <w:r w:rsidR="00692B59" w:rsidRPr="003A5D5C">
              <w:rPr>
                <w:rStyle w:val="ac"/>
                <w:noProof/>
              </w:rPr>
              <w:t>（镜像仓库控制台</w:t>
            </w:r>
            <w:r w:rsidR="00692B59" w:rsidRPr="003A5D5C">
              <w:rPr>
                <w:rStyle w:val="ac"/>
                <w:noProof/>
              </w:rPr>
              <w:t>atomic registry</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_Toc503198119 \h </w:instrText>
            </w:r>
            <w:r w:rsidR="00692B59">
              <w:rPr>
                <w:noProof/>
                <w:webHidden/>
              </w:rPr>
            </w:r>
            <w:r w:rsidR="00692B59">
              <w:rPr>
                <w:noProof/>
                <w:webHidden/>
              </w:rPr>
              <w:fldChar w:fldCharType="separate"/>
            </w:r>
            <w:r w:rsidR="00692B59">
              <w:rPr>
                <w:noProof/>
                <w:webHidden/>
              </w:rPr>
              <w:t>92</w:t>
            </w:r>
            <w:r w:rsidR="00692B59">
              <w:rPr>
                <w:noProof/>
                <w:webHidden/>
              </w:rPr>
              <w:fldChar w:fldCharType="end"/>
            </w:r>
          </w:hyperlink>
        </w:p>
        <w:p w14:paraId="15A706A6" w14:textId="6BC0424A"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20" w:history="1">
            <w:r w:rsidR="00692B59" w:rsidRPr="003A5D5C">
              <w:rPr>
                <w:rStyle w:val="ac"/>
                <w:noProof/>
              </w:rPr>
              <w:t>20</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cockpit</w:t>
            </w:r>
            <w:r w:rsidR="00692B59">
              <w:rPr>
                <w:noProof/>
                <w:webHidden/>
              </w:rPr>
              <w:tab/>
            </w:r>
            <w:r w:rsidR="00692B59">
              <w:rPr>
                <w:noProof/>
                <w:webHidden/>
              </w:rPr>
              <w:fldChar w:fldCharType="begin"/>
            </w:r>
            <w:r w:rsidR="00692B59">
              <w:rPr>
                <w:noProof/>
                <w:webHidden/>
              </w:rPr>
              <w:instrText xml:space="preserve"> PAGEREF _Toc503198120 \h </w:instrText>
            </w:r>
            <w:r w:rsidR="00692B59">
              <w:rPr>
                <w:noProof/>
                <w:webHidden/>
              </w:rPr>
            </w:r>
            <w:r w:rsidR="00692B59">
              <w:rPr>
                <w:noProof/>
                <w:webHidden/>
              </w:rPr>
              <w:fldChar w:fldCharType="separate"/>
            </w:r>
            <w:r w:rsidR="00692B59">
              <w:rPr>
                <w:noProof/>
                <w:webHidden/>
              </w:rPr>
              <w:t>95</w:t>
            </w:r>
            <w:r w:rsidR="00692B59">
              <w:rPr>
                <w:noProof/>
                <w:webHidden/>
              </w:rPr>
              <w:fldChar w:fldCharType="end"/>
            </w:r>
          </w:hyperlink>
        </w:p>
        <w:p w14:paraId="43B6DA0F" w14:textId="33E5977F"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21" w:history="1">
            <w:r w:rsidR="00692B59" w:rsidRPr="003A5D5C">
              <w:rPr>
                <w:rStyle w:val="ac"/>
                <w:noProof/>
              </w:rPr>
              <w:t>21</w:t>
            </w:r>
            <w:r w:rsidR="00692B59">
              <w:rPr>
                <w:rFonts w:asciiTheme="minorHAnsi" w:eastAsiaTheme="minorEastAsia" w:hAnsiTheme="minorHAnsi" w:cstheme="minorBidi"/>
                <w:noProof/>
                <w:szCs w:val="22"/>
              </w:rPr>
              <w:tab/>
            </w:r>
            <w:r w:rsidR="00692B59" w:rsidRPr="003A5D5C">
              <w:rPr>
                <w:rStyle w:val="ac"/>
                <w:noProof/>
              </w:rPr>
              <w:t>部署</w:t>
            </w:r>
            <w:r w:rsidR="00692B59" w:rsidRPr="003A5D5C">
              <w:rPr>
                <w:rStyle w:val="ac"/>
                <w:noProof/>
              </w:rPr>
              <w:t>ManageIQ</w:t>
            </w:r>
            <w:r w:rsidR="00692B59">
              <w:rPr>
                <w:noProof/>
                <w:webHidden/>
              </w:rPr>
              <w:tab/>
            </w:r>
            <w:r w:rsidR="00692B59">
              <w:rPr>
                <w:noProof/>
                <w:webHidden/>
              </w:rPr>
              <w:fldChar w:fldCharType="begin"/>
            </w:r>
            <w:r w:rsidR="00692B59">
              <w:rPr>
                <w:noProof/>
                <w:webHidden/>
              </w:rPr>
              <w:instrText xml:space="preserve"> PAGEREF _Toc503198121 \h </w:instrText>
            </w:r>
            <w:r w:rsidR="00692B59">
              <w:rPr>
                <w:noProof/>
                <w:webHidden/>
              </w:rPr>
            </w:r>
            <w:r w:rsidR="00692B59">
              <w:rPr>
                <w:noProof/>
                <w:webHidden/>
              </w:rPr>
              <w:fldChar w:fldCharType="separate"/>
            </w:r>
            <w:r w:rsidR="00692B59">
              <w:rPr>
                <w:noProof/>
                <w:webHidden/>
              </w:rPr>
              <w:t>98</w:t>
            </w:r>
            <w:r w:rsidR="00692B59">
              <w:rPr>
                <w:noProof/>
                <w:webHidden/>
              </w:rPr>
              <w:fldChar w:fldCharType="end"/>
            </w:r>
          </w:hyperlink>
        </w:p>
        <w:p w14:paraId="58D83D6D" w14:textId="4A5D60E7" w:rsidR="00692B59" w:rsidRDefault="00992553">
          <w:pPr>
            <w:pStyle w:val="20"/>
            <w:rPr>
              <w:rFonts w:asciiTheme="minorHAnsi" w:eastAsiaTheme="minorEastAsia" w:hAnsiTheme="minorHAnsi" w:cstheme="minorBidi"/>
              <w:noProof/>
              <w:szCs w:val="22"/>
            </w:rPr>
          </w:pPr>
          <w:hyperlink w:anchor="_Toc503198122" w:history="1">
            <w:r w:rsidR="00692B59" w:rsidRPr="003A5D5C">
              <w:rPr>
                <w:rStyle w:val="ac"/>
                <w:noProof/>
              </w:rPr>
              <w:t>21.1</w:t>
            </w:r>
            <w:r w:rsidR="00692B59">
              <w:rPr>
                <w:rFonts w:asciiTheme="minorHAnsi" w:eastAsiaTheme="minorEastAsia" w:hAnsiTheme="minorHAnsi" w:cstheme="minorBidi"/>
                <w:noProof/>
                <w:szCs w:val="22"/>
              </w:rPr>
              <w:tab/>
            </w:r>
            <w:r w:rsidR="00692B59" w:rsidRPr="003A5D5C">
              <w:rPr>
                <w:rStyle w:val="ac"/>
                <w:noProof/>
                <w:shd w:val="clear" w:color="auto" w:fill="FFFFFF"/>
              </w:rPr>
              <w:t>Hawkular OpenShift Agent</w:t>
            </w:r>
            <w:r w:rsidR="00692B59" w:rsidRPr="003A5D5C">
              <w:rPr>
                <w:rStyle w:val="ac"/>
                <w:noProof/>
                <w:shd w:val="clear" w:color="auto" w:fill="FFFFFF"/>
              </w:rPr>
              <w:t>（没成功）</w:t>
            </w:r>
            <w:r w:rsidR="00692B59">
              <w:rPr>
                <w:noProof/>
                <w:webHidden/>
              </w:rPr>
              <w:tab/>
            </w:r>
            <w:r w:rsidR="00692B59">
              <w:rPr>
                <w:noProof/>
                <w:webHidden/>
              </w:rPr>
              <w:fldChar w:fldCharType="begin"/>
            </w:r>
            <w:r w:rsidR="00692B59">
              <w:rPr>
                <w:noProof/>
                <w:webHidden/>
              </w:rPr>
              <w:instrText xml:space="preserve"> PAGEREF _Toc503198122 \h </w:instrText>
            </w:r>
            <w:r w:rsidR="00692B59">
              <w:rPr>
                <w:noProof/>
                <w:webHidden/>
              </w:rPr>
            </w:r>
            <w:r w:rsidR="00692B59">
              <w:rPr>
                <w:noProof/>
                <w:webHidden/>
              </w:rPr>
              <w:fldChar w:fldCharType="separate"/>
            </w:r>
            <w:r w:rsidR="00692B59">
              <w:rPr>
                <w:noProof/>
                <w:webHidden/>
              </w:rPr>
              <w:t>98</w:t>
            </w:r>
            <w:r w:rsidR="00692B59">
              <w:rPr>
                <w:noProof/>
                <w:webHidden/>
              </w:rPr>
              <w:fldChar w:fldCharType="end"/>
            </w:r>
          </w:hyperlink>
        </w:p>
        <w:p w14:paraId="7AB95F7A" w14:textId="32CF9E4B" w:rsidR="00692B59" w:rsidRDefault="00992553">
          <w:pPr>
            <w:pStyle w:val="20"/>
            <w:rPr>
              <w:rFonts w:asciiTheme="minorHAnsi" w:eastAsiaTheme="minorEastAsia" w:hAnsiTheme="minorHAnsi" w:cstheme="minorBidi"/>
              <w:noProof/>
              <w:szCs w:val="22"/>
            </w:rPr>
          </w:pPr>
          <w:hyperlink w:anchor="_Toc503198123" w:history="1">
            <w:r w:rsidR="00692B59" w:rsidRPr="003A5D5C">
              <w:rPr>
                <w:rStyle w:val="ac"/>
                <w:noProof/>
              </w:rPr>
              <w:t>21.2</w:t>
            </w:r>
            <w:r w:rsidR="00692B59">
              <w:rPr>
                <w:rFonts w:asciiTheme="minorHAnsi" w:eastAsiaTheme="minorEastAsia" w:hAnsiTheme="minorHAnsi" w:cstheme="minorBidi"/>
                <w:noProof/>
                <w:szCs w:val="22"/>
              </w:rPr>
              <w:tab/>
            </w:r>
            <w:r w:rsidR="00692B59" w:rsidRPr="003A5D5C">
              <w:rPr>
                <w:rStyle w:val="ac"/>
                <w:noProof/>
              </w:rPr>
              <w:t>安装方式</w:t>
            </w:r>
            <w:r w:rsidR="00692B59">
              <w:rPr>
                <w:noProof/>
                <w:webHidden/>
              </w:rPr>
              <w:tab/>
            </w:r>
            <w:r w:rsidR="00692B59">
              <w:rPr>
                <w:noProof/>
                <w:webHidden/>
              </w:rPr>
              <w:fldChar w:fldCharType="begin"/>
            </w:r>
            <w:r w:rsidR="00692B59">
              <w:rPr>
                <w:noProof/>
                <w:webHidden/>
              </w:rPr>
              <w:instrText xml:space="preserve"> PAGEREF _Toc503198123 \h </w:instrText>
            </w:r>
            <w:r w:rsidR="00692B59">
              <w:rPr>
                <w:noProof/>
                <w:webHidden/>
              </w:rPr>
            </w:r>
            <w:r w:rsidR="00692B59">
              <w:rPr>
                <w:noProof/>
                <w:webHidden/>
              </w:rPr>
              <w:fldChar w:fldCharType="separate"/>
            </w:r>
            <w:r w:rsidR="00692B59">
              <w:rPr>
                <w:noProof/>
                <w:webHidden/>
              </w:rPr>
              <w:t>99</w:t>
            </w:r>
            <w:r w:rsidR="00692B59">
              <w:rPr>
                <w:noProof/>
                <w:webHidden/>
              </w:rPr>
              <w:fldChar w:fldCharType="end"/>
            </w:r>
          </w:hyperlink>
        </w:p>
        <w:p w14:paraId="3490C634" w14:textId="1DED2A81" w:rsidR="00692B59" w:rsidRDefault="00992553">
          <w:pPr>
            <w:pStyle w:val="20"/>
            <w:rPr>
              <w:rFonts w:asciiTheme="minorHAnsi" w:eastAsiaTheme="minorEastAsia" w:hAnsiTheme="minorHAnsi" w:cstheme="minorBidi"/>
              <w:noProof/>
              <w:szCs w:val="22"/>
            </w:rPr>
          </w:pPr>
          <w:hyperlink w:anchor="_Toc503198124" w:history="1">
            <w:r w:rsidR="00692B59" w:rsidRPr="003A5D5C">
              <w:rPr>
                <w:rStyle w:val="ac"/>
                <w:noProof/>
              </w:rPr>
              <w:t>21.3</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ManageIQ</w:t>
            </w:r>
            <w:r w:rsidR="00692B59">
              <w:rPr>
                <w:noProof/>
                <w:webHidden/>
              </w:rPr>
              <w:tab/>
            </w:r>
            <w:r w:rsidR="00692B59">
              <w:rPr>
                <w:noProof/>
                <w:webHidden/>
              </w:rPr>
              <w:fldChar w:fldCharType="begin"/>
            </w:r>
            <w:r w:rsidR="00692B59">
              <w:rPr>
                <w:noProof/>
                <w:webHidden/>
              </w:rPr>
              <w:instrText xml:space="preserve"> PAGEREF _Toc503198124 \h </w:instrText>
            </w:r>
            <w:r w:rsidR="00692B59">
              <w:rPr>
                <w:noProof/>
                <w:webHidden/>
              </w:rPr>
            </w:r>
            <w:r w:rsidR="00692B59">
              <w:rPr>
                <w:noProof/>
                <w:webHidden/>
              </w:rPr>
              <w:fldChar w:fldCharType="separate"/>
            </w:r>
            <w:r w:rsidR="00692B59">
              <w:rPr>
                <w:noProof/>
                <w:webHidden/>
              </w:rPr>
              <w:t>102</w:t>
            </w:r>
            <w:r w:rsidR="00692B59">
              <w:rPr>
                <w:noProof/>
                <w:webHidden/>
              </w:rPr>
              <w:fldChar w:fldCharType="end"/>
            </w:r>
          </w:hyperlink>
        </w:p>
        <w:p w14:paraId="31108E89" w14:textId="26E719E5"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5" w:history="1">
            <w:r w:rsidR="00692B59" w:rsidRPr="003A5D5C">
              <w:rPr>
                <w:rStyle w:val="ac"/>
                <w:noProof/>
              </w:rPr>
              <w:t>21.3.1</w:t>
            </w:r>
            <w:r w:rsidR="00692B59">
              <w:rPr>
                <w:rFonts w:asciiTheme="minorHAnsi" w:eastAsiaTheme="minorEastAsia" w:hAnsiTheme="minorHAnsi" w:cstheme="minorBidi"/>
                <w:noProof/>
                <w:szCs w:val="22"/>
              </w:rPr>
              <w:tab/>
            </w:r>
            <w:r w:rsidR="00692B59" w:rsidRPr="003A5D5C">
              <w:rPr>
                <w:rStyle w:val="ac"/>
                <w:noProof/>
              </w:rPr>
              <w:t>必要配置</w:t>
            </w:r>
            <w:r w:rsidR="00692B59">
              <w:rPr>
                <w:noProof/>
                <w:webHidden/>
              </w:rPr>
              <w:tab/>
            </w:r>
            <w:r w:rsidR="00692B59">
              <w:rPr>
                <w:noProof/>
                <w:webHidden/>
              </w:rPr>
              <w:fldChar w:fldCharType="begin"/>
            </w:r>
            <w:r w:rsidR="00692B59">
              <w:rPr>
                <w:noProof/>
                <w:webHidden/>
              </w:rPr>
              <w:instrText xml:space="preserve"> PAGEREF _Toc503198125 \h </w:instrText>
            </w:r>
            <w:r w:rsidR="00692B59">
              <w:rPr>
                <w:noProof/>
                <w:webHidden/>
              </w:rPr>
            </w:r>
            <w:r w:rsidR="00692B59">
              <w:rPr>
                <w:noProof/>
                <w:webHidden/>
              </w:rPr>
              <w:fldChar w:fldCharType="separate"/>
            </w:r>
            <w:r w:rsidR="00692B59">
              <w:rPr>
                <w:noProof/>
                <w:webHidden/>
              </w:rPr>
              <w:t>103</w:t>
            </w:r>
            <w:r w:rsidR="00692B59">
              <w:rPr>
                <w:noProof/>
                <w:webHidden/>
              </w:rPr>
              <w:fldChar w:fldCharType="end"/>
            </w:r>
          </w:hyperlink>
        </w:p>
        <w:p w14:paraId="6338E8D9" w14:textId="6A6AD4B6"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6" w:history="1">
            <w:r w:rsidR="00692B59" w:rsidRPr="003A5D5C">
              <w:rPr>
                <w:rStyle w:val="ac"/>
                <w:noProof/>
              </w:rPr>
              <w:t>21.3.2</w:t>
            </w:r>
            <w:r w:rsidR="00692B59">
              <w:rPr>
                <w:rFonts w:asciiTheme="minorHAnsi" w:eastAsiaTheme="minorEastAsia" w:hAnsiTheme="minorHAnsi" w:cstheme="minorBidi"/>
                <w:noProof/>
                <w:szCs w:val="22"/>
              </w:rPr>
              <w:tab/>
            </w:r>
            <w:r w:rsidR="00692B59" w:rsidRPr="003A5D5C">
              <w:rPr>
                <w:rStyle w:val="ac"/>
                <w:noProof/>
              </w:rPr>
              <w:t>用户邮箱设置（可选）</w:t>
            </w:r>
            <w:r w:rsidR="00692B59">
              <w:rPr>
                <w:noProof/>
                <w:webHidden/>
              </w:rPr>
              <w:tab/>
            </w:r>
            <w:r w:rsidR="00692B59">
              <w:rPr>
                <w:noProof/>
                <w:webHidden/>
              </w:rPr>
              <w:fldChar w:fldCharType="begin"/>
            </w:r>
            <w:r w:rsidR="00692B59">
              <w:rPr>
                <w:noProof/>
                <w:webHidden/>
              </w:rPr>
              <w:instrText xml:space="preserve"> PAGEREF _Toc503198126 \h </w:instrText>
            </w:r>
            <w:r w:rsidR="00692B59">
              <w:rPr>
                <w:noProof/>
                <w:webHidden/>
              </w:rPr>
            </w:r>
            <w:r w:rsidR="00692B59">
              <w:rPr>
                <w:noProof/>
                <w:webHidden/>
              </w:rPr>
              <w:fldChar w:fldCharType="separate"/>
            </w:r>
            <w:r w:rsidR="00692B59">
              <w:rPr>
                <w:noProof/>
                <w:webHidden/>
              </w:rPr>
              <w:t>103</w:t>
            </w:r>
            <w:r w:rsidR="00692B59">
              <w:rPr>
                <w:noProof/>
                <w:webHidden/>
              </w:rPr>
              <w:fldChar w:fldCharType="end"/>
            </w:r>
          </w:hyperlink>
        </w:p>
        <w:p w14:paraId="1949A6D3" w14:textId="0DC05AB1"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7" w:history="1">
            <w:r w:rsidR="00692B59" w:rsidRPr="003A5D5C">
              <w:rPr>
                <w:rStyle w:val="ac"/>
                <w:noProof/>
              </w:rPr>
              <w:t>21.3.3</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SMTP</w:t>
            </w:r>
            <w:r w:rsidR="00692B59" w:rsidRPr="003A5D5C">
              <w:rPr>
                <w:rStyle w:val="ac"/>
                <w:noProof/>
              </w:rPr>
              <w:t>服务</w:t>
            </w:r>
            <w:r w:rsidR="00692B59">
              <w:rPr>
                <w:noProof/>
                <w:webHidden/>
              </w:rPr>
              <w:tab/>
            </w:r>
            <w:r w:rsidR="00692B59">
              <w:rPr>
                <w:noProof/>
                <w:webHidden/>
              </w:rPr>
              <w:fldChar w:fldCharType="begin"/>
            </w:r>
            <w:r w:rsidR="00692B59">
              <w:rPr>
                <w:noProof/>
                <w:webHidden/>
              </w:rPr>
              <w:instrText xml:space="preserve"> PAGEREF _Toc503198127 \h </w:instrText>
            </w:r>
            <w:r w:rsidR="00692B59">
              <w:rPr>
                <w:noProof/>
                <w:webHidden/>
              </w:rPr>
            </w:r>
            <w:r w:rsidR="00692B59">
              <w:rPr>
                <w:noProof/>
                <w:webHidden/>
              </w:rPr>
              <w:fldChar w:fldCharType="separate"/>
            </w:r>
            <w:r w:rsidR="00692B59">
              <w:rPr>
                <w:noProof/>
                <w:webHidden/>
              </w:rPr>
              <w:t>105</w:t>
            </w:r>
            <w:r w:rsidR="00692B59">
              <w:rPr>
                <w:noProof/>
                <w:webHidden/>
              </w:rPr>
              <w:fldChar w:fldCharType="end"/>
            </w:r>
          </w:hyperlink>
        </w:p>
        <w:p w14:paraId="3991A5E6" w14:textId="54F2F296" w:rsidR="00692B59" w:rsidRDefault="00992553">
          <w:pPr>
            <w:pStyle w:val="30"/>
            <w:tabs>
              <w:tab w:val="left" w:pos="1260"/>
              <w:tab w:val="right" w:leader="dot" w:pos="9678"/>
            </w:tabs>
            <w:rPr>
              <w:rFonts w:asciiTheme="minorHAnsi" w:eastAsiaTheme="minorEastAsia" w:hAnsiTheme="minorHAnsi" w:cstheme="minorBidi"/>
              <w:noProof/>
              <w:szCs w:val="22"/>
            </w:rPr>
          </w:pPr>
          <w:hyperlink w:anchor="_Toc503198128" w:history="1">
            <w:r w:rsidR="00692B59" w:rsidRPr="003A5D5C">
              <w:rPr>
                <w:rStyle w:val="ac"/>
                <w:noProof/>
              </w:rPr>
              <w:t>21.3.4</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ManageIQ</w:t>
            </w:r>
            <w:r w:rsidR="00692B59" w:rsidRPr="003A5D5C">
              <w:rPr>
                <w:rStyle w:val="ac"/>
                <w:noProof/>
              </w:rPr>
              <w:t>连接</w:t>
            </w:r>
            <w:r w:rsidR="00692B59" w:rsidRPr="003A5D5C">
              <w:rPr>
                <w:rStyle w:val="ac"/>
                <w:noProof/>
              </w:rPr>
              <w:t>Openshift</w:t>
            </w:r>
            <w:r w:rsidR="00692B59">
              <w:rPr>
                <w:noProof/>
                <w:webHidden/>
              </w:rPr>
              <w:tab/>
            </w:r>
            <w:r w:rsidR="00692B59">
              <w:rPr>
                <w:noProof/>
                <w:webHidden/>
              </w:rPr>
              <w:fldChar w:fldCharType="begin"/>
            </w:r>
            <w:r w:rsidR="00692B59">
              <w:rPr>
                <w:noProof/>
                <w:webHidden/>
              </w:rPr>
              <w:instrText xml:space="preserve"> PAGEREF _Toc503198128 \h </w:instrText>
            </w:r>
            <w:r w:rsidR="00692B59">
              <w:rPr>
                <w:noProof/>
                <w:webHidden/>
              </w:rPr>
            </w:r>
            <w:r w:rsidR="00692B59">
              <w:rPr>
                <w:noProof/>
                <w:webHidden/>
              </w:rPr>
              <w:fldChar w:fldCharType="separate"/>
            </w:r>
            <w:r w:rsidR="00692B59">
              <w:rPr>
                <w:noProof/>
                <w:webHidden/>
              </w:rPr>
              <w:t>106</w:t>
            </w:r>
            <w:r w:rsidR="00692B59">
              <w:rPr>
                <w:noProof/>
                <w:webHidden/>
              </w:rPr>
              <w:fldChar w:fldCharType="end"/>
            </w:r>
          </w:hyperlink>
        </w:p>
        <w:p w14:paraId="239639B4" w14:textId="34F05620"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29" w:history="1">
            <w:r w:rsidR="00692B59" w:rsidRPr="003A5D5C">
              <w:rPr>
                <w:rStyle w:val="ac"/>
                <w:noProof/>
              </w:rPr>
              <w:t>22</w:t>
            </w:r>
            <w:r w:rsidR="00692B59">
              <w:rPr>
                <w:rFonts w:asciiTheme="minorHAnsi" w:eastAsiaTheme="minorEastAsia" w:hAnsiTheme="minorHAnsi" w:cstheme="minorBidi"/>
                <w:noProof/>
                <w:szCs w:val="22"/>
              </w:rPr>
              <w:tab/>
            </w:r>
            <w:r w:rsidR="00692B59" w:rsidRPr="003A5D5C">
              <w:rPr>
                <w:rStyle w:val="ac"/>
                <w:noProof/>
              </w:rPr>
              <w:t>以</w:t>
            </w:r>
            <w:r w:rsidR="00692B59" w:rsidRPr="003A5D5C">
              <w:rPr>
                <w:rStyle w:val="ac"/>
                <w:noProof/>
              </w:rPr>
              <w:t xml:space="preserve">Dockerfile </w:t>
            </w:r>
            <w:r w:rsidR="00692B59" w:rsidRPr="003A5D5C">
              <w:rPr>
                <w:rStyle w:val="ac"/>
                <w:noProof/>
              </w:rPr>
              <w:t>构建</w:t>
            </w:r>
            <w:r w:rsidR="00692B59">
              <w:rPr>
                <w:noProof/>
                <w:webHidden/>
              </w:rPr>
              <w:tab/>
            </w:r>
            <w:r w:rsidR="00692B59">
              <w:rPr>
                <w:noProof/>
                <w:webHidden/>
              </w:rPr>
              <w:fldChar w:fldCharType="begin"/>
            </w:r>
            <w:r w:rsidR="00692B59">
              <w:rPr>
                <w:noProof/>
                <w:webHidden/>
              </w:rPr>
              <w:instrText xml:space="preserve"> PAGEREF _Toc503198129 \h </w:instrText>
            </w:r>
            <w:r w:rsidR="00692B59">
              <w:rPr>
                <w:noProof/>
                <w:webHidden/>
              </w:rPr>
            </w:r>
            <w:r w:rsidR="00692B59">
              <w:rPr>
                <w:noProof/>
                <w:webHidden/>
              </w:rPr>
              <w:fldChar w:fldCharType="separate"/>
            </w:r>
            <w:r w:rsidR="00692B59">
              <w:rPr>
                <w:noProof/>
                <w:webHidden/>
              </w:rPr>
              <w:t>110</w:t>
            </w:r>
            <w:r w:rsidR="00692B59">
              <w:rPr>
                <w:noProof/>
                <w:webHidden/>
              </w:rPr>
              <w:fldChar w:fldCharType="end"/>
            </w:r>
          </w:hyperlink>
        </w:p>
        <w:p w14:paraId="55307D5D" w14:textId="4D43B090"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30" w:history="1">
            <w:r w:rsidR="00692B59" w:rsidRPr="003A5D5C">
              <w:rPr>
                <w:rStyle w:val="ac"/>
                <w:noProof/>
              </w:rPr>
              <w:t>23</w:t>
            </w:r>
            <w:r w:rsidR="00692B59">
              <w:rPr>
                <w:rFonts w:asciiTheme="minorHAnsi" w:eastAsiaTheme="minorEastAsia" w:hAnsiTheme="minorHAnsi" w:cstheme="minorBidi"/>
                <w:noProof/>
                <w:szCs w:val="22"/>
              </w:rPr>
              <w:tab/>
            </w:r>
            <w:r w:rsidR="00692B59" w:rsidRPr="003A5D5C">
              <w:rPr>
                <w:rStyle w:val="ac"/>
                <w:noProof/>
              </w:rPr>
              <w:t>Openshift ansible</w:t>
            </w:r>
            <w:r w:rsidR="00692B59" w:rsidRPr="003A5D5C">
              <w:rPr>
                <w:rStyle w:val="ac"/>
                <w:noProof/>
              </w:rPr>
              <w:t>集群部署</w:t>
            </w:r>
            <w:r w:rsidR="00692B59">
              <w:rPr>
                <w:noProof/>
                <w:webHidden/>
              </w:rPr>
              <w:tab/>
            </w:r>
            <w:r w:rsidR="00692B59">
              <w:rPr>
                <w:noProof/>
                <w:webHidden/>
              </w:rPr>
              <w:fldChar w:fldCharType="begin"/>
            </w:r>
            <w:r w:rsidR="00692B59">
              <w:rPr>
                <w:noProof/>
                <w:webHidden/>
              </w:rPr>
              <w:instrText xml:space="preserve"> PAGEREF _Toc503198130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404643DC" w14:textId="69D6F539" w:rsidR="00692B59" w:rsidRDefault="00992553">
          <w:pPr>
            <w:pStyle w:val="20"/>
            <w:rPr>
              <w:rFonts w:asciiTheme="minorHAnsi" w:eastAsiaTheme="minorEastAsia" w:hAnsiTheme="minorHAnsi" w:cstheme="minorBidi"/>
              <w:noProof/>
              <w:szCs w:val="22"/>
            </w:rPr>
          </w:pPr>
          <w:hyperlink w:anchor="_Toc503198131" w:history="1">
            <w:r w:rsidR="00692B59" w:rsidRPr="003A5D5C">
              <w:rPr>
                <w:rStyle w:val="ac"/>
                <w:noProof/>
              </w:rPr>
              <w:t>23.1</w:t>
            </w:r>
            <w:r w:rsidR="00692B59">
              <w:rPr>
                <w:rFonts w:asciiTheme="minorHAnsi" w:eastAsiaTheme="minorEastAsia" w:hAnsiTheme="minorHAnsi" w:cstheme="minorBidi"/>
                <w:noProof/>
                <w:szCs w:val="22"/>
              </w:rPr>
              <w:tab/>
            </w:r>
            <w:r w:rsidR="00692B59" w:rsidRPr="003A5D5C">
              <w:rPr>
                <w:rStyle w:val="ac"/>
                <w:noProof/>
              </w:rPr>
              <w:t>Openshift</w:t>
            </w:r>
            <w:r w:rsidR="00692B59" w:rsidRPr="003A5D5C">
              <w:rPr>
                <w:rStyle w:val="ac"/>
                <w:noProof/>
              </w:rPr>
              <w:t>版本</w:t>
            </w:r>
            <w:r w:rsidR="00692B59">
              <w:rPr>
                <w:noProof/>
                <w:webHidden/>
              </w:rPr>
              <w:tab/>
            </w:r>
            <w:r w:rsidR="00692B59">
              <w:rPr>
                <w:noProof/>
                <w:webHidden/>
              </w:rPr>
              <w:fldChar w:fldCharType="begin"/>
            </w:r>
            <w:r w:rsidR="00692B59">
              <w:rPr>
                <w:noProof/>
                <w:webHidden/>
              </w:rPr>
              <w:instrText xml:space="preserve"> PAGEREF _Toc503198131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62A6180D" w14:textId="0D1D1593" w:rsidR="00692B59" w:rsidRDefault="00992553">
          <w:pPr>
            <w:pStyle w:val="20"/>
            <w:rPr>
              <w:rFonts w:asciiTheme="minorHAnsi" w:eastAsiaTheme="minorEastAsia" w:hAnsiTheme="minorHAnsi" w:cstheme="minorBidi"/>
              <w:noProof/>
              <w:szCs w:val="22"/>
            </w:rPr>
          </w:pPr>
          <w:hyperlink w:anchor="_Toc503198132" w:history="1">
            <w:r w:rsidR="00692B59" w:rsidRPr="003A5D5C">
              <w:rPr>
                <w:rStyle w:val="ac"/>
                <w:noProof/>
              </w:rPr>
              <w:t>23.2</w:t>
            </w:r>
            <w:r w:rsidR="00692B59">
              <w:rPr>
                <w:rFonts w:asciiTheme="minorHAnsi" w:eastAsiaTheme="minorEastAsia" w:hAnsiTheme="minorHAnsi" w:cstheme="minorBidi"/>
                <w:noProof/>
                <w:szCs w:val="22"/>
              </w:rPr>
              <w:tab/>
            </w:r>
            <w:r w:rsidR="00692B59" w:rsidRPr="003A5D5C">
              <w:rPr>
                <w:rStyle w:val="ac"/>
                <w:noProof/>
              </w:rPr>
              <w:t>服务器计划</w:t>
            </w:r>
            <w:r w:rsidR="00692B59">
              <w:rPr>
                <w:noProof/>
                <w:webHidden/>
              </w:rPr>
              <w:tab/>
            </w:r>
            <w:r w:rsidR="00692B59">
              <w:rPr>
                <w:noProof/>
                <w:webHidden/>
              </w:rPr>
              <w:fldChar w:fldCharType="begin"/>
            </w:r>
            <w:r w:rsidR="00692B59">
              <w:rPr>
                <w:noProof/>
                <w:webHidden/>
              </w:rPr>
              <w:instrText xml:space="preserve"> PAGEREF _Toc503198132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18F58F5B" w14:textId="22D02E23" w:rsidR="00692B59" w:rsidRDefault="00992553">
          <w:pPr>
            <w:pStyle w:val="20"/>
            <w:rPr>
              <w:rFonts w:asciiTheme="minorHAnsi" w:eastAsiaTheme="minorEastAsia" w:hAnsiTheme="minorHAnsi" w:cstheme="minorBidi"/>
              <w:noProof/>
              <w:szCs w:val="22"/>
            </w:rPr>
          </w:pPr>
          <w:hyperlink w:anchor="_Toc503198133" w:history="1">
            <w:r w:rsidR="00692B59" w:rsidRPr="003A5D5C">
              <w:rPr>
                <w:rStyle w:val="ac"/>
                <w:noProof/>
              </w:rPr>
              <w:t>23.3</w:t>
            </w:r>
            <w:r w:rsidR="00692B59">
              <w:rPr>
                <w:rFonts w:asciiTheme="minorHAnsi" w:eastAsiaTheme="minorEastAsia" w:hAnsiTheme="minorHAnsi" w:cstheme="minorBidi"/>
                <w:noProof/>
                <w:szCs w:val="22"/>
              </w:rPr>
              <w:tab/>
            </w:r>
            <w:r w:rsidR="00692B59" w:rsidRPr="003A5D5C">
              <w:rPr>
                <w:rStyle w:val="ac"/>
                <w:noProof/>
              </w:rPr>
              <w:t>修改</w:t>
            </w:r>
            <w:r w:rsidR="00692B59" w:rsidRPr="003A5D5C">
              <w:rPr>
                <w:rStyle w:val="ac"/>
                <w:noProof/>
              </w:rPr>
              <w:t>host</w:t>
            </w:r>
            <w:r w:rsidR="00692B59">
              <w:rPr>
                <w:noProof/>
                <w:webHidden/>
              </w:rPr>
              <w:tab/>
            </w:r>
            <w:r w:rsidR="00692B59">
              <w:rPr>
                <w:noProof/>
                <w:webHidden/>
              </w:rPr>
              <w:fldChar w:fldCharType="begin"/>
            </w:r>
            <w:r w:rsidR="00692B59">
              <w:rPr>
                <w:noProof/>
                <w:webHidden/>
              </w:rPr>
              <w:instrText xml:space="preserve"> PAGEREF _Toc503198133 \h </w:instrText>
            </w:r>
            <w:r w:rsidR="00692B59">
              <w:rPr>
                <w:noProof/>
                <w:webHidden/>
              </w:rPr>
            </w:r>
            <w:r w:rsidR="00692B59">
              <w:rPr>
                <w:noProof/>
                <w:webHidden/>
              </w:rPr>
              <w:fldChar w:fldCharType="separate"/>
            </w:r>
            <w:r w:rsidR="00692B59">
              <w:rPr>
                <w:noProof/>
                <w:webHidden/>
              </w:rPr>
              <w:t>111</w:t>
            </w:r>
            <w:r w:rsidR="00692B59">
              <w:rPr>
                <w:noProof/>
                <w:webHidden/>
              </w:rPr>
              <w:fldChar w:fldCharType="end"/>
            </w:r>
          </w:hyperlink>
        </w:p>
        <w:p w14:paraId="1F89475D" w14:textId="7F7A8753" w:rsidR="00692B59" w:rsidRDefault="00992553">
          <w:pPr>
            <w:pStyle w:val="20"/>
            <w:rPr>
              <w:rFonts w:asciiTheme="minorHAnsi" w:eastAsiaTheme="minorEastAsia" w:hAnsiTheme="minorHAnsi" w:cstheme="minorBidi"/>
              <w:noProof/>
              <w:szCs w:val="22"/>
            </w:rPr>
          </w:pPr>
          <w:hyperlink w:anchor="_Toc503198134" w:history="1">
            <w:r w:rsidR="00692B59" w:rsidRPr="003A5D5C">
              <w:rPr>
                <w:rStyle w:val="ac"/>
                <w:noProof/>
              </w:rPr>
              <w:t>23.4</w:t>
            </w:r>
            <w:r w:rsidR="00692B59">
              <w:rPr>
                <w:rFonts w:asciiTheme="minorHAnsi" w:eastAsiaTheme="minorEastAsia" w:hAnsiTheme="minorHAnsi" w:cstheme="minorBidi"/>
                <w:noProof/>
                <w:szCs w:val="22"/>
              </w:rPr>
              <w:tab/>
            </w:r>
            <w:r w:rsidR="00692B59" w:rsidRPr="003A5D5C">
              <w:rPr>
                <w:rStyle w:val="ac"/>
                <w:noProof/>
              </w:rPr>
              <w:t>开启</w:t>
            </w:r>
            <w:r w:rsidR="00692B59" w:rsidRPr="003A5D5C">
              <w:rPr>
                <w:rStyle w:val="ac"/>
                <w:noProof/>
              </w:rPr>
              <w:t>SELINUX</w:t>
            </w:r>
            <w:r w:rsidR="00692B59">
              <w:rPr>
                <w:noProof/>
                <w:webHidden/>
              </w:rPr>
              <w:tab/>
            </w:r>
            <w:r w:rsidR="00692B59">
              <w:rPr>
                <w:noProof/>
                <w:webHidden/>
              </w:rPr>
              <w:fldChar w:fldCharType="begin"/>
            </w:r>
            <w:r w:rsidR="00692B59">
              <w:rPr>
                <w:noProof/>
                <w:webHidden/>
              </w:rPr>
              <w:instrText xml:space="preserve"> PAGEREF _Toc503198134 \h </w:instrText>
            </w:r>
            <w:r w:rsidR="00692B59">
              <w:rPr>
                <w:noProof/>
                <w:webHidden/>
              </w:rPr>
            </w:r>
            <w:r w:rsidR="00692B59">
              <w:rPr>
                <w:noProof/>
                <w:webHidden/>
              </w:rPr>
              <w:fldChar w:fldCharType="separate"/>
            </w:r>
            <w:r w:rsidR="00692B59">
              <w:rPr>
                <w:noProof/>
                <w:webHidden/>
              </w:rPr>
              <w:t>112</w:t>
            </w:r>
            <w:r w:rsidR="00692B59">
              <w:rPr>
                <w:noProof/>
                <w:webHidden/>
              </w:rPr>
              <w:fldChar w:fldCharType="end"/>
            </w:r>
          </w:hyperlink>
        </w:p>
        <w:p w14:paraId="70838230" w14:textId="137467BB" w:rsidR="00692B59" w:rsidRDefault="00992553">
          <w:pPr>
            <w:pStyle w:val="20"/>
            <w:rPr>
              <w:rFonts w:asciiTheme="minorHAnsi" w:eastAsiaTheme="minorEastAsia" w:hAnsiTheme="minorHAnsi" w:cstheme="minorBidi"/>
              <w:noProof/>
              <w:szCs w:val="22"/>
            </w:rPr>
          </w:pPr>
          <w:hyperlink w:anchor="_Toc503198135" w:history="1">
            <w:r w:rsidR="00692B59" w:rsidRPr="003A5D5C">
              <w:rPr>
                <w:rStyle w:val="ac"/>
                <w:noProof/>
              </w:rPr>
              <w:t>23.5</w:t>
            </w:r>
            <w:r w:rsidR="00692B59">
              <w:rPr>
                <w:rFonts w:asciiTheme="minorHAnsi" w:eastAsiaTheme="minorEastAsia" w:hAnsiTheme="minorHAnsi" w:cstheme="minorBidi"/>
                <w:noProof/>
                <w:szCs w:val="22"/>
              </w:rPr>
              <w:tab/>
            </w:r>
            <w:r w:rsidR="00692B59" w:rsidRPr="003A5D5C">
              <w:rPr>
                <w:rStyle w:val="ac"/>
                <w:noProof/>
              </w:rPr>
              <w:t>安装依赖包</w:t>
            </w:r>
            <w:r w:rsidR="00692B59">
              <w:rPr>
                <w:noProof/>
                <w:webHidden/>
              </w:rPr>
              <w:tab/>
            </w:r>
            <w:r w:rsidR="00692B59">
              <w:rPr>
                <w:noProof/>
                <w:webHidden/>
              </w:rPr>
              <w:fldChar w:fldCharType="begin"/>
            </w:r>
            <w:r w:rsidR="00692B59">
              <w:rPr>
                <w:noProof/>
                <w:webHidden/>
              </w:rPr>
              <w:instrText xml:space="preserve"> PAGEREF _Toc503198135 \h </w:instrText>
            </w:r>
            <w:r w:rsidR="00692B59">
              <w:rPr>
                <w:noProof/>
                <w:webHidden/>
              </w:rPr>
            </w:r>
            <w:r w:rsidR="00692B59">
              <w:rPr>
                <w:noProof/>
                <w:webHidden/>
              </w:rPr>
              <w:fldChar w:fldCharType="separate"/>
            </w:r>
            <w:r w:rsidR="00692B59">
              <w:rPr>
                <w:noProof/>
                <w:webHidden/>
              </w:rPr>
              <w:t>112</w:t>
            </w:r>
            <w:r w:rsidR="00692B59">
              <w:rPr>
                <w:noProof/>
                <w:webHidden/>
              </w:rPr>
              <w:fldChar w:fldCharType="end"/>
            </w:r>
          </w:hyperlink>
        </w:p>
        <w:p w14:paraId="00266F9D" w14:textId="5919E9E6" w:rsidR="00692B59" w:rsidRDefault="00992553">
          <w:pPr>
            <w:pStyle w:val="20"/>
            <w:rPr>
              <w:rFonts w:asciiTheme="minorHAnsi" w:eastAsiaTheme="minorEastAsia" w:hAnsiTheme="minorHAnsi" w:cstheme="minorBidi"/>
              <w:noProof/>
              <w:szCs w:val="22"/>
            </w:rPr>
          </w:pPr>
          <w:hyperlink w:anchor="_Toc503198136" w:history="1">
            <w:r w:rsidR="00692B59" w:rsidRPr="003A5D5C">
              <w:rPr>
                <w:rStyle w:val="ac"/>
                <w:noProof/>
              </w:rPr>
              <w:t>23.6</w:t>
            </w:r>
            <w:r w:rsidR="00692B59">
              <w:rPr>
                <w:rFonts w:asciiTheme="minorHAnsi" w:eastAsiaTheme="minorEastAsia" w:hAnsiTheme="minorHAnsi" w:cstheme="minorBidi"/>
                <w:noProof/>
                <w:szCs w:val="22"/>
              </w:rPr>
              <w:tab/>
            </w:r>
            <w:r w:rsidR="00692B59" w:rsidRPr="003A5D5C">
              <w:rPr>
                <w:rStyle w:val="ac"/>
                <w:noProof/>
              </w:rPr>
              <w:t>配置</w:t>
            </w:r>
            <w:r w:rsidR="00692B59" w:rsidRPr="003A5D5C">
              <w:rPr>
                <w:rStyle w:val="ac"/>
                <w:noProof/>
              </w:rPr>
              <w:t>ansible</w:t>
            </w:r>
            <w:r w:rsidR="00692B59">
              <w:rPr>
                <w:noProof/>
                <w:webHidden/>
              </w:rPr>
              <w:tab/>
            </w:r>
            <w:r w:rsidR="00692B59">
              <w:rPr>
                <w:noProof/>
                <w:webHidden/>
              </w:rPr>
              <w:fldChar w:fldCharType="begin"/>
            </w:r>
            <w:r w:rsidR="00692B59">
              <w:rPr>
                <w:noProof/>
                <w:webHidden/>
              </w:rPr>
              <w:instrText xml:space="preserve"> PAGEREF _Toc503198136 \h </w:instrText>
            </w:r>
            <w:r w:rsidR="00692B59">
              <w:rPr>
                <w:noProof/>
                <w:webHidden/>
              </w:rPr>
            </w:r>
            <w:r w:rsidR="00692B59">
              <w:rPr>
                <w:noProof/>
                <w:webHidden/>
              </w:rPr>
              <w:fldChar w:fldCharType="separate"/>
            </w:r>
            <w:r w:rsidR="00692B59">
              <w:rPr>
                <w:noProof/>
                <w:webHidden/>
              </w:rPr>
              <w:t>115</w:t>
            </w:r>
            <w:r w:rsidR="00692B59">
              <w:rPr>
                <w:noProof/>
                <w:webHidden/>
              </w:rPr>
              <w:fldChar w:fldCharType="end"/>
            </w:r>
          </w:hyperlink>
        </w:p>
        <w:p w14:paraId="5D949D65" w14:textId="28D0A043" w:rsidR="00692B59" w:rsidRDefault="00992553">
          <w:pPr>
            <w:pStyle w:val="20"/>
            <w:rPr>
              <w:rFonts w:asciiTheme="minorHAnsi" w:eastAsiaTheme="minorEastAsia" w:hAnsiTheme="minorHAnsi" w:cstheme="minorBidi"/>
              <w:noProof/>
              <w:szCs w:val="22"/>
            </w:rPr>
          </w:pPr>
          <w:hyperlink w:anchor="_Toc503198137" w:history="1">
            <w:r w:rsidR="00692B59" w:rsidRPr="003A5D5C">
              <w:rPr>
                <w:rStyle w:val="ac"/>
                <w:noProof/>
              </w:rPr>
              <w:t>23.7</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openshift</w:t>
            </w:r>
            <w:r w:rsidR="00692B59">
              <w:rPr>
                <w:noProof/>
                <w:webHidden/>
              </w:rPr>
              <w:tab/>
            </w:r>
            <w:r w:rsidR="00692B59">
              <w:rPr>
                <w:noProof/>
                <w:webHidden/>
              </w:rPr>
              <w:fldChar w:fldCharType="begin"/>
            </w:r>
            <w:r w:rsidR="00692B59">
              <w:rPr>
                <w:noProof/>
                <w:webHidden/>
              </w:rPr>
              <w:instrText xml:space="preserve"> PAGEREF _Toc503198137 \h </w:instrText>
            </w:r>
            <w:r w:rsidR="00692B59">
              <w:rPr>
                <w:noProof/>
                <w:webHidden/>
              </w:rPr>
            </w:r>
            <w:r w:rsidR="00692B59">
              <w:rPr>
                <w:noProof/>
                <w:webHidden/>
              </w:rPr>
              <w:fldChar w:fldCharType="separate"/>
            </w:r>
            <w:r w:rsidR="00692B59">
              <w:rPr>
                <w:noProof/>
                <w:webHidden/>
              </w:rPr>
              <w:t>116</w:t>
            </w:r>
            <w:r w:rsidR="00692B59">
              <w:rPr>
                <w:noProof/>
                <w:webHidden/>
              </w:rPr>
              <w:fldChar w:fldCharType="end"/>
            </w:r>
          </w:hyperlink>
        </w:p>
        <w:p w14:paraId="296710D9" w14:textId="0944B029" w:rsidR="00692B59" w:rsidRDefault="00992553">
          <w:pPr>
            <w:pStyle w:val="20"/>
            <w:rPr>
              <w:rFonts w:asciiTheme="minorHAnsi" w:eastAsiaTheme="minorEastAsia" w:hAnsiTheme="minorHAnsi" w:cstheme="minorBidi"/>
              <w:noProof/>
              <w:szCs w:val="22"/>
            </w:rPr>
          </w:pPr>
          <w:hyperlink w:anchor="_Toc503198138" w:history="1">
            <w:r w:rsidR="00692B59" w:rsidRPr="003A5D5C">
              <w:rPr>
                <w:rStyle w:val="ac"/>
                <w:noProof/>
              </w:rPr>
              <w:t>23.8</w:t>
            </w:r>
            <w:r w:rsidR="00692B59">
              <w:rPr>
                <w:rFonts w:asciiTheme="minorHAnsi" w:eastAsiaTheme="minorEastAsia" w:hAnsiTheme="minorHAnsi" w:cstheme="minorBidi"/>
                <w:noProof/>
                <w:szCs w:val="22"/>
              </w:rPr>
              <w:tab/>
            </w:r>
            <w:r w:rsidR="00692B59" w:rsidRPr="003A5D5C">
              <w:rPr>
                <w:rStyle w:val="ac"/>
                <w:noProof/>
              </w:rPr>
              <w:t>安装后的配置</w:t>
            </w:r>
            <w:r w:rsidR="00692B59">
              <w:rPr>
                <w:noProof/>
                <w:webHidden/>
              </w:rPr>
              <w:tab/>
            </w:r>
            <w:r w:rsidR="00692B59">
              <w:rPr>
                <w:noProof/>
                <w:webHidden/>
              </w:rPr>
              <w:fldChar w:fldCharType="begin"/>
            </w:r>
            <w:r w:rsidR="00692B59">
              <w:rPr>
                <w:noProof/>
                <w:webHidden/>
              </w:rPr>
              <w:instrText xml:space="preserve"> PAGEREF _Toc503198138 \h </w:instrText>
            </w:r>
            <w:r w:rsidR="00692B59">
              <w:rPr>
                <w:noProof/>
                <w:webHidden/>
              </w:rPr>
            </w:r>
            <w:r w:rsidR="00692B59">
              <w:rPr>
                <w:noProof/>
                <w:webHidden/>
              </w:rPr>
              <w:fldChar w:fldCharType="separate"/>
            </w:r>
            <w:r w:rsidR="00692B59">
              <w:rPr>
                <w:noProof/>
                <w:webHidden/>
              </w:rPr>
              <w:t>117</w:t>
            </w:r>
            <w:r w:rsidR="00692B59">
              <w:rPr>
                <w:noProof/>
                <w:webHidden/>
              </w:rPr>
              <w:fldChar w:fldCharType="end"/>
            </w:r>
          </w:hyperlink>
        </w:p>
        <w:p w14:paraId="71FE1EEF" w14:textId="38104E1D" w:rsidR="00692B59" w:rsidRDefault="00992553">
          <w:pPr>
            <w:pStyle w:val="20"/>
            <w:rPr>
              <w:rFonts w:asciiTheme="minorHAnsi" w:eastAsiaTheme="minorEastAsia" w:hAnsiTheme="minorHAnsi" w:cstheme="minorBidi"/>
              <w:noProof/>
              <w:szCs w:val="22"/>
            </w:rPr>
          </w:pPr>
          <w:hyperlink w:anchor="_Toc503198139" w:history="1">
            <w:r w:rsidR="00692B59" w:rsidRPr="003A5D5C">
              <w:rPr>
                <w:rStyle w:val="ac"/>
                <w:noProof/>
              </w:rPr>
              <w:t>23.9</w:t>
            </w:r>
            <w:r w:rsidR="00692B59">
              <w:rPr>
                <w:rFonts w:asciiTheme="minorHAnsi" w:eastAsiaTheme="minorEastAsia" w:hAnsiTheme="minorHAnsi" w:cstheme="minorBidi"/>
                <w:noProof/>
                <w:szCs w:val="22"/>
              </w:rPr>
              <w:tab/>
            </w:r>
            <w:r w:rsidR="00692B59" w:rsidRPr="003A5D5C">
              <w:rPr>
                <w:rStyle w:val="ac"/>
                <w:noProof/>
              </w:rPr>
              <w:t>访问</w:t>
            </w:r>
            <w:r w:rsidR="00692B59">
              <w:rPr>
                <w:noProof/>
                <w:webHidden/>
              </w:rPr>
              <w:tab/>
            </w:r>
            <w:r w:rsidR="00692B59">
              <w:rPr>
                <w:noProof/>
                <w:webHidden/>
              </w:rPr>
              <w:fldChar w:fldCharType="begin"/>
            </w:r>
            <w:r w:rsidR="00692B59">
              <w:rPr>
                <w:noProof/>
                <w:webHidden/>
              </w:rPr>
              <w:instrText xml:space="preserve"> PAGEREF _Toc503198139 \h </w:instrText>
            </w:r>
            <w:r w:rsidR="00692B59">
              <w:rPr>
                <w:noProof/>
                <w:webHidden/>
              </w:rPr>
            </w:r>
            <w:r w:rsidR="00692B59">
              <w:rPr>
                <w:noProof/>
                <w:webHidden/>
              </w:rPr>
              <w:fldChar w:fldCharType="separate"/>
            </w:r>
            <w:r w:rsidR="00692B59">
              <w:rPr>
                <w:noProof/>
                <w:webHidden/>
              </w:rPr>
              <w:t>118</w:t>
            </w:r>
            <w:r w:rsidR="00692B59">
              <w:rPr>
                <w:noProof/>
                <w:webHidden/>
              </w:rPr>
              <w:fldChar w:fldCharType="end"/>
            </w:r>
          </w:hyperlink>
        </w:p>
        <w:p w14:paraId="3CF5A951" w14:textId="2DF6BE79" w:rsidR="00692B59" w:rsidRDefault="00992553">
          <w:pPr>
            <w:pStyle w:val="20"/>
            <w:rPr>
              <w:rFonts w:asciiTheme="minorHAnsi" w:eastAsiaTheme="minorEastAsia" w:hAnsiTheme="minorHAnsi" w:cstheme="minorBidi"/>
              <w:noProof/>
              <w:szCs w:val="22"/>
            </w:rPr>
          </w:pPr>
          <w:hyperlink w:anchor="_Toc503198140" w:history="1">
            <w:r w:rsidR="00692B59" w:rsidRPr="003A5D5C">
              <w:rPr>
                <w:rStyle w:val="ac"/>
                <w:noProof/>
              </w:rPr>
              <w:t>23.10</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logging</w:t>
            </w:r>
            <w:r w:rsidR="00692B59" w:rsidRPr="003A5D5C">
              <w:rPr>
                <w:rStyle w:val="ac"/>
                <w:noProof/>
              </w:rPr>
              <w:t>（</w:t>
            </w:r>
            <w:r w:rsidR="00692B59" w:rsidRPr="003A5D5C">
              <w:rPr>
                <w:rStyle w:val="ac"/>
                <w:noProof/>
              </w:rPr>
              <w:t>EFK</w:t>
            </w:r>
            <w:r w:rsidR="00692B59" w:rsidRPr="003A5D5C">
              <w:rPr>
                <w:rStyle w:val="ac"/>
                <w:noProof/>
              </w:rPr>
              <w:t>）</w:t>
            </w:r>
            <w:r w:rsidR="00692B59">
              <w:rPr>
                <w:noProof/>
                <w:webHidden/>
              </w:rPr>
              <w:tab/>
            </w:r>
            <w:r w:rsidR="00692B59">
              <w:rPr>
                <w:noProof/>
                <w:webHidden/>
              </w:rPr>
              <w:fldChar w:fldCharType="begin"/>
            </w:r>
            <w:r w:rsidR="00692B59">
              <w:rPr>
                <w:noProof/>
                <w:webHidden/>
              </w:rPr>
              <w:instrText xml:space="preserve"> PAGEREF _Toc503198140 \h </w:instrText>
            </w:r>
            <w:r w:rsidR="00692B59">
              <w:rPr>
                <w:noProof/>
                <w:webHidden/>
              </w:rPr>
            </w:r>
            <w:r w:rsidR="00692B59">
              <w:rPr>
                <w:noProof/>
                <w:webHidden/>
              </w:rPr>
              <w:fldChar w:fldCharType="separate"/>
            </w:r>
            <w:r w:rsidR="00692B59">
              <w:rPr>
                <w:noProof/>
                <w:webHidden/>
              </w:rPr>
              <w:t>118</w:t>
            </w:r>
            <w:r w:rsidR="00692B59">
              <w:rPr>
                <w:noProof/>
                <w:webHidden/>
              </w:rPr>
              <w:fldChar w:fldCharType="end"/>
            </w:r>
          </w:hyperlink>
        </w:p>
        <w:p w14:paraId="376D50E2" w14:textId="2484E23A"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1" w:history="1">
            <w:r w:rsidR="00692B59" w:rsidRPr="003A5D5C">
              <w:rPr>
                <w:rStyle w:val="ac"/>
                <w:noProof/>
              </w:rPr>
              <w:t>23.10.1</w:t>
            </w:r>
            <w:r w:rsidR="00692B59">
              <w:rPr>
                <w:rFonts w:asciiTheme="minorHAnsi" w:eastAsiaTheme="minorEastAsia" w:hAnsiTheme="minorHAnsi" w:cstheme="minorBidi"/>
                <w:noProof/>
                <w:szCs w:val="22"/>
              </w:rPr>
              <w:tab/>
            </w:r>
            <w:r w:rsidR="00692B59" w:rsidRPr="003A5D5C">
              <w:rPr>
                <w:rStyle w:val="ac"/>
                <w:noProof/>
              </w:rPr>
              <w:t>安装</w:t>
            </w:r>
            <w:r w:rsidR="00692B59">
              <w:rPr>
                <w:noProof/>
                <w:webHidden/>
              </w:rPr>
              <w:tab/>
            </w:r>
            <w:r w:rsidR="00692B59">
              <w:rPr>
                <w:noProof/>
                <w:webHidden/>
              </w:rPr>
              <w:fldChar w:fldCharType="begin"/>
            </w:r>
            <w:r w:rsidR="00692B59">
              <w:rPr>
                <w:noProof/>
                <w:webHidden/>
              </w:rPr>
              <w:instrText xml:space="preserve"> PAGEREF _Toc503198141 \h </w:instrText>
            </w:r>
            <w:r w:rsidR="00692B59">
              <w:rPr>
                <w:noProof/>
                <w:webHidden/>
              </w:rPr>
            </w:r>
            <w:r w:rsidR="00692B59">
              <w:rPr>
                <w:noProof/>
                <w:webHidden/>
              </w:rPr>
              <w:fldChar w:fldCharType="separate"/>
            </w:r>
            <w:r w:rsidR="00692B59">
              <w:rPr>
                <w:noProof/>
                <w:webHidden/>
              </w:rPr>
              <w:t>118</w:t>
            </w:r>
            <w:r w:rsidR="00692B59">
              <w:rPr>
                <w:noProof/>
                <w:webHidden/>
              </w:rPr>
              <w:fldChar w:fldCharType="end"/>
            </w:r>
          </w:hyperlink>
        </w:p>
        <w:p w14:paraId="77C4BA60" w14:textId="7671FB37"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2" w:history="1">
            <w:r w:rsidR="00692B59" w:rsidRPr="003A5D5C">
              <w:rPr>
                <w:rStyle w:val="ac"/>
                <w:noProof/>
              </w:rPr>
              <w:t>23.10.2</w:t>
            </w:r>
            <w:r w:rsidR="00692B59">
              <w:rPr>
                <w:rFonts w:asciiTheme="minorHAnsi" w:eastAsiaTheme="minorEastAsia" w:hAnsiTheme="minorHAnsi" w:cstheme="minorBidi"/>
                <w:noProof/>
                <w:szCs w:val="22"/>
              </w:rPr>
              <w:tab/>
            </w:r>
            <w:r w:rsidR="00692B59" w:rsidRPr="003A5D5C">
              <w:rPr>
                <w:rStyle w:val="ac"/>
                <w:noProof/>
              </w:rPr>
              <w:t>查看</w:t>
            </w:r>
            <w:r w:rsidR="00692B59" w:rsidRPr="003A5D5C">
              <w:rPr>
                <w:rStyle w:val="ac"/>
                <w:noProof/>
              </w:rPr>
              <w:t>logging public url</w:t>
            </w:r>
            <w:r w:rsidR="00692B59">
              <w:rPr>
                <w:noProof/>
                <w:webHidden/>
              </w:rPr>
              <w:tab/>
            </w:r>
            <w:r w:rsidR="00692B59">
              <w:rPr>
                <w:noProof/>
                <w:webHidden/>
              </w:rPr>
              <w:fldChar w:fldCharType="begin"/>
            </w:r>
            <w:r w:rsidR="00692B59">
              <w:rPr>
                <w:noProof/>
                <w:webHidden/>
              </w:rPr>
              <w:instrText xml:space="preserve"> PAGEREF _Toc503198142 \h </w:instrText>
            </w:r>
            <w:r w:rsidR="00692B59">
              <w:rPr>
                <w:noProof/>
                <w:webHidden/>
              </w:rPr>
            </w:r>
            <w:r w:rsidR="00692B59">
              <w:rPr>
                <w:noProof/>
                <w:webHidden/>
              </w:rPr>
              <w:fldChar w:fldCharType="separate"/>
            </w:r>
            <w:r w:rsidR="00692B59">
              <w:rPr>
                <w:noProof/>
                <w:webHidden/>
              </w:rPr>
              <w:t>119</w:t>
            </w:r>
            <w:r w:rsidR="00692B59">
              <w:rPr>
                <w:noProof/>
                <w:webHidden/>
              </w:rPr>
              <w:fldChar w:fldCharType="end"/>
            </w:r>
          </w:hyperlink>
        </w:p>
        <w:p w14:paraId="512EF1A1" w14:textId="5311871F"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3" w:history="1">
            <w:r w:rsidR="00692B59" w:rsidRPr="003A5D5C">
              <w:rPr>
                <w:rStyle w:val="ac"/>
                <w:noProof/>
              </w:rPr>
              <w:t>23.10.3</w:t>
            </w:r>
            <w:r w:rsidR="00692B59">
              <w:rPr>
                <w:rFonts w:asciiTheme="minorHAnsi" w:eastAsiaTheme="minorEastAsia" w:hAnsiTheme="minorHAnsi" w:cstheme="minorBidi"/>
                <w:noProof/>
                <w:szCs w:val="22"/>
              </w:rPr>
              <w:tab/>
            </w:r>
            <w:r w:rsidR="00692B59" w:rsidRPr="003A5D5C">
              <w:rPr>
                <w:rStyle w:val="ac"/>
                <w:noProof/>
              </w:rPr>
              <w:t>卸载</w:t>
            </w:r>
            <w:r w:rsidR="00692B59">
              <w:rPr>
                <w:noProof/>
                <w:webHidden/>
              </w:rPr>
              <w:tab/>
            </w:r>
            <w:r w:rsidR="00692B59">
              <w:rPr>
                <w:noProof/>
                <w:webHidden/>
              </w:rPr>
              <w:fldChar w:fldCharType="begin"/>
            </w:r>
            <w:r w:rsidR="00692B59">
              <w:rPr>
                <w:noProof/>
                <w:webHidden/>
              </w:rPr>
              <w:instrText xml:space="preserve"> PAGEREF _Toc503198143 \h </w:instrText>
            </w:r>
            <w:r w:rsidR="00692B59">
              <w:rPr>
                <w:noProof/>
                <w:webHidden/>
              </w:rPr>
            </w:r>
            <w:r w:rsidR="00692B59">
              <w:rPr>
                <w:noProof/>
                <w:webHidden/>
              </w:rPr>
              <w:fldChar w:fldCharType="separate"/>
            </w:r>
            <w:r w:rsidR="00692B59">
              <w:rPr>
                <w:noProof/>
                <w:webHidden/>
              </w:rPr>
              <w:t>120</w:t>
            </w:r>
            <w:r w:rsidR="00692B59">
              <w:rPr>
                <w:noProof/>
                <w:webHidden/>
              </w:rPr>
              <w:fldChar w:fldCharType="end"/>
            </w:r>
          </w:hyperlink>
        </w:p>
        <w:p w14:paraId="10F897F7" w14:textId="51C995A3" w:rsidR="00692B59" w:rsidRDefault="00992553">
          <w:pPr>
            <w:pStyle w:val="20"/>
            <w:rPr>
              <w:rFonts w:asciiTheme="minorHAnsi" w:eastAsiaTheme="minorEastAsia" w:hAnsiTheme="minorHAnsi" w:cstheme="minorBidi"/>
              <w:noProof/>
              <w:szCs w:val="22"/>
            </w:rPr>
          </w:pPr>
          <w:hyperlink w:anchor="_Toc503198144" w:history="1">
            <w:r w:rsidR="00692B59" w:rsidRPr="003A5D5C">
              <w:rPr>
                <w:rStyle w:val="ac"/>
                <w:noProof/>
              </w:rPr>
              <w:t>23.11</w:t>
            </w:r>
            <w:r w:rsidR="00692B59">
              <w:rPr>
                <w:rFonts w:asciiTheme="minorHAnsi" w:eastAsiaTheme="minorEastAsia" w:hAnsiTheme="minorHAnsi" w:cstheme="minorBidi"/>
                <w:noProof/>
                <w:szCs w:val="22"/>
              </w:rPr>
              <w:tab/>
            </w:r>
            <w:r w:rsidR="00692B59" w:rsidRPr="003A5D5C">
              <w:rPr>
                <w:rStyle w:val="ac"/>
                <w:noProof/>
              </w:rPr>
              <w:t>安装</w:t>
            </w:r>
            <w:r w:rsidR="00692B59" w:rsidRPr="003A5D5C">
              <w:rPr>
                <w:rStyle w:val="ac"/>
                <w:noProof/>
              </w:rPr>
              <w:t>Metric</w:t>
            </w:r>
            <w:r w:rsidR="00692B59" w:rsidRPr="003A5D5C">
              <w:rPr>
                <w:rStyle w:val="ac"/>
                <w:noProof/>
              </w:rPr>
              <w:t>组件</w:t>
            </w:r>
            <w:r w:rsidR="00692B59">
              <w:rPr>
                <w:noProof/>
                <w:webHidden/>
              </w:rPr>
              <w:tab/>
            </w:r>
            <w:r w:rsidR="00692B59">
              <w:rPr>
                <w:noProof/>
                <w:webHidden/>
              </w:rPr>
              <w:fldChar w:fldCharType="begin"/>
            </w:r>
            <w:r w:rsidR="00692B59">
              <w:rPr>
                <w:noProof/>
                <w:webHidden/>
              </w:rPr>
              <w:instrText xml:space="preserve"> PAGEREF _Toc503198144 \h </w:instrText>
            </w:r>
            <w:r w:rsidR="00692B59">
              <w:rPr>
                <w:noProof/>
                <w:webHidden/>
              </w:rPr>
            </w:r>
            <w:r w:rsidR="00692B59">
              <w:rPr>
                <w:noProof/>
                <w:webHidden/>
              </w:rPr>
              <w:fldChar w:fldCharType="separate"/>
            </w:r>
            <w:r w:rsidR="00692B59">
              <w:rPr>
                <w:noProof/>
                <w:webHidden/>
              </w:rPr>
              <w:t>120</w:t>
            </w:r>
            <w:r w:rsidR="00692B59">
              <w:rPr>
                <w:noProof/>
                <w:webHidden/>
              </w:rPr>
              <w:fldChar w:fldCharType="end"/>
            </w:r>
          </w:hyperlink>
        </w:p>
        <w:p w14:paraId="2BEA967B" w14:textId="5E2166BD"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5" w:history="1">
            <w:r w:rsidR="00692B59" w:rsidRPr="003A5D5C">
              <w:rPr>
                <w:rStyle w:val="ac"/>
                <w:noProof/>
              </w:rPr>
              <w:t>23.11.1</w:t>
            </w:r>
            <w:r w:rsidR="00692B59">
              <w:rPr>
                <w:rFonts w:asciiTheme="minorHAnsi" w:eastAsiaTheme="minorEastAsia" w:hAnsiTheme="minorHAnsi" w:cstheme="minorBidi"/>
                <w:noProof/>
                <w:szCs w:val="22"/>
              </w:rPr>
              <w:tab/>
            </w:r>
            <w:r w:rsidR="00692B59" w:rsidRPr="003A5D5C">
              <w:rPr>
                <w:rStyle w:val="ac"/>
                <w:noProof/>
              </w:rPr>
              <w:t>两种安装方式</w:t>
            </w:r>
            <w:r w:rsidR="00692B59">
              <w:rPr>
                <w:noProof/>
                <w:webHidden/>
              </w:rPr>
              <w:tab/>
            </w:r>
            <w:r w:rsidR="00692B59">
              <w:rPr>
                <w:noProof/>
                <w:webHidden/>
              </w:rPr>
              <w:fldChar w:fldCharType="begin"/>
            </w:r>
            <w:r w:rsidR="00692B59">
              <w:rPr>
                <w:noProof/>
                <w:webHidden/>
              </w:rPr>
              <w:instrText xml:space="preserve"> PAGEREF _Toc503198145 \h </w:instrText>
            </w:r>
            <w:r w:rsidR="00692B59">
              <w:rPr>
                <w:noProof/>
                <w:webHidden/>
              </w:rPr>
            </w:r>
            <w:r w:rsidR="00692B59">
              <w:rPr>
                <w:noProof/>
                <w:webHidden/>
              </w:rPr>
              <w:fldChar w:fldCharType="separate"/>
            </w:r>
            <w:r w:rsidR="00692B59">
              <w:rPr>
                <w:noProof/>
                <w:webHidden/>
              </w:rPr>
              <w:t>121</w:t>
            </w:r>
            <w:r w:rsidR="00692B59">
              <w:rPr>
                <w:noProof/>
                <w:webHidden/>
              </w:rPr>
              <w:fldChar w:fldCharType="end"/>
            </w:r>
          </w:hyperlink>
        </w:p>
        <w:p w14:paraId="619BA58D" w14:textId="1ECBA9E0"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6" w:history="1">
            <w:r w:rsidR="00692B59" w:rsidRPr="003A5D5C">
              <w:rPr>
                <w:rStyle w:val="ac"/>
                <w:noProof/>
              </w:rPr>
              <w:t>23.11.2</w:t>
            </w:r>
            <w:r w:rsidR="00692B59">
              <w:rPr>
                <w:rFonts w:asciiTheme="minorHAnsi" w:eastAsiaTheme="minorEastAsia" w:hAnsiTheme="minorHAnsi" w:cstheme="minorBidi"/>
                <w:noProof/>
                <w:szCs w:val="22"/>
              </w:rPr>
              <w:tab/>
            </w:r>
            <w:r w:rsidR="00692B59" w:rsidRPr="003A5D5C">
              <w:rPr>
                <w:rStyle w:val="ac"/>
                <w:noProof/>
              </w:rPr>
              <w:t>查看</w:t>
            </w:r>
            <w:r w:rsidR="00692B59" w:rsidRPr="003A5D5C">
              <w:rPr>
                <w:rStyle w:val="ac"/>
                <w:noProof/>
              </w:rPr>
              <w:t>Metric public url</w:t>
            </w:r>
            <w:r w:rsidR="00692B59">
              <w:rPr>
                <w:noProof/>
                <w:webHidden/>
              </w:rPr>
              <w:tab/>
            </w:r>
            <w:r w:rsidR="00692B59">
              <w:rPr>
                <w:noProof/>
                <w:webHidden/>
              </w:rPr>
              <w:fldChar w:fldCharType="begin"/>
            </w:r>
            <w:r w:rsidR="00692B59">
              <w:rPr>
                <w:noProof/>
                <w:webHidden/>
              </w:rPr>
              <w:instrText xml:space="preserve"> PAGEREF _Toc503198146 \h </w:instrText>
            </w:r>
            <w:r w:rsidR="00692B59">
              <w:rPr>
                <w:noProof/>
                <w:webHidden/>
              </w:rPr>
            </w:r>
            <w:r w:rsidR="00692B59">
              <w:rPr>
                <w:noProof/>
                <w:webHidden/>
              </w:rPr>
              <w:fldChar w:fldCharType="separate"/>
            </w:r>
            <w:r w:rsidR="00692B59">
              <w:rPr>
                <w:noProof/>
                <w:webHidden/>
              </w:rPr>
              <w:t>121</w:t>
            </w:r>
            <w:r w:rsidR="00692B59">
              <w:rPr>
                <w:noProof/>
                <w:webHidden/>
              </w:rPr>
              <w:fldChar w:fldCharType="end"/>
            </w:r>
          </w:hyperlink>
        </w:p>
        <w:p w14:paraId="2B2B0D42" w14:textId="0E11ACB5" w:rsidR="00692B59" w:rsidRDefault="00992553">
          <w:pPr>
            <w:pStyle w:val="30"/>
            <w:tabs>
              <w:tab w:val="left" w:pos="1680"/>
              <w:tab w:val="right" w:leader="dot" w:pos="9678"/>
            </w:tabs>
            <w:rPr>
              <w:rFonts w:asciiTheme="minorHAnsi" w:eastAsiaTheme="minorEastAsia" w:hAnsiTheme="minorHAnsi" w:cstheme="minorBidi"/>
              <w:noProof/>
              <w:szCs w:val="22"/>
            </w:rPr>
          </w:pPr>
          <w:hyperlink w:anchor="_Toc503198147" w:history="1">
            <w:r w:rsidR="00692B59" w:rsidRPr="003A5D5C">
              <w:rPr>
                <w:rStyle w:val="ac"/>
                <w:noProof/>
              </w:rPr>
              <w:t>23.11.3</w:t>
            </w:r>
            <w:r w:rsidR="00692B59">
              <w:rPr>
                <w:rFonts w:asciiTheme="minorHAnsi" w:eastAsiaTheme="minorEastAsia" w:hAnsiTheme="minorHAnsi" w:cstheme="minorBidi"/>
                <w:noProof/>
                <w:szCs w:val="22"/>
              </w:rPr>
              <w:tab/>
            </w:r>
            <w:r w:rsidR="00692B59" w:rsidRPr="003A5D5C">
              <w:rPr>
                <w:rStyle w:val="ac"/>
                <w:noProof/>
              </w:rPr>
              <w:t>卸载</w:t>
            </w:r>
            <w:r w:rsidR="00692B59" w:rsidRPr="003A5D5C">
              <w:rPr>
                <w:rStyle w:val="ac"/>
                <w:noProof/>
              </w:rPr>
              <w:t>metric</w:t>
            </w:r>
            <w:r w:rsidR="00692B59">
              <w:rPr>
                <w:noProof/>
                <w:webHidden/>
              </w:rPr>
              <w:tab/>
            </w:r>
            <w:r w:rsidR="00692B59">
              <w:rPr>
                <w:noProof/>
                <w:webHidden/>
              </w:rPr>
              <w:fldChar w:fldCharType="begin"/>
            </w:r>
            <w:r w:rsidR="00692B59">
              <w:rPr>
                <w:noProof/>
                <w:webHidden/>
              </w:rPr>
              <w:instrText xml:space="preserve"> PAGEREF _Toc503198147 \h </w:instrText>
            </w:r>
            <w:r w:rsidR="00692B59">
              <w:rPr>
                <w:noProof/>
                <w:webHidden/>
              </w:rPr>
            </w:r>
            <w:r w:rsidR="00692B59">
              <w:rPr>
                <w:noProof/>
                <w:webHidden/>
              </w:rPr>
              <w:fldChar w:fldCharType="separate"/>
            </w:r>
            <w:r w:rsidR="00692B59">
              <w:rPr>
                <w:noProof/>
                <w:webHidden/>
              </w:rPr>
              <w:t>124</w:t>
            </w:r>
            <w:r w:rsidR="00692B59">
              <w:rPr>
                <w:noProof/>
                <w:webHidden/>
              </w:rPr>
              <w:fldChar w:fldCharType="end"/>
            </w:r>
          </w:hyperlink>
        </w:p>
        <w:p w14:paraId="2DA85A32" w14:textId="53C0D2CD" w:rsidR="00692B59" w:rsidRDefault="00992553">
          <w:pPr>
            <w:pStyle w:val="10"/>
            <w:tabs>
              <w:tab w:val="left" w:pos="1260"/>
              <w:tab w:val="right" w:leader="dot" w:pos="9678"/>
            </w:tabs>
            <w:rPr>
              <w:rFonts w:asciiTheme="minorHAnsi" w:eastAsiaTheme="minorEastAsia" w:hAnsiTheme="minorHAnsi" w:cstheme="minorBidi"/>
              <w:noProof/>
              <w:szCs w:val="22"/>
            </w:rPr>
          </w:pPr>
          <w:hyperlink w:anchor="_Toc503198148" w:history="1">
            <w:r w:rsidR="00692B59" w:rsidRPr="003A5D5C">
              <w:rPr>
                <w:rStyle w:val="ac"/>
                <w:noProof/>
              </w:rPr>
              <w:t>24</w:t>
            </w:r>
            <w:r w:rsidR="00692B59">
              <w:rPr>
                <w:rFonts w:asciiTheme="minorHAnsi" w:eastAsiaTheme="minorEastAsia" w:hAnsiTheme="minorHAnsi" w:cstheme="minorBidi"/>
                <w:noProof/>
                <w:szCs w:val="22"/>
              </w:rPr>
              <w:tab/>
            </w:r>
            <w:r w:rsidR="00692B59" w:rsidRPr="003A5D5C">
              <w:rPr>
                <w:rStyle w:val="ac"/>
                <w:noProof/>
              </w:rPr>
              <w:t>问题</w:t>
            </w:r>
            <w:r w:rsidR="00692B59">
              <w:rPr>
                <w:noProof/>
                <w:webHidden/>
              </w:rPr>
              <w:tab/>
            </w:r>
            <w:r w:rsidR="00692B59">
              <w:rPr>
                <w:noProof/>
                <w:webHidden/>
              </w:rPr>
              <w:fldChar w:fldCharType="begin"/>
            </w:r>
            <w:r w:rsidR="00692B59">
              <w:rPr>
                <w:noProof/>
                <w:webHidden/>
              </w:rPr>
              <w:instrText xml:space="preserve"> PAGEREF _Toc503198148 \h </w:instrText>
            </w:r>
            <w:r w:rsidR="00692B59">
              <w:rPr>
                <w:noProof/>
                <w:webHidden/>
              </w:rPr>
            </w:r>
            <w:r w:rsidR="00692B59">
              <w:rPr>
                <w:noProof/>
                <w:webHidden/>
              </w:rPr>
              <w:fldChar w:fldCharType="separate"/>
            </w:r>
            <w:r w:rsidR="00692B59">
              <w:rPr>
                <w:noProof/>
                <w:webHidden/>
              </w:rPr>
              <w:t>125</w:t>
            </w:r>
            <w:r w:rsidR="00692B59">
              <w:rPr>
                <w:noProof/>
                <w:webHidden/>
              </w:rPr>
              <w:fldChar w:fldCharType="end"/>
            </w:r>
          </w:hyperlink>
        </w:p>
        <w:p w14:paraId="2E98F300" w14:textId="7307D5CE" w:rsidR="00692B59" w:rsidRDefault="00992553">
          <w:pPr>
            <w:pStyle w:val="20"/>
            <w:rPr>
              <w:rFonts w:asciiTheme="minorHAnsi" w:eastAsiaTheme="minorEastAsia" w:hAnsiTheme="minorHAnsi" w:cstheme="minorBidi"/>
              <w:noProof/>
              <w:szCs w:val="22"/>
            </w:rPr>
          </w:pPr>
          <w:hyperlink w:anchor="_Toc503198149" w:history="1">
            <w:r w:rsidR="00692B59" w:rsidRPr="003A5D5C">
              <w:rPr>
                <w:rStyle w:val="ac"/>
                <w:noProof/>
              </w:rPr>
              <w:t>24.1</w:t>
            </w:r>
            <w:r w:rsidR="00692B59">
              <w:rPr>
                <w:rFonts w:asciiTheme="minorHAnsi" w:eastAsiaTheme="minorEastAsia" w:hAnsiTheme="minorHAnsi" w:cstheme="minorBidi"/>
                <w:noProof/>
                <w:szCs w:val="22"/>
              </w:rPr>
              <w:tab/>
            </w:r>
            <w:r w:rsidR="00692B59" w:rsidRPr="003A5D5C">
              <w:rPr>
                <w:rStyle w:val="ac"/>
                <w:noProof/>
              </w:rPr>
              <w:t>Could not initialize class org.apache.log4j.Log4jLoggerFactory</w:t>
            </w:r>
            <w:r w:rsidR="00692B59">
              <w:rPr>
                <w:noProof/>
                <w:webHidden/>
              </w:rPr>
              <w:tab/>
            </w:r>
            <w:r w:rsidR="00692B59">
              <w:rPr>
                <w:noProof/>
                <w:webHidden/>
              </w:rPr>
              <w:fldChar w:fldCharType="begin"/>
            </w:r>
            <w:r w:rsidR="00692B59">
              <w:rPr>
                <w:noProof/>
                <w:webHidden/>
              </w:rPr>
              <w:instrText xml:space="preserve"> PAGEREF _Toc503198149 \h </w:instrText>
            </w:r>
            <w:r w:rsidR="00692B59">
              <w:rPr>
                <w:noProof/>
                <w:webHidden/>
              </w:rPr>
            </w:r>
            <w:r w:rsidR="00692B59">
              <w:rPr>
                <w:noProof/>
                <w:webHidden/>
              </w:rPr>
              <w:fldChar w:fldCharType="separate"/>
            </w:r>
            <w:r w:rsidR="00692B59">
              <w:rPr>
                <w:noProof/>
                <w:webHidden/>
              </w:rPr>
              <w:t>125</w:t>
            </w:r>
            <w:r w:rsidR="00692B59">
              <w:rPr>
                <w:noProof/>
                <w:webHidden/>
              </w:rPr>
              <w:fldChar w:fldCharType="end"/>
            </w:r>
          </w:hyperlink>
        </w:p>
        <w:p w14:paraId="6891ABD0" w14:textId="0C9C8D49"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503198054"/>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3198055"/>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DA93295" w14:textId="32E7FCB4" w:rsidR="003F7A9E" w:rsidRDefault="003F7A9E" w:rsidP="003F7A9E">
      <w:pPr>
        <w:pStyle w:val="1"/>
      </w:pPr>
      <w:bookmarkStart w:id="3" w:name="_Toc503198056"/>
      <w:r>
        <w:rPr>
          <w:rFonts w:hint="eastAsia"/>
        </w:rPr>
        <w:lastRenderedPageBreak/>
        <w:t>相关链接</w:t>
      </w:r>
      <w:bookmarkEnd w:id="3"/>
    </w:p>
    <w:p w14:paraId="1F77890C" w14:textId="77777777" w:rsidR="003F7A9E" w:rsidRDefault="003F7A9E" w:rsidP="003F7A9E">
      <w:r>
        <w:rPr>
          <w:rFonts w:hint="eastAsia"/>
        </w:rPr>
        <w:t>OpenShift Image Streams and Templates</w:t>
      </w:r>
      <w:r>
        <w:rPr>
          <w:rFonts w:hint="eastAsia"/>
        </w:rPr>
        <w:t>库地址：</w:t>
      </w:r>
    </w:p>
    <w:p w14:paraId="47D158D7" w14:textId="1A47FC0E" w:rsidR="003F7A9E" w:rsidRDefault="00992553" w:rsidP="003F7A9E">
      <w:hyperlink r:id="rId10" w:history="1">
        <w:r w:rsidR="003F7A9E" w:rsidRPr="00C84E22">
          <w:rPr>
            <w:rStyle w:val="ac"/>
          </w:rPr>
          <w:t>https://github.com/openshift/library</w:t>
        </w:r>
      </w:hyperlink>
    </w:p>
    <w:p w14:paraId="08D662AE" w14:textId="2ED9BEFB" w:rsidR="003F7A9E" w:rsidRDefault="00992553" w:rsidP="003F7A9E">
      <w:hyperlink r:id="rId11" w:history="1">
        <w:r w:rsidR="003F7A9E" w:rsidRPr="00C84E22">
          <w:rPr>
            <w:rStyle w:val="ac"/>
          </w:rPr>
          <w:t>https://github.com/jboss-openshift/application-templates</w:t>
        </w:r>
      </w:hyperlink>
    </w:p>
    <w:p w14:paraId="63357583" w14:textId="77777777" w:rsidR="003F7A9E" w:rsidRPr="003F7A9E" w:rsidRDefault="003F7A9E" w:rsidP="003F7A9E"/>
    <w:p w14:paraId="0693AAF5" w14:textId="6A123279" w:rsidR="0019226C" w:rsidRDefault="0019226C" w:rsidP="0019226C">
      <w:pPr>
        <w:pStyle w:val="1"/>
      </w:pPr>
      <w:bookmarkStart w:id="4" w:name="_Toc503198057"/>
      <w:r>
        <w:rPr>
          <w:rFonts w:hint="eastAsia"/>
        </w:rPr>
        <w:t>服务器</w:t>
      </w:r>
      <w:bookmarkEnd w:id="4"/>
    </w:p>
    <w:p w14:paraId="57273202" w14:textId="316E3DE8" w:rsidR="0019226C" w:rsidRDefault="00992553"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5" w:name="_Toc503198058"/>
      <w:r>
        <w:rPr>
          <w:rFonts w:hint="eastAsia"/>
        </w:rPr>
        <w:lastRenderedPageBreak/>
        <w:t>项目列表</w:t>
      </w:r>
      <w:bookmarkEnd w:id="5"/>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6" w:name="_Toc503198059"/>
      <w:r>
        <w:t>O</w:t>
      </w:r>
      <w:r>
        <w:rPr>
          <w:rFonts w:hint="eastAsia"/>
        </w:rPr>
        <w:t>penshift</w:t>
      </w:r>
      <w:r>
        <w:rPr>
          <w:rFonts w:hint="eastAsia"/>
        </w:rPr>
        <w:t>与</w:t>
      </w:r>
      <w:r>
        <w:rPr>
          <w:rFonts w:hint="eastAsia"/>
        </w:rPr>
        <w:t>jenkins</w:t>
      </w:r>
      <w:r>
        <w:rPr>
          <w:rFonts w:hint="eastAsia"/>
        </w:rPr>
        <w:t>集成</w:t>
      </w:r>
      <w:bookmarkEnd w:id="6"/>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7" w:name="_Toc503198060"/>
      <w:r>
        <w:rPr>
          <w:rFonts w:hint="eastAsia"/>
        </w:rPr>
        <w:t>构建</w:t>
      </w:r>
      <w:r w:rsidR="00624178">
        <w:rPr>
          <w:rFonts w:hint="eastAsia"/>
        </w:rPr>
        <w:t>部署</w:t>
      </w:r>
      <w:r>
        <w:rPr>
          <w:rFonts w:hint="eastAsia"/>
        </w:rPr>
        <w:t>流水线</w:t>
      </w:r>
      <w:bookmarkEnd w:id="7"/>
    </w:p>
    <w:p w14:paraId="1B24B8FC" w14:textId="77777777" w:rsidR="006B24AB" w:rsidRDefault="006B24AB" w:rsidP="006B24AB">
      <w:pPr>
        <w:pStyle w:val="2"/>
      </w:pPr>
      <w:bookmarkStart w:id="8" w:name="_Toc503198061"/>
      <w:r>
        <w:rPr>
          <w:rFonts w:hint="eastAsia"/>
        </w:rPr>
        <w:t>创建三个环境</w:t>
      </w:r>
      <w:bookmarkEnd w:id="8"/>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9" w:name="_Toc503198062"/>
      <w:r>
        <w:rPr>
          <w:rFonts w:hint="eastAsia"/>
        </w:rPr>
        <w:lastRenderedPageBreak/>
        <w:t>配置访问权限</w:t>
      </w:r>
      <w:bookmarkEnd w:id="9"/>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0" w:name="_Toc503198063"/>
      <w:r>
        <w:rPr>
          <w:rFonts w:hint="eastAsia"/>
        </w:rPr>
        <w:t>创建集成测试环境部署配置</w:t>
      </w:r>
      <w:bookmarkEnd w:id="10"/>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1"/>
      <w:r w:rsidR="008C6706">
        <w:rPr>
          <w:rFonts w:hint="eastAsia"/>
        </w:rPr>
        <w:t>deployment</w:t>
      </w:r>
      <w:r w:rsidR="008C6706">
        <w:t xml:space="preserve"> </w:t>
      </w:r>
      <w:r w:rsidR="008C6706">
        <w:rPr>
          <w:rFonts w:hint="eastAsia"/>
        </w:rPr>
        <w:t>config</w:t>
      </w:r>
      <w:commentRangeEnd w:id="11"/>
      <w:r w:rsidR="0037616C">
        <w:rPr>
          <w:rStyle w:val="af5"/>
        </w:rPr>
        <w:commentReference w:id="11"/>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2" w:name="_Toc503198064"/>
      <w:r>
        <w:rPr>
          <w:rFonts w:hint="eastAsia"/>
        </w:rPr>
        <w:t>创建生产环境部署配置</w:t>
      </w:r>
      <w:bookmarkEnd w:id="12"/>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3"/>
      <w:r w:rsidR="00722DD1">
        <w:rPr>
          <w:rFonts w:hint="eastAsia"/>
        </w:rPr>
        <w:t>deployment</w:t>
      </w:r>
      <w:r w:rsidR="00722DD1">
        <w:t xml:space="preserve"> </w:t>
      </w:r>
      <w:r w:rsidR="00722DD1">
        <w:rPr>
          <w:rFonts w:hint="eastAsia"/>
        </w:rPr>
        <w:t>config</w:t>
      </w:r>
      <w:commentRangeEnd w:id="13"/>
      <w:r w:rsidR="00722DD1">
        <w:rPr>
          <w:rStyle w:val="af5"/>
        </w:rPr>
        <w:commentReference w:id="13"/>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4" w:name="_Toc503198065"/>
      <w:r>
        <w:rPr>
          <w:rFonts w:hint="eastAsia"/>
        </w:rPr>
        <w:t>创建</w:t>
      </w:r>
      <w:r>
        <w:rPr>
          <w:rFonts w:hint="eastAsia"/>
        </w:rPr>
        <w:t>DEV</w:t>
      </w:r>
      <w:r>
        <w:rPr>
          <w:rFonts w:hint="eastAsia"/>
        </w:rPr>
        <w:t>构建配置</w:t>
      </w:r>
      <w:bookmarkEnd w:id="14"/>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992553" w:rsidRDefault="00992553" w:rsidP="00936323">
                            <w:r>
                              <w:rPr>
                                <w:rFonts w:hint="eastAsia"/>
                              </w:rPr>
                              <w:t>echo '</w:t>
                            </w:r>
                            <w:r>
                              <w:rPr>
                                <w:rFonts w:hint="eastAsia"/>
                              </w:rPr>
                              <w:t>开始开发测试环境的测试</w:t>
                            </w:r>
                            <w:r>
                              <w:rPr>
                                <w:rFonts w:hint="eastAsia"/>
                              </w:rPr>
                              <w:t>'</w:t>
                            </w:r>
                          </w:p>
                          <w:p w14:paraId="627692D0" w14:textId="77777777" w:rsidR="00992553" w:rsidRDefault="00992553" w:rsidP="00936323">
                            <w:r>
                              <w:rPr>
                                <w:rFonts w:hint="eastAsia"/>
                              </w:rPr>
                              <w:t>echo '</w:t>
                            </w:r>
                            <w:r>
                              <w:rPr>
                                <w:rFonts w:hint="eastAsia"/>
                              </w:rPr>
                              <w:t>这里可以自定义开发环境所需要执行的各种测试</w:t>
                            </w:r>
                            <w:r>
                              <w:rPr>
                                <w:rFonts w:hint="eastAsia"/>
                              </w:rPr>
                              <w:t>'</w:t>
                            </w:r>
                          </w:p>
                          <w:p w14:paraId="79EB14A5" w14:textId="77777777" w:rsidR="00992553" w:rsidRDefault="00992553" w:rsidP="00936323">
                            <w:r>
                              <w:t>curl http://mybankapp-mybank-dev.router.default.svc.cluster.local</w:t>
                            </w:r>
                            <w:r>
                              <w:rPr>
                                <w:rFonts w:hint="eastAsia"/>
                              </w:rPr>
                              <w:t>/</w:t>
                            </w:r>
                          </w:p>
                          <w:p w14:paraId="4A83F680" w14:textId="77777777" w:rsidR="00992553" w:rsidRPr="00BF47A0" w:rsidRDefault="00992553" w:rsidP="00936323">
                            <w:r>
                              <w:rPr>
                                <w:rFonts w:hint="eastAsia"/>
                              </w:rPr>
                              <w:t>echo '</w:t>
                            </w:r>
                            <w:r>
                              <w:rPr>
                                <w:rFonts w:hint="eastAsia"/>
                              </w:rPr>
                              <w:t>测试完毕</w:t>
                            </w:r>
                            <w:r>
                              <w:rPr>
                                <w:rFonts w:hint="eastAsia"/>
                              </w:rPr>
                              <w:t>'</w:t>
                            </w:r>
                          </w:p>
                          <w:p w14:paraId="43947061" w14:textId="77777777" w:rsidR="00992553" w:rsidRDefault="009925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992553" w:rsidRDefault="00992553" w:rsidP="00936323">
                      <w:r>
                        <w:rPr>
                          <w:rFonts w:hint="eastAsia"/>
                        </w:rPr>
                        <w:t>echo '</w:t>
                      </w:r>
                      <w:r>
                        <w:rPr>
                          <w:rFonts w:hint="eastAsia"/>
                        </w:rPr>
                        <w:t>开始开发测试环境的测试</w:t>
                      </w:r>
                      <w:r>
                        <w:rPr>
                          <w:rFonts w:hint="eastAsia"/>
                        </w:rPr>
                        <w:t>'</w:t>
                      </w:r>
                    </w:p>
                    <w:p w14:paraId="627692D0" w14:textId="77777777" w:rsidR="00992553" w:rsidRDefault="00992553" w:rsidP="00936323">
                      <w:r>
                        <w:rPr>
                          <w:rFonts w:hint="eastAsia"/>
                        </w:rPr>
                        <w:t>echo '</w:t>
                      </w:r>
                      <w:r>
                        <w:rPr>
                          <w:rFonts w:hint="eastAsia"/>
                        </w:rPr>
                        <w:t>这里可以自定义开发环境所需要执行的各种测试</w:t>
                      </w:r>
                      <w:r>
                        <w:rPr>
                          <w:rFonts w:hint="eastAsia"/>
                        </w:rPr>
                        <w:t>'</w:t>
                      </w:r>
                    </w:p>
                    <w:p w14:paraId="79EB14A5" w14:textId="77777777" w:rsidR="00992553" w:rsidRDefault="00992553" w:rsidP="00936323">
                      <w:r>
                        <w:t>curl http://mybankapp-mybank-dev.router.default.svc.cluster.local</w:t>
                      </w:r>
                      <w:r>
                        <w:rPr>
                          <w:rFonts w:hint="eastAsia"/>
                        </w:rPr>
                        <w:t>/</w:t>
                      </w:r>
                    </w:p>
                    <w:p w14:paraId="4A83F680" w14:textId="77777777" w:rsidR="00992553" w:rsidRPr="00BF47A0" w:rsidRDefault="00992553" w:rsidP="00936323">
                      <w:r>
                        <w:rPr>
                          <w:rFonts w:hint="eastAsia"/>
                        </w:rPr>
                        <w:t>echo '</w:t>
                      </w:r>
                      <w:r>
                        <w:rPr>
                          <w:rFonts w:hint="eastAsia"/>
                        </w:rPr>
                        <w:t>测试完毕</w:t>
                      </w:r>
                      <w:r>
                        <w:rPr>
                          <w:rFonts w:hint="eastAsia"/>
                        </w:rPr>
                        <w:t>'</w:t>
                      </w:r>
                    </w:p>
                    <w:p w14:paraId="43947061" w14:textId="77777777" w:rsidR="00992553" w:rsidRDefault="00992553"/>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5" w:name="_Toc503198066"/>
      <w:r>
        <w:rPr>
          <w:rFonts w:hint="eastAsia"/>
        </w:rPr>
        <w:t>创建</w:t>
      </w:r>
      <w:r>
        <w:t>SIT</w:t>
      </w:r>
      <w:r>
        <w:rPr>
          <w:rFonts w:hint="eastAsia"/>
        </w:rPr>
        <w:t>构建配置</w:t>
      </w:r>
      <w:bookmarkEnd w:id="15"/>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992553" w:rsidRDefault="00992553" w:rsidP="00D07AA4">
                            <w:r>
                              <w:rPr>
                                <w:rFonts w:hint="eastAsia"/>
                              </w:rPr>
                              <w:t>echo '</w:t>
                            </w:r>
                            <w:r>
                              <w:rPr>
                                <w:rFonts w:hint="eastAsia"/>
                              </w:rPr>
                              <w:t>开始集成测试环境的测试</w:t>
                            </w:r>
                            <w:r>
                              <w:rPr>
                                <w:rFonts w:hint="eastAsia"/>
                              </w:rPr>
                              <w:t>'</w:t>
                            </w:r>
                          </w:p>
                          <w:p w14:paraId="3FAE2E78" w14:textId="77777777" w:rsidR="00992553" w:rsidRDefault="00992553" w:rsidP="00D07AA4">
                            <w:r>
                              <w:rPr>
                                <w:rFonts w:hint="eastAsia"/>
                              </w:rPr>
                              <w:t>echo '</w:t>
                            </w:r>
                            <w:r>
                              <w:rPr>
                                <w:rFonts w:hint="eastAsia"/>
                              </w:rPr>
                              <w:t>这里可以自定义集成环境所需要执行的各种测试</w:t>
                            </w:r>
                            <w:r>
                              <w:rPr>
                                <w:rFonts w:hint="eastAsia"/>
                              </w:rPr>
                              <w:t>'</w:t>
                            </w:r>
                          </w:p>
                          <w:p w14:paraId="1839982C" w14:textId="77777777" w:rsidR="00992553" w:rsidRDefault="00992553" w:rsidP="00D07AA4">
                            <w:r>
                              <w:rPr>
                                <w:rFonts w:hint="eastAsia"/>
                              </w:rPr>
                              <w:t>sleep</w:t>
                            </w:r>
                            <w:r>
                              <w:t xml:space="preserve"> </w:t>
                            </w:r>
                            <w:r>
                              <w:rPr>
                                <w:rFonts w:hint="eastAsia"/>
                              </w:rPr>
                              <w:t>20s</w:t>
                            </w:r>
                          </w:p>
                          <w:p w14:paraId="748F9D02" w14:textId="77777777" w:rsidR="00992553" w:rsidRDefault="00992553" w:rsidP="00D07AA4">
                            <w:r>
                              <w:t>curl http://mybankapp-mybank-</w:t>
                            </w:r>
                            <w:r>
                              <w:rPr>
                                <w:rFonts w:hint="eastAsia"/>
                              </w:rPr>
                              <w:t>sit</w:t>
                            </w:r>
                            <w:r>
                              <w:t>.router.default.svc.cluster.local/</w:t>
                            </w:r>
                          </w:p>
                          <w:p w14:paraId="44874B70" w14:textId="77777777" w:rsidR="00992553" w:rsidRPr="00BF47A0" w:rsidRDefault="00992553" w:rsidP="00D07AA4">
                            <w:r>
                              <w:rPr>
                                <w:rFonts w:hint="eastAsia"/>
                              </w:rPr>
                              <w:t>echo '</w:t>
                            </w:r>
                            <w:r>
                              <w:rPr>
                                <w:rFonts w:hint="eastAsia"/>
                              </w:rPr>
                              <w:t>测试完毕</w:t>
                            </w:r>
                            <w:r>
                              <w:rPr>
                                <w:rFonts w:hint="eastAsia"/>
                              </w:rPr>
                              <w:t>'</w:t>
                            </w:r>
                          </w:p>
                          <w:p w14:paraId="1565EF51" w14:textId="77777777" w:rsidR="00992553" w:rsidRDefault="00992553"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992553" w:rsidRDefault="00992553" w:rsidP="00D07AA4">
                      <w:r>
                        <w:rPr>
                          <w:rFonts w:hint="eastAsia"/>
                        </w:rPr>
                        <w:t>echo '</w:t>
                      </w:r>
                      <w:r>
                        <w:rPr>
                          <w:rFonts w:hint="eastAsia"/>
                        </w:rPr>
                        <w:t>开始集成测试环境的测试</w:t>
                      </w:r>
                      <w:r>
                        <w:rPr>
                          <w:rFonts w:hint="eastAsia"/>
                        </w:rPr>
                        <w:t>'</w:t>
                      </w:r>
                    </w:p>
                    <w:p w14:paraId="3FAE2E78" w14:textId="77777777" w:rsidR="00992553" w:rsidRDefault="00992553" w:rsidP="00D07AA4">
                      <w:r>
                        <w:rPr>
                          <w:rFonts w:hint="eastAsia"/>
                        </w:rPr>
                        <w:t>echo '</w:t>
                      </w:r>
                      <w:r>
                        <w:rPr>
                          <w:rFonts w:hint="eastAsia"/>
                        </w:rPr>
                        <w:t>这里可以自定义集成环境所需要执行的各种测试</w:t>
                      </w:r>
                      <w:r>
                        <w:rPr>
                          <w:rFonts w:hint="eastAsia"/>
                        </w:rPr>
                        <w:t>'</w:t>
                      </w:r>
                    </w:p>
                    <w:p w14:paraId="1839982C" w14:textId="77777777" w:rsidR="00992553" w:rsidRDefault="00992553" w:rsidP="00D07AA4">
                      <w:r>
                        <w:rPr>
                          <w:rFonts w:hint="eastAsia"/>
                        </w:rPr>
                        <w:t>sleep</w:t>
                      </w:r>
                      <w:r>
                        <w:t xml:space="preserve"> </w:t>
                      </w:r>
                      <w:r>
                        <w:rPr>
                          <w:rFonts w:hint="eastAsia"/>
                        </w:rPr>
                        <w:t>20s</w:t>
                      </w:r>
                    </w:p>
                    <w:p w14:paraId="748F9D02" w14:textId="77777777" w:rsidR="00992553" w:rsidRDefault="00992553" w:rsidP="00D07AA4">
                      <w:r>
                        <w:t>curl http://mybankapp-mybank-</w:t>
                      </w:r>
                      <w:r>
                        <w:rPr>
                          <w:rFonts w:hint="eastAsia"/>
                        </w:rPr>
                        <w:t>sit</w:t>
                      </w:r>
                      <w:r>
                        <w:t>.router.default.svc.cluster.local/</w:t>
                      </w:r>
                    </w:p>
                    <w:p w14:paraId="44874B70" w14:textId="77777777" w:rsidR="00992553" w:rsidRPr="00BF47A0" w:rsidRDefault="00992553" w:rsidP="00D07AA4">
                      <w:r>
                        <w:rPr>
                          <w:rFonts w:hint="eastAsia"/>
                        </w:rPr>
                        <w:t>echo '</w:t>
                      </w:r>
                      <w:r>
                        <w:rPr>
                          <w:rFonts w:hint="eastAsia"/>
                        </w:rPr>
                        <w:t>测试完毕</w:t>
                      </w:r>
                      <w:r>
                        <w:rPr>
                          <w:rFonts w:hint="eastAsia"/>
                        </w:rPr>
                        <w:t>'</w:t>
                      </w:r>
                    </w:p>
                    <w:p w14:paraId="1565EF51" w14:textId="77777777" w:rsidR="00992553" w:rsidRDefault="00992553"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6" w:name="_Toc503198067"/>
      <w:r>
        <w:rPr>
          <w:rFonts w:hint="eastAsia"/>
        </w:rPr>
        <w:t>创建</w:t>
      </w:r>
      <w:r>
        <w:rPr>
          <w:rFonts w:hint="eastAsia"/>
        </w:rPr>
        <w:t>RELEASE</w:t>
      </w:r>
      <w:r>
        <w:rPr>
          <w:rFonts w:hint="eastAsia"/>
        </w:rPr>
        <w:t>构建配置</w:t>
      </w:r>
      <w:bookmarkEnd w:id="16"/>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7" w:name="_Toc503198068"/>
      <w:r>
        <w:rPr>
          <w:rFonts w:hint="eastAsia"/>
        </w:rPr>
        <w:t>配置流水线</w:t>
      </w:r>
      <w:bookmarkEnd w:id="17"/>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8" w:name="_Toc503198069"/>
      <w:r>
        <w:rPr>
          <w:rFonts w:hint="eastAsia"/>
        </w:rPr>
        <w:t>查看各个</w:t>
      </w:r>
      <w:r>
        <w:rPr>
          <w:rFonts w:hint="eastAsia"/>
        </w:rPr>
        <w:t>build</w:t>
      </w:r>
      <w:r>
        <w:rPr>
          <w:rFonts w:hint="eastAsia"/>
        </w:rPr>
        <w:t>汇总情况</w:t>
      </w:r>
      <w:bookmarkEnd w:id="18"/>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9" w:name="_Toc503198070"/>
      <w:r>
        <w:t>O</w:t>
      </w:r>
      <w:r>
        <w:rPr>
          <w:rFonts w:hint="eastAsia"/>
        </w:rPr>
        <w:t>penshift</w:t>
      </w:r>
      <w:r>
        <w:rPr>
          <w:rFonts w:hint="eastAsia"/>
        </w:rPr>
        <w:t>流水线</w:t>
      </w:r>
      <w:bookmarkEnd w:id="19"/>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0" w:name="_Toc503198071"/>
      <w:r>
        <w:rPr>
          <w:rFonts w:hint="eastAsia"/>
        </w:rPr>
        <w:t>部署一个</w:t>
      </w:r>
      <w:r>
        <w:rPr>
          <w:rFonts w:hint="eastAsia"/>
        </w:rPr>
        <w:t>jenkins</w:t>
      </w:r>
      <w:r>
        <w:rPr>
          <w:rFonts w:hint="eastAsia"/>
        </w:rPr>
        <w:t>实例</w:t>
      </w:r>
      <w:bookmarkEnd w:id="20"/>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1" w:name="_Toc503198072"/>
      <w:r>
        <w:rPr>
          <w:rFonts w:hint="eastAsia"/>
        </w:rPr>
        <w:lastRenderedPageBreak/>
        <w:t>部署示例应用</w:t>
      </w:r>
      <w:bookmarkEnd w:id="21"/>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2" w:name="_Toc503198073"/>
      <w:r>
        <w:rPr>
          <w:rFonts w:hint="eastAsia"/>
        </w:rPr>
        <w:t>触发流水线构建</w:t>
      </w:r>
      <w:bookmarkEnd w:id="22"/>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3" w:name="_Toc503198074"/>
      <w:r>
        <w:rPr>
          <w:rFonts w:hint="eastAsia"/>
        </w:rPr>
        <w:t>蓝绿</w:t>
      </w:r>
      <w:r>
        <w:rPr>
          <w:rFonts w:hint="eastAsia"/>
        </w:rPr>
        <w:t>pipeline</w:t>
      </w:r>
      <w:bookmarkEnd w:id="23"/>
    </w:p>
    <w:p w14:paraId="27ACB610" w14:textId="0C3DBE3F" w:rsidR="001F0D2E" w:rsidRDefault="00992553"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4" w:name="_Toc503198075"/>
      <w:r>
        <w:rPr>
          <w:rFonts w:hint="eastAsia"/>
        </w:rPr>
        <w:t>A/B</w:t>
      </w:r>
      <w:r>
        <w:rPr>
          <w:rFonts w:hint="eastAsia"/>
        </w:rPr>
        <w:t>部署</w:t>
      </w:r>
      <w:bookmarkEnd w:id="24"/>
    </w:p>
    <w:p w14:paraId="71F6BED3" w14:textId="489CED5F" w:rsidR="00A8212A" w:rsidRPr="00A8212A" w:rsidRDefault="00A8212A" w:rsidP="00C53786">
      <w:pPr>
        <w:pStyle w:val="2"/>
      </w:pPr>
      <w:bookmarkStart w:id="25" w:name="_Toc503198076"/>
      <w:r>
        <w:rPr>
          <w:rFonts w:hint="eastAsia"/>
        </w:rPr>
        <w:t>创建项目</w:t>
      </w:r>
      <w:bookmarkEnd w:id="25"/>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6" w:name="_Toc503198077"/>
      <w:r>
        <w:rPr>
          <w:rFonts w:hint="eastAsia"/>
        </w:rPr>
        <w:lastRenderedPageBreak/>
        <w:t>创建</w:t>
      </w:r>
      <w:r>
        <w:rPr>
          <w:rFonts w:hint="eastAsia"/>
        </w:rPr>
        <w:t>application</w:t>
      </w:r>
      <w:r>
        <w:t xml:space="preserve"> A</w:t>
      </w:r>
      <w:bookmarkEnd w:id="26"/>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7" w:name="_Toc503198078"/>
      <w:r>
        <w:rPr>
          <w:rFonts w:hint="eastAsia"/>
        </w:rPr>
        <w:lastRenderedPageBreak/>
        <w:t>创建</w:t>
      </w:r>
      <w:r>
        <w:rPr>
          <w:rFonts w:hint="eastAsia"/>
        </w:rPr>
        <w:t>application</w:t>
      </w:r>
      <w:r>
        <w:t xml:space="preserve"> B</w:t>
      </w:r>
      <w:bookmarkEnd w:id="27"/>
    </w:p>
    <w:p w14:paraId="2F0C104B" w14:textId="21D6027F" w:rsidR="00432A96" w:rsidRDefault="00432A96" w:rsidP="007E682C">
      <w:pPr>
        <w:jc w:val="left"/>
      </w:pPr>
      <w:r>
        <w:rPr>
          <w:rFonts w:hint="eastAsia"/>
        </w:rPr>
        <w:t>&gt;</w:t>
      </w:r>
      <w:bookmarkStart w:id="28" w:name="OLE_LINK5"/>
      <w:bookmarkStart w:id="29" w:name="OLE_LINK6"/>
      <w:bookmarkStart w:id="30" w:name="OLE_LINK1"/>
      <w:bookmarkStart w:id="31" w:name="OLE_LINK3"/>
      <w:bookmarkStart w:id="32" w:name="OLE_LINK4"/>
      <w:r>
        <w:t>oc new-app</w:t>
      </w:r>
      <w:bookmarkEnd w:id="28"/>
      <w:bookmarkEnd w:id="29"/>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3" w:name="OLE_LINK12"/>
      <w:bookmarkStart w:id="34" w:name="OLE_LINK13"/>
      <w:r>
        <w:t>SELECTOR</w:t>
      </w:r>
      <w:bookmarkEnd w:id="33"/>
      <w:bookmarkEnd w:id="34"/>
      <w:r>
        <w:t>=cities</w:t>
      </w:r>
      <w:bookmarkEnd w:id="30"/>
      <w:bookmarkEnd w:id="31"/>
      <w:bookmarkEnd w:id="32"/>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5" w:name="OLE_LINK2"/>
      <w:r w:rsidR="00432A96">
        <w:t>oc</w:t>
      </w:r>
      <w:r w:rsidR="001F2C44">
        <w:t xml:space="preserve"> expose service cit</w:t>
      </w:r>
      <w:r w:rsidR="001076A9">
        <w:rPr>
          <w:rFonts w:hint="eastAsia"/>
        </w:rPr>
        <w:t>ies</w:t>
      </w:r>
      <w:r w:rsidR="003D0098">
        <w:t xml:space="preserve"> --name=</w:t>
      </w:r>
      <w:bookmarkStart w:id="36" w:name="OLE_LINK7"/>
      <w:r w:rsidR="003D0098">
        <w:t>cit</w:t>
      </w:r>
      <w:r w:rsidR="003D0098">
        <w:rPr>
          <w:rFonts w:hint="eastAsia"/>
        </w:rPr>
        <w:t>ies</w:t>
      </w:r>
      <w:bookmarkEnd w:id="36"/>
      <w:r w:rsidR="003D0098">
        <w:t xml:space="preserve"> -l name='ci</w:t>
      </w:r>
      <w:r w:rsidR="002374D2">
        <w:rPr>
          <w:rFonts w:hint="eastAsia"/>
        </w:rPr>
        <w:t>t</w:t>
      </w:r>
      <w:r w:rsidR="00893FBC">
        <w:rPr>
          <w:rFonts w:hint="eastAsia"/>
        </w:rPr>
        <w:t>ies</w:t>
      </w:r>
      <w:r w:rsidR="00432A96">
        <w:t>'</w:t>
      </w:r>
      <w:bookmarkEnd w:id="35"/>
    </w:p>
    <w:p w14:paraId="7CB5B88B" w14:textId="63C3FE0C" w:rsidR="008E3716" w:rsidRPr="005A23F1" w:rsidRDefault="005358BA" w:rsidP="0035403D">
      <w:pPr>
        <w:jc w:val="left"/>
        <w:rPr>
          <w:b/>
          <w:color w:val="FF0000"/>
        </w:rPr>
      </w:pPr>
      <w:bookmarkStart w:id="37"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7"/>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8" w:name="_Toc503198079"/>
      <w:r>
        <w:rPr>
          <w:rFonts w:hint="eastAsia"/>
        </w:rPr>
        <w:t>创建</w:t>
      </w:r>
      <w:r>
        <w:rPr>
          <w:rFonts w:hint="eastAsia"/>
        </w:rPr>
        <w:t>ab</w:t>
      </w:r>
      <w:r>
        <w:t xml:space="preserve"> </w:t>
      </w:r>
      <w:r>
        <w:rPr>
          <w:rFonts w:hint="eastAsia"/>
        </w:rPr>
        <w:t>route</w:t>
      </w:r>
      <w:bookmarkEnd w:id="38"/>
    </w:p>
    <w:p w14:paraId="53443B40" w14:textId="5802FA66" w:rsidR="009A05C2" w:rsidRDefault="000E5BD5" w:rsidP="00FA00F9">
      <w:pPr>
        <w:jc w:val="left"/>
      </w:pPr>
      <w:r>
        <w:t>&gt;</w:t>
      </w:r>
      <w:bookmarkStart w:id="39" w:name="OLE_LINK9"/>
      <w:r w:rsidRPr="000E5BD5">
        <w:t>oc expose service cats --name='ab' -l name='ab'</w:t>
      </w:r>
      <w:bookmarkEnd w:id="39"/>
    </w:p>
    <w:p w14:paraId="4EB4BA01" w14:textId="48082215" w:rsidR="00C83B78" w:rsidRDefault="00C83B78" w:rsidP="00FA00F9">
      <w:pPr>
        <w:jc w:val="left"/>
      </w:pPr>
      <w:r>
        <w:t>&gt;</w:t>
      </w:r>
      <w:bookmarkStart w:id="40" w:name="OLE_LINK10"/>
      <w:r w:rsidRPr="00C83B78">
        <w:t>oc annotate route/ab haproxy.router.openshift.io/balance=roundrobin</w:t>
      </w:r>
      <w:bookmarkEnd w:id="40"/>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1" w:name="OLE_LINK11"/>
      <w:r w:rsidRPr="008E4921">
        <w:t>oc set</w:t>
      </w:r>
      <w:r w:rsidR="009751EE">
        <w:t xml:space="preserve"> route-backends ab cats=100 cit</w:t>
      </w:r>
      <w:r w:rsidR="009751EE">
        <w:rPr>
          <w:rFonts w:hint="eastAsia"/>
        </w:rPr>
        <w:t>ies</w:t>
      </w:r>
      <w:r w:rsidRPr="008E4921">
        <w:t>=0</w:t>
      </w:r>
      <w:bookmarkEnd w:id="41"/>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2" w:name="_Toc503198080"/>
      <w:r>
        <w:t>R</w:t>
      </w:r>
      <w:r>
        <w:rPr>
          <w:rFonts w:hint="eastAsia"/>
        </w:rPr>
        <w:t>ollbacks</w:t>
      </w:r>
      <w:bookmarkEnd w:id="42"/>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3" w:name="OLE_LINK14"/>
      <w:r>
        <w:t>oc new-project rollback --display-name='Rollback Deployment Example' --description='Rollback Deployment Example'</w:t>
      </w:r>
      <w:bookmarkEnd w:id="43"/>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4" w:name="OLE_LINK15"/>
      <w:r>
        <w:t>oc new-app --name='cotd' -l name='cotd' php:5.6~https://github.com/devops-with-openshift/cotd.git -e SELECTOR=cats</w:t>
      </w:r>
      <w:bookmarkEnd w:id="44"/>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5" w:name="OLE_LINK18"/>
      <w:bookmarkStart w:id="46" w:name="OLE_LINK19"/>
      <w:bookmarkStart w:id="47" w:name="OLE_LINK16"/>
      <w:bookmarkStart w:id="48" w:name="OLE_LINK17"/>
      <w:r w:rsidRPr="00966F10">
        <w:t>oc rollback cotd --to-version=</w:t>
      </w:r>
      <w:bookmarkEnd w:id="45"/>
      <w:bookmarkEnd w:id="46"/>
      <w:r w:rsidR="004320B7">
        <w:rPr>
          <w:rFonts w:hint="eastAsia"/>
        </w:rPr>
        <w:t>2</w:t>
      </w:r>
      <w:r w:rsidRPr="00966F10">
        <w:t xml:space="preserve"> --dry-run</w:t>
      </w:r>
      <w:bookmarkEnd w:id="47"/>
      <w:bookmarkEnd w:id="48"/>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9" w:name="OLE_LINK20"/>
      <w:r w:rsidR="00501773">
        <w:t>oc rollback cotd --to-version=</w:t>
      </w:r>
      <w:r w:rsidR="00501773">
        <w:rPr>
          <w:rFonts w:hint="eastAsia"/>
        </w:rPr>
        <w:t>2</w:t>
      </w:r>
      <w:bookmarkEnd w:id="49"/>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0" w:name="OLE_LINK21"/>
      <w:bookmarkStart w:id="51" w:name="OLE_LINK22"/>
      <w:r w:rsidRPr="004B0C8E">
        <w:t xml:space="preserve">oc set triggers dc cotd </w:t>
      </w:r>
      <w:r w:rsidR="00F1188D">
        <w:t>–</w:t>
      </w:r>
      <w:r w:rsidRPr="004B0C8E">
        <w:t>auto</w:t>
      </w:r>
      <w:bookmarkEnd w:id="50"/>
      <w:bookmarkEnd w:id="51"/>
    </w:p>
    <w:p w14:paraId="194251DF" w14:textId="3DA24502" w:rsidR="00F1188D" w:rsidRDefault="00F1188D" w:rsidP="00F1188D">
      <w:pPr>
        <w:pStyle w:val="1"/>
      </w:pPr>
      <w:bookmarkStart w:id="52" w:name="_Toc503198081"/>
      <w:r>
        <w:rPr>
          <w:rFonts w:hint="eastAsia"/>
        </w:rPr>
        <w:t>小智</w:t>
      </w:r>
      <w:r>
        <w:rPr>
          <w:rFonts w:hint="eastAsia"/>
        </w:rPr>
        <w:t>docker</w:t>
      </w:r>
      <w:r>
        <w:rPr>
          <w:rFonts w:hint="eastAsia"/>
        </w:rPr>
        <w:t>化</w:t>
      </w:r>
      <w:bookmarkEnd w:id="52"/>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3" w:name="_Toc503198082"/>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3"/>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4" w:name="_Toc503198083"/>
      <w:r>
        <w:rPr>
          <w:rFonts w:hint="eastAsia"/>
        </w:rPr>
        <w:t>安装</w:t>
      </w:r>
      <w:bookmarkEnd w:id="54"/>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5" w:name="_Toc503198084"/>
      <w:r>
        <w:rPr>
          <w:rFonts w:hint="eastAsia"/>
        </w:rPr>
        <w:t>添加</w:t>
      </w:r>
      <w:r>
        <w:rPr>
          <w:rFonts w:hint="eastAsia"/>
        </w:rPr>
        <w:t>route</w:t>
      </w:r>
      <w:bookmarkEnd w:id="55"/>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6" w:name="_Toc503198085"/>
      <w:r>
        <w:rPr>
          <w:rFonts w:hint="eastAsia"/>
        </w:rPr>
        <w:t>访问</w:t>
      </w:r>
      <w:bookmarkEnd w:id="56"/>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bookmarkStart w:id="57" w:name="OLE_LINK81"/>
      <w:bookmarkStart w:id="58" w:name="OLE_LINK82"/>
      <w:r w:rsidRPr="00A70FA3">
        <w:t>prometheus</w:t>
      </w:r>
      <w:bookmarkEnd w:id="57"/>
      <w:bookmarkEnd w:id="58"/>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9" w:name="_Toc503198086"/>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9"/>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60" w:name="_Toc503198087"/>
      <w:r>
        <w:rPr>
          <w:rFonts w:hint="eastAsia"/>
        </w:rPr>
        <w:t>导入仪表盘（</w:t>
      </w:r>
      <w:r>
        <w:rPr>
          <w:rFonts w:hint="eastAsia"/>
        </w:rPr>
        <w:t>dashboard</w:t>
      </w:r>
      <w:r>
        <w:rPr>
          <w:rFonts w:hint="eastAsia"/>
        </w:rPr>
        <w:t>）</w:t>
      </w:r>
      <w:bookmarkEnd w:id="60"/>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1" w:name="_Toc503198088"/>
      <w:r>
        <w:rPr>
          <w:rFonts w:hint="eastAsia"/>
        </w:rPr>
        <w:lastRenderedPageBreak/>
        <w:t>日志管理（</w:t>
      </w:r>
      <w:r>
        <w:rPr>
          <w:rFonts w:hint="eastAsia"/>
        </w:rPr>
        <w:t>EFK</w:t>
      </w:r>
      <w:r w:rsidR="00EC18C6">
        <w:rPr>
          <w:rFonts w:hint="eastAsia"/>
        </w:rPr>
        <w:t>，没部署好</w:t>
      </w:r>
      <w:r>
        <w:rPr>
          <w:rFonts w:hint="eastAsia"/>
        </w:rPr>
        <w:t>）</w:t>
      </w:r>
      <w:bookmarkEnd w:id="61"/>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2" w:name="_Toc503198089"/>
      <w:r>
        <w:rPr>
          <w:rFonts w:hint="eastAsia"/>
        </w:rPr>
        <w:t>创建</w:t>
      </w:r>
      <w:r>
        <w:rPr>
          <w:rFonts w:hint="eastAsia"/>
        </w:rPr>
        <w:t>logging-efk</w:t>
      </w:r>
      <w:r>
        <w:rPr>
          <w:rFonts w:hint="eastAsia"/>
        </w:rPr>
        <w:t>项目</w:t>
      </w:r>
      <w:bookmarkEnd w:id="62"/>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3" w:name="_Toc503198090"/>
      <w:r>
        <w:rPr>
          <w:rFonts w:hint="eastAsia"/>
        </w:rPr>
        <w:t>创建部署模板</w:t>
      </w:r>
      <w:bookmarkEnd w:id="63"/>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992553"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4" w:name="_Toc503198091"/>
      <w:r>
        <w:rPr>
          <w:rFonts w:hint="eastAsia"/>
        </w:rPr>
        <w:t>配置</w:t>
      </w:r>
      <w:r>
        <w:rPr>
          <w:rFonts w:hint="eastAsia"/>
        </w:rPr>
        <w:t>service</w:t>
      </w:r>
      <w:r>
        <w:t xml:space="preserve"> </w:t>
      </w:r>
      <w:r>
        <w:rPr>
          <w:rFonts w:hint="eastAsia"/>
        </w:rPr>
        <w:t>account</w:t>
      </w:r>
      <w:bookmarkEnd w:id="64"/>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5" w:name="_Toc503198092"/>
      <w:r>
        <w:rPr>
          <w:rFonts w:hint="eastAsia"/>
        </w:rPr>
        <w:t>配置证书</w:t>
      </w:r>
      <w:bookmarkEnd w:id="65"/>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6" w:name="_Toc503198093"/>
      <w:r>
        <w:rPr>
          <w:rFonts w:hint="eastAsia"/>
        </w:rPr>
        <w:t>部署日志组件模板</w:t>
      </w:r>
      <w:bookmarkEnd w:id="66"/>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7" w:name="_Toc503198094"/>
      <w:r>
        <w:rPr>
          <w:rFonts w:hint="eastAsia"/>
        </w:rPr>
        <w:t>部署</w:t>
      </w:r>
      <w:r w:rsidR="00174E25">
        <w:rPr>
          <w:rFonts w:hint="eastAsia"/>
        </w:rPr>
        <w:t>单独</w:t>
      </w:r>
      <w:r>
        <w:rPr>
          <w:rFonts w:hint="eastAsia"/>
        </w:rPr>
        <w:t>DNS</w:t>
      </w:r>
      <w:r w:rsidR="00B34C2C">
        <w:rPr>
          <w:rFonts w:hint="eastAsia"/>
        </w:rPr>
        <w:t>服务器</w:t>
      </w:r>
      <w:bookmarkEnd w:id="67"/>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992553" w:rsidP="005D2399">
      <w:hyperlink r:id="rId138" w:history="1">
        <w:r w:rsidR="00EC2C26" w:rsidRPr="00272DAE">
          <w:rPr>
            <w:rStyle w:val="ac"/>
          </w:rPr>
          <w:t>http://www.dockone.io/article/946</w:t>
        </w:r>
      </w:hyperlink>
    </w:p>
    <w:p w14:paraId="25B1E9A9" w14:textId="70AE967A" w:rsidR="00EC2C26" w:rsidRDefault="00992553"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992553"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8" w:name="_Toc503198095"/>
      <w:r>
        <w:rPr>
          <w:rFonts w:hint="eastAsia"/>
        </w:rPr>
        <w:t>安装</w:t>
      </w:r>
      <w:r>
        <w:rPr>
          <w:rFonts w:hint="eastAsia"/>
        </w:rPr>
        <w:t>dns</w:t>
      </w:r>
      <w:r>
        <w:rPr>
          <w:rFonts w:hint="eastAsia"/>
        </w:rPr>
        <w:t>服务</w:t>
      </w:r>
      <w:bookmarkEnd w:id="68"/>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9" w:name="_Toc503198096"/>
      <w:r>
        <w:rPr>
          <w:rFonts w:hint="eastAsia"/>
        </w:rPr>
        <w:lastRenderedPageBreak/>
        <w:t>配置</w:t>
      </w:r>
      <w:r>
        <w:rPr>
          <w:rFonts w:hint="eastAsia"/>
        </w:rPr>
        <w:t>dns</w:t>
      </w:r>
      <w:bookmarkEnd w:id="69"/>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70" w:name="_Toc503198097"/>
      <w:r>
        <w:rPr>
          <w:rFonts w:hint="eastAsia"/>
        </w:rPr>
        <w:t>修改文件开始地方的配置：</w:t>
      </w:r>
      <w:bookmarkEnd w:id="70"/>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1" w:name="_Toc503198098"/>
      <w:r>
        <w:rPr>
          <w:rFonts w:hint="eastAsia"/>
        </w:rPr>
        <w:t>添加自定义域名</w:t>
      </w:r>
      <w:r w:rsidR="00E86660">
        <w:rPr>
          <w:rFonts w:hint="eastAsia"/>
        </w:rPr>
        <w:t>（相当于设置顶级域）</w:t>
      </w:r>
      <w:bookmarkEnd w:id="71"/>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2" w:name="_Toc503198099"/>
      <w:r>
        <w:rPr>
          <w:rFonts w:hint="eastAsia"/>
        </w:rPr>
        <w:t>添加</w:t>
      </w:r>
      <w:r>
        <w:rPr>
          <w:rFonts w:hint="eastAsia"/>
        </w:rPr>
        <w:t>nameserver</w:t>
      </w:r>
      <w:bookmarkEnd w:id="72"/>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3" w:name="_Toc503198100"/>
      <w:r>
        <w:rPr>
          <w:rFonts w:hint="eastAsia"/>
        </w:rPr>
        <w:t>增加</w:t>
      </w:r>
      <w:r>
        <w:rPr>
          <w:rFonts w:hint="eastAsia"/>
        </w:rPr>
        <w:t>named</w:t>
      </w:r>
      <w:r>
        <w:rPr>
          <w:rFonts w:hint="eastAsia"/>
        </w:rPr>
        <w:t>对文件的权限</w:t>
      </w:r>
      <w:bookmarkEnd w:id="73"/>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4" w:name="_Toc503198101"/>
      <w:r>
        <w:rPr>
          <w:rFonts w:hint="eastAsia"/>
        </w:rPr>
        <w:t>重启服务</w:t>
      </w:r>
      <w:bookmarkEnd w:id="74"/>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5" w:name="_Toc503198102"/>
      <w:r>
        <w:rPr>
          <w:rFonts w:hint="eastAsia"/>
        </w:rPr>
        <w:t>验证</w:t>
      </w:r>
      <w:bookmarkEnd w:id="75"/>
    </w:p>
    <w:p w14:paraId="512DA319" w14:textId="12BCDCD4" w:rsidR="004317BC" w:rsidRPr="004317BC" w:rsidRDefault="004317BC" w:rsidP="004317BC">
      <w:pPr>
        <w:pStyle w:val="3"/>
      </w:pPr>
      <w:bookmarkStart w:id="76" w:name="_Toc503198103"/>
      <w:r>
        <w:rPr>
          <w:rFonts w:hint="eastAsia"/>
        </w:rPr>
        <w:t>服务器验证</w:t>
      </w:r>
      <w:bookmarkEnd w:id="76"/>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7" w:name="_Toc503198104"/>
      <w:r>
        <w:rPr>
          <w:rFonts w:hint="eastAsia"/>
        </w:rPr>
        <w:t>客户端验证</w:t>
      </w:r>
      <w:bookmarkEnd w:id="77"/>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8" w:name="_Toc503198105"/>
      <w:r>
        <w:rPr>
          <w:rFonts w:hint="eastAsia"/>
        </w:rPr>
        <w:t>S2I</w:t>
      </w:r>
      <w:r>
        <w:rPr>
          <w:rFonts w:hint="eastAsia"/>
        </w:rPr>
        <w:t>镜像定制</w:t>
      </w:r>
      <w:bookmarkEnd w:id="78"/>
    </w:p>
    <w:p w14:paraId="7E2243D6" w14:textId="2BC521C0" w:rsidR="004E31A6" w:rsidRDefault="0069368E" w:rsidP="0069368E">
      <w:pPr>
        <w:pStyle w:val="2"/>
      </w:pPr>
      <w:bookmarkStart w:id="79" w:name="_Toc503198106"/>
      <w:r>
        <w:rPr>
          <w:rFonts w:hint="eastAsia"/>
        </w:rPr>
        <w:t>准备环境</w:t>
      </w:r>
      <w:bookmarkEnd w:id="79"/>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70BDDCE8" w:rsidR="00CB735E" w:rsidRDefault="00766CD6" w:rsidP="0069368E">
      <w:r>
        <w:t>&gt;</w:t>
      </w:r>
      <w:bookmarkStart w:id="80" w:name="OLE_LINK71"/>
      <w:bookmarkStart w:id="81" w:name="OLE_LINK72"/>
      <w:r>
        <w:t xml:space="preserve">wget </w:t>
      </w:r>
      <w:hyperlink r:id="rId152" w:history="1">
        <w:r w:rsidR="00657A07" w:rsidRPr="009D2F91">
          <w:rPr>
            <w:rStyle w:val="ac"/>
          </w:rPr>
          <w:t>https://github.com/openshift/source-to-image/releases/download/v1.1.8/source-to-image-v1.1.8-e3140d01-linux-amd64.tar.gz</w:t>
        </w:r>
      </w:hyperlink>
      <w:bookmarkEnd w:id="80"/>
      <w:bookmarkEnd w:id="81"/>
      <w:r w:rsidR="00657A07">
        <w:t xml:space="preserve"> </w:t>
      </w:r>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66E954E4" w:rsidR="005D0F1D" w:rsidRDefault="005D0F1D" w:rsidP="0069368E">
      <w:r>
        <w:rPr>
          <w:rFonts w:hint="eastAsia"/>
        </w:rPr>
        <w:t>&gt;tar</w:t>
      </w:r>
      <w:r>
        <w:t xml:space="preserve"> zxvf </w:t>
      </w:r>
      <w:r w:rsidR="00657A07" w:rsidRPr="00657A07">
        <w:t>source-to-image-v1.1.8-e3140d01-linux-amd64.tar.gz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062B8998"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s2i</w:t>
      </w:r>
      <w:r w:rsidR="00813597">
        <w:t>-</w:t>
      </w:r>
      <w:r w:rsidR="00813597">
        <w:rPr>
          <w:rFonts w:hint="eastAsia"/>
        </w:rPr>
        <w:t>tomcat</w:t>
      </w:r>
      <w:r>
        <w:rPr>
          <w:rFonts w:hint="eastAsia"/>
        </w:rPr>
        <w:t>的</w:t>
      </w:r>
      <w:r>
        <w:rPr>
          <w:rFonts w:hint="eastAsia"/>
        </w:rPr>
        <w:t>S2I Builder</w:t>
      </w:r>
      <w:r>
        <w:rPr>
          <w:rFonts w:hint="eastAsia"/>
        </w:rPr>
        <w:t>镜像，第三个参数</w:t>
      </w:r>
      <w:r w:rsidR="00D5071F">
        <w:rPr>
          <w:rFonts w:hint="eastAsia"/>
        </w:rPr>
        <w:t>s2i</w:t>
      </w:r>
      <w:r w:rsidR="00D5071F">
        <w:t>-</w:t>
      </w:r>
      <w:r w:rsidR="00D5071F">
        <w:rPr>
          <w:rFonts w:hint="eastAsia"/>
        </w:rPr>
        <w:t>tomcat</w:t>
      </w:r>
      <w:r>
        <w:rPr>
          <w:rFonts w:hint="eastAsia"/>
        </w:rPr>
        <w:t>定义工作目录的名称</w:t>
      </w:r>
    </w:p>
    <w:p w14:paraId="37F9C94D" w14:textId="40B3D66F" w:rsidR="007D0B95" w:rsidRDefault="00FE7970" w:rsidP="0069368E">
      <w:r>
        <w:rPr>
          <w:rFonts w:hint="eastAsia"/>
        </w:rPr>
        <w:t>&gt;</w:t>
      </w:r>
      <w:bookmarkStart w:id="82" w:name="OLE_LINK30"/>
      <w:bookmarkStart w:id="83" w:name="OLE_LINK31"/>
      <w:r>
        <w:rPr>
          <w:rFonts w:hint="eastAsia"/>
        </w:rPr>
        <w:t>s2i</w:t>
      </w:r>
      <w:r>
        <w:t xml:space="preserve"> </w:t>
      </w:r>
      <w:r>
        <w:rPr>
          <w:rFonts w:hint="eastAsia"/>
        </w:rPr>
        <w:t>create</w:t>
      </w:r>
      <w:r>
        <w:t xml:space="preserve"> </w:t>
      </w:r>
      <w:r w:rsidR="00D5071F">
        <w:rPr>
          <w:rFonts w:hint="eastAsia"/>
        </w:rPr>
        <w:t>s2i</w:t>
      </w:r>
      <w:r w:rsidR="00D5071F">
        <w:t>-</w:t>
      </w:r>
      <w:r w:rsidR="00D5071F">
        <w:rPr>
          <w:rFonts w:hint="eastAsia"/>
        </w:rPr>
        <w:t>tomcat</w:t>
      </w:r>
      <w:r>
        <w:t xml:space="preserve"> </w:t>
      </w:r>
      <w:bookmarkEnd w:id="82"/>
      <w:bookmarkEnd w:id="83"/>
      <w:r w:rsidR="00D5071F">
        <w:rPr>
          <w:rFonts w:hint="eastAsia"/>
        </w:rPr>
        <w:t>s2i</w:t>
      </w:r>
      <w:r w:rsidR="00D5071F">
        <w:t>-</w:t>
      </w:r>
      <w:r w:rsidR="00D5071F">
        <w:rPr>
          <w:rFonts w:hint="eastAsia"/>
        </w:rPr>
        <w:t>tomcat</w:t>
      </w:r>
    </w:p>
    <w:p w14:paraId="150A7891" w14:textId="2A0883E8" w:rsidR="00DA40DD" w:rsidRDefault="00DA40DD" w:rsidP="0069368E">
      <w:r>
        <w:rPr>
          <w:rFonts w:hint="eastAsia"/>
        </w:rPr>
        <w:t>成功后可以看到生成目录：</w:t>
      </w:r>
      <w:r w:rsidR="00E24297">
        <w:rPr>
          <w:rFonts w:hint="eastAsia"/>
        </w:rPr>
        <w:t>s2i</w:t>
      </w:r>
      <w:r w:rsidR="00E24297">
        <w:t>-</w:t>
      </w:r>
      <w:r w:rsidR="00E24297">
        <w:rPr>
          <w:rFonts w:hint="eastAsia"/>
        </w:rPr>
        <w:t>tomcat</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4" w:name="_Toc503198107"/>
      <w:r>
        <w:rPr>
          <w:rFonts w:hint="eastAsia"/>
        </w:rPr>
        <w:lastRenderedPageBreak/>
        <w:t>修改</w:t>
      </w:r>
      <w:r>
        <w:rPr>
          <w:rFonts w:hint="eastAsia"/>
        </w:rPr>
        <w:t>Dockerfile</w:t>
      </w:r>
      <w:bookmarkEnd w:id="84"/>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5" w:name="OLE_LINK33"/>
            <w:bookmarkStart w:id="86" w:name="OLE_LINK34"/>
            <w:r w:rsidR="00622F3A" w:rsidRPr="00622F3A">
              <w:t>maven:3.3-jdk-8</w:t>
            </w:r>
            <w:bookmarkEnd w:id="85"/>
            <w:bookmarkEnd w:id="86"/>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7" w:name="OLE_LINK37"/>
            <w:r>
              <w:rPr>
                <w:rFonts w:ascii="Consolas" w:hAnsi="Consolas"/>
                <w:color w:val="24292E"/>
                <w:sz w:val="18"/>
                <w:szCs w:val="18"/>
                <w:shd w:val="clear" w:color="auto" w:fill="FFFFFF"/>
              </w:rPr>
              <w:t>RUN chown -R 1001:0 $HOME</w:t>
            </w:r>
          </w:p>
          <w:bookmarkEnd w:id="87"/>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4D9DBC96" w:rsidR="0072232D" w:rsidRPr="0072232D" w:rsidRDefault="0072232D" w:rsidP="0072232D">
            <w:pPr>
              <w:jc w:val="left"/>
            </w:pPr>
            <w:r w:rsidRPr="0072232D">
              <w:t xml:space="preserve">ENV </w:t>
            </w:r>
            <w:r w:rsidR="005F382B" w:rsidRPr="005F382B">
              <w:t>TOMCAT_MAJOR_VERSION</w:t>
            </w:r>
            <w:r w:rsidRPr="0072232D">
              <w:t>=8 \</w:t>
            </w:r>
          </w:p>
          <w:p w14:paraId="308D104E" w14:textId="2E023B37" w:rsidR="0072232D" w:rsidRPr="0072232D" w:rsidRDefault="0072232D" w:rsidP="0072232D">
            <w:pPr>
              <w:jc w:val="left"/>
            </w:pPr>
            <w:r w:rsidRPr="0072232D">
              <w:t xml:space="preserve">    </w:t>
            </w:r>
            <w:r w:rsidR="003A1158" w:rsidRPr="003A1158">
              <w:t>TOMCAT_MINOR_VERSION</w:t>
            </w:r>
            <w:r w:rsidRPr="0072232D">
              <w:t>=8.0.48 \</w:t>
            </w:r>
          </w:p>
          <w:p w14:paraId="2EB73C5B" w14:textId="33C26888" w:rsidR="0072232D" w:rsidRDefault="0072232D" w:rsidP="00FA5AE0">
            <w:pPr>
              <w:ind w:firstLine="252"/>
              <w:jc w:val="left"/>
            </w:pPr>
            <w:r w:rsidRPr="0072232D">
              <w:t>MAVEN_VERSION=3.5.2</w:t>
            </w:r>
          </w:p>
          <w:p w14:paraId="4BF772C5" w14:textId="77777777" w:rsidR="00FA5AE0" w:rsidRDefault="00FA5AE0" w:rsidP="00FA5AE0">
            <w:pPr>
              <w:ind w:firstLine="252"/>
              <w:jc w:val="left"/>
            </w:pPr>
            <w:r>
              <w:t>LC_ALL=en_US.UTF-8 \</w:t>
            </w:r>
          </w:p>
          <w:p w14:paraId="6EFABE63" w14:textId="116FC59C" w:rsidR="00FA5AE0" w:rsidRDefault="00FA5AE0" w:rsidP="00FA5AE0">
            <w:pPr>
              <w:ind w:firstLine="252"/>
              <w:jc w:val="left"/>
            </w:pPr>
            <w:r>
              <w:t>TZ=Asia/Shanghai</w:t>
            </w:r>
          </w:p>
          <w:p w14:paraId="2466DF77" w14:textId="05B3428F" w:rsidR="00FA5AE0" w:rsidRDefault="004E4BAB" w:rsidP="004E4BAB">
            <w:pPr>
              <w:jc w:val="left"/>
            </w:pPr>
            <w:r>
              <w:rPr>
                <w:rFonts w:hint="eastAsia"/>
              </w:rPr>
              <w:t>#</w:t>
            </w:r>
            <w:r>
              <w:t xml:space="preserve"> </w:t>
            </w:r>
            <w:r>
              <w:rPr>
                <w:rFonts w:hint="eastAsia"/>
              </w:rPr>
              <w:t>date</w:t>
            </w:r>
            <w:r>
              <w:t xml:space="preserve"> </w:t>
            </w:r>
            <w:r>
              <w:rPr>
                <w:rFonts w:hint="eastAsia"/>
              </w:rPr>
              <w:t>sy</w:t>
            </w:r>
            <w:r w:rsidR="00B27425">
              <w:rPr>
                <w:rFonts w:hint="eastAsia"/>
              </w:rPr>
              <w:t>n</w:t>
            </w:r>
            <w:r>
              <w:rPr>
                <w:rFonts w:hint="eastAsia"/>
              </w:rPr>
              <w:t>c</w:t>
            </w:r>
          </w:p>
          <w:p w14:paraId="5CC7E586" w14:textId="1997A9AE" w:rsidR="00FA5AE0" w:rsidRPr="0072232D" w:rsidRDefault="00FA5AE0" w:rsidP="00FA5AE0">
            <w:pPr>
              <w:jc w:val="left"/>
            </w:pPr>
            <w:r>
              <w:t>RUN ln -snf /usr/share/zoneinfo/$TZ /etc/localtime &amp;&amp; echo $TZ &gt; /etc/timezone</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02BB50B7" w:rsidR="0072232D" w:rsidRPr="0072232D" w:rsidRDefault="0072232D" w:rsidP="0072232D">
            <w:pPr>
              <w:jc w:val="left"/>
            </w:pPr>
            <w:r w:rsidRPr="0072232D">
              <w:t xml:space="preserve">    (curl -v http://mirrors.shuosc.org/apache/tomcat/tomcat-$</w:t>
            </w:r>
            <w:r w:rsidR="00A211C8" w:rsidRPr="005F382B">
              <w:t>TOMCAT_MAJOR_VERSION</w:t>
            </w:r>
            <w:r w:rsidR="00A211C8" w:rsidRPr="0072232D">
              <w:t xml:space="preserve"> </w:t>
            </w:r>
            <w:r w:rsidRPr="0072232D">
              <w:t>/v$</w:t>
            </w:r>
            <w:r w:rsidR="00A211C8" w:rsidRPr="003A1158">
              <w:t>TOMCAT_MINOR_VERSION</w:t>
            </w:r>
            <w:r w:rsidRPr="0072232D">
              <w:t>/bin/apache-tomcat-$</w:t>
            </w:r>
            <w:r w:rsidR="00A211C8" w:rsidRPr="003A1158">
              <w:t>TOMCAT_MINOR_VERSION</w:t>
            </w:r>
            <w:r w:rsidRPr="0072232D">
              <w:t xml:space="preserve">.tar.gz | tar -zx </w:t>
            </w:r>
            <w:r w:rsidRPr="0072232D">
              <w:lastRenderedPageBreak/>
              <w:t>--strip-components=1 -C /tomcat) &amp;&amp; \</w:t>
            </w:r>
          </w:p>
          <w:p w14:paraId="2A862192" w14:textId="37178B0B" w:rsidR="0072232D" w:rsidRPr="0072232D" w:rsidRDefault="0072232D" w:rsidP="007A50DF">
            <w:pPr>
              <w:jc w:val="left"/>
            </w:pPr>
            <w:r w:rsidRPr="0072232D">
              <w:tab/>
            </w:r>
            <w:r w:rsidRPr="00973B25">
              <w:rPr>
                <w:b/>
                <w:color w:val="FF0000"/>
              </w:rPr>
              <w:t>rm -rf /tomcat/webapps/*</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23853ACC" w14:textId="291208EC" w:rsidR="0072232D" w:rsidRPr="0072232D" w:rsidRDefault="0072232D" w:rsidP="0072232D">
            <w:pPr>
              <w:jc w:val="left"/>
            </w:pPr>
            <w:r w:rsidRPr="0072232D">
              <w:t xml:space="preserve">    chmod -R ug+rw /tomcat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2A7DEF8E" w14:textId="77777777" w:rsidR="00770BA3" w:rsidRPr="00770BA3" w:rsidRDefault="0072232D" w:rsidP="00770BA3">
            <w:pPr>
              <w:jc w:val="left"/>
              <w:rPr>
                <w:b/>
                <w:color w:val="FF0000"/>
              </w:rPr>
            </w:pPr>
            <w:r w:rsidRPr="00973B25">
              <w:rPr>
                <w:b/>
                <w:color w:val="FF0000"/>
              </w:rPr>
              <w:tab/>
              <w:t>chmod +x $STI_SCRIPTS_PATH/run</w:t>
            </w:r>
            <w:r w:rsidR="00770BA3">
              <w:rPr>
                <w:b/>
                <w:color w:val="FF0000"/>
              </w:rPr>
              <w:t xml:space="preserve"> </w:t>
            </w:r>
            <w:r w:rsidR="00770BA3" w:rsidRPr="00770BA3">
              <w:rPr>
                <w:b/>
                <w:color w:val="FF0000"/>
              </w:rPr>
              <w:t>&amp;&amp; \</w:t>
            </w:r>
          </w:p>
          <w:p w14:paraId="6EB6426F" w14:textId="45EC8236" w:rsidR="0072232D" w:rsidRPr="00973B25" w:rsidRDefault="00770BA3" w:rsidP="00770BA3">
            <w:pPr>
              <w:jc w:val="left"/>
              <w:rPr>
                <w:b/>
                <w:color w:val="FF0000"/>
              </w:rPr>
            </w:pPr>
            <w:r w:rsidRPr="00770BA3">
              <w:rPr>
                <w:b/>
                <w:color w:val="FF0000"/>
              </w:rPr>
              <w:t xml:space="preserve">       </w:t>
            </w:r>
            <w:r w:rsidR="00495464">
              <w:rPr>
                <w:b/>
                <w:color w:val="FF0000"/>
              </w:rPr>
              <w:t xml:space="preserve">   </w:t>
            </w:r>
            <w:r w:rsidRPr="00770BA3">
              <w:rPr>
                <w:b/>
                <w:color w:val="FF0000"/>
              </w:rPr>
              <w:t xml:space="preserve"> chmod +x $STI_SCRIPTS_PATH/usage</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2EE904DA"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r w:rsidR="00E34CEE" w:rsidRPr="0072232D">
        <w:t>$STI_SCRIPTS_PATH</w:t>
      </w:r>
      <w:r w:rsidR="00E34CEE">
        <w:rPr>
          <w:rFonts w:hint="eastAsia"/>
        </w:rPr>
        <w:t>指向目录：</w:t>
      </w:r>
      <w:r w:rsidR="00E34CEE" w:rsidRPr="00E34CEE">
        <w:rPr>
          <w:b/>
          <w:color w:val="FF0000"/>
        </w:rPr>
        <w:t>/usr/libexec/s2i</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13B6C63C" w:rsidR="00406301" w:rsidRDefault="00406301" w:rsidP="00406301">
      <w:pPr>
        <w:pStyle w:val="2"/>
      </w:pPr>
      <w:bookmarkStart w:id="88" w:name="_Toc503198108"/>
      <w:r>
        <w:rPr>
          <w:rFonts w:hint="eastAsia"/>
        </w:rPr>
        <w:lastRenderedPageBreak/>
        <w:t>修改</w:t>
      </w:r>
      <w:r>
        <w:rPr>
          <w:rFonts w:hint="eastAsia"/>
        </w:rPr>
        <w:t>assemble</w:t>
      </w:r>
      <w:bookmarkEnd w:id="88"/>
    </w:p>
    <w:p w14:paraId="65DF996D" w14:textId="555B67E6" w:rsidR="00231A75" w:rsidRPr="00231A75" w:rsidRDefault="00231A75" w:rsidP="00231A75">
      <w:r w:rsidRPr="00231A75">
        <w:t>chmod +x 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9"/>
            <w:r w:rsidRPr="00926F86">
              <w:rPr>
                <w:rFonts w:hint="eastAsia"/>
                <w:strike/>
              </w:rPr>
              <w:t>cp</w:t>
            </w:r>
            <w:r w:rsidRPr="00926F86">
              <w:rPr>
                <w:strike/>
              </w:rPr>
              <w:t xml:space="preserve"> -Rf /tmp/src/. ./</w:t>
            </w:r>
            <w:commentRangeEnd w:id="89"/>
            <w:r w:rsidR="00926F86">
              <w:rPr>
                <w:rStyle w:val="af5"/>
              </w:rPr>
              <w:commentReference w:id="89"/>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0EA335B2" w:rsidR="00E542F5" w:rsidRDefault="00E542F5" w:rsidP="00E542F5">
            <w:r>
              <w:t># S2I assemble script for the '</w:t>
            </w:r>
            <w:r w:rsidR="00805EBC">
              <w:rPr>
                <w:rFonts w:hint="eastAsia"/>
              </w:rPr>
              <w:t>s2i</w:t>
            </w:r>
            <w:r w:rsidR="00805EBC">
              <w:t>-</w:t>
            </w:r>
            <w:r w:rsidR="00805EBC">
              <w:rPr>
                <w:rFonts w:hint="eastAsia"/>
              </w:rPr>
              <w:t>tomcat</w:t>
            </w:r>
            <w:r>
              <w:t>'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39F17FD8" w:rsidR="00E542F5" w:rsidRDefault="00E542F5" w:rsidP="00E542F5">
            <w:r>
              <w:t># If the '</w:t>
            </w:r>
            <w:r w:rsidR="00AA26EA">
              <w:rPr>
                <w:rFonts w:hint="eastAsia"/>
              </w:rPr>
              <w:t>s2i</w:t>
            </w:r>
            <w:r w:rsidR="00AA26EA">
              <w:t>-</w:t>
            </w:r>
            <w:r w:rsidR="00AA26EA">
              <w:rPr>
                <w:rFonts w:hint="eastAsia"/>
              </w:rPr>
              <w:t>tomcat</w:t>
            </w:r>
            <w:r>
              <w:t>'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1780EED7" w:rsidR="00E542F5" w:rsidRDefault="00E542F5" w:rsidP="00E542F5"/>
          <w:p w14:paraId="3FDAB8F5" w14:textId="77777777" w:rsidR="003801BF" w:rsidRDefault="003801BF" w:rsidP="003801BF">
            <w:r>
              <w:t># deploy dir</w:t>
            </w:r>
          </w:p>
          <w:p w14:paraId="4857627B" w14:textId="6066C94C" w:rsidR="003801BF" w:rsidRDefault="003801BF" w:rsidP="003801BF">
            <w:r>
              <w:t>LOCAL_DEPLOY_DIR=/tomcat/webapps/</w:t>
            </w:r>
          </w:p>
          <w:p w14:paraId="62454FC9" w14:textId="77777777" w:rsidR="003801BF" w:rsidRDefault="003801BF" w:rsidP="003801BF"/>
          <w:p w14:paraId="3572BE0F" w14:textId="77777777" w:rsidR="00E542F5" w:rsidRDefault="00E542F5" w:rsidP="00E542F5">
            <w:r>
              <w:lastRenderedPageBreak/>
              <w:t># Copy the source for compilation</w:t>
            </w:r>
          </w:p>
          <w:p w14:paraId="0DF22789" w14:textId="48199050" w:rsidR="00E542F5" w:rsidRDefault="00E542F5" w:rsidP="00E542F5">
            <w:r>
              <w:t xml:space="preserve">cp -Rf </w:t>
            </w:r>
            <w:commentRangeStart w:id="90"/>
            <w:r w:rsidR="0024698F" w:rsidRPr="0024698F">
              <w:t>/tmp/src/</w:t>
            </w:r>
            <w:commentRangeEnd w:id="90"/>
            <w:r w:rsidR="00E533E8">
              <w:rPr>
                <w:rStyle w:val="af5"/>
              </w:rPr>
              <w:commentReference w:id="90"/>
            </w:r>
            <w:r>
              <w:t>.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18F77B3D" w:rsidR="00E542F5" w:rsidRDefault="00E542F5" w:rsidP="00E542F5">
            <w:r>
              <w:t xml:space="preserve">find . -type f -name '*.war'|xargs -i cp {} </w:t>
            </w:r>
            <w:r w:rsidR="003801BF" w:rsidRPr="003801BF">
              <w:t>$LOCAL_DEPLOY_DIR</w:t>
            </w:r>
          </w:p>
          <w:p w14:paraId="78AC3F78" w14:textId="3B60B990" w:rsidR="00E542F5" w:rsidRDefault="00E542F5" w:rsidP="00E542F5">
            <w:r>
              <w:t>mvn clean</w:t>
            </w:r>
          </w:p>
          <w:p w14:paraId="08BB9033" w14:textId="77777777" w:rsidR="003801BF" w:rsidRDefault="003801BF" w:rsidP="00E542F5"/>
          <w:p w14:paraId="5B5906BB" w14:textId="77777777" w:rsidR="003801BF" w:rsidRDefault="003801BF" w:rsidP="003801BF">
            <w:r>
              <w:t>cd $LOCAL_DEPLOY_DIR</w:t>
            </w:r>
          </w:p>
          <w:p w14:paraId="67AC30A7" w14:textId="01640FE0" w:rsidR="003801BF" w:rsidRDefault="003801BF" w:rsidP="003801BF">
            <w:r>
              <w:t>mv *war ROOT.war</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91" w:name="_Toc503198109"/>
      <w:r>
        <w:rPr>
          <w:rFonts w:hint="eastAsia"/>
        </w:rPr>
        <w:lastRenderedPageBreak/>
        <w:t>修改</w:t>
      </w:r>
      <w:r>
        <w:rPr>
          <w:rFonts w:hint="eastAsia"/>
        </w:rPr>
        <w:t>run</w:t>
      </w:r>
      <w:bookmarkEnd w:id="91"/>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92" w:name="_Toc503198110"/>
      <w:r>
        <w:rPr>
          <w:rFonts w:hint="eastAsia"/>
        </w:rPr>
        <w:t>创建</w:t>
      </w:r>
      <w:r>
        <w:rPr>
          <w:rFonts w:hint="eastAsia"/>
        </w:rPr>
        <w:t>S2I</w:t>
      </w:r>
      <w:r>
        <w:t xml:space="preserve"> </w:t>
      </w:r>
      <w:r>
        <w:rPr>
          <w:rFonts w:hint="eastAsia"/>
        </w:rPr>
        <w:t>Builder</w:t>
      </w:r>
      <w:bookmarkEnd w:id="92"/>
    </w:p>
    <w:p w14:paraId="0E9588E6" w14:textId="0A7C9AEE" w:rsidR="00E202CD" w:rsidRPr="00E202CD" w:rsidRDefault="00E202CD" w:rsidP="00E202CD">
      <w:r>
        <w:rPr>
          <w:rFonts w:hint="eastAsia"/>
        </w:rPr>
        <w:t>切换到工作目录</w:t>
      </w:r>
      <w:r w:rsidR="009C4153">
        <w:rPr>
          <w:rFonts w:hint="eastAsia"/>
        </w:rPr>
        <w:t>s2i</w:t>
      </w:r>
      <w:r w:rsidR="009C4153">
        <w:t>-</w:t>
      </w:r>
      <w:r w:rsidR="009C4153">
        <w:rPr>
          <w:rFonts w:hint="eastAsia"/>
        </w:rPr>
        <w:t>tomcat</w:t>
      </w:r>
      <w:r>
        <w:rPr>
          <w:rFonts w:hint="eastAsia"/>
        </w:rPr>
        <w:t>下</w:t>
      </w:r>
    </w:p>
    <w:p w14:paraId="0EA05B1D" w14:textId="453A8BA3" w:rsidR="00E05897" w:rsidRDefault="00675658" w:rsidP="00E05897">
      <w:r>
        <w:rPr>
          <w:rFonts w:hint="eastAsia"/>
        </w:rPr>
        <w:t>&gt;make</w:t>
      </w:r>
    </w:p>
    <w:p w14:paraId="36C14F05" w14:textId="23201E69"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006D10FC">
        <w:rPr>
          <w:rFonts w:hint="eastAsia"/>
        </w:rPr>
        <w:t>s2i</w:t>
      </w:r>
      <w:r w:rsidR="006D10FC">
        <w:t>-</w:t>
      </w:r>
      <w:r w:rsidR="006D10FC">
        <w:rPr>
          <w:rFonts w:hint="eastAsia"/>
        </w:rPr>
        <w:t>tomcat</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50D337A0" w:rsidR="00945950" w:rsidRDefault="00945950" w:rsidP="00E05897">
      <w:r>
        <w:rPr>
          <w:rFonts w:hint="eastAsia"/>
        </w:rPr>
        <w:t>&gt;</w:t>
      </w:r>
      <w:r w:rsidRPr="00945950">
        <w:t xml:space="preserve">docker images |grep </w:t>
      </w:r>
      <w:r w:rsidR="0085127E">
        <w:rPr>
          <w:rFonts w:hint="eastAsia"/>
        </w:rPr>
        <w:t>s2i</w:t>
      </w:r>
      <w:r w:rsidR="0085127E">
        <w:t>-</w:t>
      </w:r>
      <w:r w:rsidR="0085127E">
        <w:rPr>
          <w:rFonts w:hint="eastAsia"/>
        </w:rPr>
        <w:t>tomcat</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93" w:name="_Toc503198111"/>
      <w:r>
        <w:rPr>
          <w:rFonts w:hint="eastAsia"/>
        </w:rPr>
        <w:lastRenderedPageBreak/>
        <w:t>执行镜像构建</w:t>
      </w:r>
      <w:bookmarkEnd w:id="93"/>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48D0910D" w:rsidR="00B36CAC" w:rsidRDefault="002A4A0A" w:rsidP="00B36CAC">
      <w:r>
        <w:rPr>
          <w:rFonts w:hint="eastAsia"/>
        </w:rPr>
        <w:t>&gt;</w:t>
      </w:r>
      <w:bookmarkStart w:id="94" w:name="OLE_LINK35"/>
      <w:bookmarkStart w:id="95" w:name="OLE_LINK36"/>
      <w:bookmarkStart w:id="96" w:name="OLE_LINK40"/>
      <w:r>
        <w:rPr>
          <w:rFonts w:hint="eastAsia"/>
        </w:rPr>
        <w:t>s2i</w:t>
      </w:r>
      <w:r>
        <w:t xml:space="preserve"> </w:t>
      </w:r>
      <w:r>
        <w:rPr>
          <w:rFonts w:hint="eastAsia"/>
        </w:rPr>
        <w:t>build</w:t>
      </w:r>
      <w:bookmarkStart w:id="97" w:name="OLE_LINK44"/>
      <w:bookmarkStart w:id="98" w:name="OLE_LINK45"/>
      <w:r>
        <w:t xml:space="preserve"> </w:t>
      </w:r>
      <w:hyperlink r:id="rId160" w:history="1">
        <w:r w:rsidRPr="00586F50">
          <w:rPr>
            <w:rStyle w:val="ac"/>
          </w:rPr>
          <w:t>https://github.com/leoterry-ulrica/mybank-demo-maven</w:t>
        </w:r>
      </w:hyperlink>
      <w:bookmarkEnd w:id="97"/>
      <w:bookmarkEnd w:id="98"/>
      <w:r>
        <w:t xml:space="preserve"> </w:t>
      </w:r>
      <w:r w:rsidR="00A11AB5">
        <w:rPr>
          <w:rFonts w:hint="eastAsia"/>
        </w:rPr>
        <w:t>s</w:t>
      </w:r>
      <w:r w:rsidR="00A11AB5">
        <w:t>2i-</w:t>
      </w:r>
      <w:r>
        <w:t>tomcat test-app</w:t>
      </w:r>
      <w:bookmarkEnd w:id="94"/>
      <w:bookmarkEnd w:id="95"/>
      <w:bookmarkEnd w:id="96"/>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9" w:name="_Toc503198112"/>
      <w:r>
        <w:rPr>
          <w:rFonts w:hint="eastAsia"/>
        </w:rPr>
        <w:t>运行镜像</w:t>
      </w:r>
      <w:bookmarkEnd w:id="99"/>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100" w:name="OLE_LINK38"/>
      <w:bookmarkStart w:id="101" w:name="OLE_LINK39"/>
      <w:r>
        <w:rPr>
          <w:rFonts w:hint="eastAsia"/>
        </w:rPr>
        <w:t>docker</w:t>
      </w:r>
      <w:r>
        <w:t xml:space="preserve"> run -it -p 8080:8080 test-app</w:t>
      </w:r>
      <w:bookmarkEnd w:id="100"/>
      <w:bookmarkEnd w:id="101"/>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992553"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102" w:name="_Toc503198113"/>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102"/>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103" w:name="_Toc503198114"/>
      <w:r>
        <w:rPr>
          <w:rFonts w:hint="eastAsia"/>
        </w:rPr>
        <w:lastRenderedPageBreak/>
        <w:t>导入</w:t>
      </w:r>
      <w:r>
        <w:t>镜像</w:t>
      </w:r>
      <w:r w:rsidR="00CB4D35">
        <w:rPr>
          <w:rFonts w:hint="eastAsia"/>
        </w:rPr>
        <w:t>，作为</w:t>
      </w:r>
      <w:r w:rsidR="00A905A3">
        <w:rPr>
          <w:rFonts w:hint="eastAsia"/>
        </w:rPr>
        <w:t>构建器</w:t>
      </w:r>
      <w:bookmarkEnd w:id="103"/>
    </w:p>
    <w:p w14:paraId="75DCD32D" w14:textId="22B9DB56" w:rsidR="006C4F76" w:rsidRDefault="00EE56E0" w:rsidP="006C4F76">
      <w:pPr>
        <w:pStyle w:val="3"/>
      </w:pPr>
      <w:bookmarkStart w:id="104" w:name="_Toc503198115"/>
      <w:r>
        <w:rPr>
          <w:rFonts w:hint="eastAsia"/>
        </w:rPr>
        <w:t>部署</w:t>
      </w:r>
      <w:r>
        <w:rPr>
          <w:rFonts w:hint="eastAsia"/>
        </w:rPr>
        <w:t>registry</w:t>
      </w:r>
      <w:bookmarkEnd w:id="104"/>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5" w:name="OLE_LINK28"/>
      <w:bookmarkStart w:id="106" w:name="OLE_LINK29"/>
      <w:r>
        <w:t>/opt/</w:t>
      </w:r>
      <w:r w:rsidR="0086344C">
        <w:t>weifj/</w:t>
      </w:r>
      <w:r w:rsidRPr="00F1488D">
        <w:t>colum-registry</w:t>
      </w:r>
      <w:bookmarkEnd w:id="105"/>
      <w:bookmarkEnd w:id="106"/>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617B6BC1" w:rsidR="00EE7E19" w:rsidRDefault="00173B1F" w:rsidP="008B7BAF">
      <w:r>
        <w:t xml:space="preserve">## </w:t>
      </w:r>
      <w:r>
        <w:rPr>
          <w:rFonts w:hint="eastAsia"/>
        </w:rPr>
        <w:t>编辑配置</w:t>
      </w:r>
      <w:r>
        <w:t>文件</w:t>
      </w:r>
      <w:r>
        <w:t>/etc/sysconfig/docker</w:t>
      </w:r>
      <w:r w:rsidR="00361414">
        <w:rPr>
          <w:rFonts w:hint="eastAsia"/>
        </w:rPr>
        <w:t>（</w:t>
      </w:r>
      <w:r w:rsidR="00361414" w:rsidRPr="00447B4F">
        <w:rPr>
          <w:rFonts w:hint="eastAsia"/>
          <w:b/>
          <w:color w:val="FF0000"/>
        </w:rPr>
        <w:t>访问</w:t>
      </w:r>
      <w:r w:rsidR="00A07A57" w:rsidRPr="00447B4F">
        <w:rPr>
          <w:rFonts w:hint="eastAsia"/>
          <w:b/>
          <w:color w:val="FF0000"/>
        </w:rPr>
        <w:t>私有仓库</w:t>
      </w:r>
      <w:r w:rsidR="00361414" w:rsidRPr="00447B4F">
        <w:rPr>
          <w:rFonts w:hint="eastAsia"/>
          <w:b/>
          <w:color w:val="FF0000"/>
        </w:rPr>
        <w:t>的</w:t>
      </w:r>
      <w:r w:rsidR="00361414" w:rsidRPr="00447B4F">
        <w:rPr>
          <w:b/>
          <w:color w:val="FF0000"/>
        </w:rPr>
        <w:t>服务器都需要</w:t>
      </w:r>
      <w:r w:rsidR="00361414" w:rsidRPr="00447B4F">
        <w:rPr>
          <w:rFonts w:hint="eastAsia"/>
          <w:b/>
          <w:color w:val="FF0000"/>
        </w:rPr>
        <w:t>添加</w:t>
      </w:r>
      <w:r w:rsidR="00A93F47" w:rsidRPr="00447B4F">
        <w:rPr>
          <w:rFonts w:hint="eastAsia"/>
          <w:b/>
          <w:color w:val="FF0000"/>
        </w:rPr>
        <w:t>，</w:t>
      </w:r>
      <w:r w:rsidR="00A93F47" w:rsidRPr="00447B4F">
        <w:rPr>
          <w:b/>
          <w:color w:val="FF0000"/>
        </w:rPr>
        <w:t>否则默认使用</w:t>
      </w:r>
      <w:r w:rsidR="00A93F47" w:rsidRPr="00447B4F">
        <w:rPr>
          <w:b/>
          <w:color w:val="FF0000"/>
        </w:rPr>
        <w:t>https</w:t>
      </w:r>
      <w:r w:rsidR="00A93F47" w:rsidRPr="00447B4F">
        <w:rPr>
          <w:b/>
          <w:color w:val="FF0000"/>
        </w:rPr>
        <w:t>协议</w:t>
      </w:r>
      <w:r w:rsidR="00361414">
        <w:t>）</w:t>
      </w:r>
      <w:r>
        <w:rPr>
          <w:rFonts w:hint="eastAsia"/>
        </w:rPr>
        <w:t>，添加</w:t>
      </w:r>
      <w:r>
        <w:t>--insecure-registry</w:t>
      </w:r>
    </w:p>
    <w:p w14:paraId="5DDD29CA" w14:textId="45F4FCB9" w:rsidR="00173B1F" w:rsidRDefault="00173B1F" w:rsidP="008B7BAF">
      <w:r w:rsidRPr="00173B1F">
        <w:t>--insecure-registry</w:t>
      </w:r>
      <w:r w:rsidR="00DE2A30">
        <w:rPr>
          <w:rFonts w:hint="eastAsia"/>
        </w:rPr>
        <w:t>=</w:t>
      </w:r>
      <w:r w:rsidRPr="00173B1F">
        <w:t>192.168.200.57:5000</w:t>
      </w:r>
    </w:p>
    <w:p w14:paraId="4E74923E" w14:textId="7F619B38" w:rsidR="00173B1F" w:rsidRDefault="009A782F" w:rsidP="008B7BAF">
      <w:r>
        <w:t xml:space="preserve"> ## </w:t>
      </w:r>
      <w:r w:rsidR="00EA6F1C">
        <w:rPr>
          <w:rFonts w:hint="eastAsia"/>
        </w:rPr>
        <w:t>设置</w:t>
      </w:r>
      <w:r w:rsidR="00EA6F1C">
        <w:rPr>
          <w:rFonts w:hint="eastAsia"/>
        </w:rPr>
        <w:t>docker</w:t>
      </w:r>
      <w:r w:rsidR="00EA6F1C">
        <w:rPr>
          <w:rFonts w:hint="eastAsia"/>
        </w:rPr>
        <w:t>开机启动</w:t>
      </w:r>
    </w:p>
    <w:p w14:paraId="43550166" w14:textId="34965144" w:rsidR="00EA6F1C" w:rsidRDefault="00EA6F1C" w:rsidP="008B7BAF">
      <w:r>
        <w:rPr>
          <w:rFonts w:hint="eastAsia"/>
        </w:rPr>
        <w:t>&gt;</w:t>
      </w:r>
      <w:r w:rsidRPr="00EA6F1C">
        <w:t>systemctl enable docker</w:t>
      </w:r>
    </w:p>
    <w:p w14:paraId="05B8687C" w14:textId="050BBDED" w:rsidR="00EA6F1C" w:rsidRDefault="00EA6F1C" w:rsidP="008B7BAF">
      <w:r>
        <w:t xml:space="preserve">## </w:t>
      </w:r>
      <w:r>
        <w:rPr>
          <w:rFonts w:hint="eastAsia"/>
        </w:rPr>
        <w:t>重启</w:t>
      </w:r>
      <w:r>
        <w:t>docker</w:t>
      </w:r>
    </w:p>
    <w:p w14:paraId="46A0651D" w14:textId="511DD1A1" w:rsidR="009A782F" w:rsidRDefault="009A782F" w:rsidP="008B7BAF">
      <w:pPr>
        <w:pBdr>
          <w:bottom w:val="double" w:sz="6" w:space="1" w:color="auto"/>
        </w:pBdr>
      </w:pPr>
      <w:r>
        <w:t>&gt;</w:t>
      </w:r>
      <w:bookmarkStart w:id="107" w:name="OLE_LINK68"/>
      <w:r>
        <w:t>systemctl restart docker</w:t>
      </w:r>
      <w:bookmarkEnd w:id="107"/>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439E7F6E" w:rsidR="00EB317C" w:rsidRDefault="00EB317C" w:rsidP="008B7BAF">
      <w:r>
        <w:rPr>
          <w:rFonts w:hint="eastAsia"/>
        </w:rPr>
        <w:t>&gt;</w:t>
      </w:r>
      <w:r>
        <w:t>docker tag s2i</w:t>
      </w:r>
      <w:r w:rsidR="00634890">
        <w:t>-tomcat</w:t>
      </w:r>
      <w:r>
        <w:t xml:space="preserve"> 192.168.200.57</w:t>
      </w:r>
      <w:r>
        <w:rPr>
          <w:rFonts w:hint="eastAsia"/>
        </w:rPr>
        <w:t>:5000/</w:t>
      </w:r>
      <w:r w:rsidR="00634890">
        <w:t>s</w:t>
      </w:r>
      <w:r>
        <w:rPr>
          <w:rFonts w:hint="eastAsia"/>
        </w:rPr>
        <w:t>2i</w:t>
      </w:r>
      <w:r w:rsidR="00634890">
        <w:t>-</w:t>
      </w:r>
      <w:r w:rsidR="00634890">
        <w:rPr>
          <w:rFonts w:hint="eastAsia"/>
        </w:rPr>
        <w:t>tomcat</w:t>
      </w:r>
    </w:p>
    <w:p w14:paraId="0AA37A82" w14:textId="6B67C643" w:rsidR="00465F66" w:rsidRDefault="00465F66" w:rsidP="008B7BAF">
      <w:r>
        <w:lastRenderedPageBreak/>
        <w:t>## push</w:t>
      </w:r>
      <w:r>
        <w:rPr>
          <w:rFonts w:hint="eastAsia"/>
        </w:rPr>
        <w:t>到</w:t>
      </w:r>
      <w:r>
        <w:t>私有仓库</w:t>
      </w:r>
    </w:p>
    <w:p w14:paraId="60063622" w14:textId="6DCC7612" w:rsidR="00964F20" w:rsidRDefault="00465F66" w:rsidP="008B7BAF">
      <w:r>
        <w:rPr>
          <w:rFonts w:hint="eastAsia"/>
        </w:rPr>
        <w:t>&gt;</w:t>
      </w:r>
      <w:r>
        <w:t>docker push 192.168.200.57</w:t>
      </w:r>
      <w:r>
        <w:rPr>
          <w:rFonts w:hint="eastAsia"/>
        </w:rPr>
        <w:t>:5000/s2i</w:t>
      </w:r>
      <w:r w:rsidR="00305D19">
        <w:t>-</w:t>
      </w:r>
      <w:r w:rsidR="00305D19" w:rsidRPr="00305D19">
        <w:t>tomcat</w:t>
      </w:r>
    </w:p>
    <w:p w14:paraId="0052DC07" w14:textId="76ED1C4C" w:rsidR="002769B5" w:rsidRDefault="002769B5" w:rsidP="002769B5">
      <w:pPr>
        <w:pStyle w:val="3"/>
      </w:pPr>
      <w:bookmarkStart w:id="108" w:name="_Toc503198116"/>
      <w:r>
        <w:rPr>
          <w:rFonts w:hint="eastAsia"/>
        </w:rPr>
        <w:t>导入</w:t>
      </w:r>
      <w:bookmarkEnd w:id="108"/>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12E84220" w:rsidR="0069382B" w:rsidRDefault="0069382B" w:rsidP="008B7BAF">
      <w:r>
        <w:rPr>
          <w:rFonts w:hint="eastAsia"/>
        </w:rPr>
        <w:t>&gt;</w:t>
      </w:r>
      <w:bookmarkStart w:id="109" w:name="OLE_LINK25"/>
      <w:bookmarkStart w:id="110" w:name="OLE_LINK26"/>
      <w:bookmarkStart w:id="111" w:name="OLE_LINK27"/>
      <w:bookmarkStart w:id="112" w:name="OLE_LINK32"/>
      <w:bookmarkStart w:id="113" w:name="OLE_LINK41"/>
      <w:bookmarkStart w:id="114" w:name="OLE_LINK70"/>
      <w:r w:rsidRPr="0069382B">
        <w:t xml:space="preserve">oc import-image </w:t>
      </w:r>
      <w:bookmarkStart w:id="115" w:name="OLE_LINK42"/>
      <w:bookmarkStart w:id="116" w:name="OLE_LINK43"/>
      <w:r w:rsidRPr="0069382B">
        <w:t>192.168.200.57:5000/s2i</w:t>
      </w:r>
      <w:r w:rsidR="00480C7F">
        <w:t>-</w:t>
      </w:r>
      <w:r w:rsidR="00480C7F" w:rsidRPr="0069382B">
        <w:t>tomcat</w:t>
      </w:r>
      <w:r w:rsidRPr="0069382B">
        <w:t xml:space="preserve"> -n openshift --confirm --insecure</w:t>
      </w:r>
      <w:bookmarkEnd w:id="109"/>
      <w:bookmarkEnd w:id="110"/>
      <w:bookmarkEnd w:id="111"/>
      <w:bookmarkEnd w:id="112"/>
      <w:bookmarkEnd w:id="113"/>
      <w:bookmarkEnd w:id="114"/>
      <w:bookmarkEnd w:id="115"/>
      <w:bookmarkEnd w:id="116"/>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1376DC87" w:rsidR="0064241E" w:rsidRDefault="0064241E" w:rsidP="008B7BAF">
      <w:r>
        <w:t>&gt;oc edit is s2i</w:t>
      </w:r>
      <w:r w:rsidR="00CB5085">
        <w:t>-tomcat</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9D5990"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s</w:t>
      </w:r>
      <w:r>
        <w:t>2</w:t>
      </w:r>
      <w:r>
        <w:rPr>
          <w:rFonts w:hint="eastAsia"/>
        </w:rPr>
        <w:t>i</w:t>
      </w:r>
      <w:r w:rsidR="007744AE">
        <w:t>-</w:t>
      </w:r>
      <w:r w:rsidR="007744AE">
        <w:rPr>
          <w:rFonts w:hint="eastAsia"/>
        </w:rPr>
        <w:t>tomcat</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7" w:name="_Toc503198117"/>
      <w:r>
        <w:rPr>
          <w:rFonts w:hint="eastAsia"/>
        </w:rPr>
        <w:t>验证</w:t>
      </w:r>
      <w:bookmarkEnd w:id="117"/>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8" w:name="_Toc503198118"/>
      <w:r>
        <w:rPr>
          <w:rFonts w:hint="eastAsia"/>
        </w:rPr>
        <w:t>制作模板</w:t>
      </w:r>
      <w:bookmarkEnd w:id="118"/>
    </w:p>
    <w:p w14:paraId="4F1E168B" w14:textId="02FDA471" w:rsidR="00ED3B80" w:rsidRDefault="00ED3B80" w:rsidP="00ED3B80">
      <w:r>
        <w:rPr>
          <w:rFonts w:hint="eastAsia"/>
        </w:rPr>
        <w:t>##</w:t>
      </w:r>
      <w:r>
        <w:t xml:space="preserve"> </w:t>
      </w:r>
      <w:r>
        <w:rPr>
          <w:rFonts w:hint="eastAsia"/>
        </w:rPr>
        <w:t>参考链接</w:t>
      </w:r>
    </w:p>
    <w:bookmarkStart w:id="119"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9"/>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992553"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20"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20"/>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21" w:name="_Toc503198119"/>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21"/>
    </w:p>
    <w:p w14:paraId="42156E08" w14:textId="683419DD" w:rsidR="00910BBD" w:rsidRDefault="00910BBD" w:rsidP="00910BBD">
      <w:r>
        <w:rPr>
          <w:rFonts w:hint="eastAsia"/>
        </w:rPr>
        <w:t>参考：</w:t>
      </w:r>
    </w:p>
    <w:p w14:paraId="31D128D9" w14:textId="4EE1436B" w:rsidR="00B848F1" w:rsidRDefault="00992553"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992553"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992553"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22" w:name="_Toc503198120"/>
      <w:r>
        <w:rPr>
          <w:rFonts w:hint="eastAsia"/>
        </w:rPr>
        <w:t>部署</w:t>
      </w:r>
      <w:r>
        <w:rPr>
          <w:rFonts w:hint="eastAsia"/>
        </w:rPr>
        <w:t>cockpit</w:t>
      </w:r>
      <w:bookmarkEnd w:id="122"/>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23" w:name="_Toc503198121"/>
      <w:r>
        <w:rPr>
          <w:rFonts w:hint="eastAsia"/>
        </w:rPr>
        <w:t>部署</w:t>
      </w:r>
      <w:r>
        <w:t>M</w:t>
      </w:r>
      <w:r>
        <w:rPr>
          <w:rFonts w:hint="eastAsia"/>
        </w:rPr>
        <w:t>anage</w:t>
      </w:r>
      <w:r>
        <w:t>IQ</w:t>
      </w:r>
      <w:bookmarkEnd w:id="123"/>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24" w:name="_Toc503198122"/>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24"/>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25" w:name="_Toc503198123"/>
      <w:r>
        <w:rPr>
          <w:rFonts w:hint="eastAsia"/>
        </w:rPr>
        <w:t>安装方式</w:t>
      </w:r>
      <w:bookmarkEnd w:id="125"/>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992553"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6" w:name="_Toc503198124"/>
      <w:r>
        <w:rPr>
          <w:rFonts w:hint="eastAsia"/>
        </w:rPr>
        <w:t>配置</w:t>
      </w:r>
      <w:r>
        <w:t>M</w:t>
      </w:r>
      <w:r>
        <w:rPr>
          <w:rFonts w:hint="eastAsia"/>
        </w:rPr>
        <w:t>anage</w:t>
      </w:r>
      <w:r>
        <w:t>IQ</w:t>
      </w:r>
      <w:bookmarkEnd w:id="126"/>
    </w:p>
    <w:p w14:paraId="07A3BC7F" w14:textId="5755B1F4" w:rsidR="00AE5F97" w:rsidRDefault="00AE5F97" w:rsidP="00AE5F97">
      <w:r>
        <w:rPr>
          <w:rFonts w:hint="eastAsia"/>
        </w:rPr>
        <w:t>参考链接：</w:t>
      </w:r>
    </w:p>
    <w:p w14:paraId="0D98B7B5" w14:textId="4C777CCB" w:rsidR="00AE5F97" w:rsidRDefault="00992553" w:rsidP="00AE5F97">
      <w:hyperlink r:id="rId198" w:history="1">
        <w:r w:rsidR="00AE5F97" w:rsidRPr="005F34D7">
          <w:rPr>
            <w:rStyle w:val="ac"/>
          </w:rPr>
          <w:t>http://manageiq.org/docs/get-started/basic-configuration</w:t>
        </w:r>
      </w:hyperlink>
    </w:p>
    <w:p w14:paraId="0C36B189" w14:textId="724BD7F8" w:rsidR="00AE5F97" w:rsidRDefault="00992553"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7" w:name="_Toc503198125"/>
      <w:r w:rsidRPr="00121787">
        <w:rPr>
          <w:rFonts w:hint="eastAsia"/>
        </w:rPr>
        <w:lastRenderedPageBreak/>
        <w:t>必要配置</w:t>
      </w:r>
      <w:bookmarkEnd w:id="127"/>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8" w:name="_Toc503198126"/>
      <w:r>
        <w:rPr>
          <w:rFonts w:hint="eastAsia"/>
        </w:rPr>
        <w:t>用户邮箱设置（可选）</w:t>
      </w:r>
      <w:bookmarkEnd w:id="128"/>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9" w:name="_Toc503198127"/>
      <w:r w:rsidRPr="00566013">
        <w:rPr>
          <w:rFonts w:hint="eastAsia"/>
        </w:rPr>
        <w:t>配置</w:t>
      </w:r>
      <w:r w:rsidRPr="00566013">
        <w:rPr>
          <w:rFonts w:hint="eastAsia"/>
        </w:rPr>
        <w:t>SMTP</w:t>
      </w:r>
      <w:r w:rsidRPr="00566013">
        <w:rPr>
          <w:rFonts w:hint="eastAsia"/>
        </w:rPr>
        <w:t>服务</w:t>
      </w:r>
      <w:bookmarkEnd w:id="129"/>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30" w:name="_Toc503198128"/>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30"/>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33A98F53" w:rsidR="004B68B1"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p w14:paraId="0AEC41A4" w14:textId="616A41BF" w:rsidR="00AF3FB6" w:rsidRDefault="00AF3FB6" w:rsidP="00D97AC7">
      <w:pPr>
        <w:jc w:val="left"/>
      </w:pPr>
    </w:p>
    <w:p w14:paraId="47644E45" w14:textId="77777777" w:rsidR="00AF3FB6" w:rsidRDefault="00AF3FB6" w:rsidP="00AF3FB6">
      <w:pPr>
        <w:pStyle w:val="1"/>
      </w:pPr>
      <w:bookmarkStart w:id="131" w:name="_Toc503198129"/>
      <w:r>
        <w:rPr>
          <w:rFonts w:hint="eastAsia"/>
        </w:rPr>
        <w:t>以</w:t>
      </w:r>
      <w:r>
        <w:t>D</w:t>
      </w:r>
      <w:r>
        <w:rPr>
          <w:rFonts w:hint="eastAsia"/>
        </w:rPr>
        <w:t>ockerfile</w:t>
      </w:r>
      <w:r>
        <w:t xml:space="preserve"> </w:t>
      </w:r>
      <w:r>
        <w:rPr>
          <w:rFonts w:hint="eastAsia"/>
        </w:rPr>
        <w:t>构建</w:t>
      </w:r>
      <w:bookmarkEnd w:id="131"/>
    </w:p>
    <w:p w14:paraId="6E1B8CBF" w14:textId="77777777" w:rsidR="00AF3FB6" w:rsidRDefault="00992553" w:rsidP="00AF3FB6">
      <w:hyperlink r:id="rId213" w:history="1">
        <w:r w:rsidR="00AF3FB6" w:rsidRPr="00505A9D">
          <w:rPr>
            <w:rStyle w:val="ac"/>
          </w:rPr>
          <w:t>https://github.com/debianmaster/openshift-examples/tree/master/dockerfile-build</w:t>
        </w:r>
      </w:hyperlink>
    </w:p>
    <w:p w14:paraId="31F379DE" w14:textId="77777777" w:rsidR="00AF3FB6" w:rsidRDefault="00AF3FB6" w:rsidP="00AF3FB6">
      <w:r>
        <w:t>&gt;</w:t>
      </w:r>
      <w:r w:rsidRPr="00F0695D">
        <w:t>oc new-build https://github.com/debianmaster/springboot-maven3-centos.git --strategy=docker --name-spring-base</w:t>
      </w:r>
    </w:p>
    <w:p w14:paraId="446931CD" w14:textId="13A0F475" w:rsidR="00AF3FB6" w:rsidRDefault="00AF3FB6" w:rsidP="00D97AC7">
      <w:pPr>
        <w:jc w:val="left"/>
      </w:pPr>
    </w:p>
    <w:p w14:paraId="20CEEA79" w14:textId="7A5ADE83" w:rsidR="00483C32" w:rsidRDefault="00483C32" w:rsidP="00483C32">
      <w:pPr>
        <w:pStyle w:val="1"/>
      </w:pPr>
      <w:bookmarkStart w:id="132" w:name="_Toc503198130"/>
      <w:r>
        <w:lastRenderedPageBreak/>
        <w:t>O</w:t>
      </w:r>
      <w:r>
        <w:rPr>
          <w:rFonts w:hint="eastAsia"/>
        </w:rPr>
        <w:t>penshift</w:t>
      </w:r>
      <w:r>
        <w:t xml:space="preserve"> </w:t>
      </w:r>
      <w:r>
        <w:rPr>
          <w:rFonts w:hint="eastAsia"/>
        </w:rPr>
        <w:t>ansible</w:t>
      </w:r>
      <w:r>
        <w:rPr>
          <w:rFonts w:hint="eastAsia"/>
        </w:rPr>
        <w:t>集群部署</w:t>
      </w:r>
      <w:bookmarkEnd w:id="132"/>
    </w:p>
    <w:p w14:paraId="0B1737C3" w14:textId="73EC0646" w:rsidR="00B6349A" w:rsidRDefault="00B6349A" w:rsidP="00B6349A">
      <w:pPr>
        <w:pStyle w:val="2"/>
      </w:pPr>
      <w:bookmarkStart w:id="133" w:name="_Toc503198131"/>
      <w:r>
        <w:t>O</w:t>
      </w:r>
      <w:r>
        <w:rPr>
          <w:rFonts w:hint="eastAsia"/>
        </w:rPr>
        <w:t>penshift</w:t>
      </w:r>
      <w:r>
        <w:rPr>
          <w:rFonts w:hint="eastAsia"/>
        </w:rPr>
        <w:t>版本</w:t>
      </w:r>
      <w:bookmarkEnd w:id="133"/>
    </w:p>
    <w:p w14:paraId="40B9B154" w14:textId="6E23317F" w:rsidR="00B6349A" w:rsidRPr="00B6349A" w:rsidRDefault="000B6613" w:rsidP="00B6349A">
      <w:r>
        <w:rPr>
          <w:rFonts w:hint="eastAsia"/>
        </w:rPr>
        <w:t>版本号：</w:t>
      </w:r>
      <w:r w:rsidR="00B6349A" w:rsidRPr="006865E8">
        <w:t>3.7.16-1</w:t>
      </w:r>
    </w:p>
    <w:p w14:paraId="47490CA7" w14:textId="68D8F101" w:rsidR="00483C32" w:rsidRDefault="00A358FE" w:rsidP="00A358FE">
      <w:pPr>
        <w:pStyle w:val="2"/>
      </w:pPr>
      <w:bookmarkStart w:id="134" w:name="_Toc503198132"/>
      <w:r>
        <w:rPr>
          <w:rFonts w:hint="eastAsia"/>
        </w:rPr>
        <w:t>服务器计划</w:t>
      </w:r>
      <w:bookmarkEnd w:id="134"/>
    </w:p>
    <w:tbl>
      <w:tblPr>
        <w:tblStyle w:val="a4"/>
        <w:tblW w:w="0" w:type="auto"/>
        <w:tblLook w:val="04A0" w:firstRow="1" w:lastRow="0" w:firstColumn="1" w:lastColumn="0" w:noHBand="0" w:noVBand="1"/>
      </w:tblPr>
      <w:tblGrid>
        <w:gridCol w:w="3226"/>
        <w:gridCol w:w="3226"/>
        <w:gridCol w:w="3226"/>
      </w:tblGrid>
      <w:tr w:rsidR="005506DE" w14:paraId="62758C3E" w14:textId="77777777" w:rsidTr="005506DE">
        <w:tc>
          <w:tcPr>
            <w:tcW w:w="3226" w:type="dxa"/>
          </w:tcPr>
          <w:p w14:paraId="0F3ABACB" w14:textId="1E269FBB" w:rsidR="005506DE" w:rsidRDefault="005506DE" w:rsidP="00A358FE">
            <w:r>
              <w:rPr>
                <w:rFonts w:hint="eastAsia"/>
              </w:rPr>
              <w:t>服务器</w:t>
            </w:r>
            <w:r>
              <w:rPr>
                <w:rFonts w:hint="eastAsia"/>
              </w:rPr>
              <w:t>os</w:t>
            </w:r>
          </w:p>
        </w:tc>
        <w:tc>
          <w:tcPr>
            <w:tcW w:w="3226" w:type="dxa"/>
          </w:tcPr>
          <w:p w14:paraId="5B1CBD22" w14:textId="6AD0D56F" w:rsidR="005506DE" w:rsidRDefault="005506DE" w:rsidP="00A358FE">
            <w:r>
              <w:rPr>
                <w:rFonts w:hint="eastAsia"/>
              </w:rPr>
              <w:t>服务器</w:t>
            </w:r>
            <w:r>
              <w:rPr>
                <w:rFonts w:hint="eastAsia"/>
              </w:rPr>
              <w:t>ip</w:t>
            </w:r>
          </w:p>
        </w:tc>
        <w:tc>
          <w:tcPr>
            <w:tcW w:w="3226" w:type="dxa"/>
          </w:tcPr>
          <w:p w14:paraId="7890B4D0" w14:textId="7B181A90" w:rsidR="005506DE" w:rsidRDefault="005506DE" w:rsidP="00A358FE">
            <w:r>
              <w:rPr>
                <w:rFonts w:hint="eastAsia"/>
              </w:rPr>
              <w:t>备注</w:t>
            </w:r>
          </w:p>
        </w:tc>
      </w:tr>
      <w:tr w:rsidR="005506DE" w14:paraId="521EFF5F" w14:textId="77777777" w:rsidTr="005506DE">
        <w:tc>
          <w:tcPr>
            <w:tcW w:w="3226" w:type="dxa"/>
          </w:tcPr>
          <w:p w14:paraId="529209F4" w14:textId="62034200" w:rsidR="005506DE" w:rsidRDefault="005506DE" w:rsidP="00A358FE">
            <w:r w:rsidRPr="005506DE">
              <w:t>CentOS Linux release 7.0.1406 (Core)</w:t>
            </w:r>
          </w:p>
        </w:tc>
        <w:tc>
          <w:tcPr>
            <w:tcW w:w="3226" w:type="dxa"/>
          </w:tcPr>
          <w:p w14:paraId="4794B0E7" w14:textId="27E23F01" w:rsidR="005506DE" w:rsidRDefault="005506DE" w:rsidP="00A358FE">
            <w:r>
              <w:rPr>
                <w:rFonts w:hint="eastAsia"/>
              </w:rPr>
              <w:t>1</w:t>
            </w:r>
            <w:r>
              <w:t>92.168.200.56</w:t>
            </w:r>
          </w:p>
        </w:tc>
        <w:tc>
          <w:tcPr>
            <w:tcW w:w="3226" w:type="dxa"/>
          </w:tcPr>
          <w:p w14:paraId="2E5370E6" w14:textId="7334D637" w:rsidR="005506DE" w:rsidRDefault="005506DE" w:rsidP="00A358FE">
            <w:r>
              <w:t>master</w:t>
            </w:r>
            <w:r>
              <w:rPr>
                <w:rFonts w:hint="eastAsia"/>
              </w:rPr>
              <w:t>主节点</w:t>
            </w:r>
          </w:p>
        </w:tc>
      </w:tr>
      <w:tr w:rsidR="005506DE" w14:paraId="495D5E31" w14:textId="77777777" w:rsidTr="005506DE">
        <w:tc>
          <w:tcPr>
            <w:tcW w:w="3226" w:type="dxa"/>
          </w:tcPr>
          <w:p w14:paraId="0A37B4DC" w14:textId="30796BA2" w:rsidR="005506DE" w:rsidRDefault="005506DE" w:rsidP="00A358FE">
            <w:r w:rsidRPr="005506DE">
              <w:t>CentOS Linux release 7.0.1406 (Core)</w:t>
            </w:r>
          </w:p>
        </w:tc>
        <w:tc>
          <w:tcPr>
            <w:tcW w:w="3226" w:type="dxa"/>
          </w:tcPr>
          <w:p w14:paraId="16220B21" w14:textId="2923BDAA" w:rsidR="005506DE" w:rsidRDefault="005506DE" w:rsidP="00A358FE">
            <w:bookmarkStart w:id="135" w:name="OLE_LINK46"/>
            <w:r>
              <w:rPr>
                <w:rFonts w:hint="eastAsia"/>
              </w:rPr>
              <w:t>1</w:t>
            </w:r>
            <w:r>
              <w:t>92.168.200.86</w:t>
            </w:r>
            <w:bookmarkEnd w:id="135"/>
          </w:p>
        </w:tc>
        <w:tc>
          <w:tcPr>
            <w:tcW w:w="3226" w:type="dxa"/>
          </w:tcPr>
          <w:p w14:paraId="3311B519" w14:textId="1CF247D9" w:rsidR="005506DE" w:rsidRDefault="005506DE" w:rsidP="00A358FE">
            <w:r>
              <w:t>node</w:t>
            </w:r>
            <w:r>
              <w:rPr>
                <w:rFonts w:hint="eastAsia"/>
              </w:rPr>
              <w:t>从节点</w:t>
            </w:r>
          </w:p>
        </w:tc>
      </w:tr>
      <w:tr w:rsidR="005506DE" w14:paraId="4B006615" w14:textId="77777777" w:rsidTr="005506DE">
        <w:tc>
          <w:tcPr>
            <w:tcW w:w="3226" w:type="dxa"/>
          </w:tcPr>
          <w:p w14:paraId="6B126BB8" w14:textId="767CC013" w:rsidR="005506DE" w:rsidRPr="005506DE" w:rsidRDefault="005506DE" w:rsidP="00A358FE">
            <w:r w:rsidRPr="005506DE">
              <w:t>CentOS Linux release 7.0.1406 (Core)</w:t>
            </w:r>
          </w:p>
        </w:tc>
        <w:tc>
          <w:tcPr>
            <w:tcW w:w="3226" w:type="dxa"/>
          </w:tcPr>
          <w:p w14:paraId="3CBB6F46" w14:textId="706E77A9" w:rsidR="005506DE" w:rsidRDefault="005506DE" w:rsidP="00A358FE">
            <w:r>
              <w:rPr>
                <w:rFonts w:hint="eastAsia"/>
              </w:rPr>
              <w:t>1</w:t>
            </w:r>
            <w:r>
              <w:t>92.168.200.57</w:t>
            </w:r>
          </w:p>
        </w:tc>
        <w:tc>
          <w:tcPr>
            <w:tcW w:w="3226" w:type="dxa"/>
          </w:tcPr>
          <w:p w14:paraId="7DA8ACF6" w14:textId="4922F8BC" w:rsidR="005506DE" w:rsidRDefault="005506DE" w:rsidP="00B47CB4">
            <w:pPr>
              <w:jc w:val="left"/>
            </w:pPr>
            <w:r>
              <w:t>dns</w:t>
            </w:r>
            <w:r>
              <w:rPr>
                <w:rFonts w:hint="eastAsia"/>
              </w:rPr>
              <w:t>服务器</w:t>
            </w:r>
            <w:r w:rsidR="00B47CB4">
              <w:rPr>
                <w:rFonts w:hint="eastAsia"/>
              </w:rPr>
              <w:t>、私有仓库</w:t>
            </w:r>
            <w:r w:rsidR="00B47CB4">
              <w:rPr>
                <w:rFonts w:hint="eastAsia"/>
              </w:rPr>
              <w:t>registry</w:t>
            </w:r>
            <w:r w:rsidR="00B47CB4">
              <w:rPr>
                <w:rFonts w:hint="eastAsia"/>
              </w:rPr>
              <w:t>（</w:t>
            </w:r>
            <w:r w:rsidR="00B47CB4">
              <w:rPr>
                <w:rFonts w:hint="eastAsia"/>
              </w:rPr>
              <w:t>harbor</w:t>
            </w:r>
            <w:r w:rsidR="00B47CB4">
              <w:rPr>
                <w:rFonts w:hint="eastAsia"/>
              </w:rPr>
              <w:t>）</w:t>
            </w:r>
          </w:p>
        </w:tc>
      </w:tr>
    </w:tbl>
    <w:p w14:paraId="65A2A6AD" w14:textId="77377A22" w:rsidR="00A358FE" w:rsidRDefault="00A358FE" w:rsidP="00A358FE"/>
    <w:p w14:paraId="21DEB842" w14:textId="0A96C538" w:rsidR="00483E21" w:rsidRPr="00483E21" w:rsidRDefault="00863B5B" w:rsidP="00483E21">
      <w:pPr>
        <w:pStyle w:val="2"/>
      </w:pPr>
      <w:bookmarkStart w:id="136" w:name="_Toc503198133"/>
      <w:r>
        <w:rPr>
          <w:rFonts w:hint="eastAsia"/>
        </w:rPr>
        <w:t>修改</w:t>
      </w:r>
      <w:r>
        <w:rPr>
          <w:rFonts w:hint="eastAsia"/>
        </w:rPr>
        <w:t>host</w:t>
      </w:r>
      <w:bookmarkEnd w:id="136"/>
    </w:p>
    <w:p w14:paraId="3782A94D" w14:textId="29E9DC6C" w:rsidR="006160F9" w:rsidRPr="006160F9" w:rsidRDefault="0076579D" w:rsidP="0076579D">
      <w:pPr>
        <w:jc w:val="left"/>
      </w:pPr>
      <w:r w:rsidRPr="0076579D">
        <w:rPr>
          <w:rFonts w:hint="eastAsia"/>
        </w:rPr>
        <w:t>hostname -f</w:t>
      </w:r>
      <w:r w:rsidRPr="0076579D">
        <w:rPr>
          <w:rFonts w:hint="eastAsia"/>
        </w:rPr>
        <w:t>的结果要跟</w:t>
      </w:r>
      <w:r w:rsidRPr="0076579D">
        <w:rPr>
          <w:rFonts w:hint="eastAsia"/>
        </w:rPr>
        <w:t>hostname</w:t>
      </w:r>
      <w:r w:rsidRPr="0076579D">
        <w:rPr>
          <w:rFonts w:hint="eastAsia"/>
        </w:rPr>
        <w:t>一样</w:t>
      </w:r>
      <w:r>
        <w:rPr>
          <w:rFonts w:hint="eastAsia"/>
        </w:rPr>
        <w:t>，</w:t>
      </w:r>
      <w:r w:rsidRPr="0076579D">
        <w:rPr>
          <w:rFonts w:hint="eastAsia"/>
        </w:rPr>
        <w:t>hostnamectl --transient</w:t>
      </w:r>
      <w:r w:rsidRPr="0076579D">
        <w:rPr>
          <w:rFonts w:hint="eastAsia"/>
        </w:rPr>
        <w:t>、</w:t>
      </w:r>
      <w:r w:rsidRPr="0076579D">
        <w:rPr>
          <w:rFonts w:hint="eastAsia"/>
        </w:rPr>
        <w:t>hostnamectl --static</w:t>
      </w:r>
      <w:r w:rsidRPr="0076579D">
        <w:rPr>
          <w:rFonts w:hint="eastAsia"/>
        </w:rPr>
        <w:t>、</w:t>
      </w:r>
      <w:r w:rsidRPr="0076579D">
        <w:rPr>
          <w:rFonts w:hint="eastAsia"/>
        </w:rPr>
        <w:t xml:space="preserve"> hostnamectl --pretty</w:t>
      </w:r>
      <w:r w:rsidRPr="0076579D">
        <w:rPr>
          <w:rFonts w:hint="eastAsia"/>
        </w:rPr>
        <w:t>三个命令得出的结果要一致，如果不一致，则要自己设置下</w:t>
      </w:r>
      <w:r>
        <w:rPr>
          <w:rFonts w:hint="eastAsia"/>
        </w:rPr>
        <w:t>：</w:t>
      </w:r>
    </w:p>
    <w:p w14:paraId="11AAD2FE" w14:textId="51040576" w:rsidR="006160F9" w:rsidRDefault="006160F9" w:rsidP="006160F9">
      <w:bookmarkStart w:id="137" w:name="OLE_LINK47"/>
      <w:bookmarkStart w:id="138" w:name="OLE_LINK50"/>
      <w:r>
        <w:t>hostnamectl --pretty set-hostname master.</w:t>
      </w:r>
      <w:r w:rsidR="00E76818">
        <w:rPr>
          <w:rFonts w:hint="eastAsia"/>
        </w:rPr>
        <w:t>caas</w:t>
      </w:r>
      <w:r>
        <w:t>.com</w:t>
      </w:r>
    </w:p>
    <w:p w14:paraId="616D0DD3" w14:textId="2E86A2D6" w:rsidR="006160F9" w:rsidRDefault="006160F9" w:rsidP="006160F9">
      <w:bookmarkStart w:id="139" w:name="OLE_LINK48"/>
      <w:bookmarkEnd w:id="137"/>
      <w:r>
        <w:t>hostnamectl --static set-hostname master.</w:t>
      </w:r>
      <w:r w:rsidR="00E76818">
        <w:rPr>
          <w:rFonts w:hint="eastAsia"/>
        </w:rPr>
        <w:t>caas</w:t>
      </w:r>
      <w:r>
        <w:t>.com</w:t>
      </w:r>
    </w:p>
    <w:p w14:paraId="00FA990B" w14:textId="45730B37" w:rsidR="00863B5B" w:rsidRDefault="006160F9" w:rsidP="006160F9">
      <w:bookmarkStart w:id="140" w:name="OLE_LINK49"/>
      <w:bookmarkEnd w:id="139"/>
      <w:r>
        <w:t>hostnamectl --transient set-hostname master.</w:t>
      </w:r>
      <w:r w:rsidR="00E76818">
        <w:rPr>
          <w:rFonts w:hint="eastAsia"/>
        </w:rPr>
        <w:t>caas</w:t>
      </w:r>
      <w:r>
        <w:t>.com</w:t>
      </w:r>
    </w:p>
    <w:bookmarkEnd w:id="138"/>
    <w:bookmarkEnd w:id="140"/>
    <w:p w14:paraId="3E41FCA5" w14:textId="46FFAE92" w:rsidR="006D2D4F" w:rsidRDefault="006D2D4F" w:rsidP="006160F9">
      <w:r>
        <w:rPr>
          <w:rFonts w:hint="eastAsia"/>
        </w:rPr>
        <w:t>设置完后执行：</w:t>
      </w:r>
      <w:r>
        <w:rPr>
          <w:rFonts w:hint="eastAsia"/>
        </w:rPr>
        <w:t>hostname</w:t>
      </w:r>
      <w:r>
        <w:t xml:space="preserve"> </w:t>
      </w:r>
      <w:r>
        <w:rPr>
          <w:rFonts w:hint="eastAsia"/>
        </w:rPr>
        <w:t>-f</w:t>
      </w:r>
      <w:r>
        <w:rPr>
          <w:rFonts w:hint="eastAsia"/>
        </w:rPr>
        <w:t>，若报以下错误：</w:t>
      </w:r>
      <w:r w:rsidRPr="006D2D4F">
        <w:t>hostname: Name or service not known</w:t>
      </w:r>
      <w:r>
        <w:rPr>
          <w:rFonts w:hint="eastAsia"/>
        </w:rPr>
        <w:t>，则直接修改文件：</w:t>
      </w:r>
      <w:r>
        <w:rPr>
          <w:rFonts w:hint="eastAsia"/>
        </w:rPr>
        <w:t>/etc</w:t>
      </w:r>
      <w:r>
        <w:t>/</w:t>
      </w:r>
      <w:r>
        <w:rPr>
          <w:rFonts w:hint="eastAsia"/>
        </w:rPr>
        <w:t>hosts</w:t>
      </w:r>
      <w:r>
        <w:rPr>
          <w:rFonts w:hint="eastAsia"/>
        </w:rPr>
        <w:t>：</w:t>
      </w:r>
    </w:p>
    <w:p w14:paraId="59D8F1A0" w14:textId="41FCB2BC" w:rsidR="00A80DD5" w:rsidRDefault="00A80DD5" w:rsidP="006160F9">
      <w:r>
        <w:t>192.168.200.56 master.caas.com</w:t>
      </w:r>
    </w:p>
    <w:p w14:paraId="655ED32B" w14:textId="77777777" w:rsidR="00A80DD5" w:rsidRDefault="00A80DD5" w:rsidP="00A80DD5">
      <w:bookmarkStart w:id="141" w:name="OLE_LINK51"/>
      <w:r>
        <w:t>192.168.200.86 node1.caas.com</w:t>
      </w:r>
    </w:p>
    <w:bookmarkEnd w:id="141"/>
    <w:p w14:paraId="2DDE19F4" w14:textId="18A09071" w:rsidR="00BE4894" w:rsidRDefault="00BE4894" w:rsidP="006160F9"/>
    <w:p w14:paraId="268E1E5C" w14:textId="49FBBCAA" w:rsidR="00C84573" w:rsidRDefault="00BE4894" w:rsidP="00C84573">
      <w:pPr>
        <w:jc w:val="left"/>
      </w:pPr>
      <w:r>
        <w:rPr>
          <w:rFonts w:hint="eastAsia"/>
        </w:rPr>
        <w:lastRenderedPageBreak/>
        <w:t>对于从节点</w:t>
      </w:r>
      <w:r w:rsidR="000664C2">
        <w:rPr>
          <w:rFonts w:hint="eastAsia"/>
        </w:rPr>
        <w:t>（</w:t>
      </w:r>
      <w:r w:rsidR="000664C2">
        <w:rPr>
          <w:rFonts w:hint="eastAsia"/>
        </w:rPr>
        <w:t>1</w:t>
      </w:r>
      <w:r w:rsidR="000664C2">
        <w:t>92.168.200.86</w:t>
      </w:r>
      <w:r w:rsidR="000664C2">
        <w:rPr>
          <w:rFonts w:hint="eastAsia"/>
        </w:rPr>
        <w:t>）</w:t>
      </w:r>
      <w:r>
        <w:rPr>
          <w:rFonts w:hint="eastAsia"/>
        </w:rPr>
        <w:t>设置</w:t>
      </w:r>
      <w:r>
        <w:rPr>
          <w:rFonts w:hint="eastAsia"/>
        </w:rPr>
        <w:t>host</w:t>
      </w:r>
      <w:r>
        <w:rPr>
          <w:rFonts w:hint="eastAsia"/>
        </w:rPr>
        <w:t>为：</w:t>
      </w:r>
      <w:r>
        <w:rPr>
          <w:rFonts w:hint="eastAsia"/>
        </w:rPr>
        <w:t>node</w:t>
      </w:r>
      <w:r>
        <w:t>1.</w:t>
      </w:r>
      <w:r w:rsidR="00933B50">
        <w:t>caas</w:t>
      </w:r>
      <w:r>
        <w:t>.</w:t>
      </w:r>
      <w:r>
        <w:rPr>
          <w:rFonts w:hint="eastAsia"/>
        </w:rPr>
        <w:t>com</w:t>
      </w:r>
      <w:r w:rsidR="00C84573">
        <w:t>:</w:t>
      </w:r>
      <w:r w:rsidR="00C84573">
        <w:br/>
      </w:r>
      <w:bookmarkStart w:id="142" w:name="OLE_LINK52"/>
      <w:r w:rsidR="00C84573">
        <w:t xml:space="preserve">hostnamectl --pretty set-hostname </w:t>
      </w:r>
      <w:r w:rsidR="004B43A5">
        <w:t>node1</w:t>
      </w:r>
      <w:r w:rsidR="00C84573">
        <w:t>.</w:t>
      </w:r>
      <w:r w:rsidR="00C84573">
        <w:rPr>
          <w:rFonts w:hint="eastAsia"/>
        </w:rPr>
        <w:t>caas</w:t>
      </w:r>
      <w:r w:rsidR="00C84573">
        <w:t>.com</w:t>
      </w:r>
      <w:bookmarkEnd w:id="142"/>
    </w:p>
    <w:p w14:paraId="352F7089" w14:textId="3B451E6C" w:rsidR="00C84573" w:rsidRDefault="00C84573" w:rsidP="00C84573">
      <w:pPr>
        <w:jc w:val="left"/>
      </w:pPr>
      <w:bookmarkStart w:id="143" w:name="OLE_LINK53"/>
      <w:r>
        <w:t xml:space="preserve">hostnamectl --static set-hostname </w:t>
      </w:r>
      <w:r w:rsidR="004B43A5">
        <w:t>node1</w:t>
      </w:r>
      <w:r>
        <w:t>.</w:t>
      </w:r>
      <w:r>
        <w:rPr>
          <w:rFonts w:hint="eastAsia"/>
        </w:rPr>
        <w:t>caas</w:t>
      </w:r>
      <w:r>
        <w:t>.com</w:t>
      </w:r>
    </w:p>
    <w:p w14:paraId="77FD0BB0" w14:textId="783FF5F4" w:rsidR="00C84573" w:rsidRDefault="00C84573" w:rsidP="00C84573">
      <w:pPr>
        <w:jc w:val="left"/>
      </w:pPr>
      <w:bookmarkStart w:id="144" w:name="OLE_LINK54"/>
      <w:bookmarkEnd w:id="143"/>
      <w:r>
        <w:t xml:space="preserve">hostnamectl --transient set-hostname </w:t>
      </w:r>
      <w:r w:rsidR="004B43A5">
        <w:t>node1</w:t>
      </w:r>
      <w:r>
        <w:t>.</w:t>
      </w:r>
      <w:r>
        <w:rPr>
          <w:rFonts w:hint="eastAsia"/>
        </w:rPr>
        <w:t>caas</w:t>
      </w:r>
      <w:r>
        <w:t>.com</w:t>
      </w:r>
    </w:p>
    <w:bookmarkEnd w:id="144"/>
    <w:p w14:paraId="62D1F6DF" w14:textId="4E639984" w:rsidR="00BE4894" w:rsidRDefault="00A80DD5" w:rsidP="00C84573">
      <w:pPr>
        <w:jc w:val="left"/>
      </w:pPr>
      <w:r>
        <w:rPr>
          <w:rFonts w:hint="eastAsia"/>
        </w:rPr>
        <w:t>修改</w:t>
      </w:r>
      <w:r>
        <w:rPr>
          <w:rFonts w:hint="eastAsia"/>
        </w:rPr>
        <w:t>/etc</w:t>
      </w:r>
      <w:r>
        <w:t>/</w:t>
      </w:r>
      <w:r>
        <w:rPr>
          <w:rFonts w:hint="eastAsia"/>
        </w:rPr>
        <w:t>hosts</w:t>
      </w:r>
      <w:r>
        <w:rPr>
          <w:rFonts w:hint="eastAsia"/>
        </w:rPr>
        <w:t>文件：</w:t>
      </w:r>
    </w:p>
    <w:p w14:paraId="5E052B67" w14:textId="007631A5" w:rsidR="00A80DD5" w:rsidRDefault="00A80DD5" w:rsidP="00A80DD5">
      <w:r>
        <w:t>192.168.200.86 node1.caas.com</w:t>
      </w:r>
    </w:p>
    <w:p w14:paraId="2C562F57" w14:textId="77777777" w:rsidR="00A80DD5" w:rsidRDefault="00A80DD5" w:rsidP="00A80DD5">
      <w:r>
        <w:t>192.168.200.56 master.caas.com</w:t>
      </w:r>
    </w:p>
    <w:p w14:paraId="668F6093" w14:textId="1AEB5135" w:rsidR="00532C65" w:rsidRDefault="0074580B" w:rsidP="00C84573">
      <w:pPr>
        <w:jc w:val="left"/>
        <w:rPr>
          <w:b/>
          <w:color w:val="FF0000"/>
        </w:rPr>
      </w:pPr>
      <w:r w:rsidRPr="002F5EA2">
        <w:rPr>
          <w:rFonts w:hint="eastAsia"/>
          <w:b/>
          <w:color w:val="FF0000"/>
        </w:rPr>
        <w:t>P</w:t>
      </w:r>
      <w:r w:rsidRPr="002F5EA2">
        <w:rPr>
          <w:b/>
          <w:color w:val="FF0000"/>
        </w:rPr>
        <w:t>S</w:t>
      </w:r>
      <w:r w:rsidRPr="002F5EA2">
        <w:rPr>
          <w:rFonts w:hint="eastAsia"/>
          <w:b/>
          <w:color w:val="FF0000"/>
        </w:rPr>
        <w:t>：</w:t>
      </w:r>
      <w:r w:rsidRPr="002F5EA2">
        <w:rPr>
          <w:rFonts w:hint="eastAsia"/>
          <w:b/>
          <w:color w:val="FF0000"/>
        </w:rPr>
        <w:t>caas</w:t>
      </w:r>
      <w:r w:rsidRPr="002F5EA2">
        <w:rPr>
          <w:rFonts w:hint="eastAsia"/>
          <w:b/>
          <w:color w:val="FF0000"/>
        </w:rPr>
        <w:t>，</w:t>
      </w:r>
      <w:r w:rsidRPr="002F5EA2">
        <w:rPr>
          <w:rFonts w:hint="eastAsia"/>
          <w:b/>
          <w:color w:val="FF0000"/>
        </w:rPr>
        <w:t>container</w:t>
      </w:r>
      <w:r w:rsidRPr="002F5EA2">
        <w:rPr>
          <w:b/>
          <w:color w:val="FF0000"/>
        </w:rPr>
        <w:t xml:space="preserve"> </w:t>
      </w:r>
      <w:r w:rsidRPr="002F5EA2">
        <w:rPr>
          <w:rFonts w:hint="eastAsia"/>
          <w:b/>
          <w:color w:val="FF0000"/>
        </w:rPr>
        <w:t>as</w:t>
      </w:r>
      <w:r w:rsidRPr="002F5EA2">
        <w:rPr>
          <w:b/>
          <w:color w:val="FF0000"/>
        </w:rPr>
        <w:t xml:space="preserve"> </w:t>
      </w:r>
      <w:r w:rsidRPr="002F5EA2">
        <w:rPr>
          <w:rFonts w:hint="eastAsia"/>
          <w:b/>
          <w:color w:val="FF0000"/>
        </w:rPr>
        <w:t>a</w:t>
      </w:r>
      <w:r w:rsidRPr="002F5EA2">
        <w:rPr>
          <w:b/>
          <w:color w:val="FF0000"/>
        </w:rPr>
        <w:t xml:space="preserve"> </w:t>
      </w:r>
      <w:r w:rsidRPr="002F5EA2">
        <w:rPr>
          <w:rFonts w:hint="eastAsia"/>
          <w:b/>
          <w:color w:val="FF0000"/>
        </w:rPr>
        <w:t>service</w:t>
      </w:r>
    </w:p>
    <w:p w14:paraId="5097140D" w14:textId="0400FBF2" w:rsidR="0081164C" w:rsidRDefault="0081164C" w:rsidP="0081164C">
      <w:pPr>
        <w:pStyle w:val="2"/>
      </w:pPr>
      <w:bookmarkStart w:id="145" w:name="_Toc503198134"/>
      <w:r w:rsidRPr="0081164C">
        <w:rPr>
          <w:rFonts w:hint="eastAsia"/>
        </w:rPr>
        <w:t>开启</w:t>
      </w:r>
      <w:r w:rsidRPr="0081164C">
        <w:rPr>
          <w:rFonts w:hint="eastAsia"/>
        </w:rPr>
        <w:t>SELINUX</w:t>
      </w:r>
      <w:bookmarkEnd w:id="145"/>
    </w:p>
    <w:p w14:paraId="34CE30E1" w14:textId="59EB685C" w:rsidR="0081164C" w:rsidRDefault="00BD4F97" w:rsidP="00BD4F97">
      <w:pPr>
        <w:widowControl/>
        <w:shd w:val="clear" w:color="auto" w:fill="FFFFFF"/>
        <w:spacing w:after="408" w:line="408" w:lineRule="atLeast"/>
        <w:jc w:val="left"/>
        <w:rPr>
          <w:rFonts w:ascii="微软雅黑" w:hAnsi="微软雅黑" w:cs="宋体"/>
          <w:color w:val="3F3F3F"/>
          <w:kern w:val="0"/>
          <w:sz w:val="24"/>
        </w:rPr>
      </w:pPr>
      <w:r w:rsidRPr="00BD4F97">
        <w:rPr>
          <w:rFonts w:ascii="微软雅黑" w:hAnsi="微软雅黑" w:cs="宋体"/>
          <w:color w:val="3F3F3F"/>
          <w:kern w:val="0"/>
          <w:sz w:val="24"/>
        </w:rPr>
        <w:t>官方文档推荐开启</w:t>
      </w:r>
      <w:r w:rsidRPr="00BD4F97">
        <w:rPr>
          <w:rFonts w:ascii="微软雅黑" w:hAnsi="微软雅黑" w:cs="宋体"/>
          <w:color w:val="3F3F3F"/>
          <w:kern w:val="0"/>
          <w:sz w:val="24"/>
        </w:rPr>
        <w:t>SELINUX</w:t>
      </w:r>
      <w:r w:rsidRPr="00BD4F97">
        <w:rPr>
          <w:rFonts w:ascii="微软雅黑" w:hAnsi="微软雅黑" w:cs="宋体"/>
          <w:color w:val="3F3F3F"/>
          <w:kern w:val="0"/>
          <w:sz w:val="24"/>
        </w:rPr>
        <w:t>，否则会导致安装失败。</w:t>
      </w:r>
      <w:r w:rsidRPr="00BD4F97">
        <w:rPr>
          <w:rFonts w:ascii="微软雅黑" w:hAnsi="微软雅黑" w:cs="宋体"/>
          <w:color w:val="3F3F3F"/>
          <w:kern w:val="0"/>
          <w:sz w:val="24"/>
        </w:rPr>
        <w:t> </w:t>
      </w:r>
      <w:r w:rsidRPr="00BD4F97">
        <w:rPr>
          <w:rFonts w:ascii="微软雅黑" w:hAnsi="微软雅黑" w:cs="宋体"/>
          <w:color w:val="3F3F3F"/>
          <w:kern w:val="0"/>
          <w:sz w:val="24"/>
        </w:rPr>
        <w:br/>
      </w:r>
      <w:r w:rsidRPr="00BD4F97">
        <w:rPr>
          <w:rFonts w:ascii="微软雅黑" w:hAnsi="微软雅黑" w:cs="宋体"/>
          <w:color w:val="3F3F3F"/>
          <w:kern w:val="0"/>
          <w:sz w:val="24"/>
        </w:rPr>
        <w:t>修改</w:t>
      </w:r>
      <w:r w:rsidRPr="00BD4F97">
        <w:rPr>
          <w:rFonts w:ascii="微软雅黑" w:hAnsi="微软雅黑" w:cs="宋体"/>
          <w:color w:val="3F3F3F"/>
          <w:kern w:val="0"/>
          <w:sz w:val="24"/>
        </w:rPr>
        <w:t>/etc/selinux/config</w:t>
      </w:r>
    </w:p>
    <w:p w14:paraId="7F17C133" w14:textId="19E563E1" w:rsidR="00BD4F97" w:rsidRDefault="00BD4F97" w:rsidP="00BD4F97">
      <w:pPr>
        <w:widowControl/>
        <w:shd w:val="clear" w:color="auto" w:fill="FFFFFF"/>
        <w:spacing w:after="408" w:line="408" w:lineRule="atLeast"/>
        <w:jc w:val="left"/>
        <w:rPr>
          <w:rFonts w:ascii="Courier New" w:hAnsi="Courier New" w:cs="Courier New"/>
          <w:color w:val="333333"/>
          <w:sz w:val="19"/>
          <w:szCs w:val="19"/>
        </w:rPr>
      </w:pPr>
      <w:r w:rsidRPr="00BD4F97">
        <w:rPr>
          <w:rFonts w:ascii="Courier New" w:hAnsi="Courier New" w:cs="Courier New"/>
          <w:color w:val="333333"/>
          <w:sz w:val="19"/>
          <w:szCs w:val="19"/>
        </w:rPr>
        <w:t>SELINUX=enforcing</w:t>
      </w:r>
    </w:p>
    <w:p w14:paraId="10355E3F" w14:textId="0ADBE31F" w:rsidR="00BD4F97" w:rsidRPr="00BD4F97" w:rsidRDefault="006770A7" w:rsidP="00BD4F97">
      <w:pPr>
        <w:widowControl/>
        <w:shd w:val="clear" w:color="auto" w:fill="FFFFFF"/>
        <w:spacing w:after="408" w:line="408" w:lineRule="atLeast"/>
        <w:jc w:val="left"/>
        <w:rPr>
          <w:rFonts w:ascii="Courier New" w:hAnsi="Courier New" w:cs="Courier New"/>
          <w:color w:val="333333"/>
          <w:sz w:val="19"/>
          <w:szCs w:val="19"/>
        </w:rPr>
      </w:pPr>
      <w:r w:rsidRPr="006770A7">
        <w:rPr>
          <w:rFonts w:ascii="Courier New" w:hAnsi="Courier New" w:cs="Courier New"/>
          <w:color w:val="333333"/>
          <w:sz w:val="19"/>
          <w:szCs w:val="19"/>
        </w:rPr>
        <w:t>SELINUXTYPE=targeted</w:t>
      </w:r>
    </w:p>
    <w:p w14:paraId="734B49D6" w14:textId="393BED32" w:rsidR="00532C65" w:rsidRDefault="00532C65" w:rsidP="00532C65">
      <w:pPr>
        <w:pStyle w:val="2"/>
      </w:pPr>
      <w:bookmarkStart w:id="146" w:name="_Toc503198135"/>
      <w:r w:rsidRPr="00532C65">
        <w:rPr>
          <w:rFonts w:hint="eastAsia"/>
        </w:rPr>
        <w:t>安装依赖包</w:t>
      </w:r>
      <w:bookmarkEnd w:id="146"/>
    </w:p>
    <w:p w14:paraId="4B077340" w14:textId="0A630A67" w:rsidR="00A9003B" w:rsidRPr="00A9003B" w:rsidRDefault="0099355F" w:rsidP="00A9003B">
      <w:r>
        <w:rPr>
          <w:rFonts w:hint="eastAsia"/>
        </w:rPr>
        <w:t>##</w:t>
      </w:r>
      <w:r>
        <w:t xml:space="preserve"> </w:t>
      </w:r>
      <w:r w:rsidR="00A9003B">
        <w:rPr>
          <w:rFonts w:hint="eastAsia"/>
        </w:rPr>
        <w:t>所有节点执行</w:t>
      </w:r>
    </w:p>
    <w:p w14:paraId="5503B6B2" w14:textId="7F722283" w:rsidR="00840663" w:rsidRDefault="00840663" w:rsidP="00840663">
      <w:r>
        <w:t>&gt;yum install wget git net-tools bind-utils iptables-services bridge-utils bash-completion</w:t>
      </w:r>
    </w:p>
    <w:p w14:paraId="58A2E84F" w14:textId="728AA3D4" w:rsidR="0099355F" w:rsidRDefault="0099355F" w:rsidP="00840663">
      <w:r>
        <w:rPr>
          <w:rFonts w:hint="eastAsia"/>
        </w:rPr>
        <w:t>##</w:t>
      </w:r>
      <w:r>
        <w:t xml:space="preserve"> </w:t>
      </w:r>
      <w:r>
        <w:rPr>
          <w:rFonts w:hint="eastAsia"/>
        </w:rPr>
        <w:t>所有节点安装</w:t>
      </w:r>
      <w:r>
        <w:rPr>
          <w:rFonts w:hint="eastAsia"/>
        </w:rPr>
        <w:t>docker</w:t>
      </w:r>
    </w:p>
    <w:p w14:paraId="4BBBF46D" w14:textId="10B48355" w:rsidR="0099355F" w:rsidRDefault="0099355F" w:rsidP="00840663">
      <w:r>
        <w:t>&gt;</w:t>
      </w:r>
      <w:r w:rsidRPr="0099355F">
        <w:t xml:space="preserve"> </w:t>
      </w:r>
      <w:bookmarkStart w:id="147" w:name="OLE_LINK56"/>
      <w:r w:rsidRPr="0099355F">
        <w:t>yum install -y docker</w:t>
      </w:r>
      <w:bookmarkEnd w:id="147"/>
    </w:p>
    <w:p w14:paraId="781F1690" w14:textId="23590792" w:rsidR="002A3B5A" w:rsidRDefault="002A3B5A" w:rsidP="00840663">
      <w:r>
        <w:rPr>
          <w:rFonts w:hint="eastAsia"/>
        </w:rPr>
        <w:t>##</w:t>
      </w:r>
      <w:r>
        <w:t xml:space="preserve"> </w:t>
      </w:r>
      <w:r w:rsidR="0055520C">
        <w:rPr>
          <w:rFonts w:hint="eastAsia"/>
        </w:rPr>
        <w:t>所有节点</w:t>
      </w:r>
      <w:r w:rsidRPr="002A3B5A">
        <w:rPr>
          <w:rFonts w:hint="eastAsia"/>
        </w:rPr>
        <w:t>配置</w:t>
      </w:r>
      <w:r w:rsidRPr="002A3B5A">
        <w:rPr>
          <w:rFonts w:hint="eastAsia"/>
        </w:rPr>
        <w:t>Docker</w:t>
      </w:r>
      <w:r w:rsidRPr="002A3B5A">
        <w:rPr>
          <w:rFonts w:hint="eastAsia"/>
        </w:rPr>
        <w:t>镜像服务器</w:t>
      </w:r>
      <w:r w:rsidR="005E6B0D">
        <w:rPr>
          <w:rFonts w:hint="eastAsia"/>
        </w:rPr>
        <w:t>，阿里</w:t>
      </w:r>
      <w:r w:rsidR="005E6B0D">
        <w:rPr>
          <w:rFonts w:hint="eastAsia"/>
        </w:rPr>
        <w:t>docker</w:t>
      </w:r>
      <w:r w:rsidR="005E6B0D">
        <w:rPr>
          <w:rFonts w:hint="eastAsia"/>
        </w:rPr>
        <w:t>加速器</w:t>
      </w:r>
    </w:p>
    <w:p w14:paraId="21702038" w14:textId="29DC0D57" w:rsidR="002A3B5A" w:rsidRDefault="0055520C" w:rsidP="00451BA2">
      <w:pPr>
        <w:jc w:val="left"/>
      </w:pPr>
      <w:bookmarkStart w:id="148" w:name="OLE_LINK57"/>
      <w:bookmarkStart w:id="149" w:name="OLE_LINK58"/>
      <w:r w:rsidRPr="0055520C">
        <w:rPr>
          <w:rFonts w:hint="eastAsia"/>
        </w:rPr>
        <w:t>修改</w:t>
      </w:r>
      <w:r w:rsidRPr="0055520C">
        <w:rPr>
          <w:rFonts w:hint="eastAsia"/>
        </w:rPr>
        <w:t>/etc/sysconfig/docker</w:t>
      </w:r>
      <w:r w:rsidRPr="0055520C">
        <w:rPr>
          <w:rFonts w:hint="eastAsia"/>
        </w:rPr>
        <w:t>文件</w:t>
      </w:r>
      <w:bookmarkEnd w:id="148"/>
      <w:r w:rsidRPr="0055520C">
        <w:rPr>
          <w:rFonts w:hint="eastAsia"/>
        </w:rPr>
        <w:t>，在</w:t>
      </w:r>
      <w:r w:rsidRPr="0055520C">
        <w:rPr>
          <w:rFonts w:hint="eastAsia"/>
        </w:rPr>
        <w:t>OPTIONS</w:t>
      </w:r>
      <w:r w:rsidRPr="0055520C">
        <w:rPr>
          <w:rFonts w:hint="eastAsia"/>
        </w:rPr>
        <w:t>变量中追加</w:t>
      </w:r>
      <w:bookmarkStart w:id="150" w:name="OLE_LINK69"/>
      <w:bookmarkStart w:id="151" w:name="OLE_LINK59"/>
      <w:r w:rsidRPr="0055520C">
        <w:rPr>
          <w:rFonts w:hint="eastAsia"/>
        </w:rPr>
        <w:t>--registry-mirror=</w:t>
      </w:r>
      <w:bookmarkEnd w:id="149"/>
      <w:r w:rsidR="005E6B0D" w:rsidRPr="005E6B0D">
        <w:t>https://z78ajglj.mirror.aliyuncs.com</w:t>
      </w:r>
      <w:bookmarkEnd w:id="150"/>
      <w:r w:rsidRPr="0055520C">
        <w:rPr>
          <w:rFonts w:hint="eastAsia"/>
        </w:rPr>
        <w:t xml:space="preserve"> --insecure-registry=172.30.0.0/16</w:t>
      </w:r>
      <w:bookmarkEnd w:id="151"/>
    </w:p>
    <w:p w14:paraId="315B4181" w14:textId="397F4194" w:rsidR="00743DC2" w:rsidRDefault="006E5D55" w:rsidP="00451BA2">
      <w:pPr>
        <w:jc w:val="left"/>
      </w:pPr>
      <w:r>
        <w:rPr>
          <w:rFonts w:hint="eastAsia"/>
        </w:rPr>
        <w:lastRenderedPageBreak/>
        <w:t>##</w:t>
      </w:r>
      <w:r>
        <w:t xml:space="preserve"> </w:t>
      </w:r>
      <w:r>
        <w:rPr>
          <w:rFonts w:hint="eastAsia"/>
        </w:rPr>
        <w:t>所有节点启动</w:t>
      </w:r>
      <w:r>
        <w:rPr>
          <w:rFonts w:hint="eastAsia"/>
        </w:rPr>
        <w:t>docker</w:t>
      </w:r>
    </w:p>
    <w:p w14:paraId="62038BA7" w14:textId="2426257B" w:rsidR="006E5D55" w:rsidRDefault="001215CD" w:rsidP="00451BA2">
      <w:pPr>
        <w:jc w:val="left"/>
      </w:pPr>
      <w:r>
        <w:rPr>
          <w:rFonts w:hint="eastAsia"/>
        </w:rPr>
        <w:t>&gt;</w:t>
      </w:r>
      <w:r w:rsidRPr="001215CD">
        <w:t xml:space="preserve"> systemctl enable docker</w:t>
      </w:r>
    </w:p>
    <w:p w14:paraId="6678B3E7" w14:textId="6C21975B" w:rsidR="001215CD" w:rsidRDefault="001215CD" w:rsidP="00451BA2">
      <w:pPr>
        <w:jc w:val="left"/>
      </w:pPr>
      <w:r>
        <w:rPr>
          <w:rFonts w:hint="eastAsia"/>
        </w:rPr>
        <w:t>&gt;</w:t>
      </w:r>
      <w:r w:rsidRPr="001215CD">
        <w:t>systemctl start docker</w:t>
      </w:r>
    </w:p>
    <w:p w14:paraId="5FB87604" w14:textId="051FE6D6" w:rsidR="004F263F" w:rsidRDefault="00140249" w:rsidP="0023598D">
      <w:pPr>
        <w:jc w:val="left"/>
      </w:pPr>
      <w:r>
        <w:rPr>
          <w:rFonts w:hint="eastAsia"/>
        </w:rPr>
        <w:t>##</w:t>
      </w:r>
      <w:r>
        <w:t xml:space="preserve"> </w:t>
      </w:r>
      <w:r w:rsidRPr="00140249">
        <w:rPr>
          <w:rFonts w:hint="eastAsia"/>
        </w:rPr>
        <w:t>启用</w:t>
      </w:r>
      <w:r w:rsidRPr="00140249">
        <w:rPr>
          <w:rFonts w:hint="eastAsia"/>
        </w:rPr>
        <w:t>EPEL</w:t>
      </w:r>
      <w:r w:rsidRPr="00140249">
        <w:rPr>
          <w:rFonts w:hint="eastAsia"/>
        </w:rPr>
        <w:t>仓库以安装</w:t>
      </w:r>
      <w:r w:rsidRPr="00140249">
        <w:rPr>
          <w:rFonts w:hint="eastAsia"/>
        </w:rPr>
        <w:t>Ansible</w:t>
      </w:r>
      <w:r w:rsidR="0023598D">
        <w:rPr>
          <w:rFonts w:hint="eastAsia"/>
        </w:rPr>
        <w:t>，</w:t>
      </w:r>
      <w:r w:rsidR="0023598D">
        <w:rPr>
          <w:rFonts w:hint="eastAsia"/>
        </w:rPr>
        <w:t>openshift</w:t>
      </w:r>
      <w:r w:rsidR="0023598D">
        <w:rPr>
          <w:rFonts w:hint="eastAsia"/>
        </w:rPr>
        <w:t>安装以</w:t>
      </w:r>
      <w:r w:rsidR="0023598D">
        <w:rPr>
          <w:rFonts w:hint="eastAsia"/>
        </w:rPr>
        <w:t>Ansible</w:t>
      </w:r>
      <w:r w:rsidR="0023598D">
        <w:rPr>
          <w:rFonts w:hint="eastAsia"/>
        </w:rPr>
        <w:t>为基础，需要启用</w:t>
      </w:r>
      <w:r w:rsidR="0023598D">
        <w:rPr>
          <w:rFonts w:hint="eastAsia"/>
        </w:rPr>
        <w:t>EPEL</w:t>
      </w:r>
      <w:r w:rsidR="0023598D">
        <w:rPr>
          <w:rFonts w:hint="eastAsia"/>
        </w:rPr>
        <w:t>仓库以安装</w:t>
      </w:r>
      <w:r w:rsidR="0023598D">
        <w:rPr>
          <w:rFonts w:hint="eastAsia"/>
        </w:rPr>
        <w:t>Ansible</w:t>
      </w:r>
      <w:r w:rsidR="0023598D">
        <w:rPr>
          <w:rFonts w:hint="eastAsia"/>
        </w:rPr>
        <w:t>。</w:t>
      </w:r>
      <w:r w:rsidR="0023598D">
        <w:rPr>
          <w:rFonts w:hint="eastAsia"/>
        </w:rPr>
        <w:t xml:space="preserve"> </w:t>
      </w:r>
      <w:r w:rsidR="0023598D">
        <w:rPr>
          <w:rFonts w:hint="eastAsia"/>
        </w:rPr>
        <w:t>在</w:t>
      </w:r>
      <w:r w:rsidR="0023598D">
        <w:rPr>
          <w:rFonts w:hint="eastAsia"/>
        </w:rPr>
        <w:t>master</w:t>
      </w:r>
      <w:r w:rsidR="0023598D">
        <w:rPr>
          <w:rFonts w:hint="eastAsia"/>
        </w:rPr>
        <w:t>节点上执行以下命令。</w:t>
      </w:r>
    </w:p>
    <w:p w14:paraId="68DA5613" w14:textId="265C8467" w:rsidR="0023598D" w:rsidRDefault="0023598D" w:rsidP="00451BA2">
      <w:pPr>
        <w:jc w:val="left"/>
      </w:pPr>
      <w:r>
        <w:rPr>
          <w:rFonts w:hint="eastAsia"/>
        </w:rPr>
        <w:t>&gt;</w:t>
      </w:r>
      <w:r w:rsidR="00ED1A5A" w:rsidRPr="00ED1A5A">
        <w:t xml:space="preserve">yum -y install </w:t>
      </w:r>
      <w:hyperlink r:id="rId214" w:history="1">
        <w:r w:rsidR="00E223F6" w:rsidRPr="007D0B22">
          <w:rPr>
            <w:rStyle w:val="ac"/>
          </w:rPr>
          <w:t>https://dl.fedoraproject.org/pub/epel/7/x86_64/Packages/e/epel-release-7-11.noarch.rpm</w:t>
        </w:r>
      </w:hyperlink>
    </w:p>
    <w:p w14:paraId="4D0227E5" w14:textId="5894F8D2" w:rsidR="00E223F6" w:rsidRDefault="00D356FC" w:rsidP="00451BA2">
      <w:pPr>
        <w:jc w:val="left"/>
      </w:pPr>
      <w:r>
        <w:t>&gt;</w:t>
      </w:r>
      <w:r w:rsidRPr="00D356FC">
        <w:t>sed -i -e "s/^enabled=1/enabled=0/" /etc/yum.repos.d/epel.repo</w:t>
      </w:r>
    </w:p>
    <w:p w14:paraId="661A8879" w14:textId="4FF02908" w:rsidR="00D356FC" w:rsidRDefault="00D356FC" w:rsidP="00451BA2">
      <w:pPr>
        <w:jc w:val="left"/>
      </w:pPr>
      <w:r>
        <w:rPr>
          <w:rFonts w:hint="eastAsia"/>
        </w:rPr>
        <w:t>&gt;</w:t>
      </w:r>
      <w:r w:rsidRPr="00D356FC">
        <w:t>yum -y --enablerepo=epel install ansible pyOpenSSL</w:t>
      </w:r>
    </w:p>
    <w:p w14:paraId="4B62FF28" w14:textId="4D1C5057" w:rsidR="00AE2E72" w:rsidRDefault="00A219AD" w:rsidP="00451BA2">
      <w:pPr>
        <w:jc w:val="left"/>
      </w:pPr>
      <w:r>
        <w:rPr>
          <w:rFonts w:hint="eastAsia"/>
        </w:rPr>
        <w:t>##</w:t>
      </w:r>
      <w:r>
        <w:t xml:space="preserve"> </w:t>
      </w:r>
      <w:r w:rsidRPr="00A219AD">
        <w:rPr>
          <w:rFonts w:hint="eastAsia"/>
        </w:rPr>
        <w:t>master</w:t>
      </w:r>
      <w:r w:rsidRPr="00A219AD">
        <w:rPr>
          <w:rFonts w:hint="eastAsia"/>
        </w:rPr>
        <w:t>节点上生成</w:t>
      </w:r>
      <w:r w:rsidRPr="00A219AD">
        <w:rPr>
          <w:rFonts w:hint="eastAsia"/>
        </w:rPr>
        <w:t>SSH</w:t>
      </w:r>
      <w:r w:rsidRPr="00A219AD">
        <w:rPr>
          <w:rFonts w:hint="eastAsia"/>
        </w:rPr>
        <w:t>密钥</w:t>
      </w:r>
    </w:p>
    <w:p w14:paraId="64979177" w14:textId="581D4C96" w:rsidR="00AE2E72" w:rsidRDefault="00A219AD" w:rsidP="00451BA2">
      <w:pPr>
        <w:jc w:val="left"/>
      </w:pPr>
      <w:r>
        <w:rPr>
          <w:rFonts w:hint="eastAsia"/>
        </w:rPr>
        <w:t>&gt;</w:t>
      </w:r>
      <w:bookmarkStart w:id="152" w:name="OLE_LINK60"/>
      <w:r w:rsidRPr="00A219AD">
        <w:t>ssh-keygen -f /root/.ssh/id_rsa -N ''</w:t>
      </w:r>
    </w:p>
    <w:bookmarkEnd w:id="152"/>
    <w:p w14:paraId="45370656" w14:textId="77777777" w:rsidR="00CB0F57" w:rsidRDefault="00CB0F57" w:rsidP="00CB0F57">
      <w:pPr>
        <w:jc w:val="left"/>
      </w:pPr>
      <w:r>
        <w:rPr>
          <w:rFonts w:hint="eastAsia"/>
        </w:rPr>
        <w:t>##</w:t>
      </w:r>
      <w:r>
        <w:t xml:space="preserve"> </w:t>
      </w:r>
      <w:r>
        <w:rPr>
          <w:rFonts w:hint="eastAsia"/>
        </w:rPr>
        <w:t>Ansible</w:t>
      </w:r>
      <w:r>
        <w:rPr>
          <w:rFonts w:hint="eastAsia"/>
        </w:rPr>
        <w:t>是基于</w:t>
      </w:r>
      <w:r>
        <w:rPr>
          <w:rFonts w:hint="eastAsia"/>
        </w:rPr>
        <w:t>Agentless</w:t>
      </w:r>
      <w:r>
        <w:rPr>
          <w:rFonts w:hint="eastAsia"/>
        </w:rPr>
        <w:t>架构实现的，即不需要在远程的目标主机上预先安装</w:t>
      </w:r>
      <w:r>
        <w:rPr>
          <w:rFonts w:hint="eastAsia"/>
        </w:rPr>
        <w:t>Agent</w:t>
      </w:r>
      <w:r>
        <w:rPr>
          <w:rFonts w:hint="eastAsia"/>
        </w:rPr>
        <w:t>程序。</w:t>
      </w:r>
      <w:r>
        <w:rPr>
          <w:rFonts w:hint="eastAsia"/>
        </w:rPr>
        <w:t>Ansible</w:t>
      </w:r>
      <w:r>
        <w:rPr>
          <w:rFonts w:hint="eastAsia"/>
        </w:rPr>
        <w:t>对远程主机命令的执行依赖</w:t>
      </w:r>
      <w:r>
        <w:rPr>
          <w:rFonts w:hint="eastAsia"/>
        </w:rPr>
        <w:t>SSH</w:t>
      </w:r>
      <w:r>
        <w:rPr>
          <w:rFonts w:hint="eastAsia"/>
        </w:rPr>
        <w:t>等远程控制协议。因为将在</w:t>
      </w:r>
      <w:r>
        <w:rPr>
          <w:rFonts w:hint="eastAsia"/>
        </w:rPr>
        <w:t>Master</w:t>
      </w:r>
      <w:r>
        <w:rPr>
          <w:rFonts w:hint="eastAsia"/>
        </w:rPr>
        <w:t>上执行</w:t>
      </w:r>
      <w:r>
        <w:rPr>
          <w:rFonts w:hint="eastAsia"/>
        </w:rPr>
        <w:t>Ansible Playbook</w:t>
      </w:r>
      <w:r>
        <w:rPr>
          <w:rFonts w:hint="eastAsia"/>
        </w:rPr>
        <w:t>安装</w:t>
      </w:r>
      <w:r>
        <w:rPr>
          <w:rFonts w:hint="eastAsia"/>
        </w:rPr>
        <w:t>openshift</w:t>
      </w:r>
      <w:r>
        <w:rPr>
          <w:rFonts w:hint="eastAsia"/>
        </w:rPr>
        <w:t>，所以需要配置</w:t>
      </w:r>
      <w:r>
        <w:rPr>
          <w:rFonts w:hint="eastAsia"/>
        </w:rPr>
        <w:t>Master</w:t>
      </w:r>
      <w:r>
        <w:rPr>
          <w:rFonts w:hint="eastAsia"/>
        </w:rPr>
        <w:t>到各个节点的互信，包括</w:t>
      </w:r>
      <w:r>
        <w:rPr>
          <w:rFonts w:hint="eastAsia"/>
        </w:rPr>
        <w:t>Master</w:t>
      </w:r>
      <w:r>
        <w:rPr>
          <w:rFonts w:hint="eastAsia"/>
        </w:rPr>
        <w:t>到</w:t>
      </w:r>
      <w:r>
        <w:rPr>
          <w:rFonts w:hint="eastAsia"/>
        </w:rPr>
        <w:t>Master</w:t>
      </w:r>
      <w:r>
        <w:rPr>
          <w:rFonts w:hint="eastAsia"/>
        </w:rPr>
        <w:t>的互信。</w:t>
      </w:r>
      <w:r>
        <w:rPr>
          <w:rFonts w:hint="eastAsia"/>
        </w:rPr>
        <w:t xml:space="preserve"> </w:t>
      </w:r>
    </w:p>
    <w:p w14:paraId="770FE8AF" w14:textId="6AFADA85" w:rsidR="003660D0" w:rsidRDefault="00CB0F57" w:rsidP="00CB0F57">
      <w:pPr>
        <w:jc w:val="left"/>
      </w:pPr>
      <w:r>
        <w:rPr>
          <w:rFonts w:hint="eastAsia"/>
        </w:rPr>
        <w:t>在</w:t>
      </w:r>
      <w:r>
        <w:rPr>
          <w:rFonts w:hint="eastAsia"/>
        </w:rPr>
        <w:t>Master</w:t>
      </w:r>
      <w:r>
        <w:rPr>
          <w:rFonts w:hint="eastAsia"/>
        </w:rPr>
        <w:t>节点上执行：</w:t>
      </w:r>
    </w:p>
    <w:p w14:paraId="16890E56" w14:textId="4373E834" w:rsidR="003660D0" w:rsidRDefault="005D2D05" w:rsidP="00451BA2">
      <w:pPr>
        <w:jc w:val="left"/>
      </w:pPr>
      <w:r>
        <w:rPr>
          <w:rFonts w:hint="eastAsia"/>
        </w:rPr>
        <w:t>&gt;</w:t>
      </w:r>
      <w:r w:rsidR="001516C8" w:rsidRPr="001516C8">
        <w:t xml:space="preserve"> for host in master.</w:t>
      </w:r>
      <w:r w:rsidR="001516C8">
        <w:rPr>
          <w:rFonts w:hint="eastAsia"/>
        </w:rPr>
        <w:t>caas</w:t>
      </w:r>
      <w:r w:rsidR="001516C8" w:rsidRPr="001516C8">
        <w:t>.com node1.</w:t>
      </w:r>
      <w:r w:rsidR="001516C8">
        <w:t>caas</w:t>
      </w:r>
      <w:r w:rsidR="001516C8" w:rsidRPr="001516C8">
        <w:t>.com; do ssh-copy-id -i ~/.ssh/id_rsa.pub $host;  done</w:t>
      </w:r>
    </w:p>
    <w:p w14:paraId="1A139354" w14:textId="39656CE9" w:rsidR="005D2D05" w:rsidRDefault="00241FA2" w:rsidP="00451BA2">
      <w:pPr>
        <w:jc w:val="left"/>
      </w:pPr>
      <w:r>
        <w:rPr>
          <w:noProof/>
        </w:rPr>
        <w:lastRenderedPageBreak/>
        <w:drawing>
          <wp:inline distT="0" distB="0" distL="0" distR="0" wp14:anchorId="5C062CFB" wp14:editId="203967C5">
            <wp:extent cx="6151880" cy="349059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1880" cy="3490595"/>
                    </a:xfrm>
                    <a:prstGeom prst="rect">
                      <a:avLst/>
                    </a:prstGeom>
                  </pic:spPr>
                </pic:pic>
              </a:graphicData>
            </a:graphic>
          </wp:inline>
        </w:drawing>
      </w:r>
    </w:p>
    <w:p w14:paraId="030FE9A2" w14:textId="7BA12A53" w:rsidR="00A74552" w:rsidRDefault="00A74552" w:rsidP="00451BA2">
      <w:pPr>
        <w:jc w:val="left"/>
      </w:pPr>
      <w:r>
        <w:rPr>
          <w:rFonts w:hint="eastAsia"/>
        </w:rPr>
        <w:t>分别会提示你输入</w:t>
      </w:r>
      <w:r>
        <w:rPr>
          <w:rFonts w:hint="eastAsia"/>
        </w:rPr>
        <w:t>master</w:t>
      </w:r>
      <w:r>
        <w:rPr>
          <w:rFonts w:hint="eastAsia"/>
        </w:rPr>
        <w:t>服务器和</w:t>
      </w:r>
      <w:r>
        <w:rPr>
          <w:rFonts w:hint="eastAsia"/>
        </w:rPr>
        <w:t>node</w:t>
      </w:r>
      <w:r>
        <w:t>1</w:t>
      </w:r>
      <w:r>
        <w:rPr>
          <w:rFonts w:hint="eastAsia"/>
        </w:rPr>
        <w:t>服务器密码</w:t>
      </w:r>
      <w:r w:rsidR="00C17EA7">
        <w:rPr>
          <w:rFonts w:hint="eastAsia"/>
        </w:rPr>
        <w:t>。</w:t>
      </w:r>
    </w:p>
    <w:p w14:paraId="70E1A936" w14:textId="2A444D4D" w:rsidR="003C3018" w:rsidRDefault="003C3018" w:rsidP="00451BA2">
      <w:pPr>
        <w:jc w:val="left"/>
      </w:pPr>
      <w:r>
        <w:rPr>
          <w:rFonts w:hint="eastAsia"/>
        </w:rPr>
        <w:t>##</w:t>
      </w:r>
      <w:r>
        <w:t xml:space="preserve"> </w:t>
      </w:r>
      <w:r w:rsidRPr="003C3018">
        <w:rPr>
          <w:rFonts w:hint="eastAsia"/>
        </w:rPr>
        <w:t>在</w:t>
      </w:r>
      <w:r w:rsidRPr="003C3018">
        <w:rPr>
          <w:rFonts w:hint="eastAsia"/>
        </w:rPr>
        <w:t>Master</w:t>
      </w:r>
      <w:r w:rsidRPr="003C3018">
        <w:rPr>
          <w:rFonts w:hint="eastAsia"/>
        </w:rPr>
        <w:t>节点上下载</w:t>
      </w:r>
      <w:r w:rsidRPr="003C3018">
        <w:rPr>
          <w:rFonts w:hint="eastAsia"/>
        </w:rPr>
        <w:t>Openshift</w:t>
      </w:r>
      <w:r w:rsidRPr="003C3018">
        <w:rPr>
          <w:rFonts w:hint="eastAsia"/>
        </w:rPr>
        <w:t>的</w:t>
      </w:r>
      <w:r w:rsidRPr="003C3018">
        <w:rPr>
          <w:rFonts w:hint="eastAsia"/>
        </w:rPr>
        <w:t>Ansible Playbook</w:t>
      </w:r>
      <w:r w:rsidRPr="003C3018">
        <w:rPr>
          <w:rFonts w:hint="eastAsia"/>
        </w:rPr>
        <w:t>（预定义好的一组</w:t>
      </w:r>
      <w:r w:rsidRPr="003C3018">
        <w:rPr>
          <w:rFonts w:hint="eastAsia"/>
        </w:rPr>
        <w:t>Ansible</w:t>
      </w:r>
      <w:r w:rsidRPr="003C3018">
        <w:rPr>
          <w:rFonts w:hint="eastAsia"/>
        </w:rPr>
        <w:t>执行逻辑）</w:t>
      </w:r>
    </w:p>
    <w:p w14:paraId="7839287F" w14:textId="58C5EFC8" w:rsidR="006865E8" w:rsidRDefault="00FE7606" w:rsidP="00451BA2">
      <w:pPr>
        <w:jc w:val="left"/>
      </w:pPr>
      <w:r>
        <w:rPr>
          <w:rFonts w:hint="eastAsia"/>
        </w:rPr>
        <w:t>&gt;</w:t>
      </w:r>
      <w:bookmarkStart w:id="153" w:name="OLE_LINK61"/>
      <w:r>
        <w:rPr>
          <w:rFonts w:hint="eastAsia"/>
        </w:rPr>
        <w:t>wget</w:t>
      </w:r>
      <w:r>
        <w:t xml:space="preserve"> </w:t>
      </w:r>
      <w:bookmarkEnd w:id="153"/>
      <w:r w:rsidR="00E5326A">
        <w:fldChar w:fldCharType="begin"/>
      </w:r>
      <w:r w:rsidR="00E5326A">
        <w:instrText xml:space="preserve"> HYPERLINK "</w:instrText>
      </w:r>
      <w:r w:rsidR="00E5326A" w:rsidRPr="006865E8">
        <w:instrText>https://github.com/openshift/openshift-ansible/archive/openshift-ansible-3.7.16-1.tar.gz</w:instrText>
      </w:r>
      <w:r w:rsidR="00E5326A">
        <w:instrText xml:space="preserve">" </w:instrText>
      </w:r>
      <w:r w:rsidR="00E5326A">
        <w:fldChar w:fldCharType="separate"/>
      </w:r>
      <w:r w:rsidR="00E5326A" w:rsidRPr="00471DC7">
        <w:rPr>
          <w:rStyle w:val="ac"/>
        </w:rPr>
        <w:t>https://github.com/openshift/openshift-ansible/archive/</w:t>
      </w:r>
      <w:bookmarkStart w:id="154" w:name="OLE_LINK66"/>
      <w:r w:rsidR="00E5326A" w:rsidRPr="00471DC7">
        <w:rPr>
          <w:rStyle w:val="ac"/>
        </w:rPr>
        <w:t>openshift-ansible-3.7.16-1.tar.gz</w:t>
      </w:r>
      <w:bookmarkEnd w:id="154"/>
      <w:r w:rsidR="00E5326A">
        <w:fldChar w:fldCharType="end"/>
      </w:r>
    </w:p>
    <w:p w14:paraId="5D2E3FF4" w14:textId="4659B258" w:rsidR="006865E8" w:rsidRDefault="000C4A7A" w:rsidP="00451BA2">
      <w:pPr>
        <w:jc w:val="left"/>
      </w:pPr>
      <w:r>
        <w:rPr>
          <w:rFonts w:hint="eastAsia"/>
        </w:rPr>
        <w:t>&gt;</w:t>
      </w:r>
      <w:r w:rsidRPr="000C4A7A">
        <w:t xml:space="preserve"> tar zxvf</w:t>
      </w:r>
      <w:r>
        <w:t xml:space="preserve"> </w:t>
      </w:r>
      <w:r w:rsidR="00E5326A" w:rsidRPr="006865E8">
        <w:t>openshift-ansible-3.7.16-1.tar.gz</w:t>
      </w:r>
    </w:p>
    <w:p w14:paraId="43FD29C6" w14:textId="3DE88B42" w:rsidR="00361079" w:rsidRDefault="00361079" w:rsidP="00451BA2">
      <w:pPr>
        <w:jc w:val="left"/>
      </w:pPr>
      <w:r>
        <w:rPr>
          <w:rFonts w:hint="eastAsia"/>
        </w:rPr>
        <w:t>##</w:t>
      </w:r>
      <w:r>
        <w:t xml:space="preserve"> </w:t>
      </w:r>
      <w:r w:rsidRPr="00361079">
        <w:rPr>
          <w:rFonts w:hint="eastAsia"/>
        </w:rPr>
        <w:t>安装</w:t>
      </w:r>
      <w:r w:rsidRPr="00361079">
        <w:rPr>
          <w:rFonts w:hint="eastAsia"/>
        </w:rPr>
        <w:t>etcd</w:t>
      </w:r>
    </w:p>
    <w:p w14:paraId="6D9E8E96" w14:textId="77777777" w:rsidR="00361079" w:rsidRDefault="00361079" w:rsidP="00361079">
      <w:pPr>
        <w:jc w:val="left"/>
      </w:pPr>
      <w:r>
        <w:rPr>
          <w:rFonts w:hint="eastAsia"/>
        </w:rPr>
        <w:t>安装单</w:t>
      </w:r>
      <w:r>
        <w:rPr>
          <w:rFonts w:hint="eastAsia"/>
        </w:rPr>
        <w:t>Master</w:t>
      </w:r>
      <w:r>
        <w:rPr>
          <w:rFonts w:hint="eastAsia"/>
        </w:rPr>
        <w:t>的</w:t>
      </w:r>
      <w:r>
        <w:rPr>
          <w:rFonts w:hint="eastAsia"/>
        </w:rPr>
        <w:t>Openshift</w:t>
      </w:r>
      <w:r>
        <w:rPr>
          <w:rFonts w:hint="eastAsia"/>
        </w:rPr>
        <w:t>集群可以不单独安装</w:t>
      </w:r>
      <w:r>
        <w:rPr>
          <w:rFonts w:hint="eastAsia"/>
        </w:rPr>
        <w:t>etcd</w:t>
      </w:r>
      <w:r>
        <w:rPr>
          <w:rFonts w:hint="eastAsia"/>
        </w:rPr>
        <w:t>。这里选择单独安装一个节点的</w:t>
      </w:r>
      <w:r>
        <w:rPr>
          <w:rFonts w:hint="eastAsia"/>
        </w:rPr>
        <w:t>etcd</w:t>
      </w:r>
      <w:r>
        <w:rPr>
          <w:rFonts w:hint="eastAsia"/>
        </w:rPr>
        <w:t>集群。</w:t>
      </w:r>
      <w:r>
        <w:rPr>
          <w:rFonts w:hint="eastAsia"/>
        </w:rPr>
        <w:t xml:space="preserve"> </w:t>
      </w:r>
    </w:p>
    <w:p w14:paraId="6764316D" w14:textId="3657C944" w:rsidR="00361079" w:rsidRDefault="00361079" w:rsidP="00361079">
      <w:pPr>
        <w:jc w:val="left"/>
      </w:pPr>
      <w:r>
        <w:rPr>
          <w:rFonts w:hint="eastAsia"/>
        </w:rPr>
        <w:t>在实际的生产环境中，推荐配置含有</w:t>
      </w:r>
      <w:r>
        <w:rPr>
          <w:rFonts w:hint="eastAsia"/>
        </w:rPr>
        <w:t>3</w:t>
      </w:r>
      <w:r>
        <w:rPr>
          <w:rFonts w:hint="eastAsia"/>
        </w:rPr>
        <w:t>个或以上成员的</w:t>
      </w:r>
      <w:r>
        <w:rPr>
          <w:rFonts w:hint="eastAsia"/>
        </w:rPr>
        <w:t>etcd</w:t>
      </w:r>
      <w:r>
        <w:rPr>
          <w:rFonts w:hint="eastAsia"/>
        </w:rPr>
        <w:t>集群，保证高可用性。</w:t>
      </w:r>
      <w:r>
        <w:rPr>
          <w:rFonts w:hint="eastAsia"/>
        </w:rPr>
        <w:t xml:space="preserve"> </w:t>
      </w:r>
      <w:r>
        <w:rPr>
          <w:rFonts w:hint="eastAsia"/>
        </w:rPr>
        <w:t>在</w:t>
      </w:r>
      <w:r>
        <w:rPr>
          <w:rFonts w:hint="eastAsia"/>
        </w:rPr>
        <w:t>Master</w:t>
      </w:r>
      <w:r>
        <w:rPr>
          <w:rFonts w:hint="eastAsia"/>
        </w:rPr>
        <w:t>上执行。</w:t>
      </w:r>
    </w:p>
    <w:p w14:paraId="589A4616" w14:textId="5DE4B5AF" w:rsidR="00253534" w:rsidRDefault="00253534" w:rsidP="00253534">
      <w:pPr>
        <w:jc w:val="left"/>
      </w:pPr>
      <w:r>
        <w:rPr>
          <w:rFonts w:hint="eastAsia"/>
        </w:rPr>
        <w:t>&gt;</w:t>
      </w:r>
      <w:bookmarkStart w:id="155" w:name="OLE_LINK62"/>
      <w:r>
        <w:t>yum -y install etcd</w:t>
      </w:r>
      <w:bookmarkEnd w:id="155"/>
    </w:p>
    <w:p w14:paraId="317F8EF6" w14:textId="7B97A4B6" w:rsidR="00253534" w:rsidRDefault="00253534" w:rsidP="00253534">
      <w:pPr>
        <w:jc w:val="left"/>
      </w:pPr>
      <w:r>
        <w:t>&gt;</w:t>
      </w:r>
      <w:bookmarkStart w:id="156" w:name="OLE_LINK63"/>
      <w:r>
        <w:t>systemctl enable etcd</w:t>
      </w:r>
      <w:bookmarkEnd w:id="156"/>
    </w:p>
    <w:p w14:paraId="0396CDCF" w14:textId="60299639" w:rsidR="00CA04EB" w:rsidRDefault="00F77179" w:rsidP="00253534">
      <w:pPr>
        <w:jc w:val="left"/>
      </w:pPr>
      <w:r>
        <w:rPr>
          <w:rFonts w:hint="eastAsia"/>
        </w:rPr>
        <w:t>打印：</w:t>
      </w:r>
      <w:r w:rsidR="00CA04EB" w:rsidRPr="00CA04EB">
        <w:t>Created symlink from /etc/systemd/system/multi-user.target.wants/etcd.service to /usr/lib/systemd/system/etcd.service.</w:t>
      </w:r>
    </w:p>
    <w:p w14:paraId="02C2EF42" w14:textId="18D94BC1" w:rsidR="00253534" w:rsidRDefault="00253534" w:rsidP="00253534">
      <w:pPr>
        <w:jc w:val="left"/>
      </w:pPr>
      <w:r>
        <w:t>&gt;</w:t>
      </w:r>
      <w:bookmarkStart w:id="157" w:name="OLE_LINK64"/>
      <w:r>
        <w:t>systemctl start etcd</w:t>
      </w:r>
      <w:bookmarkEnd w:id="157"/>
    </w:p>
    <w:p w14:paraId="6BC4846E" w14:textId="1688020D" w:rsidR="00454983" w:rsidRDefault="00703DC7" w:rsidP="00AE153E">
      <w:pPr>
        <w:pStyle w:val="2"/>
      </w:pPr>
      <w:bookmarkStart w:id="158" w:name="_Toc503198136"/>
      <w:r>
        <w:rPr>
          <w:rFonts w:hint="eastAsia"/>
        </w:rPr>
        <w:lastRenderedPageBreak/>
        <w:t>配置</w:t>
      </w:r>
      <w:r>
        <w:rPr>
          <w:rFonts w:hint="eastAsia"/>
        </w:rPr>
        <w:t>ansible</w:t>
      </w:r>
      <w:bookmarkEnd w:id="158"/>
    </w:p>
    <w:p w14:paraId="7AC366CA" w14:textId="0C67C3F9" w:rsidR="00AE153E" w:rsidRDefault="006C206B" w:rsidP="00AE153E">
      <w:r w:rsidRPr="006C206B">
        <w:rPr>
          <w:rFonts w:hint="eastAsia"/>
        </w:rPr>
        <w:t>配置</w:t>
      </w:r>
      <w:r w:rsidRPr="006C206B">
        <w:rPr>
          <w:rFonts w:hint="eastAsia"/>
        </w:rPr>
        <w:t>Ansible</w:t>
      </w:r>
      <w:r w:rsidRPr="006C206B">
        <w:rPr>
          <w:rFonts w:hint="eastAsia"/>
        </w:rPr>
        <w:t>的</w:t>
      </w:r>
      <w:r w:rsidRPr="006C206B">
        <w:rPr>
          <w:rFonts w:hint="eastAsia"/>
        </w:rPr>
        <w:t>hosts</w:t>
      </w:r>
      <w:r w:rsidRPr="006C206B">
        <w:rPr>
          <w:rFonts w:hint="eastAsia"/>
        </w:rPr>
        <w:t>配置文件（记录了</w:t>
      </w:r>
      <w:r w:rsidRPr="006C206B">
        <w:rPr>
          <w:rFonts w:hint="eastAsia"/>
        </w:rPr>
        <w:t>Ansible</w:t>
      </w:r>
      <w:r w:rsidRPr="006C206B">
        <w:rPr>
          <w:rFonts w:hint="eastAsia"/>
        </w:rPr>
        <w:t>需要操作的目标主机信息）</w:t>
      </w:r>
      <w:r>
        <w:rPr>
          <w:rFonts w:hint="eastAsia"/>
        </w:rPr>
        <w:t>。</w:t>
      </w:r>
    </w:p>
    <w:p w14:paraId="03D5D0F9" w14:textId="4FDFB8AA" w:rsidR="006C206B" w:rsidRDefault="006C206B" w:rsidP="00AE153E">
      <w:r>
        <w:rPr>
          <w:rFonts w:hint="eastAsia"/>
        </w:rPr>
        <w:t>##</w:t>
      </w:r>
      <w:r>
        <w:t xml:space="preserve"> </w:t>
      </w:r>
      <w:r w:rsidRPr="006C206B">
        <w:rPr>
          <w:rFonts w:hint="eastAsia"/>
        </w:rPr>
        <w:t>备份原有的</w:t>
      </w:r>
      <w:r w:rsidRPr="006C206B">
        <w:rPr>
          <w:rFonts w:hint="eastAsia"/>
        </w:rPr>
        <w:t>hosts</w:t>
      </w:r>
      <w:r w:rsidRPr="006C206B">
        <w:rPr>
          <w:rFonts w:hint="eastAsia"/>
        </w:rPr>
        <w:t>文件</w:t>
      </w:r>
    </w:p>
    <w:p w14:paraId="54BC2766" w14:textId="3FCE9FB5" w:rsidR="006C206B" w:rsidRDefault="006C206B" w:rsidP="00AE153E">
      <w:r>
        <w:t>&gt;</w:t>
      </w:r>
      <w:bookmarkStart w:id="159" w:name="OLE_LINK65"/>
      <w:r w:rsidRPr="006C206B">
        <w:t>mv -f /etc/ansible/hosts /etc/ansible/hosts.</w:t>
      </w:r>
      <w:r>
        <w:t>bak</w:t>
      </w:r>
      <w:bookmarkEnd w:id="159"/>
    </w:p>
    <w:p w14:paraId="74D1C056" w14:textId="729952D5" w:rsidR="00AE0D9D" w:rsidRDefault="00AE0D9D" w:rsidP="00AE153E">
      <w:r>
        <w:rPr>
          <w:rFonts w:hint="eastAsia"/>
        </w:rPr>
        <w:t>#</w:t>
      </w:r>
      <w:r>
        <w:t xml:space="preserve"># </w:t>
      </w:r>
      <w:r w:rsidRPr="00AE0D9D">
        <w:rPr>
          <w:rFonts w:hint="eastAsia"/>
        </w:rPr>
        <w:t>创建</w:t>
      </w:r>
      <w:r w:rsidRPr="00AE0D9D">
        <w:rPr>
          <w:rFonts w:hint="eastAsia"/>
        </w:rPr>
        <w:t>/etc/ansible/hosts</w:t>
      </w:r>
      <w:r w:rsidRPr="00AE0D9D">
        <w:rPr>
          <w:rFonts w:hint="eastAsia"/>
        </w:rPr>
        <w:t>文件，添加下面的内容</w:t>
      </w:r>
      <w:r w:rsidR="00A26E2B">
        <w:rPr>
          <w:rFonts w:hint="eastAsia"/>
        </w:rPr>
        <w:t>:</w:t>
      </w:r>
    </w:p>
    <w:p w14:paraId="6F1B812C" w14:textId="7E355CD2" w:rsidR="006865E8" w:rsidRDefault="00A26E2B" w:rsidP="00AE153E">
      <w:r w:rsidRPr="00A26E2B">
        <w:rPr>
          <w:rFonts w:hint="eastAsia"/>
        </w:rPr>
        <w:t>可参考</w:t>
      </w:r>
      <w:hyperlink r:id="rId216" w:history="1">
        <w:r w:rsidRPr="007D0B22">
          <w:rPr>
            <w:rStyle w:val="ac"/>
            <w:rFonts w:hint="eastAsia"/>
          </w:rPr>
          <w:t>https://docs.openshift.org/latest/install_config/install/advanced_install.html</w:t>
        </w:r>
      </w:hyperlink>
      <w:r w:rsidRPr="00A26E2B">
        <w:rPr>
          <w:rFonts w:hint="eastAsia"/>
        </w:rPr>
        <w:t>官网内容进行编写</w:t>
      </w:r>
      <w:r w:rsidR="006865E8">
        <w:rPr>
          <w:rFonts w:hint="eastAsia"/>
        </w:rPr>
        <w:t>。</w:t>
      </w:r>
    </w:p>
    <w:p w14:paraId="6036DBCC" w14:textId="77CFB4DE" w:rsidR="006865E8" w:rsidRDefault="006865E8" w:rsidP="00AE153E">
      <w:r>
        <w:rPr>
          <w:rFonts w:hint="eastAsia"/>
        </w:rPr>
        <w:t>&gt;</w:t>
      </w:r>
      <w:r w:rsidRPr="006865E8">
        <w:t xml:space="preserve"> vim /etc/ansible/hosts</w:t>
      </w:r>
    </w:p>
    <w:tbl>
      <w:tblPr>
        <w:tblStyle w:val="a4"/>
        <w:tblW w:w="0" w:type="auto"/>
        <w:tblLook w:val="04A0" w:firstRow="1" w:lastRow="0" w:firstColumn="1" w:lastColumn="0" w:noHBand="0" w:noVBand="1"/>
      </w:tblPr>
      <w:tblGrid>
        <w:gridCol w:w="9678"/>
      </w:tblGrid>
      <w:tr w:rsidR="00023248" w14:paraId="0AC4E625" w14:textId="77777777" w:rsidTr="00023248">
        <w:tc>
          <w:tcPr>
            <w:tcW w:w="9678" w:type="dxa"/>
          </w:tcPr>
          <w:p w14:paraId="7B425D94" w14:textId="77777777" w:rsidR="00023248" w:rsidRDefault="00023248" w:rsidP="00023248">
            <w:r>
              <w:t># Create an OSEv3 group that contains the masters and nodes groups</w:t>
            </w:r>
          </w:p>
          <w:p w14:paraId="3C0CF9F7" w14:textId="77777777" w:rsidR="00023248" w:rsidRDefault="00023248" w:rsidP="00023248">
            <w:r>
              <w:t>[OSEv3:children]</w:t>
            </w:r>
          </w:p>
          <w:p w14:paraId="58DE54AB" w14:textId="77777777" w:rsidR="00023248" w:rsidRDefault="00023248" w:rsidP="00023248">
            <w:r>
              <w:t>masters</w:t>
            </w:r>
          </w:p>
          <w:p w14:paraId="6462F916" w14:textId="77777777" w:rsidR="00023248" w:rsidRDefault="00023248" w:rsidP="00023248">
            <w:r>
              <w:t>nodes</w:t>
            </w:r>
          </w:p>
          <w:p w14:paraId="43FAC072" w14:textId="77777777" w:rsidR="00023248" w:rsidRDefault="00023248" w:rsidP="00023248">
            <w:r>
              <w:t>etcd</w:t>
            </w:r>
          </w:p>
          <w:p w14:paraId="05B5AE22" w14:textId="77777777" w:rsidR="00023248" w:rsidRDefault="00023248" w:rsidP="00023248"/>
          <w:p w14:paraId="25E6043A" w14:textId="77777777" w:rsidR="00023248" w:rsidRDefault="00023248" w:rsidP="00023248">
            <w:r>
              <w:t># Set variables common for all OSEv3 hosts</w:t>
            </w:r>
          </w:p>
          <w:p w14:paraId="043CEF8E" w14:textId="77777777" w:rsidR="00023248" w:rsidRDefault="00023248" w:rsidP="00023248">
            <w:r>
              <w:t>[OSEv3:vars]</w:t>
            </w:r>
          </w:p>
          <w:p w14:paraId="30BEBCD4" w14:textId="77777777" w:rsidR="00023248" w:rsidRDefault="00023248" w:rsidP="00023248">
            <w:r>
              <w:t># SSH user, this user should allow ssh based auth without requiring a password</w:t>
            </w:r>
          </w:p>
          <w:p w14:paraId="205EEB3B" w14:textId="77777777" w:rsidR="00023248" w:rsidRDefault="00023248" w:rsidP="00023248">
            <w:r>
              <w:t>ansible_ssh_user=root</w:t>
            </w:r>
          </w:p>
          <w:p w14:paraId="74730495" w14:textId="77777777" w:rsidR="00023248" w:rsidRDefault="00023248" w:rsidP="00023248">
            <w:r>
              <w:t>openshift_deployment_type=origin</w:t>
            </w:r>
          </w:p>
          <w:p w14:paraId="7B83B346" w14:textId="6EF9783A" w:rsidR="00023248" w:rsidRDefault="00023248" w:rsidP="00023248">
            <w:bookmarkStart w:id="160" w:name="OLE_LINK67"/>
            <w:r>
              <w:t>openshift_release</w:t>
            </w:r>
            <w:bookmarkEnd w:id="160"/>
            <w:r>
              <w:t>=3.7</w:t>
            </w:r>
          </w:p>
          <w:p w14:paraId="06817B0C" w14:textId="77777777" w:rsidR="00023248" w:rsidRDefault="00023248" w:rsidP="00023248">
            <w:r>
              <w:t>openshift_disable_check=disk_availability,docker_storage,memory_availability,docker_image_availability</w:t>
            </w:r>
          </w:p>
          <w:p w14:paraId="305A1D27" w14:textId="77777777" w:rsidR="00023248" w:rsidRDefault="00023248" w:rsidP="00023248"/>
          <w:p w14:paraId="0C1D37F0" w14:textId="77777777" w:rsidR="00023248" w:rsidRDefault="00023248" w:rsidP="00023248">
            <w:r>
              <w:t># uncomment the following to enable htpasswd authentication; defaults to DenyAllPasswordIdentityProvider</w:t>
            </w:r>
          </w:p>
          <w:p w14:paraId="57F7B2B3" w14:textId="77777777" w:rsidR="00023248" w:rsidRDefault="00023248" w:rsidP="00023248">
            <w:r>
              <w:t>openshift_master_identity_providers=[{'name':'htpasswd_auth','login':'true','challenge':'true','kind':'HTPasswdPasswordIdentityProvider','filename':'/etc/origin/master/htpasswd'}]</w:t>
            </w:r>
          </w:p>
          <w:p w14:paraId="548F65ED" w14:textId="77777777" w:rsidR="00023248" w:rsidRDefault="00023248" w:rsidP="00023248"/>
          <w:p w14:paraId="1C461A54" w14:textId="77777777" w:rsidR="00023248" w:rsidRDefault="00023248" w:rsidP="00023248">
            <w:r>
              <w:t># host group for masters</w:t>
            </w:r>
          </w:p>
          <w:p w14:paraId="486CCB34" w14:textId="77777777" w:rsidR="00023248" w:rsidRDefault="00023248" w:rsidP="00023248">
            <w:r>
              <w:t>[masters]</w:t>
            </w:r>
          </w:p>
          <w:p w14:paraId="10BC56B2" w14:textId="77777777" w:rsidR="00023248" w:rsidRDefault="00023248" w:rsidP="00023248">
            <w:r>
              <w:t>master.caas.com</w:t>
            </w:r>
          </w:p>
          <w:p w14:paraId="2456A51C" w14:textId="77777777" w:rsidR="00023248" w:rsidRDefault="00023248" w:rsidP="00023248"/>
          <w:p w14:paraId="2B08F0B9" w14:textId="77777777" w:rsidR="00023248" w:rsidRDefault="00023248" w:rsidP="00023248">
            <w:r>
              <w:t># host group for nodes, includes region info</w:t>
            </w:r>
          </w:p>
          <w:p w14:paraId="1107C2F9" w14:textId="77777777" w:rsidR="00023248" w:rsidRDefault="00023248" w:rsidP="00023248">
            <w:r>
              <w:lastRenderedPageBreak/>
              <w:t>[nodes]</w:t>
            </w:r>
          </w:p>
          <w:p w14:paraId="71CF9528" w14:textId="77777777" w:rsidR="00023248" w:rsidRDefault="00023248" w:rsidP="00023248">
            <w:r>
              <w:t>master.caas.com openshift_schedulable=True openshift_node_labels="{'region': 'infra'}"</w:t>
            </w:r>
          </w:p>
          <w:p w14:paraId="439A2368" w14:textId="77777777" w:rsidR="00023248" w:rsidRDefault="00023248" w:rsidP="00023248">
            <w:r>
              <w:t>node1.caas.com openshift_node_labels="{'region': 'infra', 'zone': 'east'}"</w:t>
            </w:r>
          </w:p>
          <w:p w14:paraId="0B4D1AA3" w14:textId="77777777" w:rsidR="00023248" w:rsidRDefault="00023248" w:rsidP="00023248"/>
          <w:p w14:paraId="28038821" w14:textId="77777777" w:rsidR="00023248" w:rsidRDefault="00023248" w:rsidP="00023248">
            <w:r>
              <w:t>[etcd]</w:t>
            </w:r>
          </w:p>
          <w:p w14:paraId="212E5D7A" w14:textId="2A8A1436" w:rsidR="00023248" w:rsidRDefault="00023248" w:rsidP="00023248">
            <w:r>
              <w:t>master.caas.com</w:t>
            </w:r>
          </w:p>
        </w:tc>
      </w:tr>
    </w:tbl>
    <w:p w14:paraId="5315AE47" w14:textId="7A6F42A9" w:rsidR="00927E79" w:rsidRPr="00927E79" w:rsidRDefault="008B7693" w:rsidP="008B7693">
      <w:r>
        <w:rPr>
          <w:rFonts w:hint="eastAsia"/>
        </w:rPr>
        <w:lastRenderedPageBreak/>
        <w:t>注意：</w:t>
      </w:r>
      <w:r w:rsidRPr="009D0B47">
        <w:rPr>
          <w:b/>
          <w:color w:val="FF0000"/>
        </w:rPr>
        <w:t>openshift_release</w:t>
      </w:r>
      <w:r>
        <w:rPr>
          <w:rFonts w:hint="eastAsia"/>
        </w:rPr>
        <w:t>，</w:t>
      </w:r>
      <w:r w:rsidR="009D0B47">
        <w:rPr>
          <w:rFonts w:hint="eastAsia"/>
        </w:rPr>
        <w:t>此处填写</w:t>
      </w:r>
      <w:r w:rsidR="009D0B47">
        <w:rPr>
          <w:rFonts w:hint="eastAsia"/>
        </w:rPr>
        <w:t>3</w:t>
      </w:r>
      <w:r w:rsidR="009D0B47">
        <w:t>.7</w:t>
      </w:r>
      <w:r w:rsidR="009D0B47">
        <w:rPr>
          <w:rFonts w:hint="eastAsia"/>
        </w:rPr>
        <w:t>，</w:t>
      </w:r>
      <w:r>
        <w:rPr>
          <w:rFonts w:hint="eastAsia"/>
        </w:rPr>
        <w:t>版本号只能带点“</w:t>
      </w:r>
      <w:r>
        <w:rPr>
          <w:rFonts w:hint="eastAsia"/>
        </w:rPr>
        <w:t>.</w:t>
      </w:r>
      <w:r>
        <w:rPr>
          <w:rFonts w:hint="eastAsia"/>
        </w:rPr>
        <w:t>”号，例如：</w:t>
      </w:r>
      <w:r w:rsidRPr="008B7693">
        <w:t>3.7.16-1</w:t>
      </w:r>
      <w:r>
        <w:rPr>
          <w:rFonts w:hint="eastAsia"/>
        </w:rPr>
        <w:t>是非法版本号</w:t>
      </w:r>
      <w:r w:rsidR="00F75D3A">
        <w:rPr>
          <w:rFonts w:hint="eastAsia"/>
        </w:rPr>
        <w:t>，否则提示版本号格式不对</w:t>
      </w:r>
      <w:r>
        <w:rPr>
          <w:rFonts w:hint="eastAsia"/>
        </w:rPr>
        <w:t>。</w:t>
      </w:r>
    </w:p>
    <w:p w14:paraId="0164C81D" w14:textId="77777777" w:rsidR="008B7693" w:rsidRDefault="008B7693" w:rsidP="008B7693"/>
    <w:p w14:paraId="4E72C0F0" w14:textId="572561ED" w:rsidR="00B32B83" w:rsidRDefault="00B32B83" w:rsidP="008B7693">
      <w:pPr>
        <w:pStyle w:val="2"/>
      </w:pPr>
      <w:bookmarkStart w:id="161" w:name="_Toc503198137"/>
      <w:r>
        <w:rPr>
          <w:rFonts w:hint="eastAsia"/>
        </w:rPr>
        <w:t>安装</w:t>
      </w:r>
      <w:r>
        <w:rPr>
          <w:rFonts w:hint="eastAsia"/>
        </w:rPr>
        <w:t>openshift</w:t>
      </w:r>
      <w:bookmarkEnd w:id="161"/>
    </w:p>
    <w:p w14:paraId="4F264458" w14:textId="07C4FA00" w:rsidR="00045CE5" w:rsidRDefault="00446614" w:rsidP="00045CE5">
      <w:r>
        <w:rPr>
          <w:rFonts w:hint="eastAsia"/>
        </w:rPr>
        <w:t>&gt;</w:t>
      </w:r>
      <w:bookmarkStart w:id="162" w:name="OLE_LINK55"/>
      <w:r w:rsidRPr="00446614">
        <w:t>ansible-playbook openshift-ansible-openshift-ansible-3.7.16-1/playbooks/byo/config.yml</w:t>
      </w:r>
      <w:bookmarkEnd w:id="162"/>
    </w:p>
    <w:p w14:paraId="6E92BC45" w14:textId="0B54479D" w:rsidR="00A8246D" w:rsidRDefault="00927E79" w:rsidP="00045CE5">
      <w:r w:rsidRPr="00927E79">
        <w:rPr>
          <w:rFonts w:hint="eastAsia"/>
        </w:rPr>
        <w:t>安装过程是完全自动化的，无需手动干预。在绝大多数情况下，</w:t>
      </w:r>
      <w:r w:rsidRPr="00927E79">
        <w:rPr>
          <w:rFonts w:hint="eastAsia"/>
        </w:rPr>
        <w:t>Ansible</w:t>
      </w:r>
      <w:r w:rsidRPr="00927E79">
        <w:rPr>
          <w:rFonts w:hint="eastAsia"/>
        </w:rPr>
        <w:t>的脚本</w:t>
      </w:r>
      <w:r w:rsidRPr="00927E79">
        <w:rPr>
          <w:rFonts w:hint="eastAsia"/>
        </w:rPr>
        <w:t>Playbook</w:t>
      </w:r>
      <w:r w:rsidRPr="00927E79">
        <w:rPr>
          <w:rFonts w:hint="eastAsia"/>
        </w:rPr>
        <w:t>是可以</w:t>
      </w:r>
      <w:r w:rsidRPr="00424C09">
        <w:rPr>
          <w:rFonts w:hint="eastAsia"/>
          <w:b/>
          <w:color w:val="FF0000"/>
        </w:rPr>
        <w:t>反复执行</w:t>
      </w:r>
      <w:r w:rsidRPr="00927E79">
        <w:rPr>
          <w:rFonts w:hint="eastAsia"/>
        </w:rPr>
        <w:t>的</w:t>
      </w:r>
      <w:r w:rsidR="007C2443">
        <w:rPr>
          <w:rFonts w:hint="eastAsia"/>
        </w:rPr>
        <w:t>。</w:t>
      </w:r>
      <w:r w:rsidR="00F44A1F">
        <w:rPr>
          <w:rFonts w:hint="eastAsia"/>
        </w:rPr>
        <w:t>当时实践是重复运行以下脚本：</w:t>
      </w:r>
    </w:p>
    <w:p w14:paraId="3B4C01D7" w14:textId="6C83E818" w:rsidR="00F44A1F" w:rsidRDefault="00F44A1F" w:rsidP="00F44A1F">
      <w:pPr>
        <w:jc w:val="left"/>
      </w:pPr>
      <w:r>
        <w:rPr>
          <w:rFonts w:hint="eastAsia"/>
        </w:rPr>
        <w:t>&gt;</w:t>
      </w:r>
      <w:r w:rsidRPr="00F44A1F">
        <w:t>ansible-playbook openshift-ansible-openshift-ansible-3.7.16-1/playbooks/byo/openshift-cluster/openshift-hosted.yml</w:t>
      </w:r>
    </w:p>
    <w:p w14:paraId="69E643B6" w14:textId="55CB2D39" w:rsidR="006741E4" w:rsidRDefault="00927E79" w:rsidP="00045CE5">
      <w:r w:rsidRPr="00927E79">
        <w:rPr>
          <w:rFonts w:hint="eastAsia"/>
        </w:rPr>
        <w:t>因为要下载不少内容，整体安装时间还是比较长的。</w:t>
      </w:r>
      <w:r w:rsidR="0077181F">
        <w:rPr>
          <w:rFonts w:hint="eastAsia"/>
        </w:rPr>
        <w:t>如果出错，根据具体错误修改，重复执行命令安装。</w:t>
      </w:r>
      <w:r w:rsidR="006741E4" w:rsidRPr="006741E4">
        <w:rPr>
          <w:rFonts w:hint="eastAsia"/>
        </w:rPr>
        <w:t>安装完成后，</w:t>
      </w:r>
      <w:r w:rsidR="006741E4" w:rsidRPr="006741E4">
        <w:rPr>
          <w:rFonts w:hint="eastAsia"/>
        </w:rPr>
        <w:t>Ansible</w:t>
      </w:r>
      <w:r w:rsidR="006741E4" w:rsidRPr="006741E4">
        <w:rPr>
          <w:rFonts w:hint="eastAsia"/>
        </w:rPr>
        <w:t>会输出一个结果汇总信息，从汇总信息可以判断安装的执行结果</w:t>
      </w:r>
      <w:r w:rsidR="006741E4">
        <w:rPr>
          <w:rFonts w:hint="eastAsia"/>
        </w:rPr>
        <w:t>：</w:t>
      </w:r>
    </w:p>
    <w:p w14:paraId="3FE89669" w14:textId="3037F2D4" w:rsidR="006741E4" w:rsidRDefault="00C120E3" w:rsidP="00045CE5">
      <w:r>
        <w:rPr>
          <w:noProof/>
        </w:rPr>
        <w:drawing>
          <wp:inline distT="0" distB="0" distL="0" distR="0" wp14:anchorId="6D6B7778" wp14:editId="24D8CCAB">
            <wp:extent cx="6151880" cy="1695450"/>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51880" cy="1695450"/>
                    </a:xfrm>
                    <a:prstGeom prst="rect">
                      <a:avLst/>
                    </a:prstGeom>
                  </pic:spPr>
                </pic:pic>
              </a:graphicData>
            </a:graphic>
          </wp:inline>
        </w:drawing>
      </w:r>
    </w:p>
    <w:p w14:paraId="765E0314" w14:textId="1DC42D8F" w:rsidR="002C46D8" w:rsidRDefault="002C46D8" w:rsidP="00045CE5">
      <w:r w:rsidRPr="002C46D8">
        <w:rPr>
          <w:rFonts w:hint="eastAsia"/>
        </w:rPr>
        <w:t>安装完成后，执行</w:t>
      </w:r>
      <w:r w:rsidRPr="002C46D8">
        <w:rPr>
          <w:rFonts w:hint="eastAsia"/>
        </w:rPr>
        <w:t>oc get nodes</w:t>
      </w:r>
      <w:r w:rsidRPr="002C46D8">
        <w:rPr>
          <w:rFonts w:hint="eastAsia"/>
        </w:rPr>
        <w:t>检查当前集群的成员列表以及它们的状态</w:t>
      </w:r>
    </w:p>
    <w:p w14:paraId="0A1477F5" w14:textId="586C23CA" w:rsidR="00553602" w:rsidRDefault="00132A93" w:rsidP="00045CE5">
      <w:r>
        <w:rPr>
          <w:rFonts w:hint="eastAsia"/>
        </w:rPr>
        <w:t>&gt;oc</w:t>
      </w:r>
      <w:r>
        <w:t xml:space="preserve"> </w:t>
      </w:r>
      <w:r>
        <w:rPr>
          <w:rFonts w:hint="eastAsia"/>
        </w:rPr>
        <w:t>get</w:t>
      </w:r>
      <w:r>
        <w:t xml:space="preserve"> </w:t>
      </w:r>
      <w:r>
        <w:rPr>
          <w:rFonts w:hint="eastAsia"/>
        </w:rPr>
        <w:t>nodes</w:t>
      </w:r>
    </w:p>
    <w:p w14:paraId="47A5F205" w14:textId="5C98CF5C" w:rsidR="00FF76B8" w:rsidRDefault="00FF76B8" w:rsidP="00045CE5">
      <w:r>
        <w:rPr>
          <w:noProof/>
        </w:rPr>
        <w:lastRenderedPageBreak/>
        <w:drawing>
          <wp:inline distT="0" distB="0" distL="0" distR="0" wp14:anchorId="6423EF87" wp14:editId="51A8ED47">
            <wp:extent cx="5182049" cy="754445"/>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82049" cy="754445"/>
                    </a:xfrm>
                    <a:prstGeom prst="rect">
                      <a:avLst/>
                    </a:prstGeom>
                  </pic:spPr>
                </pic:pic>
              </a:graphicData>
            </a:graphic>
          </wp:inline>
        </w:drawing>
      </w:r>
    </w:p>
    <w:p w14:paraId="6D57D210" w14:textId="03CE03EF" w:rsidR="00253E79" w:rsidRDefault="00253E79" w:rsidP="00045CE5"/>
    <w:p w14:paraId="1179A318" w14:textId="0CD191EA" w:rsidR="00E96FC8" w:rsidRDefault="00E96FC8" w:rsidP="00E96FC8">
      <w:pPr>
        <w:pStyle w:val="2"/>
      </w:pPr>
      <w:bookmarkStart w:id="163" w:name="_Toc503198138"/>
      <w:r w:rsidRPr="00E96FC8">
        <w:rPr>
          <w:rFonts w:hint="eastAsia"/>
        </w:rPr>
        <w:t>安装后的配置</w:t>
      </w:r>
      <w:bookmarkEnd w:id="163"/>
    </w:p>
    <w:p w14:paraId="52E53365" w14:textId="77777777" w:rsidR="00BD2D9D" w:rsidRDefault="00BD2D9D" w:rsidP="00BD2D9D">
      <w:r>
        <w:rPr>
          <w:rFonts w:hint="eastAsia"/>
        </w:rPr>
        <w:t>安装的时候，在</w:t>
      </w:r>
      <w:r>
        <w:rPr>
          <w:rFonts w:hint="eastAsia"/>
        </w:rPr>
        <w:t>Ansible</w:t>
      </w:r>
      <w:r>
        <w:rPr>
          <w:rFonts w:hint="eastAsia"/>
        </w:rPr>
        <w:t>的</w:t>
      </w:r>
      <w:r>
        <w:rPr>
          <w:rFonts w:hint="eastAsia"/>
        </w:rPr>
        <w:t>hosts</w:t>
      </w:r>
      <w:r>
        <w:rPr>
          <w:rFonts w:hint="eastAsia"/>
        </w:rPr>
        <w:t>文件中定义了</w:t>
      </w:r>
      <w:r>
        <w:rPr>
          <w:rFonts w:hint="eastAsia"/>
        </w:rPr>
        <w:t>HTPasswd</w:t>
      </w:r>
      <w:r>
        <w:rPr>
          <w:rFonts w:hint="eastAsia"/>
        </w:rPr>
        <w:t>文件作为后端的用户身份信息库。</w:t>
      </w:r>
    </w:p>
    <w:p w14:paraId="56CF43EA" w14:textId="77777777" w:rsidR="00787E67" w:rsidRDefault="00BD2D9D" w:rsidP="00BD2D9D">
      <w:r>
        <w:rPr>
          <w:rFonts w:hint="eastAsia"/>
        </w:rPr>
        <w:t>安装程序自动生成了数据文件</w:t>
      </w:r>
      <w:r>
        <w:rPr>
          <w:rFonts w:hint="eastAsia"/>
        </w:rPr>
        <w:t>/etc/origin/master/htpasswd</w:t>
      </w:r>
      <w:r>
        <w:rPr>
          <w:rFonts w:hint="eastAsia"/>
        </w:rPr>
        <w:t>。但是此时该文件还是一个空文件，并没有任何用户信息。</w:t>
      </w:r>
    </w:p>
    <w:p w14:paraId="5ED7803E" w14:textId="08659A99" w:rsidR="00E96FC8" w:rsidRDefault="00787E67" w:rsidP="00BD2D9D">
      <w:r>
        <w:rPr>
          <w:rFonts w:hint="eastAsia"/>
        </w:rPr>
        <w:t>##</w:t>
      </w:r>
      <w:r>
        <w:t xml:space="preserve"> </w:t>
      </w:r>
      <w:r w:rsidR="00AF155A" w:rsidRPr="00AF155A">
        <w:rPr>
          <w:rFonts w:hint="eastAsia"/>
        </w:rPr>
        <w:t>需要通过</w:t>
      </w:r>
      <w:r w:rsidR="00AF155A" w:rsidRPr="00AF155A">
        <w:rPr>
          <w:rFonts w:hint="eastAsia"/>
        </w:rPr>
        <w:t>htpasswd</w:t>
      </w:r>
      <w:r w:rsidR="00AF155A" w:rsidRPr="00AF155A">
        <w:rPr>
          <w:rFonts w:hint="eastAsia"/>
        </w:rPr>
        <w:t>命令来创建用户</w:t>
      </w:r>
      <w:r w:rsidR="00936279">
        <w:rPr>
          <w:rFonts w:hint="eastAsia"/>
        </w:rPr>
        <w:t>，</w:t>
      </w:r>
      <w:r w:rsidR="00AF155A" w:rsidRPr="00AF155A">
        <w:rPr>
          <w:rFonts w:hint="eastAsia"/>
        </w:rPr>
        <w:t>创建账号为</w:t>
      </w:r>
      <w:r w:rsidR="00AF155A" w:rsidRPr="00AF155A">
        <w:rPr>
          <w:rFonts w:hint="eastAsia"/>
        </w:rPr>
        <w:t>dev</w:t>
      </w:r>
      <w:r w:rsidR="00AF155A" w:rsidRPr="00AF155A">
        <w:rPr>
          <w:rFonts w:hint="eastAsia"/>
        </w:rPr>
        <w:t>密码为</w:t>
      </w:r>
      <w:r w:rsidR="00AF155A" w:rsidRPr="00AF155A">
        <w:rPr>
          <w:rFonts w:hint="eastAsia"/>
        </w:rPr>
        <w:t>dev</w:t>
      </w:r>
      <w:r w:rsidR="00AF155A" w:rsidRPr="00AF155A">
        <w:rPr>
          <w:rFonts w:hint="eastAsia"/>
        </w:rPr>
        <w:t>的用户</w:t>
      </w:r>
      <w:r w:rsidR="00AF155A">
        <w:rPr>
          <w:rFonts w:hint="eastAsia"/>
        </w:rPr>
        <w:t>。</w:t>
      </w:r>
    </w:p>
    <w:p w14:paraId="00FDB608" w14:textId="30FC02C7" w:rsidR="004E3F33" w:rsidRDefault="004E3F33" w:rsidP="00BD2D9D">
      <w:r>
        <w:t>&gt;</w:t>
      </w:r>
      <w:r w:rsidRPr="004E3F33">
        <w:t xml:space="preserve"> htpasswd -b /etc/origin/master/htpasswd dev dev</w:t>
      </w:r>
    </w:p>
    <w:p w14:paraId="4F035A11" w14:textId="7E425F94" w:rsidR="00FC3DEB" w:rsidRDefault="00FC3DEB" w:rsidP="00BD2D9D">
      <w:r w:rsidRPr="00FC3DEB">
        <w:rPr>
          <w:rFonts w:hint="eastAsia"/>
        </w:rPr>
        <w:t>查看</w:t>
      </w:r>
      <w:r w:rsidRPr="00FC3DEB">
        <w:rPr>
          <w:rFonts w:hint="eastAsia"/>
        </w:rPr>
        <w:t>/etc/origin/master/htpasswd</w:t>
      </w:r>
      <w:r w:rsidRPr="00FC3DEB">
        <w:rPr>
          <w:rFonts w:hint="eastAsia"/>
        </w:rPr>
        <w:t>文件内容</w:t>
      </w:r>
      <w:r>
        <w:rPr>
          <w:rFonts w:hint="eastAsia"/>
        </w:rPr>
        <w:t>，</w:t>
      </w:r>
      <w:r w:rsidRPr="00FC3DEB">
        <w:rPr>
          <w:rFonts w:hint="eastAsia"/>
        </w:rPr>
        <w:t>以加密的形式存储了账号密码。</w:t>
      </w:r>
    </w:p>
    <w:p w14:paraId="5359B863" w14:textId="3D868019" w:rsidR="00FC3DEB" w:rsidRDefault="006220CF" w:rsidP="00BD2D9D">
      <w:r>
        <w:rPr>
          <w:noProof/>
        </w:rPr>
        <w:drawing>
          <wp:inline distT="0" distB="0" distL="0" distR="0" wp14:anchorId="6BD50013" wp14:editId="6570DC53">
            <wp:extent cx="4854361" cy="640135"/>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4361" cy="640135"/>
                    </a:xfrm>
                    <a:prstGeom prst="rect">
                      <a:avLst/>
                    </a:prstGeom>
                  </pic:spPr>
                </pic:pic>
              </a:graphicData>
            </a:graphic>
          </wp:inline>
        </w:drawing>
      </w:r>
    </w:p>
    <w:p w14:paraId="6BED024A" w14:textId="3B21908B" w:rsidR="00787E67" w:rsidRDefault="00787E67" w:rsidP="00BD2D9D">
      <w:r>
        <w:rPr>
          <w:rFonts w:hint="eastAsia"/>
        </w:rPr>
        <w:t>##</w:t>
      </w:r>
      <w:r>
        <w:t xml:space="preserve"> </w:t>
      </w:r>
      <w:r w:rsidRPr="00787E67">
        <w:rPr>
          <w:rFonts w:hint="eastAsia"/>
        </w:rPr>
        <w:t>给</w:t>
      </w:r>
      <w:r w:rsidRPr="00787E67">
        <w:rPr>
          <w:rFonts w:hint="eastAsia"/>
        </w:rPr>
        <w:t>dev</w:t>
      </w:r>
      <w:r w:rsidRPr="00787E67">
        <w:rPr>
          <w:rFonts w:hint="eastAsia"/>
        </w:rPr>
        <w:t>添加集群管理员权限</w:t>
      </w:r>
    </w:p>
    <w:p w14:paraId="11B2EFBA" w14:textId="38ED9DEF" w:rsidR="00787E67" w:rsidRDefault="00787E67" w:rsidP="00BD2D9D">
      <w:r>
        <w:t>&gt;</w:t>
      </w:r>
      <w:r w:rsidRPr="00787E67">
        <w:t>oc login -u system:admin</w:t>
      </w:r>
    </w:p>
    <w:p w14:paraId="0ED0A9ED" w14:textId="3BA3E767" w:rsidR="001B0EF2" w:rsidRDefault="003A46A0" w:rsidP="00BD2D9D">
      <w:r>
        <w:rPr>
          <w:noProof/>
        </w:rPr>
        <w:drawing>
          <wp:inline distT="0" distB="0" distL="0" distR="0" wp14:anchorId="19F1243A" wp14:editId="29127D9E">
            <wp:extent cx="6151880" cy="1998980"/>
            <wp:effectExtent l="0" t="0" r="127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1880" cy="1998980"/>
                    </a:xfrm>
                    <a:prstGeom prst="rect">
                      <a:avLst/>
                    </a:prstGeom>
                  </pic:spPr>
                </pic:pic>
              </a:graphicData>
            </a:graphic>
          </wp:inline>
        </w:drawing>
      </w:r>
    </w:p>
    <w:p w14:paraId="3E5CB706" w14:textId="102E1303" w:rsidR="00787E67" w:rsidRDefault="00B455D6" w:rsidP="00BD2D9D">
      <w:r>
        <w:rPr>
          <w:rFonts w:hint="eastAsia"/>
        </w:rPr>
        <w:t>&gt;</w:t>
      </w:r>
      <w:r w:rsidRPr="00B455D6">
        <w:t>oc adm policy add-cluster-role-to-user cluster-admin dev</w:t>
      </w:r>
    </w:p>
    <w:p w14:paraId="529C0B51" w14:textId="1615B45B" w:rsidR="003A46A0" w:rsidRDefault="003A46A0" w:rsidP="00BD2D9D">
      <w:r>
        <w:rPr>
          <w:noProof/>
        </w:rPr>
        <w:drawing>
          <wp:inline distT="0" distB="0" distL="0" distR="0" wp14:anchorId="7F51524E" wp14:editId="35F6A992">
            <wp:extent cx="6151880" cy="351155"/>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1880" cy="351155"/>
                    </a:xfrm>
                    <a:prstGeom prst="rect">
                      <a:avLst/>
                    </a:prstGeom>
                  </pic:spPr>
                </pic:pic>
              </a:graphicData>
            </a:graphic>
          </wp:inline>
        </w:drawing>
      </w:r>
    </w:p>
    <w:p w14:paraId="2349B187" w14:textId="6ED59469" w:rsidR="00E027A8" w:rsidRDefault="00E027A8" w:rsidP="00E027A8">
      <w:pPr>
        <w:pStyle w:val="2"/>
      </w:pPr>
      <w:bookmarkStart w:id="164" w:name="_Toc503198139"/>
      <w:r>
        <w:rPr>
          <w:rFonts w:hint="eastAsia"/>
        </w:rPr>
        <w:lastRenderedPageBreak/>
        <w:t>访问</w:t>
      </w:r>
      <w:bookmarkEnd w:id="164"/>
    </w:p>
    <w:p w14:paraId="12AB6FCA" w14:textId="27EBB640" w:rsidR="00FD4C83" w:rsidRDefault="00FD4C83" w:rsidP="00FD4C83">
      <w:r>
        <w:rPr>
          <w:rFonts w:hint="eastAsia"/>
        </w:rPr>
        <w:t>在本机</w:t>
      </w:r>
      <w:r>
        <w:rPr>
          <w:rFonts w:hint="eastAsia"/>
        </w:rPr>
        <w:t>hosts</w:t>
      </w:r>
      <w:r>
        <w:rPr>
          <w:rFonts w:hint="eastAsia"/>
        </w:rPr>
        <w:t>文件添加域名映射：</w:t>
      </w:r>
    </w:p>
    <w:tbl>
      <w:tblPr>
        <w:tblStyle w:val="a4"/>
        <w:tblW w:w="0" w:type="auto"/>
        <w:tblLook w:val="04A0" w:firstRow="1" w:lastRow="0" w:firstColumn="1" w:lastColumn="0" w:noHBand="0" w:noVBand="1"/>
      </w:tblPr>
      <w:tblGrid>
        <w:gridCol w:w="9678"/>
      </w:tblGrid>
      <w:tr w:rsidR="00301120" w14:paraId="73262409" w14:textId="77777777" w:rsidTr="00301120">
        <w:tc>
          <w:tcPr>
            <w:tcW w:w="9678" w:type="dxa"/>
          </w:tcPr>
          <w:p w14:paraId="692608A2" w14:textId="1B5EF7F5" w:rsidR="00301120" w:rsidRDefault="00301120" w:rsidP="00FD4C83">
            <w:r>
              <w:rPr>
                <w:rFonts w:hint="eastAsia"/>
              </w:rPr>
              <w:t>1</w:t>
            </w:r>
            <w:r>
              <w:t xml:space="preserve">92.168.200.56 </w:t>
            </w:r>
            <w:r w:rsidRPr="00FD4C83">
              <w:t>master.caas.com</w:t>
            </w:r>
          </w:p>
        </w:tc>
      </w:tr>
    </w:tbl>
    <w:p w14:paraId="02431167" w14:textId="7839B133" w:rsidR="00621FA1" w:rsidRDefault="00621FA1" w:rsidP="00FD4C83">
      <w:r>
        <w:rPr>
          <w:rFonts w:hint="eastAsia"/>
        </w:rPr>
        <w:t>配置</w:t>
      </w:r>
      <w:r>
        <w:rPr>
          <w:rFonts w:hint="eastAsia"/>
        </w:rPr>
        <w:t>dns</w:t>
      </w:r>
      <w:r>
        <w:rPr>
          <w:rFonts w:hint="eastAsia"/>
        </w:rPr>
        <w:t>地址：</w:t>
      </w:r>
      <w:r>
        <w:rPr>
          <w:rFonts w:hint="eastAsia"/>
        </w:rPr>
        <w:t>1</w:t>
      </w:r>
      <w:r>
        <w:t>92.168.200.57</w:t>
      </w:r>
    </w:p>
    <w:p w14:paraId="04F6751C" w14:textId="3CD9E5CC" w:rsidR="00E027A8" w:rsidRDefault="005C20FF" w:rsidP="00E027A8">
      <w:r>
        <w:rPr>
          <w:rFonts w:hint="eastAsia"/>
        </w:rPr>
        <w:t>浏览器访问：</w:t>
      </w:r>
      <w:hyperlink r:id="rId222" w:history="1">
        <w:r w:rsidRPr="00471DC7">
          <w:rPr>
            <w:rStyle w:val="ac"/>
          </w:rPr>
          <w:t>https://master.caas.com:8443</w:t>
        </w:r>
      </w:hyperlink>
      <w:r w:rsidR="00FC1435">
        <w:rPr>
          <w:rFonts w:hint="eastAsia"/>
        </w:rPr>
        <w:t>，输入</w:t>
      </w:r>
      <w:r w:rsidR="00FC1435">
        <w:rPr>
          <w:rFonts w:hint="eastAsia"/>
        </w:rPr>
        <w:t>dev</w:t>
      </w:r>
      <w:r w:rsidR="00FC1435">
        <w:t>/</w:t>
      </w:r>
      <w:r w:rsidR="00FC1435">
        <w:rPr>
          <w:rFonts w:hint="eastAsia"/>
        </w:rPr>
        <w:t>dev</w:t>
      </w:r>
      <w:r w:rsidR="003F3CF2">
        <w:rPr>
          <w:rFonts w:hint="eastAsia"/>
        </w:rPr>
        <w:t>，版本跟</w:t>
      </w:r>
      <w:r w:rsidR="003F3CF2">
        <w:rPr>
          <w:rFonts w:hint="eastAsia"/>
        </w:rPr>
        <w:t>3</w:t>
      </w:r>
      <w:r w:rsidR="003F3CF2">
        <w:t>.6.0</w:t>
      </w:r>
      <w:r w:rsidR="003F3CF2">
        <w:rPr>
          <w:rFonts w:hint="eastAsia"/>
        </w:rPr>
        <w:t>的</w:t>
      </w:r>
      <w:r w:rsidR="00D13179">
        <w:rPr>
          <w:rFonts w:hint="eastAsia"/>
        </w:rPr>
        <w:t>界面风格有所区别。</w:t>
      </w:r>
    </w:p>
    <w:p w14:paraId="1943BC8B" w14:textId="7C66C563" w:rsidR="005C20FF" w:rsidRDefault="00241FC1" w:rsidP="00E027A8">
      <w:r>
        <w:rPr>
          <w:noProof/>
        </w:rPr>
        <w:drawing>
          <wp:inline distT="0" distB="0" distL="0" distR="0" wp14:anchorId="0EB8BE8D" wp14:editId="37BF9ABD">
            <wp:extent cx="6151880" cy="3137535"/>
            <wp:effectExtent l="0" t="0" r="127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51880" cy="3137535"/>
                    </a:xfrm>
                    <a:prstGeom prst="rect">
                      <a:avLst/>
                    </a:prstGeom>
                  </pic:spPr>
                </pic:pic>
              </a:graphicData>
            </a:graphic>
          </wp:inline>
        </w:drawing>
      </w:r>
    </w:p>
    <w:p w14:paraId="0DAF6419" w14:textId="73B6DFC6" w:rsidR="000E7862" w:rsidRDefault="000E7862" w:rsidP="00E027A8"/>
    <w:p w14:paraId="49B39475" w14:textId="595FC18A" w:rsidR="001A193B" w:rsidRDefault="001A193B" w:rsidP="001A193B">
      <w:pPr>
        <w:pStyle w:val="2"/>
      </w:pPr>
      <w:bookmarkStart w:id="165" w:name="_Toc503198140"/>
      <w:r>
        <w:rPr>
          <w:rFonts w:hint="eastAsia"/>
        </w:rPr>
        <w:t>安装</w:t>
      </w:r>
      <w:r>
        <w:rPr>
          <w:rFonts w:hint="eastAsia"/>
        </w:rPr>
        <w:t>logging</w:t>
      </w:r>
      <w:r w:rsidR="00F22166">
        <w:rPr>
          <w:rFonts w:hint="eastAsia"/>
        </w:rPr>
        <w:t>（</w:t>
      </w:r>
      <w:r w:rsidR="00F22166">
        <w:rPr>
          <w:rFonts w:hint="eastAsia"/>
        </w:rPr>
        <w:t>E</w:t>
      </w:r>
      <w:r w:rsidR="00F22166">
        <w:t>FK</w:t>
      </w:r>
      <w:r w:rsidR="00F22166">
        <w:rPr>
          <w:rFonts w:hint="eastAsia"/>
        </w:rPr>
        <w:t>）</w:t>
      </w:r>
      <w:bookmarkEnd w:id="165"/>
    </w:p>
    <w:p w14:paraId="21E6C560" w14:textId="027FABB2" w:rsidR="001A193B" w:rsidRDefault="001A193B" w:rsidP="001A193B">
      <w:r>
        <w:rPr>
          <w:rFonts w:hint="eastAsia"/>
        </w:rPr>
        <w:t>如果使用</w:t>
      </w:r>
      <w:r>
        <w:rPr>
          <w:rFonts w:hint="eastAsia"/>
        </w:rPr>
        <w:t>ansible</w:t>
      </w:r>
      <w:r>
        <w:rPr>
          <w:rFonts w:hint="eastAsia"/>
        </w:rPr>
        <w:t>安装</w:t>
      </w:r>
      <w:r>
        <w:rPr>
          <w:rFonts w:hint="eastAsia"/>
        </w:rPr>
        <w:t>openshift</w:t>
      </w:r>
      <w:r>
        <w:rPr>
          <w:rFonts w:hint="eastAsia"/>
        </w:rPr>
        <w:t>集群，则</w:t>
      </w:r>
      <w:r>
        <w:rPr>
          <w:rFonts w:hint="eastAsia"/>
        </w:rPr>
        <w:t>logging</w:t>
      </w:r>
      <w:r>
        <w:rPr>
          <w:rFonts w:hint="eastAsia"/>
        </w:rPr>
        <w:t>的项目会被默认创建。</w:t>
      </w:r>
      <w:r w:rsidR="00F12460">
        <w:rPr>
          <w:rFonts w:hint="eastAsia"/>
        </w:rPr>
        <w:t>切换到</w:t>
      </w:r>
      <w:r w:rsidR="00F12460">
        <w:rPr>
          <w:rFonts w:hint="eastAsia"/>
        </w:rPr>
        <w:t>logging</w:t>
      </w:r>
      <w:r w:rsidR="00F12460">
        <w:rPr>
          <w:rFonts w:hint="eastAsia"/>
        </w:rPr>
        <w:t>项目</w:t>
      </w:r>
      <w:r w:rsidR="00C871FB">
        <w:rPr>
          <w:rFonts w:hint="eastAsia"/>
        </w:rPr>
        <w:t>。</w:t>
      </w:r>
    </w:p>
    <w:p w14:paraId="76EA7240" w14:textId="60A89A55" w:rsidR="00C871FB" w:rsidRDefault="00C871FB" w:rsidP="001A193B">
      <w:r>
        <w:rPr>
          <w:rFonts w:hint="eastAsia"/>
        </w:rPr>
        <w:t>参考：</w:t>
      </w:r>
      <w:hyperlink r:id="rId224" w:history="1">
        <w:r w:rsidRPr="006F220B">
          <w:rPr>
            <w:rStyle w:val="ac"/>
          </w:rPr>
          <w:t>https://docs.openshift.org/latest/install_config/aggregate_logging.html</w:t>
        </w:r>
      </w:hyperlink>
    </w:p>
    <w:p w14:paraId="3FAD7404" w14:textId="1107DA9F" w:rsidR="00041B87" w:rsidRDefault="00041B87" w:rsidP="00041B87">
      <w:pPr>
        <w:pStyle w:val="3"/>
      </w:pPr>
      <w:bookmarkStart w:id="166" w:name="_Toc503198141"/>
      <w:r>
        <w:rPr>
          <w:rFonts w:hint="eastAsia"/>
        </w:rPr>
        <w:t>安装</w:t>
      </w:r>
      <w:bookmarkEnd w:id="166"/>
    </w:p>
    <w:p w14:paraId="09604C8B" w14:textId="5B9E0B29" w:rsidR="001A193B" w:rsidRDefault="000467F4" w:rsidP="000467F4">
      <w:pPr>
        <w:jc w:val="left"/>
      </w:pPr>
      <w:r>
        <w:rPr>
          <w:rFonts w:hint="eastAsia"/>
        </w:rPr>
        <w:t>&gt;</w:t>
      </w:r>
      <w:r w:rsidRPr="000467F4">
        <w:t xml:space="preserve">ansible-playbook </w:t>
      </w:r>
      <w:r w:rsidRPr="00C855D4">
        <w:t>openshift-ansible-openshift-ansible-3.7.16-1</w:t>
      </w:r>
      <w:r>
        <w:t>/</w:t>
      </w:r>
      <w:r w:rsidRPr="000467F4">
        <w:t>playbooks/</w:t>
      </w:r>
      <w:r w:rsidR="00B81C34">
        <w:t>byo/openshift-cluster/</w:t>
      </w:r>
      <w:r w:rsidR="00B81C34" w:rsidRPr="00B81C34">
        <w:t xml:space="preserve"> openshift-logging.yml</w:t>
      </w:r>
      <w:r w:rsidR="00B81C34">
        <w:t xml:space="preserve"> \</w:t>
      </w:r>
    </w:p>
    <w:p w14:paraId="591F079F" w14:textId="757AC175" w:rsidR="00B81C34" w:rsidRDefault="00B81C34" w:rsidP="000467F4">
      <w:pPr>
        <w:jc w:val="left"/>
      </w:pPr>
      <w:r>
        <w:t xml:space="preserve">-e </w:t>
      </w:r>
      <w:r w:rsidRPr="00B81C34">
        <w:t>openshift_logging_install_logging</w:t>
      </w:r>
      <w:r>
        <w:t>=True</w:t>
      </w:r>
    </w:p>
    <w:p w14:paraId="015CA7E2" w14:textId="3081E5BC" w:rsidR="00041B87" w:rsidRDefault="00054B0D" w:rsidP="000467F4">
      <w:pPr>
        <w:jc w:val="left"/>
      </w:pPr>
      <w:r>
        <w:rPr>
          <w:rFonts w:hint="eastAsia"/>
        </w:rPr>
        <w:lastRenderedPageBreak/>
        <w:t>（等待</w:t>
      </w:r>
      <w:r>
        <w:rPr>
          <w:rFonts w:hint="eastAsia"/>
        </w:rPr>
        <w:t>pod</w:t>
      </w:r>
      <w:r>
        <w:rPr>
          <w:rFonts w:hint="eastAsia"/>
        </w:rPr>
        <w:t>创建</w:t>
      </w:r>
      <w:r>
        <w:t>……</w:t>
      </w:r>
      <w:r>
        <w:rPr>
          <w:rFonts w:hint="eastAsia"/>
        </w:rPr>
        <w:t>），回到</w:t>
      </w:r>
      <w:r>
        <w:rPr>
          <w:rFonts w:hint="eastAsia"/>
        </w:rPr>
        <w:t>openshift</w:t>
      </w:r>
      <w:r>
        <w:rPr>
          <w:rFonts w:hint="eastAsia"/>
        </w:rPr>
        <w:t>控制台，</w:t>
      </w:r>
      <w:r>
        <w:rPr>
          <w:rFonts w:hint="eastAsia"/>
        </w:rPr>
        <w:t>logging</w:t>
      </w:r>
      <w:r>
        <w:rPr>
          <w:rFonts w:hint="eastAsia"/>
        </w:rPr>
        <w:t>项目</w:t>
      </w:r>
      <w:r w:rsidR="00D93F24">
        <w:rPr>
          <w:rFonts w:hint="eastAsia"/>
        </w:rPr>
        <w:t>，查看</w:t>
      </w:r>
      <w:r w:rsidR="00D93F24">
        <w:rPr>
          <w:rFonts w:hint="eastAsia"/>
        </w:rPr>
        <w:t>pod</w:t>
      </w:r>
      <w:r w:rsidR="00D93F24">
        <w:rPr>
          <w:rFonts w:hint="eastAsia"/>
        </w:rPr>
        <w:t>创建状态，如果有部署失败的，可以手动触发部署一次</w:t>
      </w:r>
      <w:r>
        <w:rPr>
          <w:rFonts w:hint="eastAsia"/>
        </w:rPr>
        <w:t>：</w:t>
      </w:r>
    </w:p>
    <w:p w14:paraId="7BC2D794" w14:textId="2E1143F1" w:rsidR="00054B0D" w:rsidRDefault="00D93F24" w:rsidP="000467F4">
      <w:pPr>
        <w:jc w:val="left"/>
      </w:pPr>
      <w:r>
        <w:rPr>
          <w:noProof/>
        </w:rPr>
        <w:drawing>
          <wp:inline distT="0" distB="0" distL="0" distR="0" wp14:anchorId="648F37D9" wp14:editId="13760497">
            <wp:extent cx="6151880" cy="1860550"/>
            <wp:effectExtent l="0" t="0" r="127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1880" cy="1860550"/>
                    </a:xfrm>
                    <a:prstGeom prst="rect">
                      <a:avLst/>
                    </a:prstGeom>
                  </pic:spPr>
                </pic:pic>
              </a:graphicData>
            </a:graphic>
          </wp:inline>
        </w:drawing>
      </w:r>
    </w:p>
    <w:p w14:paraId="67682EC5" w14:textId="1628D48D" w:rsidR="005B3364" w:rsidRDefault="00911A05" w:rsidP="000467F4">
      <w:pPr>
        <w:jc w:val="left"/>
      </w:pPr>
      <w:r>
        <w:rPr>
          <w:rFonts w:hint="eastAsia"/>
        </w:rPr>
        <w:t>可以看到每个</w:t>
      </w:r>
      <w:r>
        <w:rPr>
          <w:rFonts w:hint="eastAsia"/>
        </w:rPr>
        <w:t>pod</w:t>
      </w:r>
      <w:r>
        <w:rPr>
          <w:rFonts w:hint="eastAsia"/>
        </w:rPr>
        <w:t>的度量信息。</w:t>
      </w:r>
      <w:r w:rsidR="00D27999">
        <w:rPr>
          <w:rFonts w:hint="eastAsia"/>
        </w:rPr>
        <w:t>访问</w:t>
      </w:r>
      <w:r w:rsidR="00D27999">
        <w:rPr>
          <w:rFonts w:hint="eastAsia"/>
        </w:rPr>
        <w:t>kibana</w:t>
      </w:r>
      <w:r w:rsidR="00D27999">
        <w:rPr>
          <w:rFonts w:hint="eastAsia"/>
        </w:rPr>
        <w:t>首页：</w:t>
      </w:r>
      <w:hyperlink r:id="rId226" w:history="1">
        <w:r w:rsidR="00D27999" w:rsidRPr="006F220B">
          <w:rPr>
            <w:rStyle w:val="ac"/>
          </w:rPr>
          <w:t>https://kibana.router.default.svc.cluster.local</w:t>
        </w:r>
      </w:hyperlink>
      <w:r w:rsidR="00D27999">
        <w:rPr>
          <w:rFonts w:hint="eastAsia"/>
        </w:rPr>
        <w:t>，输入账号密码验证即可。</w:t>
      </w:r>
    </w:p>
    <w:p w14:paraId="376EDB9F" w14:textId="0CB81D28" w:rsidR="00B96ADA" w:rsidRDefault="00E2614C" w:rsidP="000467F4">
      <w:pPr>
        <w:jc w:val="left"/>
      </w:pPr>
      <w:r>
        <w:rPr>
          <w:noProof/>
        </w:rPr>
        <w:drawing>
          <wp:inline distT="0" distB="0" distL="0" distR="0" wp14:anchorId="257E7B1E" wp14:editId="0E43335E">
            <wp:extent cx="6151880" cy="2187575"/>
            <wp:effectExtent l="0" t="0" r="127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51880" cy="2187575"/>
                    </a:xfrm>
                    <a:prstGeom prst="rect">
                      <a:avLst/>
                    </a:prstGeom>
                  </pic:spPr>
                </pic:pic>
              </a:graphicData>
            </a:graphic>
          </wp:inline>
        </w:drawing>
      </w:r>
    </w:p>
    <w:p w14:paraId="49840837" w14:textId="0F8881E9" w:rsidR="005D613E" w:rsidRDefault="005D613E" w:rsidP="00EE3DCF">
      <w:pPr>
        <w:pStyle w:val="3"/>
      </w:pPr>
      <w:bookmarkStart w:id="167" w:name="_Toc503198142"/>
      <w:r>
        <w:rPr>
          <w:rFonts w:hint="eastAsia"/>
        </w:rPr>
        <w:t>查看</w:t>
      </w:r>
      <w:r w:rsidR="00EE3DCF">
        <w:rPr>
          <w:rFonts w:hint="eastAsia"/>
        </w:rPr>
        <w:t>logging</w:t>
      </w:r>
      <w:r w:rsidR="00EE3DCF">
        <w:t xml:space="preserve"> </w:t>
      </w:r>
      <w:r w:rsidR="00EE3DCF">
        <w:rPr>
          <w:rFonts w:hint="eastAsia"/>
        </w:rPr>
        <w:t>public</w:t>
      </w:r>
      <w:r w:rsidR="00EE3DCF">
        <w:t xml:space="preserve"> </w:t>
      </w:r>
      <w:r w:rsidR="00EE3DCF">
        <w:rPr>
          <w:rFonts w:hint="eastAsia"/>
        </w:rPr>
        <w:t>url</w:t>
      </w:r>
      <w:bookmarkEnd w:id="167"/>
    </w:p>
    <w:p w14:paraId="337B7CF3" w14:textId="77777777" w:rsidR="0055064D" w:rsidRDefault="0055064D" w:rsidP="0055064D">
      <w:pPr>
        <w:rPr>
          <w:rStyle w:val="afa"/>
          <w:rFonts w:ascii="Courier New" w:hAnsi="Courier New" w:cs="Courier New"/>
          <w:b/>
          <w:bCs/>
          <w:color w:val="404040"/>
          <w:szCs w:val="21"/>
          <w:shd w:val="clear" w:color="auto" w:fill="FFFFFF"/>
        </w:rPr>
      </w:pPr>
      <w:r>
        <w:rPr>
          <w:rFonts w:hint="eastAsia"/>
        </w:rPr>
        <w:t>&gt;vim</w:t>
      </w:r>
      <w:r>
        <w:t xml:space="preserve"> </w:t>
      </w:r>
      <w:r>
        <w:rPr>
          <w:rStyle w:val="afa"/>
          <w:rFonts w:ascii="Courier New" w:hAnsi="Courier New" w:cs="Courier New"/>
          <w:b/>
          <w:bCs/>
          <w:color w:val="404040"/>
          <w:szCs w:val="21"/>
          <w:shd w:val="clear" w:color="auto" w:fill="FFFFFF"/>
        </w:rPr>
        <w:t>/etc/origin/master/master-config.yaml</w:t>
      </w:r>
    </w:p>
    <w:p w14:paraId="2375560A" w14:textId="497D762C" w:rsidR="0055064D" w:rsidRDefault="0055064D" w:rsidP="0055064D">
      <w:r>
        <w:t xml:space="preserve">## </w:t>
      </w:r>
      <w:r>
        <w:rPr>
          <w:rFonts w:hint="eastAsia"/>
        </w:rPr>
        <w:t>找到属性：</w:t>
      </w:r>
      <w:r w:rsidRPr="0055064D">
        <w:t>loggingPublicURL</w:t>
      </w:r>
      <w:r w:rsidR="000E3BFB">
        <w:rPr>
          <w:rFonts w:hint="eastAsia"/>
        </w:rPr>
        <w:t>，跟在控制台看到的</w:t>
      </w:r>
      <w:r w:rsidR="000E3BFB">
        <w:rPr>
          <w:rFonts w:hint="eastAsia"/>
        </w:rPr>
        <w:t>url</w:t>
      </w:r>
      <w:r w:rsidR="000E3BFB">
        <w:rPr>
          <w:rFonts w:hint="eastAsia"/>
        </w:rPr>
        <w:t>一致。</w:t>
      </w:r>
    </w:p>
    <w:p w14:paraId="02EC8038" w14:textId="069F906E" w:rsidR="00EE3DCF" w:rsidRPr="00EE3DCF" w:rsidRDefault="00081E86" w:rsidP="00EE3DCF">
      <w:r>
        <w:rPr>
          <w:noProof/>
        </w:rPr>
        <w:lastRenderedPageBreak/>
        <w:drawing>
          <wp:inline distT="0" distB="0" distL="0" distR="0" wp14:anchorId="32747E17" wp14:editId="5F6744A4">
            <wp:extent cx="6151880" cy="2298700"/>
            <wp:effectExtent l="0" t="0" r="127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51880" cy="2298700"/>
                    </a:xfrm>
                    <a:prstGeom prst="rect">
                      <a:avLst/>
                    </a:prstGeom>
                  </pic:spPr>
                </pic:pic>
              </a:graphicData>
            </a:graphic>
          </wp:inline>
        </w:drawing>
      </w:r>
    </w:p>
    <w:p w14:paraId="2B6E3565" w14:textId="2A2BE295" w:rsidR="00041B87" w:rsidRDefault="00041B87" w:rsidP="00041B87">
      <w:pPr>
        <w:pStyle w:val="3"/>
      </w:pPr>
      <w:bookmarkStart w:id="168" w:name="_Toc503198143"/>
      <w:r>
        <w:rPr>
          <w:rFonts w:hint="eastAsia"/>
        </w:rPr>
        <w:t>卸载</w:t>
      </w:r>
      <w:bookmarkEnd w:id="168"/>
    </w:p>
    <w:p w14:paraId="737CED66" w14:textId="77777777" w:rsidR="00041B87" w:rsidRDefault="00041B87" w:rsidP="00041B87">
      <w:pPr>
        <w:jc w:val="left"/>
      </w:pPr>
      <w:r>
        <w:t>&gt;ansible-playbook openshift-ansible-openshift-ansible-3.7.16-1/playbooks/byo/openshift-cluster/ openshift-logging.yml \</w:t>
      </w:r>
    </w:p>
    <w:p w14:paraId="70A0499D" w14:textId="59B370E1" w:rsidR="00041B87" w:rsidRPr="00041B87" w:rsidRDefault="00041B87" w:rsidP="00041B87">
      <w:pPr>
        <w:jc w:val="left"/>
      </w:pPr>
      <w:r>
        <w:t>-e openshift_logging_install_logging=F</w:t>
      </w:r>
      <w:r>
        <w:rPr>
          <w:rFonts w:hint="eastAsia"/>
        </w:rPr>
        <w:t>alse</w:t>
      </w:r>
    </w:p>
    <w:p w14:paraId="797AEB9B" w14:textId="4E1ACD56" w:rsidR="007E7C47" w:rsidRDefault="007E7C47" w:rsidP="007E7C47">
      <w:pPr>
        <w:pStyle w:val="2"/>
      </w:pPr>
      <w:bookmarkStart w:id="169" w:name="_Toc503198144"/>
      <w:r>
        <w:rPr>
          <w:rFonts w:hint="eastAsia"/>
        </w:rPr>
        <w:t>安装</w:t>
      </w:r>
      <w:r w:rsidRPr="007E7C47">
        <w:t>Metric</w:t>
      </w:r>
      <w:r>
        <w:rPr>
          <w:rFonts w:hint="eastAsia"/>
        </w:rPr>
        <w:t>组件</w:t>
      </w:r>
      <w:bookmarkEnd w:id="169"/>
    </w:p>
    <w:p w14:paraId="56745D6E" w14:textId="412150FE" w:rsidR="00963A45" w:rsidRDefault="00963A45" w:rsidP="00066834">
      <w:r>
        <w:rPr>
          <w:rFonts w:hint="eastAsia"/>
        </w:rPr>
        <w:t>（</w:t>
      </w:r>
      <w:r w:rsidRPr="00D24E59">
        <w:rPr>
          <w:rFonts w:hint="eastAsia"/>
          <w:b/>
          <w:color w:val="FF0000"/>
        </w:rPr>
        <w:t>安装前确保日志模块</w:t>
      </w:r>
      <w:r w:rsidRPr="00D24E59">
        <w:rPr>
          <w:rFonts w:hint="eastAsia"/>
          <w:b/>
          <w:color w:val="FF0000"/>
        </w:rPr>
        <w:t>logging</w:t>
      </w:r>
      <w:r w:rsidRPr="00D24E59">
        <w:rPr>
          <w:rFonts w:hint="eastAsia"/>
          <w:b/>
          <w:color w:val="FF0000"/>
        </w:rPr>
        <w:t>已经被安装</w:t>
      </w:r>
      <w:r w:rsidR="00D24E59" w:rsidRPr="00D24E59">
        <w:rPr>
          <w:rFonts w:hint="eastAsia"/>
          <w:b/>
          <w:color w:val="FF0000"/>
        </w:rPr>
        <w:t>，否则度量信息无法获取。</w:t>
      </w:r>
      <w:r>
        <w:rPr>
          <w:rFonts w:hint="eastAsia"/>
        </w:rPr>
        <w:t>）</w:t>
      </w:r>
    </w:p>
    <w:p w14:paraId="770B9243" w14:textId="44E9BFEA" w:rsidR="004A56E3" w:rsidRDefault="0008542C" w:rsidP="00066834">
      <w:r>
        <w:rPr>
          <w:rFonts w:hint="eastAsia"/>
        </w:rPr>
        <w:t>一方面用于度量，一方面用于</w:t>
      </w:r>
      <w:r>
        <w:rPr>
          <w:rFonts w:hint="eastAsia"/>
        </w:rPr>
        <w:t>pod</w:t>
      </w:r>
      <w:r>
        <w:rPr>
          <w:rFonts w:hint="eastAsia"/>
        </w:rPr>
        <w:t>的灵活扩容的依据。</w:t>
      </w:r>
      <w:r w:rsidR="004A56E3">
        <w:rPr>
          <w:rFonts w:hint="eastAsia"/>
        </w:rPr>
        <w:t>当然你在创建</w:t>
      </w:r>
      <w:r w:rsidR="004A56E3">
        <w:rPr>
          <w:rFonts w:hint="eastAsia"/>
        </w:rPr>
        <w:t>pod</w:t>
      </w:r>
      <w:r w:rsidR="004A56E3">
        <w:rPr>
          <w:rFonts w:hint="eastAsia"/>
        </w:rPr>
        <w:t>的时候，</w:t>
      </w:r>
      <w:r w:rsidR="004A56E3" w:rsidRPr="004A56E3">
        <w:t>Scaling</w:t>
      </w:r>
      <w:r w:rsidR="004A56E3">
        <w:rPr>
          <w:rFonts w:hint="eastAsia"/>
        </w:rPr>
        <w:t>的策略选择“</w:t>
      </w:r>
      <w:r w:rsidR="004A56E3">
        <w:t>A</w:t>
      </w:r>
      <w:r w:rsidR="004A56E3">
        <w:rPr>
          <w:rFonts w:hint="eastAsia"/>
        </w:rPr>
        <w:t>utomatic</w:t>
      </w:r>
      <w:r w:rsidR="004A56E3">
        <w:rPr>
          <w:rFonts w:hint="eastAsia"/>
        </w:rPr>
        <w:t>”时，会提示以下警告：</w:t>
      </w:r>
    </w:p>
    <w:p w14:paraId="097BB298" w14:textId="0726D158" w:rsidR="004A56E3" w:rsidRDefault="004A56E3" w:rsidP="00066834">
      <w:r>
        <w:rPr>
          <w:noProof/>
        </w:rPr>
        <w:drawing>
          <wp:inline distT="0" distB="0" distL="0" distR="0" wp14:anchorId="7739BEFC" wp14:editId="168A9E8F">
            <wp:extent cx="6151880" cy="139890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1880" cy="1398905"/>
                    </a:xfrm>
                    <a:prstGeom prst="rect">
                      <a:avLst/>
                    </a:prstGeom>
                  </pic:spPr>
                </pic:pic>
              </a:graphicData>
            </a:graphic>
          </wp:inline>
        </w:drawing>
      </w:r>
    </w:p>
    <w:p w14:paraId="2AF91769" w14:textId="77777777" w:rsidR="004A56E3" w:rsidRDefault="004A56E3" w:rsidP="00066834"/>
    <w:p w14:paraId="75442B70" w14:textId="66A03408" w:rsidR="00066834" w:rsidRDefault="00066834" w:rsidP="00066834">
      <w:r>
        <w:rPr>
          <w:rFonts w:hint="eastAsia"/>
        </w:rPr>
        <w:t>官方参考：</w:t>
      </w:r>
    </w:p>
    <w:p w14:paraId="260233BE" w14:textId="31116B64" w:rsidR="00066834" w:rsidRDefault="00992553" w:rsidP="00066834">
      <w:hyperlink r:id="rId230" w:history="1">
        <w:r w:rsidR="00066834" w:rsidRPr="006F220B">
          <w:rPr>
            <w:rStyle w:val="ac"/>
          </w:rPr>
          <w:t>https://docs.openshift.org/latest/install_config/cluster_metrics.html</w:t>
        </w:r>
      </w:hyperlink>
    </w:p>
    <w:p w14:paraId="1411706E" w14:textId="78B47BD6" w:rsidR="00066834" w:rsidRDefault="00992553" w:rsidP="00066834">
      <w:hyperlink r:id="rId231" w:anchor="deploying-the-metrics-components" w:history="1">
        <w:r w:rsidR="00066834" w:rsidRPr="006F220B">
          <w:rPr>
            <w:rStyle w:val="ac"/>
          </w:rPr>
          <w:t>https://docs.openshift.com/enterprise/3.1/install_config/cluster_metrics.html#deploying-the-metrics-components</w:t>
        </w:r>
      </w:hyperlink>
    </w:p>
    <w:p w14:paraId="302E684F" w14:textId="299975E2" w:rsidR="00066834" w:rsidRPr="00066834" w:rsidRDefault="005143F6" w:rsidP="005143F6">
      <w:pPr>
        <w:pStyle w:val="3"/>
      </w:pPr>
      <w:bookmarkStart w:id="170" w:name="_Toc503198145"/>
      <w:r>
        <w:rPr>
          <w:rFonts w:hint="eastAsia"/>
        </w:rPr>
        <w:t>两种安装方式</w:t>
      </w:r>
      <w:bookmarkEnd w:id="170"/>
    </w:p>
    <w:p w14:paraId="2E94DF9D" w14:textId="1696793E" w:rsidR="00C26724" w:rsidRDefault="006A3380" w:rsidP="007E7C47">
      <w:r>
        <w:rPr>
          <w:rFonts w:hint="eastAsia"/>
        </w:rPr>
        <w:t>切换到</w:t>
      </w:r>
      <w:r>
        <w:rPr>
          <w:rFonts w:hint="eastAsia"/>
        </w:rPr>
        <w:t>openshift</w:t>
      </w:r>
      <w:r>
        <w:t>-</w:t>
      </w:r>
      <w:r>
        <w:rPr>
          <w:rFonts w:hint="eastAsia"/>
        </w:rPr>
        <w:t>infra</w:t>
      </w:r>
      <w:r>
        <w:rPr>
          <w:rFonts w:hint="eastAsia"/>
        </w:rPr>
        <w:t>项目，</w:t>
      </w:r>
      <w:r w:rsidR="002B2089">
        <w:t>M</w:t>
      </w:r>
      <w:r w:rsidR="002B2089">
        <w:rPr>
          <w:rFonts w:hint="eastAsia"/>
        </w:rPr>
        <w:t>etric</w:t>
      </w:r>
      <w:r w:rsidR="002B2089">
        <w:rPr>
          <w:rFonts w:hint="eastAsia"/>
        </w:rPr>
        <w:t>组件是度量组件，主要是收集各个</w:t>
      </w:r>
      <w:r w:rsidR="002B2089">
        <w:rPr>
          <w:rFonts w:hint="eastAsia"/>
        </w:rPr>
        <w:t>pod</w:t>
      </w:r>
      <w:r w:rsidR="002B2089">
        <w:rPr>
          <w:rFonts w:hint="eastAsia"/>
        </w:rPr>
        <w:t>的</w:t>
      </w:r>
      <w:r w:rsidR="00C26724">
        <w:rPr>
          <w:rFonts w:hint="eastAsia"/>
        </w:rPr>
        <w:t>审计信息</w:t>
      </w:r>
      <w:r w:rsidR="00FC0989">
        <w:rPr>
          <w:rFonts w:hint="eastAsia"/>
        </w:rPr>
        <w:t>，默认安装在项目：</w:t>
      </w:r>
      <w:r w:rsidR="00FC0989">
        <w:rPr>
          <w:rFonts w:hint="eastAsia"/>
        </w:rPr>
        <w:t>openshift-infra</w:t>
      </w:r>
      <w:r w:rsidR="00C26724">
        <w:rPr>
          <w:rFonts w:hint="eastAsia"/>
        </w:rPr>
        <w:t>。</w:t>
      </w:r>
      <w:r w:rsidR="00C855D4">
        <w:rPr>
          <w:rFonts w:hint="eastAsia"/>
        </w:rPr>
        <w:t>安装有两种方式：</w:t>
      </w:r>
    </w:p>
    <w:p w14:paraId="02108229" w14:textId="0EC3BA8E" w:rsidR="00C855D4" w:rsidRDefault="00C855D4" w:rsidP="00C855D4">
      <w:pPr>
        <w:pStyle w:val="af4"/>
        <w:numPr>
          <w:ilvl w:val="0"/>
          <w:numId w:val="36"/>
        </w:numPr>
        <w:ind w:firstLineChars="0"/>
      </w:pPr>
      <w:r>
        <w:rPr>
          <w:rFonts w:hint="eastAsia"/>
        </w:rPr>
        <w:t>有持久化卷</w:t>
      </w:r>
    </w:p>
    <w:p w14:paraId="139A57DF" w14:textId="624776B8" w:rsidR="00C855D4" w:rsidRDefault="00C855D4" w:rsidP="00C855D4">
      <w:pPr>
        <w:jc w:val="left"/>
      </w:pPr>
      <w:r>
        <w:t xml:space="preserve">&gt;ansible-playbook  </w:t>
      </w:r>
      <w:bookmarkStart w:id="171" w:name="OLE_LINK79"/>
      <w:r w:rsidRPr="00C855D4">
        <w:t>openshift-ansible-openshift-ansible-3.7.16-1</w:t>
      </w:r>
      <w:bookmarkEnd w:id="171"/>
      <w:r w:rsidRPr="00C855D4">
        <w:t>/playbooks</w:t>
      </w:r>
      <w:r>
        <w:t>/byo/openshift-cluster/openshift-metrics.yml \</w:t>
      </w:r>
    </w:p>
    <w:p w14:paraId="2329BD50" w14:textId="77777777" w:rsidR="00C855D4" w:rsidRDefault="00C855D4" w:rsidP="00C855D4">
      <w:pPr>
        <w:jc w:val="left"/>
      </w:pPr>
      <w:r>
        <w:t xml:space="preserve">   </w:t>
      </w:r>
      <w:bookmarkStart w:id="172" w:name="OLE_LINK80"/>
      <w:r>
        <w:t>-e openshift_metrics_install_metrics=True</w:t>
      </w:r>
      <w:bookmarkEnd w:id="172"/>
      <w:r>
        <w:t xml:space="preserve"> \</w:t>
      </w:r>
    </w:p>
    <w:p w14:paraId="13505B7D" w14:textId="6FE0B878" w:rsidR="00C855D4" w:rsidRDefault="00C855D4" w:rsidP="00C855D4">
      <w:pPr>
        <w:jc w:val="left"/>
      </w:pPr>
      <w:r>
        <w:t xml:space="preserve">   -e openshift_metrics_hawkular_hostname=</w:t>
      </w:r>
      <w:r w:rsidR="00EB5B15" w:rsidRPr="00EB5B15">
        <w:t>hawkular-metrics.router.default.svc.cluster.local</w:t>
      </w:r>
      <w:r>
        <w:t xml:space="preserve"> \</w:t>
      </w:r>
    </w:p>
    <w:p w14:paraId="4021A858" w14:textId="4015EA26" w:rsidR="00C855D4" w:rsidRDefault="00C855D4" w:rsidP="00C855D4">
      <w:pPr>
        <w:jc w:val="left"/>
      </w:pPr>
      <w:r>
        <w:t xml:space="preserve">   -e openshift_metrics_cassandra_storage_type=pv</w:t>
      </w:r>
    </w:p>
    <w:p w14:paraId="23C49211" w14:textId="1F01CDD5" w:rsidR="008C5915" w:rsidRDefault="008C5915" w:rsidP="00C855D4">
      <w:pPr>
        <w:jc w:val="left"/>
      </w:pPr>
      <w:r>
        <w:rPr>
          <w:rFonts w:hint="eastAsia"/>
        </w:rPr>
        <w:t>2</w:t>
      </w:r>
      <w:r>
        <w:rPr>
          <w:rFonts w:hint="eastAsia"/>
        </w:rPr>
        <w:t>）无持久化卷</w:t>
      </w:r>
    </w:p>
    <w:p w14:paraId="24C0F9D1" w14:textId="5365A20E" w:rsidR="009213E6" w:rsidRDefault="009213E6" w:rsidP="009213E6">
      <w:pPr>
        <w:jc w:val="left"/>
      </w:pPr>
      <w:r>
        <w:rPr>
          <w:rFonts w:hint="eastAsia"/>
        </w:rPr>
        <w:t>&gt;</w:t>
      </w:r>
      <w:r>
        <w:t xml:space="preserve">ansible-playbook  </w:t>
      </w:r>
      <w:bookmarkStart w:id="173" w:name="OLE_LINK77"/>
      <w:r w:rsidRPr="00C855D4">
        <w:t>openshift-ansible-openshift-ansible-3.7.16-1/playbooks</w:t>
      </w:r>
      <w:bookmarkEnd w:id="173"/>
      <w:r>
        <w:t>/byo/openshift-cluster/openshift-metrics.yml \</w:t>
      </w:r>
    </w:p>
    <w:p w14:paraId="1A3C8E09" w14:textId="77777777" w:rsidR="009213E6" w:rsidRDefault="009213E6" w:rsidP="009213E6">
      <w:pPr>
        <w:jc w:val="left"/>
      </w:pPr>
      <w:r>
        <w:t xml:space="preserve">   -e openshift_metrics_install_metrics=True \</w:t>
      </w:r>
    </w:p>
    <w:p w14:paraId="27257BB3" w14:textId="7EBD8F4E" w:rsidR="00A57D22" w:rsidRDefault="009213E6" w:rsidP="009213E6">
      <w:pPr>
        <w:jc w:val="left"/>
      </w:pPr>
      <w:r>
        <w:t xml:space="preserve">   </w:t>
      </w:r>
      <w:bookmarkStart w:id="174" w:name="OLE_LINK73"/>
      <w:bookmarkStart w:id="175" w:name="OLE_LINK74"/>
      <w:r>
        <w:t>-e openshift_metrics_hawkular_hostname=</w:t>
      </w:r>
      <w:bookmarkStart w:id="176" w:name="OLE_LINK75"/>
      <w:bookmarkStart w:id="177" w:name="OLE_LINK76"/>
      <w:r>
        <w:t>hawkular-metrics</w:t>
      </w:r>
      <w:bookmarkEnd w:id="174"/>
      <w:bookmarkEnd w:id="175"/>
      <w:r w:rsidR="00C25D92" w:rsidRPr="00C25D92">
        <w:t>.</w:t>
      </w:r>
      <w:bookmarkStart w:id="178" w:name="OLE_LINK78"/>
      <w:r w:rsidR="00C25D92" w:rsidRPr="00C25D92">
        <w:t>router.default.svc.cluster.local</w:t>
      </w:r>
      <w:bookmarkEnd w:id="176"/>
      <w:bookmarkEnd w:id="177"/>
      <w:bookmarkEnd w:id="178"/>
    </w:p>
    <w:p w14:paraId="492F9214" w14:textId="7BC750BA" w:rsidR="00A57D22" w:rsidRPr="00E272D5" w:rsidRDefault="00A57D22" w:rsidP="009213E6">
      <w:pPr>
        <w:jc w:val="left"/>
        <w:rPr>
          <w:b/>
          <w:color w:val="FF0000"/>
        </w:rPr>
      </w:pPr>
      <w:r w:rsidRPr="00E272D5">
        <w:rPr>
          <w:rFonts w:hint="eastAsia"/>
          <w:b/>
          <w:color w:val="FF0000"/>
        </w:rPr>
        <w:t>P</w:t>
      </w:r>
      <w:r w:rsidRPr="00E272D5">
        <w:rPr>
          <w:b/>
          <w:color w:val="FF0000"/>
        </w:rPr>
        <w:t>S</w:t>
      </w:r>
      <w:r w:rsidRPr="00E272D5">
        <w:rPr>
          <w:rFonts w:hint="eastAsia"/>
          <w:b/>
          <w:color w:val="FF0000"/>
        </w:rPr>
        <w:t>：对于属性</w:t>
      </w:r>
      <w:r w:rsidRPr="00E272D5">
        <w:rPr>
          <w:b/>
          <w:color w:val="FF0000"/>
        </w:rPr>
        <w:t>openshift_metrics_hawkular_hostname</w:t>
      </w:r>
      <w:r w:rsidRPr="00E272D5">
        <w:rPr>
          <w:rFonts w:hint="eastAsia"/>
          <w:b/>
          <w:color w:val="FF0000"/>
        </w:rPr>
        <w:t>特别注意的，命名需要满足你的主域名规则，</w:t>
      </w:r>
      <w:r w:rsidR="004414A6" w:rsidRPr="00E272D5">
        <w:rPr>
          <w:rFonts w:hint="eastAsia"/>
          <w:b/>
          <w:color w:val="FF0000"/>
        </w:rPr>
        <w:t>例如我本地域名规则：</w:t>
      </w:r>
      <w:r w:rsidR="004414A6" w:rsidRPr="00E272D5">
        <w:rPr>
          <w:rFonts w:hint="eastAsia"/>
          <w:b/>
          <w:color w:val="FF0000"/>
        </w:rPr>
        <w:t>*</w:t>
      </w:r>
      <w:r w:rsidR="004414A6" w:rsidRPr="00E272D5">
        <w:rPr>
          <w:b/>
          <w:color w:val="FF0000"/>
        </w:rPr>
        <w:t>.router.default.svc.cluster.local</w:t>
      </w:r>
      <w:r w:rsidR="00767C98">
        <w:rPr>
          <w:rFonts w:hint="eastAsia"/>
          <w:b/>
          <w:color w:val="FF0000"/>
        </w:rPr>
        <w:t>，否则部署后访问不了。</w:t>
      </w:r>
    </w:p>
    <w:p w14:paraId="23422BF0" w14:textId="6B2A308E" w:rsidR="008C5915" w:rsidRDefault="00481EE8" w:rsidP="005143F6">
      <w:pPr>
        <w:pStyle w:val="3"/>
      </w:pPr>
      <w:bookmarkStart w:id="179" w:name="_Toc503198146"/>
      <w:r>
        <w:rPr>
          <w:rFonts w:hint="eastAsia"/>
        </w:rPr>
        <w:t>查看</w:t>
      </w:r>
      <w:r w:rsidR="005143F6">
        <w:t>M</w:t>
      </w:r>
      <w:r w:rsidR="005143F6">
        <w:rPr>
          <w:rFonts w:hint="eastAsia"/>
        </w:rPr>
        <w:t>etric</w:t>
      </w:r>
      <w:r w:rsidR="005143F6">
        <w:t xml:space="preserve"> </w:t>
      </w:r>
      <w:r w:rsidR="005143F6">
        <w:rPr>
          <w:rFonts w:hint="eastAsia"/>
        </w:rPr>
        <w:t>public</w:t>
      </w:r>
      <w:r w:rsidR="005143F6">
        <w:t xml:space="preserve"> </w:t>
      </w:r>
      <w:r w:rsidR="005143F6">
        <w:rPr>
          <w:rFonts w:hint="eastAsia"/>
        </w:rPr>
        <w:t>url</w:t>
      </w:r>
      <w:bookmarkEnd w:id="179"/>
    </w:p>
    <w:p w14:paraId="48A5FE4C" w14:textId="0169AEA0" w:rsidR="005143F6" w:rsidRDefault="00B85CAD" w:rsidP="005143F6">
      <w:pPr>
        <w:rPr>
          <w:rStyle w:val="afa"/>
          <w:rFonts w:ascii="Courier New" w:hAnsi="Courier New" w:cs="Courier New"/>
          <w:b/>
          <w:bCs/>
          <w:color w:val="404040"/>
          <w:szCs w:val="21"/>
          <w:shd w:val="clear" w:color="auto" w:fill="FFFFFF"/>
        </w:rPr>
      </w:pPr>
      <w:r>
        <w:rPr>
          <w:rFonts w:hint="eastAsia"/>
        </w:rPr>
        <w:t>&gt;vim</w:t>
      </w:r>
      <w:r>
        <w:t xml:space="preserve"> </w:t>
      </w:r>
      <w:r w:rsidR="003036E3">
        <w:rPr>
          <w:rStyle w:val="afa"/>
          <w:rFonts w:ascii="Courier New" w:hAnsi="Courier New" w:cs="Courier New"/>
          <w:b/>
          <w:bCs/>
          <w:color w:val="404040"/>
          <w:szCs w:val="21"/>
          <w:shd w:val="clear" w:color="auto" w:fill="FFFFFF"/>
        </w:rPr>
        <w:t>/etc/origin/master/master-config.yaml</w:t>
      </w:r>
    </w:p>
    <w:p w14:paraId="2C608BAE" w14:textId="6A0D927C" w:rsidR="003036E3" w:rsidRDefault="00B85CAD" w:rsidP="005143F6">
      <w:r>
        <w:t xml:space="preserve">## </w:t>
      </w:r>
      <w:r w:rsidR="0006538B">
        <w:rPr>
          <w:rFonts w:hint="eastAsia"/>
        </w:rPr>
        <w:t>找到属性：</w:t>
      </w:r>
      <w:r w:rsidR="0006538B" w:rsidRPr="0006538B">
        <w:t>metricsPublicURL</w:t>
      </w:r>
    </w:p>
    <w:p w14:paraId="24D08628" w14:textId="4F427D7A" w:rsidR="0006538B" w:rsidRDefault="00B85CAD" w:rsidP="005143F6">
      <w:r>
        <w:rPr>
          <w:noProof/>
        </w:rPr>
        <w:lastRenderedPageBreak/>
        <w:drawing>
          <wp:inline distT="0" distB="0" distL="0" distR="0" wp14:anchorId="738A4B18" wp14:editId="3F472E77">
            <wp:extent cx="6151880" cy="2905760"/>
            <wp:effectExtent l="0" t="0" r="127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1880" cy="2905760"/>
                    </a:xfrm>
                    <a:prstGeom prst="rect">
                      <a:avLst/>
                    </a:prstGeom>
                  </pic:spPr>
                </pic:pic>
              </a:graphicData>
            </a:graphic>
          </wp:inline>
        </w:drawing>
      </w:r>
    </w:p>
    <w:p w14:paraId="44D4840B" w14:textId="5D564CE2" w:rsidR="00B1042C" w:rsidRDefault="00FC0989" w:rsidP="005143F6">
      <w:r>
        <w:rPr>
          <w:rFonts w:hint="eastAsia"/>
        </w:rPr>
        <w:t>（创建</w:t>
      </w:r>
      <w:r>
        <w:rPr>
          <w:rFonts w:hint="eastAsia"/>
        </w:rPr>
        <w:t>pods</w:t>
      </w:r>
      <w:r>
        <w:rPr>
          <w:rFonts w:hint="eastAsia"/>
        </w:rPr>
        <w:t>需要等待一段时间</w:t>
      </w:r>
      <w:r>
        <w:t>……</w:t>
      </w:r>
      <w:r>
        <w:rPr>
          <w:rFonts w:hint="eastAsia"/>
        </w:rPr>
        <w:t>）</w:t>
      </w:r>
      <w:r w:rsidR="00B1042C">
        <w:rPr>
          <w:rFonts w:hint="eastAsia"/>
        </w:rPr>
        <w:t>可以看到</w:t>
      </w:r>
      <w:r w:rsidR="00B1042C">
        <w:rPr>
          <w:rFonts w:hint="eastAsia"/>
        </w:rPr>
        <w:t>metric</w:t>
      </w:r>
      <w:r w:rsidR="00B1042C">
        <w:rPr>
          <w:rFonts w:hint="eastAsia"/>
        </w:rPr>
        <w:t>已经创建了</w:t>
      </w:r>
      <w:r w:rsidR="00B1042C">
        <w:rPr>
          <w:rFonts w:hint="eastAsia"/>
        </w:rPr>
        <w:t>route</w:t>
      </w:r>
      <w:r w:rsidR="00B1042C">
        <w:rPr>
          <w:rFonts w:hint="eastAsia"/>
        </w:rPr>
        <w:t>，</w:t>
      </w:r>
      <w:r>
        <w:rPr>
          <w:rFonts w:hint="eastAsia"/>
        </w:rPr>
        <w:t>访问</w:t>
      </w:r>
      <w:r w:rsidR="00B1042C">
        <w:rPr>
          <w:rFonts w:hint="eastAsia"/>
        </w:rPr>
        <w:t>地址：</w:t>
      </w:r>
    </w:p>
    <w:p w14:paraId="78361A51" w14:textId="233F55C7" w:rsidR="00B1042C" w:rsidRDefault="00992553" w:rsidP="005143F6">
      <w:hyperlink r:id="rId233" w:history="1">
        <w:r w:rsidR="00E063BE" w:rsidRPr="006F220B">
          <w:rPr>
            <w:rStyle w:val="ac"/>
          </w:rPr>
          <w:t>https://hawkular-metrics.router.default.svc.cluster.local/hawkular/metrics</w:t>
        </w:r>
      </w:hyperlink>
    </w:p>
    <w:p w14:paraId="2EB872C5" w14:textId="1EB4B0ED" w:rsidR="00E063BE" w:rsidRDefault="00C205AE" w:rsidP="005143F6">
      <w:r>
        <w:rPr>
          <w:noProof/>
        </w:rPr>
        <w:drawing>
          <wp:inline distT="0" distB="0" distL="0" distR="0" wp14:anchorId="090AA5FC" wp14:editId="1992BE3A">
            <wp:extent cx="6151880" cy="2741930"/>
            <wp:effectExtent l="0" t="0" r="127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51880" cy="2741930"/>
                    </a:xfrm>
                    <a:prstGeom prst="rect">
                      <a:avLst/>
                    </a:prstGeom>
                  </pic:spPr>
                </pic:pic>
              </a:graphicData>
            </a:graphic>
          </wp:inline>
        </w:drawing>
      </w:r>
    </w:p>
    <w:p w14:paraId="14F447DF" w14:textId="5C866319" w:rsidR="00F879D9" w:rsidRDefault="00841298" w:rsidP="005143F6">
      <w:r>
        <w:rPr>
          <w:rFonts w:hint="eastAsia"/>
        </w:rPr>
        <w:t>切换到</w:t>
      </w:r>
      <w:r>
        <w:rPr>
          <w:rFonts w:hint="eastAsia"/>
        </w:rPr>
        <w:t>openshift-infra</w:t>
      </w:r>
      <w:r>
        <w:rPr>
          <w:rFonts w:hint="eastAsia"/>
        </w:rPr>
        <w:t>控制台：</w:t>
      </w:r>
    </w:p>
    <w:p w14:paraId="2A949C96" w14:textId="701EAC98" w:rsidR="00841298" w:rsidRDefault="00792692" w:rsidP="005143F6">
      <w:r>
        <w:rPr>
          <w:noProof/>
        </w:rPr>
        <w:lastRenderedPageBreak/>
        <w:drawing>
          <wp:inline distT="0" distB="0" distL="0" distR="0" wp14:anchorId="63D0393B" wp14:editId="29D5B3E4">
            <wp:extent cx="6151880" cy="1867535"/>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51880" cy="1867535"/>
                    </a:xfrm>
                    <a:prstGeom prst="rect">
                      <a:avLst/>
                    </a:prstGeom>
                  </pic:spPr>
                </pic:pic>
              </a:graphicData>
            </a:graphic>
          </wp:inline>
        </w:drawing>
      </w:r>
    </w:p>
    <w:p w14:paraId="2D5C709C" w14:textId="62B5F0F1" w:rsidR="009D26FC" w:rsidRDefault="004D7FA1" w:rsidP="005143F6">
      <w:r>
        <w:rPr>
          <w:rFonts w:hint="eastAsia"/>
        </w:rPr>
        <w:t>说明部署成功</w:t>
      </w:r>
      <w:r w:rsidR="00F52E1B">
        <w:rPr>
          <w:rFonts w:hint="eastAsia"/>
        </w:rPr>
        <w:t>，也可以看到每个</w:t>
      </w:r>
      <w:r w:rsidR="00F52E1B">
        <w:rPr>
          <w:rFonts w:hint="eastAsia"/>
        </w:rPr>
        <w:t>pod</w:t>
      </w:r>
      <w:r w:rsidR="00F52E1B">
        <w:rPr>
          <w:rFonts w:hint="eastAsia"/>
        </w:rPr>
        <w:t>的度量信息</w:t>
      </w:r>
      <w:r>
        <w:rPr>
          <w:rFonts w:hint="eastAsia"/>
        </w:rPr>
        <w:t>。</w:t>
      </w:r>
    </w:p>
    <w:p w14:paraId="78E93433" w14:textId="07855809" w:rsidR="00017111" w:rsidRDefault="00017111" w:rsidP="005143F6">
      <w:r>
        <w:rPr>
          <w:noProof/>
        </w:rPr>
        <w:lastRenderedPageBreak/>
        <w:drawing>
          <wp:inline distT="0" distB="0" distL="0" distR="0" wp14:anchorId="218EFFBA" wp14:editId="3447A9E9">
            <wp:extent cx="6151880" cy="6427470"/>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1880" cy="6427470"/>
                    </a:xfrm>
                    <a:prstGeom prst="rect">
                      <a:avLst/>
                    </a:prstGeom>
                  </pic:spPr>
                </pic:pic>
              </a:graphicData>
            </a:graphic>
          </wp:inline>
        </w:drawing>
      </w:r>
    </w:p>
    <w:p w14:paraId="6538DC1B" w14:textId="383809ED" w:rsidR="00C85881" w:rsidRDefault="00C85881" w:rsidP="00C85881">
      <w:pPr>
        <w:pStyle w:val="3"/>
      </w:pPr>
      <w:bookmarkStart w:id="180" w:name="_Toc503198147"/>
      <w:r>
        <w:rPr>
          <w:rFonts w:hint="eastAsia"/>
        </w:rPr>
        <w:t>卸载</w:t>
      </w:r>
      <w:r>
        <w:rPr>
          <w:rFonts w:hint="eastAsia"/>
        </w:rPr>
        <w:t>metric</w:t>
      </w:r>
      <w:bookmarkEnd w:id="180"/>
    </w:p>
    <w:p w14:paraId="58E1A1D0" w14:textId="6CDBB375" w:rsidR="00302AD6" w:rsidRPr="00302AD6" w:rsidRDefault="00302AD6" w:rsidP="00302AD6">
      <w:r>
        <w:rPr>
          <w:rFonts w:hint="eastAsia"/>
        </w:rPr>
        <w:t>执行以下命令即可</w:t>
      </w:r>
      <w:r w:rsidR="000E6FD8">
        <w:rPr>
          <w:rFonts w:hint="eastAsia"/>
        </w:rPr>
        <w:t>：</w:t>
      </w:r>
    </w:p>
    <w:p w14:paraId="3539FA9E" w14:textId="1488AAEA" w:rsidR="00C85881" w:rsidRDefault="00C85881" w:rsidP="00C85881">
      <w:pPr>
        <w:jc w:val="left"/>
      </w:pPr>
      <w:r>
        <w:rPr>
          <w:rFonts w:hint="eastAsia"/>
        </w:rPr>
        <w:t>&gt;</w:t>
      </w:r>
      <w:r w:rsidRPr="00C85881">
        <w:t xml:space="preserve"> </w:t>
      </w:r>
      <w:r>
        <w:t xml:space="preserve">ansible-playbook </w:t>
      </w:r>
      <w:r w:rsidRPr="00C855D4">
        <w:t>openshift-ansible-openshift-ansible-3.7.16-1/playbooks</w:t>
      </w:r>
      <w:r>
        <w:t>/byo/openshift-cluster/openshift-metrics.yml \</w:t>
      </w:r>
    </w:p>
    <w:p w14:paraId="249421B0" w14:textId="74B624B5" w:rsidR="00C85881" w:rsidRDefault="00C85881" w:rsidP="00C85881">
      <w:pPr>
        <w:jc w:val="left"/>
      </w:pPr>
      <w:r>
        <w:lastRenderedPageBreak/>
        <w:t xml:space="preserve">   -e openshift_metrics_install_metrics=False</w:t>
      </w:r>
    </w:p>
    <w:p w14:paraId="0AAB3C34" w14:textId="416EE548" w:rsidR="00992553" w:rsidRDefault="00297171" w:rsidP="005D4305">
      <w:pPr>
        <w:pStyle w:val="2"/>
      </w:pPr>
      <w:r>
        <w:rPr>
          <w:rFonts w:hint="eastAsia"/>
        </w:rPr>
        <w:t>安装</w:t>
      </w:r>
      <w:r w:rsidR="00992553" w:rsidRPr="00992553">
        <w:t>Prometheus</w:t>
      </w:r>
    </w:p>
    <w:p w14:paraId="71215123" w14:textId="5381E2C0" w:rsidR="005D4305" w:rsidRDefault="00225A2C" w:rsidP="00225A2C">
      <w:pPr>
        <w:pStyle w:val="3"/>
      </w:pPr>
      <w:r>
        <w:rPr>
          <w:rFonts w:hint="eastAsia"/>
        </w:rPr>
        <w:t>安装</w:t>
      </w:r>
    </w:p>
    <w:p w14:paraId="38E4D3F7" w14:textId="1C959A5A" w:rsidR="00F76225" w:rsidRPr="00F76225" w:rsidRDefault="00F76225" w:rsidP="00F76225">
      <w:pPr>
        <w:rPr>
          <w:rFonts w:hint="eastAsia"/>
        </w:rPr>
      </w:pPr>
      <w:r>
        <w:rPr>
          <w:rFonts w:hint="eastAsia"/>
        </w:rPr>
        <w:t>会默认创建项目：</w:t>
      </w:r>
      <w:r w:rsidRPr="001805D4">
        <w:rPr>
          <w:rFonts w:hint="eastAsia"/>
          <w:b/>
          <w:color w:val="FF0000"/>
        </w:rPr>
        <w:t>openshift</w:t>
      </w:r>
      <w:r w:rsidRPr="001805D4">
        <w:rPr>
          <w:b/>
          <w:color w:val="FF0000"/>
        </w:rPr>
        <w:t>-</w:t>
      </w:r>
      <w:r w:rsidRPr="001805D4">
        <w:rPr>
          <w:rFonts w:hint="eastAsia"/>
          <w:b/>
          <w:color w:val="FF0000"/>
        </w:rPr>
        <w:t>metrics</w:t>
      </w:r>
    </w:p>
    <w:p w14:paraId="1D8A2636" w14:textId="5D71C838" w:rsidR="00FD06D7" w:rsidRDefault="00FD06D7" w:rsidP="00FD06D7">
      <w:pPr>
        <w:jc w:val="left"/>
      </w:pPr>
      <w:r>
        <w:rPr>
          <w:rFonts w:hint="eastAsia"/>
        </w:rPr>
        <w:t>&gt;</w:t>
      </w:r>
      <w:r>
        <w:t xml:space="preserve">ansible-playbook  </w:t>
      </w:r>
      <w:r w:rsidRPr="00C855D4">
        <w:t>openshift-ansible-openshift-ansible-3.7.16-1/playbooks</w:t>
      </w:r>
      <w:r>
        <w:t>/byo/openshift-cluster/</w:t>
      </w:r>
      <w:r w:rsidRPr="00FD06D7">
        <w:t>openshift-prometheus.yml</w:t>
      </w:r>
      <w:r>
        <w:t xml:space="preserve"> \</w:t>
      </w:r>
    </w:p>
    <w:p w14:paraId="57E8A4A1" w14:textId="174422CA" w:rsidR="00FD06D7" w:rsidRDefault="00FD06D7" w:rsidP="00FD06D7">
      <w:pPr>
        <w:jc w:val="left"/>
      </w:pPr>
      <w:r>
        <w:t xml:space="preserve">   -e openshift_</w:t>
      </w:r>
      <w:r w:rsidR="00EB0196" w:rsidRPr="00FD06D7">
        <w:t>prometheus</w:t>
      </w:r>
      <w:r>
        <w:t>_install_</w:t>
      </w:r>
      <w:r w:rsidR="00592165" w:rsidRPr="00FD06D7">
        <w:t>prometheus</w:t>
      </w:r>
      <w:r>
        <w:t>=True</w:t>
      </w:r>
    </w:p>
    <w:p w14:paraId="19ECA4BD" w14:textId="4976EFF2" w:rsidR="00225A2C" w:rsidRDefault="00225A2C" w:rsidP="00225A2C"/>
    <w:p w14:paraId="72DFFE76" w14:textId="7F4133A0" w:rsidR="0071642C" w:rsidRDefault="0071642C" w:rsidP="00225A2C">
      <w:r>
        <w:rPr>
          <w:rFonts w:hint="eastAsia"/>
        </w:rPr>
        <w:t>回到</w:t>
      </w:r>
      <w:r>
        <w:rPr>
          <w:rFonts w:hint="eastAsia"/>
        </w:rPr>
        <w:t>openshift</w:t>
      </w:r>
      <w:r>
        <w:t>-</w:t>
      </w:r>
      <w:r>
        <w:rPr>
          <w:rFonts w:hint="eastAsia"/>
        </w:rPr>
        <w:t>metrics</w:t>
      </w:r>
      <w:r>
        <w:rPr>
          <w:rFonts w:hint="eastAsia"/>
        </w:rPr>
        <w:t>控制台，查看创建状态：</w:t>
      </w:r>
    </w:p>
    <w:p w14:paraId="68FF4AB0" w14:textId="6E50D08F" w:rsidR="00330BBD" w:rsidRDefault="008F78CA" w:rsidP="00225A2C">
      <w:pPr>
        <w:rPr>
          <w:rFonts w:hint="eastAsia"/>
        </w:rPr>
      </w:pPr>
      <w:r>
        <w:rPr>
          <w:noProof/>
        </w:rPr>
        <w:drawing>
          <wp:inline distT="0" distB="0" distL="0" distR="0" wp14:anchorId="64D8BBB2" wp14:editId="41A13A12">
            <wp:extent cx="6151880" cy="2606040"/>
            <wp:effectExtent l="0" t="0" r="127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51880" cy="2606040"/>
                    </a:xfrm>
                    <a:prstGeom prst="rect">
                      <a:avLst/>
                    </a:prstGeom>
                  </pic:spPr>
                </pic:pic>
              </a:graphicData>
            </a:graphic>
          </wp:inline>
        </w:drawing>
      </w:r>
    </w:p>
    <w:p w14:paraId="7B19A866" w14:textId="5E3761A5" w:rsidR="00330BBD" w:rsidRDefault="00B97E01" w:rsidP="00225A2C">
      <w:r>
        <w:rPr>
          <w:rFonts w:hint="eastAsia"/>
        </w:rPr>
        <w:t>访问：</w:t>
      </w:r>
      <w:hyperlink r:id="rId238" w:history="1">
        <w:r w:rsidRPr="006F220B">
          <w:rPr>
            <w:rStyle w:val="ac"/>
          </w:rPr>
          <w:t>https://alerts-openshift-metrics.router.default.svc.cluster.local/</w:t>
        </w:r>
      </w:hyperlink>
      <w:r>
        <w:rPr>
          <w:rFonts w:hint="eastAsia"/>
        </w:rPr>
        <w:t>，</w:t>
      </w:r>
      <w:r w:rsidR="00330BBD">
        <w:rPr>
          <w:rFonts w:hint="eastAsia"/>
        </w:rPr>
        <w:t>输入账号密码登录，弹出：</w:t>
      </w:r>
    </w:p>
    <w:p w14:paraId="4D20FBF3" w14:textId="070F80C8" w:rsidR="00330BBD" w:rsidRDefault="00330BBD" w:rsidP="00225A2C">
      <w:r>
        <w:rPr>
          <w:noProof/>
        </w:rPr>
        <w:lastRenderedPageBreak/>
        <w:drawing>
          <wp:inline distT="0" distB="0" distL="0" distR="0" wp14:anchorId="0B3F4D72" wp14:editId="100F527A">
            <wp:extent cx="6151880" cy="2544445"/>
            <wp:effectExtent l="0" t="0" r="127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51880" cy="2544445"/>
                    </a:xfrm>
                    <a:prstGeom prst="rect">
                      <a:avLst/>
                    </a:prstGeom>
                  </pic:spPr>
                </pic:pic>
              </a:graphicData>
            </a:graphic>
          </wp:inline>
        </w:drawing>
      </w:r>
    </w:p>
    <w:p w14:paraId="78CC2589" w14:textId="384FA70B" w:rsidR="00391407" w:rsidRDefault="008F78CA" w:rsidP="00225A2C">
      <w:r>
        <w:rPr>
          <w:rFonts w:hint="eastAsia"/>
        </w:rPr>
        <w:t>点击“</w:t>
      </w:r>
      <w:r>
        <w:rPr>
          <w:rFonts w:hint="eastAsia"/>
        </w:rPr>
        <w:t>allow</w:t>
      </w:r>
      <w:r>
        <w:t xml:space="preserve"> </w:t>
      </w:r>
      <w:r>
        <w:rPr>
          <w:rFonts w:hint="eastAsia"/>
        </w:rPr>
        <w:t>selected</w:t>
      </w:r>
      <w:r>
        <w:t xml:space="preserve"> </w:t>
      </w:r>
      <w:r>
        <w:rPr>
          <w:rFonts w:hint="eastAsia"/>
        </w:rPr>
        <w:t>permissions</w:t>
      </w:r>
      <w:r>
        <w:rPr>
          <w:rFonts w:hint="eastAsia"/>
        </w:rPr>
        <w:t>”</w:t>
      </w:r>
      <w:r w:rsidR="00F0643E">
        <w:rPr>
          <w:rFonts w:hint="eastAsia"/>
        </w:rPr>
        <w:t>，弹出</w:t>
      </w:r>
      <w:r w:rsidR="00F0643E">
        <w:rPr>
          <w:rFonts w:hint="eastAsia"/>
        </w:rPr>
        <w:t>4</w:t>
      </w:r>
      <w:r w:rsidR="00F0643E">
        <w:t xml:space="preserve">04 </w:t>
      </w:r>
      <w:r w:rsidR="00F0643E">
        <w:rPr>
          <w:rFonts w:hint="eastAsia"/>
        </w:rPr>
        <w:t>not</w:t>
      </w:r>
      <w:r w:rsidR="00F0643E">
        <w:t xml:space="preserve"> </w:t>
      </w:r>
      <w:r w:rsidR="00F0643E">
        <w:rPr>
          <w:rFonts w:hint="eastAsia"/>
        </w:rPr>
        <w:t>found</w:t>
      </w:r>
      <w:r w:rsidR="00F0643E">
        <w:rPr>
          <w:rFonts w:hint="eastAsia"/>
        </w:rPr>
        <w:t>异常</w:t>
      </w:r>
    </w:p>
    <w:p w14:paraId="62C8328D" w14:textId="790E5C9C" w:rsidR="00F0643E" w:rsidRDefault="00F0643E" w:rsidP="00225A2C"/>
    <w:p w14:paraId="3703D5F1" w14:textId="27D55B0F" w:rsidR="00F0643E" w:rsidRDefault="00F0643E" w:rsidP="005A4709">
      <w:r w:rsidRPr="00A70FA3">
        <w:t>P</w:t>
      </w:r>
      <w:r w:rsidRPr="00A70FA3">
        <w:t>rometheus</w:t>
      </w:r>
      <w:r>
        <w:rPr>
          <w:rFonts w:hint="eastAsia"/>
        </w:rPr>
        <w:t>真正访问地址：</w:t>
      </w:r>
      <w:hyperlink r:id="rId240" w:history="1">
        <w:r w:rsidR="005A4709" w:rsidRPr="006F220B">
          <w:rPr>
            <w:rStyle w:val="ac"/>
          </w:rPr>
          <w:t>https://prometheus-openshift-metrics.router.default.svc.cluster.local</w:t>
        </w:r>
      </w:hyperlink>
      <w:r w:rsidR="005A4709">
        <w:rPr>
          <w:rFonts w:hint="eastAsia"/>
        </w:rPr>
        <w:t>，</w:t>
      </w:r>
      <w:r w:rsidR="008B46E4">
        <w:rPr>
          <w:rFonts w:hint="eastAsia"/>
        </w:rPr>
        <w:t>输入账号密码：</w:t>
      </w:r>
    </w:p>
    <w:p w14:paraId="3F13236B" w14:textId="74CD1402" w:rsidR="008B46E4" w:rsidRPr="005A4709" w:rsidRDefault="008B46E4" w:rsidP="005A4709">
      <w:pPr>
        <w:rPr>
          <w:rFonts w:hint="eastAsia"/>
        </w:rPr>
      </w:pPr>
      <w:r>
        <w:rPr>
          <w:noProof/>
        </w:rPr>
        <w:drawing>
          <wp:inline distT="0" distB="0" distL="0" distR="0" wp14:anchorId="7A8577E6" wp14:editId="152BFFBA">
            <wp:extent cx="6151880" cy="2696210"/>
            <wp:effectExtent l="0" t="0" r="127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51880" cy="2696210"/>
                    </a:xfrm>
                    <a:prstGeom prst="rect">
                      <a:avLst/>
                    </a:prstGeom>
                  </pic:spPr>
                </pic:pic>
              </a:graphicData>
            </a:graphic>
          </wp:inline>
        </w:drawing>
      </w:r>
    </w:p>
    <w:p w14:paraId="7CDFFA77" w14:textId="52359267" w:rsidR="008F78CA" w:rsidRDefault="00AE4A9D" w:rsidP="00AE4A9D">
      <w:pPr>
        <w:pStyle w:val="3"/>
      </w:pPr>
      <w:r>
        <w:rPr>
          <w:rFonts w:hint="eastAsia"/>
        </w:rPr>
        <w:t>卸载</w:t>
      </w:r>
    </w:p>
    <w:p w14:paraId="76E6CDA5" w14:textId="77777777" w:rsidR="00AE4A9D" w:rsidRDefault="00AE4A9D" w:rsidP="00AE4A9D">
      <w:pPr>
        <w:jc w:val="left"/>
      </w:pPr>
      <w:r>
        <w:rPr>
          <w:rFonts w:hint="eastAsia"/>
        </w:rPr>
        <w:t>&gt;</w:t>
      </w:r>
      <w:r>
        <w:t xml:space="preserve">ansible-playbook  </w:t>
      </w:r>
      <w:r w:rsidRPr="00C855D4">
        <w:t>openshift-ansible-openshift-ansible-3.7.16-1/playbooks</w:t>
      </w:r>
      <w:r>
        <w:t>/byo/openshift-cluster/</w:t>
      </w:r>
      <w:r w:rsidRPr="00FD06D7">
        <w:t>openshift-prometheus.yml</w:t>
      </w:r>
      <w:r>
        <w:t xml:space="preserve"> \</w:t>
      </w:r>
    </w:p>
    <w:p w14:paraId="0F6C31B9" w14:textId="499AA05B" w:rsidR="00AE4A9D" w:rsidRDefault="00AE4A9D" w:rsidP="00AE4A9D">
      <w:pPr>
        <w:jc w:val="left"/>
      </w:pPr>
      <w:r>
        <w:t xml:space="preserve">   -e openshift_</w:t>
      </w:r>
      <w:r w:rsidRPr="00FD06D7">
        <w:t>prometheus</w:t>
      </w:r>
      <w:r>
        <w:t>_install_</w:t>
      </w:r>
      <w:r w:rsidRPr="00FD06D7">
        <w:t>prometheus</w:t>
      </w:r>
      <w:r>
        <w:t>=</w:t>
      </w:r>
      <w:r>
        <w:t>F</w:t>
      </w:r>
      <w:r>
        <w:rPr>
          <w:rFonts w:hint="eastAsia"/>
        </w:rPr>
        <w:t>alse</w:t>
      </w:r>
      <w:bookmarkStart w:id="181" w:name="_GoBack"/>
      <w:bookmarkEnd w:id="181"/>
    </w:p>
    <w:p w14:paraId="6C3E4F0F" w14:textId="77777777" w:rsidR="00AE4A9D" w:rsidRPr="00AE4A9D" w:rsidRDefault="00AE4A9D" w:rsidP="00AE4A9D">
      <w:pPr>
        <w:rPr>
          <w:rFonts w:hint="eastAsia"/>
        </w:rPr>
      </w:pPr>
    </w:p>
    <w:p w14:paraId="7788DB2C" w14:textId="49F82641" w:rsidR="000E7862" w:rsidRDefault="000E7862" w:rsidP="000E7862">
      <w:pPr>
        <w:pStyle w:val="1"/>
      </w:pPr>
      <w:bookmarkStart w:id="182" w:name="_Toc503198148"/>
      <w:r>
        <w:rPr>
          <w:rFonts w:hint="eastAsia"/>
        </w:rPr>
        <w:t>问题</w:t>
      </w:r>
      <w:bookmarkEnd w:id="182"/>
    </w:p>
    <w:p w14:paraId="4FE057E4" w14:textId="2D461BE4" w:rsidR="000E7862" w:rsidRDefault="00663E13" w:rsidP="00663E13">
      <w:pPr>
        <w:pStyle w:val="2"/>
      </w:pPr>
      <w:bookmarkStart w:id="183" w:name="_Toc503198149"/>
      <w:r w:rsidRPr="00663E13">
        <w:t>Could not initialize class org.apache.log4j.Log4jLoggerFactory</w:t>
      </w:r>
      <w:bookmarkEnd w:id="183"/>
    </w:p>
    <w:p w14:paraId="75A8D5E9" w14:textId="3F56E040" w:rsidR="00663E13" w:rsidRDefault="00663E13" w:rsidP="00663E13">
      <w:r>
        <w:rPr>
          <w:rFonts w:hint="eastAsia"/>
        </w:rPr>
        <w:t>现象：在本地编译打包，并不出现：</w:t>
      </w:r>
      <w:r w:rsidRPr="00663E13">
        <w:t xml:space="preserve">log4j-over-slf4j.jar </w:t>
      </w:r>
      <w:r>
        <w:rPr>
          <w:rFonts w:hint="eastAsia"/>
        </w:rPr>
        <w:t>和</w:t>
      </w:r>
      <w:r w:rsidRPr="00663E13">
        <w:t>slf4j-log4j12.jar</w:t>
      </w:r>
      <w:r>
        <w:rPr>
          <w:rFonts w:hint="eastAsia"/>
        </w:rPr>
        <w:t>同时存在的问题，但在</w:t>
      </w:r>
      <w:r>
        <w:rPr>
          <w:rFonts w:hint="eastAsia"/>
        </w:rPr>
        <w:t>s</w:t>
      </w:r>
      <w:r>
        <w:t>2</w:t>
      </w:r>
      <w:r>
        <w:rPr>
          <w:rFonts w:hint="eastAsia"/>
        </w:rPr>
        <w:t>i</w:t>
      </w:r>
      <w:r>
        <w:rPr>
          <w:rFonts w:hint="eastAsia"/>
        </w:rPr>
        <w:t>容器里面编译打包后，进入</w:t>
      </w:r>
      <w:r>
        <w:rPr>
          <w:rFonts w:hint="eastAsia"/>
        </w:rPr>
        <w:t>tomcat</w:t>
      </w:r>
      <w:r>
        <w:rPr>
          <w:rFonts w:hint="eastAsia"/>
        </w:rPr>
        <w:t>下版本目录</w:t>
      </w:r>
      <w:r>
        <w:rPr>
          <w:rFonts w:hint="eastAsia"/>
        </w:rPr>
        <w:t>lib</w:t>
      </w:r>
      <w:r>
        <w:rPr>
          <w:rFonts w:hint="eastAsia"/>
        </w:rPr>
        <w:t>搜索</w:t>
      </w:r>
      <w:r>
        <w:rPr>
          <w:rFonts w:hint="eastAsia"/>
        </w:rPr>
        <w:t>slf</w:t>
      </w:r>
      <w:r>
        <w:t>4</w:t>
      </w:r>
      <w:r>
        <w:rPr>
          <w:rFonts w:hint="eastAsia"/>
        </w:rPr>
        <w:t>j</w:t>
      </w:r>
    </w:p>
    <w:p w14:paraId="02E5CF72" w14:textId="52D54145" w:rsidR="00663E13" w:rsidRDefault="00663E13" w:rsidP="00663E13">
      <w:r>
        <w:rPr>
          <w:rFonts w:hint="eastAsia"/>
        </w:rPr>
        <w:t>&gt;</w:t>
      </w:r>
      <w:r w:rsidRPr="00663E13">
        <w:t xml:space="preserve"> ls -l | grep slf4j</w:t>
      </w:r>
    </w:p>
    <w:p w14:paraId="5A35C91C" w14:textId="62F299E6" w:rsidR="00663E13" w:rsidRDefault="00663E13" w:rsidP="00663E13">
      <w:r>
        <w:rPr>
          <w:noProof/>
        </w:rPr>
        <w:drawing>
          <wp:inline distT="0" distB="0" distL="0" distR="0" wp14:anchorId="23C942BA" wp14:editId="7B11B188">
            <wp:extent cx="5532599" cy="8611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32599" cy="861135"/>
                    </a:xfrm>
                    <a:prstGeom prst="rect">
                      <a:avLst/>
                    </a:prstGeom>
                  </pic:spPr>
                </pic:pic>
              </a:graphicData>
            </a:graphic>
          </wp:inline>
        </w:drawing>
      </w:r>
    </w:p>
    <w:p w14:paraId="714DF27E" w14:textId="32F16F37" w:rsidR="000E7862" w:rsidRDefault="00002163" w:rsidP="000E7862">
      <w:r>
        <w:rPr>
          <w:rFonts w:hint="eastAsia"/>
        </w:rPr>
        <w:t>出现了循环依赖问题。进入到</w:t>
      </w:r>
      <w:r>
        <w:rPr>
          <w:rFonts w:hint="eastAsia"/>
        </w:rPr>
        <w:t>lib</w:t>
      </w:r>
      <w:r>
        <w:rPr>
          <w:rFonts w:hint="eastAsia"/>
        </w:rPr>
        <w:t>目录，把</w:t>
      </w:r>
      <w:r w:rsidR="000E7862" w:rsidRPr="000E7862">
        <w:t>slf4j-log4j12-1.6.1.jar</w:t>
      </w:r>
      <w:r>
        <w:rPr>
          <w:rFonts w:hint="eastAsia"/>
        </w:rPr>
        <w:t>删除掉</w:t>
      </w:r>
      <w:r w:rsidR="00336AA2">
        <w:rPr>
          <w:rFonts w:hint="eastAsia"/>
        </w:rPr>
        <w:t>，重启</w:t>
      </w:r>
      <w:r w:rsidR="00336AA2">
        <w:rPr>
          <w:rFonts w:hint="eastAsia"/>
        </w:rPr>
        <w:t>tomcat</w:t>
      </w:r>
      <w:r w:rsidR="00336AA2">
        <w:rPr>
          <w:rFonts w:hint="eastAsia"/>
        </w:rPr>
        <w:t>，再次访问就正常了</w:t>
      </w:r>
      <w:r>
        <w:rPr>
          <w:rFonts w:hint="eastAsia"/>
        </w:rPr>
        <w:t>。</w:t>
      </w:r>
    </w:p>
    <w:p w14:paraId="73445B88" w14:textId="19DA8FDA" w:rsidR="004D4D2C" w:rsidRDefault="004D4D2C" w:rsidP="000E7862">
      <w:r>
        <w:rPr>
          <w:noProof/>
        </w:rPr>
        <w:drawing>
          <wp:inline distT="0" distB="0" distL="0" distR="0" wp14:anchorId="4104A6F6" wp14:editId="6741D10D">
            <wp:extent cx="4495800" cy="1974096"/>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15357" cy="1982683"/>
                    </a:xfrm>
                    <a:prstGeom prst="rect">
                      <a:avLst/>
                    </a:prstGeom>
                  </pic:spPr>
                </pic:pic>
              </a:graphicData>
            </a:graphic>
          </wp:inline>
        </w:drawing>
      </w:r>
    </w:p>
    <w:p w14:paraId="70CD6560" w14:textId="30896959" w:rsidR="00493992" w:rsidRDefault="00493992" w:rsidP="000E7862">
      <w:r>
        <w:rPr>
          <w:rFonts w:hint="eastAsia"/>
        </w:rPr>
        <w:t>对于</w:t>
      </w:r>
      <w:r>
        <w:rPr>
          <w:rFonts w:hint="eastAsia"/>
        </w:rPr>
        <w:t>maven</w:t>
      </w:r>
      <w:r>
        <w:rPr>
          <w:rFonts w:hint="eastAsia"/>
        </w:rPr>
        <w:t>工程的解决方案，去掉冲突的版本，统一使用以下依赖：</w:t>
      </w:r>
    </w:p>
    <w:tbl>
      <w:tblPr>
        <w:tblStyle w:val="a4"/>
        <w:tblW w:w="0" w:type="auto"/>
        <w:tblLook w:val="04A0" w:firstRow="1" w:lastRow="0" w:firstColumn="1" w:lastColumn="0" w:noHBand="0" w:noVBand="1"/>
      </w:tblPr>
      <w:tblGrid>
        <w:gridCol w:w="9678"/>
      </w:tblGrid>
      <w:tr w:rsidR="00706A6A" w14:paraId="20A5879B" w14:textId="77777777" w:rsidTr="00706A6A">
        <w:tc>
          <w:tcPr>
            <w:tcW w:w="9678" w:type="dxa"/>
          </w:tcPr>
          <w:p w14:paraId="4C8D4C5B" w14:textId="77777777" w:rsidR="00706A6A" w:rsidRDefault="00706A6A" w:rsidP="00706A6A">
            <w:r>
              <w:t>&lt;dependency&gt;</w:t>
            </w:r>
          </w:p>
          <w:p w14:paraId="63B709FC" w14:textId="77777777" w:rsidR="00706A6A" w:rsidRDefault="00706A6A" w:rsidP="00706A6A">
            <w:r>
              <w:tab/>
            </w:r>
            <w:r>
              <w:tab/>
            </w:r>
            <w:r>
              <w:tab/>
              <w:t>&lt;groupId&gt;org.slf4j&lt;/groupId&gt;</w:t>
            </w:r>
          </w:p>
          <w:p w14:paraId="0006FAF7" w14:textId="77777777" w:rsidR="00706A6A" w:rsidRDefault="00706A6A" w:rsidP="00706A6A">
            <w:r>
              <w:tab/>
            </w:r>
            <w:r>
              <w:tab/>
            </w:r>
            <w:r>
              <w:tab/>
              <w:t>&lt;artifactId&gt;slf4j-log4j12&lt;/artifactId&gt;</w:t>
            </w:r>
          </w:p>
          <w:p w14:paraId="26D69738" w14:textId="77777777" w:rsidR="00706A6A" w:rsidRDefault="00706A6A" w:rsidP="00706A6A">
            <w:pPr>
              <w:ind w:firstLineChars="1000" w:firstLine="2202"/>
            </w:pPr>
            <w:r w:rsidRPr="009A49D0">
              <w:t>&lt;version&gt;</w:t>
            </w:r>
            <w:r>
              <w:t>1.7.25</w:t>
            </w:r>
            <w:r w:rsidRPr="009A49D0">
              <w:t>&lt;/version&gt;</w:t>
            </w:r>
          </w:p>
          <w:p w14:paraId="11740FBF" w14:textId="77777777" w:rsidR="00706A6A" w:rsidRDefault="00706A6A" w:rsidP="00706A6A">
            <w:r>
              <w:tab/>
            </w:r>
            <w:r>
              <w:tab/>
              <w:t>&lt;/dependency&gt;</w:t>
            </w:r>
          </w:p>
          <w:p w14:paraId="7DF0F9A1" w14:textId="77777777" w:rsidR="00706A6A" w:rsidRDefault="00706A6A" w:rsidP="000E7862"/>
        </w:tc>
      </w:tr>
    </w:tbl>
    <w:p w14:paraId="7929B0B4" w14:textId="7988FAA5" w:rsidR="00493992" w:rsidRDefault="00493992" w:rsidP="00706A6A"/>
    <w:p w14:paraId="1CF3755F" w14:textId="24B0391C" w:rsidR="0015698D" w:rsidRDefault="0015698D" w:rsidP="00493992">
      <w:r>
        <w:rPr>
          <w:rFonts w:hint="eastAsia"/>
        </w:rPr>
        <w:t>如果配合</w:t>
      </w:r>
      <w:r>
        <w:rPr>
          <w:rFonts w:hint="eastAsia"/>
        </w:rPr>
        <w:t>logback</w:t>
      </w:r>
      <w:r>
        <w:rPr>
          <w:rFonts w:hint="eastAsia"/>
        </w:rPr>
        <w:t>使用，则使用以下依赖：</w:t>
      </w:r>
    </w:p>
    <w:tbl>
      <w:tblPr>
        <w:tblStyle w:val="a4"/>
        <w:tblW w:w="0" w:type="auto"/>
        <w:tblLook w:val="04A0" w:firstRow="1" w:lastRow="0" w:firstColumn="1" w:lastColumn="0" w:noHBand="0" w:noVBand="1"/>
      </w:tblPr>
      <w:tblGrid>
        <w:gridCol w:w="9678"/>
      </w:tblGrid>
      <w:tr w:rsidR="0015698D" w14:paraId="58F9D9EE" w14:textId="77777777" w:rsidTr="0015698D">
        <w:tc>
          <w:tcPr>
            <w:tcW w:w="9678" w:type="dxa"/>
          </w:tcPr>
          <w:p w14:paraId="0F3187D7" w14:textId="77777777" w:rsidR="0015698D" w:rsidRDefault="0015698D" w:rsidP="0015698D">
            <w:r>
              <w:lastRenderedPageBreak/>
              <w:t>&lt;dependency&gt;</w:t>
            </w:r>
          </w:p>
          <w:p w14:paraId="7A350B7C" w14:textId="77777777" w:rsidR="0015698D" w:rsidRDefault="0015698D" w:rsidP="0015698D">
            <w:r>
              <w:tab/>
            </w:r>
            <w:r>
              <w:tab/>
            </w:r>
            <w:r>
              <w:tab/>
            </w:r>
            <w:r>
              <w:tab/>
              <w:t>&lt;groupId&gt;org.slf4j&lt;/groupId&gt;</w:t>
            </w:r>
          </w:p>
          <w:p w14:paraId="60067FB8" w14:textId="77777777" w:rsidR="0015698D" w:rsidRDefault="0015698D" w:rsidP="0015698D">
            <w:r>
              <w:tab/>
            </w:r>
            <w:r>
              <w:tab/>
            </w:r>
            <w:r>
              <w:tab/>
            </w:r>
            <w:r>
              <w:tab/>
              <w:t>&lt;artifactId&gt;slf4j-api&lt;/artifactId&gt;</w:t>
            </w:r>
          </w:p>
          <w:p w14:paraId="745E906E" w14:textId="73A3F98C" w:rsidR="0015698D" w:rsidRDefault="0015698D" w:rsidP="0015698D">
            <w:r>
              <w:tab/>
            </w:r>
            <w:r>
              <w:tab/>
            </w:r>
            <w:r>
              <w:tab/>
            </w:r>
            <w:r>
              <w:tab/>
              <w:t>&lt;version&gt;1.7.25&lt;/version&gt;</w:t>
            </w:r>
          </w:p>
          <w:p w14:paraId="381A7BF9" w14:textId="3DB08B43" w:rsidR="0015698D" w:rsidRDefault="0015698D" w:rsidP="0015698D">
            <w:r>
              <w:tab/>
            </w:r>
            <w:r>
              <w:tab/>
            </w:r>
            <w:r>
              <w:tab/>
              <w:t>&lt;/dependency&gt;</w:t>
            </w:r>
          </w:p>
          <w:p w14:paraId="6B12E090" w14:textId="77777777" w:rsidR="0015698D" w:rsidRDefault="0015698D" w:rsidP="0015698D">
            <w:r>
              <w:tab/>
            </w:r>
            <w:r>
              <w:tab/>
            </w:r>
            <w:r>
              <w:tab/>
              <w:t>&lt;dependency&gt;</w:t>
            </w:r>
          </w:p>
          <w:p w14:paraId="4E3DDDBC" w14:textId="77777777" w:rsidR="0015698D" w:rsidRDefault="0015698D" w:rsidP="0015698D">
            <w:r>
              <w:tab/>
            </w:r>
            <w:r>
              <w:tab/>
            </w:r>
            <w:r>
              <w:tab/>
            </w:r>
            <w:r>
              <w:tab/>
              <w:t>&lt;groupId&gt;ch.qos.logback&lt;/groupId&gt;</w:t>
            </w:r>
          </w:p>
          <w:p w14:paraId="36706504" w14:textId="77777777" w:rsidR="0015698D" w:rsidRDefault="0015698D" w:rsidP="0015698D">
            <w:r>
              <w:tab/>
            </w:r>
            <w:r>
              <w:tab/>
            </w:r>
            <w:r>
              <w:tab/>
            </w:r>
            <w:r>
              <w:tab/>
              <w:t>&lt;artifactId&gt;logback-classic&lt;/artifactId&gt;</w:t>
            </w:r>
          </w:p>
          <w:p w14:paraId="10E01DA0" w14:textId="6F44B0D6" w:rsidR="0015698D" w:rsidRDefault="0015698D" w:rsidP="0015698D">
            <w:r>
              <w:tab/>
            </w:r>
            <w:r>
              <w:tab/>
            </w:r>
            <w:r>
              <w:tab/>
            </w:r>
            <w:r>
              <w:tab/>
              <w:t>&lt;version&gt;</w:t>
            </w:r>
            <w:r w:rsidR="0081517B">
              <w:t>1.1.2</w:t>
            </w:r>
            <w:r>
              <w:t>&lt;/version&gt;</w:t>
            </w:r>
          </w:p>
          <w:p w14:paraId="00DD4E6F" w14:textId="77777777" w:rsidR="0015698D" w:rsidRDefault="0015698D" w:rsidP="0015698D">
            <w:r>
              <w:tab/>
            </w:r>
            <w:r>
              <w:tab/>
            </w:r>
            <w:r>
              <w:tab/>
            </w:r>
            <w:r>
              <w:tab/>
              <w:t>&lt;scope&gt;runtime&lt;/scope&gt;</w:t>
            </w:r>
          </w:p>
          <w:p w14:paraId="45169A7E" w14:textId="77777777" w:rsidR="0015698D" w:rsidRDefault="0015698D" w:rsidP="0015698D">
            <w:r>
              <w:tab/>
            </w:r>
            <w:r>
              <w:tab/>
            </w:r>
            <w:r>
              <w:tab/>
            </w:r>
            <w:r>
              <w:tab/>
              <w:t>&lt;exclusions&gt;</w:t>
            </w:r>
          </w:p>
          <w:p w14:paraId="0F31A706" w14:textId="77777777" w:rsidR="0015698D" w:rsidRDefault="0015698D" w:rsidP="0015698D">
            <w:r>
              <w:tab/>
            </w:r>
            <w:r>
              <w:tab/>
            </w:r>
            <w:r>
              <w:tab/>
            </w:r>
            <w:r>
              <w:tab/>
            </w:r>
            <w:r>
              <w:tab/>
              <w:t>&lt;exclusion&gt;</w:t>
            </w:r>
          </w:p>
          <w:p w14:paraId="7EE1488C" w14:textId="77777777" w:rsidR="0015698D" w:rsidRDefault="0015698D" w:rsidP="0015698D">
            <w:r>
              <w:tab/>
            </w:r>
            <w:r>
              <w:tab/>
            </w:r>
            <w:r>
              <w:tab/>
            </w:r>
            <w:r>
              <w:tab/>
            </w:r>
            <w:r>
              <w:tab/>
            </w:r>
            <w:r>
              <w:tab/>
              <w:t>&lt;groupId&gt;org.slf4j&lt;/groupId&gt;</w:t>
            </w:r>
          </w:p>
          <w:p w14:paraId="23A92BFB" w14:textId="77777777" w:rsidR="0015698D" w:rsidRDefault="0015698D" w:rsidP="0015698D">
            <w:r>
              <w:tab/>
            </w:r>
            <w:r>
              <w:tab/>
            </w:r>
            <w:r>
              <w:tab/>
            </w:r>
            <w:r>
              <w:tab/>
            </w:r>
            <w:r>
              <w:tab/>
            </w:r>
            <w:r>
              <w:tab/>
              <w:t>&lt;artifactId&gt;slf4j-api&lt;/artifactId&gt;</w:t>
            </w:r>
          </w:p>
          <w:p w14:paraId="2C08FF3F" w14:textId="77777777" w:rsidR="0015698D" w:rsidRDefault="0015698D" w:rsidP="0015698D">
            <w:r>
              <w:tab/>
            </w:r>
            <w:r>
              <w:tab/>
            </w:r>
            <w:r>
              <w:tab/>
            </w:r>
            <w:r>
              <w:tab/>
            </w:r>
            <w:r>
              <w:tab/>
              <w:t>&lt;/exclusion&gt;</w:t>
            </w:r>
          </w:p>
          <w:p w14:paraId="7034DD2A" w14:textId="77777777" w:rsidR="0015698D" w:rsidRDefault="0015698D" w:rsidP="0015698D">
            <w:r>
              <w:tab/>
            </w:r>
            <w:r>
              <w:tab/>
            </w:r>
            <w:r>
              <w:tab/>
            </w:r>
            <w:r>
              <w:tab/>
              <w:t>&lt;/exclusions&gt;</w:t>
            </w:r>
          </w:p>
          <w:p w14:paraId="371586D3" w14:textId="77777777" w:rsidR="0015698D" w:rsidRDefault="0015698D" w:rsidP="0015698D">
            <w:r>
              <w:tab/>
            </w:r>
            <w:r>
              <w:tab/>
            </w:r>
            <w:r>
              <w:tab/>
              <w:t>&lt;/dependency&gt;</w:t>
            </w:r>
          </w:p>
          <w:p w14:paraId="4FE21C27" w14:textId="77777777" w:rsidR="0015698D" w:rsidRDefault="0015698D" w:rsidP="0015698D">
            <w:r>
              <w:tab/>
            </w:r>
            <w:r>
              <w:tab/>
            </w:r>
            <w:r>
              <w:tab/>
              <w:t>&lt;dependency&gt;</w:t>
            </w:r>
          </w:p>
          <w:p w14:paraId="305ED34B" w14:textId="77777777" w:rsidR="0015698D" w:rsidRDefault="0015698D" w:rsidP="0015698D">
            <w:r>
              <w:tab/>
            </w:r>
            <w:r>
              <w:tab/>
            </w:r>
            <w:r>
              <w:tab/>
            </w:r>
            <w:r>
              <w:tab/>
              <w:t>&lt;groupId&gt;ch.qos.logback&lt;/groupId&gt;</w:t>
            </w:r>
          </w:p>
          <w:p w14:paraId="40DCB6E4" w14:textId="77777777" w:rsidR="0015698D" w:rsidRDefault="0015698D" w:rsidP="0015698D">
            <w:r>
              <w:tab/>
            </w:r>
            <w:r>
              <w:tab/>
            </w:r>
            <w:r>
              <w:tab/>
            </w:r>
            <w:r>
              <w:tab/>
              <w:t>&lt;artifactId&gt;logback-core&lt;/artifactId&gt;</w:t>
            </w:r>
          </w:p>
          <w:p w14:paraId="6E613014" w14:textId="3B9E10BE" w:rsidR="0015698D" w:rsidRDefault="0015698D" w:rsidP="0015698D">
            <w:r>
              <w:tab/>
            </w:r>
            <w:r>
              <w:tab/>
            </w:r>
            <w:r>
              <w:tab/>
            </w:r>
            <w:r>
              <w:tab/>
              <w:t>&lt;version&gt;</w:t>
            </w:r>
            <w:r w:rsidR="0081517B">
              <w:t>1.1.2</w:t>
            </w:r>
            <w:r>
              <w:t>&lt;/version&gt;</w:t>
            </w:r>
          </w:p>
          <w:p w14:paraId="217E54A5" w14:textId="77777777" w:rsidR="0015698D" w:rsidRDefault="0015698D" w:rsidP="0015698D">
            <w:r>
              <w:tab/>
            </w:r>
            <w:r>
              <w:tab/>
            </w:r>
            <w:r>
              <w:tab/>
            </w:r>
            <w:r>
              <w:tab/>
              <w:t>&lt;scope&gt;runtime&lt;/scope&gt;</w:t>
            </w:r>
          </w:p>
          <w:p w14:paraId="38BA2A69" w14:textId="06820EA5" w:rsidR="0015698D" w:rsidRDefault="0015698D" w:rsidP="0015698D">
            <w:r>
              <w:tab/>
            </w:r>
            <w:r>
              <w:tab/>
            </w:r>
            <w:r>
              <w:tab/>
              <w:t>&lt;/dependency&gt;</w:t>
            </w:r>
          </w:p>
        </w:tc>
      </w:tr>
    </w:tbl>
    <w:p w14:paraId="178B9C60" w14:textId="315A7BD3" w:rsidR="0015698D" w:rsidRPr="000E7862" w:rsidRDefault="0015698D" w:rsidP="00493992"/>
    <w:sectPr w:rsidR="0015698D" w:rsidRPr="000E7862" w:rsidSect="00FC2673">
      <w:footerReference w:type="default" r:id="rId244"/>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weifj" w:date="2017-09-23T09:22:00Z" w:initials="weifj">
    <w:p w14:paraId="6B77EFF3" w14:textId="0E0239BB" w:rsidR="00992553" w:rsidRDefault="0099255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3" w:author="weifj" w:date="2017-09-23T09:19:00Z" w:initials="weifj">
    <w:p w14:paraId="182A4E76" w14:textId="03EC97FD" w:rsidR="00992553" w:rsidRDefault="00992553">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9" w:author="weifj" w:date="2017-10-18T19:57:00Z" w:initials="weifj">
    <w:p w14:paraId="483BA5FD" w14:textId="21715309" w:rsidR="00992553" w:rsidRDefault="00992553">
      <w:pPr>
        <w:pStyle w:val="af6"/>
      </w:pPr>
      <w:r>
        <w:rPr>
          <w:rStyle w:val="af5"/>
        </w:rPr>
        <w:annotationRef/>
      </w:r>
      <w:r>
        <w:rPr>
          <w:rFonts w:hint="eastAsia"/>
        </w:rPr>
        <w:t>实际操作发现，这个脚本已存在</w:t>
      </w:r>
    </w:p>
  </w:comment>
  <w:comment w:id="90" w:author="thinkpad" w:date="2018-01-06T19:36:00Z" w:initials="t">
    <w:p w14:paraId="7682662D" w14:textId="24C367D7" w:rsidR="00992553" w:rsidRDefault="00992553">
      <w:pPr>
        <w:pStyle w:val="af6"/>
      </w:pPr>
      <w:r>
        <w:rPr>
          <w:rStyle w:val="af5"/>
        </w:rPr>
        <w:annotationRef/>
      </w:r>
      <w:r>
        <w:rPr>
          <w:rFonts w:hint="eastAsia"/>
        </w:rPr>
        <w:t>路径很重要，别写错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Ex w15:paraId="768266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Id w16cid:paraId="7682662D" w16cid:durableId="1DFBA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9BA26" w14:textId="77777777" w:rsidR="002E75BA" w:rsidRDefault="002E75BA">
      <w:r>
        <w:separator/>
      </w:r>
    </w:p>
  </w:endnote>
  <w:endnote w:type="continuationSeparator" w:id="0">
    <w:p w14:paraId="293A6465" w14:textId="77777777" w:rsidR="002E75BA" w:rsidRDefault="002E7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290162F9" w:rsidR="00992553" w:rsidRPr="003D48E9" w:rsidRDefault="00992553"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AE4A9D">
      <w:rPr>
        <w:rFonts w:ascii="宋体" w:hAnsi="宋体"/>
        <w:noProof/>
        <w:kern w:val="0"/>
        <w:sz w:val="20"/>
        <w:szCs w:val="20"/>
      </w:rPr>
      <w:t>126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AE4A9D">
      <w:rPr>
        <w:rFonts w:ascii="宋体" w:hAnsi="宋体"/>
        <w:noProof/>
        <w:kern w:val="0"/>
        <w:sz w:val="20"/>
        <w:szCs w:val="20"/>
      </w:rPr>
      <w:t>128</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339F5" w14:textId="77777777" w:rsidR="002E75BA" w:rsidRDefault="002E75BA">
      <w:r>
        <w:separator/>
      </w:r>
    </w:p>
  </w:footnote>
  <w:footnote w:type="continuationSeparator" w:id="0">
    <w:p w14:paraId="7862ABEE" w14:textId="77777777" w:rsidR="002E75BA" w:rsidRDefault="002E7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11.5pt;height:11.5pt" o:bullet="t">
        <v:imagedata r:id="rId1" o:title="mso1A"/>
      </v:shape>
    </w:pict>
  </w:numPicBullet>
  <w:abstractNum w:abstractNumId="0" w15:restartNumberingAfterBreak="0">
    <w:nsid w:val="05D85EE1"/>
    <w:multiLevelType w:val="hybridMultilevel"/>
    <w:tmpl w:val="1A9A0A04"/>
    <w:lvl w:ilvl="0" w:tplc="CF0C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6"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1"/>
  </w:num>
  <w:num w:numId="4">
    <w:abstractNumId w:val="1"/>
  </w:num>
  <w:num w:numId="5">
    <w:abstractNumId w:val="1"/>
  </w:num>
  <w:num w:numId="6">
    <w:abstractNumId w:val="1"/>
  </w:num>
  <w:num w:numId="7">
    <w:abstractNumId w:val="1"/>
  </w:num>
  <w:num w:numId="8">
    <w:abstractNumId w:val="1"/>
  </w:num>
  <w:num w:numId="9">
    <w:abstractNumId w:val="9"/>
  </w:num>
  <w:num w:numId="10">
    <w:abstractNumId w:val="3"/>
  </w:num>
  <w:num w:numId="11">
    <w:abstractNumId w:val="7"/>
  </w:num>
  <w:num w:numId="12">
    <w:abstractNumId w:val="2"/>
  </w:num>
  <w:num w:numId="13">
    <w:abstractNumId w:val="1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4"/>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8"/>
  </w:num>
  <w:num w:numId="31">
    <w:abstractNumId w:val="4"/>
  </w:num>
  <w:num w:numId="32">
    <w:abstractNumId w:val="12"/>
  </w:num>
  <w:num w:numId="33">
    <w:abstractNumId w:val="13"/>
  </w:num>
  <w:num w:numId="34">
    <w:abstractNumId w:val="10"/>
  </w:num>
  <w:num w:numId="35">
    <w:abstractNumId w:val="6"/>
  </w:num>
  <w:num w:numId="36">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rson w15:author="thinkpad">
    <w15:presenceInfo w15:providerId="None" w15:userId="thinkp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163"/>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111"/>
    <w:rsid w:val="0001735D"/>
    <w:rsid w:val="00017DF2"/>
    <w:rsid w:val="000202FC"/>
    <w:rsid w:val="000214B7"/>
    <w:rsid w:val="00023248"/>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1B87"/>
    <w:rsid w:val="0004216A"/>
    <w:rsid w:val="0004241A"/>
    <w:rsid w:val="000431AD"/>
    <w:rsid w:val="000433EA"/>
    <w:rsid w:val="000440E2"/>
    <w:rsid w:val="00044A62"/>
    <w:rsid w:val="00044A87"/>
    <w:rsid w:val="00044DBF"/>
    <w:rsid w:val="00045309"/>
    <w:rsid w:val="0004591C"/>
    <w:rsid w:val="00045CE5"/>
    <w:rsid w:val="00045EF5"/>
    <w:rsid w:val="0004676D"/>
    <w:rsid w:val="000467F4"/>
    <w:rsid w:val="00046B11"/>
    <w:rsid w:val="000473A4"/>
    <w:rsid w:val="000479BB"/>
    <w:rsid w:val="00047DAF"/>
    <w:rsid w:val="00050231"/>
    <w:rsid w:val="00050508"/>
    <w:rsid w:val="00051F2A"/>
    <w:rsid w:val="00052C1A"/>
    <w:rsid w:val="00052CF0"/>
    <w:rsid w:val="00052DB4"/>
    <w:rsid w:val="00052E9A"/>
    <w:rsid w:val="000538B6"/>
    <w:rsid w:val="000539BD"/>
    <w:rsid w:val="00054849"/>
    <w:rsid w:val="00054B0D"/>
    <w:rsid w:val="000564F1"/>
    <w:rsid w:val="00056D1B"/>
    <w:rsid w:val="00057DFC"/>
    <w:rsid w:val="0006037D"/>
    <w:rsid w:val="000604B0"/>
    <w:rsid w:val="000606D3"/>
    <w:rsid w:val="000613B9"/>
    <w:rsid w:val="00061644"/>
    <w:rsid w:val="00062A54"/>
    <w:rsid w:val="00063525"/>
    <w:rsid w:val="000639E3"/>
    <w:rsid w:val="00064D86"/>
    <w:rsid w:val="00065136"/>
    <w:rsid w:val="0006538B"/>
    <w:rsid w:val="00065FC5"/>
    <w:rsid w:val="000664C2"/>
    <w:rsid w:val="00066834"/>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1E86"/>
    <w:rsid w:val="00083817"/>
    <w:rsid w:val="00084255"/>
    <w:rsid w:val="0008542C"/>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613"/>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4A7A"/>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D7590"/>
    <w:rsid w:val="000E01CA"/>
    <w:rsid w:val="000E0410"/>
    <w:rsid w:val="000E121A"/>
    <w:rsid w:val="000E1AD0"/>
    <w:rsid w:val="000E1BE6"/>
    <w:rsid w:val="000E1E11"/>
    <w:rsid w:val="000E214D"/>
    <w:rsid w:val="000E24CB"/>
    <w:rsid w:val="000E2ABE"/>
    <w:rsid w:val="000E36BD"/>
    <w:rsid w:val="000E38EF"/>
    <w:rsid w:val="000E39E3"/>
    <w:rsid w:val="000E3B04"/>
    <w:rsid w:val="000E3BFB"/>
    <w:rsid w:val="000E3E7B"/>
    <w:rsid w:val="000E4440"/>
    <w:rsid w:val="000E4462"/>
    <w:rsid w:val="000E44FF"/>
    <w:rsid w:val="000E50B9"/>
    <w:rsid w:val="000E5BD5"/>
    <w:rsid w:val="000E6926"/>
    <w:rsid w:val="000E6FD8"/>
    <w:rsid w:val="000E7862"/>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5CD"/>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2A93"/>
    <w:rsid w:val="00133B16"/>
    <w:rsid w:val="00133DA8"/>
    <w:rsid w:val="00134783"/>
    <w:rsid w:val="00136264"/>
    <w:rsid w:val="00136871"/>
    <w:rsid w:val="00136C40"/>
    <w:rsid w:val="001374A1"/>
    <w:rsid w:val="00137588"/>
    <w:rsid w:val="0013796D"/>
    <w:rsid w:val="00140249"/>
    <w:rsid w:val="0014070D"/>
    <w:rsid w:val="00140BE4"/>
    <w:rsid w:val="00140F2C"/>
    <w:rsid w:val="0014203B"/>
    <w:rsid w:val="00142495"/>
    <w:rsid w:val="001444A8"/>
    <w:rsid w:val="00145F4F"/>
    <w:rsid w:val="00146794"/>
    <w:rsid w:val="001470B6"/>
    <w:rsid w:val="001479DA"/>
    <w:rsid w:val="00150009"/>
    <w:rsid w:val="00150284"/>
    <w:rsid w:val="00151382"/>
    <w:rsid w:val="001516C8"/>
    <w:rsid w:val="001521C4"/>
    <w:rsid w:val="0015279B"/>
    <w:rsid w:val="001530C5"/>
    <w:rsid w:val="00153B48"/>
    <w:rsid w:val="00153D75"/>
    <w:rsid w:val="00154189"/>
    <w:rsid w:val="00155858"/>
    <w:rsid w:val="0015612C"/>
    <w:rsid w:val="0015698D"/>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5D4"/>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193B"/>
    <w:rsid w:val="001A21A8"/>
    <w:rsid w:val="001A237D"/>
    <w:rsid w:val="001A3243"/>
    <w:rsid w:val="001A3489"/>
    <w:rsid w:val="001A467F"/>
    <w:rsid w:val="001A4A56"/>
    <w:rsid w:val="001A51EA"/>
    <w:rsid w:val="001A58EF"/>
    <w:rsid w:val="001A6086"/>
    <w:rsid w:val="001A66CC"/>
    <w:rsid w:val="001A6E6B"/>
    <w:rsid w:val="001A7BDD"/>
    <w:rsid w:val="001B01EB"/>
    <w:rsid w:val="001B096C"/>
    <w:rsid w:val="001B0D73"/>
    <w:rsid w:val="001B0EF2"/>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2C"/>
    <w:rsid w:val="00225AC1"/>
    <w:rsid w:val="00225ACA"/>
    <w:rsid w:val="00225CF6"/>
    <w:rsid w:val="00225D6C"/>
    <w:rsid w:val="00225F05"/>
    <w:rsid w:val="00225F2E"/>
    <w:rsid w:val="00226179"/>
    <w:rsid w:val="002268AB"/>
    <w:rsid w:val="00226FBA"/>
    <w:rsid w:val="00227C6B"/>
    <w:rsid w:val="002306EB"/>
    <w:rsid w:val="00231A75"/>
    <w:rsid w:val="00232A3E"/>
    <w:rsid w:val="00234094"/>
    <w:rsid w:val="00234935"/>
    <w:rsid w:val="00234AB4"/>
    <w:rsid w:val="00235927"/>
    <w:rsid w:val="0023598D"/>
    <w:rsid w:val="00235EB2"/>
    <w:rsid w:val="002364BC"/>
    <w:rsid w:val="002368C5"/>
    <w:rsid w:val="002374D2"/>
    <w:rsid w:val="002376DD"/>
    <w:rsid w:val="00237905"/>
    <w:rsid w:val="00237AB8"/>
    <w:rsid w:val="00237CA8"/>
    <w:rsid w:val="00240729"/>
    <w:rsid w:val="002408F3"/>
    <w:rsid w:val="00240C0D"/>
    <w:rsid w:val="00240E91"/>
    <w:rsid w:val="00241FA2"/>
    <w:rsid w:val="00241FC1"/>
    <w:rsid w:val="0024264B"/>
    <w:rsid w:val="002462C4"/>
    <w:rsid w:val="0024698F"/>
    <w:rsid w:val="00246C7E"/>
    <w:rsid w:val="00246CD4"/>
    <w:rsid w:val="002473D3"/>
    <w:rsid w:val="00247858"/>
    <w:rsid w:val="00247EDE"/>
    <w:rsid w:val="00250949"/>
    <w:rsid w:val="00251383"/>
    <w:rsid w:val="00251666"/>
    <w:rsid w:val="00251727"/>
    <w:rsid w:val="00252825"/>
    <w:rsid w:val="00253534"/>
    <w:rsid w:val="002537A2"/>
    <w:rsid w:val="00253E24"/>
    <w:rsid w:val="00253E79"/>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E1C"/>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97171"/>
    <w:rsid w:val="002A042B"/>
    <w:rsid w:val="002A146A"/>
    <w:rsid w:val="002A2129"/>
    <w:rsid w:val="002A345B"/>
    <w:rsid w:val="002A3A7C"/>
    <w:rsid w:val="002A3B5A"/>
    <w:rsid w:val="002A3FE8"/>
    <w:rsid w:val="002A419E"/>
    <w:rsid w:val="002A4768"/>
    <w:rsid w:val="002A4A0A"/>
    <w:rsid w:val="002A4BEF"/>
    <w:rsid w:val="002A5668"/>
    <w:rsid w:val="002A5855"/>
    <w:rsid w:val="002A588D"/>
    <w:rsid w:val="002A6B26"/>
    <w:rsid w:val="002B00CF"/>
    <w:rsid w:val="002B02D9"/>
    <w:rsid w:val="002B0E83"/>
    <w:rsid w:val="002B10BB"/>
    <w:rsid w:val="002B130C"/>
    <w:rsid w:val="002B2089"/>
    <w:rsid w:val="002B2197"/>
    <w:rsid w:val="002B4466"/>
    <w:rsid w:val="002B58A6"/>
    <w:rsid w:val="002B5ED0"/>
    <w:rsid w:val="002B6CCE"/>
    <w:rsid w:val="002B6D37"/>
    <w:rsid w:val="002C140A"/>
    <w:rsid w:val="002C1513"/>
    <w:rsid w:val="002C1AA1"/>
    <w:rsid w:val="002C1B9D"/>
    <w:rsid w:val="002C2172"/>
    <w:rsid w:val="002C33FF"/>
    <w:rsid w:val="002C3B1E"/>
    <w:rsid w:val="002C46D8"/>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E75BA"/>
    <w:rsid w:val="002F0001"/>
    <w:rsid w:val="002F0694"/>
    <w:rsid w:val="002F1866"/>
    <w:rsid w:val="002F1CDE"/>
    <w:rsid w:val="002F225A"/>
    <w:rsid w:val="002F3694"/>
    <w:rsid w:val="002F44CC"/>
    <w:rsid w:val="002F5EA2"/>
    <w:rsid w:val="002F67DF"/>
    <w:rsid w:val="002F7D5D"/>
    <w:rsid w:val="002F7E57"/>
    <w:rsid w:val="002F7E8D"/>
    <w:rsid w:val="003007D2"/>
    <w:rsid w:val="00301120"/>
    <w:rsid w:val="00301473"/>
    <w:rsid w:val="00302081"/>
    <w:rsid w:val="00302AD6"/>
    <w:rsid w:val="00302C50"/>
    <w:rsid w:val="003030F7"/>
    <w:rsid w:val="003036E3"/>
    <w:rsid w:val="00303DBB"/>
    <w:rsid w:val="0030499E"/>
    <w:rsid w:val="0030530A"/>
    <w:rsid w:val="00305380"/>
    <w:rsid w:val="003054A9"/>
    <w:rsid w:val="00305D19"/>
    <w:rsid w:val="00307086"/>
    <w:rsid w:val="003074CC"/>
    <w:rsid w:val="00307A56"/>
    <w:rsid w:val="0031060C"/>
    <w:rsid w:val="00310E57"/>
    <w:rsid w:val="00311372"/>
    <w:rsid w:val="0031195D"/>
    <w:rsid w:val="00311DE2"/>
    <w:rsid w:val="00311F2E"/>
    <w:rsid w:val="003121CB"/>
    <w:rsid w:val="00313C0B"/>
    <w:rsid w:val="0031485E"/>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0BBD"/>
    <w:rsid w:val="00331211"/>
    <w:rsid w:val="0033137B"/>
    <w:rsid w:val="00332042"/>
    <w:rsid w:val="003322CA"/>
    <w:rsid w:val="00333A1B"/>
    <w:rsid w:val="00334862"/>
    <w:rsid w:val="00335A53"/>
    <w:rsid w:val="003360C8"/>
    <w:rsid w:val="00336AA2"/>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079"/>
    <w:rsid w:val="00361414"/>
    <w:rsid w:val="00362853"/>
    <w:rsid w:val="00362EF1"/>
    <w:rsid w:val="003632DB"/>
    <w:rsid w:val="0036353D"/>
    <w:rsid w:val="003635BD"/>
    <w:rsid w:val="003642FA"/>
    <w:rsid w:val="0036431A"/>
    <w:rsid w:val="00365273"/>
    <w:rsid w:val="003660A9"/>
    <w:rsid w:val="003660D0"/>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1BF"/>
    <w:rsid w:val="00380310"/>
    <w:rsid w:val="003807B7"/>
    <w:rsid w:val="00380828"/>
    <w:rsid w:val="00382412"/>
    <w:rsid w:val="00383211"/>
    <w:rsid w:val="0038333E"/>
    <w:rsid w:val="00383F37"/>
    <w:rsid w:val="00384EB8"/>
    <w:rsid w:val="003852A5"/>
    <w:rsid w:val="0038645F"/>
    <w:rsid w:val="0039056E"/>
    <w:rsid w:val="00391062"/>
    <w:rsid w:val="00391407"/>
    <w:rsid w:val="003928DC"/>
    <w:rsid w:val="00392E00"/>
    <w:rsid w:val="0039311E"/>
    <w:rsid w:val="00393B80"/>
    <w:rsid w:val="00395EA5"/>
    <w:rsid w:val="003960D7"/>
    <w:rsid w:val="00396A3C"/>
    <w:rsid w:val="00396FB6"/>
    <w:rsid w:val="003978C0"/>
    <w:rsid w:val="00397966"/>
    <w:rsid w:val="00397E4D"/>
    <w:rsid w:val="003A0B30"/>
    <w:rsid w:val="003A1158"/>
    <w:rsid w:val="003A2334"/>
    <w:rsid w:val="003A233E"/>
    <w:rsid w:val="003A2559"/>
    <w:rsid w:val="003A262E"/>
    <w:rsid w:val="003A2C58"/>
    <w:rsid w:val="003A3F04"/>
    <w:rsid w:val="003A4368"/>
    <w:rsid w:val="003A43FC"/>
    <w:rsid w:val="003A46A0"/>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18"/>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3CF2"/>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C09"/>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14A6"/>
    <w:rsid w:val="00442266"/>
    <w:rsid w:val="004433A6"/>
    <w:rsid w:val="00444C0D"/>
    <w:rsid w:val="004458D3"/>
    <w:rsid w:val="0044636A"/>
    <w:rsid w:val="0044655D"/>
    <w:rsid w:val="00446614"/>
    <w:rsid w:val="0044681D"/>
    <w:rsid w:val="00447483"/>
    <w:rsid w:val="0044749F"/>
    <w:rsid w:val="00447A88"/>
    <w:rsid w:val="00447B4F"/>
    <w:rsid w:val="00447C89"/>
    <w:rsid w:val="00450B80"/>
    <w:rsid w:val="00450E05"/>
    <w:rsid w:val="00451984"/>
    <w:rsid w:val="0045199C"/>
    <w:rsid w:val="00451B83"/>
    <w:rsid w:val="00451BA2"/>
    <w:rsid w:val="00452875"/>
    <w:rsid w:val="0045476F"/>
    <w:rsid w:val="00454843"/>
    <w:rsid w:val="0045498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0C7F"/>
    <w:rsid w:val="00481EE8"/>
    <w:rsid w:val="00482336"/>
    <w:rsid w:val="00482479"/>
    <w:rsid w:val="00483C32"/>
    <w:rsid w:val="00483E21"/>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3992"/>
    <w:rsid w:val="00495464"/>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6E3"/>
    <w:rsid w:val="004A5936"/>
    <w:rsid w:val="004A6411"/>
    <w:rsid w:val="004A75E4"/>
    <w:rsid w:val="004B0B15"/>
    <w:rsid w:val="004B0C8E"/>
    <w:rsid w:val="004B29AA"/>
    <w:rsid w:val="004B2BF2"/>
    <w:rsid w:val="004B41C1"/>
    <w:rsid w:val="004B43A5"/>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4D2C"/>
    <w:rsid w:val="004D652E"/>
    <w:rsid w:val="004D66D6"/>
    <w:rsid w:val="004D723E"/>
    <w:rsid w:val="004D77F7"/>
    <w:rsid w:val="004D7824"/>
    <w:rsid w:val="004D7FA1"/>
    <w:rsid w:val="004E0282"/>
    <w:rsid w:val="004E0BF6"/>
    <w:rsid w:val="004E123A"/>
    <w:rsid w:val="004E149C"/>
    <w:rsid w:val="004E151A"/>
    <w:rsid w:val="004E1E9F"/>
    <w:rsid w:val="004E2D93"/>
    <w:rsid w:val="004E31A6"/>
    <w:rsid w:val="004E3D9C"/>
    <w:rsid w:val="004E3F33"/>
    <w:rsid w:val="004E492A"/>
    <w:rsid w:val="004E4BAB"/>
    <w:rsid w:val="004E5F1B"/>
    <w:rsid w:val="004E602F"/>
    <w:rsid w:val="004E64BD"/>
    <w:rsid w:val="004E670D"/>
    <w:rsid w:val="004E7198"/>
    <w:rsid w:val="004E76DA"/>
    <w:rsid w:val="004E7FD3"/>
    <w:rsid w:val="004F1F50"/>
    <w:rsid w:val="004F263F"/>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5D35"/>
    <w:rsid w:val="00506EC7"/>
    <w:rsid w:val="00511116"/>
    <w:rsid w:val="00511A40"/>
    <w:rsid w:val="00511E36"/>
    <w:rsid w:val="00513619"/>
    <w:rsid w:val="0051382D"/>
    <w:rsid w:val="005143F6"/>
    <w:rsid w:val="00514E1D"/>
    <w:rsid w:val="005153EE"/>
    <w:rsid w:val="00515E6A"/>
    <w:rsid w:val="005165FF"/>
    <w:rsid w:val="005167F8"/>
    <w:rsid w:val="00516B9A"/>
    <w:rsid w:val="005173F0"/>
    <w:rsid w:val="0052078F"/>
    <w:rsid w:val="00520B99"/>
    <w:rsid w:val="00520E21"/>
    <w:rsid w:val="00521BA8"/>
    <w:rsid w:val="0052218B"/>
    <w:rsid w:val="005233FB"/>
    <w:rsid w:val="0052348F"/>
    <w:rsid w:val="00525051"/>
    <w:rsid w:val="005261C3"/>
    <w:rsid w:val="005262DE"/>
    <w:rsid w:val="005263EE"/>
    <w:rsid w:val="005264AE"/>
    <w:rsid w:val="00526E75"/>
    <w:rsid w:val="00530370"/>
    <w:rsid w:val="005311FD"/>
    <w:rsid w:val="005323FF"/>
    <w:rsid w:val="005326FB"/>
    <w:rsid w:val="00532C65"/>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64D"/>
    <w:rsid w:val="005506DE"/>
    <w:rsid w:val="005508C9"/>
    <w:rsid w:val="00551295"/>
    <w:rsid w:val="00552B23"/>
    <w:rsid w:val="00552D90"/>
    <w:rsid w:val="00553602"/>
    <w:rsid w:val="00553E51"/>
    <w:rsid w:val="00553F7B"/>
    <w:rsid w:val="00554131"/>
    <w:rsid w:val="005545B6"/>
    <w:rsid w:val="0055520C"/>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2165"/>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09"/>
    <w:rsid w:val="005A47BF"/>
    <w:rsid w:val="005A489B"/>
    <w:rsid w:val="005A4B1A"/>
    <w:rsid w:val="005A53E7"/>
    <w:rsid w:val="005A56EF"/>
    <w:rsid w:val="005A5EEC"/>
    <w:rsid w:val="005A622D"/>
    <w:rsid w:val="005A626C"/>
    <w:rsid w:val="005A699A"/>
    <w:rsid w:val="005A7E04"/>
    <w:rsid w:val="005B0083"/>
    <w:rsid w:val="005B1D92"/>
    <w:rsid w:val="005B201C"/>
    <w:rsid w:val="005B30D0"/>
    <w:rsid w:val="005B3364"/>
    <w:rsid w:val="005B34DF"/>
    <w:rsid w:val="005B414F"/>
    <w:rsid w:val="005B5251"/>
    <w:rsid w:val="005B653B"/>
    <w:rsid w:val="005B666C"/>
    <w:rsid w:val="005B7633"/>
    <w:rsid w:val="005B797A"/>
    <w:rsid w:val="005C20F7"/>
    <w:rsid w:val="005C20FF"/>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2D05"/>
    <w:rsid w:val="005D3A43"/>
    <w:rsid w:val="005D4305"/>
    <w:rsid w:val="005D5083"/>
    <w:rsid w:val="005D613E"/>
    <w:rsid w:val="005D7F47"/>
    <w:rsid w:val="005E2436"/>
    <w:rsid w:val="005E2DA7"/>
    <w:rsid w:val="005E304E"/>
    <w:rsid w:val="005E3231"/>
    <w:rsid w:val="005E37F9"/>
    <w:rsid w:val="005E457C"/>
    <w:rsid w:val="005E4840"/>
    <w:rsid w:val="005E5BCC"/>
    <w:rsid w:val="005E697D"/>
    <w:rsid w:val="005E6B0D"/>
    <w:rsid w:val="005E7624"/>
    <w:rsid w:val="005E7B61"/>
    <w:rsid w:val="005F1AFC"/>
    <w:rsid w:val="005F1B8E"/>
    <w:rsid w:val="005F2164"/>
    <w:rsid w:val="005F3487"/>
    <w:rsid w:val="005F382B"/>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160F9"/>
    <w:rsid w:val="00620747"/>
    <w:rsid w:val="00621302"/>
    <w:rsid w:val="00621679"/>
    <w:rsid w:val="0062168E"/>
    <w:rsid w:val="00621818"/>
    <w:rsid w:val="00621FA1"/>
    <w:rsid w:val="006220CF"/>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4890"/>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57A07"/>
    <w:rsid w:val="006606A8"/>
    <w:rsid w:val="0066124B"/>
    <w:rsid w:val="006626CD"/>
    <w:rsid w:val="00663B96"/>
    <w:rsid w:val="00663E13"/>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1E4"/>
    <w:rsid w:val="00674D35"/>
    <w:rsid w:val="00674F94"/>
    <w:rsid w:val="00675265"/>
    <w:rsid w:val="00675658"/>
    <w:rsid w:val="00676064"/>
    <w:rsid w:val="0067616A"/>
    <w:rsid w:val="0067673A"/>
    <w:rsid w:val="0067673C"/>
    <w:rsid w:val="006770A7"/>
    <w:rsid w:val="00680397"/>
    <w:rsid w:val="00681D29"/>
    <w:rsid w:val="00681DDC"/>
    <w:rsid w:val="00681F82"/>
    <w:rsid w:val="00682F52"/>
    <w:rsid w:val="006830A1"/>
    <w:rsid w:val="006847D6"/>
    <w:rsid w:val="00684BAE"/>
    <w:rsid w:val="00685D4A"/>
    <w:rsid w:val="00685F87"/>
    <w:rsid w:val="006865E8"/>
    <w:rsid w:val="00686C1A"/>
    <w:rsid w:val="00687006"/>
    <w:rsid w:val="00687683"/>
    <w:rsid w:val="00687770"/>
    <w:rsid w:val="00687F61"/>
    <w:rsid w:val="00687F95"/>
    <w:rsid w:val="00690571"/>
    <w:rsid w:val="00690C33"/>
    <w:rsid w:val="00691216"/>
    <w:rsid w:val="0069184E"/>
    <w:rsid w:val="006919BF"/>
    <w:rsid w:val="006925AE"/>
    <w:rsid w:val="00692909"/>
    <w:rsid w:val="00692A56"/>
    <w:rsid w:val="00692B59"/>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380"/>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206B"/>
    <w:rsid w:val="006C3177"/>
    <w:rsid w:val="006C3676"/>
    <w:rsid w:val="006C4F76"/>
    <w:rsid w:val="006C526B"/>
    <w:rsid w:val="006C6DCC"/>
    <w:rsid w:val="006C6ED2"/>
    <w:rsid w:val="006D0074"/>
    <w:rsid w:val="006D0731"/>
    <w:rsid w:val="006D10FC"/>
    <w:rsid w:val="006D175C"/>
    <w:rsid w:val="006D1DFA"/>
    <w:rsid w:val="006D1F5D"/>
    <w:rsid w:val="006D29E8"/>
    <w:rsid w:val="006D2D4F"/>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5D55"/>
    <w:rsid w:val="006E66E4"/>
    <w:rsid w:val="006E7736"/>
    <w:rsid w:val="006E7990"/>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3DC7"/>
    <w:rsid w:val="007043C9"/>
    <w:rsid w:val="00704598"/>
    <w:rsid w:val="0070470B"/>
    <w:rsid w:val="0070475E"/>
    <w:rsid w:val="00704EF1"/>
    <w:rsid w:val="00706420"/>
    <w:rsid w:val="00706A6A"/>
    <w:rsid w:val="007070C2"/>
    <w:rsid w:val="00710097"/>
    <w:rsid w:val="00710304"/>
    <w:rsid w:val="007120F1"/>
    <w:rsid w:val="00713248"/>
    <w:rsid w:val="00713B47"/>
    <w:rsid w:val="007146C5"/>
    <w:rsid w:val="00715943"/>
    <w:rsid w:val="0071642C"/>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3DC2"/>
    <w:rsid w:val="0074469A"/>
    <w:rsid w:val="007450E0"/>
    <w:rsid w:val="00745230"/>
    <w:rsid w:val="0074580B"/>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1AC"/>
    <w:rsid w:val="007604D7"/>
    <w:rsid w:val="007608AB"/>
    <w:rsid w:val="0076101C"/>
    <w:rsid w:val="00761990"/>
    <w:rsid w:val="00761C68"/>
    <w:rsid w:val="00762435"/>
    <w:rsid w:val="00763028"/>
    <w:rsid w:val="007631CE"/>
    <w:rsid w:val="00763301"/>
    <w:rsid w:val="007647C7"/>
    <w:rsid w:val="0076579D"/>
    <w:rsid w:val="0076616F"/>
    <w:rsid w:val="00766CD6"/>
    <w:rsid w:val="00767C98"/>
    <w:rsid w:val="007702FB"/>
    <w:rsid w:val="007703BF"/>
    <w:rsid w:val="00770BA3"/>
    <w:rsid w:val="0077128A"/>
    <w:rsid w:val="0077181F"/>
    <w:rsid w:val="007724ED"/>
    <w:rsid w:val="00772AA5"/>
    <w:rsid w:val="007739D3"/>
    <w:rsid w:val="007743D9"/>
    <w:rsid w:val="00774466"/>
    <w:rsid w:val="007744AE"/>
    <w:rsid w:val="00775667"/>
    <w:rsid w:val="00776763"/>
    <w:rsid w:val="00780133"/>
    <w:rsid w:val="00780551"/>
    <w:rsid w:val="00781A26"/>
    <w:rsid w:val="00781FBD"/>
    <w:rsid w:val="0078293B"/>
    <w:rsid w:val="00785178"/>
    <w:rsid w:val="00785BE6"/>
    <w:rsid w:val="007862AE"/>
    <w:rsid w:val="0078674B"/>
    <w:rsid w:val="00786EE5"/>
    <w:rsid w:val="00787E67"/>
    <w:rsid w:val="00790611"/>
    <w:rsid w:val="00791765"/>
    <w:rsid w:val="00791FC4"/>
    <w:rsid w:val="00792692"/>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0DF"/>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2443"/>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47"/>
    <w:rsid w:val="007E7C77"/>
    <w:rsid w:val="007F0A88"/>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5EBC"/>
    <w:rsid w:val="00806F45"/>
    <w:rsid w:val="008104B9"/>
    <w:rsid w:val="0081052E"/>
    <w:rsid w:val="0081073F"/>
    <w:rsid w:val="00810D1E"/>
    <w:rsid w:val="0081164C"/>
    <w:rsid w:val="008125C4"/>
    <w:rsid w:val="0081261C"/>
    <w:rsid w:val="008127AE"/>
    <w:rsid w:val="008133D1"/>
    <w:rsid w:val="00813597"/>
    <w:rsid w:val="00814412"/>
    <w:rsid w:val="00814502"/>
    <w:rsid w:val="00814968"/>
    <w:rsid w:val="0081517B"/>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0663"/>
    <w:rsid w:val="00841298"/>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127E"/>
    <w:rsid w:val="008534F6"/>
    <w:rsid w:val="00853AAF"/>
    <w:rsid w:val="00853E10"/>
    <w:rsid w:val="00855C64"/>
    <w:rsid w:val="00855DD8"/>
    <w:rsid w:val="00856EA7"/>
    <w:rsid w:val="00861513"/>
    <w:rsid w:val="0086152D"/>
    <w:rsid w:val="0086275E"/>
    <w:rsid w:val="00862CF6"/>
    <w:rsid w:val="0086344C"/>
    <w:rsid w:val="00863B5B"/>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399"/>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6B9"/>
    <w:rsid w:val="008A5CA7"/>
    <w:rsid w:val="008A69F9"/>
    <w:rsid w:val="008A6E7A"/>
    <w:rsid w:val="008A78E1"/>
    <w:rsid w:val="008A7A84"/>
    <w:rsid w:val="008B0AB4"/>
    <w:rsid w:val="008B0C62"/>
    <w:rsid w:val="008B2379"/>
    <w:rsid w:val="008B2D77"/>
    <w:rsid w:val="008B30B5"/>
    <w:rsid w:val="008B31B0"/>
    <w:rsid w:val="008B4567"/>
    <w:rsid w:val="008B46E4"/>
    <w:rsid w:val="008B4769"/>
    <w:rsid w:val="008B5370"/>
    <w:rsid w:val="008B53B8"/>
    <w:rsid w:val="008B5561"/>
    <w:rsid w:val="008B6068"/>
    <w:rsid w:val="008B6E27"/>
    <w:rsid w:val="008B740D"/>
    <w:rsid w:val="008B7693"/>
    <w:rsid w:val="008B7AA3"/>
    <w:rsid w:val="008B7BAF"/>
    <w:rsid w:val="008C0672"/>
    <w:rsid w:val="008C0726"/>
    <w:rsid w:val="008C0819"/>
    <w:rsid w:val="008C09DB"/>
    <w:rsid w:val="008C0B57"/>
    <w:rsid w:val="008C0DCE"/>
    <w:rsid w:val="008C2D82"/>
    <w:rsid w:val="008C3195"/>
    <w:rsid w:val="008C3349"/>
    <w:rsid w:val="008C58D5"/>
    <w:rsid w:val="008C591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5A4"/>
    <w:rsid w:val="008E3716"/>
    <w:rsid w:val="008E3C6E"/>
    <w:rsid w:val="008E42C3"/>
    <w:rsid w:val="008E4550"/>
    <w:rsid w:val="008E4921"/>
    <w:rsid w:val="008E4AE2"/>
    <w:rsid w:val="008E5220"/>
    <w:rsid w:val="008E5C5B"/>
    <w:rsid w:val="008E6099"/>
    <w:rsid w:val="008E62DF"/>
    <w:rsid w:val="008F08F2"/>
    <w:rsid w:val="008F0B32"/>
    <w:rsid w:val="008F0C3B"/>
    <w:rsid w:val="008F327C"/>
    <w:rsid w:val="008F3776"/>
    <w:rsid w:val="008F3F74"/>
    <w:rsid w:val="008F4284"/>
    <w:rsid w:val="008F4C25"/>
    <w:rsid w:val="008F5646"/>
    <w:rsid w:val="008F5653"/>
    <w:rsid w:val="008F6FC6"/>
    <w:rsid w:val="008F7209"/>
    <w:rsid w:val="008F78CA"/>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1A05"/>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13E6"/>
    <w:rsid w:val="00922166"/>
    <w:rsid w:val="00922D77"/>
    <w:rsid w:val="00922F05"/>
    <w:rsid w:val="00923EA3"/>
    <w:rsid w:val="00924F55"/>
    <w:rsid w:val="009252E4"/>
    <w:rsid w:val="00925441"/>
    <w:rsid w:val="00926543"/>
    <w:rsid w:val="0092692D"/>
    <w:rsid w:val="00926F86"/>
    <w:rsid w:val="00927B3C"/>
    <w:rsid w:val="00927E79"/>
    <w:rsid w:val="00930C5E"/>
    <w:rsid w:val="00930E39"/>
    <w:rsid w:val="00931656"/>
    <w:rsid w:val="00932408"/>
    <w:rsid w:val="00932DA0"/>
    <w:rsid w:val="00933B50"/>
    <w:rsid w:val="00933E06"/>
    <w:rsid w:val="009344A4"/>
    <w:rsid w:val="009346E9"/>
    <w:rsid w:val="0093542B"/>
    <w:rsid w:val="00935A2E"/>
    <w:rsid w:val="00936279"/>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3A45"/>
    <w:rsid w:val="0096452D"/>
    <w:rsid w:val="00964F20"/>
    <w:rsid w:val="009655AE"/>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553"/>
    <w:rsid w:val="00992997"/>
    <w:rsid w:val="0099355F"/>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49D0"/>
    <w:rsid w:val="009A50CE"/>
    <w:rsid w:val="009A54A7"/>
    <w:rsid w:val="009A5F0D"/>
    <w:rsid w:val="009A678C"/>
    <w:rsid w:val="009A74C2"/>
    <w:rsid w:val="009A76D4"/>
    <w:rsid w:val="009A782F"/>
    <w:rsid w:val="009A7E64"/>
    <w:rsid w:val="009B0A3E"/>
    <w:rsid w:val="009B13F8"/>
    <w:rsid w:val="009B2E74"/>
    <w:rsid w:val="009B3A23"/>
    <w:rsid w:val="009B55A9"/>
    <w:rsid w:val="009B5723"/>
    <w:rsid w:val="009B5831"/>
    <w:rsid w:val="009B6274"/>
    <w:rsid w:val="009B7224"/>
    <w:rsid w:val="009B7914"/>
    <w:rsid w:val="009C0FFC"/>
    <w:rsid w:val="009C1194"/>
    <w:rsid w:val="009C1E4D"/>
    <w:rsid w:val="009C259F"/>
    <w:rsid w:val="009C2601"/>
    <w:rsid w:val="009C3EFF"/>
    <w:rsid w:val="009C4153"/>
    <w:rsid w:val="009C4196"/>
    <w:rsid w:val="009C45F5"/>
    <w:rsid w:val="009C4642"/>
    <w:rsid w:val="009C4EAD"/>
    <w:rsid w:val="009C58FA"/>
    <w:rsid w:val="009C5C32"/>
    <w:rsid w:val="009C62C0"/>
    <w:rsid w:val="009C6572"/>
    <w:rsid w:val="009C6E83"/>
    <w:rsid w:val="009C7323"/>
    <w:rsid w:val="009D09C1"/>
    <w:rsid w:val="009D0B47"/>
    <w:rsid w:val="009D12B8"/>
    <w:rsid w:val="009D14F0"/>
    <w:rsid w:val="009D18CD"/>
    <w:rsid w:val="009D1D3A"/>
    <w:rsid w:val="009D26FC"/>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29BA"/>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57"/>
    <w:rsid w:val="00A07A98"/>
    <w:rsid w:val="00A07AF1"/>
    <w:rsid w:val="00A10363"/>
    <w:rsid w:val="00A106C9"/>
    <w:rsid w:val="00A10911"/>
    <w:rsid w:val="00A10B42"/>
    <w:rsid w:val="00A10FEE"/>
    <w:rsid w:val="00A11734"/>
    <w:rsid w:val="00A11AB5"/>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1C8"/>
    <w:rsid w:val="00A21425"/>
    <w:rsid w:val="00A2175F"/>
    <w:rsid w:val="00A21920"/>
    <w:rsid w:val="00A219AD"/>
    <w:rsid w:val="00A21EF3"/>
    <w:rsid w:val="00A2484B"/>
    <w:rsid w:val="00A24B89"/>
    <w:rsid w:val="00A2683B"/>
    <w:rsid w:val="00A26D48"/>
    <w:rsid w:val="00A26E2B"/>
    <w:rsid w:val="00A27233"/>
    <w:rsid w:val="00A276AC"/>
    <w:rsid w:val="00A278FC"/>
    <w:rsid w:val="00A311C7"/>
    <w:rsid w:val="00A31A5A"/>
    <w:rsid w:val="00A35363"/>
    <w:rsid w:val="00A358FE"/>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57D22"/>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552"/>
    <w:rsid w:val="00A74737"/>
    <w:rsid w:val="00A75051"/>
    <w:rsid w:val="00A751B1"/>
    <w:rsid w:val="00A76038"/>
    <w:rsid w:val="00A7680F"/>
    <w:rsid w:val="00A76FFC"/>
    <w:rsid w:val="00A77AFF"/>
    <w:rsid w:val="00A80A68"/>
    <w:rsid w:val="00A80DD5"/>
    <w:rsid w:val="00A814E5"/>
    <w:rsid w:val="00A8199A"/>
    <w:rsid w:val="00A81D87"/>
    <w:rsid w:val="00A81E16"/>
    <w:rsid w:val="00A81F71"/>
    <w:rsid w:val="00A8212A"/>
    <w:rsid w:val="00A8246D"/>
    <w:rsid w:val="00A82501"/>
    <w:rsid w:val="00A83199"/>
    <w:rsid w:val="00A83273"/>
    <w:rsid w:val="00A84A46"/>
    <w:rsid w:val="00A84AAB"/>
    <w:rsid w:val="00A85308"/>
    <w:rsid w:val="00A86A58"/>
    <w:rsid w:val="00A86C6B"/>
    <w:rsid w:val="00A8708C"/>
    <w:rsid w:val="00A9003B"/>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26EA"/>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0D9D"/>
    <w:rsid w:val="00AE153E"/>
    <w:rsid w:val="00AE1A76"/>
    <w:rsid w:val="00AE2E72"/>
    <w:rsid w:val="00AE472F"/>
    <w:rsid w:val="00AE4A9D"/>
    <w:rsid w:val="00AE579C"/>
    <w:rsid w:val="00AE5F97"/>
    <w:rsid w:val="00AE6145"/>
    <w:rsid w:val="00AE6262"/>
    <w:rsid w:val="00AE6343"/>
    <w:rsid w:val="00AE75F2"/>
    <w:rsid w:val="00AF1169"/>
    <w:rsid w:val="00AF155A"/>
    <w:rsid w:val="00AF15AB"/>
    <w:rsid w:val="00AF1CC9"/>
    <w:rsid w:val="00AF1F91"/>
    <w:rsid w:val="00AF3F51"/>
    <w:rsid w:val="00AF3F64"/>
    <w:rsid w:val="00AF3FB6"/>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22"/>
    <w:rsid w:val="00B0587C"/>
    <w:rsid w:val="00B1042C"/>
    <w:rsid w:val="00B10430"/>
    <w:rsid w:val="00B105BA"/>
    <w:rsid w:val="00B11294"/>
    <w:rsid w:val="00B112E3"/>
    <w:rsid w:val="00B11995"/>
    <w:rsid w:val="00B1226F"/>
    <w:rsid w:val="00B1277F"/>
    <w:rsid w:val="00B1287E"/>
    <w:rsid w:val="00B1461A"/>
    <w:rsid w:val="00B148D9"/>
    <w:rsid w:val="00B154FF"/>
    <w:rsid w:val="00B169D3"/>
    <w:rsid w:val="00B16A30"/>
    <w:rsid w:val="00B16C7F"/>
    <w:rsid w:val="00B170B4"/>
    <w:rsid w:val="00B1748E"/>
    <w:rsid w:val="00B17701"/>
    <w:rsid w:val="00B224F4"/>
    <w:rsid w:val="00B2274B"/>
    <w:rsid w:val="00B228C0"/>
    <w:rsid w:val="00B22D6D"/>
    <w:rsid w:val="00B2354B"/>
    <w:rsid w:val="00B25E41"/>
    <w:rsid w:val="00B27425"/>
    <w:rsid w:val="00B3139F"/>
    <w:rsid w:val="00B317C6"/>
    <w:rsid w:val="00B31877"/>
    <w:rsid w:val="00B31A3F"/>
    <w:rsid w:val="00B31D82"/>
    <w:rsid w:val="00B32B83"/>
    <w:rsid w:val="00B32ED8"/>
    <w:rsid w:val="00B32EED"/>
    <w:rsid w:val="00B33237"/>
    <w:rsid w:val="00B341D6"/>
    <w:rsid w:val="00B345AE"/>
    <w:rsid w:val="00B34C2C"/>
    <w:rsid w:val="00B35996"/>
    <w:rsid w:val="00B35E08"/>
    <w:rsid w:val="00B35E70"/>
    <w:rsid w:val="00B36CAC"/>
    <w:rsid w:val="00B37334"/>
    <w:rsid w:val="00B40A9D"/>
    <w:rsid w:val="00B4158F"/>
    <w:rsid w:val="00B41C47"/>
    <w:rsid w:val="00B4281F"/>
    <w:rsid w:val="00B42D1B"/>
    <w:rsid w:val="00B42E9C"/>
    <w:rsid w:val="00B455D6"/>
    <w:rsid w:val="00B47237"/>
    <w:rsid w:val="00B47A5B"/>
    <w:rsid w:val="00B47CB4"/>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49A"/>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3E9"/>
    <w:rsid w:val="00B754EE"/>
    <w:rsid w:val="00B7667A"/>
    <w:rsid w:val="00B80B63"/>
    <w:rsid w:val="00B81844"/>
    <w:rsid w:val="00B81C34"/>
    <w:rsid w:val="00B827D6"/>
    <w:rsid w:val="00B83710"/>
    <w:rsid w:val="00B84685"/>
    <w:rsid w:val="00B848F1"/>
    <w:rsid w:val="00B84EE8"/>
    <w:rsid w:val="00B8505C"/>
    <w:rsid w:val="00B85CAD"/>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6ADA"/>
    <w:rsid w:val="00B97293"/>
    <w:rsid w:val="00B97E01"/>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3B0F"/>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D9D"/>
    <w:rsid w:val="00BD2E12"/>
    <w:rsid w:val="00BD39A8"/>
    <w:rsid w:val="00BD3B21"/>
    <w:rsid w:val="00BD3E67"/>
    <w:rsid w:val="00BD4F9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894"/>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0E3"/>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17EA7"/>
    <w:rsid w:val="00C205AE"/>
    <w:rsid w:val="00C20ABD"/>
    <w:rsid w:val="00C24056"/>
    <w:rsid w:val="00C2545E"/>
    <w:rsid w:val="00C25A99"/>
    <w:rsid w:val="00C25D92"/>
    <w:rsid w:val="00C26522"/>
    <w:rsid w:val="00C26724"/>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61C"/>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4573"/>
    <w:rsid w:val="00C8528B"/>
    <w:rsid w:val="00C855D4"/>
    <w:rsid w:val="00C85881"/>
    <w:rsid w:val="00C85DEF"/>
    <w:rsid w:val="00C8633A"/>
    <w:rsid w:val="00C864C6"/>
    <w:rsid w:val="00C864D2"/>
    <w:rsid w:val="00C86535"/>
    <w:rsid w:val="00C86D4A"/>
    <w:rsid w:val="00C871FB"/>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4EB"/>
    <w:rsid w:val="00CA09FE"/>
    <w:rsid w:val="00CA1DF7"/>
    <w:rsid w:val="00CA1ED7"/>
    <w:rsid w:val="00CA23EE"/>
    <w:rsid w:val="00CA3085"/>
    <w:rsid w:val="00CA3991"/>
    <w:rsid w:val="00CA3D47"/>
    <w:rsid w:val="00CA453D"/>
    <w:rsid w:val="00CA574E"/>
    <w:rsid w:val="00CA698D"/>
    <w:rsid w:val="00CA6E47"/>
    <w:rsid w:val="00CB0F57"/>
    <w:rsid w:val="00CB10FC"/>
    <w:rsid w:val="00CB1BB7"/>
    <w:rsid w:val="00CB1EB7"/>
    <w:rsid w:val="00CB25E0"/>
    <w:rsid w:val="00CB39DD"/>
    <w:rsid w:val="00CB45D6"/>
    <w:rsid w:val="00CB4D35"/>
    <w:rsid w:val="00CB508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179"/>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4E59"/>
    <w:rsid w:val="00D251BB"/>
    <w:rsid w:val="00D2628E"/>
    <w:rsid w:val="00D2632E"/>
    <w:rsid w:val="00D2770E"/>
    <w:rsid w:val="00D27999"/>
    <w:rsid w:val="00D303AA"/>
    <w:rsid w:val="00D30577"/>
    <w:rsid w:val="00D30933"/>
    <w:rsid w:val="00D30AC8"/>
    <w:rsid w:val="00D30BF0"/>
    <w:rsid w:val="00D3113D"/>
    <w:rsid w:val="00D31C36"/>
    <w:rsid w:val="00D3221A"/>
    <w:rsid w:val="00D32508"/>
    <w:rsid w:val="00D325F3"/>
    <w:rsid w:val="00D32603"/>
    <w:rsid w:val="00D331D4"/>
    <w:rsid w:val="00D33210"/>
    <w:rsid w:val="00D33804"/>
    <w:rsid w:val="00D33B86"/>
    <w:rsid w:val="00D33EB2"/>
    <w:rsid w:val="00D34E3D"/>
    <w:rsid w:val="00D35451"/>
    <w:rsid w:val="00D356FC"/>
    <w:rsid w:val="00D37EA1"/>
    <w:rsid w:val="00D37ED4"/>
    <w:rsid w:val="00D40DF0"/>
    <w:rsid w:val="00D41E4A"/>
    <w:rsid w:val="00D44308"/>
    <w:rsid w:val="00D455D7"/>
    <w:rsid w:val="00D45D25"/>
    <w:rsid w:val="00D45EA5"/>
    <w:rsid w:val="00D5071F"/>
    <w:rsid w:val="00D50B03"/>
    <w:rsid w:val="00D50C96"/>
    <w:rsid w:val="00D51DC1"/>
    <w:rsid w:val="00D546B1"/>
    <w:rsid w:val="00D54A4D"/>
    <w:rsid w:val="00D5521F"/>
    <w:rsid w:val="00D5559A"/>
    <w:rsid w:val="00D56168"/>
    <w:rsid w:val="00D56B14"/>
    <w:rsid w:val="00D57CF7"/>
    <w:rsid w:val="00D601FC"/>
    <w:rsid w:val="00D60DA6"/>
    <w:rsid w:val="00D6105F"/>
    <w:rsid w:val="00D61BC1"/>
    <w:rsid w:val="00D625F4"/>
    <w:rsid w:val="00D63C46"/>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87D0F"/>
    <w:rsid w:val="00D90049"/>
    <w:rsid w:val="00D90AF0"/>
    <w:rsid w:val="00D91224"/>
    <w:rsid w:val="00D9127B"/>
    <w:rsid w:val="00D9227C"/>
    <w:rsid w:val="00D927FA"/>
    <w:rsid w:val="00D92825"/>
    <w:rsid w:val="00D92B1D"/>
    <w:rsid w:val="00D93F24"/>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57A4"/>
    <w:rsid w:val="00DA63E6"/>
    <w:rsid w:val="00DB1008"/>
    <w:rsid w:val="00DB12C6"/>
    <w:rsid w:val="00DB292D"/>
    <w:rsid w:val="00DB366E"/>
    <w:rsid w:val="00DB3EBC"/>
    <w:rsid w:val="00DB4C5F"/>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5751"/>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A30"/>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2469"/>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7A8"/>
    <w:rsid w:val="00E02D1B"/>
    <w:rsid w:val="00E02FEA"/>
    <w:rsid w:val="00E05897"/>
    <w:rsid w:val="00E06144"/>
    <w:rsid w:val="00E063BE"/>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66C"/>
    <w:rsid w:val="00E17FAB"/>
    <w:rsid w:val="00E202CD"/>
    <w:rsid w:val="00E206E3"/>
    <w:rsid w:val="00E20966"/>
    <w:rsid w:val="00E20AD6"/>
    <w:rsid w:val="00E21685"/>
    <w:rsid w:val="00E21C64"/>
    <w:rsid w:val="00E223F6"/>
    <w:rsid w:val="00E22BA4"/>
    <w:rsid w:val="00E23940"/>
    <w:rsid w:val="00E23FA9"/>
    <w:rsid w:val="00E241AF"/>
    <w:rsid w:val="00E2425E"/>
    <w:rsid w:val="00E24297"/>
    <w:rsid w:val="00E2430A"/>
    <w:rsid w:val="00E24A60"/>
    <w:rsid w:val="00E24D58"/>
    <w:rsid w:val="00E2614C"/>
    <w:rsid w:val="00E26220"/>
    <w:rsid w:val="00E26E08"/>
    <w:rsid w:val="00E26F58"/>
    <w:rsid w:val="00E27154"/>
    <w:rsid w:val="00E272D5"/>
    <w:rsid w:val="00E27DB4"/>
    <w:rsid w:val="00E27FC8"/>
    <w:rsid w:val="00E30B1D"/>
    <w:rsid w:val="00E30D15"/>
    <w:rsid w:val="00E30D1F"/>
    <w:rsid w:val="00E311F7"/>
    <w:rsid w:val="00E31318"/>
    <w:rsid w:val="00E32018"/>
    <w:rsid w:val="00E33266"/>
    <w:rsid w:val="00E33C17"/>
    <w:rsid w:val="00E3401B"/>
    <w:rsid w:val="00E341D3"/>
    <w:rsid w:val="00E3425B"/>
    <w:rsid w:val="00E34BF4"/>
    <w:rsid w:val="00E34CEE"/>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26A"/>
    <w:rsid w:val="00E533D9"/>
    <w:rsid w:val="00E533E8"/>
    <w:rsid w:val="00E53684"/>
    <w:rsid w:val="00E54283"/>
    <w:rsid w:val="00E542F5"/>
    <w:rsid w:val="00E543A2"/>
    <w:rsid w:val="00E54557"/>
    <w:rsid w:val="00E55003"/>
    <w:rsid w:val="00E55035"/>
    <w:rsid w:val="00E55B0B"/>
    <w:rsid w:val="00E61ABD"/>
    <w:rsid w:val="00E6246C"/>
    <w:rsid w:val="00E6298E"/>
    <w:rsid w:val="00E63569"/>
    <w:rsid w:val="00E6617D"/>
    <w:rsid w:val="00E66803"/>
    <w:rsid w:val="00E66BC8"/>
    <w:rsid w:val="00E67F9F"/>
    <w:rsid w:val="00E707AE"/>
    <w:rsid w:val="00E71A44"/>
    <w:rsid w:val="00E74A89"/>
    <w:rsid w:val="00E7641E"/>
    <w:rsid w:val="00E76818"/>
    <w:rsid w:val="00E76D23"/>
    <w:rsid w:val="00E76FCC"/>
    <w:rsid w:val="00E80ABA"/>
    <w:rsid w:val="00E81127"/>
    <w:rsid w:val="00E83394"/>
    <w:rsid w:val="00E83F3B"/>
    <w:rsid w:val="00E841FD"/>
    <w:rsid w:val="00E842BF"/>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6FC8"/>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6F1C"/>
    <w:rsid w:val="00EA7378"/>
    <w:rsid w:val="00EA7E09"/>
    <w:rsid w:val="00EB0196"/>
    <w:rsid w:val="00EB317C"/>
    <w:rsid w:val="00EB348F"/>
    <w:rsid w:val="00EB5B15"/>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3676"/>
    <w:rsid w:val="00EC4326"/>
    <w:rsid w:val="00EC59DD"/>
    <w:rsid w:val="00EC5AFA"/>
    <w:rsid w:val="00EC742A"/>
    <w:rsid w:val="00EC7AC5"/>
    <w:rsid w:val="00ED0828"/>
    <w:rsid w:val="00ED1767"/>
    <w:rsid w:val="00ED1A5A"/>
    <w:rsid w:val="00ED217D"/>
    <w:rsid w:val="00ED2D31"/>
    <w:rsid w:val="00ED32D9"/>
    <w:rsid w:val="00ED3B80"/>
    <w:rsid w:val="00ED42D3"/>
    <w:rsid w:val="00ED475D"/>
    <w:rsid w:val="00ED4D4B"/>
    <w:rsid w:val="00ED4E99"/>
    <w:rsid w:val="00ED5D4A"/>
    <w:rsid w:val="00ED7A42"/>
    <w:rsid w:val="00ED7D02"/>
    <w:rsid w:val="00EE0704"/>
    <w:rsid w:val="00EE0991"/>
    <w:rsid w:val="00EE0D99"/>
    <w:rsid w:val="00EE1114"/>
    <w:rsid w:val="00EE1233"/>
    <w:rsid w:val="00EE1857"/>
    <w:rsid w:val="00EE1990"/>
    <w:rsid w:val="00EE1DCF"/>
    <w:rsid w:val="00EE1F6E"/>
    <w:rsid w:val="00EE3078"/>
    <w:rsid w:val="00EE350A"/>
    <w:rsid w:val="00EE3DCF"/>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12F"/>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43E"/>
    <w:rsid w:val="00F0665B"/>
    <w:rsid w:val="00F06D33"/>
    <w:rsid w:val="00F0716D"/>
    <w:rsid w:val="00F07D4D"/>
    <w:rsid w:val="00F112A8"/>
    <w:rsid w:val="00F1188D"/>
    <w:rsid w:val="00F12401"/>
    <w:rsid w:val="00F12460"/>
    <w:rsid w:val="00F1275E"/>
    <w:rsid w:val="00F12814"/>
    <w:rsid w:val="00F144CA"/>
    <w:rsid w:val="00F1488D"/>
    <w:rsid w:val="00F15B8F"/>
    <w:rsid w:val="00F15D2C"/>
    <w:rsid w:val="00F168DD"/>
    <w:rsid w:val="00F16DC6"/>
    <w:rsid w:val="00F17392"/>
    <w:rsid w:val="00F20522"/>
    <w:rsid w:val="00F21AEF"/>
    <w:rsid w:val="00F21CC3"/>
    <w:rsid w:val="00F22166"/>
    <w:rsid w:val="00F221DE"/>
    <w:rsid w:val="00F2433D"/>
    <w:rsid w:val="00F25858"/>
    <w:rsid w:val="00F27D48"/>
    <w:rsid w:val="00F30573"/>
    <w:rsid w:val="00F310C0"/>
    <w:rsid w:val="00F3143D"/>
    <w:rsid w:val="00F31BEE"/>
    <w:rsid w:val="00F31F29"/>
    <w:rsid w:val="00F32245"/>
    <w:rsid w:val="00F323B1"/>
    <w:rsid w:val="00F324DA"/>
    <w:rsid w:val="00F329B7"/>
    <w:rsid w:val="00F3419A"/>
    <w:rsid w:val="00F34CD3"/>
    <w:rsid w:val="00F350A9"/>
    <w:rsid w:val="00F356A0"/>
    <w:rsid w:val="00F40B5D"/>
    <w:rsid w:val="00F41918"/>
    <w:rsid w:val="00F42508"/>
    <w:rsid w:val="00F434F2"/>
    <w:rsid w:val="00F44A1F"/>
    <w:rsid w:val="00F44A36"/>
    <w:rsid w:val="00F44FFD"/>
    <w:rsid w:val="00F457E9"/>
    <w:rsid w:val="00F45BBC"/>
    <w:rsid w:val="00F46039"/>
    <w:rsid w:val="00F475B1"/>
    <w:rsid w:val="00F4793A"/>
    <w:rsid w:val="00F47D31"/>
    <w:rsid w:val="00F501FE"/>
    <w:rsid w:val="00F50737"/>
    <w:rsid w:val="00F50DE0"/>
    <w:rsid w:val="00F52324"/>
    <w:rsid w:val="00F52E1B"/>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5D3A"/>
    <w:rsid w:val="00F76225"/>
    <w:rsid w:val="00F76B99"/>
    <w:rsid w:val="00F76D31"/>
    <w:rsid w:val="00F77179"/>
    <w:rsid w:val="00F771D4"/>
    <w:rsid w:val="00F778F8"/>
    <w:rsid w:val="00F77E63"/>
    <w:rsid w:val="00F80FD9"/>
    <w:rsid w:val="00F8119F"/>
    <w:rsid w:val="00F81F4E"/>
    <w:rsid w:val="00F82434"/>
    <w:rsid w:val="00F82953"/>
    <w:rsid w:val="00F83A08"/>
    <w:rsid w:val="00F85114"/>
    <w:rsid w:val="00F85E52"/>
    <w:rsid w:val="00F863EC"/>
    <w:rsid w:val="00F8761B"/>
    <w:rsid w:val="00F879D9"/>
    <w:rsid w:val="00F87F63"/>
    <w:rsid w:val="00F9019D"/>
    <w:rsid w:val="00F90674"/>
    <w:rsid w:val="00F90A12"/>
    <w:rsid w:val="00F92BC6"/>
    <w:rsid w:val="00F93799"/>
    <w:rsid w:val="00F93EF6"/>
    <w:rsid w:val="00F93F50"/>
    <w:rsid w:val="00F93FA7"/>
    <w:rsid w:val="00F95058"/>
    <w:rsid w:val="00F95100"/>
    <w:rsid w:val="00F9534D"/>
    <w:rsid w:val="00F95601"/>
    <w:rsid w:val="00F965A8"/>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AE0"/>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0989"/>
    <w:rsid w:val="00FC1146"/>
    <w:rsid w:val="00FC117D"/>
    <w:rsid w:val="00FC1435"/>
    <w:rsid w:val="00FC227D"/>
    <w:rsid w:val="00FC24AE"/>
    <w:rsid w:val="00FC2673"/>
    <w:rsid w:val="00FC2F6E"/>
    <w:rsid w:val="00FC3643"/>
    <w:rsid w:val="00FC3DEB"/>
    <w:rsid w:val="00FC3F5F"/>
    <w:rsid w:val="00FC4158"/>
    <w:rsid w:val="00FC4203"/>
    <w:rsid w:val="00FC4B04"/>
    <w:rsid w:val="00FC4DB5"/>
    <w:rsid w:val="00FC4DE2"/>
    <w:rsid w:val="00FC587A"/>
    <w:rsid w:val="00FC7FA7"/>
    <w:rsid w:val="00FD06BA"/>
    <w:rsid w:val="00FD06D7"/>
    <w:rsid w:val="00FD1544"/>
    <w:rsid w:val="00FD15D8"/>
    <w:rsid w:val="00FD2820"/>
    <w:rsid w:val="00FD4A66"/>
    <w:rsid w:val="00FD4B8B"/>
    <w:rsid w:val="00FD4C83"/>
    <w:rsid w:val="00FD5CB1"/>
    <w:rsid w:val="00FD61BD"/>
    <w:rsid w:val="00FD643A"/>
    <w:rsid w:val="00FD7524"/>
    <w:rsid w:val="00FE09CC"/>
    <w:rsid w:val="00FE102E"/>
    <w:rsid w:val="00FE2E96"/>
    <w:rsid w:val="00FE5A4F"/>
    <w:rsid w:val="00FE5DFC"/>
    <w:rsid w:val="00FE6096"/>
    <w:rsid w:val="00FE6301"/>
    <w:rsid w:val="00FE676F"/>
    <w:rsid w:val="00FE6966"/>
    <w:rsid w:val="00FE7606"/>
    <w:rsid w:val="00FE7970"/>
    <w:rsid w:val="00FE7E73"/>
    <w:rsid w:val="00FF0045"/>
    <w:rsid w:val="00FF07CF"/>
    <w:rsid w:val="00FF12D6"/>
    <w:rsid w:val="00FF167D"/>
    <w:rsid w:val="00FF1FC2"/>
    <w:rsid w:val="00FF2CCF"/>
    <w:rsid w:val="00FF2F7A"/>
    <w:rsid w:val="00FF38BF"/>
    <w:rsid w:val="00FF5722"/>
    <w:rsid w:val="00FF61D1"/>
    <w:rsid w:val="00FF68C8"/>
    <w:rsid w:val="00FF76B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0DD5"/>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 w:type="paragraph" w:styleId="HTML">
    <w:name w:val="HTML Preformatted"/>
    <w:basedOn w:val="a"/>
    <w:link w:val="HTML0"/>
    <w:uiPriority w:val="99"/>
    <w:semiHidden/>
    <w:unhideWhenUsed/>
    <w:rsid w:val="00BD4F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0">
    <w:name w:val="HTML 预设格式 字符"/>
    <w:basedOn w:val="a0"/>
    <w:link w:val="HTML"/>
    <w:uiPriority w:val="99"/>
    <w:semiHidden/>
    <w:rsid w:val="00BD4F97"/>
    <w:rPr>
      <w:rFonts w:ascii="宋体" w:hAnsi="宋体" w:cs="宋体"/>
      <w:sz w:val="24"/>
      <w:szCs w:val="24"/>
    </w:rPr>
  </w:style>
  <w:style w:type="character" w:styleId="HTML1">
    <w:name w:val="HTML Code"/>
    <w:basedOn w:val="a0"/>
    <w:uiPriority w:val="99"/>
    <w:semiHidden/>
    <w:unhideWhenUsed/>
    <w:rsid w:val="00BD4F97"/>
    <w:rPr>
      <w:rFonts w:ascii="宋体" w:eastAsia="宋体" w:hAnsi="宋体" w:cs="宋体"/>
      <w:sz w:val="24"/>
      <w:szCs w:val="24"/>
    </w:rPr>
  </w:style>
  <w:style w:type="character" w:customStyle="1" w:styleId="hljs-setting">
    <w:name w:val="hljs-setting"/>
    <w:basedOn w:val="a0"/>
    <w:rsid w:val="00BD4F97"/>
  </w:style>
  <w:style w:type="character" w:customStyle="1" w:styleId="hljs-value">
    <w:name w:val="hljs-value"/>
    <w:basedOn w:val="a0"/>
    <w:rsid w:val="00BD4F97"/>
  </w:style>
  <w:style w:type="paragraph" w:styleId="40">
    <w:name w:val="toc 4"/>
    <w:basedOn w:val="a"/>
    <w:next w:val="a"/>
    <w:autoRedefine/>
    <w:uiPriority w:val="39"/>
    <w:unhideWhenUsed/>
    <w:rsid w:val="00D5559A"/>
    <w:pPr>
      <w:spacing w:line="240" w:lineRule="auto"/>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5559A"/>
    <w:pPr>
      <w:spacing w:line="240" w:lineRule="auto"/>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5559A"/>
    <w:pPr>
      <w:spacing w:line="240" w:lineRule="auto"/>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5559A"/>
    <w:pPr>
      <w:spacing w:line="240" w:lineRule="auto"/>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5559A"/>
    <w:pPr>
      <w:spacing w:line="240" w:lineRule="auto"/>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5559A"/>
    <w:pPr>
      <w:spacing w:line="240" w:lineRule="auto"/>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40221620">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625041246">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038310">
      <w:bodyDiv w:val="1"/>
      <w:marLeft w:val="0"/>
      <w:marRight w:val="0"/>
      <w:marTop w:val="0"/>
      <w:marBottom w:val="0"/>
      <w:divBdr>
        <w:top w:val="none" w:sz="0" w:space="0" w:color="auto"/>
        <w:left w:val="none" w:sz="0" w:space="0" w:color="auto"/>
        <w:bottom w:val="none" w:sz="0" w:space="0" w:color="auto"/>
        <w:right w:val="none" w:sz="0" w:space="0" w:color="auto"/>
      </w:divBdr>
    </w:div>
    <w:div w:id="1088962161">
      <w:bodyDiv w:val="1"/>
      <w:marLeft w:val="0"/>
      <w:marRight w:val="0"/>
      <w:marTop w:val="0"/>
      <w:marBottom w:val="0"/>
      <w:divBdr>
        <w:top w:val="none" w:sz="0" w:space="0" w:color="auto"/>
        <w:left w:val="none" w:sz="0" w:space="0" w:color="auto"/>
        <w:bottom w:val="none" w:sz="0" w:space="0" w:color="auto"/>
        <w:right w:val="none" w:sz="0" w:space="0" w:color="auto"/>
      </w:divBdr>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09536640">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293054102">
      <w:bodyDiv w:val="1"/>
      <w:marLeft w:val="0"/>
      <w:marRight w:val="0"/>
      <w:marTop w:val="0"/>
      <w:marBottom w:val="0"/>
      <w:divBdr>
        <w:top w:val="none" w:sz="0" w:space="0" w:color="auto"/>
        <w:left w:val="none" w:sz="0" w:space="0" w:color="auto"/>
        <w:bottom w:val="none" w:sz="0" w:space="0" w:color="auto"/>
        <w:right w:val="none" w:sz="0" w:space="0" w:color="auto"/>
      </w:divBdr>
      <w:divsChild>
        <w:div w:id="205796901">
          <w:marLeft w:val="0"/>
          <w:marRight w:val="0"/>
          <w:marTop w:val="0"/>
          <w:marBottom w:val="150"/>
          <w:divBdr>
            <w:top w:val="none" w:sz="0" w:space="0" w:color="auto"/>
            <w:left w:val="none" w:sz="0" w:space="0" w:color="auto"/>
            <w:bottom w:val="none" w:sz="0" w:space="0" w:color="auto"/>
            <w:right w:val="none" w:sz="0" w:space="0" w:color="auto"/>
          </w:divBdr>
        </w:div>
        <w:div w:id="1607152729">
          <w:marLeft w:val="0"/>
          <w:marRight w:val="0"/>
          <w:marTop w:val="0"/>
          <w:marBottom w:val="150"/>
          <w:divBdr>
            <w:top w:val="none" w:sz="0" w:space="0" w:color="auto"/>
            <w:left w:val="none" w:sz="0" w:space="0" w:color="auto"/>
            <w:bottom w:val="none" w:sz="0" w:space="0" w:color="auto"/>
            <w:right w:val="none" w:sz="0" w:space="0" w:color="auto"/>
          </w:divBdr>
          <w:divsChild>
            <w:div w:id="1255284974">
              <w:marLeft w:val="0"/>
              <w:marRight w:val="0"/>
              <w:marTop w:val="0"/>
              <w:marBottom w:val="0"/>
              <w:divBdr>
                <w:top w:val="none" w:sz="0" w:space="0" w:color="auto"/>
                <w:left w:val="none" w:sz="0" w:space="0" w:color="auto"/>
                <w:bottom w:val="none" w:sz="0" w:space="0" w:color="auto"/>
                <w:right w:val="none" w:sz="0" w:space="0" w:color="auto"/>
              </w:divBdr>
            </w:div>
            <w:div w:id="875389584">
              <w:marLeft w:val="0"/>
              <w:marRight w:val="0"/>
              <w:marTop w:val="0"/>
              <w:marBottom w:val="0"/>
              <w:divBdr>
                <w:top w:val="none" w:sz="0" w:space="0" w:color="auto"/>
                <w:left w:val="none" w:sz="0" w:space="0" w:color="auto"/>
                <w:bottom w:val="none" w:sz="0" w:space="0" w:color="auto"/>
                <w:right w:val="none" w:sz="0" w:space="0" w:color="auto"/>
              </w:divBdr>
              <w:divsChild>
                <w:div w:id="1728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92894">
      <w:bodyDiv w:val="1"/>
      <w:marLeft w:val="0"/>
      <w:marRight w:val="0"/>
      <w:marTop w:val="0"/>
      <w:marBottom w:val="0"/>
      <w:divBdr>
        <w:top w:val="none" w:sz="0" w:space="0" w:color="auto"/>
        <w:left w:val="none" w:sz="0" w:space="0" w:color="auto"/>
        <w:bottom w:val="none" w:sz="0" w:space="0" w:color="auto"/>
        <w:right w:val="none" w:sz="0" w:space="0" w:color="auto"/>
      </w:divBdr>
    </w:div>
    <w:div w:id="1386294006">
      <w:bodyDiv w:val="1"/>
      <w:marLeft w:val="0"/>
      <w:marRight w:val="0"/>
      <w:marTop w:val="0"/>
      <w:marBottom w:val="0"/>
      <w:divBdr>
        <w:top w:val="none" w:sz="0" w:space="0" w:color="auto"/>
        <w:left w:val="none" w:sz="0" w:space="0" w:color="auto"/>
        <w:bottom w:val="none" w:sz="0" w:space="0" w:color="auto"/>
        <w:right w:val="none" w:sz="0" w:space="0" w:color="auto"/>
      </w:divBdr>
    </w:div>
    <w:div w:id="1466435144">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609391011">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770808811">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846631121">
      <w:bodyDiv w:val="1"/>
      <w:marLeft w:val="0"/>
      <w:marRight w:val="0"/>
      <w:marTop w:val="0"/>
      <w:marBottom w:val="0"/>
      <w:divBdr>
        <w:top w:val="none" w:sz="0" w:space="0" w:color="auto"/>
        <w:left w:val="none" w:sz="0" w:space="0" w:color="auto"/>
        <w:bottom w:val="none" w:sz="0" w:space="0" w:color="auto"/>
        <w:right w:val="none" w:sz="0" w:space="0" w:color="auto"/>
      </w:divBdr>
    </w:div>
    <w:div w:id="1893422688">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17748702">
      <w:bodyDiv w:val="1"/>
      <w:marLeft w:val="0"/>
      <w:marRight w:val="0"/>
      <w:marTop w:val="0"/>
      <w:marBottom w:val="0"/>
      <w:divBdr>
        <w:top w:val="none" w:sz="0" w:space="0" w:color="auto"/>
        <w:left w:val="none" w:sz="0" w:space="0" w:color="auto"/>
        <w:bottom w:val="none" w:sz="0" w:space="0" w:color="auto"/>
        <w:right w:val="none" w:sz="0" w:space="0" w:color="auto"/>
      </w:divBdr>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226" Type="http://schemas.openxmlformats.org/officeDocument/2006/relationships/hyperlink" Target="https://kibana.router.default.svc.cluster.local" TargetMode="External"/><Relationship Id="rId247"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81" Type="http://schemas.openxmlformats.org/officeDocument/2006/relationships/hyperlink" Target="https://github.com/xiaoping378/blog/blob/master/posts/openshift%E5%AE%9E%E8%B7%B5-%E9%95%9C%E5%83%8F%E7%AE%A1%E7%90%86.md" TargetMode="External"/><Relationship Id="rId216" Type="http://schemas.openxmlformats.org/officeDocument/2006/relationships/hyperlink" Target="https://docs.openshift.org/latest/install_config/install/advanced_install.html" TargetMode="External"/><Relationship Id="rId237" Type="http://schemas.openxmlformats.org/officeDocument/2006/relationships/image" Target="media/image177.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prometheus-openshift-infra.router.default.svc.cluster.local" TargetMode="External"/><Relationship Id="rId139" Type="http://schemas.openxmlformats.org/officeDocument/2006/relationships/hyperlink" Target="http://blog.csdn.net/technofiend/article/details/53838199" TargetMode="Externa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34.png"/><Relationship Id="rId192" Type="http://schemas.openxmlformats.org/officeDocument/2006/relationships/hyperlink" Target="https://github.com/hawkular/hawkular-openshift-agent.git" TargetMode="External"/><Relationship Id="rId206" Type="http://schemas.openxmlformats.org/officeDocument/2006/relationships/image" Target="media/image155.png"/><Relationship Id="rId227" Type="http://schemas.openxmlformats.org/officeDocument/2006/relationships/image" Target="media/image170.png"/><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3" Type="http://schemas.openxmlformats.org/officeDocument/2006/relationships/hyperlink" Target="https://hawkular-metrics.router.default.svc.cluster.local/hawkular/metrics" TargetMode="External"/><Relationship Id="rId238" Type="http://schemas.openxmlformats.org/officeDocument/2006/relationships/hyperlink" Target="https://alerts-openshift-metrics.router.default.svc.cluster.local/"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68.png"/><Relationship Id="rId228" Type="http://schemas.openxmlformats.org/officeDocument/2006/relationships/image" Target="media/image171.png"/><Relationship Id="rId244"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hyperlink" Target="https://github.com/debianmaster/openshift-examples/tree/master/dockerfile-build" TargetMode="External"/><Relationship Id="rId218" Type="http://schemas.openxmlformats.org/officeDocument/2006/relationships/image" Target="media/image164.png"/><Relationship Id="rId234" Type="http://schemas.openxmlformats.org/officeDocument/2006/relationships/image" Target="media/image174.png"/><Relationship Id="rId239"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8/source-to-image-v1.1.8-e3140d0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2.png"/><Relationship Id="rId19" Type="http://schemas.openxmlformats.org/officeDocument/2006/relationships/image" Target="media/image8.png"/><Relationship Id="rId224" Type="http://schemas.openxmlformats.org/officeDocument/2006/relationships/hyperlink" Target="https://docs.openshift.org/latest/install_config/aggregate_logging.html" TargetMode="External"/><Relationship Id="rId240" Type="http://schemas.openxmlformats.org/officeDocument/2006/relationships/hyperlink" Target="https://prometheus-openshift-metrics.router.default.svc.cluster.local" TargetMode="External"/><Relationship Id="rId245" Type="http://schemas.openxmlformats.org/officeDocument/2006/relationships/fontTable" Target="fontTable.xml"/><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dl.fedoraproject.org/pub/epel/7/x86_64/Packages/e/epel-release-7-11.noarch.rpm" TargetMode="External"/><Relationship Id="rId230" Type="http://schemas.openxmlformats.org/officeDocument/2006/relationships/hyperlink" Target="https://docs.openshift.org/latest/install_config/cluster_metrics.html" TargetMode="External"/><Relationship Id="rId235" Type="http://schemas.openxmlformats.org/officeDocument/2006/relationships/image" Target="media/image175.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69.png"/><Relationship Id="rId241" Type="http://schemas.openxmlformats.org/officeDocument/2006/relationships/image" Target="media/image179.png"/><Relationship Id="rId246"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76.png"/><Relationship Id="rId26" Type="http://schemas.openxmlformats.org/officeDocument/2006/relationships/image" Target="media/image15.png"/><Relationship Id="rId231" Type="http://schemas.openxmlformats.org/officeDocument/2006/relationships/hyperlink" Target="https://docs.openshift.com/enterprise/3.1/install_config/cluster_metrics.html" TargetMode="External"/><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7.png"/><Relationship Id="rId242" Type="http://schemas.openxmlformats.org/officeDocument/2006/relationships/image" Target="media/image18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2.png"/><Relationship Id="rId90" Type="http://schemas.openxmlformats.org/officeDocument/2006/relationships/hyperlink" Target="http://cities-a-b-deploy.router.default.svc.cluster.local" TargetMode="External"/><Relationship Id="rId165" Type="http://schemas.openxmlformats.org/officeDocument/2006/relationships/hyperlink" Target="http://192.168.200.56:8080/" TargetMode="External"/><Relationship Id="rId186" Type="http://schemas.openxmlformats.org/officeDocument/2006/relationships/image" Target="media/image143.png"/><Relationship Id="rId211" Type="http://schemas.openxmlformats.org/officeDocument/2006/relationships/image" Target="media/image160.png"/><Relationship Id="rId232" Type="http://schemas.openxmlformats.org/officeDocument/2006/relationships/image" Target="media/image173.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hyperlink" Target="https://github.com/openshift/nodejs-ex.git" TargetMode="External"/><Relationship Id="rId155" Type="http://schemas.openxmlformats.org/officeDocument/2006/relationships/hyperlink" Target="http://archive.apache.org/dist/tomcat/tomcat-8/v8.5.5/bin/apache-tomcat-8.5.5.tar.gz" TargetMode="External"/><Relationship Id="rId176" Type="http://schemas.openxmlformats.org/officeDocument/2006/relationships/image" Target="media/image139.png"/><Relationship Id="rId197" Type="http://schemas.openxmlformats.org/officeDocument/2006/relationships/image" Target="media/image148.png"/><Relationship Id="rId201" Type="http://schemas.openxmlformats.org/officeDocument/2006/relationships/image" Target="media/image150.png"/><Relationship Id="rId222" Type="http://schemas.openxmlformats.org/officeDocument/2006/relationships/hyperlink" Target="https://master.caas.com:8443" TargetMode="External"/><Relationship Id="rId243" Type="http://schemas.openxmlformats.org/officeDocument/2006/relationships/image" Target="media/image1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8D7163-ECD3-478B-9378-F29F30E30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241</TotalTime>
  <Pages>128</Pages>
  <Words>7937</Words>
  <Characters>45244</Characters>
  <Application>Microsoft Office Word</Application>
  <DocSecurity>0</DocSecurity>
  <Lines>377</Lines>
  <Paragraphs>106</Paragraphs>
  <ScaleCrop>false</ScaleCrop>
  <Company>数慧</Company>
  <LinksUpToDate>false</LinksUpToDate>
  <CharactersWithSpaces>53075</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79</cp:revision>
  <cp:lastPrinted>2017-10-14T02:47:00Z</cp:lastPrinted>
  <dcterms:created xsi:type="dcterms:W3CDTF">2018-01-07T07:16:00Z</dcterms:created>
  <dcterms:modified xsi:type="dcterms:W3CDTF">2018-01-08T12:03:00Z</dcterms:modified>
</cp:coreProperties>
</file>